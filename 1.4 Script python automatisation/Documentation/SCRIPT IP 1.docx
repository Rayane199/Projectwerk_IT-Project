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5000" w:type="pct"/>
        <w:tblLayout w:type="fixed"/>
        <w:tblLook w:val="04A0" w:firstRow="1" w:lastRow="0" w:firstColumn="1" w:lastColumn="0" w:noHBand="0" w:noVBand="1"/>
      </w:tblPr>
      <w:tblGrid>
        <w:gridCol w:w="236"/>
        <w:gridCol w:w="4993"/>
        <w:gridCol w:w="5335"/>
        <w:gridCol w:w="236"/>
      </w:tblGrid>
      <w:tr w:rsidR="00265218" w:rsidRPr="002D3842" w14:paraId="304347D1" w14:textId="77777777" w:rsidTr="00814D52">
        <w:trPr>
          <w:trHeight w:val="983"/>
        </w:trPr>
        <w:tc>
          <w:tcPr>
            <w:tcW w:w="109" w:type="pct"/>
            <w:shd w:val="clear" w:color="auto" w:fill="auto"/>
          </w:tcPr>
          <w:p w14:paraId="5679E028" w14:textId="77777777" w:rsidR="00265218" w:rsidRPr="002D3842" w:rsidRDefault="00265218" w:rsidP="00F02AC0">
            <w:pPr>
              <w:pStyle w:val="Title"/>
            </w:pPr>
          </w:p>
        </w:tc>
        <w:tc>
          <w:tcPr>
            <w:tcW w:w="2315" w:type="pct"/>
            <w:shd w:val="clear" w:color="auto" w:fill="1F497D" w:themeFill="text2"/>
            <w:vAlign w:val="center"/>
          </w:tcPr>
          <w:p w14:paraId="1C99421D" w14:textId="7C594B90" w:rsidR="00265218" w:rsidRPr="00F02AC0" w:rsidRDefault="00814D52" w:rsidP="00F02AC0">
            <w:pPr>
              <w:pStyle w:val="Title"/>
            </w:pPr>
            <w:r>
              <w:t>SCRIPT IP</w:t>
            </w:r>
          </w:p>
        </w:tc>
        <w:tc>
          <w:tcPr>
            <w:tcW w:w="2473" w:type="pct"/>
            <w:shd w:val="clear" w:color="auto" w:fill="auto"/>
          </w:tcPr>
          <w:p w14:paraId="3E8A155F" w14:textId="77777777" w:rsidR="00265218" w:rsidRPr="002D3842" w:rsidRDefault="00265218" w:rsidP="00F02AC0">
            <w:pPr>
              <w:pStyle w:val="Title"/>
            </w:pPr>
          </w:p>
        </w:tc>
        <w:tc>
          <w:tcPr>
            <w:tcW w:w="102" w:type="pct"/>
            <w:shd w:val="clear" w:color="auto" w:fill="auto"/>
          </w:tcPr>
          <w:p w14:paraId="5262B840" w14:textId="77777777" w:rsidR="00265218" w:rsidRPr="002D3842" w:rsidRDefault="00265218" w:rsidP="00F02AC0">
            <w:pPr>
              <w:pStyle w:val="Title"/>
            </w:pPr>
          </w:p>
        </w:tc>
      </w:tr>
      <w:tr w:rsidR="00BC1B68" w:rsidRPr="002D3842" w14:paraId="7F5CEE33" w14:textId="77777777" w:rsidTr="00814D52">
        <w:trPr>
          <w:trHeight w:val="20"/>
        </w:trPr>
        <w:tc>
          <w:tcPr>
            <w:tcW w:w="109" w:type="pct"/>
            <w:shd w:val="clear" w:color="auto" w:fill="auto"/>
          </w:tcPr>
          <w:p w14:paraId="2026EB3A" w14:textId="77777777" w:rsidR="00BC1B68" w:rsidRPr="002D3842" w:rsidRDefault="00BC1B68" w:rsidP="00F02AC0">
            <w:pPr>
              <w:pStyle w:val="Text"/>
              <w:spacing w:after="0"/>
            </w:pPr>
          </w:p>
        </w:tc>
        <w:tc>
          <w:tcPr>
            <w:tcW w:w="4788" w:type="pct"/>
            <w:gridSpan w:val="2"/>
            <w:shd w:val="clear" w:color="auto" w:fill="auto"/>
          </w:tcPr>
          <w:p w14:paraId="101AE2CB" w14:textId="72E8CFA4" w:rsidR="00BC1B68" w:rsidRPr="002D3842" w:rsidRDefault="00814D52" w:rsidP="00F02AC0">
            <w:pPr>
              <w:pStyle w:val="Text"/>
              <w:spacing w:after="0"/>
            </w:pPr>
            <w:r>
              <w:rPr>
                <w:noProof/>
              </w:rPr>
              <w:drawing>
                <wp:inline distT="0" distB="0" distL="0" distR="0" wp14:anchorId="6872C8BA" wp14:editId="168B750B">
                  <wp:extent cx="6463665" cy="3231250"/>
                  <wp:effectExtent l="0" t="0" r="0" b="7620"/>
                  <wp:docPr id="1021495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95570" name="Picture 1021495570"/>
                          <pic:cNvPicPr/>
                        </pic:nvPicPr>
                        <pic:blipFill>
                          <a:blip r:embed="rId11">
                            <a:extLst>
                              <a:ext uri="{28A0092B-C50C-407E-A947-70E740481C1C}">
                                <a14:useLocalDpi xmlns:a14="http://schemas.microsoft.com/office/drawing/2010/main" val="0"/>
                              </a:ext>
                            </a:extLst>
                          </a:blip>
                          <a:stretch>
                            <a:fillRect/>
                          </a:stretch>
                        </pic:blipFill>
                        <pic:spPr>
                          <a:xfrm>
                            <a:off x="0" y="0"/>
                            <a:ext cx="6493614" cy="3246222"/>
                          </a:xfrm>
                          <a:prstGeom prst="rect">
                            <a:avLst/>
                          </a:prstGeom>
                        </pic:spPr>
                      </pic:pic>
                    </a:graphicData>
                  </a:graphic>
                </wp:inline>
              </w:drawing>
            </w:r>
            <w:r>
              <w:rPr>
                <w:noProof/>
              </w:rPr>
              <w:drawing>
                <wp:inline distT="0" distB="0" distL="0" distR="0" wp14:anchorId="4A17F805" wp14:editId="1492A392">
                  <wp:extent cx="7064004" cy="3512185"/>
                  <wp:effectExtent l="0" t="0" r="3810" b="0"/>
                  <wp:docPr id="10800254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25499" name="Picture 1080025499"/>
                          <pic:cNvPicPr/>
                        </pic:nvPicPr>
                        <pic:blipFill>
                          <a:blip r:embed="rId12">
                            <a:extLst>
                              <a:ext uri="{28A0092B-C50C-407E-A947-70E740481C1C}">
                                <a14:useLocalDpi xmlns:a14="http://schemas.microsoft.com/office/drawing/2010/main" val="0"/>
                              </a:ext>
                            </a:extLst>
                          </a:blip>
                          <a:stretch>
                            <a:fillRect/>
                          </a:stretch>
                        </pic:blipFill>
                        <pic:spPr>
                          <a:xfrm>
                            <a:off x="0" y="0"/>
                            <a:ext cx="7076129" cy="3518214"/>
                          </a:xfrm>
                          <a:prstGeom prst="rect">
                            <a:avLst/>
                          </a:prstGeom>
                        </pic:spPr>
                      </pic:pic>
                    </a:graphicData>
                  </a:graphic>
                </wp:inline>
              </w:drawing>
            </w:r>
          </w:p>
        </w:tc>
        <w:tc>
          <w:tcPr>
            <w:tcW w:w="102" w:type="pct"/>
            <w:shd w:val="clear" w:color="auto" w:fill="auto"/>
          </w:tcPr>
          <w:p w14:paraId="727B4D99" w14:textId="77777777" w:rsidR="00BC1B68" w:rsidRPr="002D3842" w:rsidRDefault="00BC1B68" w:rsidP="00F02AC0">
            <w:pPr>
              <w:pStyle w:val="Text"/>
              <w:spacing w:after="0"/>
            </w:pPr>
          </w:p>
        </w:tc>
      </w:tr>
      <w:tr w:rsidR="00265218" w:rsidRPr="00814D52" w14:paraId="1F860E61" w14:textId="77777777" w:rsidTr="00814D52">
        <w:trPr>
          <w:trHeight w:val="10262"/>
        </w:trPr>
        <w:tc>
          <w:tcPr>
            <w:tcW w:w="109" w:type="pct"/>
            <w:shd w:val="clear" w:color="auto" w:fill="auto"/>
          </w:tcPr>
          <w:p w14:paraId="2B2B120A" w14:textId="77777777" w:rsidR="00265218" w:rsidRPr="002D3842" w:rsidRDefault="00265218" w:rsidP="00F02AC0">
            <w:pPr>
              <w:pStyle w:val="Text"/>
            </w:pPr>
          </w:p>
        </w:tc>
        <w:tc>
          <w:tcPr>
            <w:tcW w:w="4788" w:type="pct"/>
            <w:gridSpan w:val="2"/>
            <w:shd w:val="clear" w:color="auto" w:fill="auto"/>
          </w:tcPr>
          <w:p w14:paraId="2E087D41" w14:textId="5B3B8C14" w:rsidR="00A61E98" w:rsidRPr="00A61E98" w:rsidRDefault="00A61E98" w:rsidP="00A61E98">
            <w:pPr>
              <w:pStyle w:val="BoldText"/>
            </w:pPr>
          </w:p>
          <w:p w14:paraId="50041A65" w14:textId="77777777" w:rsidR="00814D52" w:rsidRDefault="00814D52" w:rsidP="00814D52">
            <w:pPr>
              <w:pStyle w:val="Text"/>
              <w:rPr>
                <w:noProof/>
              </w:rPr>
            </w:pPr>
          </w:p>
          <w:p w14:paraId="52E6C592" w14:textId="185A01CF" w:rsidR="00A3321A" w:rsidRPr="005C4E65" w:rsidRDefault="00814D52" w:rsidP="00814D52">
            <w:pPr>
              <w:pStyle w:val="Text"/>
            </w:pPr>
            <w:r>
              <w:rPr>
                <w:noProof/>
              </w:rPr>
              <w:drawing>
                <wp:inline distT="0" distB="0" distL="0" distR="0" wp14:anchorId="55352A28" wp14:editId="10974DD4">
                  <wp:extent cx="7029450" cy="6735211"/>
                  <wp:effectExtent l="0" t="0" r="0" b="8890"/>
                  <wp:docPr id="599782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8225" name="Picture 59978225"/>
                          <pic:cNvPicPr/>
                        </pic:nvPicPr>
                        <pic:blipFill>
                          <a:blip r:embed="rId13">
                            <a:extLst>
                              <a:ext uri="{28A0092B-C50C-407E-A947-70E740481C1C}">
                                <a14:useLocalDpi xmlns:a14="http://schemas.microsoft.com/office/drawing/2010/main" val="0"/>
                              </a:ext>
                            </a:extLst>
                          </a:blip>
                          <a:stretch>
                            <a:fillRect/>
                          </a:stretch>
                        </pic:blipFill>
                        <pic:spPr>
                          <a:xfrm>
                            <a:off x="0" y="0"/>
                            <a:ext cx="7048922" cy="6753868"/>
                          </a:xfrm>
                          <a:prstGeom prst="rect">
                            <a:avLst/>
                          </a:prstGeom>
                        </pic:spPr>
                      </pic:pic>
                    </a:graphicData>
                  </a:graphic>
                </wp:inline>
              </w:drawing>
            </w:r>
          </w:p>
          <w:p w14:paraId="5D7159D1" w14:textId="77777777" w:rsidR="00265218" w:rsidRDefault="00265218" w:rsidP="00A61E98">
            <w:pPr>
              <w:pStyle w:val="Notes"/>
            </w:pPr>
          </w:p>
          <w:p w14:paraId="7E179C2E" w14:textId="77777777" w:rsidR="00814D52" w:rsidRDefault="00814D52" w:rsidP="00A61E98">
            <w:pPr>
              <w:pStyle w:val="Notes"/>
            </w:pPr>
          </w:p>
          <w:p w14:paraId="36D1FFF2" w14:textId="77777777" w:rsidR="00814D52" w:rsidRDefault="00814D52" w:rsidP="00A61E98">
            <w:pPr>
              <w:pStyle w:val="Notes"/>
            </w:pPr>
          </w:p>
          <w:p w14:paraId="2273A5A5" w14:textId="77777777" w:rsidR="00814D52" w:rsidRPr="00814D52" w:rsidRDefault="00814D52" w:rsidP="00814D52">
            <w:pPr>
              <w:spacing w:before="100" w:beforeAutospacing="1" w:after="100" w:afterAutospacing="1"/>
              <w:outlineLvl w:val="2"/>
              <w:rPr>
                <w:rFonts w:ascii="Times New Roman" w:eastAsia="Times New Roman" w:hAnsi="Times New Roman"/>
                <w:b/>
                <w:bCs/>
                <w:color w:val="auto"/>
                <w:sz w:val="27"/>
                <w:szCs w:val="27"/>
                <w:lang/>
              </w:rPr>
            </w:pPr>
            <w:r w:rsidRPr="00814D52">
              <w:rPr>
                <w:rFonts w:ascii="Times New Roman" w:eastAsia="Times New Roman" w:hAnsi="Times New Roman"/>
                <w:b/>
                <w:bCs/>
                <w:color w:val="auto"/>
                <w:sz w:val="27"/>
                <w:szCs w:val="27"/>
                <w:lang/>
              </w:rPr>
              <w:t>Explications</w:t>
            </w:r>
          </w:p>
          <w:p w14:paraId="49A668E8" w14:textId="77777777" w:rsidR="00814D52" w:rsidRPr="00814D52" w:rsidRDefault="00814D52" w:rsidP="00814D52">
            <w:pPr>
              <w:numPr>
                <w:ilvl w:val="0"/>
                <w:numId w:val="1"/>
              </w:numPr>
              <w:spacing w:before="100" w:beforeAutospacing="1" w:after="100" w:afterAutospacing="1"/>
              <w:rPr>
                <w:rFonts w:ascii="Times New Roman" w:eastAsia="Times New Roman" w:hAnsi="Times New Roman"/>
                <w:color w:val="auto"/>
                <w:sz w:val="24"/>
                <w:lang/>
              </w:rPr>
            </w:pPr>
            <w:r w:rsidRPr="00814D52">
              <w:rPr>
                <w:rFonts w:ascii="Times New Roman" w:eastAsia="Times New Roman" w:hAnsi="Times New Roman"/>
                <w:b/>
                <w:bCs/>
                <w:color w:val="auto"/>
                <w:sz w:val="24"/>
                <w:lang/>
              </w:rPr>
              <w:t>Données d'entrée</w:t>
            </w:r>
            <w:r w:rsidRPr="00814D52">
              <w:rPr>
                <w:rFonts w:ascii="Times New Roman" w:eastAsia="Times New Roman" w:hAnsi="Times New Roman"/>
                <w:color w:val="auto"/>
                <w:sz w:val="24"/>
                <w:lang/>
              </w:rPr>
              <w:t xml:space="preserve"> :</w:t>
            </w:r>
          </w:p>
          <w:p w14:paraId="10136E71" w14:textId="77777777" w:rsidR="00814D52" w:rsidRPr="00814D52" w:rsidRDefault="00814D52" w:rsidP="00814D52">
            <w:pPr>
              <w:numPr>
                <w:ilvl w:val="1"/>
                <w:numId w:val="1"/>
              </w:numPr>
              <w:spacing w:before="100" w:beforeAutospacing="1" w:after="100" w:afterAutospacing="1"/>
              <w:rPr>
                <w:rFonts w:ascii="Times New Roman" w:eastAsia="Times New Roman" w:hAnsi="Times New Roman"/>
                <w:color w:val="auto"/>
                <w:sz w:val="24"/>
                <w:lang/>
              </w:rPr>
            </w:pPr>
            <w:r w:rsidRPr="00814D52">
              <w:rPr>
                <w:rFonts w:ascii="Times New Roman" w:eastAsia="Times New Roman" w:hAnsi="Times New Roman"/>
                <w:color w:val="auto"/>
                <w:sz w:val="24"/>
                <w:lang/>
              </w:rPr>
              <w:t>Les données du tableau sont représentées sous forme de liste de dictionnaires.</w:t>
            </w:r>
          </w:p>
          <w:p w14:paraId="54809694" w14:textId="77777777" w:rsidR="00814D52" w:rsidRPr="00814D52" w:rsidRDefault="00814D52" w:rsidP="00814D52">
            <w:pPr>
              <w:numPr>
                <w:ilvl w:val="0"/>
                <w:numId w:val="1"/>
              </w:numPr>
              <w:spacing w:before="100" w:beforeAutospacing="1" w:after="100" w:afterAutospacing="1"/>
              <w:rPr>
                <w:rFonts w:ascii="Times New Roman" w:eastAsia="Times New Roman" w:hAnsi="Times New Roman"/>
                <w:color w:val="auto"/>
                <w:sz w:val="24"/>
                <w:lang/>
              </w:rPr>
            </w:pPr>
            <w:r w:rsidRPr="00814D52">
              <w:rPr>
                <w:rFonts w:ascii="Times New Roman" w:eastAsia="Times New Roman" w:hAnsi="Times New Roman"/>
                <w:b/>
                <w:bCs/>
                <w:color w:val="auto"/>
                <w:sz w:val="24"/>
                <w:lang/>
              </w:rPr>
              <w:t>Fonctions parse_ip_range() et generate_ip_list()</w:t>
            </w:r>
            <w:r w:rsidRPr="00814D52">
              <w:rPr>
                <w:rFonts w:ascii="Times New Roman" w:eastAsia="Times New Roman" w:hAnsi="Times New Roman"/>
                <w:color w:val="auto"/>
                <w:sz w:val="24"/>
                <w:lang/>
              </w:rPr>
              <w:t xml:space="preserve"> :</w:t>
            </w:r>
          </w:p>
          <w:p w14:paraId="641D8813" w14:textId="77777777" w:rsidR="00814D52" w:rsidRPr="00814D52" w:rsidRDefault="00814D52" w:rsidP="00814D52">
            <w:pPr>
              <w:numPr>
                <w:ilvl w:val="1"/>
                <w:numId w:val="1"/>
              </w:numPr>
              <w:spacing w:before="100" w:beforeAutospacing="1" w:after="100" w:afterAutospacing="1"/>
              <w:rPr>
                <w:rFonts w:ascii="Times New Roman" w:eastAsia="Times New Roman" w:hAnsi="Times New Roman"/>
                <w:color w:val="auto"/>
                <w:sz w:val="24"/>
                <w:lang/>
              </w:rPr>
            </w:pPr>
            <w:r w:rsidRPr="00814D52">
              <w:rPr>
                <w:rFonts w:ascii="Times New Roman" w:eastAsia="Times New Roman" w:hAnsi="Times New Roman"/>
                <w:color w:val="auto"/>
                <w:sz w:val="24"/>
                <w:lang/>
              </w:rPr>
              <w:t>Ces fonctions restent les mêmes que précédemment pour traiter les plages d'adresses IP.</w:t>
            </w:r>
          </w:p>
          <w:p w14:paraId="5BFA38B6" w14:textId="77777777" w:rsidR="00814D52" w:rsidRPr="00814D52" w:rsidRDefault="00814D52" w:rsidP="00814D52">
            <w:pPr>
              <w:numPr>
                <w:ilvl w:val="0"/>
                <w:numId w:val="1"/>
              </w:numPr>
              <w:spacing w:before="100" w:beforeAutospacing="1" w:after="100" w:afterAutospacing="1"/>
              <w:rPr>
                <w:rFonts w:ascii="Times New Roman" w:eastAsia="Times New Roman" w:hAnsi="Times New Roman"/>
                <w:color w:val="auto"/>
                <w:sz w:val="24"/>
                <w:lang/>
              </w:rPr>
            </w:pPr>
            <w:r w:rsidRPr="00814D52">
              <w:rPr>
                <w:rFonts w:ascii="Times New Roman" w:eastAsia="Times New Roman" w:hAnsi="Times New Roman"/>
                <w:b/>
                <w:bCs/>
                <w:color w:val="auto"/>
                <w:sz w:val="24"/>
                <w:lang/>
              </w:rPr>
              <w:t>Fonction find_available_ip()</w:t>
            </w:r>
            <w:r w:rsidRPr="00814D52">
              <w:rPr>
                <w:rFonts w:ascii="Times New Roman" w:eastAsia="Times New Roman" w:hAnsi="Times New Roman"/>
                <w:color w:val="auto"/>
                <w:sz w:val="24"/>
                <w:lang/>
              </w:rPr>
              <w:t xml:space="preserve"> :</w:t>
            </w:r>
          </w:p>
          <w:p w14:paraId="295E88F7" w14:textId="77777777" w:rsidR="00814D52" w:rsidRPr="00814D52" w:rsidRDefault="00814D52" w:rsidP="00814D52">
            <w:pPr>
              <w:numPr>
                <w:ilvl w:val="1"/>
                <w:numId w:val="1"/>
              </w:numPr>
              <w:spacing w:before="100" w:beforeAutospacing="1" w:after="100" w:afterAutospacing="1"/>
              <w:rPr>
                <w:rFonts w:ascii="Times New Roman" w:eastAsia="Times New Roman" w:hAnsi="Times New Roman"/>
                <w:color w:val="auto"/>
                <w:sz w:val="24"/>
                <w:lang/>
              </w:rPr>
            </w:pPr>
            <w:r w:rsidRPr="00814D52">
              <w:rPr>
                <w:rFonts w:ascii="Times New Roman" w:eastAsia="Times New Roman" w:hAnsi="Times New Roman"/>
                <w:color w:val="auto"/>
                <w:sz w:val="24"/>
                <w:lang/>
              </w:rPr>
              <w:t>Cherche une adresse IP disponible pour un bureau et un VLAN spécifiques.</w:t>
            </w:r>
          </w:p>
          <w:p w14:paraId="2AB94652" w14:textId="77777777" w:rsidR="00814D52" w:rsidRPr="00814D52" w:rsidRDefault="00814D52" w:rsidP="00814D52">
            <w:pPr>
              <w:numPr>
                <w:ilvl w:val="0"/>
                <w:numId w:val="1"/>
              </w:numPr>
              <w:spacing w:before="100" w:beforeAutospacing="1" w:after="100" w:afterAutospacing="1"/>
              <w:rPr>
                <w:rFonts w:ascii="Times New Roman" w:eastAsia="Times New Roman" w:hAnsi="Times New Roman"/>
                <w:color w:val="auto"/>
                <w:sz w:val="24"/>
                <w:lang/>
              </w:rPr>
            </w:pPr>
            <w:r w:rsidRPr="00814D52">
              <w:rPr>
                <w:rFonts w:ascii="Times New Roman" w:eastAsia="Times New Roman" w:hAnsi="Times New Roman"/>
                <w:b/>
                <w:bCs/>
                <w:color w:val="auto"/>
                <w:sz w:val="24"/>
                <w:lang/>
              </w:rPr>
              <w:t>Fonction configure_ip_address(ip, subnet_mask)</w:t>
            </w:r>
            <w:r w:rsidRPr="00814D52">
              <w:rPr>
                <w:rFonts w:ascii="Times New Roman" w:eastAsia="Times New Roman" w:hAnsi="Times New Roman"/>
                <w:color w:val="auto"/>
                <w:sz w:val="24"/>
                <w:lang/>
              </w:rPr>
              <w:t xml:space="preserve"> :</w:t>
            </w:r>
          </w:p>
          <w:p w14:paraId="20CB826B" w14:textId="77777777" w:rsidR="00814D52" w:rsidRPr="00814D52" w:rsidRDefault="00814D52" w:rsidP="00814D52">
            <w:pPr>
              <w:numPr>
                <w:ilvl w:val="1"/>
                <w:numId w:val="1"/>
              </w:numPr>
              <w:spacing w:before="100" w:beforeAutospacing="1" w:after="100" w:afterAutospacing="1"/>
              <w:rPr>
                <w:rFonts w:ascii="Times New Roman" w:eastAsia="Times New Roman" w:hAnsi="Times New Roman"/>
                <w:color w:val="auto"/>
                <w:sz w:val="24"/>
                <w:lang/>
              </w:rPr>
            </w:pPr>
            <w:r w:rsidRPr="00814D52">
              <w:rPr>
                <w:rFonts w:ascii="Times New Roman" w:eastAsia="Times New Roman" w:hAnsi="Times New Roman"/>
                <w:color w:val="auto"/>
                <w:sz w:val="24"/>
                <w:lang/>
              </w:rPr>
              <w:t xml:space="preserve">Utilise la commande </w:t>
            </w:r>
            <w:r w:rsidRPr="00814D52">
              <w:rPr>
                <w:rFonts w:ascii="Courier New" w:eastAsia="Times New Roman" w:hAnsi="Courier New" w:cs="Courier New"/>
                <w:color w:val="auto"/>
                <w:sz w:val="20"/>
                <w:szCs w:val="20"/>
                <w:lang/>
              </w:rPr>
              <w:t>netsh</w:t>
            </w:r>
            <w:r w:rsidRPr="00814D52">
              <w:rPr>
                <w:rFonts w:ascii="Times New Roman" w:eastAsia="Times New Roman" w:hAnsi="Times New Roman"/>
                <w:color w:val="auto"/>
                <w:sz w:val="24"/>
                <w:lang/>
              </w:rPr>
              <w:t xml:space="preserve"> pour configurer l'adresse IP sur l'interface réseau spécifiée. L'interface réseau par défaut est "Ethernet", mais vous pouvez la modifier selon vos besoins.</w:t>
            </w:r>
          </w:p>
          <w:p w14:paraId="3A57196A" w14:textId="77777777" w:rsidR="00814D52" w:rsidRPr="00814D52" w:rsidRDefault="00814D52" w:rsidP="00814D52">
            <w:pPr>
              <w:numPr>
                <w:ilvl w:val="0"/>
                <w:numId w:val="1"/>
              </w:numPr>
              <w:spacing w:before="100" w:beforeAutospacing="1" w:after="100" w:afterAutospacing="1"/>
              <w:rPr>
                <w:rFonts w:ascii="Times New Roman" w:eastAsia="Times New Roman" w:hAnsi="Times New Roman"/>
                <w:color w:val="auto"/>
                <w:sz w:val="24"/>
                <w:lang/>
              </w:rPr>
            </w:pPr>
            <w:r w:rsidRPr="00814D52">
              <w:rPr>
                <w:rFonts w:ascii="Times New Roman" w:eastAsia="Times New Roman" w:hAnsi="Times New Roman"/>
                <w:b/>
                <w:bCs/>
                <w:color w:val="auto"/>
                <w:sz w:val="24"/>
                <w:lang/>
              </w:rPr>
              <w:t>Interaction utilisateur</w:t>
            </w:r>
            <w:r w:rsidRPr="00814D52">
              <w:rPr>
                <w:rFonts w:ascii="Times New Roman" w:eastAsia="Times New Roman" w:hAnsi="Times New Roman"/>
                <w:color w:val="auto"/>
                <w:sz w:val="24"/>
                <w:lang/>
              </w:rPr>
              <w:t xml:space="preserve"> :</w:t>
            </w:r>
          </w:p>
          <w:p w14:paraId="3A76C97B" w14:textId="77777777" w:rsidR="00814D52" w:rsidRPr="00814D52" w:rsidRDefault="00814D52" w:rsidP="00814D52">
            <w:pPr>
              <w:numPr>
                <w:ilvl w:val="1"/>
                <w:numId w:val="1"/>
              </w:numPr>
              <w:spacing w:before="100" w:beforeAutospacing="1" w:after="100" w:afterAutospacing="1"/>
              <w:rPr>
                <w:rFonts w:ascii="Times New Roman" w:eastAsia="Times New Roman" w:hAnsi="Times New Roman"/>
                <w:color w:val="auto"/>
                <w:sz w:val="24"/>
                <w:lang/>
              </w:rPr>
            </w:pPr>
            <w:r w:rsidRPr="00814D52">
              <w:rPr>
                <w:rFonts w:ascii="Times New Roman" w:eastAsia="Times New Roman" w:hAnsi="Times New Roman"/>
                <w:color w:val="auto"/>
                <w:sz w:val="24"/>
                <w:lang/>
              </w:rPr>
              <w:t>Demande à l'utilisateur de sélectionner un bureau et un VLAN, puis propose une adresse IP disponible.</w:t>
            </w:r>
          </w:p>
          <w:p w14:paraId="7A1C4294" w14:textId="77777777" w:rsidR="00814D52" w:rsidRPr="00814D52" w:rsidRDefault="00814D52" w:rsidP="00814D52">
            <w:pPr>
              <w:numPr>
                <w:ilvl w:val="1"/>
                <w:numId w:val="1"/>
              </w:numPr>
              <w:spacing w:before="100" w:beforeAutospacing="1" w:after="100" w:afterAutospacing="1"/>
              <w:rPr>
                <w:rFonts w:ascii="Times New Roman" w:eastAsia="Times New Roman" w:hAnsi="Times New Roman"/>
                <w:color w:val="auto"/>
                <w:sz w:val="24"/>
                <w:lang/>
              </w:rPr>
            </w:pPr>
            <w:r w:rsidRPr="00814D52">
              <w:rPr>
                <w:rFonts w:ascii="Times New Roman" w:eastAsia="Times New Roman" w:hAnsi="Times New Roman"/>
                <w:color w:val="auto"/>
                <w:sz w:val="24"/>
                <w:lang/>
              </w:rPr>
              <w:t>Demande à l'utilisateur s'il souhaite configurer cette adresse IP sur son ordinateur.</w:t>
            </w:r>
          </w:p>
          <w:p w14:paraId="2933323C" w14:textId="77777777" w:rsidR="00814D52" w:rsidRPr="00814D52" w:rsidRDefault="00814D52" w:rsidP="00814D52">
            <w:pPr>
              <w:numPr>
                <w:ilvl w:val="0"/>
                <w:numId w:val="1"/>
              </w:numPr>
              <w:spacing w:before="100" w:beforeAutospacing="1" w:after="100" w:afterAutospacing="1"/>
              <w:rPr>
                <w:rFonts w:ascii="Times New Roman" w:eastAsia="Times New Roman" w:hAnsi="Times New Roman"/>
                <w:color w:val="auto"/>
                <w:sz w:val="24"/>
                <w:lang/>
              </w:rPr>
            </w:pPr>
            <w:r w:rsidRPr="00814D52">
              <w:rPr>
                <w:rFonts w:ascii="Times New Roman" w:eastAsia="Times New Roman" w:hAnsi="Times New Roman"/>
                <w:b/>
                <w:bCs/>
                <w:color w:val="auto"/>
                <w:sz w:val="24"/>
                <w:lang/>
              </w:rPr>
              <w:t>Configuration de l'adresse IP</w:t>
            </w:r>
            <w:r w:rsidRPr="00814D52">
              <w:rPr>
                <w:rFonts w:ascii="Times New Roman" w:eastAsia="Times New Roman" w:hAnsi="Times New Roman"/>
                <w:color w:val="auto"/>
                <w:sz w:val="24"/>
                <w:lang/>
              </w:rPr>
              <w:t xml:space="preserve"> :</w:t>
            </w:r>
          </w:p>
          <w:p w14:paraId="2C1AF50D" w14:textId="77777777" w:rsidR="00814D52" w:rsidRPr="00814D52" w:rsidRDefault="00814D52" w:rsidP="00814D52">
            <w:pPr>
              <w:numPr>
                <w:ilvl w:val="1"/>
                <w:numId w:val="1"/>
              </w:numPr>
              <w:spacing w:before="100" w:beforeAutospacing="1" w:after="100" w:afterAutospacing="1"/>
              <w:rPr>
                <w:rFonts w:ascii="Times New Roman" w:eastAsia="Times New Roman" w:hAnsi="Times New Roman"/>
                <w:color w:val="auto"/>
                <w:sz w:val="24"/>
                <w:lang/>
              </w:rPr>
            </w:pPr>
            <w:r w:rsidRPr="00814D52">
              <w:rPr>
                <w:rFonts w:ascii="Times New Roman" w:eastAsia="Times New Roman" w:hAnsi="Times New Roman"/>
                <w:color w:val="auto"/>
                <w:sz w:val="24"/>
                <w:lang/>
              </w:rPr>
              <w:t xml:space="preserve">Si l'utilisateur accepte, le script exécute la commande </w:t>
            </w:r>
            <w:r w:rsidRPr="00814D52">
              <w:rPr>
                <w:rFonts w:ascii="Courier New" w:eastAsia="Times New Roman" w:hAnsi="Courier New" w:cs="Courier New"/>
                <w:color w:val="auto"/>
                <w:sz w:val="20"/>
                <w:szCs w:val="20"/>
                <w:lang/>
              </w:rPr>
              <w:t>netsh</w:t>
            </w:r>
            <w:r w:rsidRPr="00814D52">
              <w:rPr>
                <w:rFonts w:ascii="Times New Roman" w:eastAsia="Times New Roman" w:hAnsi="Times New Roman"/>
                <w:color w:val="auto"/>
                <w:sz w:val="24"/>
                <w:lang/>
              </w:rPr>
              <w:t xml:space="preserve"> pour configurer l'adresse IP.</w:t>
            </w:r>
          </w:p>
          <w:p w14:paraId="2137B19E" w14:textId="77777777" w:rsidR="00814D52" w:rsidRPr="00814D52" w:rsidRDefault="00814D52" w:rsidP="00814D52">
            <w:pPr>
              <w:spacing w:before="100" w:beforeAutospacing="1" w:after="100" w:afterAutospacing="1"/>
              <w:outlineLvl w:val="2"/>
              <w:rPr>
                <w:rFonts w:ascii="Times New Roman" w:eastAsia="Times New Roman" w:hAnsi="Times New Roman"/>
                <w:b/>
                <w:bCs/>
                <w:color w:val="auto"/>
                <w:sz w:val="27"/>
                <w:szCs w:val="27"/>
                <w:lang/>
              </w:rPr>
            </w:pPr>
            <w:r w:rsidRPr="00814D52">
              <w:rPr>
                <w:rFonts w:ascii="Times New Roman" w:eastAsia="Times New Roman" w:hAnsi="Times New Roman"/>
                <w:b/>
                <w:bCs/>
                <w:color w:val="auto"/>
                <w:sz w:val="27"/>
                <w:szCs w:val="27"/>
                <w:lang/>
              </w:rPr>
              <w:t>Utilisation</w:t>
            </w:r>
          </w:p>
          <w:p w14:paraId="70A5AF38" w14:textId="77777777" w:rsidR="00814D52" w:rsidRPr="00814D52" w:rsidRDefault="00814D52" w:rsidP="00814D52">
            <w:pPr>
              <w:numPr>
                <w:ilvl w:val="0"/>
                <w:numId w:val="2"/>
              </w:numPr>
              <w:spacing w:before="100" w:beforeAutospacing="1" w:after="100" w:afterAutospacing="1"/>
              <w:rPr>
                <w:rFonts w:ascii="Times New Roman" w:eastAsia="Times New Roman" w:hAnsi="Times New Roman"/>
                <w:color w:val="auto"/>
                <w:sz w:val="24"/>
                <w:lang/>
              </w:rPr>
            </w:pPr>
            <w:r w:rsidRPr="00814D52">
              <w:rPr>
                <w:rFonts w:ascii="Times New Roman" w:eastAsia="Times New Roman" w:hAnsi="Times New Roman"/>
                <w:b/>
                <w:bCs/>
                <w:color w:val="auto"/>
                <w:sz w:val="24"/>
                <w:lang/>
              </w:rPr>
              <w:t>Exécution du Script</w:t>
            </w:r>
            <w:r w:rsidRPr="00814D52">
              <w:rPr>
                <w:rFonts w:ascii="Times New Roman" w:eastAsia="Times New Roman" w:hAnsi="Times New Roman"/>
                <w:color w:val="auto"/>
                <w:sz w:val="24"/>
                <w:lang/>
              </w:rPr>
              <w:t xml:space="preserve"> :</w:t>
            </w:r>
          </w:p>
          <w:p w14:paraId="1F3FF9B9" w14:textId="77777777" w:rsidR="00814D52" w:rsidRPr="00814D52" w:rsidRDefault="00814D52" w:rsidP="00814D52">
            <w:pPr>
              <w:numPr>
                <w:ilvl w:val="1"/>
                <w:numId w:val="2"/>
              </w:numPr>
              <w:spacing w:before="100" w:beforeAutospacing="1" w:after="100" w:afterAutospacing="1"/>
              <w:rPr>
                <w:rFonts w:ascii="Times New Roman" w:eastAsia="Times New Roman" w:hAnsi="Times New Roman"/>
                <w:color w:val="auto"/>
                <w:sz w:val="24"/>
                <w:lang/>
              </w:rPr>
            </w:pPr>
            <w:r w:rsidRPr="00814D52">
              <w:rPr>
                <w:rFonts w:ascii="Times New Roman" w:eastAsia="Times New Roman" w:hAnsi="Times New Roman"/>
                <w:color w:val="auto"/>
                <w:sz w:val="24"/>
                <w:lang/>
              </w:rPr>
              <w:t>Exécutez le script avec des privilèges administratifs (nécessaire pour changer l'adresse IP).</w:t>
            </w:r>
          </w:p>
          <w:p w14:paraId="745BE3C7" w14:textId="77777777" w:rsidR="00814D52" w:rsidRPr="00814D52" w:rsidRDefault="00814D52" w:rsidP="00814D52">
            <w:pPr>
              <w:numPr>
                <w:ilvl w:val="1"/>
                <w:numId w:val="2"/>
              </w:numPr>
              <w:spacing w:before="100" w:beforeAutospacing="1" w:after="100" w:afterAutospacing="1"/>
              <w:rPr>
                <w:rFonts w:ascii="Times New Roman" w:eastAsia="Times New Roman" w:hAnsi="Times New Roman"/>
                <w:color w:val="auto"/>
                <w:sz w:val="24"/>
                <w:lang/>
              </w:rPr>
            </w:pPr>
            <w:r w:rsidRPr="00814D52">
              <w:rPr>
                <w:rFonts w:ascii="Times New Roman" w:eastAsia="Times New Roman" w:hAnsi="Times New Roman"/>
                <w:color w:val="auto"/>
                <w:sz w:val="24"/>
                <w:lang/>
              </w:rPr>
              <w:t>Saisissez le numéro du bureau et le type de VLAN lorsque vous y êtes invité.</w:t>
            </w:r>
          </w:p>
          <w:p w14:paraId="043E44A1" w14:textId="77777777" w:rsidR="00814D52" w:rsidRPr="00814D52" w:rsidRDefault="00814D52" w:rsidP="00814D52">
            <w:pPr>
              <w:numPr>
                <w:ilvl w:val="1"/>
                <w:numId w:val="2"/>
              </w:numPr>
              <w:spacing w:before="100" w:beforeAutospacing="1" w:after="100" w:afterAutospacing="1"/>
              <w:rPr>
                <w:rFonts w:ascii="Times New Roman" w:eastAsia="Times New Roman" w:hAnsi="Times New Roman"/>
                <w:color w:val="auto"/>
                <w:sz w:val="24"/>
                <w:lang/>
              </w:rPr>
            </w:pPr>
            <w:r w:rsidRPr="00814D52">
              <w:rPr>
                <w:rFonts w:ascii="Times New Roman" w:eastAsia="Times New Roman" w:hAnsi="Times New Roman"/>
                <w:color w:val="auto"/>
                <w:sz w:val="24"/>
                <w:lang/>
              </w:rPr>
              <w:t>Le script proposera une adresse IP disponible et vous demandera si vous souhaitez la configurer.</w:t>
            </w:r>
          </w:p>
          <w:p w14:paraId="63DB875D" w14:textId="77777777" w:rsidR="00814D52" w:rsidRPr="00814D52" w:rsidRDefault="00814D52" w:rsidP="00814D52">
            <w:pPr>
              <w:numPr>
                <w:ilvl w:val="0"/>
                <w:numId w:val="2"/>
              </w:numPr>
              <w:spacing w:before="100" w:beforeAutospacing="1" w:after="100" w:afterAutospacing="1"/>
              <w:rPr>
                <w:rFonts w:ascii="Times New Roman" w:eastAsia="Times New Roman" w:hAnsi="Times New Roman"/>
                <w:color w:val="auto"/>
                <w:sz w:val="24"/>
                <w:lang/>
              </w:rPr>
            </w:pPr>
            <w:r w:rsidRPr="00814D52">
              <w:rPr>
                <w:rFonts w:ascii="Times New Roman" w:eastAsia="Times New Roman" w:hAnsi="Times New Roman"/>
                <w:b/>
                <w:bCs/>
                <w:color w:val="auto"/>
                <w:sz w:val="24"/>
                <w:lang/>
              </w:rPr>
              <w:t>Configuration des PC</w:t>
            </w:r>
            <w:r w:rsidRPr="00814D52">
              <w:rPr>
                <w:rFonts w:ascii="Times New Roman" w:eastAsia="Times New Roman" w:hAnsi="Times New Roman"/>
                <w:color w:val="auto"/>
                <w:sz w:val="24"/>
                <w:lang/>
              </w:rPr>
              <w:t xml:space="preserve"> :</w:t>
            </w:r>
          </w:p>
          <w:p w14:paraId="77E4E16F" w14:textId="77777777" w:rsidR="00814D52" w:rsidRPr="00814D52" w:rsidRDefault="00814D52" w:rsidP="00814D52">
            <w:pPr>
              <w:numPr>
                <w:ilvl w:val="1"/>
                <w:numId w:val="2"/>
              </w:numPr>
              <w:spacing w:before="100" w:beforeAutospacing="1" w:after="100" w:afterAutospacing="1"/>
              <w:rPr>
                <w:rFonts w:ascii="Times New Roman" w:eastAsia="Times New Roman" w:hAnsi="Times New Roman"/>
                <w:color w:val="auto"/>
                <w:sz w:val="24"/>
                <w:lang/>
              </w:rPr>
            </w:pPr>
            <w:r w:rsidRPr="00814D52">
              <w:rPr>
                <w:rFonts w:ascii="Times New Roman" w:eastAsia="Times New Roman" w:hAnsi="Times New Roman"/>
                <w:color w:val="auto"/>
                <w:sz w:val="24"/>
                <w:lang/>
              </w:rPr>
              <w:t>Si vous acceptez de configurer l'adresse IP, le script exécutera la commande pour configurer l'adresse IP sur votre ordinateur.</w:t>
            </w:r>
          </w:p>
          <w:p w14:paraId="22A959AF" w14:textId="77777777" w:rsidR="00814D52" w:rsidRPr="00814D52" w:rsidRDefault="00814D52" w:rsidP="00814D52">
            <w:pPr>
              <w:spacing w:before="100" w:beforeAutospacing="1" w:after="100" w:afterAutospacing="1"/>
              <w:rPr>
                <w:rFonts w:ascii="Times New Roman" w:eastAsia="Times New Roman" w:hAnsi="Times New Roman"/>
                <w:color w:val="auto"/>
                <w:sz w:val="24"/>
                <w:lang/>
              </w:rPr>
            </w:pPr>
            <w:r w:rsidRPr="00814D52">
              <w:rPr>
                <w:rFonts w:ascii="Times New Roman" w:eastAsia="Times New Roman" w:hAnsi="Times New Roman"/>
                <w:color w:val="auto"/>
                <w:sz w:val="24"/>
                <w:lang/>
              </w:rPr>
              <w:t>Ce script est un point de départ et peut être ajusté pour répondre à des besoins spécifiques ou pour fonctionner sur d'autres systèmes d'exploitation (par exemple, macOS ou Linux) en adaptant la commande de configuration réseau appropriée.</w:t>
            </w:r>
          </w:p>
          <w:p w14:paraId="7D19295D" w14:textId="77777777" w:rsidR="00814D52" w:rsidRDefault="00814D52" w:rsidP="00A61E98">
            <w:pPr>
              <w:pStyle w:val="Notes"/>
            </w:pPr>
          </w:p>
          <w:p w14:paraId="53796251" w14:textId="77777777" w:rsidR="00814D52" w:rsidRDefault="00814D52" w:rsidP="00A61E98">
            <w:pPr>
              <w:pStyle w:val="Notes"/>
            </w:pPr>
          </w:p>
          <w:p w14:paraId="6E248017" w14:textId="77777777" w:rsidR="00814D52" w:rsidRDefault="00814D52" w:rsidP="00A61E98">
            <w:pPr>
              <w:pStyle w:val="Notes"/>
            </w:pPr>
          </w:p>
          <w:p w14:paraId="71E97CDF" w14:textId="77777777" w:rsidR="00814D52" w:rsidRDefault="00814D52" w:rsidP="00A61E98">
            <w:pPr>
              <w:pStyle w:val="Notes"/>
            </w:pPr>
          </w:p>
          <w:p w14:paraId="328A37F9" w14:textId="77777777" w:rsidR="00814D52" w:rsidRDefault="00814D52" w:rsidP="00A61E98">
            <w:pPr>
              <w:pStyle w:val="Notes"/>
            </w:pPr>
          </w:p>
          <w:p w14:paraId="45858022" w14:textId="77777777" w:rsidR="00814D52" w:rsidRPr="00814D52" w:rsidRDefault="00814D52" w:rsidP="00814D52">
            <w:pPr>
              <w:spacing w:before="100" w:beforeAutospacing="1" w:after="100" w:afterAutospacing="1"/>
              <w:rPr>
                <w:rFonts w:ascii="Times New Roman" w:eastAsia="Times New Roman" w:hAnsi="Times New Roman"/>
                <w:color w:val="auto"/>
                <w:sz w:val="24"/>
                <w:lang/>
              </w:rPr>
            </w:pPr>
            <w:r w:rsidRPr="00814D52">
              <w:rPr>
                <w:rFonts w:ascii="Times New Roman" w:eastAsia="Times New Roman" w:hAnsi="Times New Roman"/>
                <w:color w:val="auto"/>
                <w:sz w:val="24"/>
                <w:lang/>
              </w:rPr>
              <w:t>Pour automatiser la configuration des adresses IP dans Packet Tracer avec ce script, vous devrez ajouter des instructions pour configurer les adresses IP sur les périphériques du réseau, tels que les ordinateurs, les routeurs ou les commutateurs. Voici comment vous pouvez le faire pour quelques périphériques courants :</w:t>
            </w:r>
          </w:p>
          <w:p w14:paraId="1F1D8A10" w14:textId="77777777" w:rsidR="000074FB" w:rsidRPr="000074FB" w:rsidRDefault="00814D52" w:rsidP="00814D52">
            <w:pPr>
              <w:numPr>
                <w:ilvl w:val="0"/>
                <w:numId w:val="3"/>
              </w:numPr>
              <w:spacing w:before="100" w:beforeAutospacing="1" w:after="100" w:afterAutospacing="1"/>
              <w:rPr>
                <w:rFonts w:ascii="Times New Roman" w:eastAsia="Times New Roman" w:hAnsi="Times New Roman"/>
                <w:color w:val="auto"/>
                <w:sz w:val="24"/>
                <w:lang/>
              </w:rPr>
            </w:pPr>
            <w:r w:rsidRPr="00814D52">
              <w:rPr>
                <w:rFonts w:ascii="Times New Roman" w:eastAsia="Times New Roman" w:hAnsi="Times New Roman"/>
                <w:b/>
                <w:bCs/>
                <w:color w:val="auto"/>
                <w:sz w:val="24"/>
                <w:lang/>
              </w:rPr>
              <w:t>Pour les ordinateurs :</w:t>
            </w:r>
            <w:r w:rsidRPr="00814D52">
              <w:rPr>
                <w:rFonts w:ascii="Times New Roman" w:eastAsia="Times New Roman" w:hAnsi="Times New Roman"/>
                <w:color w:val="auto"/>
                <w:sz w:val="24"/>
                <w:lang/>
              </w:rPr>
              <w:t xml:space="preserve"> Vous pouvez utiliser des commandes similaires à celles-ci pour configurer une adresse IP sur un ordinateur dans Packet Tracer </w:t>
            </w:r>
          </w:p>
          <w:p w14:paraId="7168CAD7" w14:textId="44FC3F30" w:rsidR="000074FB" w:rsidRDefault="000074FB" w:rsidP="000074FB">
            <w:pPr>
              <w:spacing w:before="100" w:beforeAutospacing="1" w:after="100" w:afterAutospacing="1"/>
              <w:ind w:left="360"/>
              <w:rPr>
                <w:rFonts w:ascii="Times New Roman" w:eastAsia="Times New Roman" w:hAnsi="Times New Roman"/>
                <w:color w:val="auto"/>
                <w:sz w:val="24"/>
                <w:lang/>
              </w:rPr>
            </w:pPr>
            <w:r>
              <w:rPr>
                <w:rFonts w:ascii="Times New Roman" w:eastAsia="Times New Roman" w:hAnsi="Times New Roman"/>
                <w:noProof/>
                <w:color w:val="auto"/>
                <w:sz w:val="24"/>
                <w:lang/>
              </w:rPr>
              <w:drawing>
                <wp:inline distT="0" distB="0" distL="0" distR="0" wp14:anchorId="4237C425" wp14:editId="45FC048D">
                  <wp:extent cx="6421120" cy="1035685"/>
                  <wp:effectExtent l="0" t="0" r="0" b="0"/>
                  <wp:docPr id="829167159" name="Picture 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67159" name="Picture 6" descr="A black screen with white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421120" cy="1035685"/>
                          </a:xfrm>
                          <a:prstGeom prst="rect">
                            <a:avLst/>
                          </a:prstGeom>
                        </pic:spPr>
                      </pic:pic>
                    </a:graphicData>
                  </a:graphic>
                </wp:inline>
              </w:drawing>
            </w:r>
          </w:p>
          <w:p w14:paraId="4AE34CA0" w14:textId="7E3E0C33" w:rsidR="000074FB" w:rsidRPr="000074FB" w:rsidRDefault="000074FB" w:rsidP="000074FB">
            <w:pPr>
              <w:pStyle w:val="ListParagraph"/>
              <w:numPr>
                <w:ilvl w:val="0"/>
                <w:numId w:val="4"/>
              </w:numPr>
              <w:spacing w:before="100" w:beforeAutospacing="1" w:after="100" w:afterAutospacing="1"/>
              <w:rPr>
                <w:rFonts w:ascii="Times New Roman" w:eastAsia="Times New Roman" w:hAnsi="Times New Roman"/>
                <w:color w:val="auto"/>
                <w:sz w:val="24"/>
                <w:lang w:val="fr-BE"/>
              </w:rPr>
            </w:pPr>
            <w:r w:rsidRPr="000074FB">
              <w:rPr>
                <w:rStyle w:val="Strong"/>
                <w:lang w:val="fr-BE"/>
              </w:rPr>
              <w:t>Pour les routeurs :</w:t>
            </w:r>
            <w:r w:rsidRPr="000074FB">
              <w:rPr>
                <w:lang w:val="fr-BE"/>
              </w:rPr>
              <w:t xml:space="preserve"> Pour configurer une adresse IP sur une interface de routeur dans </w:t>
            </w:r>
            <w:proofErr w:type="spellStart"/>
            <w:r w:rsidRPr="000074FB">
              <w:rPr>
                <w:lang w:val="fr-BE"/>
              </w:rPr>
              <w:t>Packet</w:t>
            </w:r>
            <w:proofErr w:type="spellEnd"/>
            <w:r w:rsidRPr="000074FB">
              <w:rPr>
                <w:lang w:val="fr-BE"/>
              </w:rPr>
              <w:t xml:space="preserve"> Tracer, vous pouvez utiliser des commandes comme celles-ci :</w:t>
            </w:r>
          </w:p>
          <w:p w14:paraId="3D99D25C" w14:textId="3A3BE122" w:rsidR="000074FB" w:rsidRPr="000074FB" w:rsidRDefault="000074FB" w:rsidP="000074FB">
            <w:pPr>
              <w:spacing w:before="100" w:beforeAutospacing="1" w:after="100" w:afterAutospacing="1"/>
              <w:ind w:left="360"/>
              <w:rPr>
                <w:rFonts w:ascii="Times New Roman" w:eastAsia="Times New Roman" w:hAnsi="Times New Roman"/>
                <w:color w:val="auto"/>
                <w:sz w:val="24"/>
                <w:lang w:val="fr-BE"/>
              </w:rPr>
            </w:pPr>
            <w:r w:rsidRPr="000074FB">
              <w:rPr>
                <w:rFonts w:ascii="Times New Roman" w:eastAsia="Times New Roman" w:hAnsi="Times New Roman"/>
                <w:color w:val="auto"/>
                <w:sz w:val="24"/>
                <w:lang w:val="fr-BE"/>
              </w:rPr>
              <w:drawing>
                <wp:inline distT="0" distB="0" distL="0" distR="0" wp14:anchorId="2638AEBE" wp14:editId="67947D3F">
                  <wp:extent cx="6421120" cy="1235075"/>
                  <wp:effectExtent l="0" t="0" r="0" b="3175"/>
                  <wp:docPr id="694643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43767" name=""/>
                          <pic:cNvPicPr/>
                        </pic:nvPicPr>
                        <pic:blipFill>
                          <a:blip r:embed="rId15"/>
                          <a:stretch>
                            <a:fillRect/>
                          </a:stretch>
                        </pic:blipFill>
                        <pic:spPr>
                          <a:xfrm>
                            <a:off x="0" y="0"/>
                            <a:ext cx="6421120" cy="1235075"/>
                          </a:xfrm>
                          <a:prstGeom prst="rect">
                            <a:avLst/>
                          </a:prstGeom>
                        </pic:spPr>
                      </pic:pic>
                    </a:graphicData>
                  </a:graphic>
                </wp:inline>
              </w:drawing>
            </w:r>
          </w:p>
          <w:p w14:paraId="3B4DACF5" w14:textId="77777777" w:rsidR="000074FB" w:rsidRPr="000074FB" w:rsidRDefault="000074FB" w:rsidP="000074FB">
            <w:pPr>
              <w:numPr>
                <w:ilvl w:val="0"/>
                <w:numId w:val="4"/>
              </w:numPr>
              <w:spacing w:before="100" w:beforeAutospacing="1" w:after="100" w:afterAutospacing="1"/>
              <w:rPr>
                <w:rFonts w:ascii="Times New Roman" w:eastAsia="Times New Roman" w:hAnsi="Times New Roman"/>
                <w:color w:val="auto"/>
                <w:sz w:val="24"/>
                <w:lang/>
              </w:rPr>
            </w:pPr>
            <w:r w:rsidRPr="000074FB">
              <w:rPr>
                <w:rFonts w:ascii="Times New Roman" w:eastAsia="Times New Roman" w:hAnsi="Times New Roman"/>
                <w:b/>
                <w:bCs/>
                <w:color w:val="auto"/>
                <w:sz w:val="24"/>
                <w:lang/>
              </w:rPr>
              <w:t>Pour les commutateurs :</w:t>
            </w:r>
            <w:r w:rsidRPr="000074FB">
              <w:rPr>
                <w:rFonts w:ascii="Times New Roman" w:eastAsia="Times New Roman" w:hAnsi="Times New Roman"/>
                <w:color w:val="auto"/>
                <w:sz w:val="24"/>
                <w:lang/>
              </w:rPr>
              <w:t xml:space="preserve"> Les commutateurs Layer 2 dans Packet Tracer n'ont pas d'adresses IP configurables directement. Ils travaillent au niveau de la couche 2 (MAC) et ne nécessitent généralement pas de configuration IP. Cependant, si vous souhaitez effectuer des actions spécifiques sur les commutateurs, vous pouvez les intégrer dans le script en fonction de vos besoins spécifiques.</w:t>
            </w:r>
          </w:p>
          <w:p w14:paraId="2DF103DA" w14:textId="77777777" w:rsidR="000074FB" w:rsidRPr="000074FB" w:rsidRDefault="000074FB" w:rsidP="000074FB">
            <w:pPr>
              <w:numPr>
                <w:ilvl w:val="0"/>
                <w:numId w:val="4"/>
              </w:numPr>
              <w:spacing w:before="100" w:beforeAutospacing="1" w:after="100" w:afterAutospacing="1"/>
              <w:rPr>
                <w:rFonts w:ascii="Times New Roman" w:eastAsia="Times New Roman" w:hAnsi="Times New Roman"/>
                <w:color w:val="auto"/>
                <w:sz w:val="24"/>
                <w:lang/>
              </w:rPr>
            </w:pPr>
            <w:r w:rsidRPr="000074FB">
              <w:rPr>
                <w:rFonts w:ascii="Times New Roman" w:eastAsia="Times New Roman" w:hAnsi="Times New Roman"/>
                <w:b/>
                <w:bCs/>
                <w:color w:val="auto"/>
                <w:sz w:val="24"/>
                <w:lang/>
              </w:rPr>
              <w:t>Pour les serveurs :</w:t>
            </w:r>
            <w:r w:rsidRPr="000074FB">
              <w:rPr>
                <w:rFonts w:ascii="Times New Roman" w:eastAsia="Times New Roman" w:hAnsi="Times New Roman"/>
                <w:color w:val="auto"/>
                <w:sz w:val="24"/>
                <w:lang/>
              </w:rPr>
              <w:t xml:space="preserve"> Si vous avez des serveurs dans votre réseau, vous pouvez également configurer leurs adresses IP de la même manière que pour les ordinateurs.</w:t>
            </w:r>
          </w:p>
          <w:p w14:paraId="122D9BAA" w14:textId="77777777" w:rsidR="000074FB" w:rsidRDefault="000074FB" w:rsidP="000074FB">
            <w:pPr>
              <w:spacing w:before="100" w:beforeAutospacing="1" w:after="100" w:afterAutospacing="1"/>
              <w:rPr>
                <w:rFonts w:ascii="Times New Roman" w:eastAsia="Times New Roman" w:hAnsi="Times New Roman"/>
                <w:color w:val="auto"/>
                <w:sz w:val="24"/>
                <w:lang/>
              </w:rPr>
            </w:pPr>
            <w:r w:rsidRPr="000074FB">
              <w:rPr>
                <w:rFonts w:ascii="Times New Roman" w:eastAsia="Times New Roman" w:hAnsi="Times New Roman"/>
                <w:color w:val="auto"/>
                <w:sz w:val="24"/>
                <w:lang/>
              </w:rPr>
              <w:t>Vous devrez ajouter ces instructions dans le script Python pour qu'il configure automatiquement les adresses IP sur les périphériques de votre réseau dans Packet Tracer. Assurez-vous que le script utilise les bons noms de périphériques et d'interfaces pour les configurer correctement.</w:t>
            </w:r>
          </w:p>
          <w:p w14:paraId="01EF2E4C" w14:textId="77777777" w:rsidR="000074FB" w:rsidRDefault="000074FB" w:rsidP="000074FB">
            <w:pPr>
              <w:spacing w:before="100" w:beforeAutospacing="1" w:after="100" w:afterAutospacing="1"/>
              <w:rPr>
                <w:rFonts w:ascii="Times New Roman" w:eastAsia="Times New Roman" w:hAnsi="Times New Roman"/>
                <w:color w:val="auto"/>
                <w:sz w:val="24"/>
                <w:lang/>
              </w:rPr>
            </w:pPr>
          </w:p>
          <w:p w14:paraId="2E767EEA" w14:textId="77777777" w:rsidR="000074FB" w:rsidRDefault="000074FB" w:rsidP="000074FB">
            <w:pPr>
              <w:spacing w:before="100" w:beforeAutospacing="1" w:after="100" w:afterAutospacing="1"/>
              <w:rPr>
                <w:rFonts w:ascii="Times New Roman" w:eastAsia="Times New Roman" w:hAnsi="Times New Roman"/>
                <w:color w:val="auto"/>
                <w:sz w:val="24"/>
                <w:lang/>
              </w:rPr>
            </w:pPr>
          </w:p>
          <w:p w14:paraId="0F40D371" w14:textId="77777777" w:rsidR="000074FB" w:rsidRPr="000074FB" w:rsidRDefault="000074FB" w:rsidP="000074FB">
            <w:pPr>
              <w:spacing w:before="100" w:beforeAutospacing="1" w:after="100" w:afterAutospacing="1"/>
              <w:rPr>
                <w:rFonts w:ascii="Times New Roman" w:eastAsia="Times New Roman" w:hAnsi="Times New Roman"/>
                <w:color w:val="auto"/>
                <w:sz w:val="24"/>
                <w:lang/>
              </w:rPr>
            </w:pPr>
          </w:p>
          <w:p w14:paraId="2D917FAE" w14:textId="0CFF6A33" w:rsidR="00814D52" w:rsidRPr="00814D52" w:rsidRDefault="00814D52" w:rsidP="000074FB">
            <w:pPr>
              <w:spacing w:before="100" w:beforeAutospacing="1" w:after="100" w:afterAutospacing="1"/>
              <w:ind w:left="360"/>
              <w:rPr>
                <w:rFonts w:ascii="Times New Roman" w:eastAsia="Times New Roman" w:hAnsi="Times New Roman"/>
                <w:color w:val="auto"/>
                <w:sz w:val="24"/>
                <w:lang/>
              </w:rPr>
            </w:pPr>
            <w:r w:rsidRPr="00814D52">
              <w:rPr>
                <w:rFonts w:ascii="Times New Roman" w:eastAsia="Times New Roman" w:hAnsi="Times New Roman"/>
                <w:color w:val="auto"/>
                <w:sz w:val="24"/>
                <w:lang/>
              </w:rPr>
              <w:t>:</w:t>
            </w:r>
          </w:p>
          <w:p w14:paraId="0B62F8EA" w14:textId="26113013" w:rsidR="00814D52" w:rsidRPr="00814D52" w:rsidRDefault="00814D52" w:rsidP="00A61E98">
            <w:pPr>
              <w:pStyle w:val="Notes"/>
              <w:rPr>
                <w:lang/>
              </w:rPr>
            </w:pPr>
          </w:p>
        </w:tc>
        <w:tc>
          <w:tcPr>
            <w:tcW w:w="102" w:type="pct"/>
            <w:shd w:val="clear" w:color="auto" w:fill="auto"/>
          </w:tcPr>
          <w:p w14:paraId="4148C59E" w14:textId="77777777" w:rsidR="00265218" w:rsidRPr="00814D52" w:rsidRDefault="00265218" w:rsidP="00F02AC0">
            <w:pPr>
              <w:pStyle w:val="Text"/>
              <w:rPr>
                <w:lang w:val="fr-BE"/>
              </w:rPr>
            </w:pPr>
          </w:p>
          <w:p w14:paraId="5B9C5AF3" w14:textId="77777777" w:rsidR="00814D52" w:rsidRPr="00814D52" w:rsidRDefault="00814D52" w:rsidP="00814D52">
            <w:pPr>
              <w:rPr>
                <w:lang w:val="fr-BE"/>
              </w:rPr>
            </w:pPr>
          </w:p>
          <w:p w14:paraId="6EF3F189" w14:textId="77777777" w:rsidR="00814D52" w:rsidRPr="00814D52" w:rsidRDefault="00814D52" w:rsidP="00814D52">
            <w:pPr>
              <w:rPr>
                <w:lang w:val="fr-BE"/>
              </w:rPr>
            </w:pPr>
          </w:p>
        </w:tc>
      </w:tr>
    </w:tbl>
    <w:p w14:paraId="74E27195" w14:textId="77777777" w:rsidR="00463B35" w:rsidRPr="00814D52" w:rsidRDefault="00463B35" w:rsidP="00F02AC0">
      <w:pPr>
        <w:pStyle w:val="BlueBoldText"/>
        <w:rPr>
          <w:lang w:val="fr-BE"/>
        </w:rPr>
      </w:pPr>
    </w:p>
    <w:sectPr w:rsidR="00463B35" w:rsidRPr="00814D52" w:rsidSect="00AE3FB7">
      <w:headerReference w:type="default" r:id="rId16"/>
      <w:footerReference w:type="default" r:id="rId17"/>
      <w:pgSz w:w="12240" w:h="15840" w:code="1"/>
      <w:pgMar w:top="1729" w:right="720" w:bottom="1729"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8CA0C0" w14:textId="77777777" w:rsidR="000B27AF" w:rsidRDefault="000B27AF" w:rsidP="00F02AC0">
      <w:r>
        <w:separator/>
      </w:r>
    </w:p>
  </w:endnote>
  <w:endnote w:type="continuationSeparator" w:id="0">
    <w:p w14:paraId="04180D83" w14:textId="77777777" w:rsidR="000B27AF" w:rsidRDefault="000B27AF" w:rsidP="00F02A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Franklin Gothic Book">
    <w:charset w:val="00"/>
    <w:family w:val="swiss"/>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ook w:val="04A0" w:firstRow="1" w:lastRow="0" w:firstColumn="1" w:lastColumn="0" w:noHBand="0" w:noVBand="1"/>
    </w:tblPr>
    <w:tblGrid>
      <w:gridCol w:w="3596"/>
      <w:gridCol w:w="3597"/>
      <w:gridCol w:w="3597"/>
    </w:tblGrid>
    <w:tr w:rsidR="00F02AC0" w:rsidRPr="00306174" w14:paraId="299DE96D" w14:textId="77777777" w:rsidTr="0079071F">
      <w:trPr>
        <w:trHeight w:val="627"/>
      </w:trPr>
      <w:tc>
        <w:tcPr>
          <w:tcW w:w="3596" w:type="dxa"/>
          <w:shd w:val="clear" w:color="auto" w:fill="auto"/>
          <w:vAlign w:val="center"/>
        </w:tcPr>
        <w:p w14:paraId="5F85F042" w14:textId="77777777" w:rsidR="00F02AC0" w:rsidRPr="00306174" w:rsidRDefault="00F02AC0" w:rsidP="00F02AC0">
          <w:pPr>
            <w:pStyle w:val="Contacts"/>
          </w:pPr>
          <w:r w:rsidRPr="00306174">
            <w:rPr>
              <w:noProof/>
              <w:lang w:eastAsia="en-AU"/>
            </w:rPr>
            <mc:AlternateContent>
              <mc:Choice Requires="wps">
                <w:drawing>
                  <wp:inline distT="0" distB="0" distL="0" distR="0" wp14:anchorId="0F468980" wp14:editId="2015B105">
                    <wp:extent cx="154940" cy="201930"/>
                    <wp:effectExtent l="0" t="0" r="0" b="7620"/>
                    <wp:docPr id="1" name="Shape" descr="GPS icon"/>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4940" cy="201930"/>
                            </a:xfrm>
                            <a:custGeom>
                              <a:avLst/>
                              <a:gdLst/>
                              <a:ahLst/>
                              <a:cxnLst>
                                <a:cxn ang="0">
                                  <a:pos x="wd2" y="hd2"/>
                                </a:cxn>
                                <a:cxn ang="5400000">
                                  <a:pos x="wd2" y="hd2"/>
                                </a:cxn>
                                <a:cxn ang="10800000">
                                  <a:pos x="wd2" y="hd2"/>
                                </a:cxn>
                                <a:cxn ang="16200000">
                                  <a:pos x="wd2" y="hd2"/>
                                </a:cxn>
                              </a:cxnLst>
                              <a:rect l="0" t="0" r="r" b="b"/>
                              <a:pathLst>
                                <a:path w="21600" h="21600" extrusionOk="0">
                                  <a:moveTo>
                                    <a:pt x="10800" y="0"/>
                                  </a:moveTo>
                                  <a:cubicBezTo>
                                    <a:pt x="4780" y="0"/>
                                    <a:pt x="0" y="3668"/>
                                    <a:pt x="0" y="8287"/>
                                  </a:cubicBezTo>
                                  <a:cubicBezTo>
                                    <a:pt x="0" y="12906"/>
                                    <a:pt x="10800" y="21600"/>
                                    <a:pt x="10800" y="21600"/>
                                  </a:cubicBezTo>
                                  <a:cubicBezTo>
                                    <a:pt x="10800" y="21600"/>
                                    <a:pt x="21600" y="12906"/>
                                    <a:pt x="21600" y="8287"/>
                                  </a:cubicBezTo>
                                  <a:cubicBezTo>
                                    <a:pt x="21600" y="3804"/>
                                    <a:pt x="16820" y="0"/>
                                    <a:pt x="10800" y="0"/>
                                  </a:cubicBezTo>
                                  <a:close/>
                                  <a:moveTo>
                                    <a:pt x="10800" y="11819"/>
                                  </a:moveTo>
                                  <a:cubicBezTo>
                                    <a:pt x="8144" y="11819"/>
                                    <a:pt x="5843" y="10189"/>
                                    <a:pt x="5843" y="8015"/>
                                  </a:cubicBezTo>
                                  <a:cubicBezTo>
                                    <a:pt x="5843" y="5977"/>
                                    <a:pt x="7967" y="4211"/>
                                    <a:pt x="10800" y="4211"/>
                                  </a:cubicBezTo>
                                  <a:cubicBezTo>
                                    <a:pt x="13456" y="4211"/>
                                    <a:pt x="15757" y="5842"/>
                                    <a:pt x="15757" y="8015"/>
                                  </a:cubicBezTo>
                                  <a:cubicBezTo>
                                    <a:pt x="15757" y="10189"/>
                                    <a:pt x="13456" y="11819"/>
                                    <a:pt x="10800" y="11819"/>
                                  </a:cubicBezTo>
                                  <a:close/>
                                </a:path>
                              </a:pathLst>
                            </a:custGeom>
                            <a:solidFill>
                              <a:schemeClr val="tx2"/>
                            </a:solidFill>
                            <a:ln w="12700">
                              <a:miter lim="400000"/>
                            </a:ln>
                          </wps:spPr>
                          <wps:bodyPr lIns="38100" tIns="38100" rIns="38100" bIns="38100" anchor="ctr"/>
                        </wps:wsp>
                      </a:graphicData>
                    </a:graphic>
                  </wp:inline>
                </w:drawing>
              </mc:Choice>
              <mc:Fallback>
                <w:pict>
                  <v:shape w14:anchorId="5541622F" id="Shape" o:spid="_x0000_s1026" alt="GPS icon" style="width:12.2pt;height:15.9pt;visibility:visible;mso-wrap-style:square;mso-left-percent:-10001;mso-top-percent:-10001;mso-position-horizontal:absolute;mso-position-horizontal-relative:char;mso-position-vertical:absolute;mso-position-vertical-relative:line;mso-left-percent:-10001;mso-top-percent:-10001;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ydP7AIAAGEIAAAOAAAAZHJzL2Uyb0RvYy54bWysVttu2zAMfR+wfxD8vtpybEcJmhTYig4D&#10;iq1Auw9QZLk2aluCpMTpvn6UfE8CrC3WB1cSyUPykKJyfXOsSnTgShei3nj4KvAQr5lIi/p54/1+&#10;uvtCPKQNrVNaippvvFeuvZvt50/XjVzzUOSiTLlCAFLrdSM3Xm6MXPu+ZjmvqL4SktcgzISqqIGt&#10;evZTRRtAr0o/DILEb4RKpRKMaw2nt63Q2zr8LOPM/MoyzQ0qNx7EZtxXue/Ofv3tNV0/KyrzgnVh&#10;0A9EUdGiBqcD1C01FO1VcQZVFUwJLTJzxUTliywrGHc5QDY4OMnmMaeSu1yAHC0HmvT/g2U/D4/y&#10;QdnQtbwX7EUDI34j9XqQ2I3udI6ZqqwuBI6OjsXXgUV+NIjBIY6jVQRcMxBBUquFY9mn696Y7bX5&#10;zoUDood7bdoipP2K5v2KHWtYWoewQtT2VOBolkJb/00aegjc5PDfxu30ZupxFNi/9xnhgHzEKoGG&#10;fJuvNtAuNQVNetqeykPQnru2PSU1lhGbl12iBnjFCSSF8mEF5Ku9vYS/XnqOKnHgT8JZGUuWy8rR&#10;1Rdk1GD7XcG+8j9T/WhJwMVYX+lQ2qNFkpAuuMkpCcmyr8MM8BJ8C4TDVZBMkcYo2xxdb7SuL4gs&#10;kf/0dMEOmHRxdzxCkmeBjKJ3pTWaLUgQzTJLSHiB0DG6viwnGZVCc8fCWK5TPjAmeNUxP2rNcVob&#10;gqPIFXUw6amISbRoJQEmDuxMQgIcv7m+A168Wrqu6OGWq2TpHEUhxjOC7LWbSd5W3kUUJzOz3hOO&#10;l3HrCoJxE+Jc8q6cRkB8ShIeojhjdqzwIDpPrKsyCOwdd7NsuPdOe5yZWpRFeleUpb3b7qXk30qF&#10;DhTeOHPsJ+FMq6zt1MDhshuFVWHg2S2LauN1A7Idn2XdTf924NvRvxPp6wPo/qjh2VkQbEtkphs1&#10;3eymG1qzXMBjy4xybWPh4B1zyXVvrn0op3vnfvxlsP0LAAD//wMAUEsDBBQABgAIAAAAIQDuuq8M&#10;2gAAAAMBAAAPAAAAZHJzL2Rvd25yZXYueG1sTI9BS8QwEIXvgv8hjOBF3LTrIqU2XUQQBS9u3Yu3&#10;tBmbYjMpSbZb/73jXtbLwOM93vum2i5uFDOGOHhSkK8yEEidNwP1CvYfz7cFiJg0GT16QgU/GGFb&#10;X15UujT+SDucm9QLLqFYagU2pamUMnYWnY4rPyGx9+WD04ll6KUJ+sjlbpTrLLuXTg/EC1ZP+GSx&#10;+24OTkHzYvu2+5z39Ebvw43fhSJ/bZW6vloeH0AkXNI5DH/4jA41M7X+QCaKUQE/kk6XvfVmA6JV&#10;cJcXIOtK/mevfwEAAP//AwBQSwECLQAUAAYACAAAACEAtoM4kv4AAADhAQAAEwAAAAAAAAAAAAAA&#10;AAAAAAAAW0NvbnRlbnRfVHlwZXNdLnhtbFBLAQItABQABgAIAAAAIQA4/SH/1gAAAJQBAAALAAAA&#10;AAAAAAAAAAAAAC8BAABfcmVscy8ucmVsc1BLAQItABQABgAIAAAAIQA5AydP7AIAAGEIAAAOAAAA&#10;AAAAAAAAAAAAAC4CAABkcnMvZTJvRG9jLnhtbFBLAQItABQABgAIAAAAIQDuuq8M2gAAAAMBAAAP&#10;AAAAAAAAAAAAAAAAAEYFAABkcnMvZG93bnJldi54bWxQSwUGAAAAAAQABADzAAAATQYAAAAA&#10;" path="m10800,c4780,,,3668,,8287v,4619,10800,13313,10800,13313c10800,21600,21600,12906,21600,8287,21600,3804,16820,,10800,xm10800,11819v-2656,,-4957,-1630,-4957,-3804c5843,5977,7967,4211,10800,4211v2656,,4957,1631,4957,3804c15757,10189,13456,11819,10800,11819xe" fillcolor="#1f497d [3215]" stroked="f" strokeweight="1pt">
                    <v:stroke miterlimit="4" joinstyle="miter"/>
                    <v:path arrowok="t" o:extrusionok="f" o:connecttype="custom" o:connectlocs="77470,100965;77470,100965;77470,100965;77470,100965" o:connectangles="0,90,180,270"/>
                    <w10:anchorlock/>
                  </v:shape>
                </w:pict>
              </mc:Fallback>
            </mc:AlternateContent>
          </w:r>
        </w:p>
      </w:tc>
      <w:tc>
        <w:tcPr>
          <w:tcW w:w="3597" w:type="dxa"/>
          <w:shd w:val="clear" w:color="auto" w:fill="auto"/>
          <w:vAlign w:val="center"/>
        </w:tcPr>
        <w:p w14:paraId="305F0BDE" w14:textId="77777777" w:rsidR="00F02AC0" w:rsidRPr="00306174" w:rsidRDefault="00F02AC0" w:rsidP="00F02AC0">
          <w:pPr>
            <w:pStyle w:val="Contacts"/>
          </w:pPr>
          <w:r w:rsidRPr="00306174">
            <w:rPr>
              <w:noProof/>
              <w:lang w:eastAsia="en-AU"/>
            </w:rPr>
            <mc:AlternateContent>
              <mc:Choice Requires="wps">
                <w:drawing>
                  <wp:inline distT="0" distB="0" distL="0" distR="0" wp14:anchorId="7B34C529" wp14:editId="327CA683">
                    <wp:extent cx="165100" cy="165100"/>
                    <wp:effectExtent l="0" t="0" r="6350" b="6350"/>
                    <wp:docPr id="7" name="Shape" descr="Phone icon"/>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 cy="165100"/>
                            </a:xfrm>
                            <a:custGeom>
                              <a:avLst/>
                              <a:gdLst/>
                              <a:ahLst/>
                              <a:cxnLst>
                                <a:cxn ang="0">
                                  <a:pos x="wd2" y="hd2"/>
                                </a:cxn>
                                <a:cxn ang="5400000">
                                  <a:pos x="wd2" y="hd2"/>
                                </a:cxn>
                                <a:cxn ang="10800000">
                                  <a:pos x="wd2" y="hd2"/>
                                </a:cxn>
                                <a:cxn ang="16200000">
                                  <a:pos x="wd2" y="hd2"/>
                                </a:cxn>
                              </a:cxnLst>
                              <a:rect l="0" t="0" r="r" b="b"/>
                              <a:pathLst>
                                <a:path w="21600" h="21600" extrusionOk="0">
                                  <a:moveTo>
                                    <a:pt x="10800" y="0"/>
                                  </a:moveTo>
                                  <a:cubicBezTo>
                                    <a:pt x="4818" y="0"/>
                                    <a:pt x="0" y="4819"/>
                                    <a:pt x="0" y="10800"/>
                                  </a:cubicBezTo>
                                  <a:cubicBezTo>
                                    <a:pt x="0" y="16781"/>
                                    <a:pt x="4818" y="21600"/>
                                    <a:pt x="10800" y="21600"/>
                                  </a:cubicBezTo>
                                  <a:cubicBezTo>
                                    <a:pt x="16782" y="21600"/>
                                    <a:pt x="21600" y="16781"/>
                                    <a:pt x="21600" y="10800"/>
                                  </a:cubicBezTo>
                                  <a:cubicBezTo>
                                    <a:pt x="21600" y="4819"/>
                                    <a:pt x="16782" y="0"/>
                                    <a:pt x="10800" y="0"/>
                                  </a:cubicBezTo>
                                  <a:close/>
                                  <a:moveTo>
                                    <a:pt x="9637" y="19108"/>
                                  </a:moveTo>
                                  <a:cubicBezTo>
                                    <a:pt x="8640" y="19108"/>
                                    <a:pt x="7809" y="18277"/>
                                    <a:pt x="7809" y="17280"/>
                                  </a:cubicBezTo>
                                  <a:lnTo>
                                    <a:pt x="7809" y="4652"/>
                                  </a:lnTo>
                                  <a:cubicBezTo>
                                    <a:pt x="7809" y="3656"/>
                                    <a:pt x="8640" y="2825"/>
                                    <a:pt x="9637" y="2825"/>
                                  </a:cubicBezTo>
                                  <a:lnTo>
                                    <a:pt x="9637" y="19108"/>
                                  </a:lnTo>
                                  <a:close/>
                                  <a:moveTo>
                                    <a:pt x="13791" y="17945"/>
                                  </a:moveTo>
                                  <a:cubicBezTo>
                                    <a:pt x="13791" y="18609"/>
                                    <a:pt x="13292" y="19108"/>
                                    <a:pt x="12628" y="19108"/>
                                  </a:cubicBezTo>
                                  <a:lnTo>
                                    <a:pt x="10800" y="19108"/>
                                  </a:lnTo>
                                  <a:lnTo>
                                    <a:pt x="10800" y="13791"/>
                                  </a:lnTo>
                                  <a:lnTo>
                                    <a:pt x="12628" y="13791"/>
                                  </a:lnTo>
                                  <a:cubicBezTo>
                                    <a:pt x="13292" y="13791"/>
                                    <a:pt x="13791" y="14289"/>
                                    <a:pt x="13791" y="14954"/>
                                  </a:cubicBezTo>
                                  <a:lnTo>
                                    <a:pt x="13791" y="17945"/>
                                  </a:lnTo>
                                  <a:close/>
                                  <a:moveTo>
                                    <a:pt x="13791" y="6978"/>
                                  </a:moveTo>
                                  <a:cubicBezTo>
                                    <a:pt x="13791" y="7643"/>
                                    <a:pt x="13292" y="8142"/>
                                    <a:pt x="12628" y="8142"/>
                                  </a:cubicBezTo>
                                  <a:lnTo>
                                    <a:pt x="10800" y="8142"/>
                                  </a:lnTo>
                                  <a:lnTo>
                                    <a:pt x="10800" y="2825"/>
                                  </a:lnTo>
                                  <a:lnTo>
                                    <a:pt x="12628" y="2825"/>
                                  </a:lnTo>
                                  <a:cubicBezTo>
                                    <a:pt x="13292" y="2825"/>
                                    <a:pt x="13791" y="3323"/>
                                    <a:pt x="13791" y="3988"/>
                                  </a:cubicBezTo>
                                  <a:lnTo>
                                    <a:pt x="13791" y="6978"/>
                                  </a:lnTo>
                                  <a:close/>
                                </a:path>
                              </a:pathLst>
                            </a:custGeom>
                            <a:solidFill>
                              <a:schemeClr val="tx2"/>
                            </a:solidFill>
                            <a:ln w="12700">
                              <a:miter lim="400000"/>
                            </a:ln>
                          </wps:spPr>
                          <wps:bodyPr lIns="38100" tIns="38100" rIns="38100" bIns="38100" anchor="ctr"/>
                        </wps:wsp>
                      </a:graphicData>
                    </a:graphic>
                  </wp:inline>
                </w:drawing>
              </mc:Choice>
              <mc:Fallback>
                <w:pict>
                  <v:shape w14:anchorId="38DD7F2E" id="Shape" o:spid="_x0000_s1026" alt="Phone icon" style="width:13pt;height:13pt;visibility:visible;mso-wrap-style:square;mso-left-percent:-10001;mso-top-percent:-10001;mso-position-horizontal:absolute;mso-position-horizontal-relative:char;mso-position-vertical:absolute;mso-position-vertical-relative:line;mso-left-percent:-10001;mso-top-percent:-10001;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TkWjAMAAF4LAAAOAAAAZHJzL2Uyb0RvYy54bWysVltv0zAUfkfiP0R5Z82tuVTrkAANIU0w&#10;afADXMdZIpI4sr2249dzbMeXhkIHog+NnXP/zuf4XL89Dn2wJ4x3dNyG8VUUBmTEtO7Gx2347evt&#10;mzIMuEBjjXo6km34THj49ub1q+vDtCEJbWlfExaAk5FvDtM2bIWYNqsVxy0ZEL+iExlB2FA2IAFb&#10;9riqGTqA96FfJVGUrw6U1ROjmHAObz9oYXij/DcNweJL03Aign4bQm5C/TP1v5P/q5trtHlkaGo7&#10;PKeB/iGLAXUjBLWuPiCBgifW/eJq6DCjnDbiCtNhRZumw0TVANXE0aKahxZNRNUC4PDJwsT/n1v8&#10;ef8w3TOZOp/uKP7OAZHVYeIbK5EbPuscGzZIXUg8OCoUny2K5CgCDC/jfB1HgDUG0byWPtHGGOMn&#10;Lj4Sqhyh/R0Xugm1WaHWrPBxhKUMCKsASU5FCuaJchn/UCdhAGFaeOoYoHeivs4i+fs7ozgq/8Uq&#10;B0K+LBaA4UpjQNIlPVkYAD13mp4TEhIRWZdcBodtmMS5hLi1KwCfPclD+OW7wWige/KVKishwVJV&#10;KbgU7SEHp4Gfdh1+R374+lkZw+F1/Z2UF4gKr0BWzcl5b3WEuREnHs/5157ivChj35UNq2tU3NCh&#10;XQFWJIG8GEiG0DyxdoCkynvGUTF1kYcnknQw/LoYzdktQXJ5zN+dZVm/CdJTThQMrl/assrTQrUj&#10;rgCbOUOndIqMNinzbMbdmBgoijKqtLMyKQq/I05SJOX5HPvRZ441yPK1OZhG41xSVj/N17kf2Wab&#10;lMnaF9jKjeAXIph4f0DKqODfAhynRRVrUIoqUxlcPDaeTZkDpD6B06TSRLQNM+jHSZ7o02ZFF0py&#10;p8G3MDWZ55JiOjt9RI2Oec66LhNV/anuufbFrixjYctyAGZJuQDDYptV60zidKli58zrhsn+JV3M&#10;q+Jlx8Q1sciz9HwPyzhT5La1WuCM5FI96rsiP6eegSnHPJcN9AhvVMxz2b8zqn9unzGwFVnA0zRZ&#10;oGCal1algfTU+SIr68rrgVExrQO85AWniGAvPQWiGxg47bv6tut7ebGpMZG871mwRzDgiaP52pxo&#10;9aO8MuOkmOeAoRMwc/bdAPeYvrENx+fRR087cu7Z0fr5HnQ/jTBzpaWaa4S/Yf5m52/QiFsKkyYW&#10;THFbuoMhThU3D5xySvT3Krwbi29+AgAA//8DAFBLAwQUAAYACAAAACEAGRO6GdgAAAADAQAADwAA&#10;AGRycy9kb3ducmV2LnhtbEyPMWvDMBCF90L+g7hAl9LIyRCCazmUQkihS+NmySZbF8vEOhlJcdx/&#10;32s7tMsdj3e8+16xnVwvRgyx86RguchAIDXedNQqOH7sHjcgYtJkdO8JFXxihG05uyt0bvyNDjhW&#10;qRUcQjHXCmxKQy5lbCw6HRd+QGLv7IPTiWVopQn6xuGul6ssW0unO+IPVg/4YrG5VFenoNrbtm5O&#10;45He6L178IewWb7WSt3Pp+cnEAmn9HcM3/iMDiUz1f5KJopeARdJP5O91ZpV/btlWcj/7OUXAAAA&#10;//8DAFBLAQItABQABgAIAAAAIQC2gziS/gAAAOEBAAATAAAAAAAAAAAAAAAAAAAAAABbQ29udGVu&#10;dF9UeXBlc10ueG1sUEsBAi0AFAAGAAgAAAAhADj9If/WAAAAlAEAAAsAAAAAAAAAAAAAAAAALwEA&#10;AF9yZWxzLy5yZWxzUEsBAi0AFAAGAAgAAAAhAGPNORaMAwAAXgsAAA4AAAAAAAAAAAAAAAAALgIA&#10;AGRycy9lMm9Eb2MueG1sUEsBAi0AFAAGAAgAAAAhABkTuhnYAAAAAwEAAA8AAAAAAAAAAAAAAAAA&#10;5gUAAGRycy9kb3ducmV2LnhtbFBLBQYAAAAABAAEAPMAAADrBgAAAAA=&#10;" path="m10800,c4818,,,4819,,10800v,5981,4818,10800,10800,10800c16782,21600,21600,16781,21600,10800,21600,4819,16782,,10800,xm9637,19108v-997,,-1828,-831,-1828,-1828l7809,4652v,-996,831,-1827,1828,-1827l9637,19108xm13791,17945v,664,-499,1163,-1163,1163l10800,19108r,-5317l12628,13791v664,,1163,498,1163,1163l13791,17945xm13791,6978v,665,-499,1164,-1163,1164l10800,8142r,-5317l12628,2825v664,,1163,498,1163,1163l13791,6978xe" fillcolor="#1f497d [3215]" stroked="f" strokeweight="1pt">
                    <v:stroke miterlimit="4" joinstyle="miter"/>
                    <v:path arrowok="t" o:extrusionok="f" o:connecttype="custom" o:connectlocs="82550,82550;82550,82550;82550,82550;82550,82550" o:connectangles="0,90,180,270"/>
                    <w10:anchorlock/>
                  </v:shape>
                </w:pict>
              </mc:Fallback>
            </mc:AlternateContent>
          </w:r>
        </w:p>
      </w:tc>
      <w:tc>
        <w:tcPr>
          <w:tcW w:w="3597" w:type="dxa"/>
          <w:shd w:val="clear" w:color="auto" w:fill="auto"/>
          <w:vAlign w:val="center"/>
        </w:tcPr>
        <w:p w14:paraId="4956FFBE" w14:textId="77777777" w:rsidR="00F02AC0" w:rsidRPr="00306174" w:rsidRDefault="00F02AC0" w:rsidP="00F02AC0">
          <w:pPr>
            <w:pStyle w:val="Contacts"/>
          </w:pPr>
          <w:r w:rsidRPr="00306174">
            <w:rPr>
              <w:noProof/>
              <w:lang w:eastAsia="en-AU"/>
            </w:rPr>
            <mc:AlternateContent>
              <mc:Choice Requires="wps">
                <w:drawing>
                  <wp:inline distT="0" distB="0" distL="0" distR="0" wp14:anchorId="730CC9BA" wp14:editId="4CA3D21D">
                    <wp:extent cx="165100" cy="165100"/>
                    <wp:effectExtent l="0" t="0" r="6350" b="6350"/>
                    <wp:docPr id="4" name="Shape" descr="Email icon"/>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 cy="165100"/>
                            </a:xfrm>
                            <a:custGeom>
                              <a:avLst/>
                              <a:gdLst/>
                              <a:ahLst/>
                              <a:cxnLst>
                                <a:cxn ang="0">
                                  <a:pos x="wd2" y="hd2"/>
                                </a:cxn>
                                <a:cxn ang="5400000">
                                  <a:pos x="wd2" y="hd2"/>
                                </a:cxn>
                                <a:cxn ang="10800000">
                                  <a:pos x="wd2" y="hd2"/>
                                </a:cxn>
                                <a:cxn ang="16200000">
                                  <a:pos x="wd2" y="hd2"/>
                                </a:cxn>
                              </a:cxnLst>
                              <a:rect l="0" t="0" r="r" b="b"/>
                              <a:pathLst>
                                <a:path w="21600" h="21600" extrusionOk="0">
                                  <a:moveTo>
                                    <a:pt x="5815" y="7975"/>
                                  </a:moveTo>
                                  <a:lnTo>
                                    <a:pt x="5815" y="14123"/>
                                  </a:lnTo>
                                  <a:cubicBezTo>
                                    <a:pt x="5815" y="14456"/>
                                    <a:pt x="5982" y="14622"/>
                                    <a:pt x="6314" y="14622"/>
                                  </a:cubicBezTo>
                                  <a:lnTo>
                                    <a:pt x="15120" y="14622"/>
                                  </a:lnTo>
                                  <a:cubicBezTo>
                                    <a:pt x="15452" y="14622"/>
                                    <a:pt x="15618" y="14456"/>
                                    <a:pt x="15618" y="14123"/>
                                  </a:cubicBezTo>
                                  <a:lnTo>
                                    <a:pt x="15618" y="7975"/>
                                  </a:lnTo>
                                  <a:lnTo>
                                    <a:pt x="10634" y="11963"/>
                                  </a:lnTo>
                                  <a:lnTo>
                                    <a:pt x="5815" y="7975"/>
                                  </a:lnTo>
                                  <a:close/>
                                  <a:moveTo>
                                    <a:pt x="14123" y="7145"/>
                                  </a:moveTo>
                                  <a:lnTo>
                                    <a:pt x="7477" y="7145"/>
                                  </a:lnTo>
                                  <a:lnTo>
                                    <a:pt x="10800" y="9803"/>
                                  </a:lnTo>
                                  <a:lnTo>
                                    <a:pt x="14123" y="7145"/>
                                  </a:lnTo>
                                  <a:close/>
                                  <a:moveTo>
                                    <a:pt x="10800" y="0"/>
                                  </a:moveTo>
                                  <a:cubicBezTo>
                                    <a:pt x="4818" y="0"/>
                                    <a:pt x="0" y="4819"/>
                                    <a:pt x="0" y="10800"/>
                                  </a:cubicBezTo>
                                  <a:cubicBezTo>
                                    <a:pt x="0" y="16781"/>
                                    <a:pt x="4818" y="21600"/>
                                    <a:pt x="10800" y="21600"/>
                                  </a:cubicBezTo>
                                  <a:cubicBezTo>
                                    <a:pt x="16782" y="21600"/>
                                    <a:pt x="21600" y="16781"/>
                                    <a:pt x="21600" y="10800"/>
                                  </a:cubicBezTo>
                                  <a:cubicBezTo>
                                    <a:pt x="21600" y="4819"/>
                                    <a:pt x="16782" y="0"/>
                                    <a:pt x="10800" y="0"/>
                                  </a:cubicBezTo>
                                  <a:close/>
                                  <a:moveTo>
                                    <a:pt x="17446" y="14123"/>
                                  </a:moveTo>
                                  <a:cubicBezTo>
                                    <a:pt x="17446" y="15286"/>
                                    <a:pt x="16449" y="16283"/>
                                    <a:pt x="15286" y="16283"/>
                                  </a:cubicBezTo>
                                  <a:lnTo>
                                    <a:pt x="6480" y="16283"/>
                                  </a:lnTo>
                                  <a:cubicBezTo>
                                    <a:pt x="5317" y="16283"/>
                                    <a:pt x="4320" y="15286"/>
                                    <a:pt x="4320" y="14123"/>
                                  </a:cubicBezTo>
                                  <a:lnTo>
                                    <a:pt x="4320" y="7643"/>
                                  </a:lnTo>
                                  <a:cubicBezTo>
                                    <a:pt x="4320" y="6480"/>
                                    <a:pt x="5317" y="5483"/>
                                    <a:pt x="6480" y="5483"/>
                                  </a:cubicBezTo>
                                  <a:lnTo>
                                    <a:pt x="15286" y="5483"/>
                                  </a:lnTo>
                                  <a:cubicBezTo>
                                    <a:pt x="16449" y="5483"/>
                                    <a:pt x="17446" y="6480"/>
                                    <a:pt x="17446" y="7643"/>
                                  </a:cubicBezTo>
                                  <a:lnTo>
                                    <a:pt x="17446" y="14123"/>
                                  </a:lnTo>
                                  <a:close/>
                                </a:path>
                              </a:pathLst>
                            </a:custGeom>
                            <a:solidFill>
                              <a:schemeClr val="tx2"/>
                            </a:solidFill>
                            <a:ln w="12700">
                              <a:miter lim="400000"/>
                            </a:ln>
                          </wps:spPr>
                          <wps:bodyPr lIns="38100" tIns="38100" rIns="38100" bIns="38100" anchor="ctr"/>
                        </wps:wsp>
                      </a:graphicData>
                    </a:graphic>
                  </wp:inline>
                </w:drawing>
              </mc:Choice>
              <mc:Fallback>
                <w:pict>
                  <v:shape w14:anchorId="1B15A01B" id="Shape" o:spid="_x0000_s1026" alt="Email icon" style="width:13pt;height:13pt;visibility:visible;mso-wrap-style:square;mso-left-percent:-10001;mso-top-percent:-10001;mso-position-horizontal:absolute;mso-position-horizontal-relative:char;mso-position-vertical:absolute;mso-position-vertical-relative:line;mso-left-percent:-10001;mso-top-percent:-10001;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XgWtgMAALALAAAOAAAAZHJzL2Uyb0RvYy54bWysVllv2zgQfl+g/0HQe2NR1mUjToG26GKB&#10;Ylug7Q+gKSoSKokCydjO/vodHqMrbtIW9YNMau5vDs3tm0vXBicuVSP6Q0huojDgPRNl098fwm9f&#10;P7wuwkBp2pe0FT0/hI9chW/uXv11ex72PBa1aEsuA1DSq/15OIS11sN+s1Gs5h1VN2LgPRArITuq&#10;4SrvN6WkZ9DetZs4irLNWchykIJxpeDte0cM76z+quJMf6oqxXXQHkLwTduntM+jeW7ubun+XtKh&#10;bph3g/6GFx1tejA6qnpPNQ0eZPNEVdcwKZSo9A0T3UZUVcO4jQGiIdEqmi81HbiNBcBRwwiT+nNq&#10;2b+nL8NnaVxXw0fBvitAZHMe1H6kmIvyPJdKdoYXHA8uFsXHEUV+0QGDlyRLSQRYMyD5s9FJ9yjM&#10;HpT+mwuriJ4+Ku2SUOKJ1nhilx6OxiCcAmpqKrIwD0IZ++cyDgMwU8O/swF8C/Y0iczv14RIVPyO&#10;VAYF+XO2AIwpNAlFui5PGQZQnkdXngPVBhETlzkG50MYk8xAXI8nAF8+mCb89B0x6sSJfxVWShuw&#10;0oKkFq18l6ceromn7a/ykoTEW8+MLOzh2LC3/L8fCCRp5v12ZneFSxJJstimCcKwlGxLEuvQSDG4&#10;LJSjSSdAUhJD1KauUBdIIM9SEiWS9AfWSZoRGE5W2crlOWkKf6kfraIdVDYDF1nw37NG2daHTXbZ&#10;Gtsl77WUIQdrheK2c6Ykegs2ZyaynCQvZTpP8txVxcSLJvAfHYeusKy7Inreb1c1Kw9Q2zOOm76z&#10;FuxghtxOoS3Rdx4lhc+gn+PurdMAtN28DH3dWAt+VCwq7Zp+L5PlBZmrGs26LrQ5WEM0kp6U9DVD&#10;BEy4Mh3lsEl8p5syXfsxI/1SWJPcGqTJjwWidh4u8rIM4pmM5kmSWcn5IHk+q2SSSeNiMUtIliQ7&#10;py6LC1uDiBOxvLadkfQEeqxAl6wsKTDBXtcLwyTdEtcqBC2g8WSLc2nt8USZDdIlekuvRoE8S9ZN&#10;tpTzPYCmbTizWhy9TZMlUmPcSHgBpwnZmQA6fc2lKUsogDhNqV17O1FmcS+Vo0nfalOVzJBFHqxI&#10;CM18Mu36MX5GbbzTCqJE25QfmrY1n0q7ePJ3rQxOFFZGfcHFYsHV9uYjTOLcbxZdo2GLbZvuEPp9&#10;w42YFpYRu0y5/clsUkdRPn4G3n962OK2hd2U9Pwi55fj/EJ7VgvYXZmW9ots1MFaaIPzK6zZO+d3&#10;a35atO/+BwAA//8DAFBLAwQUAAYACAAAACEAGRO6GdgAAAADAQAADwAAAGRycy9kb3ducmV2Lnht&#10;bEyPMWvDMBCF90L+g7hAl9LIyRCCazmUQkihS+NmySZbF8vEOhlJcdx/32s7tMsdj3e8+16xnVwv&#10;Rgyx86RguchAIDXedNQqOH7sHjcgYtJkdO8JFXxihG05uyt0bvyNDjhWqRUcQjHXCmxKQy5lbCw6&#10;HRd+QGLv7IPTiWVopQn6xuGul6ssW0unO+IPVg/4YrG5VFenoNrbtm5O45He6L178IewWb7WSt3P&#10;p+cnEAmn9HcM3/iMDiUz1f5KJopeARdJP5O91ZpV/btlWcj/7OUXAAAA//8DAFBLAQItABQABgAI&#10;AAAAIQC2gziS/gAAAOEBAAATAAAAAAAAAAAAAAAAAAAAAABbQ29udGVudF9UeXBlc10ueG1sUEsB&#10;Ai0AFAAGAAgAAAAhADj9If/WAAAAlAEAAAsAAAAAAAAAAAAAAAAALwEAAF9yZWxzLy5yZWxzUEsB&#10;Ai0AFAAGAAgAAAAhAGxJeBa2AwAAsAsAAA4AAAAAAAAAAAAAAAAALgIAAGRycy9lMm9Eb2MueG1s&#10;UEsBAi0AFAAGAAgAAAAhABkTuhnYAAAAAwEAAA8AAAAAAAAAAAAAAAAAEAYAAGRycy9kb3ducmV2&#10;LnhtbFBLBQYAAAAABAAEAPMAAAAVBwAAAAA=&#10;" path="m5815,7975r,6148c5815,14456,5982,14622,6314,14622r8806,c15452,14622,15618,14456,15618,14123r,-6148l10634,11963,5815,7975xm14123,7145r-6646,l10800,9803,14123,7145xm10800,c4818,,,4819,,10800v,5981,4818,10800,10800,10800c16782,21600,21600,16781,21600,10800,21600,4819,16782,,10800,xm17446,14123v,1163,-997,2160,-2160,2160l6480,16283v-1163,,-2160,-997,-2160,-2160l4320,7643v,-1163,997,-2160,2160,-2160l15286,5483v1163,,2160,997,2160,2160l17446,14123xe" fillcolor="#1f497d [3215]" stroked="f" strokeweight="1pt">
                    <v:stroke miterlimit="4" joinstyle="miter"/>
                    <v:path arrowok="t" o:extrusionok="f" o:connecttype="custom" o:connectlocs="82550,82550;82550,82550;82550,82550;82550,82550" o:connectangles="0,90,180,270"/>
                    <w10:anchorlock/>
                  </v:shape>
                </w:pict>
              </mc:Fallback>
            </mc:AlternateContent>
          </w:r>
        </w:p>
      </w:tc>
    </w:tr>
    <w:tr w:rsidR="00F02AC0" w:rsidRPr="00306174" w14:paraId="3E0A4BDF" w14:textId="77777777" w:rsidTr="002D3842">
      <w:tc>
        <w:tcPr>
          <w:tcW w:w="3596" w:type="dxa"/>
          <w:shd w:val="clear" w:color="auto" w:fill="auto"/>
          <w:vAlign w:val="center"/>
        </w:tcPr>
        <w:p w14:paraId="2A10C66D" w14:textId="77777777" w:rsidR="00F02AC0" w:rsidRPr="00306174" w:rsidRDefault="00F02AC0" w:rsidP="00F02AC0">
          <w:pPr>
            <w:pStyle w:val="Contacts"/>
          </w:pPr>
        </w:p>
      </w:tc>
      <w:tc>
        <w:tcPr>
          <w:tcW w:w="3597" w:type="dxa"/>
          <w:shd w:val="clear" w:color="auto" w:fill="auto"/>
          <w:vAlign w:val="center"/>
        </w:tcPr>
        <w:p w14:paraId="6099168B" w14:textId="77777777" w:rsidR="00F02AC0" w:rsidRPr="00306174" w:rsidRDefault="00F02AC0" w:rsidP="00F02AC0">
          <w:pPr>
            <w:pStyle w:val="Contacts"/>
          </w:pPr>
        </w:p>
      </w:tc>
      <w:tc>
        <w:tcPr>
          <w:tcW w:w="3597" w:type="dxa"/>
          <w:shd w:val="clear" w:color="auto" w:fill="auto"/>
          <w:vAlign w:val="center"/>
        </w:tcPr>
        <w:p w14:paraId="6C02AF41" w14:textId="77777777" w:rsidR="00F02AC0" w:rsidRPr="00306174" w:rsidRDefault="00F02AC0" w:rsidP="00F02AC0">
          <w:pPr>
            <w:pStyle w:val="Contacts"/>
          </w:pPr>
        </w:p>
      </w:tc>
    </w:tr>
    <w:tr w:rsidR="00AE3FB7" w:rsidRPr="00306174" w14:paraId="55B92A2D" w14:textId="77777777" w:rsidTr="002D3842">
      <w:tc>
        <w:tcPr>
          <w:tcW w:w="3596" w:type="dxa"/>
          <w:shd w:val="clear" w:color="auto" w:fill="auto"/>
          <w:vAlign w:val="center"/>
        </w:tcPr>
        <w:p w14:paraId="2C0D7C36" w14:textId="77777777" w:rsidR="00AE3FB7" w:rsidRPr="00306174" w:rsidRDefault="00000000" w:rsidP="00C16742">
          <w:pPr>
            <w:pStyle w:val="Contacts"/>
          </w:pPr>
          <w:sdt>
            <w:sdtPr>
              <w:id w:val="1560667362"/>
              <w:placeholder/>
              <w:temporary/>
              <w:showingPlcHdr/>
              <w15:appearance w15:val="hidden"/>
              <w:text/>
            </w:sdtPr>
            <w:sdtContent>
              <w:r w:rsidR="00C16742" w:rsidRPr="00306174">
                <w:t>[OFFICE ADDRESS]</w:t>
              </w:r>
            </w:sdtContent>
          </w:sdt>
        </w:p>
      </w:tc>
      <w:tc>
        <w:tcPr>
          <w:tcW w:w="3597" w:type="dxa"/>
          <w:shd w:val="clear" w:color="auto" w:fill="auto"/>
          <w:vAlign w:val="center"/>
        </w:tcPr>
        <w:p w14:paraId="1C62E110" w14:textId="77777777" w:rsidR="00AE3FB7" w:rsidRPr="00306174" w:rsidRDefault="00000000" w:rsidP="00C16742">
          <w:pPr>
            <w:pStyle w:val="Contacts"/>
          </w:pPr>
          <w:sdt>
            <w:sdtPr>
              <w:id w:val="1255470608"/>
              <w:placeholder/>
              <w:temporary/>
              <w:showingPlcHdr/>
              <w15:appearance w15:val="hidden"/>
            </w:sdtPr>
            <w:sdtContent>
              <w:r w:rsidR="005154F6">
                <w:t>[Phone number]</w:t>
              </w:r>
            </w:sdtContent>
          </w:sdt>
        </w:p>
      </w:tc>
      <w:tc>
        <w:tcPr>
          <w:tcW w:w="3597" w:type="dxa"/>
          <w:shd w:val="clear" w:color="auto" w:fill="auto"/>
          <w:vAlign w:val="center"/>
        </w:tcPr>
        <w:p w14:paraId="1860D431" w14:textId="77777777" w:rsidR="00AE3FB7" w:rsidRPr="00306174" w:rsidRDefault="00000000" w:rsidP="00C16742">
          <w:pPr>
            <w:pStyle w:val="Contacts"/>
          </w:pPr>
          <w:sdt>
            <w:sdtPr>
              <w:id w:val="746999258"/>
              <w:placeholder/>
              <w:temporary/>
              <w:showingPlcHdr/>
              <w15:appearance w15:val="hidden"/>
            </w:sdtPr>
            <w:sdtContent>
              <w:r w:rsidR="005154F6">
                <w:t>[Email]</w:t>
              </w:r>
            </w:sdtContent>
          </w:sdt>
        </w:p>
      </w:tc>
    </w:tr>
  </w:tbl>
  <w:p w14:paraId="3B93DA0A" w14:textId="77777777" w:rsidR="00AE3FB7" w:rsidRDefault="00AE3FB7" w:rsidP="0079071F">
    <w:pPr>
      <w:pStyle w:val="Footer"/>
      <w:spacing w:after="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E1EB29" w14:textId="77777777" w:rsidR="000B27AF" w:rsidRDefault="000B27AF" w:rsidP="00F02AC0">
      <w:r>
        <w:separator/>
      </w:r>
    </w:p>
  </w:footnote>
  <w:footnote w:type="continuationSeparator" w:id="0">
    <w:p w14:paraId="3076CE19" w14:textId="77777777" w:rsidR="000B27AF" w:rsidRDefault="000B27AF" w:rsidP="00F02AC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A18E1D" w14:textId="77777777" w:rsidR="00BC1B68" w:rsidRDefault="00C16742" w:rsidP="00C16742">
    <w:pPr>
      <w:pStyle w:val="Header"/>
      <w:jc w:val="right"/>
    </w:pPr>
    <w:r>
      <w:rPr>
        <w:noProof/>
      </w:rPr>
      <mc:AlternateContent>
        <mc:Choice Requires="wps">
          <w:drawing>
            <wp:inline distT="0" distB="0" distL="0" distR="0" wp14:anchorId="117D5E23" wp14:editId="11911127">
              <wp:extent cx="1977390" cy="391160"/>
              <wp:effectExtent l="0" t="0" r="3810" b="8890"/>
              <wp:docPr id="28" name="Shape" descr="logo placeholde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7390" cy="391160"/>
                      </a:xfrm>
                      <a:custGeom>
                        <a:avLst/>
                        <a:gdLst/>
                        <a:ahLst/>
                        <a:cxnLst>
                          <a:cxn ang="0">
                            <a:pos x="wd2" y="hd2"/>
                          </a:cxn>
                          <a:cxn ang="5400000">
                            <a:pos x="wd2" y="hd2"/>
                          </a:cxn>
                          <a:cxn ang="10800000">
                            <a:pos x="wd2" y="hd2"/>
                          </a:cxn>
                          <a:cxn ang="16200000">
                            <a:pos x="wd2" y="hd2"/>
                          </a:cxn>
                        </a:cxnLst>
                        <a:rect l="0" t="0" r="r" b="b"/>
                        <a:pathLst>
                          <a:path w="21600" h="21600" extrusionOk="0">
                            <a:moveTo>
                              <a:pt x="7575" y="7504"/>
                            </a:moveTo>
                            <a:cubicBezTo>
                              <a:pt x="7145" y="7504"/>
                              <a:pt x="6909" y="8906"/>
                              <a:pt x="6909" y="11151"/>
                            </a:cubicBezTo>
                            <a:cubicBezTo>
                              <a:pt x="6909" y="13325"/>
                              <a:pt x="7117" y="14587"/>
                              <a:pt x="7547" y="14587"/>
                            </a:cubicBezTo>
                            <a:cubicBezTo>
                              <a:pt x="7991" y="14587"/>
                              <a:pt x="8199" y="13255"/>
                              <a:pt x="8199" y="11010"/>
                            </a:cubicBezTo>
                            <a:cubicBezTo>
                              <a:pt x="8199" y="8836"/>
                              <a:pt x="7991" y="7504"/>
                              <a:pt x="7575" y="7504"/>
                            </a:cubicBezTo>
                            <a:close/>
                            <a:moveTo>
                              <a:pt x="7810" y="11431"/>
                            </a:moveTo>
                            <a:cubicBezTo>
                              <a:pt x="7810" y="13395"/>
                              <a:pt x="7783" y="14377"/>
                              <a:pt x="7561" y="14377"/>
                            </a:cubicBezTo>
                            <a:cubicBezTo>
                              <a:pt x="7339" y="14377"/>
                              <a:pt x="7311" y="13325"/>
                              <a:pt x="7311" y="11501"/>
                            </a:cubicBezTo>
                            <a:lnTo>
                              <a:pt x="7311" y="10800"/>
                            </a:lnTo>
                            <a:cubicBezTo>
                              <a:pt x="7311" y="8766"/>
                              <a:pt x="7325" y="7714"/>
                              <a:pt x="7561" y="7714"/>
                            </a:cubicBezTo>
                            <a:cubicBezTo>
                              <a:pt x="7797" y="7714"/>
                              <a:pt x="7810" y="8696"/>
                              <a:pt x="7810" y="10730"/>
                            </a:cubicBezTo>
                            <a:lnTo>
                              <a:pt x="7810" y="11431"/>
                            </a:lnTo>
                            <a:close/>
                            <a:moveTo>
                              <a:pt x="21558" y="12343"/>
                            </a:moveTo>
                            <a:cubicBezTo>
                              <a:pt x="21503" y="13395"/>
                              <a:pt x="21323" y="14236"/>
                              <a:pt x="21087" y="14236"/>
                            </a:cubicBezTo>
                            <a:lnTo>
                              <a:pt x="21017" y="14236"/>
                            </a:lnTo>
                            <a:lnTo>
                              <a:pt x="21017" y="11081"/>
                            </a:lnTo>
                            <a:lnTo>
                              <a:pt x="21059" y="11081"/>
                            </a:lnTo>
                            <a:cubicBezTo>
                              <a:pt x="21198" y="11081"/>
                              <a:pt x="21267" y="11431"/>
                              <a:pt x="21309" y="12413"/>
                            </a:cubicBezTo>
                            <a:lnTo>
                              <a:pt x="21336" y="12413"/>
                            </a:lnTo>
                            <a:lnTo>
                              <a:pt x="21336" y="9538"/>
                            </a:lnTo>
                            <a:lnTo>
                              <a:pt x="21309" y="9538"/>
                            </a:lnTo>
                            <a:cubicBezTo>
                              <a:pt x="21281" y="10309"/>
                              <a:pt x="21198" y="10800"/>
                              <a:pt x="21073" y="10800"/>
                            </a:cubicBezTo>
                            <a:lnTo>
                              <a:pt x="21003" y="10800"/>
                            </a:lnTo>
                            <a:lnTo>
                              <a:pt x="21003" y="7784"/>
                            </a:lnTo>
                            <a:lnTo>
                              <a:pt x="21073" y="7784"/>
                            </a:lnTo>
                            <a:cubicBezTo>
                              <a:pt x="21309" y="7784"/>
                              <a:pt x="21406" y="8205"/>
                              <a:pt x="21503" y="9538"/>
                            </a:cubicBezTo>
                            <a:lnTo>
                              <a:pt x="21545" y="9538"/>
                            </a:lnTo>
                            <a:lnTo>
                              <a:pt x="21531" y="7574"/>
                            </a:lnTo>
                            <a:lnTo>
                              <a:pt x="20518" y="7574"/>
                            </a:lnTo>
                            <a:lnTo>
                              <a:pt x="20518" y="7784"/>
                            </a:lnTo>
                            <a:lnTo>
                              <a:pt x="20629" y="7784"/>
                            </a:lnTo>
                            <a:lnTo>
                              <a:pt x="20629" y="14236"/>
                            </a:lnTo>
                            <a:lnTo>
                              <a:pt x="20518" y="14236"/>
                            </a:lnTo>
                            <a:lnTo>
                              <a:pt x="20518" y="14447"/>
                            </a:lnTo>
                            <a:lnTo>
                              <a:pt x="21586" y="14447"/>
                            </a:lnTo>
                            <a:lnTo>
                              <a:pt x="21600" y="12273"/>
                            </a:lnTo>
                            <a:lnTo>
                              <a:pt x="21558" y="12273"/>
                            </a:lnTo>
                            <a:close/>
                            <a:moveTo>
                              <a:pt x="9281" y="7784"/>
                            </a:moveTo>
                            <a:lnTo>
                              <a:pt x="9406" y="7784"/>
                            </a:lnTo>
                            <a:lnTo>
                              <a:pt x="9406" y="12203"/>
                            </a:lnTo>
                            <a:cubicBezTo>
                              <a:pt x="9406" y="13605"/>
                              <a:pt x="9281" y="14236"/>
                              <a:pt x="9087" y="14236"/>
                            </a:cubicBezTo>
                            <a:cubicBezTo>
                              <a:pt x="8851" y="14236"/>
                              <a:pt x="8795" y="13465"/>
                              <a:pt x="8795" y="12343"/>
                            </a:cubicBezTo>
                            <a:lnTo>
                              <a:pt x="8795" y="7714"/>
                            </a:lnTo>
                            <a:lnTo>
                              <a:pt x="8920" y="7714"/>
                            </a:lnTo>
                            <a:lnTo>
                              <a:pt x="8920" y="7504"/>
                            </a:lnTo>
                            <a:lnTo>
                              <a:pt x="8310" y="7504"/>
                            </a:lnTo>
                            <a:lnTo>
                              <a:pt x="8310" y="7714"/>
                            </a:lnTo>
                            <a:lnTo>
                              <a:pt x="8421" y="7714"/>
                            </a:lnTo>
                            <a:lnTo>
                              <a:pt x="8421" y="11992"/>
                            </a:lnTo>
                            <a:cubicBezTo>
                              <a:pt x="8421" y="13956"/>
                              <a:pt x="8643" y="14517"/>
                              <a:pt x="8962" y="14517"/>
                            </a:cubicBezTo>
                            <a:cubicBezTo>
                              <a:pt x="9364" y="14517"/>
                              <a:pt x="9461" y="13605"/>
                              <a:pt x="9461" y="12132"/>
                            </a:cubicBezTo>
                            <a:lnTo>
                              <a:pt x="9461" y="7784"/>
                            </a:lnTo>
                            <a:lnTo>
                              <a:pt x="9572" y="7784"/>
                            </a:lnTo>
                            <a:lnTo>
                              <a:pt x="9572" y="7574"/>
                            </a:lnTo>
                            <a:lnTo>
                              <a:pt x="9295" y="7574"/>
                            </a:lnTo>
                            <a:lnTo>
                              <a:pt x="9295" y="7784"/>
                            </a:lnTo>
                            <a:close/>
                            <a:moveTo>
                              <a:pt x="2136" y="4839"/>
                            </a:moveTo>
                            <a:cubicBezTo>
                              <a:pt x="1484" y="4839"/>
                              <a:pt x="957" y="7504"/>
                              <a:pt x="957" y="10800"/>
                            </a:cubicBezTo>
                            <a:cubicBezTo>
                              <a:pt x="957" y="14096"/>
                              <a:pt x="1484" y="16761"/>
                              <a:pt x="2136" y="16761"/>
                            </a:cubicBezTo>
                            <a:cubicBezTo>
                              <a:pt x="2788" y="16761"/>
                              <a:pt x="3316" y="14096"/>
                              <a:pt x="3316" y="10800"/>
                            </a:cubicBezTo>
                            <a:cubicBezTo>
                              <a:pt x="3316" y="7504"/>
                              <a:pt x="2788" y="4839"/>
                              <a:pt x="2136" y="4839"/>
                            </a:cubicBezTo>
                            <a:close/>
                            <a:moveTo>
                              <a:pt x="2136" y="0"/>
                            </a:moveTo>
                            <a:cubicBezTo>
                              <a:pt x="957" y="0"/>
                              <a:pt x="0" y="4839"/>
                              <a:pt x="0" y="10800"/>
                            </a:cubicBezTo>
                            <a:cubicBezTo>
                              <a:pt x="0" y="16761"/>
                              <a:pt x="957" y="21600"/>
                              <a:pt x="2136" y="21600"/>
                            </a:cubicBezTo>
                            <a:cubicBezTo>
                              <a:pt x="3316" y="21600"/>
                              <a:pt x="4273" y="16761"/>
                              <a:pt x="4273" y="10800"/>
                            </a:cubicBezTo>
                            <a:cubicBezTo>
                              <a:pt x="4287" y="4839"/>
                              <a:pt x="3316" y="0"/>
                              <a:pt x="2136" y="0"/>
                            </a:cubicBezTo>
                            <a:close/>
                            <a:moveTo>
                              <a:pt x="2136" y="18935"/>
                            </a:moveTo>
                            <a:cubicBezTo>
                              <a:pt x="1249" y="18935"/>
                              <a:pt x="527" y="15288"/>
                              <a:pt x="527" y="10800"/>
                            </a:cubicBezTo>
                            <a:cubicBezTo>
                              <a:pt x="527" y="6312"/>
                              <a:pt x="1249" y="2735"/>
                              <a:pt x="2136" y="2735"/>
                            </a:cubicBezTo>
                            <a:cubicBezTo>
                              <a:pt x="3024" y="2735"/>
                              <a:pt x="3746" y="6312"/>
                              <a:pt x="3746" y="10800"/>
                            </a:cubicBezTo>
                            <a:cubicBezTo>
                              <a:pt x="3746" y="15288"/>
                              <a:pt x="3024" y="18935"/>
                              <a:pt x="2136" y="18935"/>
                            </a:cubicBezTo>
                            <a:close/>
                            <a:moveTo>
                              <a:pt x="6853" y="7784"/>
                            </a:moveTo>
                            <a:lnTo>
                              <a:pt x="6978" y="7784"/>
                            </a:lnTo>
                            <a:lnTo>
                              <a:pt x="6978" y="7644"/>
                            </a:lnTo>
                            <a:lnTo>
                              <a:pt x="6590" y="7644"/>
                            </a:lnTo>
                            <a:lnTo>
                              <a:pt x="6590" y="7784"/>
                            </a:lnTo>
                            <a:lnTo>
                              <a:pt x="6784" y="7784"/>
                            </a:lnTo>
                            <a:lnTo>
                              <a:pt x="6506" y="10870"/>
                            </a:lnTo>
                            <a:lnTo>
                              <a:pt x="6243" y="7784"/>
                            </a:lnTo>
                            <a:lnTo>
                              <a:pt x="6368" y="7784"/>
                            </a:lnTo>
                            <a:lnTo>
                              <a:pt x="6368" y="7644"/>
                            </a:lnTo>
                            <a:lnTo>
                              <a:pt x="5743" y="7644"/>
                            </a:lnTo>
                            <a:lnTo>
                              <a:pt x="5743" y="7784"/>
                            </a:lnTo>
                            <a:lnTo>
                              <a:pt x="5840" y="7784"/>
                            </a:lnTo>
                            <a:lnTo>
                              <a:pt x="6173" y="11221"/>
                            </a:lnTo>
                            <a:lnTo>
                              <a:pt x="6173" y="14306"/>
                            </a:lnTo>
                            <a:lnTo>
                              <a:pt x="6049" y="14306"/>
                            </a:lnTo>
                            <a:lnTo>
                              <a:pt x="6049" y="14517"/>
                            </a:lnTo>
                            <a:lnTo>
                              <a:pt x="6659" y="14517"/>
                            </a:lnTo>
                            <a:lnTo>
                              <a:pt x="6659" y="14306"/>
                            </a:lnTo>
                            <a:lnTo>
                              <a:pt x="6534" y="14306"/>
                            </a:lnTo>
                            <a:lnTo>
                              <a:pt x="6534" y="11081"/>
                            </a:lnTo>
                            <a:lnTo>
                              <a:pt x="6853" y="7784"/>
                            </a:lnTo>
                            <a:close/>
                            <a:moveTo>
                              <a:pt x="19852" y="7644"/>
                            </a:moveTo>
                            <a:lnTo>
                              <a:pt x="19283" y="7644"/>
                            </a:lnTo>
                            <a:lnTo>
                              <a:pt x="19283" y="7855"/>
                            </a:lnTo>
                            <a:lnTo>
                              <a:pt x="19408" y="7855"/>
                            </a:lnTo>
                            <a:lnTo>
                              <a:pt x="19408" y="14377"/>
                            </a:lnTo>
                            <a:lnTo>
                              <a:pt x="19283" y="14377"/>
                            </a:lnTo>
                            <a:lnTo>
                              <a:pt x="19283" y="14587"/>
                            </a:lnTo>
                            <a:lnTo>
                              <a:pt x="20032" y="14587"/>
                            </a:lnTo>
                            <a:lnTo>
                              <a:pt x="20032" y="14377"/>
                            </a:lnTo>
                            <a:lnTo>
                              <a:pt x="19783" y="14377"/>
                            </a:lnTo>
                            <a:lnTo>
                              <a:pt x="19783" y="11712"/>
                            </a:lnTo>
                            <a:lnTo>
                              <a:pt x="19797" y="11712"/>
                            </a:lnTo>
                            <a:cubicBezTo>
                              <a:pt x="20171" y="11712"/>
                              <a:pt x="20435" y="11291"/>
                              <a:pt x="20435" y="9608"/>
                            </a:cubicBezTo>
                            <a:cubicBezTo>
                              <a:pt x="20435" y="8065"/>
                              <a:pt x="20213" y="7644"/>
                              <a:pt x="19852" y="7644"/>
                            </a:cubicBezTo>
                            <a:close/>
                            <a:moveTo>
                              <a:pt x="20032" y="9818"/>
                            </a:moveTo>
                            <a:cubicBezTo>
                              <a:pt x="20032" y="10940"/>
                              <a:pt x="19991" y="11501"/>
                              <a:pt x="19824" y="11501"/>
                            </a:cubicBezTo>
                            <a:lnTo>
                              <a:pt x="19783" y="11501"/>
                            </a:lnTo>
                            <a:lnTo>
                              <a:pt x="19783" y="7784"/>
                            </a:lnTo>
                            <a:lnTo>
                              <a:pt x="19838" y="7784"/>
                            </a:lnTo>
                            <a:cubicBezTo>
                              <a:pt x="19991" y="7784"/>
                              <a:pt x="20032" y="8205"/>
                              <a:pt x="20032" y="9257"/>
                            </a:cubicBezTo>
                            <a:lnTo>
                              <a:pt x="20032" y="9818"/>
                            </a:lnTo>
                            <a:close/>
                            <a:moveTo>
                              <a:pt x="16786" y="7644"/>
                            </a:moveTo>
                            <a:lnTo>
                              <a:pt x="16772" y="10099"/>
                            </a:lnTo>
                            <a:lnTo>
                              <a:pt x="16814" y="10099"/>
                            </a:lnTo>
                            <a:cubicBezTo>
                              <a:pt x="16911" y="8556"/>
                              <a:pt x="16980" y="7855"/>
                              <a:pt x="17161" y="7855"/>
                            </a:cubicBezTo>
                            <a:lnTo>
                              <a:pt x="17188" y="7855"/>
                            </a:lnTo>
                            <a:lnTo>
                              <a:pt x="17188" y="14306"/>
                            </a:lnTo>
                            <a:lnTo>
                              <a:pt x="17022" y="14306"/>
                            </a:lnTo>
                            <a:lnTo>
                              <a:pt x="17022" y="14517"/>
                            </a:lnTo>
                            <a:lnTo>
                              <a:pt x="17729" y="14517"/>
                            </a:lnTo>
                            <a:lnTo>
                              <a:pt x="17729" y="14306"/>
                            </a:lnTo>
                            <a:lnTo>
                              <a:pt x="17563" y="14306"/>
                            </a:lnTo>
                            <a:lnTo>
                              <a:pt x="17563" y="7855"/>
                            </a:lnTo>
                            <a:lnTo>
                              <a:pt x="17591" y="7855"/>
                            </a:lnTo>
                            <a:cubicBezTo>
                              <a:pt x="17771" y="7855"/>
                              <a:pt x="17827" y="8486"/>
                              <a:pt x="17938" y="10099"/>
                            </a:cubicBezTo>
                            <a:lnTo>
                              <a:pt x="17979" y="10099"/>
                            </a:lnTo>
                            <a:lnTo>
                              <a:pt x="17965" y="7644"/>
                            </a:lnTo>
                            <a:lnTo>
                              <a:pt x="16786" y="7644"/>
                            </a:lnTo>
                            <a:close/>
                            <a:moveTo>
                              <a:pt x="14705" y="11712"/>
                            </a:moveTo>
                            <a:lnTo>
                              <a:pt x="14830" y="11712"/>
                            </a:lnTo>
                            <a:lnTo>
                              <a:pt x="14830" y="13605"/>
                            </a:lnTo>
                            <a:cubicBezTo>
                              <a:pt x="14830" y="14096"/>
                              <a:pt x="14816" y="14377"/>
                              <a:pt x="14677" y="14377"/>
                            </a:cubicBezTo>
                            <a:cubicBezTo>
                              <a:pt x="14497" y="14377"/>
                              <a:pt x="14400" y="13395"/>
                              <a:pt x="14400" y="11431"/>
                            </a:cubicBezTo>
                            <a:lnTo>
                              <a:pt x="14400" y="10660"/>
                            </a:lnTo>
                            <a:cubicBezTo>
                              <a:pt x="14400" y="8626"/>
                              <a:pt x="14511" y="7714"/>
                              <a:pt x="14691" y="7714"/>
                            </a:cubicBezTo>
                            <a:cubicBezTo>
                              <a:pt x="14858" y="7714"/>
                              <a:pt x="14983" y="8626"/>
                              <a:pt x="15094" y="9748"/>
                            </a:cubicBezTo>
                            <a:lnTo>
                              <a:pt x="15135" y="9748"/>
                            </a:lnTo>
                            <a:lnTo>
                              <a:pt x="15121" y="7644"/>
                            </a:lnTo>
                            <a:lnTo>
                              <a:pt x="15094" y="7644"/>
                            </a:lnTo>
                            <a:cubicBezTo>
                              <a:pt x="15080" y="7784"/>
                              <a:pt x="15066" y="7855"/>
                              <a:pt x="15038" y="7855"/>
                            </a:cubicBezTo>
                            <a:cubicBezTo>
                              <a:pt x="14969" y="7855"/>
                              <a:pt x="14872" y="7574"/>
                              <a:pt x="14664" y="7574"/>
                            </a:cubicBezTo>
                            <a:cubicBezTo>
                              <a:pt x="14261" y="7574"/>
                              <a:pt x="13998" y="8836"/>
                              <a:pt x="13998" y="11221"/>
                            </a:cubicBezTo>
                            <a:cubicBezTo>
                              <a:pt x="13998" y="13535"/>
                              <a:pt x="14247" y="14657"/>
                              <a:pt x="14664" y="14657"/>
                            </a:cubicBezTo>
                            <a:cubicBezTo>
                              <a:pt x="14830" y="14657"/>
                              <a:pt x="14983" y="14306"/>
                              <a:pt x="15052" y="14306"/>
                            </a:cubicBezTo>
                            <a:cubicBezTo>
                              <a:pt x="15108" y="14306"/>
                              <a:pt x="15121" y="14377"/>
                              <a:pt x="15149" y="14587"/>
                            </a:cubicBezTo>
                            <a:lnTo>
                              <a:pt x="15177" y="14587"/>
                            </a:lnTo>
                            <a:lnTo>
                              <a:pt x="15177" y="11782"/>
                            </a:lnTo>
                            <a:lnTo>
                              <a:pt x="15246" y="11782"/>
                            </a:lnTo>
                            <a:lnTo>
                              <a:pt x="15246" y="11571"/>
                            </a:lnTo>
                            <a:lnTo>
                              <a:pt x="14691" y="11571"/>
                            </a:lnTo>
                            <a:lnTo>
                              <a:pt x="14691" y="11712"/>
                            </a:lnTo>
                            <a:close/>
                            <a:moveTo>
                              <a:pt x="16051" y="7504"/>
                            </a:moveTo>
                            <a:cubicBezTo>
                              <a:pt x="15621" y="7504"/>
                              <a:pt x="15385" y="8906"/>
                              <a:pt x="15385" y="11151"/>
                            </a:cubicBezTo>
                            <a:cubicBezTo>
                              <a:pt x="15385" y="13325"/>
                              <a:pt x="15593" y="14587"/>
                              <a:pt x="16023" y="14587"/>
                            </a:cubicBezTo>
                            <a:cubicBezTo>
                              <a:pt x="16467" y="14587"/>
                              <a:pt x="16675" y="13255"/>
                              <a:pt x="16675" y="11010"/>
                            </a:cubicBezTo>
                            <a:cubicBezTo>
                              <a:pt x="16675" y="8836"/>
                              <a:pt x="16467" y="7504"/>
                              <a:pt x="16051" y="7504"/>
                            </a:cubicBezTo>
                            <a:close/>
                            <a:moveTo>
                              <a:pt x="16273" y="11431"/>
                            </a:moveTo>
                            <a:cubicBezTo>
                              <a:pt x="16273" y="13395"/>
                              <a:pt x="16245" y="14377"/>
                              <a:pt x="16023" y="14377"/>
                            </a:cubicBezTo>
                            <a:cubicBezTo>
                              <a:pt x="15801" y="14377"/>
                              <a:pt x="15773" y="13325"/>
                              <a:pt x="15773" y="11501"/>
                            </a:cubicBezTo>
                            <a:lnTo>
                              <a:pt x="15773" y="10800"/>
                            </a:lnTo>
                            <a:cubicBezTo>
                              <a:pt x="15773" y="8766"/>
                              <a:pt x="15787" y="7714"/>
                              <a:pt x="16023" y="7714"/>
                            </a:cubicBezTo>
                            <a:cubicBezTo>
                              <a:pt x="16259" y="7714"/>
                              <a:pt x="16273" y="8696"/>
                              <a:pt x="16273" y="10730"/>
                            </a:cubicBezTo>
                            <a:lnTo>
                              <a:pt x="16273" y="11431"/>
                            </a:lnTo>
                            <a:close/>
                            <a:moveTo>
                              <a:pt x="18853" y="7784"/>
                            </a:moveTo>
                            <a:lnTo>
                              <a:pt x="19047" y="7784"/>
                            </a:lnTo>
                            <a:lnTo>
                              <a:pt x="18770" y="10870"/>
                            </a:lnTo>
                            <a:lnTo>
                              <a:pt x="18506" y="7784"/>
                            </a:lnTo>
                            <a:lnTo>
                              <a:pt x="18631" y="7784"/>
                            </a:lnTo>
                            <a:lnTo>
                              <a:pt x="18631" y="7644"/>
                            </a:lnTo>
                            <a:lnTo>
                              <a:pt x="18007" y="7644"/>
                            </a:lnTo>
                            <a:lnTo>
                              <a:pt x="18007" y="7784"/>
                            </a:lnTo>
                            <a:lnTo>
                              <a:pt x="18104" y="7784"/>
                            </a:lnTo>
                            <a:lnTo>
                              <a:pt x="18437" y="11221"/>
                            </a:lnTo>
                            <a:lnTo>
                              <a:pt x="18437" y="14306"/>
                            </a:lnTo>
                            <a:lnTo>
                              <a:pt x="18312" y="14306"/>
                            </a:lnTo>
                            <a:lnTo>
                              <a:pt x="18312" y="14517"/>
                            </a:lnTo>
                            <a:lnTo>
                              <a:pt x="18923" y="14517"/>
                            </a:lnTo>
                            <a:lnTo>
                              <a:pt x="18923" y="14306"/>
                            </a:lnTo>
                            <a:lnTo>
                              <a:pt x="18798" y="14306"/>
                            </a:lnTo>
                            <a:lnTo>
                              <a:pt x="18798" y="11081"/>
                            </a:lnTo>
                            <a:lnTo>
                              <a:pt x="19089" y="7784"/>
                            </a:lnTo>
                            <a:lnTo>
                              <a:pt x="19214" y="7784"/>
                            </a:lnTo>
                            <a:lnTo>
                              <a:pt x="19214" y="7644"/>
                            </a:lnTo>
                            <a:lnTo>
                              <a:pt x="18825" y="7644"/>
                            </a:lnTo>
                            <a:lnTo>
                              <a:pt x="18825" y="7784"/>
                            </a:lnTo>
                            <a:close/>
                            <a:moveTo>
                              <a:pt x="10821" y="14026"/>
                            </a:moveTo>
                            <a:cubicBezTo>
                              <a:pt x="10765" y="14026"/>
                              <a:pt x="10765" y="13816"/>
                              <a:pt x="10765" y="13184"/>
                            </a:cubicBezTo>
                            <a:lnTo>
                              <a:pt x="10765" y="12623"/>
                            </a:lnTo>
                            <a:cubicBezTo>
                              <a:pt x="10765" y="11501"/>
                              <a:pt x="10696" y="11081"/>
                              <a:pt x="10488" y="10940"/>
                            </a:cubicBezTo>
                            <a:lnTo>
                              <a:pt x="10488" y="10940"/>
                            </a:lnTo>
                            <a:cubicBezTo>
                              <a:pt x="10696" y="10870"/>
                              <a:pt x="10821" y="10519"/>
                              <a:pt x="10821" y="9327"/>
                            </a:cubicBezTo>
                            <a:cubicBezTo>
                              <a:pt x="10821" y="7925"/>
                              <a:pt x="10627" y="7644"/>
                              <a:pt x="10224" y="7644"/>
                            </a:cubicBezTo>
                            <a:lnTo>
                              <a:pt x="9642" y="7644"/>
                            </a:lnTo>
                            <a:lnTo>
                              <a:pt x="9642" y="7855"/>
                            </a:lnTo>
                            <a:lnTo>
                              <a:pt x="9766" y="7855"/>
                            </a:lnTo>
                            <a:lnTo>
                              <a:pt x="9766" y="14377"/>
                            </a:lnTo>
                            <a:lnTo>
                              <a:pt x="9642" y="14377"/>
                            </a:lnTo>
                            <a:lnTo>
                              <a:pt x="9642" y="14587"/>
                            </a:lnTo>
                            <a:lnTo>
                              <a:pt x="10280" y="14587"/>
                            </a:lnTo>
                            <a:lnTo>
                              <a:pt x="10280" y="14377"/>
                            </a:lnTo>
                            <a:lnTo>
                              <a:pt x="10127" y="14377"/>
                            </a:lnTo>
                            <a:lnTo>
                              <a:pt x="10127" y="11081"/>
                            </a:lnTo>
                            <a:lnTo>
                              <a:pt x="10224" y="11081"/>
                            </a:lnTo>
                            <a:cubicBezTo>
                              <a:pt x="10335" y="11081"/>
                              <a:pt x="10363" y="11431"/>
                              <a:pt x="10363" y="12132"/>
                            </a:cubicBezTo>
                            <a:lnTo>
                              <a:pt x="10363" y="12834"/>
                            </a:lnTo>
                            <a:cubicBezTo>
                              <a:pt x="10363" y="14236"/>
                              <a:pt x="10432" y="14657"/>
                              <a:pt x="10682" y="14657"/>
                            </a:cubicBezTo>
                            <a:cubicBezTo>
                              <a:pt x="10862" y="14657"/>
                              <a:pt x="10918" y="14377"/>
                              <a:pt x="10946" y="13255"/>
                            </a:cubicBezTo>
                            <a:lnTo>
                              <a:pt x="10918" y="13255"/>
                            </a:lnTo>
                            <a:cubicBezTo>
                              <a:pt x="10876" y="13956"/>
                              <a:pt x="10849" y="14026"/>
                              <a:pt x="10821" y="14026"/>
                            </a:cubicBezTo>
                            <a:close/>
                            <a:moveTo>
                              <a:pt x="10405" y="9397"/>
                            </a:moveTo>
                            <a:cubicBezTo>
                              <a:pt x="10405" y="10449"/>
                              <a:pt x="10335" y="10870"/>
                              <a:pt x="10183" y="10870"/>
                            </a:cubicBezTo>
                            <a:lnTo>
                              <a:pt x="10127" y="10870"/>
                            </a:lnTo>
                            <a:lnTo>
                              <a:pt x="10127" y="7855"/>
                            </a:lnTo>
                            <a:lnTo>
                              <a:pt x="10197" y="7855"/>
                            </a:lnTo>
                            <a:cubicBezTo>
                              <a:pt x="10335" y="7855"/>
                              <a:pt x="10418" y="8065"/>
                              <a:pt x="10418" y="9117"/>
                            </a:cubicBezTo>
                            <a:lnTo>
                              <a:pt x="10418" y="9397"/>
                            </a:lnTo>
                            <a:close/>
                            <a:moveTo>
                              <a:pt x="13207" y="7504"/>
                            </a:moveTo>
                            <a:cubicBezTo>
                              <a:pt x="12777" y="7504"/>
                              <a:pt x="12541" y="8906"/>
                              <a:pt x="12541" y="11151"/>
                            </a:cubicBezTo>
                            <a:cubicBezTo>
                              <a:pt x="12541" y="13325"/>
                              <a:pt x="12749" y="14587"/>
                              <a:pt x="13179" y="14587"/>
                            </a:cubicBezTo>
                            <a:cubicBezTo>
                              <a:pt x="13623" y="14587"/>
                              <a:pt x="13831" y="13255"/>
                              <a:pt x="13831" y="11010"/>
                            </a:cubicBezTo>
                            <a:cubicBezTo>
                              <a:pt x="13845" y="8836"/>
                              <a:pt x="13637" y="7504"/>
                              <a:pt x="13207" y="7504"/>
                            </a:cubicBezTo>
                            <a:close/>
                            <a:moveTo>
                              <a:pt x="13443" y="11431"/>
                            </a:moveTo>
                            <a:cubicBezTo>
                              <a:pt x="13443" y="13395"/>
                              <a:pt x="13415" y="14377"/>
                              <a:pt x="13193" y="14377"/>
                            </a:cubicBezTo>
                            <a:cubicBezTo>
                              <a:pt x="12971" y="14377"/>
                              <a:pt x="12943" y="13325"/>
                              <a:pt x="12943" y="11501"/>
                            </a:cubicBezTo>
                            <a:lnTo>
                              <a:pt x="12943" y="10800"/>
                            </a:lnTo>
                            <a:cubicBezTo>
                              <a:pt x="12943" y="8766"/>
                              <a:pt x="12957" y="7714"/>
                              <a:pt x="13193" y="7714"/>
                            </a:cubicBezTo>
                            <a:cubicBezTo>
                              <a:pt x="13429" y="7714"/>
                              <a:pt x="13443" y="8696"/>
                              <a:pt x="13443" y="10730"/>
                            </a:cubicBezTo>
                            <a:lnTo>
                              <a:pt x="13443" y="11431"/>
                            </a:lnTo>
                            <a:close/>
                            <a:moveTo>
                              <a:pt x="11931" y="14306"/>
                            </a:moveTo>
                            <a:lnTo>
                              <a:pt x="11861" y="14306"/>
                            </a:lnTo>
                            <a:lnTo>
                              <a:pt x="11861" y="7855"/>
                            </a:lnTo>
                            <a:lnTo>
                              <a:pt x="12069" y="7855"/>
                            </a:lnTo>
                            <a:lnTo>
                              <a:pt x="12069" y="7644"/>
                            </a:lnTo>
                            <a:lnTo>
                              <a:pt x="11376" y="7644"/>
                            </a:lnTo>
                            <a:lnTo>
                              <a:pt x="11376" y="7855"/>
                            </a:lnTo>
                            <a:lnTo>
                              <a:pt x="11487" y="7855"/>
                            </a:lnTo>
                            <a:lnTo>
                              <a:pt x="11487" y="14306"/>
                            </a:lnTo>
                            <a:lnTo>
                              <a:pt x="11376" y="14306"/>
                            </a:lnTo>
                            <a:lnTo>
                              <a:pt x="11376" y="14517"/>
                            </a:lnTo>
                            <a:lnTo>
                              <a:pt x="12402" y="14517"/>
                            </a:lnTo>
                            <a:lnTo>
                              <a:pt x="12444" y="12203"/>
                            </a:lnTo>
                            <a:lnTo>
                              <a:pt x="12402" y="12203"/>
                            </a:lnTo>
                            <a:cubicBezTo>
                              <a:pt x="12277" y="13395"/>
                              <a:pt x="12180" y="14306"/>
                              <a:pt x="11931" y="14306"/>
                            </a:cubicBezTo>
                            <a:close/>
                          </a:path>
                        </a:pathLst>
                      </a:custGeom>
                      <a:solidFill>
                        <a:schemeClr val="bg1"/>
                      </a:solidFill>
                      <a:ln w="12700">
                        <a:miter lim="400000"/>
                      </a:ln>
                    </wps:spPr>
                    <wps:bodyPr lIns="38100" tIns="38100" rIns="38100" bIns="38100" anchor="ctr"/>
                  </wps:wsp>
                </a:graphicData>
              </a:graphic>
            </wp:inline>
          </w:drawing>
        </mc:Choice>
        <mc:Fallback>
          <w:pict>
            <v:shape w14:anchorId="62D027FC" id="Shape" o:spid="_x0000_s1026" alt="logo placeholder" style="width:155.7pt;height:30.8pt;visibility:visible;mso-wrap-style:square;mso-left-percent:-10001;mso-top-percent:-10001;mso-position-horizontal:absolute;mso-position-horizontal-relative:char;mso-position-vertical:absolute;mso-position-vertical-relative:line;mso-left-percent:-10001;mso-top-percent:-10001;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OeQ8g0AAB5BAAAOAAAAZHJzL2Uyb0RvYy54bWysXG1v47gR/l6g/8Hw925E6o0KNntAe7ii&#10;wKF3wF1/gOM4m+Ac27C9m93++o7EeYYaUrKkQ/fDKgqHw3njvJHKxx++ve1XX3fny+vx8LA2H7L1&#10;anfYHp9eD58f1v/5/ae/ufXqct0cnjb742H3sP6+u6x/+PTXv3x8P93v7PHluH/anVeE5HC5fz89&#10;rF+u19P93d1l+7J721w+HE+7Aw0+H89vmyu9nj/fPZ0374T9bX9ns6y6ez+en07n43Z3udBvf/SD&#10;608d/ufn3fb6y/PzZXdd7R/WRNu1+//c/f/Y/n/36ePm/vN5c3p53TIZmz9Bxdvm9UCLCqofN9fN&#10;6sv5NUH19ro9Hy/H5+uH7fHt7vj8/LrddTwQNyaLuPntZXPadbyQcC4nEdPl/4d2+++vv51+Pbek&#10;X04/H7d/XEgid++ny72MtC8Xhvn2fH5rYYnw1bdOit9Firtv19WWfmmaus4bEvaWxvLGmKoT893m&#10;HrO3Xy7Xf+6OHabN158vV6+FJ/y0ecFP228H+rFdkX5abVqjyjo5n46XloD3J7te0TIv9GwJ7+AU&#10;eFlk7b9lk0zm/sysiixy3lqeUGbtTFYa2+d5vSL7fPT2edpcW4m0fLU/rt4f1pakSiJ+kZ9I+ucv&#10;7S785Q/I6O34dff7sZt1bYVVl3XZSasus4LFFWC2Xx5ft3/f/VfNMIWeQQR0qKomazpUrskqJlIP&#10;GGNKA50o1EMLCT6T57bsI6yNqbuViBRXq5GyiEZaqU4uVTeNGUboTOOZMkSDIiKMGNqls7mSac7l&#10;SkpCAzQBuQ6pKGJpf7zsuv0SVOd1Ujsird0MxhQ5RB+ANJp4Sp43iuO6djlLKa8jsVeQH4/MEzut&#10;MIIwN4ww0b2MmDIDR5qP/UHZq0xoNzDrCSB6IgsAE1xdaQ21ZtgKs65Nt1eChph9DMzjvm68rWKW&#10;oIPSXNVoAjBgsjoHK5oFMBbrsqd+gGxHrcaasqQY3ZqNzYucZXbbbGhOxtYR242lvQPDsdroLXlV&#10;bFgeSmQHej1LNMOkMwCDZwJL68BYAIOnwJZsjAOwWsiYYRqWEmZAg9bYiomE4MNQzm7S2MJAthp/&#10;TFlOQvPaCDMAgydoAmxT5i4y9gSUCRkA1fQAtyUZdnRkLQ+dw8GQiAKbLPBLtsqzwv7T+GPCMlgS&#10;kJFNAAZPLAxYck6IXwDBU0CZkAFQTQ8mQFOYEHgqKMK1knA2Uy4y7IKeUDXymKqSw2lvAkDwBD0l&#10;ufB2VYoIE7xmpfGmuQR0UoJZZf0WgUDG9SKgpgj7GvzgyXwJsctgCwr1Pr8DPjxFXo73TTEN26VO&#10;ncezZCYTeMU7prDjXrXB9ulJL/hUTXsDA+vBAgJPz6VAGmtp22jCteXFE/JKG68QKHqAwTfTXnpo&#10;Keco3escBowACF1NqUU3kheV2kFhpBd6NHItAJmAMDpqlK6xPhlaABmyYqyKp5emyznBQtY2vrpA&#10;cvYwDllY3uezIQ2lqah2QKAWGpML1IZyO5VbuIoCvddVaVRy55rKF1SUbfsRolwj129sZ3lVDCNs&#10;CmSLiQXKSJszsDFr5OAOxiyZ14T7b8raczG9owRyys02lq140ssGyNTJjnsMEoJ3YIWjRNlv7eAx&#10;tFy8PExBYmi1iBnYcMR+93uYafx7ymAkOdaI9RuLnbGZItMZqqxvqpo0QyRjIeFFRmZZka0d51gx&#10;wjw38O4REWFkEVMyLZaR0BALVXjCQMrSjRybdYs8/rZiob8OGjL13gyL698uUygXibGMsarvLAxp&#10;U0ZS1lXV7e1GRCzTQHTRRtLO/cQ0hJFF2iwsFxaxeIQGJUpRJdShzX7GHjWuybtIRpK4rUtK/LnS&#10;wBRIobRcNZSWzL4nbxlYJAPMqnLTOVMsIwSQ0FXwFSlgYJ5WM+udDmZhnbwu/BaNCZCBZVYapsXy&#10;yUGCaAE0CEsykvI0ukkrV3qr7AWNoFsdiqqm5pQ7dfFjkFVxO4+vyrZn2mb88yEnV28BOpyTkCVX&#10;OaSlGvsCrODpN3ZlOXvoCQoQeDJkXs0Vk0BOMU9xmtU0H3KK+dIVSBYnMovKwHVRCn67yRBAi9z3&#10;SMkYIR88WU4ZnMQS0JCgARuejJUsyrvZXi4HEDwT0Elayxyp3nxQMqoJYQ1sPpA47o+pEVFyoheM&#10;YWzPGip5ZlpOD9T5RvCo6gzVZGzj80GpT+R7qjfQgthlsNwiH8VLBxSUa3exF+30WbDT9Cb94lG8&#10;dD6E3rKpfbC6BcuNUzoGSGB13PamTMdoNReimCHhISsoBHbMG0uHAL2Ya2WoqUifNEIkafT6DYsB&#10;o8t0aWszCkbe9bJpgopBo9XIxy0+6K9x1PXxdAaL12hAo6g8I2Ptc02FJM5C0GDvUcmBns5xZvXe&#10;+2oNM7CJ8fQ0BdjJGELioubmSAwb4jcwBdzgKQgvaeXJtmgslTtD6tcMBFQ9PQBkXH1UD3Gbqhfk&#10;g/qAgIVU1VzGmiyjkylPFWDwBKyjY4rOtAdgB8VU0clsN4P8luoOmKpxHA7ZpUGAtKFQggdnp5FH&#10;ZNWGS7o6TAAInsyBgJLHm4iXps4svNgS2KmIaUjgc0NmH3aahrLyzmAOb4CdIbKSt+8AqFYLZEzd&#10;ML+XEs06LkdcQRZKphZ03vD+61uhxh5rsqlZigO2mMCS3+x2d4jgAMETJj6wdwByY8sVNXU+vdMP&#10;EWR0z1EFyfUxosd4bAqw6G31YLWEmIUwY6CZIi2O6MDVFOQIPAe9vEHj129YrUDsxDxRakG3IjzK&#10;+ADPhCEyVmRtGj+kLusAWVbJXQ/A6JnxDFdZbW2Uqup+aCCZHJa3lNAp1cj1G5Zy3MBHIzggpMjS&#10;IUyIKClQdiNNXSDIauTgjhcpDScWvQkAwVNA0fCdNHghoxcsgE2TA9zUMWAR+TpGeKXqzlfn8BS9&#10;EYTX4KE1cv0GsTaV3+MJwsKh+cotVVmqqLhL3GuhauT6DUtZBJ0YYd7woWx8v4I63nJcG+o0jV2/&#10;8VphXl7qdgmdk8h1k8rnCCljtFVH0ofB1XruIEEJ45SIIauVGRc9MjQrV6XrOFypyLyA0rBR0pC+&#10;7UGzpDYNxYXmBjYJK6TQ2Fmh3NjpucVRWFM7HAIABk/gtdxholJgAWxJIe9m6lTAsVCmuwA2BBPQ&#10;eSMI0ekbO69wyBRikBYn2K3gKHhK0FbufESLL18ZugeAWLfk9lVvXnwFh26HNEhdovtXdANNrnqM&#10;mcYgZxUFNG0gwlpV8RW15AqWCUOL7mCFeYmTEDriQwDiLFWXZuWWrqW9TbsJtjeh7ErmJPGY2m2s&#10;02Rv9hQQCvSIzoHOvCkdVXRdSpSgLOnuph9KLUGG5laEAVmvlS27ZZAyrBHfx6KtyT3+JI6LFDAy&#10;zx1WlttjmBaMEMqI72SZoKaZl7J6M3rGICIYbUZT2TS/G22ajEMTKt5xh+tq6u76OnGqz2scesIz&#10;0FLXv0O7BHQyAaJjSu8oBhIgyJC9ZQCdavYaulg3syluHO0PL63Jdm8Pdrp+pZsEs+vXHuxk/Uq3&#10;HsRZG/QxICk8IbEAO1m/0r0L34OR1OGWhQF2sutLhus4i5zUWmO5wTFtYQF02sIcrnkuAE1pvREN&#10;MiepVeZrHRLdRDTIai6K6cw9qo/CUO6oYOwX6r0hMkbOeXQ0iEwgzLAVGY7OkvRMNpowAzFAvGbW&#10;XmD1dTZ3+8NQgYN9dCATFx1TNjQDMMOUyfI4wArLiwoorKu7jGShrJ0mp/6HF4BGr98gBkyrqV+o&#10;lUAhwjtCNqhAheWGas+ZaeTgzy/SVEVytgEIPGPIUMIBAk+GbG85tzpC1Ta6jRtASkUwDgpCF4GG&#10;jBEk4gkZWy5mZ5QRWYANiRDw4Qm8BgfvSH5GOaNEE7DTvoxaktyBHYDVigYluRxHJDsmR8MQaUOw&#10;IxmiEwaUTBp/zHGY4ejwbs42lxnxZT6KnXKAFNesWUVlmU8rF5XBGTVg9LzAbMN3W8W2ekMoB/G1&#10;xqRTEWS9GZCVliA0RGmopyy+Qkc6lro48dHwDuK+E8puBYyC+5VNTu07r6ypeIEppB2iiuYEKYmN&#10;pW7R4BgOQwmZEA7EIduhNwMweMawk66Gdhk+jkj917BawBRwB3YLtpf4PI4kwyN07AGxauQxAzIh&#10;6AEgN9SXW+Sssyt9W3PDJKlDbVn4tDqp9GVk2XdWJsxL6jtbi0XHlX5u0NHvnRpr6ek3NoK8TSu8&#10;R0hQUl7LWyv62MrkMrSs0s8dV8pJpU/ujKNy3EsZUpdm5ZauC9yjhZemHTSxV3OZk1T6eWHGKv3c&#10;SBcmBLiIzqF62jY4DEewk61iGxCfWoIMIcub8gwB2dxKX2YklT5dtGVlRZ9eGZECSvaELC0SWGEh&#10;nzLob7mMKCOp9GVk7udXAVf/87sZDoM0K80YOfcMRgQMzItx3AwnixNowOAZw8JNkrgAgieDWsre&#10;u924BHSyZDI5h89eyouF8QStAprGgBiUThhm0kpXlD3oHGmBgmWwkzW5pRoOPtAg8oAlPKEG+njF&#10;ww584JHAAu8A7OA+sBRoPPbE9VgjyTablfiJQfvU+OEiyb7a75O7yzPyzXK3R8P33pfj/vXpp9f9&#10;vk1Sus/8d//Yn1dfN/SB/uNntEsV1P7QfvFMuQcdM7az3l6v9DcD9q9vdPXdf3CNlJY/Xfdfq7ff&#10;rT8en77/SrD/OtA381QxtweV1/7Luf/y2H/ZHLYvR/pLAdvrucvCWnT0EX7HHP/BgPYr//57t3z4&#10;swaf/gcAAP//AwBQSwMEFAAGAAgAAAAhACE5wTvaAAAABAEAAA8AAABkcnMvZG93bnJldi54bWxM&#10;jkFPwkAQhe8k/ofNmHCDbUEbUrslSiKJN0Eu3pbu0Fa6s3V3C/XfO3rRyyQv7+Wbr1iPthMX9KF1&#10;pCCdJyCQKmdaqhUc3p5nKxAhajK6c4QKvjDAuryZFDo37ko7vOxjLRhCIdcKmhj7XMpQNWh1mLse&#10;ibuT81ZHjr6Wxusrw20nF0mSSatb4g+N7nHTYHXeD1ZBsnl5uv88+e12+HiV7ys6L3b9Qanp7fj4&#10;ACLiGP/G8KPP6lCy09ENZILomMG738vdMk3vQBwVZGkGsizkf/nyGwAA//8DAFBLAQItABQABgAI&#10;AAAAIQC2gziS/gAAAOEBAAATAAAAAAAAAAAAAAAAAAAAAABbQ29udGVudF9UeXBlc10ueG1sUEsB&#10;Ai0AFAAGAAgAAAAhADj9If/WAAAAlAEAAAsAAAAAAAAAAAAAAAAALwEAAF9yZWxzLy5yZWxzUEsB&#10;Ai0AFAAGAAgAAAAhAJHE55DyDQAAHkEAAA4AAAAAAAAAAAAAAAAALgIAAGRycy9lMm9Eb2MueG1s&#10;UEsBAi0AFAAGAAgAAAAhACE5wTvaAAAABAEAAA8AAAAAAAAAAAAAAAAATBAAAGRycy9kb3ducmV2&#10;LnhtbFBLBQYAAAAABAAEAPMAAABTEQAAAAA=&#10;" path="m7575,7504v-430,,-666,1402,-666,3647c6909,13325,7117,14587,7547,14587v444,,652,-1332,652,-3577c8199,8836,7991,7504,7575,7504xm7810,11431v,1964,-27,2946,-249,2946c7339,14377,7311,13325,7311,11501r,-701c7311,8766,7325,7714,7561,7714v236,,249,982,249,3016l7810,11431xm21558,12343v-55,1052,-235,1893,-471,1893l21017,14236r,-3155l21059,11081v139,,208,350,250,1332l21336,12413r,-2875l21309,9538v-28,771,-111,1262,-236,1262l21003,10800r,-3016l21073,7784v236,,333,421,430,1754l21545,9538r-14,-1964l20518,7574r,210l20629,7784r,6452l20518,14236r,211l21586,14447r14,-2174l21558,12273r,70xm9281,7784r125,l9406,12203v,1402,-125,2033,-319,2033c8851,14236,8795,13465,8795,12343r,-4629l8920,7714r,-210l8310,7504r,210l8421,7714r,4278c8421,13956,8643,14517,8962,14517v402,,499,-912,499,-2385l9461,7784r111,l9572,7574r-277,l9295,7784r-14,xm2136,4839v-652,,-1179,2665,-1179,5961c957,14096,1484,16761,2136,16761v652,,1180,-2665,1180,-5961c3316,7504,2788,4839,2136,4839xm2136,c957,,,4839,,10800v,5961,957,10800,2136,10800c3316,21600,4273,16761,4273,10800,4287,4839,3316,,2136,xm2136,18935v-887,,-1609,-3647,-1609,-8135c527,6312,1249,2735,2136,2735v888,,1610,3577,1610,8065c3746,15288,3024,18935,2136,18935xm6853,7784r125,l6978,7644r-388,l6590,7784r194,l6506,10870,6243,7784r125,l6368,7644r-625,l5743,7784r97,l6173,11221r,3085l6049,14306r,211l6659,14517r,-211l6534,14306r,-3225l6853,7784xm19852,7644r-569,l19283,7855r125,l19408,14377r-125,l19283,14587r749,l20032,14377r-249,l19783,11712r14,c20171,11712,20435,11291,20435,9608v,-1543,-222,-1964,-583,-1964xm20032,9818v,1122,-41,1683,-208,1683l19783,11501r,-3717l19838,7784v153,,194,421,194,1473l20032,9818xm16786,7644r-14,2455l16814,10099v97,-1543,166,-2244,347,-2244l17188,7855r,6451l17022,14306r,211l17729,14517r,-211l17563,14306r,-6451l17591,7855v180,,236,631,347,2244l17979,10099r-14,-2455l16786,7644xm14705,11712r125,l14830,13605v,491,-14,772,-153,772c14497,14377,14400,13395,14400,11431r,-771c14400,8626,14511,7714,14691,7714v167,,292,912,403,2034l15135,9748r-14,-2104l15094,7644v-14,140,-28,211,-56,211c14969,7855,14872,7574,14664,7574v-403,,-666,1262,-666,3647c13998,13535,14247,14657,14664,14657v166,,319,-351,388,-351c15108,14306,15121,14377,15149,14587r28,l15177,11782r69,l15246,11571r-555,l14691,11712r14,xm16051,7504v-430,,-666,1402,-666,3647c15385,13325,15593,14587,16023,14587v444,,652,-1332,652,-3577c16675,8836,16467,7504,16051,7504xm16273,11431v,1964,-28,2946,-250,2946c15801,14377,15773,13325,15773,11501r,-701c15773,8766,15787,7714,16023,7714v236,,250,982,250,3016l16273,11431xm18853,7784r194,l18770,10870,18506,7784r125,l18631,7644r-624,l18007,7784r97,l18437,11221r,3085l18312,14306r,211l18923,14517r,-211l18798,14306r,-3225l19089,7784r125,l19214,7644r-389,l18825,7784r28,xm10821,14026v-56,,-56,-210,-56,-842l10765,12623v,-1122,-69,-1542,-277,-1683l10488,10940v208,-70,333,-421,333,-1613c10821,7925,10627,7644,10224,7644r-582,l9642,7855r124,l9766,14377r-124,l9642,14587r638,l10280,14377r-153,l10127,11081r97,c10335,11081,10363,11431,10363,12132r,702c10363,14236,10432,14657,10682,14657v180,,236,-280,264,-1402l10918,13255v-42,701,-69,771,-97,771xm10405,9397v,1052,-70,1473,-222,1473l10127,10870r,-3015l10197,7855v138,,221,210,221,1262l10418,9397r-13,xm13207,7504v-430,,-666,1402,-666,3647c12541,13325,12749,14587,13179,14587v444,,652,-1332,652,-3577c13845,8836,13637,7504,13207,7504xm13443,11431v,1964,-28,2946,-250,2946c12971,14377,12943,13325,12943,11501r,-701c12943,8766,12957,7714,13193,7714v236,,250,982,250,3016l13443,11431xm11931,14306r-70,l11861,7855r208,l12069,7644r-693,l11376,7855r111,l11487,14306r-111,l11376,14517r1026,l12444,12203r-42,c12277,13395,12180,14306,11931,14306xe" fillcolor="white [3212]" stroked="f" strokeweight="1pt">
              <v:stroke miterlimit="4" joinstyle="miter"/>
              <v:path arrowok="t" o:extrusionok="f" o:connecttype="custom" o:connectlocs="988695,195580;988695,195580;988695,195580;988695,195580" o:connectangles="0,90,180,270"/>
              <w10:anchorlock/>
            </v:shape>
          </w:pict>
        </mc:Fallback>
      </mc:AlternateContent>
    </w:r>
    <w:r>
      <w:rPr>
        <w:noProof/>
      </w:rPr>
      <w:t xml:space="preserve"> </w:t>
    </w:r>
    <w:r w:rsidR="00A61E98">
      <w:rPr>
        <w:noProof/>
      </w:rPr>
      <mc:AlternateContent>
        <mc:Choice Requires="wpg">
          <w:drawing>
            <wp:anchor distT="0" distB="0" distL="114300" distR="114300" simplePos="0" relativeHeight="251667968" behindDoc="1" locked="0" layoutInCell="1" allowOverlap="1" wp14:anchorId="054BADA2" wp14:editId="4350D6A0">
              <wp:simplePos x="0" y="0"/>
              <wp:positionH relativeFrom="column">
                <wp:posOffset>0</wp:posOffset>
              </wp:positionH>
              <wp:positionV relativeFrom="paragraph">
                <wp:posOffset>-1779482</wp:posOffset>
              </wp:positionV>
              <wp:extent cx="6858000" cy="11383010"/>
              <wp:effectExtent l="0" t="0" r="0" b="8890"/>
              <wp:wrapNone/>
              <wp:docPr id="2" name="Group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858000" cy="11383010"/>
                        <a:chOff x="0" y="0"/>
                        <a:chExt cx="6858000" cy="11383010"/>
                      </a:xfrm>
                    </wpg:grpSpPr>
                    <wps:wsp>
                      <wps:cNvPr id="20" name="Rectangle"/>
                      <wps:cNvSpPr>
                        <a:spLocks/>
                      </wps:cNvSpPr>
                      <wps:spPr>
                        <a:xfrm>
                          <a:off x="68580" y="2788920"/>
                          <a:ext cx="6781674" cy="6998945"/>
                        </a:xfrm>
                        <a:prstGeom prst="rect">
                          <a:avLst/>
                        </a:prstGeom>
                        <a:solidFill>
                          <a:srgbClr val="1F497D">
                            <a:alpha val="20000"/>
                          </a:srgbClr>
                        </a:solidFill>
                        <a:ln w="12700">
                          <a:miter lim="400000"/>
                        </a:ln>
                      </wps:spPr>
                      <wps:bodyPr lIns="38100" tIns="38100" rIns="38100" bIns="38100" anchor="ctr"/>
                    </wps:wsp>
                    <wps:wsp>
                      <wps:cNvPr id="21" name="Rectangle"/>
                      <wps:cNvSpPr>
                        <a:spLocks/>
                      </wps:cNvSpPr>
                      <wps:spPr>
                        <a:xfrm>
                          <a:off x="0" y="2788920"/>
                          <a:ext cx="6784975" cy="6935470"/>
                        </a:xfrm>
                        <a:prstGeom prst="rect">
                          <a:avLst/>
                        </a:prstGeom>
                        <a:solidFill>
                          <a:sysClr val="window" lastClr="FFFFFF"/>
                        </a:solidFill>
                        <a:ln w="12700">
                          <a:solidFill>
                            <a:srgbClr val="1F497D">
                              <a:alpha val="30000"/>
                            </a:srgbClr>
                          </a:solidFill>
                          <a:miter lim="400000"/>
                        </a:ln>
                      </wps:spPr>
                      <wps:bodyPr lIns="38100" tIns="38100" rIns="38100" bIns="38100" anchor="ctr"/>
                    </wps:wsp>
                    <wps:wsp>
                      <wps:cNvPr id="22" name="Rectangle"/>
                      <wps:cNvSpPr>
                        <a:spLocks/>
                      </wps:cNvSpPr>
                      <wps:spPr>
                        <a:xfrm>
                          <a:off x="0" y="2773680"/>
                          <a:ext cx="6858000" cy="38100"/>
                        </a:xfrm>
                        <a:prstGeom prst="rect">
                          <a:avLst/>
                        </a:prstGeom>
                        <a:solidFill>
                          <a:srgbClr val="1F497D"/>
                        </a:solidFill>
                        <a:ln w="12700">
                          <a:miter lim="400000"/>
                        </a:ln>
                      </wps:spPr>
                      <wps:bodyPr lIns="38100" tIns="38100" rIns="38100" bIns="38100" anchor="ctr"/>
                    </wps:wsp>
                    <wps:wsp>
                      <wps:cNvPr id="5" name="Rectangle 5"/>
                      <wps:cNvSpPr/>
                      <wps:spPr>
                        <a:xfrm>
                          <a:off x="0" y="1310640"/>
                          <a:ext cx="6854825" cy="1475740"/>
                        </a:xfrm>
                        <a:prstGeom prst="rect">
                          <a:avLst/>
                        </a:prstGeom>
                        <a:gradFill flip="none" rotWithShape="1">
                          <a:gsLst>
                            <a:gs pos="0">
                              <a:schemeClr val="tx2"/>
                            </a:gs>
                            <a:gs pos="100000">
                              <a:schemeClr val="tx2">
                                <a:lumMod val="60000"/>
                                <a:lumOff val="40000"/>
                              </a:schemeClr>
                            </a:gs>
                          </a:gsLst>
                          <a:lin ang="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 name="Picture 6" descr="bubble design"/>
                        <pic:cNvPicPr>
                          <a:picLocks noChangeAspect="1"/>
                        </pic:cNvPicPr>
                      </pic:nvPicPr>
                      <pic:blipFill rotWithShape="1">
                        <a:blip r:embed="rId1">
                          <a:alphaModFix amt="40000"/>
                          <a:extLst>
                            <a:ext uri="{28A0092B-C50C-407E-A947-70E740481C1C}">
                              <a14:useLocalDpi xmlns:a14="http://schemas.microsoft.com/office/drawing/2010/main" val="0"/>
                            </a:ext>
                          </a:extLst>
                        </a:blip>
                        <a:srcRect r="1066" b="58197"/>
                        <a:stretch/>
                      </pic:blipFill>
                      <pic:spPr bwMode="auto">
                        <a:xfrm>
                          <a:off x="0" y="0"/>
                          <a:ext cx="6854825" cy="2799080"/>
                        </a:xfrm>
                        <a:prstGeom prst="rect">
                          <a:avLst/>
                        </a:prstGeom>
                        <a:ln>
                          <a:noFill/>
                        </a:ln>
                        <a:extLst>
                          <a:ext uri="{53640926-AAD7-44D8-BBD7-CCE9431645EC}">
                            <a14:shadowObscured xmlns:a14="http://schemas.microsoft.com/office/drawing/2010/main"/>
                          </a:ext>
                        </a:extLst>
                      </pic:spPr>
                    </pic:pic>
                    <wps:wsp>
                      <wps:cNvPr id="17" name="Rectangle 17"/>
                      <wps:cNvSpPr/>
                      <wps:spPr>
                        <a:xfrm>
                          <a:off x="0" y="10439400"/>
                          <a:ext cx="6784340" cy="94361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angle"/>
                      <wps:cNvSpPr>
                        <a:spLocks/>
                      </wps:cNvSpPr>
                      <wps:spPr>
                        <a:xfrm>
                          <a:off x="0" y="10424160"/>
                          <a:ext cx="6785610" cy="38100"/>
                        </a:xfrm>
                        <a:prstGeom prst="rect">
                          <a:avLst/>
                        </a:prstGeom>
                        <a:solidFill>
                          <a:schemeClr val="tx2"/>
                        </a:solidFill>
                        <a:ln w="12700">
                          <a:miter lim="400000"/>
                        </a:ln>
                      </wps:spPr>
                      <wps:bodyPr lIns="38100" tIns="38100" rIns="38100" bIns="38100" anchor="ctr"/>
                    </wps:wsp>
                    <wps:wsp>
                      <wps:cNvPr id="14" name="Round Same Side Corner Rectangle 14"/>
                      <wps:cNvSpPr/>
                      <wps:spPr>
                        <a:xfrm rot="10800000">
                          <a:off x="274320" y="1310640"/>
                          <a:ext cx="885825" cy="857250"/>
                        </a:xfrm>
                        <a:prstGeom prst="round2Same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hape"/>
                      <wps:cNvSpPr/>
                      <wps:spPr>
                        <a:xfrm>
                          <a:off x="502920" y="1592580"/>
                          <a:ext cx="448311" cy="430531"/>
                        </a:xfrm>
                        <a:custGeom>
                          <a:avLst/>
                          <a:gdLst/>
                          <a:ahLst/>
                          <a:cxnLst>
                            <a:cxn ang="0">
                              <a:pos x="wd2" y="hd2"/>
                            </a:cxn>
                            <a:cxn ang="5400000">
                              <a:pos x="wd2" y="hd2"/>
                            </a:cxn>
                            <a:cxn ang="10800000">
                              <a:pos x="wd2" y="hd2"/>
                            </a:cxn>
                            <a:cxn ang="16200000">
                              <a:pos x="wd2" y="hd2"/>
                            </a:cxn>
                          </a:cxnLst>
                          <a:rect l="0" t="0" r="r" b="b"/>
                          <a:pathLst>
                            <a:path w="21600" h="21600" extrusionOk="0">
                              <a:moveTo>
                                <a:pt x="17011" y="6372"/>
                              </a:moveTo>
                              <a:lnTo>
                                <a:pt x="19825" y="4715"/>
                              </a:lnTo>
                              <a:cubicBezTo>
                                <a:pt x="19091" y="3632"/>
                                <a:pt x="18173" y="2676"/>
                                <a:pt x="17133" y="1912"/>
                              </a:cubicBezTo>
                              <a:lnTo>
                                <a:pt x="15542" y="4842"/>
                              </a:lnTo>
                              <a:cubicBezTo>
                                <a:pt x="16032" y="5225"/>
                                <a:pt x="16582" y="5735"/>
                                <a:pt x="17011" y="6372"/>
                              </a:cubicBezTo>
                              <a:close/>
                              <a:moveTo>
                                <a:pt x="18357" y="9940"/>
                              </a:moveTo>
                              <a:lnTo>
                                <a:pt x="21600" y="9940"/>
                              </a:lnTo>
                              <a:cubicBezTo>
                                <a:pt x="21478" y="8602"/>
                                <a:pt x="21172" y="7264"/>
                                <a:pt x="20621" y="6117"/>
                              </a:cubicBezTo>
                              <a:lnTo>
                                <a:pt x="17867" y="7773"/>
                              </a:lnTo>
                              <a:cubicBezTo>
                                <a:pt x="18112" y="8474"/>
                                <a:pt x="18235" y="9175"/>
                                <a:pt x="18357" y="9940"/>
                              </a:cubicBezTo>
                              <a:close/>
                              <a:moveTo>
                                <a:pt x="15665" y="1019"/>
                              </a:moveTo>
                              <a:cubicBezTo>
                                <a:pt x="14502" y="446"/>
                                <a:pt x="13278" y="64"/>
                                <a:pt x="11993" y="0"/>
                              </a:cubicBezTo>
                              <a:lnTo>
                                <a:pt x="11993" y="3377"/>
                              </a:lnTo>
                              <a:cubicBezTo>
                                <a:pt x="12727" y="3441"/>
                                <a:pt x="13401" y="3632"/>
                                <a:pt x="14074" y="3950"/>
                              </a:cubicBezTo>
                              <a:lnTo>
                                <a:pt x="15665" y="1019"/>
                              </a:lnTo>
                              <a:close/>
                              <a:moveTo>
                                <a:pt x="11198" y="18287"/>
                              </a:moveTo>
                              <a:cubicBezTo>
                                <a:pt x="9117" y="18287"/>
                                <a:pt x="7159" y="17331"/>
                                <a:pt x="5813" y="15738"/>
                              </a:cubicBezTo>
                              <a:lnTo>
                                <a:pt x="8567" y="14081"/>
                              </a:lnTo>
                              <a:lnTo>
                                <a:pt x="0" y="8920"/>
                              </a:lnTo>
                              <a:lnTo>
                                <a:pt x="0" y="19242"/>
                              </a:lnTo>
                              <a:lnTo>
                                <a:pt x="2998" y="17458"/>
                              </a:lnTo>
                              <a:cubicBezTo>
                                <a:pt x="4956" y="20071"/>
                                <a:pt x="7955" y="21600"/>
                                <a:pt x="11198" y="21600"/>
                              </a:cubicBezTo>
                              <a:cubicBezTo>
                                <a:pt x="16644" y="21600"/>
                                <a:pt x="21172" y="17204"/>
                                <a:pt x="21600" y="11596"/>
                              </a:cubicBezTo>
                              <a:lnTo>
                                <a:pt x="18357" y="11596"/>
                              </a:lnTo>
                              <a:cubicBezTo>
                                <a:pt x="17929" y="15356"/>
                                <a:pt x="14930" y="18287"/>
                                <a:pt x="11198" y="18287"/>
                              </a:cubicBezTo>
                              <a:close/>
                              <a:moveTo>
                                <a:pt x="6914" y="4779"/>
                              </a:moveTo>
                              <a:lnTo>
                                <a:pt x="5324" y="1848"/>
                              </a:lnTo>
                              <a:cubicBezTo>
                                <a:pt x="4283" y="2612"/>
                                <a:pt x="3365" y="3568"/>
                                <a:pt x="2631" y="4651"/>
                              </a:cubicBezTo>
                              <a:lnTo>
                                <a:pt x="5446" y="6308"/>
                              </a:lnTo>
                              <a:cubicBezTo>
                                <a:pt x="5874" y="5735"/>
                                <a:pt x="6364" y="5225"/>
                                <a:pt x="6914" y="4779"/>
                              </a:cubicBezTo>
                              <a:close/>
                              <a:moveTo>
                                <a:pt x="10402" y="3377"/>
                              </a:moveTo>
                              <a:lnTo>
                                <a:pt x="10402" y="0"/>
                              </a:lnTo>
                              <a:cubicBezTo>
                                <a:pt x="9117" y="127"/>
                                <a:pt x="7832" y="446"/>
                                <a:pt x="6731" y="1019"/>
                              </a:cubicBezTo>
                              <a:lnTo>
                                <a:pt x="8322" y="3887"/>
                              </a:lnTo>
                              <a:cubicBezTo>
                                <a:pt x="8934" y="3632"/>
                                <a:pt x="9668" y="3441"/>
                                <a:pt x="10402" y="3377"/>
                              </a:cubicBezTo>
                              <a:close/>
                            </a:path>
                          </a:pathLst>
                        </a:custGeom>
                        <a:solidFill>
                          <a:schemeClr val="tx2"/>
                        </a:solidFill>
                        <a:ln w="12700">
                          <a:miter lim="400000"/>
                        </a:ln>
                      </wps:spPr>
                      <wps:bodyPr lIns="38100" tIns="38100" rIns="38100" bIns="38100" anchor="ctr"/>
                    </wps:wsp>
                  </wpg:wgp>
                </a:graphicData>
              </a:graphic>
            </wp:anchor>
          </w:drawing>
        </mc:Choice>
        <mc:Fallback>
          <w:pict>
            <v:group w14:anchorId="6828E242" id="Group 2" o:spid="_x0000_s1026" alt="&quot;&quot;" style="position:absolute;margin-left:0;margin-top:-140.1pt;width:540pt;height:896.3pt;z-index:-251648512" coordsize="68580,1138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GQPGmAkAAJAnAAAOAAAAZHJzL2Uyb0RvYy54bWzsWm1v2zgS/n7A&#10;/QdB37cW9S6j7iKXXooFutti00M/y7JsC9XbSXKc7K+/ZzikLNqOm+Yui1u0BZpI4nA488xwXsi8&#10;/vm+Kq27vOuLpl7Y4pVjW3mdNaui3izsf326+Sm2rX5I61VaNnW+sB/y3v75zd//9nrfznO32Tbl&#10;Ku8sMKn7+b5d2NthaOezWZ9t8yrtXzVtXmNw3XRVOuC128xWXboH96qcuY4TzvZNt2q7Jsv7Hl/f&#10;8qD9RvJfr/Ns+LBe9/lglQsbsg3yZyd/Lunn7M3rdL7p0nZbZEqM9BlSVGlRY9GR1dt0SK1dV5yw&#10;qoqsa/pmPbzKmmrWrNdFlksdoI1wjrR51zW7Vuqyme837QgToD3C6dlss9/u3nXtbfuxAxL7dgMs&#10;5Bvpcr/uKvoNKa17CdnDCFl+P1gZPoZxEDsOkM0wJoQXe1CDUc22gP5kYrb959emzvTSM0OgfQsX&#10;6Q8o9P8dCrfbtM0luP0cKHzsrGK1sF2oUqcVPPV3+E5ab8qctKG1QUQ4ESJ9+77JvvQYgIiTEXrp&#10;Fc0RehIo2wJKbhTHCdaRrjfiGMUijHzGMUySOPEDohixSOdt1w/v8qay6GFhd5BPulx6974fmFST&#10;SBmbsljdFGUpX7rN8rrsrLsU+0Dc+En0lueW7Tblr9hNsCPz6ZlcLt9P+ZS1tQcDNwIp8a2KAdu3&#10;LKqF7dN8zaCsFTSMBuGybFYPALn8pYbhvFiQ0wzTl276spy+pHW2bbBps6GTAhI7eAKb5eVdQryQ&#10;SwCAC+4AGwXaHbzAjzS02q+0rZ/lDg/96A0Ipqtmb1tl2g/4uLBv5D/tCZesb7iG8plLLuZNPORR&#10;F/suXMp9YZeKvDA+jjDTSM3772Xjiwollxzoe7A1NvFRQrFkZJ8kDiB1IXNwmBCecEL/1KZ+7Kow&#10;IfwoiJji+VkDpZBMGta6LFCO1SjabKtrhs/FsJUZE9FfRv5Nj6xDKWDTW22DkM4JQRZu+RhchntX&#10;BZJNPyVG9KdkIVMTlXrmDPpc7qpfmxVHk1DHDfmZqgqZx2TG0XFKc5E5ixYDBqOMZVFbyOWyhumz&#10;tMyR6QXNTOdDUeaU6tlbtfpSAuSwdF43lEN59ExW64eHMmfq3/M1SgjURO45vdIsy+uBseu36Spn&#10;HQKtGsQdsZPClzUYEuc11h95KwZaW2aiebOUip6m5rICHiefBdycPM6QKzf1ME6uirrpzmlWQiu1&#10;MtPr1M/QTHI//IhN0GY3BYqY90g5H9MOBTd8HE3E8AE/1mWDEqNRT7aFzP/Hue9EjwoQo7a1RwG/&#10;sPt/79IO7solRiJ8bAZVYvhBRJUdlxhqhEsMNVLvquuGaiO0K20mH4l+KPXjumuqz+g1rmhVDE1r&#10;EvVyPXBjgW4ly6+uJBmq/DYd3te3baZ3DiXuT/ef065VqXtAEfhbo+vRdH5U0DEt2aNurnZDsy6k&#10;sx5wVXjLiqgtsjn+q1YBTydF8tdbKswadgQkt2XVk3hUafdl1/7E+hbLoiyGB9mhwWVIqPruY5FR&#10;9Uwvh3o71NERo7SohQ+rvM+A5HK3XJY5vRWbmjxMz2Q+KIiLTJbhVt1cb7G986u+xU5WW3tmkstX&#10;Q4glIhzt7bPhjQaV/hDlqNs6AyF3cm+bbFdhm3Nr2uVlOqAv7rdF28OZ5nm1pMjT/bLibZxS9Y0o&#10;d1PcW2kFwacRjSQgo/ddRvHJghjIAIBnubCDWCQRx69+6PIh29IGJIW1UowWVd/Wco8l0NCk8B25&#10;f3UF+ZW+7pBZ3ChJHK4nnp9ZKHieCackNDcJUn68/kllvYi0642dnoVvAPJbM7Pjewksx/aYNHS+&#10;RwGIGuPE90Jui5+Pn1lsmwlguWGHmibNhFILyXSSWQxOj5jlUI/Ipx9Z7keW+z/KcuSTL973eyfx&#10;4Sg4yOj87SdBiAl0Vub4ri/C06gRUKSQUeN/3qSZQeNQmx8FhO/viEfg4E01ac2uXlm3OAG0bgsU&#10;6ddNV+OEa5Ii/CMvUAljeuxHFQVZmE5GVZejcq0b+R4VouQA5xq6GE267udi1KyBjuA6Zx+f+pC4&#10;LolLEsrsflQ90omhdNRpHz52Gtw/UPpQiWJK9SM1rH80QH+1BuhPSQ0UoTlecNf2LUVj4Lh0+i9D&#10;QJC4uD6hvYdeXV2L+H7sCbShVDf6nhN4em/qEJDt+B6AJunNjrOOFd8C4NtWP2X3tTqkwZM+AKFp&#10;OLChi5n9CueQWGaL37z/QUfjI3mgTvW/aZIR+J68lAjlDQSfUVyehYr2oFpHzdHR7V4nu6QlA4v+&#10;mxCRKuCRspuLxAsTbMcngN/t6A7zwxdq24m2whHEp0bOGggsETlkFsAVepHG60BU1gZxIsM4mTAS&#10;+iJHk2S7ZZH9I//DnOAkzN0LPckdVuJ1YxGhFAErN4xCpZKSSHg8IhKhJTKZ6yUVqyDw2eJ+jAc2&#10;uSYxJ6oJoQNhaO3ARVqSfqpHkKh4JPLMkXM4mcyzsulzyeyAn1bWC9CXYcEELZWS8ECkZWViZUWT&#10;WJOYK+oJfoT7aEyIQ8cA2RUCNqWRyA1lhtfwu07oKrODRklkMtdLKhWiOGQVogiGewLIsYD1pFQ+&#10;bgCnIMcusJVoCFwGGSNncDKlugByEIbMVjgiURIeQDbZKKV8hC0pie+bPujhOlMOmLAJkSTsm9qK&#10;JtsjzEZqz4s0yJrEnKjkcSOXQfZ8X53kqhE03Y9sJN+hC1bY2ENvrNQ2meslFatzOGmSC/BCd4ZE&#10;xG6stbmMb0K+RaKNU7T/IXwkPBJ5nAr0CA6B1O4PIi9+gj5xoBxT+E6ss4rWR/9m1Tk/6WtqxFs9&#10;rH9PyUTinkQTk87FhbZSwg+0qJrENAEz9pMAJ13AAzkhMuwbJQH7Lu/+6Z4YcR+HKFEYwdZ8U2YO&#10;Q5/9YpynIT6EBYQHx9ibh+AjYCG5J05W0xqqdWK9Z6czNM1ZyaLEVcYPPAAyVdZPPFVEaCfTQosR&#10;h9GZTiR73HtDnI5L5P0oOo0NWlrWKPBcphWx/ySrurHOZJyvtMiepwIStJSM9IAbwufJD/ww0B5r&#10;InUkEYUnog895ykSBbEKCdhCRoANPcQzYnSc+M7hY0r0OLbo+VUUnYS5Q2AwVTkQ61ilx83l2BSH&#10;AIK4OPGTKFYJ/Chuh5ECdpICTL56NeYPNhz/vXgMaZrCnKfoE4/xOy5nkhAWJmBPAvc5cEzWGlm4&#10;MxV18mhzrO6kjx8qY+NM46jf/WucfMi/fsKffUk11Z+o0d+VTd/xPP1Dujf/AQAA//8DAFBLAwQK&#10;AAAAAAAAACEA6L2eO5PKFgCTyhYAFAAAAGRycy9tZWRpYS9pbWFnZTEuanBn/9j/4AAQSkZJRgAB&#10;AQEBLAEsAAD/4T/+RXhpZgAATU0AKgAAAAgABwESAAMAAAABAAEAAAEaAAUAAAABAAAAYgEbAAUA&#10;AAABAAAAagEoAAMAAAABAAIAAAExAAIAAAANAAAAcgITAAMAAAABAAEAAIdpAAQAAAABAAAAgAAA&#10;ANoAAAEsAAAAAQAAASwAAAABQXZpYXJ5IDMuNi4yAAAAB5AAAAcAAAAEMDIyMZEBAAcAAAAEAQID&#10;AKAAAAcAAAAEMDEwMKABAAMAAAABAAEAAKACAAQAAAABAAAJI6ADAAQAAAABAAAI7KQGAAMAAAAB&#10;AAAAAAAAAAAABgEDAAMAAAABAAYAAAEaAAUAAAABAAABKAEbAAUAAAABAAABMAEoAAMAAAABAAIA&#10;AAIBAAQAAAABAAABOAICAAQAAAABAAAzTAAAAAAAAABIAAAAAQAAAEgAAAAB/9j/2wBDAAIBAQIB&#10;AQICAQICAgICAwUDAwMDAwYEBAMFBwYHBwcGBgYHCAsJBwgKCAYGCQ0JCgsLDAwMBwkNDg0MDgsM&#10;DAv/2wBDAQICAgMCAwUDAwULCAYICwsLCwsLCwsLCwsLCwsLCwsLCwsLCwsLCwsLCwsLCwsLCwsL&#10;CwsLCwsLCwsLCwsLCwv/wAARCACcAK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u7rRLqG286yeWGVPnDxuVYfiK4fxFqGqQayJJby4dpPl&#10;3GQ5I9K9nvrRbCyLS7vlUnnkHivGtavZNV1eEKgVBKSSDnPWgDt/hfq95JbKkrzTORxuYtx+Nes+&#10;B9VNrNHIVICnDDFeYfD5BY3ce/lG446j3r2z4c6C/iLUzFp1tLKzAEIq7ie3OKAPcfDnhvUtD0K3&#10;1zRnTG0FwMH5T6io9c1G48QXfn6mwZyMDAwBWZoHinV9E0R9EuiUhX5HV0+cD0zWraToyp5yjjBI&#10;PegDkfE+jlFYOhBIypxXA+K9Kk8R36mC3bzI1IwvzFvU19K/tB+LvCPiPwTpv/CE2rQajCB54EZX&#10;A5zk9CenSvnnUfEzaLOZ9M2CVQRlhkHPqKAPFPHuhp9pkLLzyOleEfF3R4fs7bU5XoR619L/ABVs&#10;Ps3hmDVoJ4p0vi5kRTl4WB53egNfIfxZ8VTXWsyW8TbYl9D1oA0vhS/ge2+D3xLPxGa4/wCEmezt&#10;I/DSIrFWmM+ZixAwMIB198V1n7YC3/hL4WfBvwfrWhXeiPoXhyS8m+02TW0lxcXVw8rk7j8+FEYz&#10;/LpVv9jJ7L4lXmk/CP4h+KNB8B+DviT4mtjq3iTVLaMJpi26MyMtyxzECzhTkbRuBJxmtf8A4Knf&#10;tCeJf2jf2ur7T/GfjvRviBaeExHoOla3YQQW1pdRKFzIWhASRtxIaUcNsyMCgD2f4i2kn7KX/BNL&#10;4X6nq3iPwjrV94n8NajbWHhPWtKnnuLQ6nciWa+tSVRYZoYVg+Zi4ZbgFRhxXwLBD/ocspdAIyqh&#10;S3zNnPQdwMHP1FepftefGDxD4/8AHll4Z8TeOdQ8d6F8N7RPDeg3c0wkt47aBVjb7Lj/AJYlozsY&#10;5YoI8ngAebX5t4tAsI0tZI7x3lmlnMu5ZoztVFCfw7SkhJ77h6cgFFmyMDvXoOqeK/Gfxh1zVvEv&#10;ia78Qa/ceG9JSza++zTTCzgRBBFHJJFgQqEL4ZjglTnO454TSNKudd1a1sdFt5ru8vZkggghQvJN&#10;IzBVRVHLMSQABySa+qX+LfxC/wCCevwK174V/E74e6daaj43luNWtNSvZpRPaJLAbKQAQSeVcLsD&#10;4jl3eW5ztBJDAHydX2H+y9+z74Mt/wDgn742+I/jPxwnhzX7i8ubCC1kvpdPuCkVqWt/siBCL4zT&#10;SSRugOEVckggmvj6KJppUSIFmchQAMkk+w6198/8Fcb+D4EfAX4SfA/w14w8KeK4PDWnx3FzJZ2S&#10;R6rHGYxNAl4yqDCQ93dAQsDJgBmY5FAHwMJjjLZz1r9aP+CRtpoviT9mDWfgn8R/Clh49h8TWf8A&#10;wncd14f1KF7izTfHELe9VyCkiugIxnALAjoT8Rf8E0P2Pb/9qX4/6Zd654W1bxF8PPC1/bT+KzZc&#10;NHbOxwgJ6s208einkV+lvibSf2Wf2KvGvj61sPFKfDnx9YrFLZsIGgfUtPkAKxJ5OQTwysMhsgEg&#10;0AfFnim5eYmOH5UII5FcPq/hSESW4hAUk/OR65r0O001tXnYvnAqvqfhtY5fLkTgDOcUAR+DfCuy&#10;CDnewIHI5Jr6b8HeFdU+E1vp+vS6eGtZvkbB25U9BkdDXlX7OHw3h+IHjKHS9SuntVEZZP7zfQGv&#10;a/GvifWdJ8/wfqtzBdWunur+aifM47bj2NAFrUb9vG+vzag1ukBuMYRTnGPU9zXQWfwt1DWfDUl7&#10;p1rJJHCSNwB+YjkgVzfgyNwuF+Ypz1r274VftS6h8K/AWp6Db6VYalaX+WVp2KtAx69B8wyM44PX&#10;mgD55vdX/sDUDLdwLcRhWR42Hr9a8f8AHivZiSSVGijky6DBAK57etes+OpnklupLrDPKzSHAwMk&#10;5OPxNfP3x0+KFz/wjkqXcpdtNjKxKqZIj79OuKAM3QP219L/AGf/AAJ4+0XWfB+keJ38Y2C2Vvc3&#10;TlZdLcbvnT5TuBD8jK8qOa+c/wBpb9kj4hfs+fFHRPDfxP0SdNY8UWtvd6TDbnzzerOQI1Qrwzli&#10;FKjuR61wHj7xVJ4l1iaQuxQk4r+gz4U/s8+C/wBpX9ivwtomgeFPivpXxD8HeHfC89hoI0GKbUfB&#10;17IjINas52YtdRPLbyyHORGZUDKvAAB8LftVQ/AT9mb/AIJTaV8NPHdnd6L8eLnQbZbvwpNoAe7g&#10;1X7e7S6s2rLlPIaGMoIQxYEBSo5x+YNo8kD+fCiuISCdyB0GemQePzr6E/4KfWfxqb9q3X7v9t/U&#10;9d8SeIkuZ9Ns9fv7QQQ6xbW0zxLLbbFWNozjflOpfcSS2T4VrWizeH9IsE1jTb6yu75Ptscs5Kpc&#10;2zgCJkjKg43LId+SGBGAMZIBlgZ4FTahIJLo7USMIqx4TodoAz16nGT7k1P4dW1OswNraTSWcRMk&#10;yQsFd1UZwCemcYzzjOcHpVIkk5PU0Ae9/wDBMbwXP4x/bm+Hs1tLqlpH4d1NNekvbKyN2bE2p82G&#10;SVNr/ujOsCO21yBIcK7YUv8A+Cjn7TsP7SX7RWrnwbpuhaN4P0C+vINEstI0yTT4FWSdpJZTFKTJ&#10;vd+Tv2nCqNiYKj0H/gmZ8RvFH7IXgb4nfGnQ/AOueItNj0KTw5Z6rZ6klgum3Es0DSyHcrtNEqGN&#10;ZAkZK+dGQ8TFXHyho+iar4519LTw/aahrOq3zsVht4nuLi4c5JIVQWY9SetAH1F/wR0/Z58Z/Ff9&#10;qy18Z/C3wloXjPT/AIT+Tr2s6bq4la0uInkEEaMsKPJuLyAhwrBCoYjAweE/a18aaz+2f+2tqUXg&#10;XwX/AGPrWo3yaDZaFZ3b6jMZIT5ID3DgNO5KnLkDgegr9U/+CcvgX4LeFfhb4c+EvwKuoPGvjHVf&#10;DN1qOr+IfD2sXuh6neapdeT5Wi3KiFQJY5GmjMLSj93Fu2kmvN/2P/hh8K/+Ce/j2Hwp4ntLvS/2&#10;utN1yTWdHn1KyN1pEFsY3aNTO5DIqBJUkztd8nHUYAPk74u/8J9/wSj+HPh3Sfgd4i8T+F/FPjmy&#10;lXxdf2d2Psd2UbAsvJIYB4ST+8GD8x9Tj5G1uTWdct21vxLNeXov5irXdxIZXmccnLMSSete+/8A&#10;BS7/AIKLeMf+Cg/xd+3/ABL0zwpolvolxcJBa+H7ZorWWVnxJOS7MzlyoOSe/qTXm/xL+Pdl48+C&#10;Pg3wfpXhbTtGl8L72uNQgfMmpOwxucYGCc5OSeaAPsiXw1ceENbe0vyqsAGDKchh6it258Cyx6fH&#10;qYeOdUxK8Z7qPeuPvfGVz4qv2u9SkDTcLgDAAHYCugtPEE7aH9naeTyX52buKAN/xp4n0+afS7jw&#10;3DLBdwSZaRQIyox0DL/Otjwpqsl1qkskpMjTqCWdizE9CST1NcQtp5siMOQDnmu88JWHkTQzFcoB&#10;zjvQB7H+z54g0Lw74o834iWst1ZyRFAEGdrepANS+KJbJtXvToqtHZvIzQo33gpPGa5fQrJZJ2Kq&#10;VXdlc9RXRXOjP9nEjhirjIPrQB578QsS2jMgxxtP1r5t8eX2i6N410u7+IkN1PoEV4g1SK2k8uWS&#10;1LBZQrdjtJP4V9YandSzaBqmiPaRym/Alik2AyxunOFbsCM5FfJXx90E6laSJGpCtnqKAPGvEH7E&#10;t18Rv27YPhL+y1djxTY+Kr7zfDF8AQL3T3jadZueTsiSTPGSYzgZOK98h+BHxX0DXP2lNR+MHxd+&#10;IWma3+z94Vg0PSL572+E97byyK1tZiWMt5Ub26k+SzDAlyflR8cf+zx8NPjr4g+D/jHxJ8BvBPiH&#10;xGfAenjS9E8S2VysE3haMzfarkWSAB559pLboz5kQJZSM4PcSfsh+J7P9mP4a/2r8RPHuo/Fv9qb&#10;xGkmqeFf7amFj4j02KQv5t/MNyyOm9G3O0jq7yp5eUNAH0Rqv7QXhrxB4j8Efss/8FDF8P8Aj2Px&#10;H4Q0y/tfE5sT4cvtHvpLVJbaxujLLDb+c0UUcK37AvmaNZDIgavzo/b1+CumfDD9pW58LfCHW9f8&#10;V2GmaZbCO3v72LU77RgsWXsnmtiYnEIUn93hVVgCAQ1exfFX4GeAfjn+1L8ddX+Heif8IN4J+Enh&#10;m4W6s9VnN6G1GJTZxqjQzn/lr8yhXcHyN235iizf8Ea/2mfBv7OqfEweJPF2lfDnx1rFvp39heJd&#10;V0mTULNbOKdzf2DeUrPA86PCVkxtJhKkrkZAPiaFvItp8jDPiPlenOT9DwPzre+D/wAJdf8Ajz8U&#10;dC8G/CywfU/EPiS9jsLC2VgvmSuwAyx4VRnJY8AAk1+v3xz1r9nT4ufsua3490ax+CniXw34g0O8&#10;vPE+vvcx6d4ut/Ey74gtrYSqZow/l28sW3asu9i6/M4Hh37HP7cX7Plr+y/oPhSf4O29r8X5IxoV&#10;tptnotrqEHxDuJI4oLRpdSaSO40xvtfmPKB5hYS/K2AqKAbPxx+FHirSf2TvCH7K37Cui/ErUPFd&#10;5qdpD4/sX0FxYx6hcxxpN/p8jPiGe4gt3QQCFTDAPODMMD0X/gk/+x54T/Y+/bV+HfhDXdd0G4+L&#10;Xi3wzrl1qMmtNE/hbWbN0aGLS9Pmdo5UvjNC2ZuNoRgu7OK47/grX/wV5+M37O/7QWp/DP4B6ZqH&#10;wfh0yS21m4+1Nbahq0F/KEnLWd2Yg9pAgIgSNTlo4/mJ3YHwL8aP2hfih+358VtS8ZftG6v4g8e6&#10;9YaW5kuo4UT7FDGGZcJDGI4ow7MxAVclic5NAH33/wAFBf8Ago8P2HJvHvwN+EPgzwoniHWdVbxT&#10;ceKdL1lm1PwvqN6qtdWizW52TtGyK0blsxbwOdtfL37H37E3jH/gpzY/Fb4leOfijb2uqeBrRL69&#10;udb1JptT1Aur4YM7bigCEE574r5i+GXw7u/ip41tND0S606zur3eVmvrgQwLtUsdznOM4/Ovqf4d&#10;+Ov2fvh//wAExvEmjfELwX4rPxx1fUZ4bHWRbt/Zt3b5/dmK4zt2pgZUdSCec8AHx7PB9muJIy6y&#10;bHK7lOQ2DjIPoakvLwXjoUjSPYoU7e/vXov7HPg7wx49/ae8E6X8a/tn/CH3GqRf201sjO8dqD87&#10;EKCdvTcR2zX17/wV2+Gf7PA8eaLpf7Cmp6XqcdnGv2xrF1dIPlwUd0GM5xweetAHHaX5i2xbcB1J&#10;966WCRYbOHypcsSAQTnPFZw006d4SSWZEZigJ2jkZPUn8agsdSaW6hLp5kKN82DjgdaAPSvCti2o&#10;FBIMqOTjvXuFxqmmeI9M0qHQ9Hj06W2TbM6kHzTgf/r5rA8XeO/AWufD3w9B8NtLubPV4Aou5XUq&#10;CMcg5PJ+ldF8N9FNzbxXTqTHuCZ9KAOosvB00Lovl8soYY5yK6Sw8JXtzpUsjRSNb2hG89Qmf8a6&#10;jw7oKw2kMgjO2RflbHXFdt4J8A6d4rg1SPV9Vg02aGDfbwuGLXjc/Ku0HJGBx3zQB4joeqP8NfHN&#10;h4hsNO0/U59Lk8wWt9D5tvcAgqVdfcE8jkHmvFv2vPgRqfhvxPP4l8W6Ba2Gj6zqby/2dbXat9lJ&#10;PmtaOVy0L7CQNwyOuCRX1b4J+FVt4v8AH1vZeK7nT9MtVVriRL+7WzW52AN5IkdlCMwzgkjocc4F&#10;af7SGo6V+0H8IbDUvj7450WPRtK1eSe6XR/sS3txMbhrVBNbRRi6upfs6pN9rYMvlu2Mv8pAOW+G&#10;f7QvwJ+FPg74ev4o03xL8I9LktNe1zw3Z2PiFWhji/dSebrNs8YSSQyp5lu+CkiMEOCwNfnP8cPj&#10;ZefDn4jeLv2hf2dvgnb6d8LfiNoT+E9H1DWIYraezuZIPs9xqK29nIFtZLh4ro4UeUwd0DE7ifp3&#10;UPEWqeG/AfxJ8UPrHjLW/CEGiXPw98I3U3kTGyjlKvHC8Nwcwx7RDygLBcjbxmPxnwncw+CpPBnw&#10;9/azudEufhna+FpNVt9GvbW7sLe6uZZZZLaDU7uKE3Jji86do/LzCsjJjGXegD4U074wXXg79n7V&#10;PAlnpvh6aLxVeQapc6kI2OpW6xEhbcvkAKSu/bg/fz1PHcfBT4T+HW/Yt+Knjv4h6RqF7Pb3dnoe&#10;h3VrqaxLa3T/ALxvOt/MUunMJyVkBAYBQQXTrP2oP+CePjG2+LkWsfATwRq6fDbx3qEI8J3c0o8o&#10;pctGkSO0reZEhklAjM4RnTa3PNdh8VvBfg3wo/wq/Zxg1zQdIfT9ai1Lx/4ovdIMj6FeSKiyZuMK&#10;klqiytzgrtWNnkAJWMA+ePjXcfC7UvAvw7tv2fdO8T2nimPS/L8Wy6qyiC5vm8vBtv3jfJu80hsR&#10;jY0YK7gzN9OftPfFf4N6B+1x+z54R+E/hTUrXwn8HpbW18T20lva2+oX1yL0XF0j3tu9wt24AIE/&#10;KH+FAM58g/4Ka/GVvi9+2t4m1aw1Hwn4n0/RY7bT7a/0OzEenXUUca44WaVXKvI8ZZJGjOwCMiMI&#10;B6X/AMEOPhz8Jtb/AGjPE/jD9sXVvC1t4V+H/hu61GLS9Yv47N9WuXUxJ9mM37qWWLcZPJbJfsrc&#10;0AeE/t6/HvQ/2of2v/Hnj/4c2mtWOjeKNSN7BFq04mvOVUM0hUlV3MGYIpKoCFHArX/ZB/bX8Xfs&#10;jfD74qab8LdU0KxX4gaLHpV5b6ho630l0gkP+olP/Hu6h3O7kHPQ8V5b8X/E+j+Nvit4k1n4eaMP&#10;Dug6rqdxd6dpYcONPt3kZo4dwAB2qQOABxxX2x+wr/wQ01v9sT9g3XPjhN4gk0/TYb+702witYkm&#10;WGS2j3u93k5jQkhQfcHuKAPkj9mv9ljxn+1n42n8P/BXSX1O+tbY3UxLbIoEBwC7nhck4r7I/wCC&#10;uH7eFh8SPgr4K+Ctz8Ebb4WeKfBNpaw6xNHcxzQXbRJhZLfYOVfGcnBxkHJ5r6t/4NptJ0b9lL9j&#10;H42fGr4mTeEtf0TWs6Jf6Fe3KW13HDbqxE0UjA5VzK4I4yFyDkV+W/8AwUG/bAT9tn9pbVPGumaF&#10;D4a0xoks7CwSXzTFBGTtLvgbmO4n24HPUgHOfs1LdaV4h1PV9I1K306bTrRgDKoIk3c4wSP7tUvh&#10;3qB1vUruW9JuJ7yczSYGDuYkljjoMmsnwtqulWvgrVYNQtLmTUpxiGZMhV44BOcDnOfWsjQPFl14&#10;bt7mLTyF+0Yy2eVI7/rQB9oalHdQ6TCkQlZY2B2EkrxWBqWpXP8AbUXkRSxxgAsMHDH617m/w+ji&#10;gRLhWDyDIBXGagu/hvDIMOi4HbFAGd4P1NJNKtPlIcDk17n8LPEf+hrCrZTIOM968g1f4ZX/AIa0&#10;+zu44JYYLld0RZcK49jXsH7OF9D/AMK08Yx6np1rLeW0CTwzuP3kODzt/L/9dAH0D4W8RmfwhbPO&#10;zGKGZogTjAJGcV3Hwp+IWieFb3ULrx9Z6vcaXf2j2AutJukgv9PlYqyzQGQFSw2lSGGCGPevEvAl&#10;3L4h8A3cdukoCXMcpnAZkiXBDEgeg56GrPhqabxr4usdNtJoLf7VMlpEzyCONcnG4lzgZ68nvQB7&#10;J8YtB8O+LvjTNKLi40LwdfIktlf6lFI32pEgQ/MwQ5d2BBIBUE+lcCmjy/Hjx74g1zxDpcq2c9oL&#10;COx0F7fSxqKGVEbY104QrGCJnQEthMhcKQPSf2gNWh8X+AruXSdB/sw21y+pXhGrTXqvFE32HdYq&#10;U8u3tvOODHvc7uAcAZ8513xDqPiz4TPcXFpFY2B1C2h0WwtbVZLWCSJi7tucmTJbzTtJcZkb5VDk&#10;kA+eviP+ztNB8br3wtZ5vBY6hJaxTLtj+0wRs371GbCndGGZW6Nn0NcN8e/EviXTNK8R3Pha41Zt&#10;F8U27aCsmpWgcS2cYJZFnQhHYSSyZUq2ch2+cAj6m8eadD8WPBlpOkGj22p28XlSl9SnM06CV3cv&#10;9sLKqK80QUrOSQwG0YwPEfGXw8vvEGnx2Egm+zWzN5URHEZJOe2TyW69MnGMmgDyb9m39p1tN8Rf&#10;2B+2DeaV/wAIFf8Ahl7O2hutIaSz1WeGaK3t5NTWxX7TceTDbTRxPhmSRImPGXr1fw1+wlovxB/Z&#10;j8fat+wr4C0DxVefGjTLkaJb6jqM9nrWkWkN5PbXM0s94somVZNsreXPASYFVvNGdzPix4D8Rt8H&#10;vDOh6wssWkjTzahFsPJiuI459yLvYtvIMaSEp5YLMSVZmZm5P4rad8TP2Uvhb4Ch+EvxH8Z+H7DV&#10;gviqDT9Nu7qyt9PvVlBRzGW8uV9oik3BSpDKTuBBoA8l/aP/AOCJEP7Of7EmgeMNT8ZW2tfFDX5r&#10;GO00bStTsryy1Oa7vDbx6faxI32mS5Eeycvt8sq3HrVD9rrxha/sH/8ABPHQP2ZpNDtX+IXjC5/4&#10;SrxzPqWjqLjRnZ0EFtZ3iSbZk22ybiysUbzQGGSK+v8A4B/Gb4F/tqfDOz8P/tu+I9T8JfHHS7dt&#10;Zb4gaq1npsd5fWd2s1tLbatGnm2ci2oWJbcRrGPIOCSQDxn7cP8AwQb+Kv7W3xp1Txx8NvjlY/G+&#10;W/FrCmu3063T3hmG61jWW13IoZDnBVDnJxzyAfkPomkXfiLWLTTtCge6vr+dLa3hQZaWR2CqoHqW&#10;IH41+iv7fHwsf9j74bfCH4F/Ai3+Kfw18a+NNPt5PH+nTapMunanNIqo8rxQPtmUFt2SvCDHTivS&#10;P+CeX/BFbxz+yZ8dZPiv+05oul+I9N+Gl4Vt9Bsp9897qPlFogyzKowrZ+U9WAPbn0vXtK+K/wCz&#10;D+0xfftV/tiWHhzxb4g1a4XSD4H1aRhB4e0y8kjWF0mkDCMx4G75dpUuAe4APB/+C4H7Gc/7Dn7M&#10;3wj8FR+OdJ8Radpi4torXYJLlZIyzO+3BwpHQ8fMDya+Jv2Qf2LPGX7Z/jttH+F9uIoLcBru/nRv&#10;ItlJ4zjqevH61+pv7d3/AASM0TQ/2tfhx44+LV7DqmneNNetZL7SLO9DWkdmwO5IlYAqE2AkD7wB&#10;wOa+8f2NP2of2Lfgl8dfHHwXl1zw34S1ma1hkhOoSi2icGLa8EVwwCiReGCE5w3GaAPwK/b8/wCC&#10;ZnjP9gfRtOudc1K313QtUxHLcwQ+WbeTqFcZPB7HNfLAfJr9k/8Agvn8bfgz4H/Z7k+HPwX8cQeP&#10;Ncvb/dE8dyly0MQk3mRyhIQADaOck/jX40jrQB+yepaBdanqEUc6RP5SEgKMYyf/AK1c9e6W0V3I&#10;hTkk8CvWrnw/Jo+rzS+XNHBjiTy2w3fr/jS/Dz4Jal8RdejTw5ALl5ZAq7mCgFjxknjrQB2Pxf0j&#10;RvH3wC8Ead4a1P7Xc2KASwG12uny4O5u2PT1rtv2Qf2F7XxL4Fm1/VbbTNSafU49PmtLzUhZ/ZYG&#10;GftDKSPNTPBAyevvXpWj/sx3ng/wzcprmnzWs3h8RA396yx2geQjlf74HQ+nSur8F+LLq7+Id1b/&#10;ANsWbtc2Q06KXSLSDyJXbJK7ZSPmIAw4PBoA+avjZo2paR4t1e78P2ei2mga3BNY2KaROzx3EdvJ&#10;zNsBJGducsMYxWX8Cfhzo+pJrXiL4nXTWuhaDbqS3k+f5s0jhVTywck7fMK8bdyqGIBJrtdX+F9z&#10;4L+JVvo99BHBKtwBIshVifNGMSMpBB2vyM8Hmnv4K1b4v6VZ6dpWiadpmm+G2mdJ7a2YsfmGVeQl&#10;g+3cuWwAF+ZzgZoAm8B+JNI1/wCEy+Btamv9Ljj097+5hjtru4SeRYnlEqwpIQsyssLMwjYMhkAA&#10;wBWDZ+GG0vVvsuqSygaGvlQbbvynVsbyYiyh8kiSTYF3DGDgKWGZdeObrxv8VLTV9faO3jhmRUa2&#10;h+z+VGHLAkQgEElmLFOeTtHCgdXPZXXkw3N9ZwaTDqMIklW0e4ksmkLEkxtKokcH5TuZRk5PC80A&#10;YnhXwUst/Es5mWFcySoriPzCRwuXOwZxtDNgAsSeBmtm0+FSGexvb3TrzTNNvU3KtzKhdX2t+6aa&#10;MOgO9SpcblHJ5wa6XwdpRNsDPAzm5c7pIkijSIYJG5cgnPC/Kp9W7mu50HwNbao7rb2lkL2Z4Le8&#10;lZobeSSEELHM80sqrttwZNyKrO6yLjJSgDy34i6T/wAJ+YtD0SwnuftM9uiRi7luFkkjhECLBG/y&#10;w5BO7y1AdjuwM4rxf9tf4UR+JfHlnbeHBrn9iaVp8NnZQajMJPs0YXcoiCu6qhUoflIDHLYXO0fZ&#10;Hh/wEnhrxJdXdwNNuZNHY/J9sVFLFXAmjcSKXCMFOYyWBK4B5xy3i/wani+WW61cyXN3cSGSSWVy&#10;7uT3LNkn8T2oA+QvgD+xzph+F/xM8QeNPh1aeN9Nt9HNjFNdXIhXS7iTLBwpRg5KK390jAwcmvkP&#10;4X698ZP+Cd3wy+I7/sofE3xp4Ku9bls3TSdK2G31Eo53StvVtkiKfldcNjIya/Wbxv8As66j4U+E&#10;i64VuYNM1cNIgQHyLgI/llXYHAcEkhWHTmuP1P4MaNe/srXH9r+Dg2o6pesYdXk24aMMANoIz8p4&#10;4PfnrQB+X/wE/wCDib9qL9nSLx6mueIbDxlqHjcxvcz+J9LW5lsrhE8tZoShjCMFxwQQSAcZzn6F&#10;/wCC1f8AwUC8dfH/AP4J7/CaL4heP/hx4h1LxbZWja2uh2Hk30qom8eau84AbqABzuGF6V1PxM/4&#10;JM3HjL4Ny+LNP0pZbe4uCLeNISWnCn5gpxjd1IB6180v+yBp2ofF7TtH+ItlPaWX22C1uftUIEsM&#10;RcBz07Ak0Afp4vwp+DHxw+Fnwv8AE3jDxZpWvJ4J8Ni5tWsb54pLWTycFlCMSp2bgAR8vKmvxP8A&#10;g3png39oT/gp5FB48a41PwdrPiC5Lteys7TxKHKGQ/eYEqOPTiv1A/4Kx/sZ/DT4Yfs6WGl/s+6r&#10;bLe39nEsUmmzBJXUsCyM8Z+dSADz618P/wDBJv8AY8gg/bf06X4oWqX2labZy3MQ8kyMsuVCuB6g&#10;FvzoA4D/AILN/Cr4dfCD9qW20j9nKztbHTzpkc1zFbAiMOTxgHpwK+SAMdK+wv8AguBouiaL+3Dq&#10;SeBYvLtvskfmHn5m9QCTj6fWvkKzs5L+7igtQGlncRoCcAknA5PuaAP6evAngHwxrPw0s518VaNH&#10;ootj9s84Dzd2BjnPGPmyCPTFeS3XxYi/Zolk0n4bPpmtnUWeVZpE3NCrY2gqD16Y6cg1y2lt8P8A&#10;T/hdc6d8Q7u9h1N3PnCLIJbsT25+XHtXMeDPh1D8Mnstf+JaXX9gXJZraZFO6Q4O3cPegD6f8aeM&#10;tV1z4F6Lb6payXGq6zMgvLiS9eVYwDkNsIwuTjk5wD1PbU8H6dbaVqWi+F9YgtZfNV7m4ctFDNkq&#10;xVFmbcqneARu46A1wninV/F/iH4FC7u9KsVhvTD5ky2jJO0Bf92quTtZuBnGT9M1U+Buuro1+us6&#10;jFfbtJb7QoEIZHZPmCuGGG+YDI9Ac0AafxS0O38OeLryOTZawRy/JmVbgkeuV4bkEnGBmvPvEPiv&#10;SLrT9Y/t2bUZtXkkBsUjiC2yqcc43gJxnjY2RtAxgmux/a0ludAv7CXUNK/sW0YyWEenwaebCK3l&#10;i2vMI9wzIu+bPmAEHdwcAV4/PZCUWtwmX+2R7gg+YowZl2+5+UH8aANjwrHFfaoi3IuGQK0ri3gM&#10;80gRSxWOMEF2IBAUcntk8HtNJg020v5MBbee8kRfPmuQhupVUqkIty7HzfKSRzs2pw2SWBrj7HT4&#10;NF0svrPlNd3J2xQ/aCssAADZZBGw3HdH8rtGcNnPPHZ+D7e/0q3SePdZ+fA5gmlt/tEZypwxhLoJ&#10;ABk7S6g9c9AQDsPCcscF7H9paNFk2RtKUxtTPUkDJAyT36n1rtrC9SPR7l/Jsw1yyYVZ0lNq2wlg&#10;vGWA8xl3qQpwevFc1o+hvDKJNRsrpIrna8REax714YrhwwVWXrg5UEFW7nVt41ie00+5itleJ0jl&#10;n+1OqSqGc9yUQnzCC4XJCpn7vIB3dto2h+JLHX5II/Gk+pWmntdpo8NvHdRWTwRxxyNAVxKU3LKz&#10;xFXcmQAEBKw9J8OtbeLBp/jN4tMSAF2FyWjEhA3CMkBihbpkjgnmud1Xxwbj4iNeIdb1AJE8FuW1&#10;PbdIdhCkTKMED0AAI+tdD4I+KeifFay1nTvixY2ega1Z2KmDxLYWEsoMsUYjiW/hjOHBA/1g2nI5&#10;60AZPxgvIfFGo3J0IXiWBbMMM8iuUA4AyoCnAAG7GSBzWd8SvCkfhbwRo2naZ4li1axdRcLawzll&#10;t2YEsrxn7hDfz6Zr1rSPgzrdhf2es/C99C8R6ZNpQ1CzmlniZLtjlXhaBm3Bx1wfUDOciuHsfhhq&#10;kPjrVpPFHhuW9udKkV7jTUAhRAyZUEN1GMEbc0AV/BXjrVv2e/A1jdfELRL3VPDziS4j064TYpST&#10;jfGx4POcrkfezxmvnrwx8KNK/an/AGqoL/WrJtL8Pocy7jkQgZKB26DJ4yT2617l8WPFPiX403ba&#10;Df3CaPoWnhkgsZXB+z7eke7GewGD7VoeDYdK+BXwfubnQbuFdevlMd5Z3CckEMMjv3GOxBoA+bf2&#10;4fhDoHhXxw1j4SkgufsuU8yMACRccEgEjPbPevGPhTBrnwe8Tz+I/CGlzTR+XskdPlIwc5Bx+dfb&#10;vgr9kSPVI4Nb+IkCLZX3ziRJBhGIyqkH1GeaX4weJfBXgjwLe6D4fs4prkJ5au0ILZ/vBl9ec0Af&#10;n1H+zF4L/bP+JGv+JfjorQ39xIREkYBWPjOWJ69f0NfHPxy/Y5sNM+J+p6P4UnCadp8vyzJ3weAp&#10;5xX3N4r8INa6jczaQ0tqZixPlsUOCenFeJeOPBM1ldTyWYZncksWJJY/WgD6O8SfBbXINBOpawRN&#10;d3B86WPaTIoPQscYHT9K17Xw/qPh/RrbUv2iL64m0LS8G00iW4w92SMDYO4Fdj8RvjL4n8V/CNNP&#10;ezgsopVDXU6LtaRM9ueFPH61xfw38F+Ifi/4it9U1sTazY6EwDLN86AAZK44GMdSfagDuvjv4J1r&#10;R/h94T/4RbxE1zp015i0sjqQkhtFkXcrk9EVThQT68cV6T4m8X3z6Vp3gSxvLXRDJpsV34j1U3bT&#10;W6CNGQRqORH5vzMx6kVwfj/xle/F/wAAW+mWOn29hplvc73McEcfmxxjEanaMkLuJ9MmtHTfhwmi&#10;6fF4e8AapFM2rxn7fNaTPGLtcFhE4bCkgBvlHJzjJzigDz/xj4f8R3eiWWveJ5L+50sgwWtzPMXB&#10;j3v5flozFo4yBldwUeme8mhakz6faS6c5iu7G5DJGE3JtKg7uc5O5DkHj5hgda9X8e6PZ6p8Jr2S&#10;30nR9P1CbydMvLiK6uWluja+UkXlW7boIVcR+ZI8TKGeLkZc7vPvDejtZO63EaxJN91UyEBzkepI&#10;B45yaALcWiTay6S6pLLNJ0XJJ2gnO1R2GT0Fdv4e0W1lgjfTE0+R2+Wae0IPnOnyHe4dg7LsCk8H&#10;K9qzvD1puU7ZXi3IdkiRxSNGePm2THa2M9DkkZwCcV3eg3UcE7Xd/udYB50hcltqA9yBnA4HAH0F&#10;AHQ6Pd6dp51iWx022trvVn+1XtzdXr3FuDsZHRIZiY44XWRwYgCvzcDGAHItpqMl43iHUdOs5YjE&#10;yowcJNEQdxhMKMu5V2bUIVSDjIxUB1K3tU1Oz1zS9P1XT9UhNpfadqEbPDcIJFcK21ldWWSNGDKy&#10;kFfTIrR+JXh+11a1udT0vVfDU0LtZxWdrpsE0LWkTQBSk6ldkW2QLEgDMXxuzyaAMT4M2yTeINX1&#10;LVY9Du7HTrB0uLPU7r7MtxHL+7Zo3yCHjDb8qQwxxk1ytl44LfCjxz4jTTDB/adzHYWz28rrDAB1&#10;XlssMY+9nPXrU/xZ1ifwB4C/sLQ9Z0e/TWHWWaKFVklhLRKG3F0DQEZKEAncFzXkvxJ+MFlqPww0&#10;Hwt4Zt5If7Ld5b6V1X/SJiTyrLyV9M0AUtE8fahpGpRTWdxco0bbwYXKMvuCDxXpup/t1/ETxt4t&#10;0i4utZkup9OkQxoyBROqchZduN4xnP1NeAQ377HctIvG0MOhP1q14R8QroGuLdTwi4EanCk9Ce9A&#10;HsHx0/az1r42eN7SVdI0/R7q3uY2ZYOfPlUgDdwMg4Gc5z616F8ef2j2+Ix0TR7/AEO20/UDCkLz&#10;xuGG1iO+MnHPB6V8w6Dra2/imLULqEyKk/mmMHJ65/Suw17xb/wnXjiPUdODwCJRtDY+Uj0FAHvn&#10;xH8Wa94K8IWOhvqzXVhJGNkbqpaPA4AYHkfXmvINWhEyOZPmJ5OTnNZms+O7rUtR/wCJnKGMI2rg&#10;YFMk1t2g3kfKeh6ZoA5/XtEhlSUsikk8givLfFHhKO5uj5aZAb05r1fVtSW7Qhse9c/NpqPLnAOT&#10;QB2fj7xnqvj74badZ2j2Ea3rKJI7a3K7lyMbn7LnHHtVaOzf4feG/wCxLKS5t57siS8KXH7uUdAC&#10;F/rXOePPG7yaTp+j6RPMbeAAyBYwikjGBnGTzj8q0Ph/pcniC/WN8vgb33OFYjI7sffvQB6dpesa&#10;tH8PRpiWNvFFbxxwTT/2ftnEUhMiRmYjo23dgc4HNR6atrHpAW1u5ft9y3lPb+R8hUsMHzCemOox&#10;nPtVgT63rfhwDUbxLrQ7QTyJM9+u23ZMRooi+87PnC8HjJyKqaTAlnbG5uBpU0bLLHNb3krrJtMf&#10;ymONAC5YsVBDDbjJ9aAOh1CWy021njvdJsY9XsrJLUXaXDSl0E7HcyJI0O7L5DAbiNm4nGK4u9kW&#10;3mMrklgdwOerZ7/zqee4ub19nh3W10TUDcLNIqaet150G12aNFDDyn3BCu4GMjcG4Armta8S7Jpk&#10;1BWinLktHJndGSc8k9Tz/WgDs4r5rXUCZfvSASY7ruGcexGcY9q7TQdSk0u0W4t7iO3uwwIMcsiX&#10;MRyRhdoC7SDyd2e2O9eU+GdUa4txdLdRpLbyhkQuRIQT99c8EBh6574xXVQ+IjqGoW0ERs7Zp3WJ&#10;dqR20Me5upChVUZYknjqSaAO7sbq7RlvNNMge3cSCUclWHOeeuOvervgXxbrul+I7+40ezXW7O8g&#10;KarYOGFvdQHgCRY8FQpIIK42kZ4rl7zxLpGlDTY/Evh5m17QluPs1wuobI2E2P8Aj6hjLLK0eCUI&#10;cYD4ORXPz/EddA0q9YW3nPPH5Uc3mMhhODnpw2R2PpQB6L4t8B6D8cPCen3Xgi30Lw/cSm4tpreT&#10;WGe5tZE2hFCyDc6tgkEnP518xeOfhTqfhfV7uK3he+htW2vNCNy57jjqR7VveOra+0CCwOsx+T58&#10;XmRHncQec/8A6q7f4V/HvwfaeGfDOh+PtMEFxb3kkUuqJIcLG5PzSrnnB284OOTxzQB4vda9PZeF&#10;U0kRFFeTzpA8ZD5+prGt7xhDKU5J46ZzX1b4sHw409tYt9W8X6beXPmGXTpUVAfJwCFbkgnqCeOx&#10;xUl/4G8GeDbS01L+1tMvNAvLcuTkAo/Y7hxtI/WgD5j8N6dfXLkx2c7jHBKkA11mgeD7q2bfq7G2&#10;3ZOBwwFexQeO/hjfeGbkaLqVqbzTpPMjBnG84OQDn7ykcVw/xp/aP8I+L9Bjh8OqpvIdy7hFtcjH&#10;3d3cZ70AcBr8iaZflI5vMDcgnr+NdLpXxE0v/hFTbakqh1TaVK/eOOo/nXkcut+a24uST61dTUIJ&#10;9OBYDdjr3zQBp3euBpmMJyCc0R6sGIx+dcXNrDK7bT3qAeKnhk2lvzoA9D1vWdJtbu3OhC6vpPNM&#10;sjTnCIvZFGOnfJqw2v2iWM32XJvLpxv8tcRoufug9TXEwa3caeVltmUSOCmcZ2j2rU8Axf2v4lgg&#10;vCxR9zHBwchSf50AesaFc3MfhUTMnh5NOW1LPdB835l8w7LfZ1wfvk9AByegKabei6lBczNGCDK6&#10;IZGRcgFsDsM+w9SK5zXL3+wby/0iyigMO9v3zrmf5FjP3/Qk5I7kD0qlBeSSGOEsfLYqSPUnv+tA&#10;HSa5eR+ILNrbXTd3dqYGidLCSWOdFA3FrUYchshsKc56bTuwOL8baeumXAktILnT7IQRTWtteKyz&#10;iFgNiuDyX2/eJxkhunQL4R8Qz+I/CthqF4lvFcXdkk8hhiEYZggxnHJ4UDJJOB1qp41v5bjRrZbh&#10;y4QybQe2WBP6mgC/8ItcvPE/xCstP01ojc6hIYVRmVUIKkbAXyq5HyrnoSOa3/HN/d+FH0+PVrS9&#10;0iW9gF01heODcQcsF81cAoSOdpGea8h0bxlceDr64l0+C0na6i8lhPGWCDIbK4Iwcj6EZBBrqfEG&#10;oNcaFPZSJDs0q0tJYJAg83dLgvufq2Sx6+1AHVWHjczjZbjcx6Ad67bUfBjWN7okWt3Fk1tdyxyF&#10;lvUMdwjIHOMZKlfuncBzXhnhLxje+FryK90ho1uYm3I7oHxwQRg8EEE5yK1bX4lar4fa91Swkg+1&#10;XuYpN8KsuG9FxhT9KANL4seM4tX8ZXS6S8rWdu3lW6vN5m1Rxwan+MHhrT/Bvh3RJrLzhd3kG+ZX&#10;XHPPevKYtSlub3MrZLsSfxNdF8V9SubldPF1PLKEgCrvYnaPagDlbjUMy/NjrVi/1Z7PwtiSd9jH&#10;/V7jgZ74rH0wfa9Ytkn+ZXkAYeoqz8akWwms1skWJShyF4BxQBmQazHngirNtrgMnyN+tcbFcMD1&#10;qa3unV8g96AO/j1jcvWpP7bOzAJ6VylreyNEuW61oiU8fSgC5NqTbie/1qlc6hk8npUcshLKM9ap&#10;3P3xyeTigD//2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EQIWh0dHA6Ly9ucy5hZG9iZS5jb20v&#10;eGFwLzEuMC8APD94cGFja2V0IGJlZ2luPSLvu78iIGlkPSJXNU0wTXBDZWhpSHpyZVN6TlRjemtj&#10;OWQiPz4gPHg6eG1wbWV0YSB4bWxuczp4PSJhZG9iZTpuczptZXRhLyIgeDp4bXB0az0iWE1QIENv&#10;cmUgNC40LjAtRXhpdjIiPiA8cmRmOlJERiB4bWxuczpyZGY9Imh0dHA6Ly93d3cudzMub3JnLzE5&#10;OTkvMDIvMjItcmRmLXN5bnRheC1ucyMiPiA8cmRmOkRlc2NyaXB0aW9uIHJkZjphYm91dD0iIiB4&#10;bWxuczpkYz0iaHR0cDovL3B1cmwub3JnL2RjL2VsZW1lbnRzLzEuMS8iIHhtbG5zOnBsdXM9Imh0&#10;dHA6Ly9ucy51c2VwbHVzLm9yZy9sZGYveG1wLzEuMC8iIHhtbG5zOnBob3Rvc2hvcD0iaHR0cDov&#10;L25zLmFkb2JlLmNvbS9waG90b3Nob3AvMS4wLyIgeG1sbnM6R2V0dHlJbWFnZXNHSUZUPSJodHRw&#10;Oi8veG1wLmdldHR5aW1hZ2VzLmNvbS9naWZ0LzEuMC8iIHBsdXM6TGljZW5zb3JVUkw9Imh0dHA6&#10;Ly93d3cuZ2V0dHlpbWFnZXMuY29tIiBwaG90b3Nob3A6QXV0aG9yc1Bvc2l0aW9uPSJDb250cmli&#10;dXRvciIgcGhvdG9zaG9wOkhlYWRsaW5lPSJEZXcgRHJvcHMgT24gU3BpZGVyIFdlYiIgcGhvdG9z&#10;aG9wOkRhdGVDcmVhdGVkPSIyMDE1LTAxLTA1IiBwaG90b3Nob3A6U291cmNlPSJFeWVFbSIgcGhv&#10;dG9zaG9wOkluc3RydWN0aW9ucz0iTm90IFJlbGVhc2VkIChOUikgIiBwaG90b3Nob3A6Q3JlZGl0&#10;PSJHZXR0eSBJbWFnZXMvRXllRW0iIHBob3Rvc2hvcDpVUkw9Imh0dHA6Ly93d3cuZ2V0dHlpbWFn&#10;ZXMuY29tIiBwaG90b3Nob3A6Q29weXJpZ2h0RmxhZz0idHJ1ZSIgR2V0dHlJbWFnZXNHSUZUOkFz&#10;c2V0SUQ9IjU2MDUxMzYzMyIgR2V0dHlJbWFnZXNHSUZUOmRscmVmPSJGYUg1T21XVldRU21mWnhm&#10;dEZnSzJnPT0iIEdldHR5SW1hZ2VzR0lGVDpJbWFnZVJhbms9IjIiPiA8ZGM6c3ViamVjdD4gPHJk&#10;ZjpCYWc+IDxyZGY6bGk+T3V0ZG9vcnM8L3JkZjpsaT4gPHJkZjpsaT5EYXk8L3JkZjpsaT4gPHJk&#10;ZjpsaT5ObyBQZW9wbGU8L3JkZjpsaT4gPHJkZjpsaT5TZWxlY3RpdmUgRm9jdXM8L3JkZjpsaT4g&#10;PHJkZjpsaT5Db25uZWN0aW9uPC9yZGY6bGk+IDxyZGY6bGk+RnJhZ2lsaXR5PC9yZGY6bGk+IDxy&#10;ZGY6bGk+QW5pbWFsIE1hcmtpbmdzPC9yZGY6bGk+IDxyZGY6bGk+TmF0dXJhbCBQYXR0ZXJuPC9y&#10;ZGY6bGk+IDxyZGY6bGk+U3BpZGVyIFdlYjwvcmRmOmxpPiA8cmRmOmxpPkFuaW1hbCBUaGVtZXM8&#10;L3JkZjpsaT4gPHJkZjpsaT5DbG9zZS11cDwvcmRmOmxpPiA8cmRmOmxpPkNvbXBsZXhpdHk8L3Jk&#10;ZjpsaT4gPHJkZjpsaT5BYnN0cmFjdDwvcmRmOmxpPiA8cmRmOmxpPldhdGVyPC9yZGY6bGk+IDxy&#10;ZGY6bGk+U2hpbnk8L3JkZjpsaT4gPHJkZjpsaT5CYWNrZ3JvdW5kczwvcmRmOmxpPiA8cmRmOmxp&#10;PkZ1bGwgRnJhbWU8L3JkZjpsaT4gPHJkZjpsaT5NYWNybzwvcmRmOmxpPiA8cmRmOmxpPkVudmly&#10;b25tZW50PC9yZGY6bGk+IDxyZGY6bGk+UmVwZXRpdGlvbjwvcmRmOmxpPiA8cmRmOmxpPlNoYXBl&#10;PC9yZGY6bGk+IDxyZGY6bGk+V2V0PC9yZGY6bGk+IDxyZGY6bGk+RXh0cmVtZSBDbG9zZS11cDwv&#10;cmRmOmxpPiA8cmRmOmxpPkRldzwvcmRmOmxpPiA8cmRmOmxpPkludHJpY2FjeTwvcmRmOmxpPiA8&#10;cmRmOmxpPkJlYXV0eSBJbiBOYXR1cmU8L3JkZjpsaT4gPHJkZjpsaT5OYXR1cmU8L3JkZjpsaT4g&#10;PHJkZjpsaT5Ecm9wPC9yZGY6bGk+IDwvcmRmOkJhZz4gPC9kYzpzdWJqZWN0PiA8ZGM6Y3JlYXRv&#10;cj4gPHJkZjpTZXE+IDxyZGY6bGk+TGIgRHJpdmVyIC8gRXllRW08L3JkZjpsaT4gPC9yZGY6U2Vx&#10;PiA8L2RjOmNyZWF0b3I+IDxkYzp0aXRsZT4gPHJkZjpBbHQ+IDxyZGY6bGkgeG1sOmxhbmc9Ingt&#10;ZGVmYXVsdCI+NTYwNTEzNjMzPC9yZGY6bGk+IDwvcmRmOkFsdD4gPC9kYzp0aXRsZT4gPGRjOnJp&#10;Z2h0cz4gPHJkZjpBbHQ+IDxyZGY6bGkgeG1sOmxhbmc9IngtZGVmYXVsdCI+VGhpcyBjb250ZW50&#10;IGlzIHN1YmplY3QgdG8gY29weXJpZ2h0LjwvcmRmOmxpPiA8L3JkZjpBbHQ+IDwvZGM6cmlnaHRz&#10;PiA8L3JkZjpEZXNjcmlwdGlvbj4gPC9yZGY6UkRGPiA8L3g6eG1wbWV0YT4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8P3hwYWNrZXQgZW5kPSJ3&#10;Ij8+/+0CbFBob3Rvc2hvcCAzLjAAOEJJTQQEAAAAAAJPHAFaAAMbJUccAhkACE91dGRvb3JzHAIZ&#10;AANEYXkcAhkACU5vIFBlb3BsZRwCGQAPU2VsZWN0aXZlIEZvY3VzHAIZAApDb25uZWN0aW9uHAIZ&#10;AAlGcmFnaWxpdHkcAhkAD0FuaW1hbCBNYXJraW5ncxwCGQAPTmF0dXJhbCBQYXR0ZXJuHAIZAApT&#10;cGlkZXIgV2ViHAIZAA1BbmltYWwgVGhlbWVzHAIZAAhDbG9zZS11cBwCGQAKQ29tcGxleGl0eRwC&#10;GQAIQWJzdHJhY3QcAhkABVdhdGVyHAIZAAVTaGlueRwCGQALQmFja2dyb3VuZHMcAhkACkZ1bGwg&#10;RnJhbWUcAhkABU1hY3JvHAIZAAtFbnZpcm9ubWVudBwCGQAKUmVwZXRpdGlvbhwCGQAFU2hhcGUc&#10;AhkAA1dldBwCGQAQRXh0cmVtZSBDbG9zZS11cBwCGQADRGV3HAIZAAlJbnRyaWNhY3kcAhkAEEJl&#10;YXV0eSBJbiBOYXR1cmUcAhkABk5hdHVyZRwCGQAERHJvcBwCUAARTGIgRHJpdmVyIC8gRXllRW0c&#10;AlUAC0NvbnRyaWJ1dG9yHAJpABdEZXcgRHJvcHMgT24gU3BpZGVyIFdlYhwCNwAIMjAxNTAxMDUc&#10;AnMABUV5ZUVtHAIFAAk1NjA1MTM2MzMcAigAEk5vdCBSZWxlYXNlZCAoTlIpIBwCdAAlVGhpcyBj&#10;b250ZW50IGlzIHN1YmplY3QgdG8gY29weXJpZ2h0LhwCbgASR2V0dHkgSW1hZ2VzL0V5ZUVtAP/b&#10;AEMAAQEBAQEBAQEBAQEBAQEBAgEBAQEBAgEBAQICAgICAgICAgMDBAMDAwMDAgIDBAMDBAQEBAQC&#10;AwUFBAQFBAQEBP/CAAsICOwJIwEBEQD/xAAeAAAABgMBAQAAAAAAAAAAAAAAAQIDBAUGBwgJCv/a&#10;AAgBAQAAAAHy5ahtPkaUWGZZcEIgQCg1GGMZM7LYdlIlJlTJCYEtUlx+TChh552S+H5to/MkyHnX&#10;zEhp086y5ZSX33W6xEDXjBoQbbYiuMJjoDUNlUZUOztGq9l7D8cbdadiSINhEgprq5mAUK1qCiO0&#10;zbRwotbQz6ipS5GNDjYACs8iUlfFCQLH006etvK7lcAAAAWP0ib91Rxv5U6v7GyzTHNSAowYAAsG&#10;IwAAABEAZEbf1qcqckdsfNqoADpr168RtSAAAAAAAAAAAuvfUvyl6V2zz7p/nfEgAHmXkBSJS7pi&#10;EzsrvH0jzfHNNcrcY68v8tiEHXTg1qaGVn1pPSVVX4FBXEyS4fFHUOQ8slLvriW5JecJTcZ+Ut11&#10;9yZJtJpyJUs7CObanJW0bR9q0ZdYgFj+CKUUOUlpKIxJbKMhppVfGbu7JiNXSIOHVMmJJDRtx24s&#10;StqnoqIzoh06ob8aMINTUV7MeEA2AAAreGPx8AhBIG0faduq8tuaQAAABffV4nRvLfjD3V6X8tM+&#10;YmqAZhQAAlxDIAAjIAEAAj61Ns4V82nKYAAAAAAAAAAAAAABP9ycn7L7b8vqJQABmaDCiIG4tzZv&#10;sJ3pMg6c4J4CodyQIjD6DsqxmvhpiNTL5usqqqzx3K1YnYvHONi4euLJ1+zkqmS3YjjrrjxyHZcm&#10;wsnXpM45MmMgOOTNk5GuQuLXHF1xAmxlR0qDKENMhmKgiRATWZW6Sa+pXitWlLy2ESYCISa+CVC1&#10;Mer4iWhXsJr2MdhlBjJrUAnmQtC+v5+IctggQ9AfWLYHJvk9zeAAAAY+hvqjmHyh40+n3rLhaH46&#10;8pAwFGABMhgAjIyIwCAUlG8e2+JdGmAAA60AAAAAAAAAAA722zxKJsJSXAAAFpCTAAB9o+z2/wBg&#10;YTxbyXPpOf41oaJQZYrIbbzMOTRuzKt6Fa45OE2LPjy4mQzLpx6zs30zlMy2JbzjxyH5UufOkTHj&#10;dmSksNG+vNsjs34kZOD1JIejMyGSbcjojLZKK2/GjMV+SPxXoVCxTwWScDEiKmHFgNQo1dJkMQ2W&#10;mK8RHYCIGOx6WTXR2UEAAWz+zp2uuHGwlSfb7bO5eEvPznMAyAAC/QXf/nLpGw+x+8511D89+rQA&#10;YUCNSTBGACBkACCQd9QAAAAvVPTfCBgAAAAAAAAACd7PWnjrikQBRmAApIMAgpIHoH7R7LS3E0by&#10;bgVVx89GlLq7CYzQsRjZr3WrCnrTl0hyZAtEEYmZPPS/LtF2cSyrbNMp1bxyJLlq/OsZS31TCmtM&#10;x5RHPvrI66nrn0qbfQypUd9hhltLKWn48aBGmZHDJcSBiEdhBhMY34dWwxDjtu1Co0inbJmIhhOO&#10;MFW19SiI/FAWgu9+2ss5m84tbGQL3hzvM+NPOfSYMgAANl+3+deYHn2n6b+qdDeaPkcYABmDLIaA&#10;jIGCAIJUACBX9AAAAC9JOCcSAAAAAAAAAACd39o9NxNC+e2tAajAAMgAAAAOvPc3dbYTUc/aQzzy&#10;PhuqdW0qvQ3Cg2FeqAcGkeFoKSxkyoyZaZ1hkqnLBybKS4tarAPqU89YnLtLGTJeclWCDRVPuOOK&#10;KQycpCmybUl1pC4hRA2lpJIhnUs5FbBt7EsQaUw8yg4zkSPXIjVsREpLMOvYekQHqJuodxQq+rYZ&#10;VFcaAneuG+bjTHnfzGpIL1V9ENbcE+cDIBkAAOvvYLLfKTzsPMu8dTcctgAAwYGV4oZkAAErIAiI&#10;Abh08AZAAKSAAAAAAAAAAE9VelGdwWs85m8iMbBqAMAAAAAAZt7YehEhtJ0lDTeCAbeDbyTZYrGV&#10;RVLh11O7OqBX5LFYt667q7WXOyCzkvTCYZmyWZkxxU5uQJ9geQ2KZM2xlKjO1bS31SFk+yFsA1Et&#10;tTBsCKwa4zTaUwI0aNk1uMfwlIC4YU5AKNWMtsE1XBLFewGokKZAra+Xjj2MrqWExwkzk+1+8sk5&#10;g8/eTTNOU+ifV3P/AJa48AAAZAdLfQtqry/88sxqccSAAZGQMHmuFGZEAAZAECMjLJMbMgAAZpAA&#10;AAAAAAAALMPc/bWmdRQ8r3b5G8oAAAzBmAAAAB1l7P8AUTpNIx7HPAVYebjuzIbDMZIRAfp52Jmu&#10;NJq038GWF2L0ibauz7J1mQ3PDkqcb4fW65LsJt85azLUmUS4tM6bxuOykoNtRBEpMNbTbTCX4L0N&#10;cA0QGYkZcdgm2ViOh0m2YkKGw3VqSmts4MKDHdrJVIxArGY8OsjIFY4SCHvpv2ZyV5Z6BALrP0J2&#10;Zo3yy1qYIAGQuPbvJsBwaLcYj59aiAAABgjva+GYAIEDIwRgJErf3O4MgAW2tZQwAAAAAAAAAC7U&#10;+iyD5keVW2t0918M+aJgAAGAojBghc2DPV/qv1jfHB17rvxMZs2XVwXW66xiQTlQEx6mplRIkhiv&#10;vnkSq+W9kEHJH3rJBWao9ktmydlqfdUuY/NurjJXbC4jxXYlQw2+T63TbDazVHWbqG0sJYbbjBpD&#10;SYUduHDlRkm2TKG1CM3GiV4r3YLbKIDtaptqJUqqV0UiLRMQ6edAQCFt6u9Rz+S/LLGQC7c71z3l&#10;7ze1mAAQBl3N9GmqeJNk9ccxai8zOQjIyMgDIW9SaVAwCNJhIUEgTMxwIAADoz6aPmJ0CAAAAAAA&#10;AAAn3B9bY/A/mRnW1uu+DfK9QAAAMgDIzLavSS8W5qv+4e5dy0OncT89YbinX1OMQ3Ydel6IlMRG&#10;OIiNR75bq4b7si8csys27FifNVX2TUiXYokvGHpNk5mWXT7S5snabHqmPDJx2QSTUlpxRNrUIzrc&#10;VEeMpuKlhDDMVENK0xkqjvMsGmIxFhRiisKRCbZjJhIoxFhR65WN1V7TVsQ3WUiV69WV/wA08A44&#10;Rlun3Br/ADX4NABAAAvYD6A8Q4zzTqvT/Lfgdo4wQABkZbf1AZpNSTMgDIERgX+4+fAAALzuPgNA&#10;AAAAAAAAACPoL9JomMed0Ps7GPKbzQUAAAAZAADcHozsG20vx7y3mvoVtqxxyk5WKS1PhzoDq6iP&#10;BdZahLTAk49IqQ9JYlS47c64TZylyrB6W1HmHJkvOzjkOuNypVpneUX11dOyRiFJWRqeQ6t00nHe&#10;IiJyNPZQ0IbDLaVRFREQozIajmoKjE2hlMWJWtRCZco3YkZUCJOiwIdUuvjVkCpXBjx34ZJBdxd2&#10;4J5883mRlsm62BzJGBggAAXo59PGAcz4R2bzlxb4MQwDBAyB7P8AT7xxBgGRkYBAjIAZExSAAAGQ&#10;AAAAAAAAAABdw/RlcIxG4x3mf57tcGAAAADIADuf0jzih05578m97925tBw7GuEWXHnybchPTYeO&#10;xm5dNZ1sFVM5X1OTRXnWVuTLymyOQ49JsLA2GnZxvy1SHXSlnMd2Rlt/b3ZymnsUp4WMFMbkSIZI&#10;UiQTLxBKmWma9QZbaYOE7Xx2ksocSthD6K6MmBGTXNQ2UqhMuQ4ddJpmqtDJVFIqoizqmMCSAnOY&#10;+GqIFY+jGxGvPHUhkDIwRlmP0mdL6N4d5nvvPPBQYIzBGRb/ALLm8gAAZAGQAAAtUVoAACkgAAAA&#10;AAAAAABfqZ7W5qMJ548H+aVAAAAAAAKT0n6v7Wr+b+BebPZjrbMomK475FzVLq3nCVW3rNNQyGYs&#10;YRFV6cckRr9Z190iyskFKk2VpYuzmoEKYpywVKeecC5jmx8jyzJXisFW+PUVJisd55xSUg0oCApL&#10;rLwhw4kiC4yhtpiC3HVGJqQhm6uXsRoa1MKG0VfHDCIQRXIrHKyEuFVRayI5ErGYjrIAAIAImeiX&#10;TO0NYan85tcGAQAEj203JhOT7e8IebgYIwRgAC9oTAIAAAAAAAC0OqAACJrkAwAAAAAAAAAJW7c3&#10;6G3FgHPPJmPqAAAAAAAAFh6E9sly1wXSe2fYuaPVeu/BrMmK+yZDrLhSIWPxH644zTECwxZhVo6m&#10;FbpuJDpzJVzJtHg9IqVolrnnLUb5qPZGXXVzcNWdhZUlFSY/VPPtms2zJtbYfI5M1UWvgV8dBNIV&#10;Gr11cpliNJatctto0XAsYrmm4jKWIEcQzXj6IqYlfLqjo60QKg4kN5hJHaWuNsgF1n7S1WpJNPw7&#10;wMZpMgB0/wDVZyZ539m5X80OPAgYIzBGk8sxMlJMjIAGCAAAHSWi6EAF0j7Eb0vuAPH3FTAAAAAA&#10;AAKZ6M9Z5XJ0x5YaoMwAAAAAAAAArbOR6eorf2Z792aqs1r4N5bFbnMsKQDkRayLFprKqKFLp62t&#10;kSLK9o506HazH03hTp1lIaU83WuTJ0qVPZjvJmXWzri1srCznWNJjsDEKyclS1gJQhp5iUmbbumK&#10;+pgVDCmXKxUJuKhkg4LzMVQotLgFZGhCPFFeUaLJpWq9KILKqGPXNwMfnVDJG2RbP7RrNE85xAn3&#10;A9S8z8oN7Y/yn46qIgDI/WH6RNL+RPoDpH5q2DBAyMlEAvIMcIAGAACMgAABsLXoALd304aH1liv&#10;TXJPhYYAAAAAAABdy+sVNpGr3Xxr5bIAAAAAAAAAAMgAfdnrN0Nf41r3xLlpjNWMRRBl06OVVVkd&#10;2O0h2jw26yBuxiyVt2k1Td/ZxbWXMUFyIUK5mSVLmOMx3Ze25WR2Mm7u5FLTVmG1xyVB1tD8aWhq&#10;IdnkUx8m0VdHV0zUd6sVFbaJhuTERlmWRokV/XmDtSK9TMaPFEGM1jjaCiQxQzaCDDjRIaTaByfW&#10;vqwuI+F9RG39L3o/knnRsLUHJ3iGZGDSZepX0x1mocU8yvCJRAAyBgwLitYBpMAgADIAAAZNjIAT&#10;7898eUmM7hg99fLthoAAAAAAABfRZ3lzj5Cxu08Y8dsPMAAAAAAAB21y0saoUjKul+3+q9h1eEeR&#10;s12NZVshp5qSp6iiQ6dMB0q5tnEn8oNizXGun3ysbK3bVYy3EPTI8C0sFFKlOuxESL7aFvOl2tw5&#10;XVdNrqS85IWJDLjbKEG1k2aW85ish1uOU9BXMpZSUFlUc0ohXebHCcja3xqE02hDZU79ZBqXIT8C&#10;uj1EWlmxKKvVHbIyGxfcHbGc8LcAcnKR9EXsHF1hpbUHmP5YqIwCMso+rXrDn/nr5p8PMjIGCMAj&#10;yPGzMiMjBAAAAAAWtUAJX17Zf8iuuOnp30R/NDpAAAAAAAADKvrH2lj/AJc6/wCwdCeImLGARgAA&#10;AADJuhttZG1iWhdNbD6N2jmuXZZCo+OHEyWg9HlJC5FC5XU4hR4YOiqLiQ+4c+RW5KHo19evurkO&#10;zQ+3AsJElxFxHm2FG7NyzYlvKvJbdZH19USFB6QT7QW0ZoY2Fm2RXV2evqPFMYwqoDUds24rKlNH&#10;Eb2e4xYYVrurhxAhUImGa6BXV6I8UqVFZjp15QlQgQAzj6BZeV8aeeHMpp6/+svC9Oax1x85uJAj&#10;BGBnOX79quOohAAAyMGkxneCGkKBAjIAAAAAbB18ANzfYjS+QvlH7keU303/ABva7AAAAAAAAlfT&#10;R2uxiVDqjhXxLSAAAAAAAMg783Ndxyx7U+GbT3Bes1KY8TlKLLkLQlpyQcORHg10Wjccq3GKOrby&#10;aWiY8iTPgXMa4tXrGQ9MltvO1kt2W8J8xFnTomu3+e5XZqiR8OxyxamRpj6HFoNDxMsbhzHILrNZ&#10;mNazxDHMDwiOgRlJTDSDhtQbrYEiPrnCHI0WEtLLde3FqWypSoYEWK3ijkOC24wAS0J9suvdccme&#10;UdQRF3V7FTuaPGDWZkQMjIdH5px6CBkADIGZEMi2JpkyMEDBAAAAAAZLjQAyv7FMzw7wo6A6Xrfm&#10;OUAAAAAAAAnpv6L+hC03zD4O6XMEDAAAAAHefe9xU4pjcrELra9yKXDsQy5XEQfly4xRUqdYbVR4&#10;vaVtY44imoK29mzjtJATObsQrJrZb8lxcmTHjnLlPyFzJc+LAluSF2l1ParIkqQ/ISU5BqjyFpdT&#10;H3NmVxf5tFXq3HsNwHV7rBRW2jNtUF2FHZp7CFWzm24sFtuNTya6NWvVkGDVR8XlUlPMpXUtAAAC&#10;x6tjc04+E5LfVeHEagCABgFmdhgTIAABkYIyMvf7mnyYBpUkwACAAAAAzvBAAn0v+kOXgmccz/K7&#10;gIAAAAAAACc03HuztFPF3F2HqAAIwAAABk/uV0TkOGc66G281uXPLVOB6J0vsvI+GZkOVJUER2lN&#10;JrK2rZbVGdrsWrWLS1uJEpTzsK0lR139hcNyjsZFgxj06dLmzDVPlw2XmLiPYxXJjjy3XpD7UlTy&#10;EvtqJcPcWwpt3k8uNrKrwzFtJJVHZjutGGWUFFr3KlDrq5EClqjhKqkx4cBFfQ1FKhilTWkhsEAA&#10;WWbj1hr8BPTndN3g3IfKoBGRAAAZ/wCgHAWvQZAAAAAGj6evni1KRkZAGQAAAAAGZYaAE+pXJnp5&#10;nPH3mPWmAAAAAAAC2f6Y7yuoPOXnLqkAEZGAAAAB0p729HWOLcq6NyFHS2f5bX675m5e3JN4KEht&#10;10P1q0RGWa7FqiS27VMycQfk3djHtpUl1pciO+vM7RTtulEkUc2zctTmFLmsVh2y1zWn0TVm6t6R&#10;KZN9AS+8ySMy3y/KvbODg9RjeB6Zejtxm2Q0qOUZDcWPGKPKnNPNYpjr0aLCjogRKSjcxBFY3VKa&#10;UbYAAHSWSWXHjI3R7FW95h+pPKvW4BkQAUkes3op4Dc/GCMjIAGQFl9FXzhGYIyAABkAAAALGuAG&#10;aehfl8ZGYAAAAAAAAf8AX/sGk1bI2bxF5XpAAIAyMAAF1p739IRTxDR2kbjpHaxFX6K1fhOKcEvB&#10;UY7WIpKJGOopMRixYr1euDKqbTJpDs2HNE4OSUnZ3dpZPSyZriK7kTJ4ds5EWGUl5csw/KI3Tddk&#10;uuPRnzSthbrPR+R2ci6qMYqYPPuIwoRvQ1Q0NlFNqHGOubiXMhF1KxnD6VVTGKuao2omKUtdKoUo&#10;BpIAGRdQVeUclm37Uel+rNDZxQeZHCZKBAEZFvP1+ufCHFAAAAAADKbOpDBGAQAAAAAAAyjFwACM&#10;AAAAAAAAAAt7/TDlnCHnnm3Y+DeNuCgAEDIwAAT29PcXumSzC0joiu6O3SgiqNOaPw7zqckkhESX&#10;IDpVeO4/U1U+liTFRMdt13WSMSnnWZblhFddkWgtp0iIb4eXfT7NTk5qrlG+p9UhKn5LrDjj5Puu&#10;ma0Gtp5qZ0jkdkiqo0ay0M/XQ0xg0mCGpESGcRmG1Dt7Cbn+UVGptWRCp0N19XQv4lW1CIKUmkjS&#10;YBFuzfuj9DGj6zu0NA+RPeOLefHkooiMEYK2+kTCPBbBVECBkAADIZZjDYIwRggDIyAAABbb1KBm&#10;PoN5jmAAAAAAAAAAXpv9FieXfKhfeemfFfWAAASZgAAj2Vtfsb0y6Ll4npHRGtNt9qZFHKt1FpnA&#10;fOdbiGgw7FaUdbSVtG2zFrZokUIvGLyxatVSa+5beanC2esCkNyJjixLn3VvLYeSlhaUy1yzW43J&#10;W6S1OyHVmCCiaE3b+aSI8PA9KxI0GGIpVS3GkMxkxXGGotazc5rtJ2ipdMYnWxICa2HX1EPGqqKq&#10;ISTBAAjIPsAP/ZX0c1wZuHm3y78qVAiMyI+gPqD5x+cjAADBGQAAAGw9eAGCAAAAAAAAE31M8pTG&#10;b+g3mCYAAAAAAAAABek/0eCNyhkmM8l+FFEAAEqAABWO+eic8h5V2rvOHrzRfnZuH0z6htIGvtPa&#10;e1txMhTsd5tUSsmQZNNjNRHkULwso9W6VtNnPTRKXHtURZZXcl96QUx96fAnTJVxKmuvSKqruVNO&#10;LkLOS6AHDktvTSW2pIQgRpdudVQEcCtisxTREJyMwkoq4bMJUaDt7Y1fWL0vr+CwzU0citYpsYq2&#10;65bakgAEZAyMEn6cPWHHtO6oxT5stAAAyNIHfv0Z+HHkqYAAAAAAMs6wUAwRkAAAAAAAAJuX38LV&#10;6gAAAAAAAAAAMx+lft5LWrOf/HHz/UAAAAACsO4OjMmersW6Q2TkzmgePOXd8ej+9HMN1dqjTmmR&#10;MSw03LrkwZtbWY7ArI6ZkN+C5GujnqRYzmJ0azbksvybF+wScxx9xM21yGysJjhSo1FGD7khRLmt&#10;SCfaeM0rdlBh1mU1FNLTbb8dqBGr4sQRnmW22mUpiPwosc63It9ojwdQ65qVVsGJjYi4YxCjwgRE&#10;ZAEZT+ka/nNsy3X9XuyNKl4NebiglSTIwn3L7n+ePmsAgZAGQBkNg7+5AMjAIAAAAAAADKfZ/wBK&#10;qrLsE+bTnkwAAAAAAAAAC2x336/7x17xx5X8KKAAAAAAHYHpjl9RisbJ925LktHprkzz30Rsbq7d&#10;mIaQ0FrrvOaJceIk2YjCK6kg4y46mJNahtPRr98SJKpjc6bDlk/JkWjsxUlc+PJk5LmUy8v7egro&#10;9DSVs5uxNUmNZNOqfQzIbfcYfSk2345NpSRxSVFpqqNIjR2zjE2IrSUxGYqIO98lVjmhq6ooJdTV&#10;sVEDGLPC46HWwQAIyG1Nov8AOdAkyybtzJeO9NKIwQIyMty7f49IgAYIAyAB+ifNWgDABAAAGQMg&#10;ABI+iTq7n/Bsb39ZfL5FAAAAAAAAAAT64+gMzXvkrxvFUAAAAAAJXuR2FsDHNVVLWx5Uus0hyDwp&#10;o51IJJn3yt02Xa5lbMCG1AocZiFcxZdZZQ2hJyKM4/NW/Gu5dO/bmqXOsTlvJlt2mcZNkOYWkx6m&#10;xGno8SkvW0V54Gt9qTJbaDS0BToQppDLrCHY5txITVRGEJLZiO2I8FKY9a9Fbzy01y7lZ4ZrKFEr&#10;IeKIpqyRHhqSAAAQ2ptOfytAWCIgRggZAAyUtsEZGQAAAAAzjBwAAAAAAAAZAF6DfRRwBTFYYx23&#10;89XHZgAAAAAAAAO7v797bl80+OuDmAAAAAABnP0H9i5q1QaM145Nj4fpDl3ztpVOsAgffS5YTDVA&#10;iqjQij4xTwQqyhtPtQI13OfVOXbR3lPNTmZUmTLmvyJS5KJ+zLnKMpVaP3eI4fS4MJ7S5hma3Fmb&#10;zjLKHDOJJUcNSEqajvIU9V19RHrkuqhtNiAiG9EaiMvRKlu/3vnM3HNLc50EGmexldRFEYAAjBGm&#10;67kqdTWXPlCDIERkogDIEo0AwQAAMgADGa4SAAAYBAAAAABP0S+znzt+Prvc+c+xXkp5QmAAAAAA&#10;AAD7k7uy7K3tMeRGqwAAAAAABde/PoLm6aDT2q9ear1jgfP3JeOO36adkgO/VMzYsOTCDS4MOtx6&#10;FGRMQpEePIYauI0+ZPefkHa1jtlFetLJ+6s5LEFm22NkGR5Imws32MVxTBociQbhPpecNx42XG2U&#10;tJloBONtJaaNmTdWcLHcVpGCSxEkMJjQUR3YrTMQN1G/+oJtFG1jzZza8vCJ9DFhkgEARgJ2D6S9&#10;Dy7hXJflxUABKkgwRgELaqIAyAAAAAMsgRRAyBkAAAAAAAE/Vj6FeIvilhPqlxD9E3lx5HmAAAAA&#10;AAAW9va/NsR1/kGZefXmQkAAAAAAAeiPs/0DJxPSuvNeeb/A7Bg51nXWNbAM/QN0Vs1EeMllTFFT&#10;x4KZ0aM8zHkQ4Ut6M9bWVo6h5yczLZkTpuRWMxciZU0u2LnKL1drMs5OF45hFBPeWtxAcfW6YW2g&#10;mm1NNuOBtcVyJFbzO8kFB1/hseIytqKmGlCI0FtMVEIqX0g6UzjDdb6j0J5+tRm6upgmhpSQAAVr&#10;6pduZuhcjAfHXkMwARpABhbeX9j8HNGCAAAAAAPJsYABkAAAAAAAAE/ZJ0hj/wA/EX3K+ab63fjc&#10;5TAAAAAAAACfZ312xbzZ5k2x1HpXx1xEAAAAAAATfSv0zzDE8D1dw3wzTgBZyr9zFGwfoM83DaXD&#10;hOqioqWsccjXK4kGKgm4c6vsRYzLNyc5MiHOfK3yBNrMkOS7nCMyyi8yC5tZ17GwrH8Jp3iddU1J&#10;WapTUhQEeMptKkBtUFZRGmM9yiufiUetKNLEFt9mO21WSG6+VVlFGOeye09v7i4n0jonyyTTsU7S&#10;EQyAABGns/2Uz13F7bItccdeL0cjIAgYIwW5dvceGRkDIAAAGE+p3lioAAjIAAAAAAAvX/6R4Gmv&#10;A7pv1P4j+Y9QAAAAAAAAkfVF3DF8suFdndi6N8T8EAAAAABHf3uJwdib1pNZa6gGAAswCCQfoGtp&#10;tMSJUsTojtbFr3kz1SqyrTSzmjkyaidcz3JT1gT7QkW2WOOyX7JLkui2vKyWyvMglVWLVetITspa&#10;jcDyjVJcdkNswmSbaJyOgo5MwWM0yYzri15iCYZR2GksiCbENg0QU619zs92HsPmrUmgfJaPBhwn&#10;6MLbAABBP0E+nWnOCmcrzfdmuPnw1EACBkDBGFoIAyAAAAABzPWPyOMAAAAAAAAAAB/3O93LM53k&#10;j821GAAAAAAAABL+r7sZrBOC97YLyl4V1IAAAAALqLtTKdA8C40QAAAAUojCSJXoOEtsw4cWEiXU&#10;qajvQ5884VRVIEG3mY1emudYyZs9p9Dkk9hGiVYpmSHcUzDYdrldrKmUdFjOBuPSTS4pT8eUsrRu&#10;W0lukdJlLQjxlMNnXZbfKTKja9wxuG3FVGiyI7aIcB4qMq/AvVHuO8Gn9b8h+X9k1RwFVxAAAEQc&#10;+xTsji75jtn9KZt6d4b87vL5kZAwCMgbjRgAjIAAAAHkNPFAAAAAAAAAAA2N7Z9l2XI/BnJ2g1AA&#10;AAAAAAABPsV7+yk1elOffJrzWUAAAAAWaeq29E6788eVyAAAABqMiIwr0MihlqExTg0soaacZfnS&#10;omKNMsuO2sZ6YvIEOPPOiS4yM3smTtXZ6naupzTZOT5BMgVNPrJEgnZKXlsym3DfszQuOcKIloop&#10;kUEosUPbAfK0xzWdPXE22zHciRVorUw26+qVTVft7ufG9fa08Z0Qcbqado2yABGQGXfafurDfmb6&#10;H6I5u9ldY/MLzERAAyAACySAAAAAAZADYevDIAAAAAAAAABf0J9RahouhPmz0UAAAAAAAAAABbe4&#10;HsBmOqObPLfyxYAAAAAK76p762JNwzzE5gIAAAAAyAMzP0MisNtQ4TTTEyLEjqacct4c2hpXWDlC&#10;0Ub1hZORnnJKHkzbXJ2bCfOaZnU1fKmZpk1kzU4eJ0hqY4TpPB1SHLZLqoy00yGWXYzTDaY0Iocv&#10;YF3TYDh1hUNpOII0aOUWK3FqUV8J7E8R6w2zr/iafdYcvDozII0gjIyGS/atvA+QOTM73buHWXx+&#10;YURgjIAABxBAGQAAAAAAzPDAAAAAAAAAAAOhPtI8IfJrpH1J4N8jTAAAAAAAAAAAG7+jcX5y1soA&#10;AAAArr0k33tpdDzv5xasMAAAABSkgBQ9AHYkNcNmFBemV0iIyuRJkqiYtIixokvJzQc2W/LkIizJ&#10;gWk9jFJn2RyI2JFIeW8UiTKelykPOSApSnWXisUuvtOs1UMMoKMTDLLlScCPY1MlNMcA2HosWMlh&#10;qGisgV8eLWnU4/SVUi+ak4/j9IpABGAQI0fSj7RILGMgosB8uPm4MAwRkAAa2wAAAZAAAALz7XwB&#10;kAAAAAAAAC9Pvqg4D8CeyPQPzZ8bjAAAAAAAAAKbv/bdDo3VzJgAAAAAF0B6VbYiY9x9xjrdQAAA&#10;ANRgAjSrvp6PDr3YLbMmRAScZa31qXiyI7kGddhuadpOVLOOuekpjeTZu9MlS1wsPjTo8opFgma8&#10;47JYffN8OJfXJatmrF44FVUxRBCG2XIkaKURDbjUKLJrIk2Ew3HjwYblPGiwYNVElY/Y4xja48yr&#10;2NufBueaIAAgkzIbT+wXpksCmy+Ufkn1wAAAADBLJIAAAAAAAAyKLTgAGCAAAAAAAHR32XXPmRvH&#10;p74x9FAAAAAAAAAC/wDRTqTOo2McK8HMgAAAAAWfZXd+zZOjPKTVYAAAAAUoAAjA72TFQ5Fhky+y&#10;xZwwpp9uRDx2VAeiu5CuPYyTsH5EqCt2Q+VnkFvmGRNrhVcLGQp5x87JL9gpxuRIU4+EySkxrC/y&#10;qGuuqavHqqZAKMk4kZhg61ADDcOOTKYaGIsBirrIjsGoh18N/HotNBpo3R3cWSU/NPD9eAQBpLPM&#10;+19297l9jYzlvlR89OvDIAAAAAPsAAAAAAyAAGYYeAZAAAAAAAAAAvRz6IN+83/NnxEYAAAAAAAA&#10;A9B/Tqxp6ufrvyJ0IAAAABK6L6H2V0TsRfOPm1z4AAAAAFPqaSAAO9hDCUQgIxKdJhxxc2sgVMg2&#10;CfmSVCZJat5z0ZqxaekZbk2R3OX5BX4rFrMdogcmS45ZGJMgiensy2prUlgXma27hQKmmx+griTV&#10;PNNRUx4xQmHq+QIEduPHQ3XsQIlGxUivKmjV1bVV9U5Sew3a0XVGnfNDSZgjJA7F9B8w13Yaz4Kx&#10;XA8dMyAAAAAClNgAAAAAAAAbM1mAAAAAAAAAAAV7v+m05jqjAAAAAAAAAGwfo/3npjgei6Cynzh8&#10;+wAAAAfSXZW2MstMkpNS868C4+AAAABk2fS8Cx6ERgd7NR25EFNNPbOvlyGF2MYqtUFCGzh3sqQU&#10;qZJVYSWEzULnZxk2R59k8m8rsExujwyKa3nbaPMflk8HpDhPvKJqxz69n15BmoxOpxlhpqE2huGS&#10;GYMNba4zsKNXrgoj18ejhQGINO0zXYhFhQYtnG+ivdXUPNepvNvy/WCBFu72wzq/xfUnnJxQgAAA&#10;AAAABaSAAAAAAAAA2PrgAAGQAAAAAABbV+kjZjHP3zc0oAAAAAAAAALtT6mdg6V8SNZd05Fwz5Ng&#10;AAADZ3qZ0Te10NpOLaj4c5NSAAAArZ2xcwwvV2BgAegEVDbUYRESGIa2yWs46mGSCIjc25mpctY1&#10;m9MjS0G5J2Tl2UZfe2EizqsDxTE8NnPtTX7AjkvOunLXLMyUMt2LkM6hr3HmcYwzE6ByoWgRY8Y4&#10;zMGJMbv7+nw6mhnCjM1EOvra2vqpGMsMYozXhkfSjsLdOG6s5c8YddqBEXtf6saE5j3XdcI+O5gA&#10;AAAAAC83zzUAAAAAAAABmdPSAAAAAAAAAABP0NdmcG2XYvh957GAAAAAAAAAXo39RU4cE85dSah8&#10;4fKcwAAAfqD6Q5gnANBY9sm31by557VIAAAFx0VZMUusteGAO/4D6qxDSIc6PElMyEVb0tlIYhyY&#10;S5IvzVPRYyH4Dr0xqTtrKrnPHLi7nua5xHHNaqmPqmqluSSkPSHH3lG7HG09s5BZ2OO46/V1GC4Z&#10;rFSo0YR2hEKDWtHmGw5EfWGvI5Qq86qqookSuqIjFEmgrTjMp9avV6thwdE8W8d8814SX1WelXJn&#10;jR2pvnkT54FAAAAAAADc22uPwAAAAAAAAMyw0AAAAAAAAAACV9umCfHT1h6x8x+LRgAAAAAAAAFv&#10;b6s+k2Vad1PzV4m8kGAAAMm+gjr3Y9TzJxfie6Nia55p879dAAAAZTunJ7ShwHSQAHfbSob8Gvkl&#10;EkEqK9ULelLjqjxooWuNYXUx6wkKYr5U919Wy86t77J7WXfzdc4ZSawfDrkpNg3ah5bshyQcptpr&#10;e22Mnyq4ydjRlDiMHBud58Yo0YIhIhiI3VbSy06yFqvFjq4QjUNGjFo7dNiyqeKKiU3Gld9dqdVZ&#10;1jWo8W5e8uMTe6L+lf0Li8U7l5/4E8ADAAAAAAADiCAAAAAAAAAzfCAAAAAAAAAAAMi+33YvkJP9&#10;Ivm+8pTAAAAAAAALZfQh9de4G86nm3S3k15bqAAAA6M+jrq3JY+nfOLnTsaTrnmHzd1eYAAA2B09&#10;ktXX8q4cAB3pIYEWMmPJXBS6uOH0R5a6yJKQ0EMy4GST5wDbzsqa+xmG3ncqvrm5tTwjDqTU7stL&#10;r0pMue6HlTZYkJcOJurd+X5DkmYJ07hGH1uF8syGiQusJDMRqLFhbLzKChOpcJabg1VfXM0lFV1t&#10;FTsNIpyWSU3/AKad27gfaxvEuA/Kvanotv737rNaayqPm14iMAAAAAAA1IAAAAAAAAAXmWFAAAAA&#10;AAAAAAI9mvpNJ7ya+YiEAAAAAAAAN5+mO3r/AFFzJtHYGi+O+e1AADMts5hjPR/uN1mwlPM+tywj&#10;VfJvmLgoAAAy/svdOVYDzpzjhoAHfsNtqHIr5EWW60uOhapEB2NLRFXEcaQoWqJonuJnHaSFvbay&#10;XIbHILe7j4xjGEa/liSycySLJ95x5Ex+WhS42yelsov76/XrfGcVxzBOT5MdbbbCEw2UMQmb/YiX&#10;6bVGFoDVfRV0Ogo62kgU7D1KqMAC7Q9iNp5HicG/w3T3iLnfpTzpvb2ehY94CeaCgAAAAAAA62QA&#10;AAAAAAAGQVEYAAAAAAAAAAF1r762WV80fNxHAAAAAAAAFj7q9P4drTJOfeCrbLdVc3VgAG++sdq5&#10;bT0vp/3AaWy0ppvANAcTeajYAAE70A6P2gjF+fuC9bAyHepNphII5D9W4iUGXAHYaHWziyaKWiSu&#10;VKkvoVNsnp4cLceXS8ts5Makx7UMGYp1sLumJskS3HHpEkOIKR1xs6XkVlIxDFMXx7R/PUpqMsNs&#10;nBhJhx40HMsuXgmERoddFqqNGLxqWlxurWVShkEAj3v9KqbhikyG96Fgcv8ABN5yxzZa5rg9aYAA&#10;AAAAADrQAAAAAAAAAyrFQAAAAAAAAAAB9W2QeX2yO+Pn44xAAAAAAAAHV305bZ4u8x+t8mw3E3aD&#10;i/z/AGgNvemG65xwsG3X6RbVjphaS0jp7Rnj/qAwAANr+k21swq8Y1NwhoVIA7ziOkwyDQ9EfdUi&#10;HIkHAmw3GYrhsh43VypSlIurG+slJbrM32Td25JxzWlUbq0PCca7VUtx9MhxcxSnq/YXXWV3NpVV&#10;uEM4NxvixMKbIIYjR2oJ11VUW0RTTOPs08SmiY1Cq6mHDx9uOGyAKR9cHamrPl8yLetv6abvwzgv&#10;yb5RIAAAAAAAAADLJuDAAAAAAAAAFcU5gAAAAAAAAADY/wBwXP8A8mXWPs543+YpgAAAAAAAvRH6&#10;oL3EfOjKM/ptXaky/QfkrowP+wncV9i2uixnUfSnfm1arWWk9Laz8jec1AAADb3o1srOolbprgbQ&#10;RKId3GxFWybkllQW06cSQ8KoSmG5CnIyjjy7BSo83KckspDja4NTHyTJVQqNan30OtCZNbtm7V5u&#10;Sb0lqybcYgbK6czCTApI9XyPq56I023IZYiqahCqbra+DaR0w6zH4NBHqYNZUUVXLq6xCEAArr7N&#10;eo6/5ibTsbl32R3Rpvjryc500HCAAAAAAAAAT7y8gebRgAAAAAAADZX1QfJFCAAAAAAAAAAGbfbN&#10;tTzgzPrj48+TwAAAAAAA7vfvT3/3AeqOYejc+xrjDWOn/Lvj491fRL0ZsXV/n/fW2iuVm+/duYDz&#10;zy1wtipgAyAGTeke1Mmn1nNHDevTML7rjnHlQCftIz8h1FW4zNjRnBFS6pRxXEyU2TTyMjzC5yPI&#10;2a9ithUVVMenS1KamOLfSg7UT1SVSmX3TfdOM7Xzt3bFvSwDnTCnorMYgSW0xIsaDFr4Kal+VGKD&#10;g0auapoeP1mEPMJgNpAAEj7IeyBzZwmxubrnONQcXYTA4w8lacAAAAAAAAI+lHxT5dAAAAAAAAA2&#10;92B5vqAAAAAAAAAACPV76PNqYT873jSoAAAAAAAuyvRTNd3d6XHOPI3XfWtrzZyDzn45ae2L3z7h&#10;9KZJF5r0vrDU3IHmKqVBrgoAAAGRjons3PX9c8h81tqBjvCDCmmk7B6TCmIcIoaUHXCQzPituJUz&#10;JjW8eVJy7M8qzjLLWBryop8fxKzlzA6SX5TAkrmlLfmPrWEuOLkNSWlRoCEsRbFtg69lIXXMJKtX&#10;ArIUWnFZPsY03AcOq4MRiiqsep3CryAAI2/eb6DyPHlNShw3gUpWBeUnmgYAAAAAAABkRgAAAAAA&#10;AAva7yMwUAAAAAAAAAADan2DeKHmfrDEVAAAAAAADZX0KbE1Hp/NMA83+Y/cj16zbm7hfy44mzvq&#10;Pc3tR1zblgvKmk9N8ucm4DqanAAABkZBRDIttRtZ4uDBmfdBxnmkuyrBh9xLyA2yzHKOppa3QiO7&#10;FsWbZFln2V5psHIo0+Tq3HMdw+ns50sxIbVNUtmaiyTMfTLUzJblLWyttJJVGcYS3EjNxIkuKdei&#10;NGqSp01casdydjH4OtmqWPTUERigKOwpIBGk8r+snv8AKjxK9ueLtCVkfKbvQHz1YoAAAAAAAA4g&#10;gAAAAAAAAE+k/nAyAAAAAAAAAAAfoFpPmcwAAAAAAAC9JvpK2BwF5zdoc7eM/U3oLt3YmhPNHQu5&#10;tiXmEelHpXsR3V/NWj63ScXlrgjHAAAAZGaTMyIA0qBmO4jjKeMpb9mYNKW5KKZIYJTjpRlLJDjs&#10;k7jNMvzzO7GwXc4zgWK4nh7z1lJceakqecEknXVWhuKTIBuIcURMSWWFttIjnUxktpjpZYrotTCh&#10;IrIFRlrcKFgOKVtZU1jFIcFt1oAAESdnfQR6t0+RWlN5r8oN5hB7rkfOfx8YAAAAAAAWgAAAAAAA&#10;AAXOV67AAAAAAAAAAAFuxXGAAAAAAAAC9Uvp4tcb5A1ryv4m/QJ1lkvI/Mupns5KNpfR/c3o3N1v&#10;z/r3DNqV2mPLDXoAAACgAZAyMglQM09wqU29JasnyfQ4ma00lmBDBmmbGJMV5ixiWD0zat9muf2N&#10;3DnP6iocc1TY2z045TMtspCZhuyZM6Qoo7iiOQ4yqK4hDrYSiNAaiw3Y5NxEVFewxCra2vS1bxYW&#10;A4djiK9FTXwY60AEYIg/0TbYZsRj6JPR7xl+ePZPYEj2Q2l89fnxUgAAAAAAAyAAAAAAAAAG3NTt&#10;gAAAAAAAAAAI9aT8llAAAAAAAAAdAfWD1IxzZy15/wDkZ9MnUG0uPtUUeOwaLE9BebOFdDbwwjS3&#10;RHoTtKs5+8qNWgAAGDAAUQAQZhKlI7ujutSkKtZDhtSYy3SRAjx3Izr8V6vkpjyZLMmQ3tDM82vc&#10;1unpDGt8RxnU1q7NnKmsSZbShMDrtpOcEoq1TrKnGFqNK2yJLMNqvTFEeOTMKqXX0qa+LV11O5Pq&#10;abDMaxxeNz6wmFJAAIE56KdgZ5pfzt50+1bpDnP5qN4egXkl9NecfL75yM0oMAAAAAvQ3gerAAAA&#10;AAAAALbWpTAAAAAAAAAALZvrt1Lc+YvmHFAAAAAAAABdh+926OZeF/I/FvZf00z/AEvmBUuh6i/0&#10;d5tcokBd+t3aV9S8XeX2swAADJQMjBggQIwSh29LfSlxcyU6/Hkw1vFIYqq2U5CcmREsvMtzJLLr&#10;WUbdyTMMoyOyOkwOk1xgb0q8fDyJKbNcYzlOXctSxY18NToEGU6SiCHISGI8GMuHGTHTEjwoNXFr&#10;62BDpRYVdHQ4Lj5Y7KaiEoiIwkh1R7rngzfNXjP9hXaw899G7mwr1Hr/AJAvSKxwXza5CMAAAAn/&#10;AFi8oYoAAAAAAAABbK1sAAAAAAAAAALj347o1rW9J+CHl8YAAAAAB5xlGN4K3IyvHa2RtXIezLvq&#10;b0Z6Ch8C0VXqDzj4NAG4fRzfewsW81eGSAAAMGYBkDIGSTMgfc4YlLbdkTrEws32G34VG6SWJkdM&#10;aXIKSpttlUDb+0Msyu/smKnDcc0LW5ZZ2di1FiSRLeSsjXksuPYkt2oBOuMrcDqY7DLTsFUaEUFh&#10;LDceur2qSLBgxKeBR2ibpGl9XR36tKkgAjJJp9j/AG52T5TdLaK8BPRP6f5DOs9iSnPITmf0nwBr&#10;WfgPzyZgAAba9+eB/KJQAAAAAAAAGb7U50AAAAAAAAAAL0Y+nzzU50yvc+Y/LMwAAAAAWT+gnTud&#10;UvH3nbVgs/7k3xkeP8w+gnrtt48I5J0ppPzg4KAGd+iGz8yxzzO0QQAACgDMgYBAjBAGfcrrEopJ&#10;KsLZagTTMqTSxEqhzWkIbk3DqjeratMSJuHe+VLv4VJV6c1Rd5JaS3ZBsxZYefjiW7frfkKel446&#10;k3GlSUsvRhXpXFRHFO8xXklqtiVlSyxTxRT0ELLLfGImgMfq1NpABAAkn66/Q9mWkNY6D+cHWv0W&#10;e38hl0+EfnT+svzG5d2p3Txd5qcy6JMAAvcr2o5A+UtQAAAAAAAAG2dUJAAAAAAAAAAT9BfvZ4k/&#10;O52/2V6R/JrQgAAAAF6P+jWYSpOAeTfE4t/TTqfYVwnUNn6Z9DXuAcn6G0T4/wCiAA51T1xlum+A&#10;MQAAMGSiMySoGAQAIlH3KpuU0uY/MFmuVGffYGNqTGkQ5Aej5HbWlqKWrrYcCNAzjaeZy1U+B43j&#10;1llDrk16W5CDqlOLcftJsjI1TY+IMvRpK0OvspbbhEpCU1debTDDTFVFqWY7VTVVMWkq5Wd0U/mj&#10;D22iAAIEQBbM+wPJ9Ya88/8AwaNXo164dhYJ5ReM3q19QPjD5Q9fepNdQ4r893MpgAu2Pd/xA4HM&#10;AAAAAAAAFtbVJgAAAAAAAAAJ+nD2G154Zby7Ek/HEyAAAAC279Iu2tA8lbJ2Txz4/wBX297F5tj+&#10;rbV3njenfOT6y525/wDLfkgwABlUzEowAAMwYIwBNyuojVJINRAF3Wo3m1vSZwU5NdTMrIrcOTGl&#10;RSU1bZtc5Cy7KxqhqcTiy3plm+5XXD+NLzNZ2K5sqAUoJlE8beWZZa2dhRVGIwZAJxTpxXYhRFv1&#10;7R0yIqYqYDFWxFq26uLBoqNGPbddgc366ZJaAQI0gEBuz1nzjmryfqQH7OjJQ9Qvq3ouD9r684xy&#10;fevKnzvpAAzKnpDAAAAAAAAATnGEGAAAAAAAAAAnuX66sn1VPzT5qvHBQAAAAL0r+nbO+JPGvePU&#10;XMXiTi/0SegGa8veeGZ7s0z54ze2q3lnj7XBgAAAAAAGZkZGaTPZGOVEyqZIGRkO6ZCSNx+exPW+&#10;9FkxHDrVsOnDkMyMky3JVxH3pNdjWK4mV7LmCYmZcYfFyq6i2csWNfVzHpqDXKl5ll+SpjP12K4c&#10;w+4RvNpbjtNtiSzWsVqIqYUMoLFXDjw66vq6esplZRiZ6FiMBSSBBJgEYSAYA6Z37xBhAFj9bfoZ&#10;j9jyF8i/fvpf6Y/IrTaDxww8yAAAAAAAAABvHoXggwAAAAAAAAAnPtydM+ufaGnvCvy2UAAAAAXq&#10;79P11VeYmz9f8eeFF79Wvc95rnxiy7auiPO/z7SklAAAAAAAAGYUQBkV1dxX7HEqsJMGQ7vbExhU&#10;p5+JNbnsyXWihvxmlOMFKyfLsgYZOczYYpjeAKsJ+VRmH7KXQU2W2KJs+ZJqIrzzryX28u2hmGU5&#10;U9gmPUOu8dlIN01IjsssJU8SI2PNIixF0KYMRuqrYVQ7S11LimS7eyPUfLlWZEQBAAgAAAAXYG9+&#10;A8FALIfX7oP1a3v5GbJ7eg8c5ZoD5pMbNbYAAAAAAAAAGwdeKAAAAAAAAACfRP3DuZHB3h3rxRgA&#10;AAOZa7hW/Prq6NFPoXUfDfjTpb6ofSY1675r05y/528CyISQAAAAAAAAoGAAAHs0j2NLBrYwIwSu&#10;6HXkTIQfsFHKNTSlCvOQ2tt2K1m2T5GwYcftccw/XgmXF0tmyXIxirvMsdfs5cKrTJNyYRLz7bmV&#10;ZflM2Jr7DcG1rIcbMlxZEZpBJkHEramO0y1CgRKl+thV8OHXxaSjwjf/AH9sfnXhzkcyBAgZEAAA&#10;AAnfe3eLWwACL2B+nEBHGfFmT9Q+Cnn/AHWvWzAAAAAAAAALaOrjAAAAAAAAALeH0e5Lrap3fwj4&#10;FKAAAAsfRHpuHxJxP3/9I3R2NaN07z3hPkF259FeyBh/LnP/ACd4244MKSAAAAAAAAYMwDBArHL4&#10;i4VRWGRGAXeiVhbaJFu3IQpa3I9jTGHWFKbYyXM8onoQbk7DsYwWA/b39pMJqsrilTsgkSmmVJU+&#10;+9NaLYO577LbqTc63x3C9J2LbEthlxpk2GyfFQzHr2moMZiFFrTrIDcalp66Nq7vLuLa8PgLyQhg&#10;iNIBAAyAAAyH3jyjwv1EYBKJHoZ6b656C6f+RL0O9L+w7aTz985fMxgAAAAAAAAs0wwAAAAAAAAA&#10;J9qvo+8WPPDcnUPTXynUIAAAL0x9k8F1vzr40WPo76B7Jjzsmw7iLyN9jPZS91hztz/4pYhl6dRU&#10;AAADlrdQcfaABgwoAgADusivMdw1kwZEod6rYYs4a5shSpBCZEtkVt1AODHBRJey8ivXCEw8Sx/V&#10;6FWcic8/XyFxTvDnSJCnXWJj0ha5Nr0Zc3GUSpGG1WC6KtYpk4CJhuEw3cwq862AmKzAYqzrY1c0&#10;xTRaytoaTpH0E6Ym6b8KefFpIEYBDpTs3hjQoAA6q+iHJPCDztUC609T8Q8s+djT9Qvrn43dLX8r&#10;laT0DtT49NZAAAAAAAAC9Xj4AAAAAAAAAR9PPsD5cfPN330v2t8k2MgAABP0b+vV75+8b+HXof6c&#10;5RjmI1GW5LgHll579Q9dUvOvLdTL2NRYakAAXfR+5ciq9Sct0RAGZkojIAGACMiMjBj0epo0d5pc&#10;1x9+dWz21yo8+3TIqINZEkU+ZbHkWU9SIdNrvEmVy5klFq1cVkV+4uIVicqRDU5JW/MWW+M8yW2l&#10;Rq6DpTX70V1lx1tDZMRSQ61HiVzENhusah1MaHCixmaGPTY9g/q531O15xJ5N4aCBAjIe13UXJ/j&#10;jWgC19vu5rHj3w418NqfT7jT+oPm+rC6c+vnbGD+fe7dYP6j3x5neHxgAAAAAAAb60IYAAAAAAAA&#10;Azf6ZPVuH5Q3XoTxT8kwAABXvo3376Xbh4Q8+vJL6NOoonFPLx5Z0/U8k+LNcAYNwgSAALjvHpDK&#10;4tHgvMHJ9UAZhRAAAGAACBkDBenDMLFo8eVaNunZuPTY1vJtluKbxysr6hp+62LaySZiUmqXG4lp&#10;YPSLB+onwBY20xT78gmpKnZBTY9hu3aeSohRcD0vDeQHW0qYJuKiG0bKosKLDbhN1EVqtRCi1lQi&#10;og0eL6r9zu9NpcBebnnq4REAQyT2p6M4I8powBeg30/edOjOxPFfzoHr/wDTT8qPTXrN8k2nwWbd&#10;j/SZxn5G6A9Kdf8Aq5M+SFQAAAAAAAGztYGAAAAAAAACT6g/R2N/AaP+Tnj0wCf2JsPsv02b5ouO&#10;cfNbe/1Vbox/y48nNo5/283zz4ZYqAADU4wAAO4fTPZz+Ha3wbRHC+qCUlQMGAARgAEDIwDL1mpI&#10;GOQKGY9NdZkuJkyLXJpy2RGkQsdxuI7IZyO4fr6GFDhrjSbGRLlM2bEVwZFKbsnFLZkuiQ866bl3&#10;tTJGMTxGEpKWwS0suw4xQSalNVx1URqPEgtV1ZGhVxQ62pgVuJa49Y+7Nw89cF+UC0mQSOjPVbZW&#10;Ycf+TWEAF6mfVZqTlHMvDnykHq99TeiFVvxYY6AHfuR83/nu156wc/8AT3oD8xMjDSAAAAAAAz7A&#10;QAAAAAAAAnqXqfS2utPfQ0zy55Q6vUAMq9Tuqcpy3cWGeCHIxj1q+mbJRy34z41vDtHXXK3hbVgA&#10;AAAADKveTrbcNjg/O+mOf+BebEmFAAwCBgAAEYAAHsTFxWkx7G7ElTFmH3Zd7fPPMGG7DGscxSXN&#10;n1ldZtPNRI0UTrJ1+Q6myr5EkWrk6S6yHHpDMpxS3rOM9ZWDaWoijJEiO1GJLTKYslg6yNGr2a9h&#10;NNFhxIkWsgwqeBhdJv8A9oMj05wD5uxjSAWTe5XVOe1GtfObyhMDOPsT33oHU3yt60Fh9K/p9pz5&#10;xfPYwBN+6PMvG/xn+of5bvrU8pPnVvMlwZgAAAAADKINKAAAAAAAAXYPvnmV55YeKHcGh9JKAAme&#10;qXf22HW7rVPh9yOB6dfUbloZ4y5b7c19oHzd8hwAADIyAA3x9CPRO5s0LinmLmjijjcEolAAEDAA&#10;AIwADIevlpjtLTYIp9l4SHG7Kxu7xwgh1RIx7AlWs6OTKmpOPwlFJnznmpEqbVyTmz58huS6286t&#10;2Wg3JLVhMkvuFGjMOB5lkNpaIqyNNUzFgxYrIoW41ZFgxY9PCqYdTjFbq/ePSW9KvmviMECT6K/Q&#10;5qfgDZHTuo/nUwcFun1H7d0r4U6yMusPZGm82vPpYABe9H0I03h5sgej3xq6nAzSqoSAAAAAzDDw&#10;AAAAAAAAj6uej/Abq3rP5a6cA88y3GNe9afQVsLnvXaNlZjwB4psjaf1idvEBQat0pzH4E88gAAG&#10;RkABsn6N+ndlbCxTljlXmLhPltQMAAyMEYAAABkDI/XyW1jtFhVY+DlKdOQ5m8qQ8ptCylYhh7L9&#10;w00267CpW3m5E5UtxZ2URxxd8/IUt11t6W3KCnGpKp9gtbiqkLjvIcjE1HbU1HXJrnK6ujIhVbdf&#10;FTUVtaxWVDWPY9XYljtx6wz2/H6AaQn3B+irSnzl9IenNT8uWjRP+kfaWLT/ACs8wzT9Tu+vPLqr&#10;5S1AACT77+591P4f+Xfm4wBaZa/rVQAAAGQ48AAAAAAAAS/t+3F86XXe5+OtEeMb/pX6F5Uz5X9C&#10;/QqXkVw9mW9+ntG+BGHAu4Pp36bWzq7QWufFzzGUAADMEQBlM9uvSbYOU0HNfLXM3mzgCgAZgAEY&#10;AAAABkAPXaZZYXWYliktE5DzxFNySytJ7SJkNZUeu3XWnpL8B2vRFdWzZSUWUV6ew9ITfHPfOVIq&#10;ZwecccbUb9pJfDy6yOlwINJJEVpqGic2leNwUVTcatrVVkeDTRYtLX49QYpSx/Q7fOFeZ2KGQR6z&#10;fUkObTna6+P7EB0V9pnAvkd6/cKfP+pP0s+y+u/MT5jlAAAKzjpfCOY1AAAPerNz53acZMwAJsIA&#10;AAAAAAF6I9v5N7vw8X8P8hwLwY7h9oswrMj01t30+Hlb4idfdL9d88/OBhYCeifaX0GRqHk3x/5e&#10;UAAAowSTBKTtX2z7NdwrSHMXnZz0ojBkYAAAAAAAAABevMmxxGpxTF0T25i2VTCt7y4mzgmEprFc&#10;ViTVsw7KO6yqActqXYIdkSVxZTjtnKdXYLXDdEh1bMxp2Sq4WS5tCt5tDrRtMKjSq9UM8hSKXEF1&#10;9A7VRY0esiVkOuq6GDiDGOxIfop2vz/5m64NMzJfrT7uxzA6rxW8JzG0PuCu+c5vjd4QKGYe3mO+&#10;NmEAAABSQAAAA/7I+8FjrCbw54wcmQmh3fjPGwAAAAAAIi9L/c35TPRLpvN6bpTBfJb129G/O/zt&#10;6k6V2p3ymg8qtQ+q+nuPvmtZAAK9yfEqdQAAACyNIAIGLXrPoah0BzfjyjIAAwACMKJ92OTYABhX&#10;rzOZxiuw/HETY8wkTSn1ltmd66t2NXR9fQ3nnmlw5DD0eqniQ4/OmRLFiXGnsXU1yXLeZjPIVLZs&#10;I0oOSJ8k3o0dpbTpIQFNMJTHVF2JZvY3q+hjxoUWGxFiQIuNwa+pqcej4ZArvXvs2w8sPPQZR6x2&#10;Hm77N9nSfJnx/YAT7NfRFifIPy96zAc6o5SMAAALNsAAAB/6avTjSnMbWt+uNyfJvreRSS9VMGFA&#10;gYIgLvsXpDaHLvALO8/Sv0WvcPy7D+xt98w/P76Fbt5p9kcsKJDxHm3w18qjABggAAADIGoAgACX&#10;nGRyMUxKCZgAGCBgABedbKyWQxi2t8GQFraL2AOsqa3UzqnXTlPKWycp+/t7CTDrsLjsqD8yG60S&#10;q1xTzFu68maJKodhKXPnuyHI7Ryg5LalNSjW5MedjFHW4ltoMux3GThCP0DsZFLzrrKFBjwohV9W&#10;iphVlHXY5DhYtEqPRz0arPMDg4dM+3G8PILy3IGYAAyLOtUsGC3p6EeQSgAAAtJAAAAvbn244uLD&#10;Mjka16gk/Iez1n9A3VGJay4O8H88utkcqs9z+pF15zdx+keCRNz8T/Mt6K+/mr+ayVu/rnolOlrf&#10;lX56e5PoEyxjSWtfH/xMZIAwAQAMjIGCNQSRmUzoTpXMp2J6W5exIjBgAAAEL/em4cxsp1Xies9I&#10;65QakF64R49LglXHUtqZHmSBIeMSrAn4MJuPKIkPNzksNtsSlFMkLsItjJbbeasbCRJnPVwAnpff&#10;YkOympgW443XOvoDaZcRh6PHbbZ6D21R1uj9GQojUVliLUtY8KOnp28VqaqmRE6iTzpS2vQvr5mP&#10;ln58AjIAGpJAAZJ7Vdb8MeT+AgAHlXqT5hYQAAAJ/wBk3NPQOR6Eh2EHnH0P+ep76cMf5gw2N3Px&#10;x8q1EBtH6p8Vw7eOJs64ppXXPiHvX3+43+aPYG7++ldxdL0XPnlv4AV/Xfo9kulODeXjMgZgECBg&#10;gYIwoBJgK667o2LMxnGNTc18mxwYBAyMATuteiNp3kSqqMV17qDReAtKlK9Sk49gte/LgzowdbmP&#10;y0OKlpdQS62QG23I75NPxHo8tuVJVMntPKWiSp2deu2Qk0tbPefdOYy+6SpJupaSp0kGwllCSajp&#10;g7d2tOptUc/CscgtQGK2FBrK/G3Mcr4NHircONk2da29Yt/8pcKaXJJkDIiUAAE+6nrXpHYvCvzq&#10;GAC98/R/xk8iDAAA7c+vHyk0/wAE5b6jcjDZ97lnofobUOIWGPWfe3lT88ii9mfpR+RrbHvtiPCK&#10;plb1vlPNHr7hHy09H23proL5ufSG15Y4zaMiAMyAMgZpAUkAwYIwogRltT2P6JzSm1xr/XnOfCmu&#10;VAAAjAA6F9AN85dJrsS1zh+u9U6o0FXLspvblcQdNZMvLJ1x5u3irmIkmQYjqWHFtOQguPIizEyl&#10;y5kt9xUV8LtblNo68ePKmuyHZcJ91SnErWTBpdWpDAZbixVsxHd1bEo9WasxZqO3XO1lIzFx9mox&#10;1EGmpaqNRQrnY730U9X8G+LnKQIgA73F2bj/AJzaDMDL/t+8Nda7Y9b/AI5NdAAdeerfhhrcAAGn&#10;2D+nXzB4t8L63Y3rhqXdPqhmGjqbaunIGaYLq31I+RDlsvbb6Q+HdW+lmAfHrq7rbf8A3x2b5ae+&#10;Y554D7V2n5XfNgZgAAwAAQB5/u3V2qEEaVEDBkojCTIvSH1435sZWqOS9R818Xc4AwRgAAT/AFU7&#10;d2Pnsqi13rHVut9Hah56xi2kK7AbmKjqnxlvNx5JSZCbEPt2ESSiGbDktoiZeZS7GKUp+zFg25Oa&#10;S1MK3uWZ02cMcamuLsG3yKezLW2tL8OQ2YlRo8avSUc262Ln9zXr0ucJusixIcWgi0sSoqIVNDXT&#10;V+MpzfJffnfnJPhVrIiBAurffbadXzz87WEgdK/bH4ccev8A0x/D7qgAH6Qb88YgAAAXr79PHKPy&#10;zU2mc49cONdnY19HeEea9BjnWmk1Se//ADi+fo8n+of0xgZRXfNb5l+x/MvsFf8AyvfYF1ACicv/&#10;ACl8zGDIyAMEZpMK61yR3kHHgRgEYAURgiUn2X9UtubWyrWvD3OHMnB2gTAAIGAW/fZjo7amb3dl&#10;jfJ2jdO6L0pz/g+wMZkdTnNivMzAsIYcdlLmKccdltk2STDi0xnAGlojy1OPzpKpL62m5zrttMVb&#10;sWNHElPB2U+mUUlLjpERrWwpgCC0zWuw2ih55kmPP6nrlRolVCgUbdS1RVkOFEYxfGks0bnQ+DbT&#10;0lgBhCiCPp06y8dugu1PDPzZMXv2jdA6Xy7ij5LSALoP0p5384mQAAB6jfVlyB5L8+QOePUvgvKf&#10;or35jHzX8Wc29Kd9SeifYPxM8CzCc27Y+uV/XPjX0zV+nPkb8ye0vo/9AdT+e3h3pMwADIwADCTM&#10;dLyM45LxwEDMgYAMAgafVP2c2VsnJ9Q8octcucH6cBmQABGXYHtFvXYWwcgyDBebOcdD6W0zzHV0&#10;sJHZcd90hPjy2g28TqnZZuuvOtKjSYbNi1MabQkn40ph5x2ccqYHGX5bTmSLYsbEY0847ZLdjTn3&#10;27JkEFiFIRJgLjNwAy0zDXXydpHSavqV1DUFitiVVS3VwqsY8xh8imp40XK7HCYJGRJAT9o3QPy3&#10;9Qe1Hhf4omaehfoP6Y4H+f8Aw0ENv/YTorZni34yGCAAzT7bdr8WeT3Bnsn2P5kV3u1eP/HDrbRW&#10;yPUbWetfVflTxXAAkfUl6vDUEjausfjp5tt/qE7Y8V/E+kAABkYBGRgyBzt6Y5qAlGkyMjAMjAIy&#10;6c98N/5nYar5v5R5U8+ogABAwAOq/bzoHN8ry1OH8+8/896f0ZzPUSlTeiiMSGJsqFMZS42qeuwZ&#10;ny2FMMJElqe08CIR4kg1yWZVhKfmNTIyp8V128XYKr4T0orpp6SHXw6tag5FacJlSIaGUNRWIKmI&#10;VxkMCnxGLFjQ4serhY6qvKkjVh0kHHKOPVN59Z62jAiSpG1/pL9V8MTW/I3xkac47U88TMzIH7K9&#10;seP+6vV75SFEZAwXqr9TEryKyPxj6ap/b3zx9vo3hhzPxltv0C8hfYjtH5k+dAABe+8XtDsan89/&#10;nL5sNPqj6aeYXl4gAAyM0qIzIlBKicbIzAAMjIL2xujXGkYJhXoD7DbboNac78leeWHAGDIEYCd4&#10;e2HV2b5Zkydd6c0Pz1pjnzS0ZqwyPbRmmVJWp2M4xYtCPbvrTLWbQQ06TktDyCbkQmp5TWE2sh2U&#10;8Tq3mZDrpySdcKWorNEh2UbwkKU82ybLrBstQ2mokVEVyJHlWMV7DIlczWLrYtbXs0lccWsFHX12&#10;Frray26k11odRkRby99s47KzPTng95RqHTPvzsvyB8oDIAF7MfQV4P7XzT5slAjIwaPVf6Udo6z1&#10;BsDMfmv8x/t22ZE8mvML2O7I8WumpfyuKABkpFpnmKYyoXXobvuu4S5bMEAYJSVKSSiMCZuiLgGK&#10;kCMGCAPoX0Azap4x4saMFtfsXZen+ftAMgAAAAEYt/W30W2ddT42Eam590ZprlvH7evnK3E1HsVW&#10;LEuUGFsLmE7MVIlE3JYiGbbsk2LGM6y+kB6WLNqe4qW2h2W1IE5Dj63BKN16Y+pchqU408ohHZad&#10;im21GXVNMN17asgnOa9x9msTGjRq6urmKZpisgs0ZYzi9Xtn0e9FNJeS3LFUCT9HXZ/mTva1+dvB&#10;gHPq6h430T8wnMSyBJ9HPqRi+cPzi63BkRgwbfVncna8Pj3ys12XsF9N0jnHnzzL2XlXtZ8mvnqZ&#10;AAGRkAB6X+smQSdY+DHPAURBSTMAAyMhcZ/lWK6pJRAGARq9Gdy5CrVPnZghgAJMwAAAADICTsfZ&#10;Pph2hmkbHMG1fpPRPGdbZzWbGfsUopW0ibFn185t9qHMkznEInQ3ZNa486lbEx5pQBG3Mckz1rFs&#10;bxSnGCmk43YuNSCmTmpKw+b7TtlOrn4SgcAkNsKg15Rmih1OTbco6DTMWM3EZg11fFh07lIuvgVd&#10;S3rnu72A6WzbXuN8p+GGjemY302df/Mt6FekPyN8ymWe/df8xXOn0q/Px5jAGXbn1C8L7L+dDmoy&#10;MgAZGnYGvwDUCT7BfRtsDG8L2hinzaeQiwkGPaDkDh0GRlefWnvjyMT1z5W+UwMA0hRkAYASbuz7&#10;KDqgAjABgDuPfmSyNRedlGAAAAAAHWgAABm9vPyfqbq3YdHrbRHNGg8kvLKBaMP7WitSFOzGnXnX&#10;2ltPS5C33ozj0ZgKXJfkks0srKfGUHJk2Q7ZSGXzbVINb7zk1l9t92S+Gn3Fuv3lpDl0tal2GqO2&#10;ltqLEEBEKNYbJx2w0/Tx40SJGjRKyshw2Y1PEZocF7M9qenK3WVPtfMuHfnQ9Lj6T988Zhcx/HfT&#10;ATvtE3bgt78Y2lzAL3ZzvyS9TeQPMsjSZkZGE7Q1iCMEoldhdw9rI468odTrIGkH1xgugAAZbo+1&#10;vNfMPBOrvILxNMGkzBKIKIADJ+0N1WfKvKNGDASoEZbS7j2A1xRzUjMt17AttY6ZwJIABkZAAEe/&#10;N45S5qfVDeGUVRKuM8v4Vk1ITspiQzYJnOmlca3aEaxlOOKC0LrbGM+JaXJMeellw1IOUJ81N467&#10;BnSG4M+UuU/KiOSA9JJ5l11FkWUuCQ9h5paNuEpEWLGEGKcOFt/PKDTmrSiOxoldXRIcCuarKlSc&#10;Nl+7fZDGmayUzt3JvHjzTsdQ+8Ha+nPAbRJhPvhkW1C8VeRFKAL0R+r7k5HyY6yBGAARps+iOZDM&#10;gYAsqwgFGRGAQBGYSBbfYP22nFNN/OT5nGCWQAMAyAE3076xySr1bxTxAQAAAAGRbGw/CD6C6l2h&#10;lR4xqTmLn0kgGtBAADLu0cjU3BwvnvV0ZVvYXuROruqu2z+OHJinJpyEOxnkLmSosp5t0MqSiYJy&#10;pEaS44uGb7U2PY21nLmoix35i4kxx+Yt1JvLfJ2M9OKSpOTHax7TX86HIbjkmI3HRBjR4rFduPb7&#10;WMaY02hiAiLUt1UaFCrmEV2E9iexGxZOBR3aXVHVeu/mY1mDQagQl/cfW/PV5GGogSitPS+287Nc&#10;GZAAjALvnf3kQYAADqUAyAMgAWf9Sal55bMGE9pfSfvrlPyx8ZmQAAYAAMlJLsL3G3Dhen8G5U8w&#10;sMMEYIwAABuLv/oLLp9bi2t9B8U60AAD6GzW2N7dKpsXK+Ly7qAnJWezpWOS7Ni03XULXOfTKRNc&#10;jPRkuidKAkyG2mlk4xfsLbfeD0CUuSYv7+VYPXNXjUtxgpVg1OU6pxmYmSt+KUhbotLezj1lStmd&#10;GKOhcNEJmLDKsyrr+5xetwXlzCGEQ48KEihahRanCUYP7x+zHnXzRqfrDX+PZ71VnfJ3M/ktoxQA&#10;T2p635Jx94505ggaPRX1W5u8P6gAGkwSVAbea1IZgGQcU2kAyMgBkf0CdARfCDkAwlVh9M/UfG3k&#10;bw6sGCBkYAMAgj2k9iei7zkzknkHy80wYABGRgGU30q7/wBmvVOuaHB9Jcw8cNktButEFBO+Nv5l&#10;kVtQa65Uw5xVhl9o1AkxrBroGrnsT1pckNyXoqUyHVKXZoSqA5aRXDsXVOsqnx4y5rM6y2FlmTZZ&#10;IxehxDHH0SlSJK33HG1PrUS0TApMo57rCzQHGjCGm40SMzBZpeg+49n3Wj9JcqczWUOHFiw69iuj&#10;47lu7ZPGfvZ6/wDkj438D7s9I9W+jva+HYNkG4PmQ4mMDOPq+RjW0Pll57BgF0h9cXMdfwz4PKBk&#10;ACIwLimMEaVAlkQIwYIwn0r+pvxy6P8APLxDUDK2+pf0F5Q8TPK0zBGpJglEZGRp9mfaLcexeZuJ&#10;eOPJvXgAAAAAA2t7udS7mma+0NhmutGcrcIwjMEpKwlI3pvgT3o9HypiQdv5OTOMFJm12741q1Yw&#10;CmmhmRMTBdlpsGhIdrZ6TkE9IkPOOCc3BcXKmZFsbYmUk9e6zx7V5TTkyUz5xog2ykuMOE4p59t5&#10;0rGO9HejNyUpKKhmGmHDq9selV7ujTetPPDmaVWwYrUGGw1SWvo/uyz4h9E/TnyW+fPW031O0D66&#10;bQpl6h9WvG3xI03FL1C+lT4898fRX85PAIMlJ9Z+3vC7fHtj8sKgZAyMgSJURSgQMkuNrMAEZKTs&#10;f0Z+oqPpDw08VlpAyX2x9OcR478i+VVEZkSiAAMjCenfpV3da6I484I8viAAAUkAzT1378dB7vzC&#10;u5+5J1Zz/wAw+f8ASrbMlEl9kFufcmUFIGn+ea8P29hkS5FzXz6besCLJentNS0SG49iiPdibIbr&#10;0Tam1J1505jkk58NhyQ5bMZvsnPMjYdyHD8C1tFkuuqkSlyHVBuTFdcSU9biFSHAtyO8262UZ+M2&#10;0UFDNVQenO8c5fq/InliWmvr2IjESHhHov3nqW8wnp/0Iq/M7wR6s9cfIz6ffnw4A7dqfefh3xJ4&#10;/wANL1E+rPyLzL0Z+MzmUwRjvD65/GjeXBXiCojAIAGfvV6eYX4jeYKiAyH6H976G8CNcLIAAt5/&#10;QPsbauxvFLxmqjSpPq/64YXjmV8beF8cGQMBJmARgJ649hNraR4E866swAAAAAB1v9FO+NoZ47ob&#10;kDRHPPIXBxhtBlIZTJjO2+S7O2fV6k1VUG+qwtL6ZIh5DMs7WcHpTr7sKYUWbDOfb28Z2VFr4b7U&#10;+PLS/LcdU1OWt920duNqZ7laJlrhOHa2gPvN2RynVuIkk40b5qfUhbokG3MSxJZU2GUpaZaTCYqc&#10;e6F6627p3SnAKU10ZiNCZrdRfRf6AeOVX1pzz7LTKDzB0d7NeUPsl4Z/Pv6i1n1KcsfF2sw/9LHr&#10;5VfPl4hrASoSvRL0i4c8qGyMyBkYT6ae+en8H6P+SXXYIvdX1Q0FsLRXzEuGQAR7vep/J1Lurh7w&#10;UWCM/r77V4O8o/THSHz9a9UQABkADIyBpsLCjbUAAAYIGSkq3X9DPY2abCq9J8085c6cJcsB1IQo&#10;nUpSrIrhhUGvjw3TdXnF9XzU2C5Gw452S3VOMtWsNUWRd2AXKbcdpYRyXGJ5zG3nZq3nX1SZqdp5&#10;1lFtKPHcc0vMXJkonSXXnEpfdiSDWFvtvyEhxaXCWbrUYNNtxZMM4TNTj+U9wPaa4enQUU6GapKd&#10;Z+yPtJjmrNceM/bvr4KnzV3n0Bs2r8GPW3It2eWXyqLBBFyKZYUkzTtPVhGojAIGCNH0K5p87/a3&#10;sJ4tcQktr7cPKPzO6U9/fihrTBKJf2hdIfJ9mHpTkny8xAAX2Ed3V3IUrjD5u6IjAIyMEYABHKsE&#10;Q4gC0AAAATreliyfW32O2PZR9Rc789crebVHJQySw40bZztsPqq4I18aZESwmbHr7qNNrJ+wTKym&#10;sy47iHzk10i6mOOh9qQxj4KcUmVNhzykvPuyHlzHT27nFq/CpdV10tUopVk+86cOQUllxExtbrTr&#10;iVSn2pcduzhPx2SjKjpQiHEbqKCdm2u6qAxDfpokVMGr1Z9JvS2DcsfOXmvtd7F2gAr51FjGxtff&#10;Ibx6aFBJmCMGBaTMeMAEYAAI0+4/vZ86XQfpj8hWujKf9ymk/Gfo/wBIvisdIwQkfbjvzhrkD158&#10;7/lCWZBPrV9NORa25s8SvJtZAwZEZGQMAj6F33gXMWMgABSTICfautRaa99QfUjYuH600fxH5+Uq&#10;ozjjDrZmoNZhvPLbivwPTWEnLtWIk/Iru0lVcpWyjKe83NZsDRW2cVdrcRUPnLbcxmU81NTOeW4q&#10;eRqt2LdYls399IZpGX356SsZj0g1JMG44hx1TUglKRYuKdaeS2RRCZSwthqMzGiVleFV9AVcuoEa&#10;K1WYvqTPrLm/1r7I514X9J+pMovOWpmd7/5O8FMBga1NIIzABgy2Br4wAAAACMFdfRT6M6p8AfPR&#10;YCPYX6Wcef8Aly8yVAwQR7X/AEfS01Py2+WSgAV92n6Ow+JfN1oGRgEYAAAAznuy1uuJ9BgBSTIA&#10;ynR7uJDivtbN6SyjWuhddGo3g0pkyUS7zpMNSo8TU2tBYPPzVWqMhtoqk7XkMsWzTllTWZOshrIJ&#10;rLkhC1OVUJU4OuzVx5U5KpT8ie649LZlvFNblLlvPuuXFmmCwJJtzFGhx6OU1t1dpGmQFSIUqGbU&#10;ZLTRGwzXx4FVOZXQUFXW2EYUtWqDHoaTZHu9zVmWnvBzB/qLwzzX9evC3iVRO9pcoYuAYBGRgpVh&#10;TEYAJRAEDIhfY2tSgQCN1745s1ioGlQIN+iXpFrnzX46WDIK9eti+X/PZqMAAAjIwADIbB69vZnJ&#10;ejAAAZAwM62Zaw8KpsPjxjCTcJbLi0GhaTdi7F3jaTSrMQxPTrchWTVk3LJ9M3OtbrPQHlWMhtxY&#10;QmC9ezw2tLryMYnIelPy5JPHNYtbGQceVIJU5UopMxoPSJJ3ORyX4jNTIUp51Kw8lL8mMHbWVWNr&#10;Sy2wRRo8iGaIaIEGlc3puSNFo+fOf5sKBXNwKwsM7m+kjypzXN/l40p9h/TGtuhPlZ8ymYwyTONP&#10;mowARgJ+kLDPnwUAAADIEZdNfUdI5S+ZOoMEDJ+OZkZAAL3xiWrTUoEZAek3SXnhysYIwRgAAAAE&#10;ZWfU+5G+HsKQAAHG1JX0BvDd2bCnpee+T8PdJuSlpLjiHEsuEhOddTS1sxIWk9QNHKs8mi2K45Iy&#10;a22ObN0ic0H3WpTMYNW2QwrCM4McTPasmJgnLJ92fIi3kp1kT4NusphyUSJgObaXMnIIb+ILclon&#10;sTWXwHFJbzGZBi0rkMjgvR4UlEUm2q5DVNtjqLLjcGG8F6IIosCvjwMWqvr5yPWfJ3y1zusPqI3h&#10;5h/LdWNpa7h9rEcyeJ+AmAAA52vrXm0wDBAAwQb+pPC5O0vLLyUMJUFBtaTAACfTz1j5b8QsDMAg&#10;AnYGUaYMyMEZGAAAACMB3LMcggyDjZkAM57+3RtDIbCnpMB0Fwdg0d0yfjPoST0V5txG3t6SrBCs&#10;d5uwVxCk5NkTbak5ZMn55FkWrkwEaokilffmBb9lKXjzEl0NyZk1U9anpEx12yVJhHYOPqeXMasG&#10;bJEjJsgjWq7DXs1Uia1ITKJt1th2x2fa1tdh2NSCVFQy03HZjOsNsVNh1VtjL8Kr83wPQnBrLTTF&#10;bExbYXamR7D5L8x4t1r2iyLHZsOAjsD62OV9Q7qsPkRxwAAFsrXjBgAAAAABr7P/AAY5+7KsfFAG&#10;EmpJgjASo0fS56+8G/NLzmZkZAXnZNhw7WAGCMAAAAAgDWhSQAAtADiLHtjsHcGeZW5X12C6N5d4&#10;Wop0BSzlIYS4FxnmNubTkXbDFHzXVBwJtbaOxcz6/YczYqCsXCksTEPnFqLOaiSwpItcfccOTMes&#10;imPSXrBD8h+Y7CXIkzXHJKQ5PclHc5NItn63ErVbc2QUo0LbdaTabLvml6yxI0xBFfYiMhAagtVW&#10;8+9MK5QmSbLozW3ltQQ1QI8XB/V3ouHifnHwZkOo9o57zRk54dGpvpb6CWnTeyvMzxwIAG9s7VJg&#10;AAAAAyWz75+4fPcb5StGgECdaUACUkwnpz2Y4y8poZKIyMldW33HsQwRgEYAAWgAGQAUkALQZOk1&#10;vf0O7D2mcJTEDHNTc0cS87h2MpK5cJ6VEadVH2pLzPKWsb0nRxAHW8hoLHKdjhdpjezo0+U2666T&#10;bgi19xKlNKmNxXWUFLkJlWbzj6ZVyUiVIlNx5EpZuyJZOTHpa5bt5czSx52bKcej2CJL8QyJLeys&#10;ksKXW+PHFkR2ITkdUZppTUfC/Qf0j078pe39ybm9WKDxpwFhpqHF1r9ZvA3kh7NaH8GB2x7Ur5I+&#10;f3JsXcw77FfNXw39McG+kbzY+cNYAGzdfQwDIAjAAAAb7i3P5968M0h7rjrrzN1wZkaTMjCTMyMj&#10;IF2BvjlPnNQAAIwARgAAAKNK2wAAABYeg/qNvPK4Wt8Lt2Mbwjnnk7hUAm32XCbU61LiSc/debIU&#10;WGEAHJUfZGy4kSofzq2jz5an3WQJ0GM8uweWgOITTSnn0zJ87JreW3WxZUiROZjqmSHpilqdUq4k&#10;SXJzjs92QiS866tyaTjbZtORzyZ+ppQTLBw24b7KGmzisYl6Beq7XgdC2ZG9fsD+fDFIzTMeJo/6&#10;/c84/wBy+fPzzUn1V80Y71v41+d8+j199r/MPzW+mXm/9O2jPnH1mAHNpapMgAAAAAALH1izbyt1&#10;MoBDvvx6w6zzf5UOZTIwFIWQAAAMEXRO39P87GoAAAAAAyAAIzIAAKCTNOX+1fpHtS2xTnLkmVuN&#10;zEtF81edVSpyIiQQYdehumdhmV409j+CRAAZHlG6K1cZcZexzs37iROr3aN+RViVMTIBQbCJHkIk&#10;Sitctz+0llW1eKszJSHhKkrmpORIKTOm2Lst2dJceQuTJVLbfktqDDgBRnjOA2bURlpDQZZNiO3S&#10;7B98bOh5Xt9y5RrP5nL46hUaLrTqz6G5PO/zT0eEfbr4UcJe9XmP5AOWOI+2/wBA3nZyVnnqx8dk&#10;rFOcjPZGEQEAAAGQAADX01djaW6D+QTWiiT0x9cnmc5vPnf5wlgjABglEAAAVv3B2nX6W89tbmZG&#10;RkYBKSZkAAAZAAyBgbb+jDt3cWRUvKvAWK9FTNf6N5e83KEjStDzbrTiXIqpb2SCqq2Y5ggHc/yF&#10;aLiproe8nbS8lKCpLFfBjMWAspdY9HXXvsy5D6M22BlGUTVFTYdr6TKTOcOTIdkuLdXOsDtVyrJ9&#10;dg6tia8iaTinjjustSI65SGojbCG4zLZxopOQ4zOR4v3x6YyGoT2LeFXJF/HhREVeX6f0xmmBZ7k&#10;HPv1H+hGK4t8oeqG5VNpb6GPXLbfH3zMcdekXSHiQYzjCzBkAAAARgZz9rHzXb57R81PJ8wn1g+p&#10;b5LMP9Duo/lYWARp6OveVFkoERgF6Meme0rvEuMfF6lAAAAIwRgjABkAAAFJCuh/pG7h2CsY95uY&#10;D0Fr3A+f+XPMyhCm1nLhSI76W02+T5+zhuPY+0AAAMnzc4dmqli7xfyW2W+FQXJlHUnZSqm6DkQ4&#10;8Se467d7izbMdp5fT4DT4FrbDrWwcKS4VmopD0qwmuypEufPKwcakNTHXXkLfaNxlTS40t6MzFYc&#10;jNJZbYiGyzDzXbeIaU3j6Q7BzHRvjRy3sWFBYiUVzmuA42zFqkYBqH2OzHy/1bmbDdFvL1w428oM&#10;UWFe3HsRe4j49eJwIAyAMgAANyfcJ8t+9+lPMXzVMJ7M+xbV/MvYHgl4ZKIEovQDc3lA0DIGRDZn&#10;0p770fjua6c8VuTlAjAAAIjMjAdk2VAQABmkDc/0f+iOeGBVad0TiesebODfPkPNthQMzdjrLbG1&#10;pDtbiGo6RgAADL8pDlTJoGulpeRHOjtTZ0STjlRNNx5Sw5HjOIXZTs72tsHYe1ZtnQ6wxDWGmLNN&#10;kJ5lPW4/IsJEmc7YSJdo3bsKVKW+1IUzIJ9kiMRbqZUwa9QaVAaaYinGjV/X28NkcW8x6NYrcy2n&#10;huCQzpLvdkHnPHLmtZqI2Le4O/dPeFOv8oirx/oL6kfIXwWkQsb+kX0v4txnTXqp4++CKgAAAAAA&#10;ne/v36k4H58/MnEAJv1U9zcl8pvB6MlSVJVkGSa5WCIwDLv36sMt8vOEe98b8nPOZRGAAACMEYBv&#10;NSopEAAA43lPvp7CbRUBW6U03rnT3NHmJzabCm1oWDNKXM131XsvyaPBdUpWEAB/O8lqqKuk4v1Y&#10;/lcmWxMdglYQsfecbbkIdQbZSFv2uy9rZ3sbZj53OqsAxbm2ZYhMmYt6W5PlqkTHbVyVZvzHw4h+&#10;U43NQa21MPBpdplF45TawjCImOcRKIbEam6k31lmlOVtT1HXHSLGOax4605s/wBFM/jc5eay2osf&#10;WPpB6O6ovMd+cjZiVVuG4W1kFdWbq+mBzG8Z2Nxl6Z/IXqVIABkAAT/tV1hxL5YzdauGATeRwalS&#10;iBgEYSoEpKjII9BPrmnYj599Scx+IHnkZgEYJSQYIGTm2N2ZtjOntKwwAS05B191j6+9r2ALFNI6&#10;l1Jo7g3zFbCkkAS0GuTD2/smBZzK+LgmmyAMgDsc2tolXhkPrJ/ILZywSy8zNr8YeckQnElY11fM&#10;elvWGyN25zm+fWFkescTwrnN+TIcnJmOWT7thLZdlzZ8qbcJkk4spYcKQpJpDLjc3PE5EIeH69Wb&#10;LDUdgMV97tyw2FW88aKZ2/2XszX6pWo/L30s3fzfleeeYupIsdGifpr0D4S9t/Qf8Y28Kxceicp8&#10;frYvqP6p+dXLnpVyB1TlXnb5cAAAAABHun658lbv8z/C9YBFuv2a2jyZ4+Y8QMABQSYAMjIZL3r9&#10;Ne8RjOk+Ufmh1QDIGCMAAACb2X19sOxqsY0NwhrkAB/sLtXaex+5Op3sR1dqXSGL+f3lrEIlofQ3&#10;JjqDZq2LtQn7iHBw3SIAAADiCfbbPsZm3tZLhKjTZOK1j8mOt15EdUYkWUu7HSudZ5mc2fX4lQah&#10;0tYyZMlyQixkvSredHemy5dwUmRbKQiSl0SXkE802bTOwti09bkUOl04htgo8co9c50FsG4xfXWg&#10;MOrO9tw61h0lll/mx7mZH8pfcPt95AcQTWIeoPbr2E4t23q35MtztycIrchxSsiRPUT6HPk24/6B&#10;6tv/AHh+ebzZQpIJwkgBr7OPG7Hs19Rvj/cIyy76ieitC7y4G+btRAAGpJGYCXEmPVDuHeHe2eaF&#10;5B8QeIFkYAABGAAR9idu7u2VaRsT1TyV584yQGx/WrrDMWMDybfU3ANHcl+fPOSCUEvMAOBtSVO5&#10;7tqM64+Wk8IIAyIGRgAF2Cq4yK/CIlYKahW7KTaVbiSaqLFxyxnW2V9L5XkeSM1GKVXNMOccqcuY&#10;p+ymqn2TcuU9OsRcvpmrQb6lvNm/FlMpRE6G3dd4ljNXT6CpmFIhNMN1Gy+ncXw65yLU3H0n3kY+&#10;Z/YO3Nx+knnn0D6k6GtMn+eLnp5iHT6T91e/uX/nhtbKZhW7fevmv53NlNV3YX1Z+DHEcLojV/1R&#10;/JN54JUkEZAyDP23eWnJlR67fJk4QL0b+n3x7usq9CPkO0cAAFECAMAwnfX0s7M5fornkLxgoVAy&#10;BgEYAIyPYvqf23ncZ2NjmD85edHMIA7z9i9+bUa0xobD9cc88mckJBkDMLbCiSAFWGy84mona11E&#10;0QC0AAAAAdfXuTWb7pWVFhWPSVTJTS1NsNQn4bNzYTVPZZu/Ydi/R4ZpyI9LsXpUiWHrWXZPzYMu&#10;xkzJ8ty0kSWw06+tTrb5EYjw+iuhpmd4Ng9dyBRKgHFQ23jna3YmlPF/rTt7FPNKj+kq/wDlqxDd&#10;fSftF5zeCn0j9LVnj55lbbjV2FdA4vwTeZlmM5hjTP1B+SnfXkzoQk6n+rvqfzL8/wDpPP8AJPOr&#10;kTnybABGFNoT6mbj+hzScn5gOGVAJ91/of8Akcw3ef0ffHFogAAGRkDIwYL0/wDqGynzA5b7M5R8&#10;HtcgwCMjIwFIMF2d7f75yLXvN1rkOI6d4b87mgPZL1S31tjJ8H5V0LrLm3lLhSMZEZpNSQS0kZBx&#10;7IsziYljxtpBAyAAIGRdj5hckH2q20rajDrYPEEpg5I0aVtIlSpLFje3L8FKnpKpUt56dIPJb56w&#10;jU9hLkT5suZNekymW2rRsPKWTsZcdOQdpZWqvxfCeQBDdRFRkUfAew/TSz4B2Sil8baf3i6h11xD&#10;mm794+Jnnzh0Nq3zRFfhHrH1xTcoeNWdrgENPfTsxtH5jIlBCoehfWP121Q15J+CNZ1FX881z5EJ&#10;g+ij0F1H84erN380YmsAF6hfVfo/kTqNj4qIRAAAAAGAZD0M+t2dWaj05wx87NSlQBgAAEYIF7De&#10;3+5LXmvzYj9EFp3jvzPxU0+xHtLtLYmUxuYOUNU818O8dBJBQSAApIcQQfYN9lYlR2AAACABKSO0&#10;sot5BMsLg3ePYe1JJxt6ruLuIyFWCGJEpV689MWaXEzHLEp0t6bk1s9ZP0qXbCXPsHplpJKMxYNT&#10;GjekxnFx0lV5V0Hl8LHOcqI4jZyJ1lW4rB9othUmuKHjjz6vct95M+Socb/PVsptEFFezHsvoM8e&#10;dj+gHz40k6G6VPoX1E5A1PsChjVA1DF2FrK3x71098ZKfJjwSp+muarj1b9l9CYrnHypLBgjAf8A&#10;dz3aynk/5b+VFpAAMgAAZGSr/wCsT0SiaJ558WvLRYBgjBGRgAAvoL9n9juVXlvzr23gGmeNfJ6n&#10;BeqnuVtnPMmwnQvMOkeYeF+aQAAZB1sgZpAAWbcm/lVbaa5tABGQAAHa+VS1SX4SCkQ8DejP1V3W&#10;IyOVBNmaJNHZzrCW689PU7WTnJ8s50tywyvJY9zb1eI28s7WZJsr/KotHTTXpESQ441DsIwQ7DqB&#10;HyyXAocszHXNJdWMDFsPt+5dpROSuLMjnUFJ6X9C59iHiFgdrGYitlBptk/Tv8rFr9LXzEa6mvtY&#10;0z6x1PkBcy66NS5XiLDdRRd7/SLxDqnGu2eXfN31U8xfMX6NtI+P3RP0w/FQ4AQMgbdxfYY2ZkBY&#10;b50TWAGQBkYLNPY3rHSHAHACACUZAwCBmQCfcv35zIDGdU6q1pzfwd5UArzuP1m7kvLfCdQc/wDP&#10;PJ3m5DMgAAZAAAGSnTW1comUFnXvV6QCAAAA7SustaN9onXKXBI8mdVKTJtAl+usY2SUDk+ZbrnO&#10;sWT9c6uRJky7Ru0yzLINvdQsLnS5s2RPzSVZTGcRaOdGkrU9HbdjtyWI0rbOat12JtRq/CaZdXXp&#10;qcfqYU9qUyutxfE8GzLY+NTISY7SmaDZP0J7XRyF8uO9HZLGu/p55vi9GfJ5uKjw/XJ3t+pOofp+&#10;g9SaKn8x9veL/anhlpH3M93fHTcc35anAAQ2/wBt+cNGaSBAAZxvDV2qAAAAZXeyo2roRmogDMAA&#10;AGRkDLv/AOnLoJQjaS01qvkny/4vNe8uwrn0I61PVGp9HceeeNEAAAAAZALQAMlsYl89jNZHkQji&#10;gJMyBKBF2bbZJZTK4FKjYrjE1mQtNNYSXpSVRptlQzrB20sXXjkJjSXJjq7GfJdyLOEWljAxx+U9&#10;PnWFzklms8KdeVGefJqygLJcNJ7dza1m01baa9w/CqdtpNMy1EgQtzZ/j2hMdkIhYr1FV81JbVAb&#10;qpDnPnUs7iDctlaIrt5+hvFWxOs/I3SmB9T+7FD53+MOwq3Tf3FeKvlF1Vs/c/f3OG1/k+kSfcjv&#10;jmDwNwMwASfqj7C+XPigBINIAVl2JIAABkNxeo28T5z8p8JMgZgGAaTMgYICw91vdDL42OaU0ZqH&#10;zw8nIpbn9AekbLRMau1NrfnrVYBGAAtAAAAI37ytlZAzl+NYZEmtE0gjBGkzIx2oV5kD7r8Rqjxh&#10;gruVYV5VFdPWSlza5ybKdtJ8+YBUzrCPMmvPyp7l7k1gct/G5c2VPnLybJM2mY9gDi1HIQp2JIjk&#10;ZRMz2DmmS0Fc5icDSlM6UFDMWNDpNjdN5PhWueW3q5i09lpfkXpBs1VE2dhLlfGNDNqKPqj1C+Vf&#10;uP0t8ytfah+pXUmFZT5BceS9I/b74Z+XOtvVznD1+6hzDkLwO53pibNxsAiyDt/sHxtxIJIyAAME&#10;AAABO9suzrabq7zT8yzIwRglKSogDIAGU/089p9hYhrPS3m35yVxzvULqjdd7VedvCWkwARgEYAA&#10;AACkqcsm7aazl1HhLbRoSRpMjMAEfXdw3JtLN6vrIVfFyC0bgvmuoqbN6Q0zW28yyXZt2sxlbonG&#10;ue/MlPy5mT3Ml1ionT5EyXIu8nuJ0XHYcpoSGkvrjrUy7W7qzSsqaWuuckxPUNaEtQ2YbEbGvQ3P&#10;vKfrfbfBtBErMb7i3h5jVTqYcDsjW/McRyGbTq58HSv1VaxstWfNVuXYfq14E9r7P394aW+v/pL9&#10;LvHvjj1A83/oF+Iv6y9H8ueFNicQ1wwWy/o/6Yg+QvjE4kBIABkAAAAB1f8ATrtbz4w/ZvHPiTVm&#10;QAcSCMBRAAFYbAl4fB3rluH6Px9QGZ+ue0drOHxZxTyykAAAAjAAAIyMOZC+dnMtsfwqGtQZIyBG&#10;YACey3LsLgPkiuXBu3bCukxnnMPrnFVc+zs7WTKkZDJu2q6NIEx5L9nPcmLyt2RYyK6bJemCxsMj&#10;ulWWPxFOtOGg3VNKbaidy3upuB7XJr/qZGktSunDbOCisw/2k6T83Og4PlHjcGvjYzl99rtZJSzj&#10;ciG3DiNt3rDdPr/e1byJvxjGPqd+ZvtpPKvId/R4z9Zm8fPuo66+cnhTpz0H9t+J6fw55NRcbO0/&#10;nHu36MaBX1B8xXDpkQIAGCAAAAHo59V2XaK5RkcW+A9YZAyCiMjBkYItmdibal4NzhzBCAM0nZ+t&#10;Ow92X1VxTxXzqYAAAAABAwARi3eXBkWbMvDnm0kARKIyMEB2VerCHXIAr4D1tLkVFgmtkY/WnDel&#10;W1hYT2sis7OdEsYdacqcxKmWBzbC2mSbCVCflSXX50nJMhs4FK3JIAPEk25UaJJ9VMlwb5Rui8v6&#10;R9VabmTlqzVFYjIbq4PWvpeeC6F8jrdLERqDnmp7JxNljRQobUY4Kn31Y9mWJw1wIvMnqn7V808f&#10;eIuzItfG1J6P9dal8q8amd2/S9qHR9j2988XMPpL3J84eIfZH5X8vbS645h+d1RAiABkAAAABuj7&#10;Jdzq52518svGhRBSQYNKgAZGnKPTLpW7p8Q09wlopRpBkXZXdOeP635K41xIyBgAEZGAARkYJU4M&#10;qnQSiGQANJkCWAQHZ9o/LJlqMdXVnk7jFklqAnEknXWDz9jeidk81UuVMLHLAxNmuzZ7k24dk2Nn&#10;FVYok2L7k69uo8BMxEhlxiUk22JFa16x72Pz647ynefaNPyXxnKSTcViui9FT9U5hXcs3rcKNDxb&#10;fHYOreUdU501DiHAbr2GZEevx30j1XwFtWM3Us23GcHMNgxoSI0PWm+ufba3wr7ENNxdfWtF6P8A&#10;mnzR6bfKfsH7VvKD59evPazkb5wlpCQT10xTGAAABvvrXtf1kZ0bxt4O63AAAMjAMAAF3b6/7vga&#10;L1lqzjXhZsGQuuh9wbu3NV6H88sDMGARgjBGCMgYAAEqW8K2KZGQAIAAzASrtZVu/XS3op0lNEvr&#10;B9o3X6zD2G1SHLG4TMmZDcybRh6RjFq8birh6TJky7B23blTXJS5clnJLfI5ESgalOmtIQFtJboO&#10;9e93UaosMhqIXllqmWySIFe7sratby3jTrkcq+NW98ehOrsM2PzH5V3TEVmRFgNky9qT6TueMl54&#10;8mM7hR4WFz01dK/Gx2RS4FuLWsdu7+0vyg03tenwr048n/FXHJF59ofRfAOx+o/lG82zNJL7h9Wc&#10;5lcreROnQAAMt9xN3Yvqnkrj7TbAAAABgjIwQA93vRLoLa2q+C9B8YebleRld9nbz2Lk6MU1jo7l&#10;DFQAAZAAAGQMIUYfaSAARGCMAjSYMAEXdJWEZxyNIbo4lQ9IyQPrqMdrEKXFtoN9Mk2l7dTJT8+p&#10;qpzz8lUqZMfnSpDk2zcdnLddnuZHYXZ2uGPhyQaDJpkiVEZ9NunGnKq1HInlpmSEMiE90Hm56O5v&#10;tG4bTLeO9d99aZ0q1mPYHmHyLYNJhoYOK2jIu+/PuV7BfNz0dR6ly7FMhq2zpkxa2s1v6G8COV+2&#10;Pte8DfCjIfRrFvoZwj589l6i4S379I/ZGufA7yTcIEnu/wBtd207snmD5ysMAAL0y+gTbvD2McCe&#10;OAAAAAAMgDIwC99fRvZm1aPhXlLifzliAy6l753VlzULHcC0tyDzIkAwAAAZAEF5ZuXZ1nU640li&#10;wBEAACMECM1AgfZl444ZuRodPDkpiCZJqHp+KOtoRYzjmSLuda3Fyo6FD898312M5yTLnyF2Tq5M&#10;uRPNyzze2lQ8Plh+RHcaU0ltwnK+D2H07kOcXmk9I+fFugRVU2/tpacyi65IoUMqhoxj0IzDJtb2&#10;uCUe+fH67djw0qJmLEyb36+dfL/Y/wCcve+ovYDNfHrFo0ShbjOU7utdu6inrtvtw5o8CrHrLS30&#10;OfEl7Qd5Q/LXxkn0qlqBGWXfQB17U4PV7Tq/GPzPMAF60/Qbu3XnBvnl4vgAAyAUkAAAAy9LvcbM&#10;c+wzk3kPhLiozLI/VruDYr9Drilw/VPM/C+OGRKBGARgFabH39u/ZllOi41q/i7TgSSgAACBBQMA&#10;H2jaNy3XSixKhivlmxIjW0Cvgqobu2ivOu3zd3bPvWKUOTXnFvuWkl6VLkqm2BWZyZD778+2vLdr&#10;FLBS3gQjtmcmLc1sTG4uS2XdnSHOHnwphQg0nqzuzwW7B35x3pxEBpLVN9GXkx5Ndd3U3pv0i+el&#10;mLJhRFLTGXoD019FNaeC2Y3Oivb2f4rTIVZEiQ4KKCFl2DpcwD6C/bflDjnoDdflf4mfbL85/Wfq&#10;x5g7986fI3UBkkh1t9XOZ+OtdfZH1pxf86KgBlXrJ7o32seMPHPiowAAAAAAAAAeY+43oDX655q4&#10;/wDNXGzBdEe7fQu5rnV3NlThel+cuBdbGaTAAMED2h0ttvZ2xcpurCupNdab4f0YARkYSojSYCgC&#10;V3O4S2jDcSKiE++wTaip2IVtWHZqdsLKfLt3Jy58eO49axLaQc+Q7NmOv3DjhzZMlM6VkFnMjUM6&#10;Qp1RtNuMrTOiMm2lMbd/QVFzXrh4My4XpH17jevNW+YdCUeO7Dx/6XvBPwQd9UcG9avUv5Utjm2w&#10;hBOYVV714UgbA2zYMY3jGiNz5RRNQK6K1VxdeZ5jsphWrPbn212xr/xP8HZ/21r5szPU8XZGF/LP&#10;qnZ/pZtp4voRe+Y3j/pbdnrRzt8rZgpnXvpbtXW/IfJfNhgAAAAAAAAB7ofqTKNuZronhbnyOYI+&#10;9/c/e+5M9r+ZtAYDozlXgbToNIMwACkb36Z3TnGdbKyWYUamw7U3PfEmnQSiAMERkYWQBd0GJiFL&#10;ar4zTcZLUtyurSjRnZsea5JnSJN89ZzHEqYtY0gWbp2UiWuwkTpipkiRIkoW9lewrijwcSFIdUI4&#10;SLa0bx1lDDzGbda0fKFE6iNNfpO/do4xxFztcxWyEbF/pKx7wa4g9dOT/oblfONjxiMbRVmae2PO&#10;++Pna2ZCW3XPUkGFGp0FjxwavUnf/CGXvMdTcEUmQ0FvnuK7W9+ug9NUVXN6D5K5y6c6WgSMl7PH&#10;KHkHuTsDpDyd+d5T3ana+0OhNb+K3NRgAAAAAAAAADfXpluCxw3ANDcQ6qBkB3d9AG59l5/Za340&#10;05o3k3z61eAAQMEZ7q663FsTOM7zW/kriVmLap03zbxNhqTIwCMgZGZgj7sbsTQ8wzGajwrKvbN2&#10;IKavix7dF6y7cQruynS5iLCMqQuSxKkWLr1ouyesHZL82Q8l1bma32bWGq6t5qSDEUhZ7jt6bWeI&#10;yGzNvajerKR+zyHHo8XH24U2W2wzVRs31T3l7A4h5Hdfa09KuUPn+2SqO0hZam9Y+XdvV+Icnvs4&#10;trCHs5bVFJp4EWBCqdrfQJ8ref1q7HHruuYkpj6O+p30J8Ym76J2f2hz5ptWAU+fd27AGm5Wx9Hf&#10;L5wafXvqvvXJMM0H4wagAAAAAAAAAAD3sl6AbRxzn3B9KcQcfEYJ3f30SdO7BzCdqLnrQ2iON/PG&#10;mIAGkzI9kdhbo2Vs3YWT3+SziiVWJ6+1To3mrjmqAMEYBAAKMF3jLTJSlLjMJJxohNzozNWpk4Nu&#10;UScqXOl3jkpc1BFZIfQ85OfnSbSZInSBLk2DAktbNm5PJwnD7GS0gw80u22jCscM1k9JScVnfu1o&#10;eDYni1LUE9HqWI6GoWy+xpGlfMr0n9csqGv/ABF5g3Toq8yFsNnpP3w8LMZ3jnumZWF7m9b8G8s9&#10;AZTW0qWY9VBp8t9yvmU3TDtKyvlMMS8fkac+z7p/5V+G+qsi9rOgMH3f5BVN/sDevTHQScT114Ce&#10;Ox2H0F924JpfY0Xy78oFAAAAAAAAAAbA+jzpjfOec18Z8/cJcDEStj7+zb0M9JsrdGB6G0BzjwRy&#10;0DBGkyCsk606D3Pt3P7u4tLnJJNNjGM4nq3Tmh+R9FEDAIyBkAoKLvlE00vIkwWWmWnoDrjJSal1&#10;shXLmCTFyOdLU7MiPTiN2WRyX37afIdtZcW1sTcfNF3uPMaHXWFyJwWluNfSK/Msjj61gPtvP0/T&#10;PSN5j1NF5v0s08zFagpZFP3dkOG5TzDyfh294HJXsv3pofZ3kloTKWifxO7+ibSun/B3esfU/wBA&#10;mkaPbHg5mMSDCgRYJ4LuH0T8GN7Yxi9Pn90zJjqa079hXW3HPhT6ncw+5fAHX24fmo4S7a7t394T&#10;VHTGI+e+lDVtT67ujuf/AA39MonLvz3mADIAAAAAAAdG/S5ujZmZab4a5Z4H4YI90dc7Uyd3p/sh&#10;3DNcaf0hwPxw2kyMErIchjdEdL9D7xzjInYoRIuCo8Yp8A1VovlXlmvAAMgZAwDB+gTqFPuMPQkR&#10;3nIKWZbiK2xRVSWlVzMqa1PkTn3ZMWW1ZPk3Mj2c59NteT5ccWU9b8lh282BlNriWopMyJNbJWyW&#10;JWqEyDdEiTFy/rHPsGwbKsiwflKlklHrYTRxtuexfypW3srM85bKLXdGd/c4QS7g8IrEKrrjBNA2&#10;DG/Zkab2R4/dY9C6Q1W21TirZxqq+gvbHFXgvf8A0i2Pze2tnUuA9f8Af30/zOWGN72Hyn/UFtXn&#10;/wAdPTvOta+C/meakGtOcfaNvdHIN/onzV8SFAAAAAAAAADb/enq31rkVtojjDlfz85VF96S9R5o&#10;jE8Oq88xfSGkuYdfgyMHdbR2dtmNM2L0B01srIL6HimvMfrpt/PhVeH651DzXxXhxkAYIAAGSh6D&#10;pW6DlLrWpMZLaw43Oh18+C/HJyNWWMh6UHX3m3XJjUqZCnzESTzHNMgkxsOVZynTfZyLJp2WVeqU&#10;KWtTtjkmMZngDDhSzW/UdB7arMfj4rlN/pPWCyryiwmNp9x998Oag7z88vP24awb1T1fz301zzua&#10;HxPf4H3ByHIERLDaMP8AoQ+aHvjo3xu2a1HqRAZ0D9H11pPbvFFP0Zi3A3PUpmQwmVoH0m+hbc56&#10;i+cPyx93voIXh2UM+cnhP0V0MzrTzt5eNv6Jfc5nX/MHO/gBzwYAAAAAAAAE3177e2h0Dc0eleM+&#10;OPOSjHb/AKm7ry2g1DhmvND8Uc+gwQBq2jvXa2w8ghW+6ej9m5dlcypwDTWrqhi82HLrqHAdR6F4&#10;50kQAAMgDIAH6IRpQU8zNhpQ6ho3FvKhkiAcmM+0REU9mTHta116xbcekKlPFmOzth5jTVeFYNYy&#10;331MvbEyQYPiktINxq4kXNNSKXYx5CZlH6b5j5j622Fj3UXS3NnJt/CisV2yOl6nnjdPqTdcV8zd&#10;C+TmUaf9xfK3w09DKv2RufNvIcn9UfMvWqWUNrGr99+oOovO7nnYda1Hhph6R+wf5Xelrj1D+fb6&#10;jNd/LjsGcmvXBkY5Wae3VM55nX2sfaT3ayzG/Pnyj6b7eummtZeGfKh2vtl6kYjyv5F8bqAAAAAA&#10;AAAG8PfTpTdOwePNN8t+avLkUP8AuF3BvvZt1oXl7XXN/KnDUQAAK2P15u3M76fDvugOjdmZDdNY&#10;xrfQPPGMuSto5eihwjVmkuRObSIyMjIyABkPReQqFPC3a5bTzkBx2QlMR6tkoMmm5CIVm7GkMoJM&#10;0npqn3X5reyt1bgza51xr/QQnzFPkzleZ2VTrZqQ2heysqxzXcGWw8TkmSqm92s1+cTyb7jtvUv0&#10;C5A4AvzjRa/0W4Q32fnzJna69DaHl3Mdb+kPp182Xov5E/Vh4bczZ/tHlfIcojHBSxIRh2lE7YvK&#10;+PXoZgo0D9pXzAbk1h6H/PfXWG58kDMdliZG9HOTudKuLVNYFiNTmNNiXpr6ubPjUWd4nwh4WspK&#10;RPpzMAAAAAAAAAH2r9AewdmTeWfPfirhNsC1+hjrHbW2M1puEefufeIOK44AB3XdnWe0shm02I3f&#10;W3SmdZLfIwvUnM3KusbaXuPPJdbg+l9B81cjpMjIyABkAB6LPSDU460Ud5omZDqxCEmvdZeAYCHZ&#10;DTDcWQZtvPvqfsHnZGzdw7GzG9otf88snYygb229k5Xi2kcGkMOX+z6bO9IUzgDpSFlC9wdvao8Y&#10;upOTvYzdPnf5+XTUFN17tctX/O/m3klfW+zmBeSOTwtLe9fUfG/YPOStY86+c+3m1wmG40HZmvkp&#10;ixIcZFO3ChjTPox72YPq75rs6lx4cVL1etgoGxdYw4cepqqaroahqp+j30J1JwSjZe+NEeMDtPp/&#10;WwAAAAAAAAAAA6W9EfTfO8iLlfgbhjk4gb3vD6C5nsnM8B5g5o0Xz/xnR4/jccH0B6n9EbNyWrxL&#10;XWQ9WdGZbkUpSMS5E4u1dItN/ZlUYpiGptCcdcpkAZAyMjIAz9IIk6c4y+cOUyqFNgW0YMsKIzZQ&#10;1PYlLYkRmG4UclyH5DqH5EtzN9451sWfVa25st5M2W649sfKcsf03rSRJYsM/rMk1cyoSAtxx/Ge&#10;3vUqRQauzvKK3w0xWzoLGRc7r65wjzQqZjfVUvkKqvGGtP5/s2t9r+JMLzXrXwX2kzFRErJEZxh1&#10;iNChoiRYdQqLqfF9saF6Kv7GO1FiJJ+rtZOU6cer01NFAVjlbX4x9h/VuoPmd2zvH0noOI8pxfEP&#10;PPiSERgAAAAAAAAXPtR2jvzonRmteTfPbgzEwp5vvj3PzTLrHCdI6Y1xojXtyzr3mrTLXpl6J7m2&#10;9nORwOZMQ6e6MzGYYCdScb8z662H1QeOYhgepNL8Dc0EAApIAAAA9MFymnZDsSZWMSAzIhOm622o&#10;mTbkNmh5Ul6uiwYcacxIbdfdmvyI28+l9mPYZzPra2m2Djy0Z9kGawNNVr6XESbmkhWEWcpTZqmZ&#10;JV9jei1tBuNb+UvNWUo2TlWo8fxugbyOXjfYO7cZl+cuRqOfVYp2NteY7rOow3RTjKIruxdKWUZt&#10;+GdfFjQExqyVAxTOMO92PEPKocNIYdgNUTcVMlmkZq2K2to4Wvvsa61LzL4d9ndiae4qzaNg+keG&#10;brBtY884IYAAAAAAA2V77bo3zkvOXFfntxhCFj0TLxLVXqp6r2FZi+udd4HgGYMYrhGn+cNE+zfd&#10;O1Nk57mmT88c1dA9L548AA1pblDCd5SccpcO1fqjnDzn02AAAAAADA9M7BxqQt5oo8uK5ENTsETY&#10;qgmLIZEllclLMiuRSOIizCalvLXOk5xuq9TlOB6hkSHJkqSyra+yqDVGKykXrrdC+l05CVSH4ucd&#10;HyOWKzemyazk7FsiWN/2PK8lurkGWsfos+avCvpe8Mbg40+PrH2x8buJfTDnfurYvCtzCOsvomMS&#10;YxMtpZjxCjMOwcC9Mel+DOVbNcaIhls0Umz+28R8+K5dTFYpGGKuJqv20+glxuns4WmeUtLzc4yv&#10;U+upGC6B8zNUGkyMAAADIdyZ/wCyGX7Kyvmrz68+tTC97x6jzvXfBXMHQPoJsNNu+U2yq4OE6h5/&#10;459Y/SHYGbZvlC9P6I2f1HtewAAJGPavwKhpsfwrUGgufvMfGjBAAAAGRkr1AMOiacSbGebbhPiQ&#10;iKmS5GJbEuG/CkHMXHRWtxoSWZKUJlOWk3ONuZfKzfU+h7ops2RIE3b9nkGHaRkZ5e41XYyUlTol&#10;KWbmRdCYpqTHxTz8tVh8W+hRmwhtCXdcex3U2KYX4U7DUiQ3qz2q8xPGLv1nrfJdMXlc2qHTWEeP&#10;AWUCQ0CJEV7RP0v+cWQ+dd21AiOxYMkYp7FNZPyz5oXEGNQPRaRNTB1t7/ez1Dh2JbGqsG8TLD1g&#10;3bh3JbtPhHInMu3a3GsU0VoRrJLGkoRtft3bpb/6mhYZzFwvxFZ7o7a6s2TjeO84cfcs49a+hncu&#10;48lhYRjcPBda6E4W679qtm5XmFkzp3R9115v7KFgEQpta4HiuNUWtdMaN434AIAAGCABkAPTqzYu&#10;W5TUA3Iz6aizW/XOLS+hluZGakxUyZCFtrrax+AyTK5sK1kt5P0hsnLqPRumbl56fIsWrTN7LNML&#10;1FnW0Mjx7RlU8ch9uStaLDdGxq7S2DrT0xvYR9Lci2EZaCbbNnHbDojIeMM2nk7EXj+yPoB8YKPS&#10;Xvz8qXVE06axpEKgmUNJoYlmSmVY7r7pbnTZTUGLBS4iEzs76TPJbKKjxWyhVdUkisqW4dRqjoHu&#10;Gfof6S+gG/JrA/XO4oeKOPOg9WVeLbXj64xrBcF1/sB/HtBc5989Y5U/iNdN5b5F010P0lkXS22b&#10;qOrSnm/zJiu7vXzoraub0GmsGqcG0zoThd/3V6jvskl47q3nPAex+y9vXBgJTiWs8KwvGse1porn&#10;zy612AADIAyAAUXqSJyZ7RNIhvKEqunqOvecgySDTT60R57dicKDHihMVqA4JcluTlW9NpHL1Xqq&#10;M/KsFz7CNY5k7h1Dsm7tF6HkrKQ4JTqYO9Nv1kqq5bi7867xTA88ybjnQdgppKEGrsnYvJWjMlJL&#10;eSY8D1Puv1a2rpbmjp/yPr9e1O96VMUohONsG2l0OqOL17nXnxJjxY0NoMJc1z9Q2Wc3+X/AtzWQ&#10;HMcDVY9EqHsQqamr+v7r84utbvNiwjxa6iweLKz57F8dx+HjtfdYNqkuwN95LiOsMD0bzdyJtnrH&#10;bN9tTYU5THPnC/nXTeivqxufdWd5XqzQWtsO0lyVy/lnbXoPt2HiuK6+5y5yy70H7h27dKTGpcN1&#10;xhOvqbEdSc6ecXN4AAAAAAAMlepMk7BMVTLKpTkJ41zDihoNmh1hiU25LurWFFxOGpBMIS2ESkTM&#10;32vmJ7E1vpKtXLtlKsmbrYtpjGC5W9JxzH3HmnnXjcbhelu2/Ojq1PBETsO8xhWA5nN4lmrQSix7&#10;rXeeutj8Jw46xkWHPKkUuG+i9XZ6W6v88PSWs5G402k0y6S2UNIlsLejvsZNuzllUdmGyy2tUXXe&#10;zvQ7QXmjtSuiswoKK+EmuTXxAxq/s36l8vx7SFV1BJu8M5D1jX59n2j8emzMuotcHjupt27v2ntj&#10;XPOmP6w0/rOH0Ht+a7l2V0WP8/clcbc1ennrzszZ+w8iuOcOWsJ0nyvj20Nu723DszAOetM8ucX6&#10;W629pO4tp2EGDi+J4ZhuC4bgml/ODmEAAAGACAAM1eqzpuOQUw3WlzHkSWpSY7QVHdBR1raaynZU&#10;itaocCqGzWwU6vW3NjW++tvZjY6f5esXpEpyZY5Pb5HJRVw63Fkmsg8FyUjHvTjovIsA1B5ibs9e&#10;PIzhTpSq9G+h/H2rCUyBq76I/mc0p9FXHel5AbsK9KVxOicK85OyMT9FtpcoUm/OK8IsZsdJoWIq&#10;wpDkiPNlYG8wy1GbZjs0e0/RvMWOZfLy9qChN1TEVmMzWoiRMf1/0960760z5/8Ash2fZYTyrpfd&#10;e47fjvkTaPamyqrn/nzJ9L9D7M25suu43XhGE1Gx9m5y1gNJYVtfrrRvFHFPUvvzufL81zio0doH&#10;T2qOYr7Yey9pssyuHeTOUKwDaPp/6PbbTR12P4lrvEqLmnzd1wAAYBAyMAjNK0+ts59TFZAq1FPl&#10;PIUHm66ewy640uEtyJb7dyxNbUsayw+fBfQhCZSXlwtu9COx6TRNK85bIe2JlN7nLlvjuNw9NEYQ&#10;tZLNZR7fufPde8b4H0p7X+X/AMxfqbpP6J91/O3nSkhl3XfsfvrVfRXgPZiozax1dfwX0bC2r4A9&#10;l6n9uedMwyblHuDz02VGdUhDTT6jkrbboO2Nuaq4dxq5jx24jcTCvWvffj91PujyCrWE18etaq5F&#10;ccKNEi1kfII+J6Xhb8+h/o7A9D6B9Q+lMg5o8f8Apr0X2RcaT8ld664Y663FnGH8cVcLCM06Ly68&#10;xzQ/LtvtTFMW1NzR5qX/AL8dn51mmS0mtdC6O555h2Ht3bGyprFBxdxLzu0AFbi7W602NWa8xnE9&#10;Dco6dQAAAYIwRkogYCvXKzs5c2qx3EHWF2SlzIgQ04bbpuQ5Aaj5fuzN7hjCYeqdTLEeQaTYlLbc&#10;2LtgslZ0HjjxyrhGf5UnZKMzxiPqvA5BtgkPAGbpUi1XiHfoFyfh220/6R8n+JOx347b0HOZG3tn&#10;8TUGTFX9h0WgagR5ejffDSmj9h778S/IP0FyX0E51ypl2CtwjfZlLkrrvVfJObc96i8fOeJseC3B&#10;Gs/ox6B+eH0MyPw9jRoDLcKCxHVAKKKqHX5xd6m01WU43Pluqenfqr3K+1yVkPRUpZal5K07yn6K&#10;dJbHw3iTj3rCVsPcOXbKj8q+dg6Lr9Z6F4b4oLpz3t6Qtriq1xqPRPO/ln1N1XmW08gj4Nx5xtpN&#10;IAAI7CwiwWCAAAAAAAMAjJQCvYmVPNbuN4zVSH30SAkRg+w+0sm1sG7t/a+zs/eo9G651RiKmn4w&#10;nR32FuZFt6xtMY0tIzDK8jgwsMzC5tegsxxDRGryaNAUy0HyS8qQ64lzCuovYrLa+z5z8PLuWtCi&#10;rPRjgjoXkTKbc5NP7EYR5XqfjzI2gOmNscSj6S/nJ6x2fyLbONRHFuuyTeafehdG9BajwVOedi+G&#10;WQIh18djBe1PcSs115/eOWViHXQHIrceCqrNurLHqCnqa7EyjMENlfWd2XYnjnPW+8iaY1Fylp3m&#10;T0I3Z0Hf675w6B03f7Qts0dovODXu9MI1Lznw/weQ7b9lOkLbCdY6v5k8ydH7g9SsxypEDTHGvLd&#10;CAAADk3U+6x2gipAABkAAZGYIzIz9oyZSLOmxeApyaytmbXx23TWFA2HGpe78+21sJ9vQeusC0xY&#10;RVoZktJmSyh5NJOHQ5ptPN8yqaHVOCP7C6HmzuR4LqHGyQbSQ+E5Fk2CuqgZJPc2PnitFawvnW0v&#10;Cn998L424XvFvO4nj7OU34r33Np6KtpmMYr6v6u5MwHYDSXGpCm5aZSZLNB6T8xWFbN091dzfpY4&#10;kGAzju2dx0eB8V5qKlNe5TKVVmhEZ+trN67sRzfyLSVuNMoJHfX1GbHi4noOH1Rq1vC9Dc9cWevX&#10;VOxMzNOEaorN2zMnWKrRel8D1HzL50cgjM/Tjo7eu7L7SHn5zBylheXdadp7QoNX878QYWQAAB5H&#10;snaVmql1Jh+JoAAAMgYMEYMAH7PymXFuVOJw5ElUR6U1Ip0tpedjSHWiZc3Xs/ct+8eCaf0lgMmv&#10;DL7kdb0o2Mky28fgbvy3NIMGJpXQE6dvjNcJ59sJa4jqVx3YrxwNpdK3nMWrXrDqzdGH85coenXb&#10;viTj90280cSNmWC5yt9p+Jt/TrjE1DWO7h05fm8i719ltgsKbS9GdQUk316495/MvwI2l1lce2/E&#10;PM6Wq+sZd7ux/wA2SVXNs1rVa9XoDTLkRmB0D0/t621Lxf54vY1RhkNdi+3vQVVpniHnP1Oz/BtF&#10;cUed30Geomzs/di6709qve+wdgShi+mtHa70vyV5f6oG/vVDau59kpn8Ycf80xdyZrX3UnXPLOkE&#10;gAAHsTrLP8riVeB4vqDSlakAAAwQMzIyMAe1QcBQKKjKTMWIxOPUDinEuIQ8EssbL6c2RfP1NfpD&#10;k100LiusSHG1S843ZnFpFgbvm5jurmjDNWceWY2zsnXeBVk1LRpnVsmMoqXfvR7XN+rGumujPNrr&#10;rYvFfopm+kectEWstCJDr02SHW5S4imEoQrUPanMWYQ5llRbq03kBIWhsNMuvk/Kj4h7xaR+Wir7&#10;40f9OXjhUFUxouOZb09r3iSxYgwI6YbMZiMTZmSHe/eoKJqDzh5X6ubxrG2wmVkWYZVqLETVmCcX&#10;jjor6WOi8ozOn17q/nnSnqfmTthiWotQ6y5y4c86GRun1p3PurYttWc38q40rYmXVeuNaa61bytT&#10;EAAMm7n6WznO7fBdNal1Tz7qZsGCMEZKIzJRAGPZ2cKt+loknPlrkQ5CYFWYJxLbryWls5X0xt6x&#10;XS4PyfiM9o0OEoSI9tne9dkXUx2q2lcs2mu8W575ftrXo/MLbm/XKZhMTIMmKlddvDa+wdM8s5Tj&#10;/qP3546du3vLO4eeMw2pwXqazrM3zPT+Tv2CXmsJtarLHkG5r7rrH+cckkWTgjZ3rm6cebjIjpeW&#10;tNa5V9aeq3K3D/Y+p+pvCTbi40Sh2b1TkRaL88pUSqQ1HKvBx2XHGWs29neoNY+e3QfOflpqjEMR&#10;o2K0ivc2wGoAAAALcvu93lGhyOVPBzQvt76x2VVjWvtK6e4x81K0C69rOhdn5rlOO6S0blT208tz&#10;rDuM9GaQ5c1GgAA+vOz91bYzPJ061450LpvmKlIAyMAwRgGZAH65S7aNFqDMTpDTkmI7UspJbMyO&#10;62aUXW0do549DdwHTuEwZZKM3gGM32PvHMMmkM43Nz93DsYxThpb69159N5yopKHm1E7Fcr9s9XZ&#10;RV0XM+qC2D7FZLhXCmf4Vbaxm7i86Mop/YPV3EVBag5WMeksbK/PHHXYUjX/AGDq7VGQSLWRB1r3&#10;A/R8o5RZhmG+4yhztq8135wd9+m67Xlvx8z6yinCx3uW44o3rvTzX11UpgxUsugo6VqiJyL3s2bt&#10;TnXnnnPys1fXUONYJSyums40DqaMAAAAdqxt7rCv500EybnWnrbu6Jh3Onm9ykoAH6S+sGwMpbwH&#10;VFNmF9c5xkrmiOGtKca6NSABYemu/ttbEz9BQufeJtE8zY4RAGCUACMwFEB63yWFS4kOYh6UUhD8&#10;CHHUyl16KU+I61sLd2wcsy7LNRYBiuE6bmOLU61IasNibpzbIZuJlZ43jOSah1/rCRIXGts1pKlb&#10;E1hyQ3WymR3VY6fttr4bxFeY7cZvo/0b7t+NPsfYvqh2v8/Oz6LqXJOTchlznCzLpDAdNdL8GZ0y&#10;9im19BbIVOms0PrprDmTNOrvJXJ0RmySqT6Ka40j0RL8xqbPMbgbTWwcJGKe6Fz8tvpd2T5i6Yj1&#10;L8YmlMrfYVFcGL+0++sx1DzlzP5m2NJAw6j1j1H3XlDPlrz4AAAAeUnlEPDqkAWvW29sslUOuead&#10;IQQBe+nfdfSux6LU2mU7smT8wnVms+Fef+QdBJAAsfUzobaOzMteiRdPcSc184YEQAIwZGAZGYIH&#10;7IIpkynK1S5CX2JTRsxmFtMSQ62TjW4t359lO2cv0xrDD63mGctbaTUM06JzTKcO1dawszzRmh5v&#10;0XaOKZNzJYpRHJxhKXHKXaHrdi3zk9heuGD+ROV5nu2x5R7y9P8A52sx5l+gqq+fHfGW1CchfnPF&#10;B628lNKwPp+8V90MxNU9Aawy+bMMt+XmG0EpHSPn3lkd2K7A2tsCja191rxfLN6uEFLTLeEetnW+&#10;sEaQ8b4ddGjAMSEORnkKUzBqvRPaOp9EcfQq6pq6Cl032f0ver4K40JJAAA8rfazbVtaAfYfofuy&#10;417qvEtF8c6lAHSPrr0JtHbeZ4ZyBX7rfVKtazVPE/JfLWoCAAV6c9d7UzfMZUej0zyByFy1AIjJ&#10;QBGDMgSgCP2bdo5MnH0LU+s1rZQ3XPJjgKMydRuPeWa5nsudr/CsbouV35riGZJQdx9fSLnUfAOw&#10;bPaHUU1zkfl+8gssype2I9dgry0vOOtw2LT3a2dzdKyHlbytyHsjtbVnB+oPfjYesG9qcAZNrjlv&#10;UWVrlvy0tZ96p+U9X1r527Jq53bVFw9d2c2TindfFGP9HaS0F6VcF7Zguhqj7novnB64sPoA83mH&#10;GGYzta/Ccp6D01zHXvB2ojqokQwRpU0p02SQqhxKDaOtY/BrsRg4V0719sPF/K/k8JIgABLytUPF&#10;UgZb7DdW762bN480HofiLmJAHbvrttrbGxc5zTk7Su28gramvo9Nce8Uc74EAAB2/wCqWyMi2Dc4&#10;pgGheWuVuXKAAAlBJqIGDIwB7KSbBUrDYS5BTJiojVSptCWEKWYSZ5T09nWw7uTAo8V0Tqa2beU0&#10;EQ9z+huR3uL+K2Q3fbHWj9D5w6hyR2DAwCdtaXXa0nOofjhTczOew+wpdHpryNsWsr6QxfnmXjff&#10;HTWrsnd05P6n8yMAtVvSHHdcbj6k0tyNtlzDeudT633tpDKZYw30l8hfHLoDqLL/AHe8VuizS0cX&#10;rTuH5VPRbk/6WvC/YEV6vRXm2cVqkx+mn3LFVUlXiVFdZNLK5DTmfbnzSn0xzsxEpaqmqaTEekdp&#10;bAieXOhGiIiBAGQBkY3L7p7R2/tfP9FcK6C5F4baMutPcbPs+2VeuYHqa62vlFFpLVGneXvPvRDI&#10;AAPrT1d35muQlFwvk7l/lflUiMlEZAwSgDIGR+2wZjvVFO6ifPEmEyVSiO7FJsKTIJp7Z3TWfTw3&#10;A0lo22Dz6SUcbdXoVtx3KNJecm7eub1+j8h9hW6MwxvBed8+s8UgPuuhZsM713DBrdI1ekMpn5F0&#10;7rbn/PNiafpMS3T21hNC9ifTvnNm4ecbxy3xqXfXLQ1/6AfOjvT1t56yeVIxzrXYvhDkOxt9+lHA&#10;NNJadci609oM3wjOfOvmPJWXYiEJYTWbG24rU2mZkKri1ESHOYdiurQ461abt27mMnAOUdLsxayp&#10;pq/Ht1Scwa4d0FHqGgRECURgAj2B7/7PzTZlzq/kvm3kfjGIC2l7vdJ5VneRQ8bwWgyq1lVXJvOn&#10;FfFEEAACX3p0b1TuexOvx7nfiDhzDkmAYNKiMgoiJYBe10Jm8KjqXpNlPjyW0Q8dU1EU2l5K0pD4&#10;2JunJbOsw/TlvIVNemNVk2Snv7r+5sKbTVdl2UsaA8se0ct3lonBsO47vpsumeKQbi42c9zYPzf1&#10;jyjoW1JnIeotI66snWHqH0axXzI691LsD1Y8Xc9Dr8P0gxbLfOeQ82VVXd0YJxbtibKcXpP2U2p4&#10;/wC9N2+bVxY0E/NatMbVO/M00VW5yIby4QQ3EyXd2U2SuadRyYdPEiVyjaU09GnLibm7WvuUdgXn&#10;PnIyq+PRt0lUmNtjH+a8ardf49VtgiAMGRKCvcHr2fn1hqflfRPJvJJkQ9c/Ta3yOfBl47T22OwI&#10;XHfKnJGlyAAAl+jm0tj7Ty2ygYjoTgvnijQZgAGRg0mDAAHtoiXMh4gpiwt5LbCxGxxBw2jbWlTp&#10;SJU+TcXmVox+BIeOe5Oo0Ztn8PNu5NrVmFO4PU57XeR7XamY7JwjEuT9LStvVGCxpbTzpx9p+l+z&#10;9Y4pwToOSti5t8Cyh1qU3i3qnQfJ70btjpb6Mfnf3KaoW7MzreZuzOQrx4RNgcr55mk2dKOVSaY3&#10;9uvCeStneoNfQ0vn1kU51DKX0BDDkd+MTdPunprg2u7DxTk+1jVVZHjxTJmYwH2qz0B6r3TxXiEb&#10;V/Fi4cKtgwKmrqCxBvFolNiuIY/UkRkARgAtze3u1WajVGhdK8EYuYIs69N/Ri5gUGTVUKNeIxbk&#10;blLmDUqAAAFd8bwznPMkIUGkeL+fsdIGSiMjABAyMwR+3Jut1lQ81Y3DzD5iJhL8dEZtSVCTIsTn&#10;TL7JLhuNVItkSVQIuWXueSGR1RlmL4VXz7Xk/l2x6d3PdYrrDlGVlW+LDDuf5aViNJpu6Oi6bn/h&#10;i3XS5N1IzprAZK1qqOq/Yzy/icK+zun/ADI2O6eIelnzOZPsD3n8/stbLFeqcP0nlcyTKUmJMr4K&#10;3/RbUWgca6Uy7g/IFvgMpbZkISphtOO+kHWvzzar9k8R4lvWq2JSwlQ34jzi0OVfe/YOcucm6YwL&#10;kpUKtbq4MWGzVVdbUVOO4/VY9i1FQhm1qg0tB22ebE7O3FqzVuiud8bBGQ2nufaPTmbYLlmyMftM&#10;1nau5s5p5hwUAAADpXtfJ8zzeXX4LzXxhq6OCMjMBKjIwRkYI/bE4666E4V5ZXQnMY3RUgOMkRlv&#10;uzSm2T9reW9+4xjLdk+cXLcisYWRXgw232RfY1qPOIqeSk1WR39Ri7NpYbpz7R2rLIkSNwZrjHPU&#10;SZVW5KZ7W21h9py5pezWy7q/0q9LcJzrkTx52xZuVTHQXf8AwzkGjcentt4nsew07sa0fePPtYy3&#10;WkSbnZOAXmj+vuXpYdSYDIILZZI8U7N9EsO1Ds7ibjS7KNCr6s4rK3SSy4WUetDFZy9gmjtbKrGo&#10;UGCzWNQGamvg0+L09FWIwmamtp67F3Eytm7MRj9jR6VjXEZmJJizOoNhYLay811n1r0i/iNLgHP/&#10;ACzpwiABkBf+l+6MksJdLrrnTjvXSQZgzQojIyUQMgY9vYlfIgGlF3eyXoq6LFm2iQhglnNlqsZ7&#10;+WbCsI7krX6ZElWxM+uLC6wW0kaizvaWb7sa1NhmsuIJ8JuNsibiNZU7O2fQ6diJi7U3rltDrfmO&#10;5rVCl2j2ty3Y7ZuvPvJVrC8Gqumtd6W35aOwco7t8l9/bv5tx3YiDawzYmGWOVWDzkJM8iNjYHVf&#10;zp7A6Cxb2S4mhrcBpQlDEhBtsVuSOegGaYzqjgy5eTGgwoMVBuQHXY7kGTmm44+nsexCVXxE1zFa&#10;1kt1V4ThyaujqqejhIpH269vEsEkIY3DmBSRB07SyYCY1YpO984zLPMvk6F03sTpNel9HaTxIwkj&#10;BAxmvUPUm8pVHiGvOf8AkjDkqMiMlAJUDSYAMD3Drq5tMeU9Os40gnZWLUD8VZQpCJUsWUiZMyPZ&#10;635kLCE2wc3DnmT3m4tUUGI6skdM5tm8zGdccj89WVei/wB04fcaQrM93XVc8m1I7cjca9J51xvR&#10;E2eK+mvefyAbk9xdneK+eOOuLJeSemnj7soHOjVeQSI9k423VYbldJmd27ZyYW3qLBnQmLnfpz8Z&#10;ukPRLdvuJ5d7CdYeiSExFIAQy25tC+TrzUthfrCosWtr20suKbipbJefabelOOwIkZmtiubhzq9g&#10;YZpXU7VPX09bDh1cmlj1bWFtPUuY5rOjuxtbNHSWFMlaOq9n5dkGVqwjB9V6SxfQ6QAAQNJHmfZ2&#10;/Mt2HZ4tpjTms9G6xIAGARgjBgEAZH7XV1pMqI63579Y/KnLxunZWcYCWl6zVZz5N5mt6p/Ctb5D&#10;se5odmbcvb/KMaw/HtD4L0/0PlMGs534snNM12d5neYVpx6bv6t0jmMSy9O9reLvfuceaeAtpFH2&#10;f646+1pv/wAsOH8hdMPrm4nVbowjHNx2GOqmzlpbRD2F2fpXPPPjZrtk+Kli7djyI2s/bHE/GT1S&#10;5Q9GvI22s5Tcd4mGw2w4mJsTp3yu3H0ZpUAnIx1VbWKStDzMZJRp+SvYAqLHYYiQGoGyd75NblhO&#10;qOdMdTR1lZVV0JVdBr6uhhRzk5fT4vmlRTm6l6I5C270fnWS5jlTWD4JiWmtJcxRa4iAAAEntzqX&#10;cmb7FvYmr+PNP6a5zpQDABAlAAAGAB7nQ3joK9cmdOdD7VfiZPRFqBTkz35cmTNnZVcZFPqqPMso&#10;h45Tb7zW6k0tJr3n0stzXYGTak1jQ17TE6jy+BiBnc9EivyXCtRelG+2sN1n5RWjKQnHOr+3Mx4X&#10;4B2U7IcJ52m3Z6v64p818qsRyU5MixizIGEdi41C5g31QWk2Q+2GzaORT4r6dbjxjkzVu96TmixW&#10;28lCoxtIcpuu+3OGl2PKMhx2O5GhQ4DCW1LYTGYlZPiF7ijUZyFFhJrnurNrz8HWNdc+aaOJCq41&#10;HWJjjH4FVXVYhN3y6aBNdTJiLlZnvLbuzsytb2txDF8A1nzhynR1ZtMAAAZx6Pb42lsDMxXOc9ca&#10;ae5p1+QMjABKIyAMjAHvvj1SKZlEqZbSmZJYFHafCkBUmezOdsn6fI9k5NaW2Q39dVUlNhF9lOU2&#10;NHiWALt87hTMiqqKjwuDmiMaiVBKYXt60zHc9Lztpfq3N8O43anRVsnFw5qvvMwZmBbxO5h6wck6&#10;Wqd19heMefvuy5zZO6E9A/mc7K2/6F61tJ8txDakBSgnV1R0LVV+O9Z872BlHU7HNuMYbzb0fg6u&#10;0Zz3YKmxnIkJFcycSRHJpyM3ZV1ayGo8SNEhs5L2tsna9PyjkWtNHaCdagV8OHS3V9Cw7BaWPTTL&#10;17HqUkJfW0slbz6R6EzqybooNXjGB6n5v5KrY1BXR0oABbZ9O93bMzi9THq8D4X5/wCbNaoSYIwZ&#10;AGCBggD90VMRaNDzc0lokxpLNE0FG4Vm49YCXWZts7M7KRY2WUV+L4XVVevo1rkVlUtsbJ2PKlcl&#10;9GwLrQuLbBEvCMZStJSV7L2RD5/oahlVwSo0ZEfINsakxl6Q4DE4U3SM3J6PYPHnXOv9M2kh2Qam&#10;Nd+lPEWA9Y8t7SlT1trfIEo3HI2wO6vk53luz2g5vwGls1pS2wa2yPYuV66x+lukLcQ400xVstJI&#10;g2bBswibYgphVyWIl/37J2xtflTVuKaI0+3EiwYtY5k0JlWucFisZbcQIuPYJDtoEtSmsi6Z7V2T&#10;lc6mxTFq6r1hp7TfNWvUYvEpYSGmzLPPW3eefZdeTGaTXHKPIfN+sSMjIGCMjIGARkfusVrjFEkn&#10;5SnH3HHqufjtY86alS50t2Jkm0M2yG0afVYXNbrPD8Wqs1v4sqRhJ7f3rYZ9gmPYzsDjDG38hpcX&#10;NJBQ2RiOA2Ml1yKh9t2EjeOq+pOgOMuaZK23CmkWIevHn3w36I8YdNz93czXL8tTrZRNI9TZnzBs&#10;DJp9R0HZayw20ktqOQmPlHqb8zm5fTuRprcWttEWigaEFFVmuwcI16mwDgNbQEOCy2hkgpCTsV4/&#10;jhoqojTbTMD0Itcws9Qa9x3nnFDRErqeIdsiJUV2sUXlzWKXTYDAMSJROZD3x0hs3aOTxtH6bkY9&#10;r3UmkOXsSrE4BLx5ipabez31s6lyLNb+DVUGreWOZuVtYEYABGCAMIUYSZ+8ZuUGPtvqtpZWy41R&#10;FjUM52PIXKcnOpj7M2RfZLbxq+CLJzB6k5MqJeLk6qazzq24t51NP1JyC7QssTIaHWW8i3zW6JrS&#10;CWXmmyo7PfGsLvMudYinULdOYnXHsV5ceE+8+z8O9To+pLqQcpqZC2PrN5yVZTY3WeJc1daacqnA&#10;+a0I1x6J9Kao5s0Ri2Y9L89Uc1p1hxJ7Gsm8g07j0iQ0+2bqGmo0NtTJpSled5TYjX+lY0SuZZYd&#10;r887exuPiOP6308pCIsKqp7DMtkwsP13pCLkkxVZIrdfR4MmeyqVl/o/vHYuydgZNC5c0XS4npjS&#10;3O2q4kekg00GJDpnOqO+OzMoznKbDEdN6I55545J1kACMAjIAAGQMj+hKupMYqyVMvCOTYVGOxps&#10;yrJ95hc5x6Rl+2clmMVNPIySW+7jLOV3uwqbDJtVoVqdvna1yxYa/wBIqxeNrO1S2w8uMnpyPyrY&#10;uIbMnGaHdO6ME5/iUMxKWJLTrj54v373R4r8c+ieCe8XzrbWWqStMCQ9ZJeckWmD9F80bc5C9JdI&#10;2yXUPthrW+Vd/efOC5BgPTG4+bryUlhUayzTA6LZGZaPmApCltBtEVuOtLaFIzPYE5tuy0npJMeN&#10;GEZNddbzkYzgmJy3EQma2uyXY97mjWN4FqHRcefY4YJWCg5T6XnL70x6Fz3K81yKbpLnHX+JaW07&#10;zHjUVhqtYxaFXwpffO9ui9yZ/YMO635b5w5q5Kw8AAAAEYIwAAB9C9fitHAJNgp2VIbxuuurJmkn&#10;ZJZN0jqWdm7gupcbCdMWWZbEyy2sNfI2FkuTM49j+J8+5GnWmYbPyaz15ayq6kxXGH4rC3USt8WO&#10;lsEdlxUNSavb3TmNWtVx/iUpppCokt1Ymah9luv/ACt2luTzu0vs1wpLaetqzk3JZYKVP0569fGJ&#10;0bn3vvztbhZGDS5gnsh5F/PJ1V0F7+bi83aSudNqr6v294H4/wBydGamiOvtuPIbU02wZRSMP72R&#10;p5u0tJ3NUKAw02g9gZfZRKHW0A5DTNdAt872BkeQSsbwvVuldPXjMOvoalSUvylzYnox3JlN7kdj&#10;UaY05rTCNVan50p6dlMGMzWQqKV39uPNtl7JyZNHVcvcmc+aF1+AAAAAACMjAEz3fq3aivbEifEb&#10;dtHaKUdWm2yYWuRT6PItoZwWRR8B4Qudj9UbQsmNXQth5WUPHcc09hGczmjrdh5NbcC5l0nCw/U7&#10;jUOUgVG38p0lVG42RxoXX+E41S9NcZU0NS4zb0c7SNc1Wsd39BxOL8g2DLdWqg7k5TZ6p46yJ45k&#10;7Euot566HLeQvLJSHA2vBPWe9+djs5XrxQ+QHpjwBPDFB6Lbt8xOKvVFvk58pCTkoNkkMIkR2yTu&#10;rfkXgTlfrLLrLVuDorn48DPNl3+VTsPw3ULDUqHEhX2389s2qyHj2Jad58hVkSvSTBPSGHFzexu+&#10;Ni3OVScG11pnWmEak1Po6MUJhqBEiRK1XZe+MxzHLbaZTUfMXMmp9CawAAAAAAIwABY7q9Xpl1jm&#10;PRHZ7dbIsFN04sGra2hysmyy+urnYGz3Uyss89NZ9Q9JX86LpnVG0bRvFavBNSZDsG1sZ2B7x2Pk&#10;WFTbmj0Fzs+xGcbSrpbdPLGoCQ3By+3jew/iF5/doe4fkPhzjDBmETG31T3mKNeB9TsYPi+eVl3j&#10;2n2+yuctzIXIajYnnGwdP59bm3Gt4hOJONP9UF47l/MWcZ7beU1uTVdtj0ULB6Tl7nm3cQ8swkMr&#10;ZcShUas7W37kvO/kV3rjMPWOv0tQ6+XvXN4eL3+UYFrzCZrDDFPsjee2cj19py3xnF6TWFfW4rgW&#10;HShFVIQ/EzjbvW3VeRrPFcI1dqrXGs9HYyUVmsTEhwmq+B0v1Nk2XZVYS4+G868wac0frxtIAACk&#10;gAAADJumfTC6crH6eC3EEJcSqcVPlZI1X5RmV/kd9JzLe87H1XEbnTeeX29fXaC062w1Foa2ZY7S&#10;uXsb1P0T09JkzMeyLzKokkbAQ91VufS3JTDUS/3ZSYH617I5P3Pe+B2TJZZkxysXWjkOBqZrP0l6&#10;F53y57zV6P1b3J8+mx/XzjnaThwd67VY5dvpBGa4HoFxpiSjdVSUfRGa6R1N1hkWp8NebbRie0N0&#10;V2C6WvnHVPKNDrLDiULCIz3VHXK2tRac15iOkaWNBZgZl0rnGw9SaB2VU6zwKUzCFD0RuDfOZZVy&#10;nretxhGO0kPG8O1Vqx1UZ4lMZvtaB0H2ffV2EYDheo9Q6noGIzcJqImoRDrV7a7dyu9s5KGMC0Vz&#10;1obQeIx3EJACkgAAAAWHVXqvKKAm4nU9fFbo8bqZa5jNwMyzq9volhc5B0BlECrXSjLJC5+A8Lwn&#10;KJ1Exu8yvF7CMdK/1jnN+suM9QW5RwyuLHus1wvEnXIHW/UOmNFaa9H9g4J5f01iwUZuQxYPEqYn&#10;Jtt857u675ZxjDtvdD+eUnYfSGJco7HkSFOdA87V3RWr5zi2ZEOK5PUaXTt6iFZiPHmSZkJqOIlY&#10;iwluqeN032w2bIUECrybNe2Lun0hg+Na30yyivhV+3OprHbe1OJ8Ii6hw592CVD0J0LsDNcmRybj&#10;+OwTjRqPCNc6VwRthtLxXu2oltm+1s2qcHwHTWAxUtsxokdFfHgxol5uLpHoG5uG8WwbXWldM8ya&#10;LjV5sgEADC1JbAWh3or1rfm2d3LcnLgMVuL6/oXVSYubbPya+so2LZzkWTb0eqaHGcvdg3c7kznG&#10;2CVmHdgV+LZJNijEsukZNiWDFeRkIS2a01OT5PqDLNuabyHrKn5D18m8wPJ7JmI4VeU515cezamL&#10;15vfb9BV7I86e6ueM9qcKuctkvOoyrmXjGu91tK3q23CN5pTK3GM9srHGcUW42jNskZVTayfbBqN&#10;UgpBggokRluRrHPNgatY6PlY3rfX2no7VexFgZF6B4zmN9pLXlRrbEp7Ucqnb/S+bZQ9jOscHkjG&#10;o0aqgYPpzTMGPCIpY2peZTAp0ohrxXHHoiWYsOLETBhRkbD3dtLY+284dodP89aT05oPV9ZXVCoY&#10;U2+5OyOMacZihIf2L7HZFk+UWLt5Jl09VTUeH4ZRS1yNm5lleS3ex4MOppM3u8ZWiIbeWYdq7WEY&#10;OvMpyvZLGUa7uDRqDNcwj1mLwXWEE1DmMswcuy/U25Nscz6fiqtrHI5GIJjmuO/BeZmPvnHkXVZr&#10;f2k+f3n30z5W6D9IPObZjMlZoWtOHes/lfsnY+src23SAMyMWe4PMjdXUGvpJFm2xabAsgy2i0w8&#10;ps3HVuqN5DCwyg3IGX7BvdY6lRYnW0rkOPFahNVfYm9qKJhGEYnraufSyhp7tTNLheG6/Rm1FiOH&#10;11HBga50vrlRpWqXY5ptnKcexfFKKXjtW0baIsJcWDCgoTu3buyLnMLWSI/KmjNW601Bj1dW1sd1&#10;Kbi6rhIgERY4SRP90sgzS+trnKpGLRK+BT45hOKxlO7u2FPnZLsXK8XxjH4umrnYEelwjY002NVY&#10;k89IKPsradjkuxtBmnSm0qyvg11K3GEdtxlKqbZXZHMmh8lwM2FuPtR3FQXXUorpj5Oug3rqr0r7&#10;hfO35p+huJ4t9EPl70uaVNPpkb60vrDpnBcH2YtShHtYAeIFsv0X+Yfvns7kmxVKfzbCda2O2Mm1&#10;7i0hSXW33ZBINBlHJ9ifsrP5uPa71c6xBbg1wrmYrLlR0buegxfDNc0kt6MbDdRl/dGfxdVU2VZL&#10;IqtAa4zHDsexHSusERw5MyzMMyvLe3raLWmBRXGI7KmY7VU/SvVcHoDamVZNlFw0lOl+b9Yaz1hQ&#10;1CKe9TXuu49YuOYvepYpqVlS/dy/zTKLe+s6tso1HSYxWYbjLh7f3nJTbZrf0lDV1ujr3Jc3zLSG&#10;1U2lPoTEFSikMZ9vi0spWL3OiienKxWsp1tsOx46lMQdp9RaN5RnNJgJrLJyS7CdjvSopokIsEx1&#10;s31IzvH1z8Lajc3Q+Kcl5++oJcxzt3lnffLOTT7CUJDrKM2xyseWSsa9P9gYtw/q2Sqb0BzRqh+r&#10;u+ipWt66YZm7KaeS2omW1GrLJtZbULNZVxWIaayPXqistIrpFozGmyEumqGiOvJN/WuM22e7FynP&#10;MN5Cp8QwrGNRazjRoNhe7cyrMrecmsx/FdcYU5CS05ADceLAagUm7tzOW93lt2y1p7nrXGr8GgWt&#10;nerbq5GM43jUNdQ4tNNjkVxr3O2Fsa2sGG5j0JTEDG8Dx2qi2GddCZAibcNV1Y1z7kWwpeV7U2rg&#10;FZj2M8hMWYfVOyvb2wr7HaPW2v8AdFZztT9F2FVqiZHaSwsjh117jKRGrqPZnTjem9FSZMJ2zrpB&#10;ofEpRRovSuvcS0b2r6gcM5JrXz26VUbMtD+OWflV6D7eyBc9Tzim9nzMOj0JuR73Adj1dbZFG2l3&#10;7zD862xt89GbsVBrMKslrcWaTJs0k61kG9J3Iuv9xQbKgEWG1GiR224eQX9jFxfGVvyTU4cOMzKr&#10;Nq2GL7Z3lk+U3+V6a5kwTC8E1lruFFattqbEzSzsrQRsYxvBtdY4TDKCr1lXCvaoc437An5Td2kg&#10;9Q6N17imA2Wbv2LbTDuNYzjOIt1VS1GexSkmRPezauU2CkVOFPZPdSI8So1Zr93P8iynO7Iq+LEj&#10;aY1tv/dS8jynIZkLEdXcw27yZYzpeC59lLussa6J3VbYNxv2hj9ZzpLchOwjDTUSzbxuE3Cm9q0l&#10;Xl3KWBiQlL8hKJ8J9Snq7YuvMgVhOqMh0B6CSMBzuwbAk669NKeg4Y2OLFcoGnFOrG+bL0JpvRrz&#10;RPoLWEhUbbnobjXySbn7Q3HdYP2VtHz8rLMKfQpKTQFqi7m6B2TivBOwcGcoYiIRQohRomWZHIub&#10;2qwzXrchaGZDB1mXOZfklJk2+8hn29fr/R2AYxr3VuDlDXlu5Nu20pukE6PS4HrvX7KUxoaSVWxH&#10;INXJ6KsGJltfy8M1pq7GMLscvzS6lQarEmIeJY1huCvVEelk4a/Oke9eyrewkQ6DmW12fsa4lVkT&#10;GtPxclkVdtdJxpyjwQFlPWGy86uJVTheIcgw7BcmRO2bXbKu9UWupI+7eqLC8rsewLS2qlMqbbDC&#10;4TdhGpa6BjvRnRvnzk/SWN8v3ER1qU+H0Ep1Sqtioy6ylP4361c+4L0X5x5E47X20PW1Xc7akyJD&#10;klwRM6sMQo7MO1XUHXWtONMXW0pv1Rt9W8RdQr8htJfS3O5y5Pwx43kqCXG1FeZPnHV1jX8167q8&#10;UozhRIpw2ClZKUexLNKnAMcfWxIZTFhX2eoUjH+r8vnWONYjqLD8IwDUtPHZVtLpHOcvtKXANfSV&#10;li+Ga3pEsRVpjNRmYkaJFndC3amWGqPWuFwMfzrY2cX9vIh4FhOCUuEYnhVVSVKI9TbZZde22WZP&#10;aXb8rieFvjZs2VIrMT1CGIVMKDG8VemqEi22Jv7bGWsUukOVjtLBa5eZZxGydVNP0qc3snb6cfpc&#10;f4tkA2Yyl18V4kFizMij9HuuflM2r9BHLPA2RqjTFvE6pKDPDOm+u3OXuX9gY73Rgejq7L+zfPPL&#10;K7Pa/EsoJTwW67IeibX2LorbePawdIscvXVSTNVTs/0UtYj7vFkXt0csaf0kcacgBRPNWGS1uMdr&#10;ZDf621/iWoCQxFQxHjw8q2FEPBIOT5fr7EUSSS2hqqeyfJIcPVGd9r2kWvwTBcMwXS+JKZjudRbm&#10;2Tm2UWGuuc6NqsocRwXFlwURWGybhNwYr0B7PNjv11HhuIY8xd7M2XnWW2tsuHr3Q+ucNxDCcGTV&#10;QlLyKcv3AzrJ7K5nXGtNJdOzqsSn9eaXt5VXj+AYVjgceN+aas12Bsi2xXWGtLGyksZjmlzsSbBq&#10;J2oMYVM2bk1pX02tIzTcZSo7MG22vVYDtbnOFufUGdey7VBP8HI7jjq5IDyVNSsQ9Etp8PTewNGc&#10;qVe49nV+Kcw7Tby1Gw7PT2QvAPk686/U785vdwrqzXZmd/BiOpSp06MdD2+d9PKWeH8u6jxvJqXB&#10;ZS0KCy2NtzBOQti7dzCpxjCWiRFahv1a4O9c9ynIeGm8zyPCsEKQ2pqOLbLba6RRVGoKPoLNqGiw&#10;/Xus4YZglJ663Lmec5HkWY8+8uVdPieL4RRNQ47SWIzbcIo0V2NHVYyKiljy2822rm1/mdsQjowf&#10;nLEdcYBg9fHh2+QsNxPcPZ2VWdmpifksatpLeajTcWPiNTVYHptmUTzjV+WfbXzmPc1uGaFccdyP&#10;YUKdf5jZYRguLWtftfM8e5H2Xtedg9euEy2zktgW3df41nvNyJWGYxt/f0bjeNdvqdmElyQ00Hbr&#10;brNDkGi/UDzGwH2M+T2f1rmXub4qd3tavctJCXDUt41yMC9u/ktwPZX0q+f8uFkNnBqJDZocfDcS&#10;Pj3Tu5ck1nylmcBiVe6+pHltvPp6d2fsHlfWWLIjmsksxkRWER4HWGe3e06fjxk8H142642cAra6&#10;v8kssfq6DSeCWM2vq48lyG5Fho7A6am319NscQ5517j+HU+BVcePEYjmy0hhlhKI6EFBbZQ0Nk7L&#10;y3IcrmtrEKFoXUeHYNrCuiWOX2Tlc/6x7ry62nqfyK4dq8XVPg6FzG31FiGMwdBTVHJNGY5jm2dd&#10;JY/iUPGuTZc+fsx6lsLa3kYPjM01dLZ3lfEl30JG5qqG0Scxi1+Jx59NiWZ0mPx3IKaUrB9b7c9M&#10;qOZivsovSdfqDffLWI5NuvmD3P8AH/yY9fpPp/o3TOgdoOh9QDqFOsTdY+wWhOJN5+g3kRn07enk&#10;J6PN0ziVkoKS2iurK5W6scxGqza6YwZ1Dj1hH6j2PmmFc91+NULQEdpUNgorMHorpxmyPR2HVeC6&#10;/jPoKPTV2WZO+7kB43j+NYDSmygmxEU3Nut59k5C1ZswMI1brPGKLGcGhtRUQ2hDDcNhYYZWy0yz&#10;BYhSM72srI8ky+akoEDVGiMFwrWNGvZuSphSR3l0ZsW3upOQO2Eahua6j0RAzBrGqCHq7UkonFh7&#10;bGeWWYbUp0QME5eyCdabdnZBt/B4krVmvHwnqHecSXY4nF4/o7Otyey1FaVkNtqFeRsQaQG2WlpK&#10;TPiS3mjbS425lHQ/zV5J2Vsn1V88Npaw9xOYtk4vxrjvX2ptc2DhPIWa1KWzGxP063BgHnFLn5V6&#10;jec+8uTWEmA5KlKgVpR4PSGy+PuQJ2xuh8pxPGQ5DsE33YMqm1/iGqwCJlDDaIrTEe77kt7rHcKw&#10;PC9fYK47GU1hmwdn2lThZZlX4fS67qGYb8YIjnLzC5y7qjbD8yvodc6vwbHsYxbEWRXxklEKO04/&#10;Lmx4kKpgswWWm4mZ7WZn5TktnZvR6TU+pNa4pgEHJMnU5DSvszYW9cptMtvSYpl2mP8APmFZllEe&#10;siYTz81ax3jS5uDbcuXnV9Ab0fjyGIe91zdx0ONZLzXi8x1nL+r8lj5JkWntT2+sNevW2JswksJo&#10;Lm612bUVUJ9pxKphOqcNmUzIET3C8XeCvSnS/tL4ab2gY7s+g6G1xc8IeivOWfmJsOYojUyMgxvB&#10;03OwZK8V6Xz/AFVqKwWDbKzfhzscOFTepeccx/OR0f1/27G1tj2LTYeLTYw2C9V0Lra0oaWw2iBK&#10;lOY5lHWKIeIYZgmAmDTHZl7W21kON8/4tnp4djmK4shMMINqPlub38jLemsmNmg13qnE6DFsKp0t&#10;RwzGajuSbeXZOuMVtLSYnEjMRk2+3ZZX+T26w1Q601VhuH4FZWs+c3CkRuyUZTtbL8uyaNCbJ/l1&#10;i+uHI0PG9Rw5CZhC0ye325sLI7dtzDGsfxeFjG8bpdrEyPF+brJTjkmzzra2b60wixssO1zWLjwo&#10;yYjFbk+zOejYZJyO+2ZvNzAtmWl5UvW3UnsBwNdz/KDcdi4fM/uz8mfSObZJ7Ded+1g4RSiCkOHk&#10;GPrlTEyXERY9hMNRtvdBaF4g6w2vgUZvHfVfZbXn1pb0Ixd3SGL4S9aYdW2RuKfcJK2zKMExLUot&#10;blMHXOcWFfQ1TriQlcjcObbLzjJ9Cck7PqcGxvFsMcZiuNojp2rsy4sKWHuHN2cdwzAcWx7W9S2q&#10;E9AYcirsrC2srl95inxmkocGYgoSztfNoM6+enojUGvdc4Rh1XenKloNiP2K3HRkG0dgqjMs6L1X&#10;m2YS263FcSRYOuSmbfK8iy3Jb+8pMaybJqKnvNf6ezXcGSTJGJ6WdkvnluWLh5HSV1TNjR6WuZiR&#10;W4zEWukZrrNhxpsNE86by3zcchqfVJlYdgW66vS/QNosZtz562+SPk56pdN7j5ky1S5CHUOrCZTb&#10;bi3VyW32DlS0OILIPSOg+e71OynnGPGoN/8Ao69X64k631JrrFq+zVb4uph4LWDNK20R1wLmlxy6&#10;ptkVWvnXDkIJs2bG36c2HJy2dmGgdA0WHY3g2JtOwTZOPbdAZ3k2WZBgPOdjk7VBhGDUsIOR2YJs&#10;MzJ0u3yC4snTbq6TGcbw7E2IhuvbfypyXEcg1lHhGG4fhkm2TPfXDgN9hx1RWLTO86s8a1nh2NRH&#10;pLhJfkTTKYMtbyrc2yRWV2KWs+Xl9VpDW0qVdSI8O6kIkuZovXHSmX6Z5kydrqa10VjiIseuQ3WK&#10;h5ZjNKpSCU284UxbSnGiXb1VmuwDSpBTGZF7jOuPcfj3beFNcV5i2tb5tLSbrzaDdkKLauSUkjU0&#10;hwyeofUXP9YYfqDlR8MYT0Z2xGxPXWLX7PnhR7X3BYV1e03YoN5KwlSW2JGz8axzBl5XYa+QADIq&#10;qvlL312UTOT1muNP4NR4TrykbYNgkM5/0BmWR2uVZdormqixaJU0ZvMhlpsp9jYt2OU3E+YiPWxq&#10;jG8QxbEKI2iqpefbHW9W1tFjeN4nhLEh+VDtZa6o+s2yaLOsoRDpMaxukq5UUpS5j8uxZcXlNnsP&#10;cG1IuK21JpS22/c0WitX3jUmYpdmlT7uQyofaGU0vzs7y6N9MKHhdiNEixa9hyC1kdPjksRpLb5K&#10;kMS2JiHVxlvw3ZdqpaZbTq85xFjQm2IOPZrLzK0JTyBJaiuT619xMtNtsbFcM3RU68miQdfH6zaw&#10;XRKDjpi4/KyiJrb0f3Zd+Kmk+gtrzLGkuW3UVz8lLrRGxH2RteZk2ntMZHH11DUlRIOutMtTincO&#10;3qiyxzFNZa+xjBNXxyS27AtMi2FvPLrOa3UwNB4NQVlFWiE+wUiXbWcxcrKsmnvSY9LCqaehxDEc&#10;QxlLTKmquZlts3T0VDjlRAebNZTYE463r1tt/JsrklXYxQUNdXwzOXIOxdeecdzeXl+zctzZqyo9&#10;i0kaPP5M1ZaqmrlS1yEHMkRme7Omk6j5c63XgvnHZRE10ONXhMe/axp4kPIfdDsGWy4mQ8Tga9Cf&#10;OTMAiUJK481No3LxbrjsPk1vlq+lNg3I+W9FYjlfPWMPqqupsK4Zy7IOvtB2LyHBNrK5mWiK3Gbt&#10;Mvex7WPpV0nO1d5xb3Y1VrfY0iLjyrGvkzDJxpFZvrYV7JueU5mH65hOpdYmTcgvM9v9YxuuY9Kx&#10;huAYthmqaYo8hpL+QWuR9FXd/bog651Lr+ppqGCESFTJpSbK6fyLJru+mWNna6x1VU1GGYxiuDwm&#10;iTHfg1bsSMxXwor0Jp9x+HXxZ8vq9gZDn+Urx+KrH8PxVnHCOTIfkuyjmWu1Lhq3zzaE2hlbBl0L&#10;UHhuslSJTshyY65JBKXvjvYsflKxDhPUgZjCDUoQli1sMLdcfWpmahCzcjvpdWpVU/Jt3mjkOSoO&#10;29fSHkb16Y4wqdp9Bee+WyQw8ncuP6iyze/OUw8Q9V5PxrdxehvpB5tXzxx7a4kQMWiIjCPDy9uV&#10;CgbH9QnWdTybnUPmZtvJp1S23a0ZWJthys2T0GMmx/U2JYTgLSFRMclbM3fEvs+2/wAk4DsC6wuh&#10;x/D9eVDRJebK3yawd3bnZ5LKha11Nh9XQ0DMpFrObkWk50SthZNLk3djeWLOjtRVGOYli+I0xIaY&#10;QwcZmGxErq6XWoYmSGKmKT3WkG42XnV06wzAhUeNYbrBD6pLzsyVPyG/zTN5aKDNsmgZJemt7RnM&#10;d6qTPfOapx8TGJGwpO1dq2t5U8OamuokaA3GixoN3BlX+vpbqZjhPtPRHo0gSSJjC9+a6qs1Iw45&#10;JRdpQ7T5nluPFTbqpsDVISu07Y8Vtw4b6L6BacounvQ/lzBet+ePP/LUR7jdvJNB0nV4K2tir2h0&#10;NjvGu3I2ge3Owquv2hFsuadEowSHMXd0eRw6gRkz4fReZIqsAxLAcWWHJ9FabB3izaZDkeD8/wCO&#10;UOOVlPCBQ2X7hacuy2eh7a8t+RUYxr3FqLG4U+4sX0uWc6S9FjZ3lt03ImSW3sT0ziOPYnjOKU6W&#10;ozbSYyGUtVcSDEbjJiFNrWkK6vi7A2llVxLzzPtFU9UvE+YmKsn35b0nP8zzC0hP4rqeu3xsewXb&#10;2OlOe7iUUqY/LKS8/e2rM/atzp1WwsrwfS1HEZYiM19nS7x2Typj2wdfPKclmpJEttcpshHzb1R5&#10;7yLXPBuampMqVBvINpK137H+FWS7SwW86k1BKfbl2Hr78d+TbH+nzyYkm5rzs7o9GlON72Q1W9Md&#10;jeb/AJ+erWNaOUiLA6b3xszQuosD07RZjst/u69tsfxnXPF2k5fR+bqvdWQUWrZKqM1yeFjGN0wi&#10;HbZjHk5juKNJtLHCNO4rj2vI0ZLsZcdrIYkjduV3FljeAZJkrVHj2L4xjrAtZ+QTnbW/spjcbHMy&#10;zZyKhxyvg0mtNfVWJUGO1TbURTENUWO2iNDapEwGxAQYUz1BfbXzO5u7jNrnDMShWFFzlheOJbVY&#10;v5TmF/tnazWo8W1FicjLsxyer1ZTXxv2a3X3ZC38g2DnONZBkdkWrpWVYpzvGZREQ/u+JoHYdLrJ&#10;3OaqkkTYkxUiFNJtTc5DuL+h/PGNQ+3OGaR11bkqbvDnLI39AfRR8cfJHoSj2u1jj0h8WmovW3N9&#10;L7K1/wCbmwY5nQ18l6+fMRNs+krfPsPn3QbzTdXlfdtxr/UelNfTm24Gyu9JG01xuCfNLMOzs9lT&#10;tRuy4dnXy63BK+8yajhtvyLPJLizayjYVe81g2CY/guLoTEnXr9eUmtzXaWx7G8yiHx7XWldQYnQ&#10;SrB1+2tLC3zK1uLCVKuyqoimokCA1imC4Ph9JBxuHHZjFFQzFbTHYaiRa2RVV8RlUSJX9tzti5vY&#10;X2VZM9Qw2r3WGr9W4q9jb0hed22Y7Xyl/BKDT+FW2aZVbHieEsWJvu2D8l4pm0MsTW5zk8nWOGa/&#10;3Rn2N6q1dsRGnrPNNf47HeJPXuU8H35qC3DcaMlGTWTbYwrdfP3nt6z8/WKZqnKXKsZzFrBe9e0/&#10;m79zPJv3w8O9mOPnJhaz6/2Hq7nXNniStSnIriZJs4j1bt3HNd84zYkYolFl25anXeDvuMOO1rm6&#10;/RHL7ug8fbLsPEs5xfRta84cxykxd6uyG21zCkW2cZXTXUulxTay6WmxjDsVDUWHeW0aLLS9tPaG&#10;T5Ba2NtpfQcCnqKmLNK4lTn3cn2PZWT4uZNq/gbJtUMKuxHCMFpKypoIrKILSYzZMslEgRIQiQ40&#10;eAVczB72cyTYtplF3OhxHJ9dpjEcdx+vxy6lPT7XLs2yuTi9Hzpk20M/v5MapwDU6pkoSJb7j0vZ&#10;l9i9nmW19eYtoTYfV+T1eEYzp7BdftJQ+wgmsg3Jz9YyG3zcSGiM3JWP3HY3yy+iOOemWJ1Nq6Ul&#10;FizIfM9O+h/blLj3kP0Dg05csg9XN2Fs0me/Sm46RklAeqq5aLZdcwIyYLaoklBJIPKpfT3oqWnG&#10;dPVrmR6515yfrXLdyX2QY9gcsrB3HGpkGXsh3EGnKTX+RWNQ9AgN1qL/ADmY/jeLOltHe11b2siJ&#10;rrTOIRKelamZFa2LjNdabYyKSpcitj28OrjHR43VUWKYZWV2O1ghtojR2mI5IhIZhQooqoRP1sKC&#10;x31itZtjb+QTGI8V+p1zWVlBEob/ACZinYflZblh45paLs/ZGX5RPpKKg1RhFi+p2ycdfTcZNXZ1&#10;lqcOocP6I29h2EZMnWfLU1IjhpRjOvSDyusmkyGJzIQiwgLhdIXPo558c4c6+/XgfvaWzMddmw5b&#10;aK2ViWG20nceZu01rFW++l51UWxjEGn5LAVHKwjsTaCVHjLiRlQTJ6un1dnUETjkDanqLZSMZ1rQ&#10;5hPsaXz447y7qffVxRc6Q7OwM4M4mHZ1JjUW6gV6MftZ8uqh22Q5FnOSxtL4y7ddHX0mfPma30vi&#10;MClpJOR5ZcyzpYcLb2RKVMj19JX49eTampxaorsTp6nH6xptiMxKixIwQ1Fhx2I0aJWxHEQq6PF7&#10;vp6W925lsOJjR1GJylMRIE/MrqsoMchnlhYnjVTsrZuS5NbxpEhnW2jkzHJbr8hc2+XV51sOu1fh&#10;OdbkqMTB2xczsJU0tAmRY+w8LlymVIeN5k3adjq2PxwfrVlumPK3blyt9NmzNYlVu3ukcb5Ms5wU&#10;1mFO47IUbj4VC6UwzGcLU4xIbMo3SuxNJ02pCYZjgRERpeL5HlTVBjkmHIJdHu/tlDWLYbt3L9lX&#10;+r/IfavUubZoxyFzvsPKpFFCkoi5S5XYRVZYuKIVEmXMx3OrC1zeIK3XEml3JsW0lRIVHr/CKWjx&#10;3Mc8yS9vJ0DDsPz3MzQlcKlxrEcVn3kfHceqq6lpIDSYyWI0cRzjx2A3URWIjDcSEIsOK52xVJTN&#10;sKhqgedJmVUjM9g5OzSP49r/AAB1g49tvq0z7JOXck3xnbeD86UtlQSHpyjyiWnI7ayxHWVd1Tvb&#10;jvX0/Ge5Mg830pWuM+88SPWDQ/CduEOJNLrSbj1W4s2DcecePYxkW2Zjk1LjeG3a8vp+xOd6zq3k&#10;i9lEoZBST5gXJkxHKbfuYaTxkGybyjp+ldoYZqzS77DSAwGrDY0nXapeN4ktClOIfh7QDeEdId4X&#10;1snX2i9mZHYNvcgzcixjE9H1OUZVsPKGJ+Ha4bTEhR4MOdU5Zaz7ua3W4LXVE3e+eMVFBR0OO4rQ&#10;wtm7EyfIbazsbLCdWZlIQSI+MYrjGNU8QoNTDq4zKYi48dtpqKlTLURpmrbhtsRmYpVsZtnuuKjB&#10;Ho1g4mJWYE44rZOydgZln1BhePYPpWkUiNlvS13nu3+U6/puzm635om3OKa+Upb1s7ebZyUqfV2p&#10;fUzb3nz4idY9C+w2H+MVqAiaFuqjbOwaNNbJMkKVHp+hL+r1HtDnXKI8gnpIk0+wvQvEkeembXnn&#10;m17b8H7MKFb7ty3D8Jwm/EmPabon49qCPKJlQSs49flzeKhUaORBuBkuXXWtqx/GoTSAznFrU4bm&#10;VJWzLj002BMPBtU7EzfHW5+AtWdBr3k/nDO+mNw5QrIcn55x+Zj2GVTTU9xN9Eu3EQ4wYiVeT5wx&#10;j1TR0OLsr2ptjJ7awmWOWv8APWNZUpNDAxSjqKClGPQWopJahMNMMx22G1slGjIhQ4jUVtkoLDMF&#10;qF3XJptQQMnOUK3DYr53+0tk5hmW0arVmG47pTCExH8062yvJc5y+dBw6TpvRdxkOKY1EoS2RlpX&#10;t9Orm6vln0w7Re4V1j1rvzijyhy5kLZkvuGuL0Zz9aIaYmt43luXc8euPzLdOYJ9B3jDvltbyLM0&#10;5L6eefEE+3PJT3G8Xd19acM5q1dd5VnPat84dzHc2T+dMac2DtHRRMrbaCyJgNoIoQjBpcR/ZFrj&#10;uNjFqN+Mp3o/K9p6b1JUYcmn2r6HOqxzC6TfmMzI0m+vpqOZvMTaXSm7zckIpKGVRa+1aVxYNY5s&#10;WtaU87e2NazXYPAlx2E1te2vZ28LS9tJ9g6NY6mLNixWkoa+kr4dHAajIjJbhoTFhphOtNJaabar&#10;2IbUJtpooLTBQ+yoKNJw7CU5VxFpkN5FuTOsmy7I6XCKGBzHTNpRd9g7UuMuyiwxighcTw7TZrV0&#10;yzaXthlGcUXB2+tkR+H95+peSxZtlrLw+tCcS6l81zG9g+l3kPZm4lus7X2jiN7pTsrzew/t7zC2&#10;oSnnJLtbtQnZWrBdN9hYTx9ueYx07aaI143e9r834tNl7M4ztcc6oXjSjQ0kIZU202yw0tqGsytr&#10;TKzKmx3AWSi23U9/n9Xzhi+tVP1Vj0hk0anwl/ppxi/3HbzZsvjLF8g2bjKKe0nnOia55ew7bSix&#10;qnyGRHsc0y/JJLeFazxt2K83WQ653L+gsmn2lvYKqcD1ziUS0aqMfhQ6iA0ybRwo0eKiIG2o0ZbL&#10;bSIa4DUVhqPEitxlRVp6/YxjSa5bzsdslE3abqzjKbyzh0dZo7Rs5plTW4Oq882YT1Prfi+sjT8y&#10;2jGzizg7Gi55sBNKvX2K8H2mw+jsyzPQ3Bs+3ZcfUS0OyGYWVUdpKeRNx/rrAKSq0H1/0NzrwHve&#10;Qh1t4peP+kfmHzz07Udh68x+FMy11UiwpJ+IXmEWvXmjZm1fRb5Ocb337w83a4C2DOM607XJZaQm&#10;O24w2rYNzicC3n0GHY4y/E6szPLann/BcGfSpusekORXbna8zIuzMrsbyJh2n8OyWRjeE5pl9lel&#10;lPMfJ+628apsZw/D7rP9zZzsDJ5bOjNSslFr4VbUC131syyduJpVGHYPiFLX1FXVMMGh2O2uHEQw&#10;UJEdqI5DUUVhiO3FQwiHES1CaYUoutK3TeMz5khUBUY5EU8z2rl9nZ11FqPSslu/yOwq8buOqNiS&#10;7DEuFyspLmw7Gt25nDlZS7N6Cj0+PROMNa2NTTuph5BIZbdcWlYlsyYfck/h+whoj3HbXzZdC+13&#10;C03Gcgv4rjja7ODa0fWvOnh16M6x94PNLc70mYT+ZeinjpV5A9iWe+kPEtg/6y8qcQ9ddY+YdY+2&#10;RNkI7bCGoxG0w221nnTkngLSuZdQHh2unkSZ/Q9jVYXpmKpCo5k+TxGwmT2T1Hdyo2FYRgeKV68P&#10;z/ethZXd1k3P2nKSpw/FMFxFva/SeY5RlN3PyHnPRMONVY4nGzGxt9W82Y6dNjOKY7S1VRjjQhyW&#10;lR3IZMtBqMzAYajLbcjsx2a5MZysVHr20EzDKf0BrXEZtpJXAYmV8ckqTbZTeNwNf1DpZNk+QX0H&#10;E8A2DnmV5BzRi1gazurNvqLKLDjp7b3VOwtY6Q0Rr3MNo0mmptgePSEvm8pMhp2qyKHs/DqSRIRJ&#10;xj314sx/aXjRvIzaWs0Iky0v6Q9+eN9g61qdJxpEl6YHfZ/5fvOvpvbuQetXQ/ndlOJ727hKm4p1&#10;nZrQ0+wyciDESTDTSYiGqTqbsLZ/AHk/032E3pjTk1O28pha3taGroAy2TMpD5FJEi2n9y7Pop9D&#10;hGG4xrvTyc27dzG0vMgqtb6xxKixDENR1TmyOt8uvL24sLbWWlMKh09LUY6iyTsbd14TRUlDjVJV&#10;w8epjYJamQy0lCIyax1mPBS86s4kaLUsRGEpjJq1w4zzasgrjm3EaZGr3GG1EGWyYWy4mNkGa59Z&#10;XDOKa2rtiz6apwO0J1xtzNe4b/bHB+gfQTaD/F/LVzJ3NeVehpexl6mdNbgcWRs9Db54Si730hYo&#10;YXSJ6OqOP96zFrVGU0oOvTE1vVnXXFvGj+Y5jdrmyV477a8M/PZlHeWpvfHRXNsKpq4Fi1Y2SVJQ&#10;iJEs3a6IGI5x0MwxU7f9S8ji8LZzI1pzPrZU3pfYOxqvl3HcDwmU0hsJksuvB2zs6uw6Q2NSQKTH&#10;MN1ZUPF2XvS9spFPhmssMhYZrXVz6rvsbbt9YWsyLh+s8BqqekpMVkWbyLnb+YsRKSrpY9PjVUoo&#10;ywhCEpS0220iGwyg1WFWhqMTNPCbiiOw1FihkhLkmi2kE2E1qw3GWEobcjRxsva2zNrztU4br3V+&#10;zraNrrAJr7jklzJPRLN5d1rve+CL8nKWzi5zZYRTysorsUmoktuuOR52yNj6LoZmwNeuymlyIsKb&#10;JmrlNvm4lAS8qj9DuSNcdpRdpYnoHA752S5h3YnoRztz3tKs614g29ivHFyG1pcNtk49hn8+Xjer&#10;YpwkEmJGiMVXqhumNrTEajT3IDKz7SyXOZHLuFapxyMoNRXlJkFMYymdHXCiXE2NjVc+I0LZnb2Y&#10;uNwMV1/iNDguqqJ02ui+os1tLIY9i2DYPV0dVhtbZWUibV11zmchmBV1FaFtocZVGJ2OEoRFXCVW&#10;lHcZZTKYjNsNVEVlhpuM2xHXGnOtrlSXH2YZNkwEsuoScBKbXd+V55uOLrujh4ZnJo1RpNp6YoON&#10;dxdNO2sNEfjjka+av2qG1ETObjVM1qyivBbuRRsctXK/bGQaJuUFIalKksy5MoyJ9taX2cd35zHY&#10;bU3XpvHuzuSMkmCQ9rrqTuvLD588+O586550JLUtIbfS0Blk+pts3wzTKkMRkMMQ5eWZL17b4xgu&#10;u+cMclIHXewLIaM1jqWDGEdl552PLWkswmyZMLGa5qQaYbkZD+cdcZbFqsZxvGcV1PiaykxL/sXd&#10;j0uRFw/XOPUlNi2LzbvILF6qpIcd2whx3EqkRm1NLaQQTGSUZLaIrEqOxHD0GGbaYFezHTFKMUGX&#10;Bs0MSG5DqX4ZoaebiBbJRE3d5kG8bWZlsGC7qnI8zjUmMas1LIcefFfedzbEu2azjfQuRW2+Mwh6&#10;p1ZJj5js3QLslmSuPmS8TkSVKxv1RxTzK2Eyanm5shbpTHXQsNvm/pf1/wDmk3j7++SWGvdt6PzR&#10;2QcxNbiM4TcqbmWEQ3kOBS4xR52Q4HjtXtrYelIqI7cSLFmZPk2TJZxjVeDWj7lTtvZnRM3R+CaB&#10;xYJQ2FB1LyRLup9xGi4u8IhIEVuRaVzW1s+apaXEcEgEt1mVNyXpnbhxk0uD45S4piK7vN7e2sZ1&#10;JiVZXGuA0pSFJZWgkPR2lQX4aY6WWZa0QG4zUZTURymajsMCK0lLKpLaJt3OtYcTHISFIZXFS2zk&#10;1vez9o5RNhsIr4OzZ1PR1Gs9IIaeU7luyd37B2fz3qrmLLI27tqZfh2P6Nx6PvnNOdK19tt/KDxx&#10;b6nH6rpnbXm5soKlm1aGxkEKSpx1CnnHDxPNO+6fnPYHgzvz2x88NoSg9JXmOLTm1NOQdi5NqmK4&#10;EodS1B3p0D578R5j170pozBw0wiOyzmeRO3y8c1zrspkWL0hkuxcp5kwTVcF2M6UeSRLZlMyruMJ&#10;EeGwtKVQwmXJhSoTTNWkSiU4TiJ+TvZps+0rK2nxrFahxWbZhf3F3dsQdR42hUeI24CSlCjZNTTb&#10;LC4pMw3XiUmvbjxXIsU6tqAlDcdKEJmEzkGU5Ddqbx+kxOkYaXXttNWOb5hsTLMQXWa7j5xlexYX&#10;Pm6s4XiXE8BZFsjYG19szlap0jp9+861yPkHoDOueNRycustfPoZyu9wwGZuym3sP9RuLtW3yFvz&#10;EHaxZ7rwBvJdWaRrPLcI9FetbryTgXbpSzdsG1OpBJu7vFq8nDClt0XaXXfO/wA+nQvp7nPFGMJZ&#10;ZQinzXpZHn9QdQ5FhWl1tv0/QGzMustC4DrBURDayClLYW07ew3Xo9TMhvqjtGy/cmhFTXuxDSlc&#10;lpcmXnFo9XySiY2wkpx7Wyu4sclZhljuuYTcBg1raAiqCH2GAqGTUWXWx5iQK2DElGlhFXFRGJhE&#10;eNJbXMt83y3IHYdPXY/UYlj01LoVKy3Pcg2hlmt9TYrzHsTqvM9g7F4x6etYtL5eiXOzrbOcXma2&#10;Vdovl6zh9C9X7j4X7mtfMzUypFhBQja8TEK8KW+Uo00vo7S+e+ZSClHIdnNSXUyFtSUqUcKHVbcd&#10;1XgytrZW64t1jJ6iwbUtl1ppN9YVFEiTIQmFm/qg7pTGbjV/EMxqNCW1SdbdG7Y8q+TvQmXrrml1&#10;k1Zdvy+rsG0ljoQSScIAkOoZclrRFUTjShHNqZYS5ldR1htOJNSZsS0uM0uUlXQ67HkuG47uDM7C&#10;3kMRm29fY+1ADbgfjocQlKFNiKcdEURHEm63WONxDjITXxI6WExgg2XcmybMsisEMUONVMCkpJkz&#10;ILurg7ByDJr1nEcCwvm7cHZmRZRl+WXeElpnyj2pl2T7ZzrOMF1R0GzzXpGXD3p3bY5Db4x5DWhU&#10;mX5bj+bZHo55xakvnIiT0V+QpdElb1g8p+SiQcd11qQ3V7f6qkc8aMypDinZBqE/a2mbkEy4aV7Z&#10;yiJXWmBYXYYq4WM9J9SYzV4nyXUOrhNoYoesO0MyqeWcs1ZqLlGxjwc22s9jS8ZpsScSlKUKCFMK&#10;STTxqBoQ8REhd/OerY1LXx5C21vEweUZxd5jklRr7HqvHkuLbsttbHt7S6paiDAxDF2GWlOJWyRm&#10;TamHGEJjJNuNEW6pSI8VkqyOmPGSwiOy6yRIzrO8ynCTVYxiLVRCindWOWsQMruZdnXYjhGh8byr&#10;ufNshyrIrGkh8e855BcxOqM7k7DlYI3xBrBzN9ib/wAoqqXi3Hryl7Z6/p8H1zxni9q28biZJnIS&#10;jZes7qSTshFhIOUl1xLbyjPJutOLsd7Z5/x999111x9uw2Rq18EQbe29lWMYI1szPNU6trTcjUqs&#10;iXisiYww0yw1LzD0hs6/UEHV/MGrZEBvoPbWybLmmk17rp9lCHDiOtKaN8SaoOutBIIgmyzOzckY&#10;xidOzJQJENxFjnWS3uQJtafTkSvgh5zI9h7ZtMlsF4/hEDDsZXGZUmUwQQ5FW2to2o7DaVV7rbU4&#10;ojbSosJqNEYZVGXHJUaRH3hm86XX4mU+BUx67CZub5FcZBd4TcqxnFsQ1Jh0g+iOjthLnWeP6d19&#10;i+IZPV7j3sL+bUYfwBMzzaOcY7g+BYLfvQe6es9U4BYZPq/igEiWsk2DE5MLq/myWtyaa5bzctp5&#10;ZrQtmHufVdrK8/vWbSdk6c81vLEWU+ybqUZdkkHAsNqso6An89gnGEuMxwuKCjttSbiw2T0ZBwLW&#10;OktVyYsaq7MzrP8AOeZMH1vqiUwbCZCDjkxIvodmnG2wbZLYdjSsnyOa/DLCMbN1pTbkdc/Z9pkt&#10;pCS7rjETqXlyc3ybZ+bTW3hjWCUNNFhNBZrbCXGSQ24yw7HbYTDfZOLKAgtMNQEssMsONtsPMqT0&#10;ZkNgIPN2Y7OtGqmHpWx2hkk/P8h1ThdPqzVlbFcbObt3oe/loxqqm41qnHKkdRbMksYjySxM6a2H&#10;pbKst1JqJ2v332xr3R7rW5bbmrn2yjPuG5NS8l+mu3rWYmS684+sjeYfRJaoOzPE7S+6ulPSTlm6&#10;lPuG+a1PsKCSJrKMZxWVh1hV5vtWvwt9tBNGGWXGCYJmnzezsZZ4TqKJKq0sSuptrZLa6L1zrTXr&#10;jQbUEG42xbTYslqrhOIUqKuI6nYGRPsz6/XVMUaUGHAidtm6vriOmnwDF40WQHdi5Fb7EyE2IUDB&#10;aShgJCnULZmx2kmlyO2bIbZbbS22mOCaajRmoyWiEZTaUmoun8idnZho1/bNVEh0PKGYbKyG7yCN&#10;jOLU/NNcphN/aDYe0c2uOStkbcyKLylqSzB5Bf0+PTp+Q9j51KyjH+M9Sqa6XbKhjWOF7yc4yuUG&#10;H3TlB0bi6J4Bzs5C33n3A6h8KSHKvOvQ3wP7D7X4+TOdeXIeDs+ulMIUh2q6q2N5hYBY3+Ob/wCk&#10;NT4agR0uRlMpJttlFZs/deF+ffSG5sU0lUlAKLsLJ995FU651PqVKVKQZxpDYYu3TbOHTOnGUTL5&#10;qza4mOx4mCVSH2A40+h/b9tkFutqnwLEYENx1Gz72xsr+wmV0DCMdjxH3gFkCJC2VJJtJJTBUCQw&#10;qMliPHbbjojNMKOO80AS+tLGbLsssyLGMVqoeF8f3m2LzMrurpsW1fqh2CeQ5Qmf01l1vuDjfLN7&#10;NR+A9d2iXyeefU1kval/nMTC/Paxbm9V22j7x/BOSfQLsTyRtTDJzCYl2Vhn+cc35ZMEgn3UyHFo&#10;fU9DxvJtA9kdjZF5/wCr9mKkvrN9nb8fU1iRNpXjHpXvHwv8sts7hsPRPpnmzWgSGCYUybTYjx4n&#10;XG7tm+RG88qxDn/Eibr8k6EzuPgJYBpmO8o1obUtoNOyLmM7Cr4BrZdcZJmVk2ZKQmLrqKZIeQ1I&#10;cf2hsKVIZj1WE41SMuA89y6xslk4iuxFlMR5wlAw08lBBBhs44QRV8tuG5DZZRGZTDUTbbSmZLaZ&#10;MXsCydOblT8LH6GHoLRkzPc8vbOJiuutVrEW32Hm+xcj2lnFDeSMrpccx/zLtykGqS4JD0nbGzb6&#10;l5WZsGbb255v+WjtXOC6K9Z9MeNewHFx0vytq3Wnpp5OGVyG3XXDXJdDgqtndb4NuDzWxN3Yt4+q&#10;Ut9EtO7sj0XUkENPYv6D9M83fLlvfqiu9s7bzoxtllhbRRFttqYYPH+3Nv5hjWsce1By4iI1S7v3&#10;vsfcWl9HYZpSmWkyNYYdSh1Etx2BWLBOJjuA7DNMlyupw2lxKMtQBuNPZjlOwcwySlwLFMRpKRbw&#10;Vl+xnrCTEbbqscRBdTKJYJTTiSIgSQllCmVRFGmKyzEbaaQhpokmbTM5BF1dYSZsq4taGhqcL5JB&#10;M31pMx6hpp8VhGe5zs/ZFzd7MqIDl1FqOMNC5G8FKlSDzyM1KxBiPaqfZvvd+l+Wjiz0zLo32u4Z&#10;8zLpdZf5ni2fYJAtrNcrMcUlOoceJTrr7hC47D43oJHbPF16c03DkSFnkmIaz3fSzEBIr8q9VJfO&#10;vKOZ9Kbo0jwnf1kbFYxxm22XmiYhV+b9zPU2IYNzrrFDaYG9Ok73NcF0Bg+lqtS0OstqNh1bZLJA&#10;Uhk1R3xEl5dlmXCxx7V9LDM0qIhabGu7zLH7DHtLUNdHWw/aTL/Pn35MWnqaturkvuJNDyVEttbb&#10;jJKRHNo2mnI7S48eO5ETHRHU00sGbMhmx33kVhaZDbRFY/qbleKaGYcUKdcaOBJ2FmO0s2NrYlfH&#10;UuRzJzxkjpuzWpjWTb32E7hXP0VLZE5O9eOjNd+XfYXnn6z7J+eBTSn/AERxfgi/lzZDzz+yNYZA&#10;h1Sg64HZEeVsLnnYsjQewNlyZZOPOPKkV3bfCHll726PQ22l5rH95+iFkl2t09xRPaq7Sy1VWNtk&#10;09GaS9Exu628/Q6wwo2a0WGYdY5PJwbT+qNUrkKRHcJQbUy6lYQ2bjYU2bJztjzbN0rDVeOwDkR3&#10;G3SyTZU3ILiKbupcWiQkrenz5D2XWSmauurGEPPKUpRLbcIlBLYShZIaZdXEdiJhGqGwy0uGpQYB&#10;usOSrHYmS5hdV8RjBOfsdcQ2UYMSI4NEVzYGaZzmtk1q+Nlu2871Hzjr2a6+8ZSq7aG3tlY9Qc3W&#10;KTjKNO5vUHbNbSymvMjiG16w0JrjYWt8mVOOxOYjZGFml83kOPqakWFT0X588P8AWNP7l+bO1FSl&#10;OLddVF2V6HaqquF5SAkIexq137mNlqXW064xOty/Iq3VIjJYVHkXVnYqwHAiZZiohxazdu0sgOJj&#10;Ol9StyUG+bBIQaguVJr0ojOJdbM0Jl7OmXsJ9OC4zUh0ONrGQbRk3V2baNcYXBgE6q1XKkOlJQxG&#10;ZlBanCksvBmQ7GMnAhsMrRXyVtBEZlsjiBlMZwMtqkR3DJqoPPtjXUDHcUXq2ARsoQ4wtKEw5NrJ&#10;zHb8/I5OrabN81nSudtZ2KlS33pmQZvnF1h2p4sopEaMIFVmfVOf764915cK5dznTlml1+Y9LTYy&#10;DYznB7Va1uoKZKih3KO1PmP9QtTe4HkzuMPCW4+FqrHbyklOLaCX4jsWHHRZT52I0GP5RsbLdXwT&#10;jRVMRbvJJdmvVuHx2GK+Myz1FnGzNmcWYzqvWpkl5CiSsibetGVPVSVNtpdJqVHLY95aCG5ruoqZ&#10;AfafSuRuJyzvAcPFMMrasgq9jynH3FtxHo8g5IUbTpPhkA1G060glstg23ILrEUAMxEKNoIS4y4k&#10;3cbZyzYs+pjMYThriGmigSlNJegpuJQyXa13fMY7iOyr+4xzmCwTIefRmSdhTcCkY6UlamjZusBy&#10;atx3PM3xxkZRUaVsEnIN6Spx+eu36w4Nzhb8NNpOYjvulpn122Bcau8x9gzlqkqW+uQYW0tLiQhx&#10;BmhLapm75fnNDcsOntg6lpRHDWOzMvlSX73ENSKhVtaliN2RK2PdaFwfVutVuIMmlJkIaTaOEFsR&#10;Y0iOgPMqQ/cZtYxolfjVGUpK1gOI2dkE2c8VfjWNVVc6Ct7JclDbCGjUh59KnFLZN1TAkR3SJBss&#10;rMR0PIhtuNNJkQ0tGRNrJISp7F1WWcXy6LC8UcKMSCYaVIYdhzsluLHNJllfY/iurts5xj2F0SZz&#10;UltW87HDMI2Xmeq6SSzIbj3e6V6Gqqfp3KOBNsc9+hNNy+4aieXIW89LVQb31ktl60ajOyyMbQ3X&#10;rlzjmXtq3asW3XxJcKTNiElQacZM2FmgN5H6E3viPwhufeHqejj+gajkm42hkHHOud474xfTNZEh&#10;RILELeG9bKNrrBNLUDymnHGw28iQxbNPOtMRG34gDcqMakTsgs6+nplJUp5Dr6HVbByV5cKHSVVT&#10;FUJ9ndOuwW47MVUeaazW9BntTIK1OMSG1EyEMJadWww47XqJxpK4aVsPw3Vx5DEtGKh87JiCCaiF&#10;CW2po2327vIpV5fyG59Xh2KOW063sccNwPXmQdCPRtSbryzj+tlxlS8kzC61Hh0/DPWu8+QzpjJv&#10;pF88dEtSGW3GZE05BSBEvKrJWcutNW2jqpNNnGM407sdoLfEhbjr7oInlBaEushLUhgKab9W8m0z&#10;41ZV63bY1X5sy1xqfGeht1bW468z/QnZ+BaDpa+HBnv0NJsbYsPC8IpAaUkh8jcQhx2aUmPDaNgE&#10;4ll4JdcJLTbbkpt9qSThGgr/ACtTVbTsQpCnrqwVYKcr6xpMSQopBoWpD8ScSUKQ80y63HMjQhCn&#10;ExVtoJbZNINCyQlaQeNuHbS0zn4TFNIj1ceLY1Rtycnv7XJ0VqY+ujsxa2iybYctX38v6akW17S4&#10;DyPcKOJsKa3i1G2jGu+vQvm+uyvNfAvPJDcWQlBTFNIlzY2yHLnTEt2xcdbkYP3x88W/O3cwgm+F&#10;vLKUpaswdhY1LCFJQ2tBuNNPY72v2ENfR9kt8wcV3UCdca/z7se9vOUc1xvUvK7UeNRZ7Zwdc11a&#10;6ag4lpRB9hLSzKQ++hEdl0wy240qQp0wuI22+l0OqZfSo3kG66hRvR5FxJU9IU2uqqzkoOU0pxbb&#10;4dYNS0pSTrUUnEkH4sdZhLaEBt9kiSEkppxbGMWlndixkhuvo6tisiEuvCMq2LlVviM3KG8c1Gcp&#10;6RGy2zn2lNTSnZu+cznQKzmyHMM4fUGJeYPam+tBJq3+xuudi6N8ebu2bNCVRZJMt7v0pPey7WT1&#10;/LJ1R3h6i9gvJrcfe/lVsl4KeNQVIezm91bnEfD3nGFkgwlJmxbweydiQps7TfHGRXdUzZnp/wBA&#10;MvLBaTEOe9Izq6DeT2H8IpGyUg2yU0akg0qTJW0DNLhxnogcNopMhDMk4zKHJSkGCdQYDyJjRTVk&#10;eSyCQ4y4qDAYcNMgE6iQ2pEpiSbchl+MiM0/DmRXkMPMEtsCKsyU0gwkwRPYpd3M6xunqKthQq+F&#10;WJbr0pVubM8wynV+U5RXQeYJL5p2ZkM6DHn4KgN2mT2VbiYlLcjX/bWV8p9WYf58zzxqFumm5e3b&#10;PWwEnFbFds7A1FYIrd/6JtHVG30jqnE3sG66vuOctuFPum4FHJh5Hq3Gqjo+mmE4TDzaUrjuPSck&#10;x2NkbWM4xa5dTYhkmX2ut8M6jta/GtX6UeKqkZLe49S4nXsmyttbYfjhb5NKI1GtoyNaI8lBtoOa&#10;ROIdZaJZKUszbfUlZmp4luE9kFkZk2qEdMUR9MpBomxzUUh94SAwpSKsMtqciKMR1pdRHVGkkSTI&#10;E26Sjqr7KrGW1SsWCKPCqJLsKOEZLvDMbXJtm1GKR8U5Vt32cmzbL1VmL3tTQGEJkPuumpK5/VWY&#10;SneJMTlVe4eiWJ+iucL5ttaDOAfVXKDkkOJoNtavyVt56yp0W0luK5YzXFuEtZiQUD1Y+a2tzj2J&#10;55gJdYcQA25Gt4bMqPTqJnKM+veI2dw5vZ19NrJLEKrdRVnLROThValg1pSl6E+QS+lQZnvORIgQ&#10;Hlk0pMeUxIcdaeZOOpTpOqQEyZDb0VRm8anZV4/MYcW3BPH1MOmppbiVvIfckSFBxoosZ1uIypDR&#10;h1h0o0gMrbStKWpDZpUtac0u71OB43nk9lWqMHbXEfjry7emV5Nd5HXVsHnnXlhJZ2vfYxWuWGdV&#10;+rp4UDeJbhENVbJz6Rh0CfA2xvjmugyXb3MsNT7UREya/UVtkkjDWW4dOVl1NGkKfcKS86bri2pZ&#10;KS6rF/ZLz+82e6vSby9M0KI21IJu5wee7k2MJTE3j0FnnEnHfQOXtQ7Gs1DFQzHRAdsma6ir2GY4&#10;TIacQh02lNqU9b38GuKFAJ0jjKktKaVMmxxCJKXFyYshCXVTHm0vQVpkrN5u0sZQW9HFfWoUwbqF&#10;OtyGTkzZ8lwmK+DVy3CVEjuLYeBE2bZkhKXg2pDbq1LLIsxyKZMXj1nSuzOd8CkJNQK239nmYXRU&#10;1Xq7SFi7c7JybKuKKLau+NiY3z9YA0OPB9J2eSYpaY8t14pGUYRiUW3yDZGmrRlVjfY5UB5TBrbM&#10;6Pq3lDoPEcWkvKU65JcddWSXidNaVxdj+hltA4e0TdEYBGhIt93V/mL2XmOu44jbN78yFvzaxC3r&#10;3bdWO4hQVaYQkTI1TUw4hssraQ4okmZkorPYmX3EDU9XjzrbTzhMLNm4cIpdbAS5IZS44l9u0AWG&#10;kstziXJEydIKSmKuBBOMsjRJZdJ5E25s5yZqWKOngxpDkJCFRnltutpIlsB1h1DiTQpSxufKDsYe&#10;XS8EpbCq5Yq5MR19CpmyNyXtpHx7Vet7V0843habL0bxt2vvK95x0FatqS+pZKRn+y7zA9LzFpS5&#10;09xJfvaeovXDzhzuF1XR8r3STXHIm1OqxDrrTmITJbiVPy0TFPBwKcSJTL1hCrYt4w1fIBOJMJEa&#10;x7QzXUOPY1z462ip9CNpQNV6P5Rw/P8AZqocKHgFSHjgQ6UoyYZMmS2HXg06h0Rs7yfLHZ1Jqigi&#10;tuoUG3A7LNqSR1aXFEaXgJkhQBOIQ0puU9LBSLdbTVdDCTJQZeeaDycgsbSauyNJVGG10dcRUZCl&#10;Nvk2CDTkV55xDbT5tPIV0rkLDd7Yx4mLUus9BSACdU7k2aZHOFLrknZL5bA6Vu0uxttY8xxhiVoR&#10;hZkp0si2FX62aktOxM69kfkJ0p03vv1Rq+N+oWOXolm62RBgwkSsL7iouVchNQkrKU5IS+sG8ZqL&#10;IiagLCnSWl1Bg0oFPv8A2/X4po3BXiTBldTbgrnfPbj3em6JkibeYnoa3EZOPMRW4zSFMKIwh8w2&#10;k2tn5XPmsI1DTQFuJQthxp+2JbbD1W2DcfKXHatXkJlBo48d1a3VuuoloQcZLpBUYSGlKbU9ltpL&#10;lvrDJJYwZtmFEJBGsNgAlxXibfIm3TbdD3RGQQbxt5DNHrfnQ0E+iQudcXtzbQcMbEslllHR2yZ6&#10;J60aF55tzUDNchJ2Va/FkE445X537Das+Z/0i5V6S5r9ROc8JaNltSGlSWWkCRS5Y5j9upSXROad&#10;mBbgUtxp+X0d4+emmsrALdMOAjSRJKNW3r9VVuqDKI2OdwbqypHCW8qjUmjekLbHNKVkajxWI1Ej&#10;qiOwH2nWydQmS2lBbRyG4Nmi1vVRnDQ42CKRJU7FJ2tafcbkG0p2XNWFxUSa1SZQefEyC4ptbThB&#10;JOMrJREVnltiuzeCGTRIocRKsagLUGgZAwkKMOISFsLUotwZDdZFVIgFrTnhD76HXm7XLrXMXq2v&#10;wZxD7prk55t3J50ev1XqK6DqFrS4xaLslwKt4nHFxJ/c3WWJa+315K88+8nhTmYbaCCCWDeZJVPt&#10;nNeZ8wWS1vk8648sPJdRJZg+k2P6o5fsw8DNSyCSQcdxuMTaQ2cZTcDbncNxmlbQVevuTd+HWaJx&#10;OfA1nhBxCJLLjJNOBsOoNSLqdsN9yHh+OVjC1ESwwtFioltlWvpNKkyXFWMpucIbAqlPOS5VmJUK&#10;sky45MkytAI0Gszl547Ik2Cm0x3XIOJUFeiKpRG2tkyQ8pcV1TbzDiXDDOVzsttK+FIwnTMxiQ0p&#10;a5ucZHlGwscxN3WCXDkvKjzbbJZ0fEodsw6kOhxFqzmDOHVt3HfbeDW6cay+TsHXnZe3fPzj/Ko6&#10;2Y60G2aGw9l2s9v5xy5mbMlakyX0OqlhxaicS/BiybSUDdMEoKbUkmwTaY7YKMyaWKjsDd2WjIqL&#10;X2Va4coefaZMaj01SFEfhS4qFssrDhraNGUNqyt7HsUiEZtqM2jW0ibKbQw24l1h80iVOkqWph6s&#10;imqXPU+spj0CZXRSWGXSCEoN1p/N7R6TIkqbZQ2zjdDXx2FNJUhEhhZhLzTpGlC3GlOJEGfl1hSU&#10;VC7XwY0s0Scj2FdZdIra2r1bOUZrOwkLNZqfUCSHCNGV5VpPHc12JQ1Ti1rG95nPDEOB3TxbUZQ9&#10;EbSkmxDlsx4G98a07ZR+i9CWTxPPGJEgzaXPZW7tZ+Rj2v35TjUgnmTW2ZBLZk2bJMtEcBTUR/ZG&#10;aSdvOJl0j2FaTXGaoMc1u/Gp2HiaaaWh+MHWynZW5GhIp4iW3JEUnWQHEy2AqOk5DLZuuGi3KUsK&#10;QdawFXM2K7MbyZ9o5tLjDb7KmjIgknDyjJHH3JgfJDMKixhuvjG0aoynWSQt9wEkKNIND6MMuMov&#10;Zt/SMw42rA8u4uMyyV67VDr9YraD4eTIVdWVnExyW8kiQ8aC6Ov9FcZ+kGyuO2nVM2tnVwnnHa/I&#10;9PZtOdbSIpttk0uj2Jr9R2VHvjRV5JJ8nwFOOqKU8F3WvqLoDE3VAOvskskrDQQtDa44aSluKGjY&#10;TAp3ugc1PJIejtTpzu4g02Poj0uEwTS0kMuLbJKp1/MB1dCyYSG1R3WXEXL8dUeAyslvMrSTtnKj&#10;KmtuHUNPOWTkh2XbTrGTASprFK0mySamHW1NXmZokuylyyinW45RQlQgGmHmHUEHA6h6O+yoAPNL&#10;xbNciucqyTF8LUxpNyZczJ869vp8Ovw1EhCw6Uxy2v37C3xbHw4aFGydh1JnOODO9Z8cXpov9l4x&#10;ExZ1tvPOtZPnLkbLqDYQhDZpgdWcd28w6nbuEU1mbinCfJRym1PVnWvGfLmRd7UlTIChIUSCQtTS&#10;icbSCZaWw1HZRDKWKeJTWO+th2uC8Ct7t3IVXisqOrGNTtk2ylLqkIQ5eyI13IxWsJtxJAmDMWD6&#10;Q2/Bhuk2pCH3WJ8h0SIji2W35VlMkJavps9+JBcTFxBpluUhhBhKyza1KQtxwPRKqiqUQ4SjCGlK&#10;bWS0KafjKEgwtxubjua3Ntk9pWQW9d60m2c2yeoMjvK2gN8SEyW5Aecya/cZmO4zVuuNkuYqHs3d&#10;hyaLlF+ShWc4nhtg3MvYg6R03rnJozzbZNpQg2okGapK4Gz+heKb43jUJDL5yELk0HoTd/OD3B7Z&#10;ea9UsPONhxIWgjQtACDS02lpDdHNtnX6HFk1vZ2d7Cybyc1d2pktpRa0q7hNPhOp4SIzy1R3QHbd&#10;9MyFXwCeSuMhJIUVqbkdZLpnUOIJwwp+Y6aVvE3PemWdibMmciQ9XlGdTjtdHabMLOC8las3lSJz&#10;LgKNT08BNeTaUB+Ml1haH3Y6nmgFG4tD8DKMhv8AKnK6qqdZU8bJMuubNMR1OG1okyoUwnhEsMvy&#10;Wui1d+rFjdNUpTdejJJMLFps022uxvNXTuUeu3GzjTG80aOmpIISgMPRmkiMSnTxHobUD1gFOhwz&#10;eRJWu4c9Krafypx5kYWbpGtow483GcS6lTCUKTFbgxsivFxYWBQMe7e3dluR4Hz7m77bGt9Q2sKv&#10;xbUdUiREjsFJbC7ZmQtdKQbfhrMkttpsUym1JahBL5IcjPrRbTXktuvzpkuQ7PIJu4bZRwqCqJjb&#10;UYOsOxHGySF5RZzXEiJGrq6NXkTbzCjaMITIW0TyWXkqTLJLVTneWWEpB0msGUObHyB/Mc81XUT9&#10;cU6pKm5BujHNp3uuoqXtnXOubUFGNLYIkqeWSmbP091F5q9pdVeUOUNqqMporJoNmhKDZQbTTCHX&#10;U0He2E8pWrynQ4h8pDLly7T1l+qHeug3FB1JKQ8T9cbqkLSgiQiNe35aDybYTutqio292zf3FNrm&#10;oznF0w7XRFDiOJ61nTJjMDHKFYNxbspUWOtlh5xkjEQIlSVIfQ1ADjZtOuJnWUqXMk16TtZtiH3J&#10;UaPPbEWJITEWnFoMaRGU0pTbiAh6VbTjYjRY9e2zKZShJqNKUmYUtsOAKDiVzMFyTN8kVFpcVmSq&#10;6RsF6ZmrmPtP6UN5Lj7iJ9XluxbnheTP6V3HacqOZLfY5DdSGXFpkMmbUjsfZMHJ/PzFZDqZPYvB&#10;mSmk0NvxiSI6WkMuGuru+k+VrOSoLdM3E51ksfX01a1BagFkswpy6yHJJzWGYOg0EaUkVbvXK8q5&#10;HqNtRtVY9Ag9R77cVhGKbMo4F6NNU+GYZXW8xRxGcRwVo2wbi2gZkCaJsKiuOuSVE3EaamR33XRZ&#10;3C7F59l2e1Hs5SZjLsdpxxcBlqM7GhVMFkEozYCXW1maHHCDccNtOA0hTZmlKjS4zIJC1JeUG5Gv&#10;cny3ILOz1FlGTKh4xnMm7vm2GdUUcmSQJbrd9tq/2XxtztuXv7M9Zcq5PIm4OZPMOpUg0qYtMyrn&#10;LHXcG6BEnrzkJ5t6vfiSUusEywwCQcjfy9GsNSCdJ45J7VyXUmzouqrNxZmSlpDhGWQZre4lX5Tf&#10;YVrw1NmyYareitkW+R6Yx7D9Q44mLF2ZsAo9FKzi0v6XWuPVGH5LfyW49fVxseppTcethRqhxxuQ&#10;pbVdMgSYb5pfkklhUuc7Pddn2AlE68pcuctTLMZmRFYTLiqrm2oUuphVMiM5HdU4g2jcWyFMONOR&#10;FoDbiErWaDIOMrS6pt2LJMLQ6jGM6yq+mZVMx2lkMaXzzLZM9MXAqKTII1KkJXlu9ckiTtT9Q2b/&#10;ACJr/MkY5UPuINtxLTqo+XZhWY3Bp5EgkqdVn2mLOZHu7bD1tvNobZQwzIpOqtbacu9gY4yb60Bb&#10;txiOOYz07islTilNqcJSFnOyGwoMKwzLdoZHhuLOqQRsBq86UlPYJjWKaZiMKkQiiORMf29s56qx&#10;3F8ZusxnrVGpob03H7V+rhxm6PCUTpYVCgVIny5bj08QIrMqW9cWSZylrYmMtSlXFxLVWJg4mpZQ&#10;XHm6qqJtUOBHJpSHUuqZJZm/HJk0oNlRBCVtvsSkEoEaQ6ZNvJCn2hEzy+uLPLXMJiP0OjMkvbNc&#10;ejOQ8HlOgGeX9AZPVQLPa2Z6g4ZyOaK12QgloURhi1yTFsdtaPKAtAbcxbZ+6tf4pinZfNunMriS&#10;WkpaisuMIzJ/CJ2VJoG3HlupzjvL5td95B6m8m2wdSHUmRKeZsa6FEwiE/kuy8hwklNOpZW1U59m&#10;jmKUWC07SbyW3i9UTLEWdkIqsay7bGUxKSvfrBbyYyLKugNMVUbHHJNlHapKKtt76XNk2BqTVQHH&#10;5rjz09iK0HGX7O+vrCfEr6HEsbloKLWMlXNKgwziyGicZfbAUTrLrJpUwZNPRHUNGonG3UhSHTju&#10;PEl5l8yMlbMyK+kZNX4uwnRePzXnHXpq3xIbecdcdEfdu021XFnW8v0s2zdpXVJWkjS6qDl20/Mr&#10;YeZdX6PsgHWK3re00HI6EsOFEpmmYS2iCG5Lbbzidg22qZgKSck/cH5/NWd3+iXkPlrjcgIdQSBI&#10;jZxnvN+sno1UOn8xwFlKkKOPFRk1u3A1/TLgXctq0wyAk4QYjx4zm8doZRW4Dzjc7OeyOZXNWcCA&#10;3XqmVlMqU3FppRRJ052yJJulAppD7kmxspdfFpmwrJcqvJtlISxhWu48CHAr6ytiNpZbU4lsyeQS&#10;23UhxxgmULJLISGnEmRJfaUSnWXUKQtalAOiw2lczpNi5j9Pq/Xtu8pU5MiQ8tTjwN2TWycwuX5e&#10;XQKrXjoyOqjJfDKw62qRR9T9C+QmrfYip4suwh6i6qncqM1k3pHnMPqbWENIimbRSmFlFzTFJzoX&#10;LKk6d7/qqHz5wS6Qo1qbNCkPwOrelucfFvI8rttrddX/ADa4EtONR7yZj8XK3MHxuPCtWbAY0to4&#10;DSG0Qnendl5lf4r59RugLK1n1FXOiREsPA6qtmsQEOJSxYyp5tHYTGMdjxl3t3dzYdVU45SS9h5H&#10;aXMqUu3utLaliwYdZU1NQwsicirWkwZoU8T8xLxQYzRxlRnW3WVJSo2TcaURofeiOLS46lQm7FvZ&#10;NizArdZ4XaPFJOYt+SiYTynXVi+tU1Ne5fvHWnIsqppbbzsd5pwmbPdfV2spe0/NqtlpUxlOu7DB&#10;Fa8z3fe7+L8hebcaNuFbY3JWaZCDYyaLDdKSqW3XIuos+3ZeMwtLINS6ntTtzG/k/r+hMw7+6u1b&#10;yBbIAaYlbLyKz5U2w7rzDFR37y2rMSjJbJpsmIzPZexczucz5n1FmcBN7WYnWmhtu1uBW4U+K2c2&#10;tENU+2SqVkEiTRUlInL8ptpr9XieL4a1tPL7J2e6Vhe4vpDGYLdBWVlPEU2EvRzWDDbyW7VUxwhH&#10;W3VxFMtMuhBJSaUPpQpaDDizNpbanru/tXm59VjWEuSBMTKcdlOPrS+uSl20upVXSzhLn5ZIei43&#10;TyG1JCluMysuyeVPmTdE4raONuQs84U7T5U21sDhflf2w0pl6ZDDLhZDKx6jcJalEiZkuLT2nZS3&#10;pLpvSGFGUiOppyNIKRH2B6xyuQfNbMtn9gWXK+iLgkJZbT0c/mVXqCo1zhi4uWNS6vFhHWlhUNxm&#10;t7B3la5ROrdW4K5NfqccxXVTuQ5NmmRLrcIwpiwdnzH4lXXW7kjKrafZRU0OEZlktvYvqRrzVMLO&#10;s9lpnIeTYVusMGrYldSVdGwhZLZdYNaTJb5WRTVsxlsKcpWoqo7bi0KBNJfZIAEs1E6hTSnM6t7/&#10;ADPCILQ1CqRIQ/IRNEp45S3QEXWexaCvN29yKfXTLSuwoPsyLilYXZZ/VQatiljP2TaWpFftHZni&#10;h1VkXNWW9TdYcPZLKjLdJtjb3O96aZDUhDiMwxp05ZuSpbwNwlOtKYXHdSxJyJWB93dpt63ornV2&#10;puVZjhttFAi7vzObQYRS6qrorkquuxjLKmg7HDTFXtjsnJ51xiWDYvbZUVbCwHlWgy/dOyb+8kY/&#10;z/RXtpktidZV4XV5DbZxcWbhzdiaahZBNnOuz7XAtDz9oS2HHmnJFJgeH00Stp6rH2ltAKAaW0ta&#10;0zJVhHcSiJKS23UNRmwQQoGtBIW0RuIUbazDaz2hbXmXYfWO1Op1ynQqUtycUpLy3Tyiff3ULCqq&#10;XJmX83G5VtOx2pecq72Ci0umdaxM3gXtTKbWg0VvQnYvxtZJ15kGQdk7W0JPIml1uwcGiT4htykB&#10;mSmwuqJ+Qdit1xwLNxk0pQy7FsJdhBqa/pbeNlPxbQ2lVSH2kiIUGZsWbWU+FYxHM5MpuuqVLNLB&#10;NhmHD653xLFDiGLZzmL7mRQuGtFbF6J2Dd270/F+b38tyCykxabVfPuyc72lYG46u8rqiZYuypUT&#10;IY+ktfbNyFUZ0mF0mK4tRUzFNSUyQ2EKcaJIMzXMlOSmm1KYUUeFAjk2k3mUusOsSGwkgQW09HcJ&#10;09wvZQltI07j0h5T7jrq31S1uKmXcjIr6RR4vUWdPZ3GFxLWDnN/SMWSq5KbJOsak8H6EtmA4k0K&#10;r9jetfAfzz+mFXQfQv8AOpuFDzTVVsKmhNxzWxIjKkR5Lmb4ZJlPqfmA1OhJkG0lDyDLJkdGHQYk&#10;m5t6Gtly0BCksRyjR32axlltl1lEZpTZtgjS3HbXk2/c6XDxbEc823Kyu5yrWHFGa7Fzqct6vynS&#10;+rdkXVleSZGBcZ5NnG0pKSfI4zdxKXLcJxGudazthT2CRHYo8exqrpolFQQXA2pLrKCUpJOInvvr&#10;Q426GmUwq1tkIMkLSpLjBhKm0rUyJDS0q3pPtlxyotEzHJJvqXLXLEhQnOM5FOaclsVC6nbGutXT&#10;cY2j0TJ01JdZM42y+hPKrSuSdGelvHtBJbQsPQsc7h7g5yoNedkeKUPI4ao1xsjBaSVBcYQHnG2n&#10;42cUmTYnPkSH1OGtZpDSWzJvMLOoblOYm4wYdUtayZJCTjoRCRGjtQnJM2ZBratKHkhCENQ5GX2N&#10;rZuYximRdjZpb3tjA1zq0bcJs4J4NrXZmQWk2RJybT+pKfYltFDbUylgZrPDck3qzE9f4xlGck3X&#10;sVsGpoKusoKynaCkhCkrJC2n0onuqkkhcpg47MeAzGS42G34xuJTHklHkNMqdJt9s2ugLSXFrsax&#10;rF5KJhOuSHpK1yUyJkfPbXUWv+g9iw9RObUy7GPMvYc7ufoTWnP1gaSXV9Qbuw3yLzz1M235VZCp&#10;yM424mDT7R27tTRHE9lmzMeTB7A47fmBpyKt6O808mq9G1YdxfeOyzfDyXGjDa0MtWmc6jw2HuS3&#10;xxxSXFEpbZtk0ttomoccMx2iyKxsU1OL0aHkJcYbZSVzeTolNh9LY9x7vup1jjWHa9x/cdtW0xIx&#10;XDdgZ24qRKtKTWGtbPYtbDRDVj1HnGVuIaluUWO4njdLaZi5TMuVNXU1NZTUjLbxSIzrRKSpK2yO&#10;XNIPOMvtvRY7cGM22Emy+y7FkR1tLJAYU2tMkg7uLIauip2qmtkoVMU7IeXIbkS0Ly7LLteG7ldx&#10;bROZ7uyaVxxrXePetlxdgUhJrKDuDrjCcYybanDmqLZQI40SdEKsg4D6rag45sohplO4zbKIKjOO&#10;uMGmQnK94YDjFc4++a1raNbbTJCHvLo7kfzP392m7pqyQ80oKMISsIYOMzHbbitRLXKZVmxXUOGx&#10;5DKTbaJDt7dxmanE49X0H1zk6Z9ZjeLYlYZ7CpiaqcNynbdlDtp6aHGNfUGTXtfGp4lbjQ2vbLQE&#10;RMbx2hoseYupjbEWJCqqqHEeBpdJK2ZCAgLSSblDqnmWhJjlEgx0LhrBJUS2VJVFcQ2kJDiH3UbO&#10;t6Skl19SmUFyyeN2WmZPKYM/vpBZW7P0jimc7vu2lFtc8Y4euVAPm2e3sjbttPavvA6ybN/s/DMf&#10;x0mKa51hbG3bSaxx1Ud4NqU1KNBnnOJr7yZ5AqJUgnicbdZQGUlG3T6B3fkhvjbWueW7VwnmXkLZ&#10;eZU2bCCisR47UdnP8otcaqrzEcMr3gSmYrkclX78Gqo2hN3/ANCSJ0fHqXGMZGbQjTTUze6shmzb&#10;RFBU4rjVU7cY9WMwaXF7rbk510QqSopKOixbHLCfKhuwShOpdMIcCyNEWY04hIFq61LDSI8xxqHW&#10;ohyAw428lKDI222kkSVKZWtQ2fZ4e9ErSS9JbekLWpc52xbXK2PPVIyWdh+lbW93NswNs55jvIbT&#10;qxY1b+VYJKfkVlfcsuOOob2Fz3b3jRLox0PtXU2X8cB5tiQZJYdTJbWJmQ46F2d9EalupccQhYaZ&#10;SkJr+79zYbiuMc+69sHEuqMggCM625bSKnD1Rn4MLfV3l2yee6vHdc10VwlNNpZDsyM3EiNoW9sT&#10;dNnGq62nxvVcHa1iuDW4vsHoG5kWKIlJjuPVGH0CRXJqaagk72zJLbMKipKfGaUmFiaxIYeUZKBG&#10;ptwzDSlsGTq58lZnHVFfagxQylbKXmloQ802SQ22SDQ6ybg205DlIETHY08G8dxMRVKuEsTM9yqQ&#10;JOI68nTpGVZ5NTlUPSNJNDc7IbVOM1DTrbxha0KQu24Zx7035d2LWOdmah1nT7sybjGzjBbSScaW&#10;iQtGQ7R0u/JfcyOvfJ9bTjkdBxH2FNxJ2zbuLh+JTgpQWpDrBBbIl3suowiEbTVV0tYXma6xwqk1&#10;3j7iUupSGI6nzjwiTFlyI0jJ7Ssh0dJDaObIQ03Wbw6AlKVErqWkqsIwCkQgmDjrZzLK3HK2LVVc&#10;ZSQpbjSZKX2ZLDqyJSkBaTQbShJblyJqIgbOGUQmzYJIWFMuKTHNLbkUJDkd1EzeFY84go1XU2D9&#10;ZOuJimo8ZUZVlkWQJqaKNKfkSqLNcBedzW1oHGzuMiTExE3DWCWS1Nx9l+ifz15v6z+beW411njX&#10;M91QZ9v/AJvw5YZWhkETzTtymHIVYiVY29I6uYlJsMpRIjGlamzDk5K3CcMibXGXGeOxum6OkhRI&#10;pxNx59OsMaxXHtZVEgCMtl6IpplxgJSbTsiIxEbQqOtpCTUhZxMz3JkteQqaLFsTrUVLC3GydejP&#10;OuONEskKU4GxLS8y+tmW0pK0E4RmkiJ5uWG3ZBtiM22llAJp9oNuIcQRHFW2kKYQs23t0Oy4zBRp&#10;NTDVPlzighdW2uxsc4k4/Qw3H5kiLlObcLw+lumcb0/KRYxprMB10GbiFmtsq7LetMf2X5d5YWwO&#10;Aum8cwDJcCzHuHk2QGSZWmO4I+yeiua8VnvOPHmWy9f4tMUsBlnZFprOqSiTKKQypb8aUErUbLaS&#10;caj2Vs5jWOmRPS522rerpqDXVAlJGS4rkNbCUJUkGpgQ4yDQps2XErILaJpd5czBXQ66uYajsOpN&#10;wEajWag+w4wtLgkINwSCUApBqdZUpJpDb6lmlp4ySom2Y5rbWlLJraW7HVEeZDkZTKnGiXuklCDV&#10;sXLUNm3tryvp8gGGwLGbk95UOYnINyyg5nnWVYHq/qbKecsWs75OIrS8h8ikIcI0hF/KwabidhOg&#10;3+HX+ndq0nBuS+hmo5LAYSySlxre8axqbJdclMdK7H1ZomxkMAmj2LlussTQ9LWFpcJ4OPJQba2S&#10;OI4/atUNUEG9e3syAvH8bp4bpk0EPNFGkWLMODDkSTajoqwhbD7LQZebcUg1sIfnyziR0phRSSps&#10;3FGlRh9CTUklpdjTm30utlJDi2XEpdYkMvNpMSWw4lSUh+Iw+ywtLMmOH2lJDYQhTT0ZpxtCzXvB&#10;qNX1L1zOr6edkdrYbCxbHLLVFnfXEq4pcSadOSuRsjOCYzq7ruSrmYbMR1CnGn3DAS4ljJ+es/my&#10;YzzES96i+b3dfS+pN4+o/K+mXWYgSlLDOV5zhmKyn3JMxS8s2ts3SurpDa2JLJP1qlS0zHUKIpRO&#10;oW2uO/HdShxNs7jtI/ElN3wkTnMdwZ5ppsINbCVX9zJi18PHq+2hsGuJXg4xKUwSXktvMSWBNnup&#10;UzAagxFKQSVvJS6iQSAaTMnEuNlNZccJ1xo3zSzISgKCA7IbJTZG4y40SGo6ktPE2HCdaWTDbiTQ&#10;0ltaFH0TX6DtMuyS/tKzAL66eyaxo4zGAZJY5DGapqR199xT2b5zZZbesanrKONErXwalrMGpxBI&#10;q+hJ1nytZxHWIuResvyk81dzbtwn208fdkxGSjkGlQers446q1vPPvTDcZzWdg5mi5nUBNpeBuuT&#10;Y8lp1Tzb7rbZk2w7XWF4/Fo6ckwtjZVY45Ck0+toCkNLbWkxY2mRyKuqgRsdKay1GYhtobfZUy4H&#10;UsLbU4J0tDJvQ62GxIbSsyWalIJLyTJbbraXkGqQhwpAeYNxSVtGpLchlM6K4HCDaVtINto0NqIl&#10;klaUKQtpTJsqCVNH1DY8gy9z7FtZWv8AWWY2Ey7crU6+mX9zrjMMuGrpby3ZR2GWbDusbxSXIp8U&#10;cdQThuk3IW0p2NN2djtlpDIWTSyML9PtveBHemu+8uHea8qVAabbI2LXKcGrLVEhcwOTHiRl9tkU&#10;erxiAygzbJS3pYUt1h1xtwyOOhbRXN5IhYJHaQ7uu7yrZPPVXR63olJYW0p2JJs8kyAV0ajYp615&#10;DDMWERtKSbBJEl1to21WkxpcUm4dayFA1tOodbeInCbMnWlEQcJ56PIeZfMECU62om5LC1uhlaEP&#10;sLQcZBBIYClpILbU2DbJIINmhfX9pg1PuqnOboLG8ltHbyPBxOBlmQZTg+xWm9J2RyXilypt5j2I&#10;zMyvXccbQsnluNgzCjTkGlINxnzS4jAdx21633m9tDzY4s25GjMNkyyl96nW4+0665MWUwWm8M2q&#10;GMkh8942bbkZw3n1pluIVIYUtJFKjNyMlmyHxUa7jtP9HW1tmWmsWoteY4am1NLSTOb51mVpG11j&#10;9HU46/Ij11elUdtaDSojdacbJt2zmpZUw3XVyUuEhwgT6DcJD5NAwkjUCfJ03SfSFktDjSjZfbdb&#10;fSkw5HfadhNIebU2gjBpUQQAk20tulGWsdetz8njwlUHPM2dbuuQqlN/k06fmNWeF66s0yX3369K&#10;cNjzGLneNFDdS8FoNQMnEsdL+KO4d27vxwR7XNMWo8Yh43vr0q8Sbe5ImYZRlol1cZ5LhyESBLW8&#10;vc+w63CcWy/amFaKjOxJcdTslCnlNuKacekxjJh61trdwkqotdrLoLYtu7gutsZ1a2iMaTJaZm08&#10;hyvJs/0LgdFR4W4aI0IRws22lx1rUS4puvXANom2YFaaUuthQDhEFLI0KaWCQ+kw4pT4S8tIcQpT&#10;BhTakykpMwglNMIUTbrC0tSUNkQdDRtmgltgkjrVy3toZwdKUDqH3kJfnZlbtTZ7sbTji5b5SUUW&#10;4sA0VlWJQeyN980MLWDWErJxsyyL0X8a8S9ufKDLUUeZcu4J3ThMF7rLXtldcb2TTUdLcWyqkMm2&#10;4lbhvuPpynPJtJhUB/ZubacxwKJtbpOrTIQZnJZUTjTciyyU3yaWzr+lvLDZmYKx7W+v6laFtEht&#10;4i35PzDIX8U1ZV4jhxhqsaS9FbW28y1KQpJkpu1sbSJDYixKpBIMGoBxl8icSlaUqBOsrUTgfND6&#10;iS+lREoJJROMolx3SJQJomUERLIghRhIBkg2XIy0uBo+uWLB1UHWOF2BE+k5NhZZpOo5M6JreLKU&#10;+tyXF2htDCfKjYquk++8l8/8gTIQZmAbqWRZ9SVG1OKMNt2sR9PPn83n2TqaF1xz7rmr6Cg6OsIj&#10;UWTMxxlyK8hxtTxCYqPmGW63m0DNe70TjWAuqYJbrgD7L8V51wOpbegXe05mBaoLa95Cwet2lJsK&#10;tuv1zi0pBMKSla2S6MyK6yFGJa5w7HMTS5CKE4wGibfQkJdcShE+ytlLFRT1UQ1iMowQfQYdaUtC&#10;m3UpSHVmHyNxIWHwph0JaW4RBL0d9tTsVxIYI23WkqYksmhtYcSlJGRNGpt3qJ+Mutw7HpKScNZ2&#10;9wp2RBXFo2ZKJROSw/0nkE7lPWKPRrb3OvKWQJWaHAYUlvOK6HHcp6q4Jim6M2PE4H2BlGgbrEHb&#10;Hqnn2cw1X7LzzmhxyCGg6ajDUuL0J1BxzoOytFZ90FqvUrxOtLNM047inY0twwGlxNubiyjEPNPI&#10;+rcmp9V5DnF7sWn1BX4JhT8V0nGTZfS3n+5LK3j4tiGG4JEJCIhxiEdSCWTchiQ2l5dnKemNqxOs&#10;hJbWlSQ4Atxt0wkMuJZfUATriikJU1MjyEBwiWlBEayMmpCHGyCEpShaFEaFpBoSZhtBPMmbId3s&#10;ExKiKlRIdSq0sZq62ClLTyZKHCXJdtOhMriVtFsvZUPgSQ8G3X0qUEovsJxdeyoalNNriIaq8iqN&#10;s8uXsykzjqng/PYzETrOr5IlwkLhqWH2jlLqexfR7i7wE2b1PvjofZHKvOFqw+ypx0ICgp9mwQbZ&#10;OQd6dDZ1m3n5E37jWLaG2BnE6+Vq2swPC47qUOKbbW1YZjsnLYlbT4bjmBSG0NsoS2YKMttLyTSl&#10;VhNC5Ehluoo46GFLZI1A3yMICkvtmTMkyD5qW6280t1bTgZcW0bzINJLOMp1RGwtp5g0oJ0g0siZ&#10;faWwbS1qYUuFtuSygmzQ4ys5T71rFqG3VLNCnifUt2btTZUaLkW1sb5Gxic8mUags1rgbx4C549a&#10;dXrSyuIYdQpVJ2N5v+YPaJdj+nvjRtBJJx6MtDRNpYJo3pKktb49eo/g/qHtnY28GOOtVSTU0boW&#10;ppRg5CZCRb279v2DkEnDMJl1Wvuf873FbSMdwDGNe04jgzcBhnOsxynLMx1LgNHjuMNsmlcJuOZg&#10;m2X0vIdjLm2L7RyFwYWPxmAyESGnHktuk6qO4y6ogalE8pLi1KMnkvtA3W3GXmm3Uk808k0EhaDC&#10;AGzUlSFMrSZIMBCW3o7radqm6tko5gpyHmifhiUlSlFIbeKQ5JdmZRPvtj2emddxHWnnHVPOB5Ff&#10;2bg2O7689MqjIiZW9QxHUO128eofmu6z1P7m6V0tiCNg4DWsxI7bao6WFAPONTC9MuvML5H28jDN&#10;O8uQSNIUHWXCdbdNx41WE95NX0Fud1OM1uJaZwd3ZWbro8HxbFmltNykIC0ytvWF7luR0Gn6nGMH&#10;daZVDcaaaBx5CYz6Q62UmzcCHxGhUlc0Zk2EyhHkBaScjvKI2Xm3EyFhbriiTIbDpoU/HdJIaWYC&#10;lJdXGQhRKbeaI0BYZCmjQFNGEEh4RdrSHY5nCJxVmuDHs69Ti3EhT5OgOGicy7IzXM8ZxyRQA325&#10;jD5y2HF7Hk23O9somMxVrfZGDzXGzx3uXZ2e49plhjgu8gNMxiiRI6oq0IadQd3nNhVdMdHOWGB6&#10;A1dpickLQsE4bqGXVPKeTkV0h2uXm1+cWpwXB8jJvKZ1Hgda7HJbZEEy2o+88hucpRF1RQYxh0Vx&#10;tBpikwAGClMmSiKZaSmThPxaurhhLBg3Acd5DzqCfjONLNRmp5YCky3ULSpw0EayIAnCWyCeAOMo&#10;0qQlMhttYS2ZtuEgm1xzeZXHLbEtSlwYimsgsrDJsPVjkNL61h1JrWqwsVVrEhjOdKo2dtbTUklm&#10;p59TNpj+e4ZIgKMnanMebLGu3DdKUuqq8vtNf4XsvNMFvcCSxEKHHOMphl6E4creOTT2tFoyCxon&#10;8w1fWB1ceawla0rN8JfJG6snk83Z5bY3ibyoLGb564h2HR6qqQEk2y86ZKZ2Pse3yNNPrnGMWoIb&#10;gcjMtNk0okLbWh1Di3V3DSYbLVVXsGlhbcholrQsnw2SkONPsnIYmE8HAmal0yCmzWCNKZDZmCU2&#10;tSQplZKDTgQppLiEsvIQ0280oNLac2rYm2mEwzd38jJJGHP4OsLDpB1SXr2Yp1uhRk2wNaR+nce5&#10;1syMGqQw3uAsewMPhpSsc9OfmEz33l4IzxTkN4oLE1NP09lrXE8xhqLHajBpLaENx8r2pAxDYNPq&#10;ScaN5bXotG49ACXgCcUHmXjnyI/S2XXdbq+PjupzZF3tO7yDb+kaSt05ijzJtKNK3lpKXuHJZbFf&#10;g+KYtXKIm22ySgMpcQDNhdpIsGobj1XCroyIyw00+k0E4ROGEqAjT2FLSsOrC5ThJcJ5SDIzUaDU&#10;skhRpUaEOpQZBAJbTrQW0bZoJBLhiRHU9tt5tD1UxIt7uXZ1bFficwLQtwydVMtZ8Jomhtme/suP&#10;zJUzFg1EU++l0VFICDNAh9o3szkDCpsiDmsPFiCShZN29wJRqYjJiNMsk0SozUHoroDz3wXuut58&#10;ff2XtS+bxjGNfYet5DTpB5p9y6Q5jfTewcrkavpMN0y5Ijv9FyMnzLX2KUGm8fbBiObiXVOJj5tn&#10;UyPVYXjNbJjIdiLbSyqM404y9FVKsrOztbmFhNZX00cmUGk4shCwhToWtKVxnTShxEhqUlYcU4p9&#10;sSGZBsqI3W1uLJJEttakqSG1oNKw2hTYcaBE2aAhlw0Be132iahTZ0+bNTFhYu6YeSt1o1DIcq1I&#10;dzsOqqtnubB2zrXneleQsnydmRWicSogmPebMawAYFljCn6bW26KpaG0Vt7iNuxHjNRUMRwlko4r&#10;ukfQ/UHK/S+u+JLDOdy3icffucL0rTvB1AW4289mip+Hzd5ZFIxXHtYY3OQzB3bmd5f4xhmK6WYc&#10;JCmyeKQgS3L+4aXCw1oVzqGmkIS2pkG0bjRW13OtLJm7iYDjtdTEw8wSHWHVNuuMyW0mtK0NuJbc&#10;UTglqUtTUlLpqS8w6pIeSbzagRGk1gkm2AkiCkpNTBpaakNtmh5CG39nvtNhme5OeCYFO444aUuB&#10;8kT85zPlrBOs90aTwi/z/b1XhNbjeNh1TKsvpqx0wAQRs/XWRYg4brUiB0X5PbM7/wBGGSEQ8mx2&#10;K00iI0TDDbCksNnI683Nh9Pzrqa7zXYkzHMNsM8ka610lxp1ZoUb+ZW03GcQt8tEPH6+QCZjT9l3&#10;8eux3AaYORgbRrcW4ti4yDJZVfS4cyiuXHQppkISpBpS0o8nuZtq2UiXi+H0lGFQnFiOT7YkR3JU&#10;Z421tLacIGDbkgPuLdcQ4kwHSaeI1STSps3Gw4aEBsBTjaUGkwGzDKVNAno7MpEnYS0NTlnGOM6y&#10;26tTkd5akJfXmeZX1C/s2fyXEyjbKsLh2sbEYshR5lO11NQFGTiCwzDNddmURLadg5h03aefGWoI&#10;4h9maG04G48YmWmUMxn2ibZl3suqo5djsHJMJh0kTKtkYbg0J5txZKOSH7pumbASQeEg3nKpiSuP&#10;VxEuMvMSYpvMS1LVfz5V5a4lS1ECrCEm2QJpaGA80wrLsjmT4zJT6rAKKqbIkKZWRG5XzyBuNuAO&#10;NE5GdcZUp9RtzFKcSt2RCWo0G4twKNqQ2sjBJAaWEkamVrYJKkEaIk2MbZLCNnRZJ2EdxFWiQaXk&#10;iQlsEqQUjZOYQabY1thPPGVZC9rjGswye7qauXCsZ1Q8uPLiyVIi7U1D5X+mu1sdCiiz8bssayQw&#10;ERIeytboDTbdeqIpiRDEN2TAQlAsFWXSs/mnG24uzN84jp7GpjsOQh5QeUyQkR5bMtmaw4i1lPUm&#10;PCDYQY0eRGmQXjdNNiiVkdtPddxumi0EMyMmYyQ8wTrC4Fg9k93Is0RihIwapq4JLOK8uBPjSJEZ&#10;txD0ae2TaEyIc9KVGh19h5Uh1p5sPk26mW268akE9EWtMiJISxJbWgq996HMJbbMtEJx+FJq3lGi&#10;2//EADkQAAIBBAICAgAEBwACAgECBwECAwAEBREGEgcTISIIEBQxFSAjMDJAQRZCFyQzJVAYNCY1&#10;Qyc2/9oACAEBAAEFAu0UjSLDswFHYxhjQg1LcbFRAF/1ghRMhcRNbZyLsl0slSTCjOopbgCpZmei&#10;acnpNMwpbxjUmT7T28soUSmR9/Z1FBwV7NSz/a1yNwJ5Mq1JdxkLewtX6lQv61FX9T2r2UxKqnXS&#10;j5XVb2oYqHIIQSb2jCP/AC+KX1MrEuy1sb2BSqaTddtVo6UIKAoapS5okMF+4rr8nqWCnf7vjpwS&#10;U+QAaMbIV+KPYvGOtDYbvsuApYALJ1Am+0kv1GwQoYkxqKbez7aUg1phTDVMpcN+5J0QRXXbOv2I&#10;IVtGnZVr/wDGXmlUNJM5Ou8YDL1UBjumBYmIU6SNHKvrYdw2gH+ejqoEDl06sCewpVaiDvTBtd2d&#10;UFSKnYoEj+BH2URvEGpLZEEMe0QRso6hAJNpNG8SLMbdI+tTXFvFU7AUbW3ln7rLKeyuexkt5BOZ&#10;4rqRW/x/dQR7Pil1+QRiv8o1sW3sr+Haklt3E8o0/wDLZw/qLvDYf9Mtvm7m3FxndWPkLkd7eS/2&#10;rOD9TeYPj9tYY7BWFm55fhcVbHM20bVzcRrnra3lu58D45H6U8OsLWuRcYuUgYFW/twuqCSR5T/o&#10;mvFGAXjHjLzPwVszh5PHWS8c8F8hZF/DPgv+bxT5Dk8bcozX4pOA2thzfmeY57yL/X8T3vHYb+84&#10;ti7m28iwPgst485XzSGwynmLmmMjuvxGcvZcl5t55kI8hyDOZVv5dL+SlAfjVEHZBB+oi9parede&#10;sr+0vIxR39lceEdcJxcTSYnERon8Piq+sgBk7QBc83WPMZo2o/8AJnjWO/mlSWb1L9Y4pYlK/d2Z&#10;etaBG9p9tPa01uK6sWtcnPA8N9GYo5twP+8bNNU0oUtI3RpUU3WRUXftZZGAJe5uFks8j71WaN6W&#10;6KL+qEbT3D0806osvsqECBvkF+3dVfaP2lSX6fZ6WNVI2hDxqzFUCM+g50+6UAnQUilAFLvsfivu&#10;obqK7gyRsKH1odgewFBvnqANdqBoJ9WUtS11HfsdqoYRSCJ7S5SdCqqdI9KG2R2ptA/HYkqd/B+t&#10;XTdK21DtXUUQevYUWj031DdBTEb+HphIhPft/lTgAk7rr0p9igAx38jTD0J1YIKJLT9SldB0HwB+&#10;7KwPvaOrnoRLGyEONMi13pT1qZ5UqMjSqFdvTKZRJRRq9BATpIGVkWcKaZDIgchGiURt640k9aLu&#10;buiR6Y/pY/XHHCJPS0gUMbgyVcRyTxon0uow0LyW23Nt6e5SmEwr66X4ZtUwA/sLvdtZyFLwIZhb&#10;z++5aN5f5eG201zyKHEFEkxhaTLW6x2XObC3tP7eKk9OVx9lFdYKFjbpya5edMmsFtZ5m/OUyfhf&#10;hH8Ra7wTCC+jc3F7hO9lzDH/AKDLf2z/AE/y/b/S8a8vteb8LvbD9bCLDA8Ut/MPk298o8t/n1/s&#10;xlg2I8mZLC4jkOcueQZDhvMHw1zlb7DXuPyj275D+b/mzXU9fz0KP5fNbpJHSiC57priYllvuA4j&#10;qLa19cbRrUsA1yC3Hp5QjrFyWzlKYfjUl0BZQIHY+z5akiWOQLLGQBqXvTmVUKJI23VpYmjDR20c&#10;ke/W7ITLNHHSXLJQuHYfrCVa+EL5GQToY7da/TwCJLp2pWavXGlW7SXRf3280c5av0kQLiAC4Q9p&#10;bNXmWNohN6TUIt1oeuuhRmPqkWfoe56Agt9d96fVO0rv+wAUsH7MFNDqKAGjsL8qS4FBT2D9mVSG&#10;X5VTuvilQsN7r9lC/AWj8H61o0PukdwIjBdK9J1avpvR2u0U6Vj8kr0qWTqlzO8zsNs53R+zDVf0&#10;tVpqEbEMu2rTaYda1umQ9m3XVWpQFH2Zm+5LCNXSTc8TEACgrBfmnAcMPiX6UzI8rtGsc3sam1Xr&#10;jp9dnHWuiISoK/YUVRpW+pkYNTB3VUUqV1QT+oVkBeIJSQaJ6w0/w8nvpCQjIpjnjaJfT6aRF9bK&#10;Qkf9VFtmdp44LSSFrlK6Au8c6ySL+ml9c5Marsgj+RHaNvy+NUpYNg2ju7VsRJ3zkRsLT+bxxxxo&#10;LXDvDkYbnEKI+Ux+s+R7gy5D+0N78HeVsdmMFkHiYZi5gWvJ3kRORPXjDioxHD7vHxTYuHCi+yuU&#10;s1U+WzGuc/tuy9P9PhfkPlnAblvxY86/Scz8jcy5/c/z7plYf7Cq0jcX8b34g5Nx2OK2/IXE6p/a&#10;3v8Atb3XjTGw3EvEbIIrfkR8ZO3EkXJcZ1q/w3ukaz6QnHttj7I9SswAWjEnuAj2Y+w9gBmWKSM7&#10;NfEQYMrpDBO//uQxY+6SgsMj23Spo1RtmNzGzITGIekSQT9ShgeRAzNHFKbZ1+ZvQ8itbK1uAzMA&#10;ato4TdpPFLX6eONmKqfWQBIklHr6Y5Nhf3Vl7fLL7JEUndbilreqU9qT5GhWxXyGOuhUxkN1pf33&#10;2Mf7x9lrW6AZq38hiCv7/wDr1+Wj2/rY0uwQvVYJVR7fIAgOuuz12IEmigVamf0Vd3Blbq/Xa6VF&#10;okCg1ICWkT2UVK0ddFY1qutfYHuwLN8vTj4YHQJdgpFb6v3LsfpXZ0MchkjHtB+VYVOGcCOZKuYm&#10;q4RalFGKglaJo7egHVfkvIxYHqEVw6tGvQfsyux9cRZ0KN1lplQgxx6aO3kM6rU6js6N636xwakW&#10;1S0mUM0sUdyFaOQXBMsNzIZJ52Ds1w1us8rySM0qQMZJ1iSVdbYEH+fiuLlyORgxdyiNBfis1jWu&#10;bRlKt/Lx3HrFg8PNNBI2SuUh5fkb5rznUPVf7QBY8V8Y5WJ8tnuYYW15RnOY5IVa9f1XFQk/FZZv&#10;ULiSO2mvIe68zza5/kX9ofv/AKk0fWx/s+D/AAPPyy089Y/E4Tkn+va3BtbrgfOcdyOw5jjbZ7HK&#10;42WG9eCaIf2tH+wdb/PxTMhTjKagorRFTJ7EzmMEiZHHNA8idW6bpJEdencMwUCEgvrp7SQokB//&#10;ACswWEo7+0lI6YSGH9M2vqzXG1WKdIktYvYJ1imqVmiJib2Qj3jttJZWhuLuX9Qz/q/aEiEhHS4a&#10;OGJ2PwpklWVUdYroQxNeQhInXpotFr+myKzwMposHp3JYL1X4NO49ZcdyDomOKNX1SlOv17aDFl3&#10;W9pvtQ2x1K1ROOyhlYAqo2KINbZQBukEjD7d5I/lzpGQ9u57MKYdqCiOkd1cXnWkvgKN6ria/Z6l&#10;lkagdkA9VdSSW19kP70WZKb5H+VEaDbFfXY7Agbold7DVsUe1A1+418a6hiQkkrAvG8gtiQ/UbMY&#10;7jZbXaootG4jjZ7lx2ZdUxNOWQBVFdzofdX/AMnQaf2ex9IzuO59dS261ta6SNKUYM6NJUwaCJoV&#10;FeuOchTM/wBirr7E3BGrIZVWWu6dZ1mS6v8ArMs941qPbILaP/G8WdY51mlqNUam+qV3I/kZWU/l&#10;47w/qtLDGRNJNjLeWPlmOFpWdxkls/8ALwv/APWuHWkbxyXt0P0+eRZ5ucXUUmU/tcQxX8Z5DhoJ&#10;MdBmMLbXVpzuztRbfl+H3yPZco4tyAtHLLaz30vnLyXaw2X9u0tpmUnZ/wBOczSWn9ngf4leT8G4&#10;rns1kOR5j/W+TWF4TkMmvFeKSYKQia5X/wAKsJ05R4//AKWe4/NiJf7O/wC54tv1hueI3kcsB/PQ&#10;q7thImbxnsBwc8zxcWHr3GpQyFk3KUV1MjA1srUjSqx/djGxe3hkptBGTum5HfsoU2re743dDTC3&#10;tIVd3gMxWxUdZI44niSK7MkelkYxzWqv6reg7++KFopJLdZIrtxZqqo8/pn9j3ETxx3PpUfaOKIU&#10;oJqPspQdjFCI5Y2IYx93HdQu1WL5WRZS/da6oa2FG69W6/7tFRHpi0dQa0P8AyszIjgdQyxmtrUR&#10;egvw2i4/ZyBR2S7arYpR3BQ6A6BBItMOrg7JXsqgAbr/AArs9Fe4AIZiq0P3JYEKTSlnV1JLEd2R&#10;Q2ia6lU+or/Kv2LCuvSnXtTvRDAOesfcIImFFSaYda69mYarIP1r1gAmh9TL30A7V6Sh6K9b3WwA&#10;0XSv8yzNIWT5KuwLgR+wV1BYOrSPExEjFo9yFpU7WwaKMIQaLxe1VWMsry1C+kFuskkgatiaeT2y&#10;RH2SLLbziNSSbmKGGmDiiGjbsoSgR/JaxCe6wMC28NpE60nsMnNowBzOItD/AC+A+Xww2ckFohzB&#10;Dx89z8eDt3d5H/teD4hNzz1T/wAQzrGLG+R2W2xn5YPP5fjd9B+Jjln6XkXnPnGetmZnb+3IsMGP&#10;/wBTk11bJaf2T/sePeMDITWGIhtqjgjCyywxCLLmFobq3yMPOOMJNDlbM2F9/qcfvv4fkfHvIY2q&#10;GVZU1WvzuLZXD2cUdGdxUzPQPeSKLoIo3BeMCb0DQaNmeOMvLojQjqZEWL0naQxCRljlr1uHjVyH&#10;WOOvT7V7OGSJrdLhIriXbLVxHDqYy3FxLG/Z4bcRwFruj7e41HQtoexSNmghmlrrOy9GSra4L1ES&#10;tFS4URITM3ZIxIdsaZtKe7KnaURqqCQM6B9Op+0e0UiPR60V+wo72rE1pWaNUNJqgC1IR2+dqpD7&#10;NFTRCV12T9/yOu3bao2121MxoKtdDRJDFm2y6osZqKKi62oBrYFH4rpqgxZiPne63qh+xQggOxY9&#10;aP7dVFK1MSAyqacHTHrUgahH2qRE6iT5hu00Ok1PJqru561N2lIBCndSxLp+xpVor2WVO4BChmqX&#10;sGC/0dq9SaWpY+1aZaCLuZSAz3Bjd69aIYvdIsaLM4k23qf2XMTmJlaOOONlDyLTIy2waURd1BaG&#10;2mfVg9TMqVc3QneSVnprh/Ue4UF+vyT+5r962at5BFcYCxEuPsYFdTYequaK7HnC9MZ/Jh8a+Wvu&#10;L8SjtVjOXt4uYcg5DbQ5O4vrq7/t+Jrmex5mJMTfR517evJaLlF9MvstuPZS4Fxi7u3kII/vZk/f&#10;+b5/vXcr3MX9knZ/1sFjHzGV4fwqOwx8+L9K5bIeipsquzfxE4i9YPexJe4/yRjTBL/q+O+RPaPw&#10;3lCXMKOHH5aok6lXYJiBAeJ96oxuKRU9TdJG07MSN6jkDdu85aFg/uVY2aeFVSV1iWkjKhUuEZlH&#10;aUlqeMSCOWK5oWstzK0jLRjtWImnq46drRUSFWRAWit7iSF7td3Ie5msklWYRo/S1ppGjWHYj6jR&#10;0gjuJAO5LeyScGWRQUQBHYHr8DqtL2Uqek0TL2HYUpAI3SoQ3w1b1X22hUsocxiPqQxUj71EA1AB&#10;WQNUkblS1fBBMoEkbE9AKA619GpD0pP8+gam/f5pR2qRCQRqgDITSL1o/wCT7Y9CKILhdUD66PzX&#10;+AffYputbreg1a3GU6hvipNBexUy/CK6lZVjMvbsfSJHaUrI/eOm+SATRVHDeuSnj+qjVdCaCffp&#10;0JMYHbq79jIZWrZDSyKB2Bp+pr1P63lWKpF2P3AdwGjKrJEoqWL57TiaRDJUitQ9jSXJLAsi16i0&#10;n/2ZrRkMcMUr3Nu4hhNybMoIxcSLcEyESSJcuO9Eg0ysh/IAs3j2aC+wUNn6TcN9eUQGWfyFk/1m&#10;U/k8U2YmvrCb03MVyjPz91lk5Ta/psn/AGrC0lyF7wrgFvYYzJWuUx9SG+ujd49GGP4DGGvMdHa1&#10;Nx+2ng5fiFxWQ/uY5S1zcSe2b/TiRZJufyYW1uP7HHOKX+dSeGW2l/1vCWP/AFvI7LGi3tsjjxNH&#10;5EV7MXXK78XGOysjpgMlNLfWJ/8Aq+T7Nf4b/p29jdXVRYud5P0F2JeD8zmjfivOI5UtcjbXa/lK&#10;3QZC/iWmv9H56poKFmZfWjMXSvs9S9kEkZRenprqyTFmkLr7akIjHvWNpG0SWD26H0lUkptIzxxp&#10;cSwPNEjOqmzW5lA9S+0TJL3aO4/UEwxSdl/UrLOltdU6rDQ+ajLCONnWCC1MVW6JKB80qOgVUagz&#10;LXQtSpp12AgOxL6gC2o2Sau2gQEH3WgjpWvtsmv3pRukYFT9mWow+oVJpF+EUPQVgFheVZYGajF6&#10;yqHrLEVo/FDsab4OtFmOwxNf8Ugfku1BIpkBrVMq7XVb2wPy4bp9xGd669g+jGVPc9QZO3Ygitjf&#10;3NfFDsSf2A6oY2BaNVM/rNL803sWj1WmX5bW5D1pkDRrGCOsa0q7pwTTfCnt1eNTRd46l9RPsDho&#10;2NHTVKDp125/aRkaj7VBBLTdwO3sHs03rj6h5C8luu5QsZkg1TxC3q4ZvWGuFE6mNLhbaOOdW/Sj&#10;s0U0W5ILV2uYxLExGqaSPsP5ceokv8LNd4V7PlUU0SZyzuW59nC8mXheC+/k8Iur5mGyZbiGCKCu&#10;Wy+645TcxS339r8P/HTnubYfDRq/kvHpb47Bd7+5tcCTloOKo0HMONTWl9kMVJbx+WlEN9/chS6E&#10;f+pBF75+SWNvjcp/P4p4ZBzzm7cIwuMwvk26x1zzP/W/DbxeKHHzn7ABx5R49LdpZ+P4r26uMBGk&#10;Xj/iLz3M9noeVz0w3+lhcCbsW2JaON8LIJMlizrI2X6e4w/KMnhzxXys8j4byDJKIuYiQX3Jh0vM&#10;2Wr+OapVLUf/AMWnrSkELT2yukz9wYhbxP22necqgYvEDTApSzQqkzCKVisY9q3B6utSiM04Z4R7&#10;ZHi0yyzxm39s3rM8EVwyCONpERVdlPrLqRGFXdPLFqEWzxp7pD3kMvSOdu5iq36NEeoooqhf2YFj&#10;ISVTsi92MvSSJIZUWkHVl7KwJkXtX70ncGvYOw2KQCo99mf62qEhIxtdb6AtFHujETT23sEkfpEk&#10;YpofUxjNSIRX2Lt9ab5qRaHw370PmitLoMWfa6FN9aZB23uiCKZdsV1Wir/GtCpFUFmag+yf8nPw&#10;GWmXsrh+xjIZ5Ao+AJYouoQBCZCSPk9I1DGirxs7V1DqT9Vb7HZrRpm6ySDsfY6kulSDs0yeqpAV&#10;GzpSekffu7owYeumPrAT5YSpL7Y/bGxLxSlz6LlbiRX1trJZJ7EP3jnX/NB75Vvoh1/pvCxlkniR&#10;Ss/tjsyA9w30NHRr4eiCD+UEnouLAQ5DELCrxmG2tYcz63ny181/ffycAzrcc5Lj7rF5q2yMkC2/&#10;POS29nHsn+3+D+NW5VMqpJm8cmVx2D43/DMlx8x3PKrjUE/K4rOSXP3tow8h3b3PJv7l1xm5tMB+&#10;X/f9HFY68zGR8j4C14rmv58dkb7EX2Z/Ep5PzWEZi7f634dspBPxp/kD98xjkvrfkuLkxE+FwWQz&#10;89nhYcJZX0a9POmQhgjH+jxHDNkr3HYBAsOHjqbEIsOZxhB5TEVtqw+HnydxgcTJbolrcgSQyamt&#10;5An6N3roXr1/KKyCYI9PuIRlEaO36gxdA6SinAjV43RmRg1xN66abpSRzdm9cQl76dpo1buFEKKr&#10;RvEJZViQ2sYEzyRt71vY4VuGoSRXCMZ7hQn9F4m9Zknt6IjEKIxPVJH7MiqvqofV4DJShmMspKnr&#10;1De1Yw7FxLQdpZNet2OqkPcBX3pZF6IldqC6r5pf3+ZCf3HaleIPaNtxEUdB0FvGpkVVNEfK0UVz&#10;cW7eySBa6EmVSG6aI2a38a0x+R9aVwacfHQtRI387BCH1sa9e638sooFQuxttsR808dKfk/Sguwo&#10;O26UVGiqtQK1KV03TXxFRiGv8WkodTXrT2Me9ABKkJNMydWUFl+lKnUzDYdQpdjRMci6DE29O0QQ&#10;Rr6x/SUIWYdero5mk6+oxwii5JSAiV/0biSU+sBpKhMMzmeQMRJDH9BTSwdLj/8AF64I2n7y1NJ+&#10;okQ+ks8csSSSWpZFVOylgsT1o7Pwfz8Zc8isIo2sJkz07deYcjjn/mw+LivLaDI8nwbzcs5j+hll&#10;kmk/t/hl5Ta8e57NqWshe+kZS8VJcRkbbA5a7ms8lY5qZph5HzVpwvjtxPJdXH9vhmD/API+Tebl&#10;wuA4r/qYrKXuFyOQvLzIXv8AYP8AseEObf8Ai+fsLyC8gZCKFXeBsL94bS1so8kV9fK8tZ8dxPK+&#10;RXPKc5/o+JobaRLSBGVLJYxOhZs2iwx8pUyoVKnx9gv6NljCoix2qnxiip7JkpgNwpSaqPqhL+mI&#10;qxqRXZ3idT0keiArK/rboFq47osh6UVElGSUsw7AxdXOozoSF17yxfdZY47lOkkjT3EUDJHbTN1i&#10;aL9GkTBpllf6zS28vs9yLd+pkXUDs/tNusl3pW7qEXt1JoMxaOINL6z2VWCrCXqUIskqN2HRhIwW&#10;oyWBCuADHQYJSN8MpNKvwoZq7Cuplr/11KtWw+InXcYYUoofIWPROqWRd3EYkBTrJIoBcAh/mtgU&#10;B2rZJf6nptSfgbf8ho06yPQCgtrqfg9QKVSx+QwXbf8AegrswpqZT2KBlHcB9Fxqv8Vk7vR0KdkY&#10;fb1od0zSRqyuSewY7JG+wapNgltIN9Yx2pBMWKuWlVhX9bauvWZe1SEg605gLN+56MoaFmqYMzRs&#10;umC12jaM9pV7p3kYGvYIzpXhdIVM0kopzbMPWiSXDKaQ96uI0khu5xcE27SmXUsj/JT7ER7OiT8a&#10;+P5bbkues4LrkGavU/ltbWe8l4dxsLjH4okpzGEgWx5Bx58f/cwtllrm88X+WUuLDJ5TDzCTJYG1&#10;fydjMlza0xPm7mfj9cj+Ja7aHkPI81ynIf3PGnIcPxblfkzn8/Pc7/qWLRpeXc36i5//AGBWZG8R&#10;ea3xVYjN4/LQ/VqKKBc38AfmXOOPcatfInkfJ86vv9LxvlVssnirruqShluWUVySZ0Tkcqxx2MRu&#10;b3heNjW0s7EgJYjUlm9XGKDU2EBMMikuqR0yL3Ug0sTiQIq1FHI0nSRWCsqs4Up3FTiTU6uafuzy&#10;hTQU+w+oyJp6UtIo0ZZUglqLcaPE1GOG1uGPW4trWD2D3ISlMxu5ooI0uxMjySO8Vf03jANLIFZg&#10;JxCiRBOxrpHXskUJKK1pl+gkVJm9HUiObq32r/8AFL1bt13QG1Y1/WZ/r3Jpj2JYU/8AkB3qzPah&#10;IDUbaFuWJc9GLt2pR9gT1mRQ1woaisRq5TTDYr/I/uwUyBxTEltNQ7Gtdh39dfIYD6dBs710/qEK&#10;KZW79JK0dfDBtKXjQhhqpPlPnf0rr8j99kFyFpvZvswA1XQK/uPbfZ+pZn60Y+1H5Cr1MVv2EdoC&#10;0lvU0BhE8RZZFMdf40VY0zI4HVl7dXPw3aJ0PXqpZxMyxvcf0ZQDIXHxPH7BpWDfp7ZZOwHpPpuC&#10;aZ1lpIpoBA8EVe2IPLApnee5giguelSfqL0vGzyGWQGmYt/cgheeXhHBvVBa2suOcX0axZGM3pym&#10;IWe15HiFxV5/ZijeeXxp42XHYrJ8ehap8aUTjOA2LvDukflC6hn5F/ejtv8A6n+raWs95cX1pNj7&#10;v+bdJBPIHtbqJf8AWhhluJcZwS/uza+L7ySTGvnsDIvmzP4lMr+JGW6GT838mukyOUyOXn/07a4k&#10;tZuF82hvatcnG0d/kIwvIr1ZE5Hlo7p+NAHL8QI9dnF8LDujHsTQxhJD/UjHWRV7M8bGeFNs/cPM&#10;G6dGCM+i8KMU2aRVFakBkT4Kks6yxH5Ef1au6q3tSISN2f2p3a1uIktz/WuLW6WQkKvsWV2jaIvE&#10;FjmmIkT3CMxxmnSVIGaJ0P8AghU1DI0tM0pK9Xb+mKjebqGDKJGEgXVdzQ/qM8LimiPQN/SUo50X&#10;cJSgkgda67IK6BQJ8goWZWCs9jLt1Gmh/wAY5OtJCGCDZj0jVD+1wqhpYm056m+RWr7VrqSN0ikk&#10;BVo/NOAT13SgMFEZIB7OSKPy2o1c11HUfFBOzqoDlTTwjXrJUxDTxgIm3YnR2AvsC0Vm7OF2/qJR&#10;i1N7Xrv2P/q6klTKa/xpR1qNgagiSRoUZab4BKmn0anikiMsUhr3/KiRZJSqs6K1A9QYyoeRdTBU&#10;LN2dYy1LN/V/rOQBIrO1xdM8gdZfdHH2ro7yzShF6QrUtx0a4ijWB93Vpcf/AEJT7Ur3pbx3KlKl&#10;/rGJFMhYtSFFo/J/O2s57ppcPkIY3Ro2/k8T8bfM5bG4lYlv8S3VoBXpcRT2/QeScOZrL+z4dwR5&#10;Dz7FcdhtE8y+3F2GHzt4x43ep6uW8htrXD5a5lvcp/eu0ntbP/V8WXDWvKMpN+oyX8vA/F/Juf3H&#10;F/w4cKwlR8e8eYiWXjfjvMweQfw+WrjL4fIYO8/04YXuJeHcRjt4LPEQw0lrCpe0srquT8Msbi15&#10;FxqbDP8A6wJU4zmeZxy3XkLKzi7yV7fNVhIYrzgV/HNb4qcOAdirj/GRB3WBIwqgpIh37Vaipot1&#10;WRXrXRWHYxIsbN1Sn9YjlhdZWVan361gLyrMDMxh6j0Ssvy0kginll1VyrwzXkZtUg/whlia5H6r&#10;uwkkUSIxjdbirdI4qkWEukiIqkeoCN67f0WUPL/TenC1JQ9jSf4VoBYEmIX2V9XV1IaX4pejUpZK&#10;WPqepNKjoz24pFVa0VpT0cH2EtqSxuCJhuoWNDbVG2q7aYRqa+TSfVZUZpJAxp/irt9kV/lXzQ/c&#10;roABq0JWQOT/AOuwCW7OzGnRVrbGv3DL9441YxRlk6gN3JdkC1PoVLF1EsfWiwRj+x0FZjtm20uz&#10;R9SV1EZboD/kdo9SI2l3FTaZvkSyMnssR2dP6YmLNQiDV9e92narodUKBI5NgN1BYdlUF6ZAg1FI&#10;HRXDhjQmPeKNIqkHyysIZ/URIH7fqgkpd4a/TSmg4MDvKUuItzu/e9m+kgisqihFwQjTveWwt2kQ&#10;ICraI0f5MHxu9ydWPFpraG5w8prkmFNwJ4ZLeT8jX4dOOf8A9PY3FRlsxgIv4dl7yezv8PZfrrG8&#10;gjjPkfGKePf2P+fhCsFufIF039Tm2BTkGHuuK38OTx/Ho8TgOexxQcZlcyy/3VBZsp2/U/6vGpXh&#10;yH8vAOJTcx5DghheGcfyPIcllLi8tLuWpMPPC3F+WfT8Q/j+KfEf6fiLhUuXu0wfphuYxbpfZ5Iz&#10;b5gCW1nhmTyRhojaMpVv9vxjlnjj4/kldLW6DDsNXboaeZOyosS/HcrKqAxdkkSuu1C7fcdFjofB&#10;VYgyunWRC4UaaWH7tpaDBpJ4YZI5Y+iju9xKFmCxBY2aVKnkSGCMxJaSxo1FizSo0ZYkMkYuLiR3&#10;7JNK4k7h1Lm2VyqeqJImH9SNRIFHZVUJJEesa9Fpu7V2eOo1HX1hZOqyUUNdDKV0KVXD6cAMK0TW&#10;uwDFw0bR13iFRoEMRlVrKQXEMWy6sxpXY126mBzrVb+LlmFSKrVKxNTnZP7BYqCxpWjsb7SfAHZi&#10;eqM266/LH46AM5KK6SlmHURBpKEICKjCli0oOgA1NBETMG6sgK3J7j9qPcArROlf6swjFMR2KFh/&#10;U6gKK/xk3omNWV1SpasxGYl7Cm3RjanUhrxV/T3QUxR7lcLOXPekdaPZqdmFFYEkk6M8yFqb0yV0&#10;GgSZJ37ATSFwTGsv6ZLVY0gkJnjib1Q0XMNGG7NJHNHAZP8A68E92pX9aGmlMkkol9ZVhW210bp+&#10;cERuJ+FcZtbC0x2KhKZfjMDWuXxSRjl9hLZ3f5Gvw1QRf+E2tp6nKrIvN+E3MmUwuJ/Q2OYgH6jy&#10;1cLb8X/s/hNzttifIV0v9RSBWVtsVaXV3L/GK/E5yqywGFH96xX/AOxK3eT/AFcWek38v4bfHHXA&#10;8rwEf6DLc7seOXY834O4nk5Vjrq1x+RN2+QxcmX4VyLHfwnOf6IBJ8I8VNngBjYyvNMO0dtm2vpr&#10;6K9nEvH450teXWqX9pno/Tlv9JUZz+guusPHbwj/AMcvnqXHXkMf52eLubusFaLZycezEinHZ1XR&#10;MqrC4yKPRuFJlTuUUhvuHIgLgl0LoFA1RPR0I7dXaSVGVlI7uySJIO9d44lns0BklKgyRd4oniVx&#10;PPNcd1oyrIy+4CSKV7ntbmWOaS0jg/r0Ns/rgnnLtHSwPTG6Sol2HEdbpii13Zni7E7+0S9qVXpz&#10;1CnUbn2O6hDFEwqN1LzRsWaP1yqxVR22NU4QMUQ1GO50tMq7k6vGo+QraxlyYpNLJFHqo/Yq7qJm&#10;6/8AB9qlJUue9XMqKkmpKTZZggJJeuw0pcN99SiuooLXyCoLM6hqYgV06HXWrGPccVqWP6YV+nBL&#10;2r08Eih7cgyxFqIdQ6sRL2Q9gGbe5Tt/3Mr0GDUVYqp+Gj60RugNN9RSpJqQvE2MeR6SujQ0dBiF&#10;Iv3fpeb6A+pepegshGy1D1x0QO3Za1qkZ2p5vuX7ljFGnRJAw606xNbxe5yzyCaV2eWWSGNPc0tN&#10;dF4kFxaypGl2swinhnkudsFBLEj91/l4ggfk1jALeHGSdKuFb9FngiS+RUX0fka/CXlorrAyRdJf&#10;YqNnnWUzzkR3lrNdzfiGzCWw/s4XLXeBy3iHy/hPIGEycB9AwtxlLvyd5V4p4xxOezuS5Llv70MD&#10;pZflr/Ut26L/ACQBWn8XW36XhPMQx4pyNcrJkq4ZZ3stoOZ3XHL/AMb5OTkHDPJKlec/6OBSOTN8&#10;GjjiwhPzlbMX9nzDjhx8nE+Fz5a8nsViTlY9Vnm5BJlv9GxxdzkKscEsMkOOZ2jxTkSYoSC/xaVk&#10;uOdaazuVksMBtcZiekUGNj7QRyIYJ5YqW/lUTZmUUc3ICJWKyUxczHslC2kV0jNL8UjM6TDqArsr&#10;djQemR0LRbJQsrhZK+KX/wDJKZVqRn9kUc9vIHijoITHKf6k13bQEGRZJPpL/WhpRHDVw8UDejs7&#10;Qj2GSSK6lZIgnWED95GInjeNiHCq2q6NQHSmD0ysg/8AYxnsn/5JFNRr6yvQKu1djQVDQftIFEjC&#10;MvSqxM69B6+oP+MsQeOyuXiEBUqgOlBqGMEMeok2okkDMwq/uAxRdrtUpF603zR+aR/r1Xu3wD2U&#10;b+vRa6uK6gk9DQG2bXfHwMRBEqVHGGpVFQ2pZZsU5q5gKGW3V6kjBldFq8jAKqKPYux7q3UgkpIS&#10;qJ20HI0UJiP2p9Fvku0eyW60jNbzxs8iuPn53qOrvZlui8pZGJZO6gsolPVj8KAhPpDvJ26nuzTb&#10;DfZ1D7PbT+1HDKrpIFaIr2Ksz0jsT6nE7tGjSSQxQyB4bdfS0kkrO7Lo9kKa/m4zd/ouQSWwlsMe&#10;53fXzC2y/wDVuPJFwy3H5+GefzcF5Tg83Zchx+ZuGWTIZKRII0u7qbn/ACzEcEweczV/yLK/2cHi&#10;hk5orPN4G5s/xE+T7W2y3n7yTlraeee6m/v33stMb/rYnAT5Wz/k8eYWDkPNktYMfZXluLyy8peO&#10;YsdbcF4Hd825VP4isuK4jhuNx+U8qxYiwwmE5dlBmuT/AOjBM9tP4W5dbcgwLfav2q+wOPyBexjt&#10;1zRSMeTstBx7AMzSN/oY7HzZCfB8fjWO2xVfoE0YPsYaurEMMpj1pMd2kx+E+YMfGipb1JbjckZF&#10;Kp6+juTjztfWlMLmOT2NXwKEbhVU+x1kMnsj30HQK8Ty/wCXqTX3qMmiyqWZgXJUQfpp2lU+6P0b&#10;uERrl41VzOEpn1NB7JG/rJK4NW/rWYFUdkE8vw9dQJJJiJPWHoJ3ZjAlz2HttyhpYj2hV1dQj0Ij&#10;3R+joWr1sajLH8mDCnGgp7EKpIUkBdsoJpRHHX7KU9YikULJtqXpIVCNXVt2tw8Kw3/tWOZYg0xD&#10;Emgzlndg91eF6X9/gAE6PzRVmUbU/JoKxrRNA/H2BHUksxPwrNsH/KigVrJfoI+xjXQijIeGP49o&#10;7ZK1WSpIypuoWAliOshtCX9irFKT17VsKG0REys7HsWaMURKrIE30AKoPWvVh8kt2qyv5YzHcwSj&#10;qsYZlFX92opvsVi7K6QiUl+22JCsY1ZECxoitH7CJOxhMrLNcMquyxmWMUsrKPTOJGj9aySSh5AY&#10;HlSN53EJpLLurXHYGQtB7o0VmTsWZj9Sv8jdd/l4W8g2Wdwn6JImzc6pFynOWWBscjfTZO9/k8Y+&#10;b83webGedOBcigu+dcOI5b+Inh2EteVctzPMcn/a4XjkvMfLZvjcL/o4rG3eYyHOLC5x2V/1oJch&#10;FYfyYHLTYLNcVz9rynjn7HPYu3ytj5Mxed4BkeLed+Uc0434T8Fx8HuvxReS4OH8R/0/GfP7rg+X&#10;4d5Aw3J7UAPTp1TKZFa5fyXCcXsebc0yPNMn/o+OOK/FvjI4laz7NNaODdRhGiudvIqyK9rurDFK&#10;zx45hS2JNG1UVJA4FyVhr9X3eMIV6vVwetBq76b1t2IPr6lo3U0UQ0yhh9tsCUZW6d3JOyGYOJZP&#10;XID7FnfUcsjvRVbiF5o1jYGcrO1vKFuOtvbfqajd9dIpZVb2u5igVme3EMGgiBXea1LSmNkifcBL&#10;Mh0zW3Z2EvSReoGlCxo0LBgHUSSJtgnUUAzU/wAVJKtf5SBNFVNINrGqiuhIQruSMIyvo3CgrH26&#10;epDIFWkihC9hGkcsiE5LRGQKn+JuTLcyysCY6+KTt2O3B60VNdglaJjG2b4Nffv10xK70dkOhEa0&#10;YO5DntYfMUZZaiAqPtuF16smmuR2S4+lSIWW62hyMbJF/kSmqCdncNX2NRL2mYdp3mdz/VSmAJ7P&#10;RJ3XxFE3ysqKoV5laO9u6lupi3rYt/jRBJEf2dBUq9S5+QrBvWIjJKkVeyH1qGWSSFJkuEDSS9g4&#10;mTqhmt4UYOkk8cJdUit5JZRbzPJdXEDqXJDut1pD+8btGzAA/wBi1u7mxnxvmjk1pFkvMGcvkyWV&#10;yGXuPztsVfXSHjGYC3OEvratflr+5iM7f4VsxyK+zBO/9A1+EXxXZXWM/FZbY/F8i/1oYpP4D/L4&#10;A80pwG/tLyxylo8JNXnFsZk2xWExuLj8reauM+LcXyfkuY5hm/8ASxuAymVq38cXsp41hM9xmXGe&#10;TuQY9eQ+bf0lrmPO2UmrMZ3K5+5/0cLZvf5PhmE/T2sOK2f4TsX2O6LmbV4FDye+KI+tYWaTE434&#10;js/lMZupcfqr61KjKW7EyyLFLZTdgInqPt7WT67lVQyUqKKb6qCVMhHVVDj1stSbppFjr2Ux9lSK&#10;QJ2jr+s8rr6mCN1HZiej0PZu7uZHeVFlmknaVYXLQbgtEVY1pI3d4wrV6piIpSsttD65PZ+nk7yK&#10;x3I00hlkdGQwdajStdFf7LtGl3I9alUxjRBbabanUs0DfH7kbpVoI4BSTr0DLF8M0bEzDqYlFKvs&#10;MaMyAI6kNSjsVVQ3UiupiPyAAdk/PcqpQ0CK2yUoJZtA9VKj7Kw6VsvRDGv8TIyGgxNdh1dO9YaV&#10;ZLcKKX/JG+Ro0XBF2SsVzupP8LlSzZJlaAMFZwCv/oC0lRALR3tgEKk19Ae+gpTqqMHc/Umm9cKA&#10;fSTUSqF7bbr/AFO3YCk/eb/MxoRJENdQxJ+Oibk16pB+ojuzuoe0K/8A+SNpJ5H9DRzSTemTorS9&#10;5kFw/pMs36dUM8sz+yaRdRMwptdXUK1H9/5sTjXyM6cVsY6y+Jnt5f5OE8Ue9fHYCKASYSNlyHH7&#10;eSPmfFZIZD8H+5x3AXnIb9/ESfoOT4wYnMf6Hg/yFDxvwTznl2Q5zyf/AFo7wpg/5eI+OPHmV8cc&#10;E8tc38dthfxj24in/GPxhY+a/ir5vyGG7u7q/uP9Li2Ijyt/gsIsUdtjYUoWEBqbA29yvJ/H0F3D&#10;yTjU2Dk/0vFtkl3yHjdmHit7IR0YRq7xyzLyvGSlbDjLq17CAMZa+2XHWw6wWHytlGKntVZb/Fmu&#10;SW/RJbCWaeysf00RDV9mpGdaHxTdtq8boP2I3TKr12AkZEWihmo6jBHvpAe9yys8irGne6V4ZJ5V&#10;IhMkcioO1xE87iCS4EaubqyjqWRpZe17XaZZvSOxg7SyBzWnYfbQ+p9aVIu6idkr0TI7xqlIqM6S&#10;xuh2KVCrKPuimvS5ZO7NpgXqP5qHrJIoKFeyEA7L6JMgPoBpftUfZDOpeliCghhSgqoR1djK4/qF&#10;URUp9AoqNQ7UFFOujsNX0dVKmtgV2IIIckSrXwFUdy0ZkouzKR8dUALLGwFdAzYO6iSZAprVLoVE&#10;fttFqeaM1N80W1Utv/UzTpFbyUNSn9qYtW9tKF05+kSVsgyaepTEiybNKHCv8mSQGv6opnohmQl1&#10;WJtiKRGaQJrWq16w6lllhMZuWVSjJEUiEjvEUlkMCRumlmmYSyajikErI0Rena4uGkuJJQ/6i4p5&#10;g73PeEqDaSb0xLEUAWO2P9jjUASwe+jMjRpeW0gUSflwfAzZrLYniyWsBsWhfqjrdW3c53DR3Vry&#10;jHjHZL+54PwEVrgpLzWN8jSxy53+/aRR3F35y8gcV4P4m/19L+l/k47cYq0zfl7mfjzJcY/LX+pH&#10;G80njHgcdrZ/w4IbuVLdLjNqBa5VmZWjng8jYYT2DAqf9HxIzRZnikkbq2/y+Gq9sIZaysS6uY6x&#10;cQVsWoekjCLRANSxDrmsJ7y+CgtFuUDUw0SpCl9UwKtpqfaU0xZY/wBt6c7UGM1sghFd5Ih2YLBG&#10;8kmpZ1c3WwjL7Kknu4ZFjdYmRpAGPWXehbxQvJazTze0ySW0iLXYShUZXuGuY2RTG3uY1ucLJG7N&#10;KJ3jCp301KnZxE4HrqCa4Ecb+ylppBCf3RW23wAGIPXvWlWROvUAMER5CvagPgMopVAftGTJ6/bJ&#10;D89w1fIogOi/sE3SgBtdq6lVOgPrW90DpgOpD7pl0F6E9o+v+dBVUDSt8CiJPWIyQx3RJNdTWwlL&#10;N65cTdxXUJGinyQDvudTFuk+uiKXqdCtZi7Esqo3bqQzO22j6hfimAptUSN/UvIwIJKBt0EZi7K8&#10;jesly8ddR6z8kfSv6YMA6sV0QjVFFIFa3kZLrHBxPHcxVpjO0nWfstOq9vYgpAppWZquUn9gbrRc&#10;9P1sMUCQz29uzOzs4RWjYDWlrVEaH8vyfzxMUTYxu4eYSWmKPz+fgPijR4KLDexeT48Y6G0ylvMP&#10;0v8ATntA8fl3CLAv9vjXDLzNweKLa2g4z5G5NiePY/OZNsxlf78EJnnyH/8AOf6809qcX/ueN8Z/&#10;FOV8fwQisrzBIyc7tXsElzV09zZ5JxJh45v03LLQ3NlyO2/SZf8A0EXs3Brs2uR4NmUmS2kWWJhW&#10;tVcDYyiDvkF01ncDvhZ0FL8r+c6Csmgq8go9N9V1Iez9kjfT77CQaY0vYUOpoOupTuMqtM/xIyRx&#10;ysBX6lWpi8kZtz32zLNM9utp+qeo7hzMXW3e4j6U5nUqI+8H6pUiEXZZZ+rpGFVJpq/oMHZRUQuZ&#10;FZdtGelExNGPZUFo1vGrApA8k1fYMrn1CWRYFvUenudIZnkLUvwFkkFMqhvlGh7hmiRnSQxuFZiE&#10;1KV1TBBTRo1J2NS9Y6j/AE6J17l/lY4WjST/ABG+w7OdFQGZqKrXsHfXydmvsa7DtF2oKaMgKAfV&#10;ixor1VhumUdnJWuzPT6emXYxt1JZTWt9DeRRstDrozAVJOtXEnYltJnr4QwP+7BwhVwxDFmbdN6y&#10;T2ZJfgb0NSddI6LqQCNOqyFifdv+mQGND2lSy9X059oqK4SpZHLwCRqt7UhUiq8tg0WRtBBV4o0q&#10;q9GdQezR3LuZWbtHR7CSYdnuVWQelTFd9Qm4ltfcvRvW6d2KkiiCKI0P7PFMzaWQ/RW6HlWfWc/n&#10;4f4+icNscdDAPKmFe/w5FxbXGCxbyYe7t/t55t4osMP7VlaS3954/wCA2NlgfI/DpMZZ8hiydtkP&#10;9DEFUuWYu3+v/wCEcn/8e/PBYLJ8lyvK/wANub4hx3/X/DdiYLrLLGkaa3XkbA/rbHIYiDFniuBv&#10;8lk5bGK1i5JEFteYPG+d/wBDA2HulssFGr8Pz36Z+McmheOG6hmUugrI3XUZG5NZS4dh+ujszx/P&#10;rdS4qVZomTX5aq4UVkWUi+0aYR9lHwI+pLdKXcYYMXlKMz+wv6mFMwjlPtUK0Fe+MVMY3qZFajEA&#10;hNz09krqzKViDObi4RH6Qwm2DmG+SWKFvU9LPqEQzO8Ml0sEzSQ009rJOdSU8hNfZWbUcnuPuCBV&#10;adlkkHVuoNIq+qPd0/1ARk6grX2ACNSt92j7Sf0ZK9iJJIerdNUn9SkcllfrWo0Do+2JNKZGHQKX&#10;Va6ujqhJAIrRFK33jRe4+gj+Co022epI5ak7VvsB9a6/Tq/X/vyaUJ6l7KoOwuqTZB7GgFojQ2m1&#10;+TINC0vri1ktcsktLcgjuvUkV0iSsnmo4GmeW6k9KrXXdSsKbstMQG+CSpanZu7/AHVmdaK6GtyB&#10;Y9eyWtRoPgtIFiJcISC9HtTdd/04nM0kq4+MuEHQNIUp5x3v40NvkW7KW7tupvekWpRayRvJVzZJ&#10;LE/6aevV6IXiupBcGPv27yCLcZVGYyu0VD+57Jf5ISFm8QmOTib1Nbx3UGX8b2y5J4Le1xNx/wDz&#10;H4ib0RQ/2vFMCXXkOzsLuyy/kq9bIVyjIJk89/oRRva8f/17eX0XHkb8Q9ly/wAbfnx7kOW4tluf&#10;/iaz/POF/wCv+HLOw2WdhkWeCpoY7mPO+N0yVxYYKw4/a5G3W2HL57e0sspd/rsh/etraS6lx3GC&#10;kmLxtDGqQ9ho4nO3FhPgORtIIst3E13GavSzLmchHZQ8ny+YyF3w3kHRuN8hV6t7yK4VutPIsYvr&#10;7dXt0GGSvdR962Vo/JIAHt+f8Vb700YY/eJm6yMdwFERWkgVXDxakUFRMQ08/RJYS9RgKf07LJBG&#10;klH+qVVJTJucrHJCskouDHG88vbR/UMkERfVrI0yxs6h1lSvuh6nS92oIAsZ7Ee7sflGBICo4+op&#10;fqFX2FwUAVRSOCIgoYj5f0iPqCFKJWjtUkSkir70VdX0QEQCvWhqWIlSJg2pGC9TQKSUpUq0a0eh&#10;o60/dB9d9ggJ1Q6KR2LfNesV/hX7Ursa12QNXUduq7k1SN9tr2aTRAWmQOfUytDe3KgZe7QPnr4N&#10;LkLyYGLuevV3+C6x9i8lS/A/q9i7d/8A8g+K2O03auiKJPuZWjWSYfUD6lLmUa7JLXQFfkGQKUBj&#10;IZjbthbhJLMMqxTEuvZiZ3WSzuYuqNOGqWFvX2kVR7Csj+hvS0kw9Uqx7VXlEgnja5bpPd1Ikwr1&#10;v+Tdd0CR/ofhY55b5nj0sRBuroWlZm6jaOTIC4W6trOyt/JnL35ny3+14L4tc3+RHK7KbF+fPIxu&#10;I/8ARyt4Hs/9g1BbXNy1vxbkl3TcC5kou+L3tjYf7GAzE+Ay3iryTYcgxmw35Sf4ZK4hhOSje+Xz&#10;H5AtsrJ/et7eW6l4rxNbWGDDqtRWCdPUu7mP62mN991jcZJAIhcNUdvK1XEfxn8cus3hlDXd1Njr&#10;jhvkPc+B5bFMsGeVxNlewvLr2VfXcYF3d24q45xgLabqDQ+X6boBUJSJ6/yr96ZpEEhLSB41onVS&#10;dDGE+biaFFW3CG8+tXSSPV9DcSE9WkVeiy284M3W2ofAVknd7f1yRH+rqKWvUsck/rslCj9QOjkz&#10;ulaiR19j19oneMIzo0UjacuerHp7EkO4xCKHxSAkxuooq0kv2CoProCtFxpVUKaVO6RwPXrZqitl&#10;KizOjD0oR/Aip1+sm1Eu0YKSH2C8cdFVajoEP8ha3qtItFgaR90V3QUVokaJpkRaXvW2oFWJD9h9&#10;m+2t6fom5erUWAAp+rOexpovk+pi/ViR9WBNaYggx12ZBKWpgxZga7AUOppjRZY4I1Shst7CtBig&#10;dFStnr8rUkI00Xx1LMkeml/cl1TASM89owqVI0JLNDOrLbZJUEeoXadJJGZD39iJUiSlrsTLJcyz&#10;xCQW0TG2iS2E49Nz1mX2ShJlhEmvg9d71/atbaa7mg4/ZWiZHj9rJA6tG358G5lkeC53xp5U4/zb&#10;E5a3kSW9s5buS7scfgbPzT5o/wDLv5f+fzfhrs7fK8J5F2tMR5Ry1lkeQf6HFeOZDlvIvM3Bv/Au&#10;S/6+Iw+Rz2Q4H+Fy1Aj4p4843aJyrC4+rHn/AAzLyc38UYLk2O8jcFvOC5r/AF+NcSv+RycD4Ll8&#10;Nc8a5JcRRjN4wrm+XY+CLkHkLj2LTyH5nyvJf9Dxnxt7u4s8OqqmOlapMc61NZtRx0kq4zHqjQQD&#10;pbwqKAjWrhRvOKOvIa5n6fbWL5RlsXJhfKjF18mWyDI+U7WM5LylPLWT5Vmcqfk0FdD2HVY2Y7Br&#10;sq0y9WdUpEbt020YcHToX21fZjcTLHTuyxez7SiKS4jlaikaSLYuC7yhorYyw9EWRf1CVDCtmroH&#10;SNpmeBZYqiihlDW6Ko9azEA0uoahisyz/U9EYKZJEEOqBiRSCIu0a0vQUfWyCV9LqMMyBiv369qe&#10;M1thRjjqHsKt42kMcTBUjHe3g6mK2CyGxTc9ge3q0XjO2Xq0sOiWPVY90PYGGjHJrYBBcCmBJPtY&#10;OVoggFW0f2jJ18Imt0NaPVAWNO5Nf9VurOQGKqaEnwrPRo6333UqvQCmiVLapgQw+Wl0XZ2Fdd0y&#10;P3lM9PECs/YD5UP7JaaHcXq2dERFVZVCM0gLGVpS+29bCMH7iWRnaukgJEnVHa2uLG6jvo2jdozH&#10;N1vrgdbqee8d0jSp/ZG8nxUsnuSQnsrt0vNNHctbinMXraczzyPCgV+lHZ/I9h/b4tbvJdZG6QHG&#10;yrNDlR1v/wCTFZrLYK5x34kOe2tvJ+J3mYh5Rz/lvMZNf3OHc65Fwa95T5u5nyi12Sf9D8NvLeEc&#10;F5Z5O51deR+a/wCtFFJcS+AfHWO4ni+Ucyk7ztkrtWtZe97xr2Vw7nF9hW80cExnM+JzwyW83+t4&#10;uvLD+FWEcdytxbyW9ZE3McPkTmOc/WyyyzNr+/BE08/jvBRY/HWeKLt/CyKusTpbzESOXsSqWlsF&#10;MeioOq77WeVQMxcLWenLNzA/1AN0Rr+eNWqM/DyBTpiWBZl1EOpWkJ7vIvZll00yV6w1GaUG6aJV&#10;kLhXKCS5Q3LSxXUdxMLeJ1JRIkuJXuY5xIg627IzVNDGajldKecQ0Fe2Mtn+oWL0fqp4/wBTUUki&#10;hupMa/0ljYj6pToZixdi8SFtP2VTSukICkRh5JaV2avX2KJGCnUU32pol77ZHi+jWy7Mfw0SfMSd&#10;KRkqKaWuq3Au7I9ZIu6uFLyA6CdJnTse0ffRYRr62ILMEj7dCa7fZWDV1Y0yK1djo/C6MlMDp/in&#10;P5bOnboi6o72W3RojTODskmviOhvbM4pPsZGCp27DQpnLFm6gSujMV22xTl5GZoSqgxj6qsn3DLU&#10;lMrRnqhXqGqJGI7daLyiSXUdFUWSW3QmZT1kgEqwST2ot+R3QWXkv9G9vZrhrW3klFvYyPFLiVZb&#10;vGSVcWr28Mf1LyJpf6xbpSlpKve0M8Z/repxFc3BupPYyrQ1/a4rIP1V/b++FY5MNY3VxJdXH+p/&#10;z/SksFgwP+v+Hzhf/kvJZ+JXtra8lnlxd6PIWFsre25XhcjV9mbeFP1sE0Pjm4uMrhfN/H1wPN/9&#10;RVZ2xnBcjdjiNithBh7r9OMnlg55NyURW/IMp/Fcj/oca1/HeFRqYLC2ShFTQRvV9aW4jvYATMmj&#10;DOAv6hTUk4Avrj4yk/uHJLy1tLbIXpvbgUaATX8qgofr37N2f7DqNK7GplOygKFdn2oalCETh0VZ&#10;HY3FqZamtFWSYGAGOo+7oPcHZpSzwzqz2iuVS3joMlSurNce+4ENt1CSszgyGX1Rqyx9GVZAXjZK&#10;9kqFpy4PqNSMWoRSLET1VHaRSpBt06B160I5lqORmpe0NIrdUilWgjgI2wfvVr+1uv8ATj0ptB3k&#10;XRpQFZR1oq4ZCHinjkRp4TU0fuqdWVwpoD5BZT/7DuCitUbA0v1bWx8117Dsu+khOnJ+2tdqUggm&#10;ugppGCf+gDzSHQG2AHzUcfRWKbLdaMS16m07fAXrSexaZipeF6eNijx9ZGJDSN6wmg3pBIaONzDG&#10;jkJGsn+DROVjIjV0eSmFH2Iqhak+o6yKpQUZH7fUqEomJI2gg2m1Fjb+6WxxSlo7aOGmtYpKuLLR&#10;yWLeWsohtJJAlwLyOzNw1rbiv1AgtJTKyyR2wmK3DJIDsh4v7lgL79RihczW3IcJkcvFB47v3kvv&#10;Hz2wvrNrWf8As/H8h/2MwJoV/wBf8IeHCYpSWl/E7yS7wvJ7u+uLx8fk73Fz4nNZDK4/H5uSxfwn&#10;ybEZyz/FrbwQ80/0wCx4LxmOCrLCbqLGRIYoSqtY++uV8fikteTYKbF3f+hjbn9Ff+P8ms1njJQV&#10;rWqvSel8i6ugKvmaOpMu8Bv+d2VsbvyNiYos35PUpkspe5Wev3pbSZoUjhp16N/IoNGNvY+4grp0&#10;JYBWIabqwYqCn9RVST2GOX2Sseri41I5jLG9drgyuP08kq/pkRjGBPHBEDLCEaOGCITezcaFl/44&#10;E4hkkWlot7WaMOFRSoj+0UUntY9Wkj7IrQW6Td1AE/rCyPGCQxjftGn9XsRXR4K6EusLNSBgrxoS&#10;0BK+r1yyg6tx94h9Amqt/ht+lwNzdh2162h697oHc6H1ygJV6m36spUfAPQaDKu/ZtlbXZeu31Wu&#10;wbYITZdZKDEiiPq4AY/P5HRpmCgk9Ruv/wAhcKWLUQiSOzMmkKjQogKx6mlO5ejlhBJ2Fq9XNoyt&#10;6AJbmMB3X46ow+BKHKlV7BmZn+xp4GKsqxvICyu22eN2r2QtTRj1Rj+lJ9lcEo5SgvVkHR7ohhx7&#10;Fs6WWK6pPi5VCwyKJY0rJwLvk8SwxWVzJdG6t91dovVgbyXpHOp9Xp7IE+Av7gkn+1x/BTZu74nw&#10;q0sLeLCwxlcV0qLHgPf42GUcz4bbTJkLN7C7/wBD9HdLF/pYu2/V3+TuBd3/APr/AIYeLX+C8do2&#10;n/EbwK4zGc5Dgo8O1hj73KXeO4PmcJhLlcpnM/4K8XtxDF/i+aFea/6fj/ATZzNYHiseMtzZtEb6&#10;6jtqkzcZazyftqVFkj8nYOK5iYEH/Q8QcwER4/lklEN0HU3Kav7xEjvLkPVzcd6yciJF5H5J+mtn&#10;d5G/khPrd7mWeJ4+ii0u5I5VWP8AkZlFJsofkB0oJ8tKVVgEDFSFRXJZFV+tDu9PK4cNOrf1kFwU&#10;epDKaEQUyQhgqoakR3qZLhkZHqMxtFdJIjdpoSjVCkUFsJGDRXBuljaJRFr2MsLtKoFJIO3o+rQu&#10;yJ7WXbJQXVCMCodhNdGS3clCgb2sxMdL80EcV0SZZI/lAQ9vv1RErTdhUTL0UEGNEWlUGSHsj3Kt&#10;qffqMXar8MKCdK7M9a7NoEkKK7Jrvum0tD4pG6hgwOwB/ip+K7fBaupoKQOrMW/coErUQEjv01qi&#10;3ypakHStKKk+yD7Bvgdiy96gXsigRg7avhg0DEXkXrMyutf0pBBtRplGrhYzKtMUcXLGRnaQVIK+&#10;tF/qzKSyBmlMan47s9Bmll9Yipx3iWcS3/FsUGgtLVO64oMl9gZQtzY7rIW3pkzFpH6Gcx5a4myL&#10;lLdXX+horZK5eOOmPYv6+3x+QBJ/b+extnurrh/HYrSOwshGiY5nBsdE2IBlsetZO2ieHyZx0WU/&#10;9/BWLZHJ3dvi7m3fQb/RxlzPat/seEM9a8h8YH4OWw9rmbTzP4qyEc34bbzjnEuT80xeBv8AAcMt&#10;83nfLVrElhaea+Xx828kf6f4eeNB7CHByFs5hpI4ebzzWIgy805w97KJYTI0XLoTPb5yBbfJ/wCh&#10;BPNazePPKCVi+UQTxvnYyLnLKaucpCTk+VYjHJybydb3C317PkLn+aMr2M8dwZshGI2ZmP5nem66&#10;UAs6xs0hBqRXZS3VXlJpZY3ViGWaRS0rkK9yyqu4Hc3ZlmhGxHGajWGZVRuv6RkAimelWcrCjOI7&#10;mOSoI4o2mmk9paSOb/8AIzmeQn+osEIiYK0cbw9lLp7JNRKGjkHbdCSVyxfqIipA6gKGEJNKq9Cw&#10;iqLtrqRRYtTrIaCaaNSGu4YxcY51kpSFKaYxbpCTDGwZAhLIg7XPyJ4/pN8Vkg1KxFFz2kPrIOm6&#10;xrUadqBG+5NAKx6gkdmCdhT9VrTCgnz1OmLIDGVJ7BpAzB+xT9l6trbEArtCWZlLAEFHYdm0ysEo&#10;GRV9a1YhIy6/UFuxi1HG/pN+AtZCGRVdhRVVI7lJHfroEBizjotKGFOx6jclBj2BbSoKlhPYxs7K&#10;0hpgJGdWt4zD1rH+kcnwkMUdraEJJZ9Xd7ezlxWXgCT5mFvZmUIgysapnZrqGZYbCMFpVMX0QSLu&#10;SVFCSzNMf7XiPAyZS6xXGv08a2LwVJk4IafJDtDmYgZHS6ivLdq8h4CK5spomhm/vcEltoc/yzK4&#10;vHWP+lx7xbjMR4D/ANj8KvlWPjGbljDUNrXLuPyZiLyR4o5H/HeC+M/OWaxfjfxZxrxvZ/im8xpx&#10;TBf6cMfum8I8dtcXhSqpUsSzp5T4k81xeWkeOt+F4O5vbq8gSJeSW2rbk8plzn963xl5c0OPZE1c&#10;W01tICQcZyvPYmSLy/m0F75Tzd1V1zTkl0Zrq5uD/fZe1LIzUCWlb1id1DyOdUYfntNFTdq2wp17&#10;MUeOrgCt900SwtnaOBonqQyxC0hCSGJuhjU1cPICSypPdxAKsBkeX9PIktx1ZlEc+gkfRaLj2vJ7&#10;CulTQL91ZQ3rYNE1KmlZfq/sLOshbWqSX2sUHUr7KbeiqMAwCLKQX7VGGiE6tIlpM8cn0cINBGYq&#10;G+tsypSuRRYETN2qYSl5A6VfXDe0fFH4J+wHbS6MrfFOhA0GP2BCUoCEs4IUUp7FVdHKpXxXpLsU&#10;ZW9bpRoM9Es1BRrZai0mgfueqUWFdnLsPZTOdFylWzEKs5Mf6gOVm6k6c3HYVfgsoiIZVT2OgDIN&#10;u0kzEGQSlelOS6yiOV5dblLabuqsWNS+nTdjIzBqk9a00mqJgB91vZ5fjL213iVcxyWUoVmvV9Ga&#10;ZjPlG1DkUeWyyMCpe30NytKi3KRCIQiOPv6Q4/Lq3X+z+Hji8accixq65on6KzOZZqizPav10fTj&#10;2ZBuLuIVmLJbyz5zZ/oeSf8A7DbwtdXH4iOQ4rEcU/2I5JIpPDH4qP0iWd3aZS1Eb1Fj4Y5biWK2&#10;i8w/ilwPGbbJZG+zF/8A6dvL6Ljw7kY7nEuuiKz+Ehy9tfeLrq4vLHC2GFx+TtRFXMv/AORv7k3t&#10;7/d4RxcXhtcAhqbjVusfIeNRXMGRx02Pl/1CG7v1Ru/0OiW9ayyEBio9rncgaFHE2py+m7ttSy1L&#10;HCzaSQhHNG0EVW5HZ3Edwgb1SQL0HsemCioJJZgI/bUkkGj7GAgVxexu80EfpMaEMxaSpIS8UJnk&#10;lf2rWlUqF7af3AspCB6aQ+w9SIgFdfcysOxLigAa6rWtMPX2PdzuI1NGI5cbkUghRUUJ8PG6kfcD&#10;bVIVqaQINsq30ixFvl3+DrtX1L6NN819aHw7ozUNgBmDBT1CHbn4B6Ke5oqDRaPQJNSR0/tjqT2Q&#10;L8lt02yhpnJLJumQmn6hGcaZmFEq7OzdrVwYYn9y+t4WQh39Ehe869r35MqSBoY55AQ0Slf6BYM+&#10;kZdyFhol0Z62XoITQ79G9gWLXSKNujqZkkh6mWP1RTALc5azVl8JcqhyuIu7RkNvGxE87JFfvup1&#10;klryjl4sPhLKOQPKr2jzrcLd+v8AUPMRuSSURf240aSTwjiI7Tif6e37ebbWWLjGU5nl7K44hyO8&#10;y4S4ubdeGX0s+XXGyG3vrH0r5fVk5n/e/wCf6WLtReX0z+2X/X4xxfLctynB/wANvHsOv/jHi6Jc&#10;VxrC28vk3y15i4Fb3P4sfL1yvKPJ/POZVr/W/Dz5GW3ezvIchARXyKvSxS8kt7UZOR7tvNnMrfr/&#10;AHcBY/r8lx+yjhhsxGFnhLpkLZGtfINnAp/1HDMyD2Fm6s7ErKNAgM50Hm6kLPKK+yrI8itKgNSo&#10;5k6yib7l5ejpEdCMKj6ErO5UzRE00nvCEQx3ESvQtpo1P2uYxOyrIbeOSBPam3o20fd1diypIO67&#10;YOx6VpySysyP7FCbMkbEfYOpaEWspZNOxRSVHYlfuYfY4EOkYfMSKpn6KwhXtZ5BoWt7mCalIFJK&#10;WrsFqYmSmYTC4litxcSmWf8AYIaXpSlQ0faux0qr2cE0zda+a/8Ab16GtDqopipo7FI3Yt666/AV&#10;tzKBTOWA+1N7DXyaYzksNLsk70G0abYLOO/1ejF9rW7aN0RKB0wVQqk+qc6W5laRpf3l319JhBGq&#10;lIL+wor/AFqZQDKxrspqRtUv+MjMaZjEHLsp7rA/V0uACPS0Iuo2kg4zlcjxaThvPMZyjGi5UG6v&#10;pJBL3kflefxnGcdyXPXfLsvYW6RRMYxLkYbqKjM0sRIJFD+3x6NJs747g9PFyDvkWHjz2H8t+N7u&#10;1vvHPErLA4jJY3HZG38c4q5k5VIYkhyFp7IvMN5He85/uj/UwqmC2/11VnbwR45vsFhs7yUpLOkE&#10;4Mklk621nzPB+ReL/wDivJv9exvbjHXfiLztDc1jeUYvJx/q7TWbzcCJf3tlEnk7zbZyQSO8z/3L&#10;SxuL08Q47cWF3ZWs0aWpUK0mqys0Edtz6dTR/wBQbUD4BBkZmD0W70JHCvt6lPeP0jsv+Txq7hOt&#10;SKS3sh69ouzsIk7JE/e59/b1BUAZ/T1KmIhZUpX91GZZXUykxxCo2kepAz1HN66cSdD6ViRp1kkK&#10;iTSlegZyHQKvStaTXUeoLQGyY3Q28h6yxByvaQa9SRqrjTUrM0jbMkKyOZ0BfoFdkG4ZJla2zL+2&#10;3yib/VxszX9upmyIWri6aSjb+shUSlLGlRFboj0P2+myprqtdOtaIrRYaIQKu1FesU7eshQVYfYf&#10;JBWpFXqEcyHo1diKZXLMsqkCQjfQuENOi95AWO3jVGbTN9nVCttfSWrw3trLTSwSLPdW6Vc3TTmN&#10;SplbvUg9tCRthjEi+tZFaL2zhRUvypL9O+oz2Wn6JSxmRO7hD1WvZG1O/UH7pNIFn7TPFfQteW+N&#10;mymEvML5vy1nHb+ecVNWb86yGDLZzM8kmhs7mycsIY5mtEu7o+osQI2ZCtHW6/7/AGMLejHZfxzc&#10;wXXFzQNeVeIHNWMuIyKWWF4jlJoeE8CXF3F/biS45S8dlhOSZAZXPf8A7C4MOE/1/FeKizPPbGyt&#10;8fY/iqyE/GLy08n8otpbTyPcSW/hHltnnn/FtjLS05P/ALAJU4HyHynjxj/EJyhRkfOXKLwZnlvI&#10;M8df3bCzkvrrDcdtrO2x2Ej7gxCpI/s79a5JeqE5Nc2txcf6P/fyQsKVuw1Ikh9jMQEXcm7hYgq9&#10;ak9hKouwhNGTVa71C8js0wePQFMqelvsulWpCWMqA1OwnnYQoR1arszmQ/em7yJAECyyRufgSQJ8&#10;9J1DuGp0DVttt8gp9VCq/T2Mh6hliRjH1HX2VbSMtRIvpWIpQj+RGyFUqSMACGM1K7CpHDnvumRn&#10;op9yh7KJCQJI6J9tKC1ICgA6oEV6+CJNLSCKlXsW9jV1KkDtTMzAfVV+R0enZhTb0jDSHdbojYRQ&#10;1SHszhpC60OxaRQlHemXZQfVfYkrKop9RksdkMksgNP9z0jDsPgk72WpllFevZfcRZJHUNKqN0ip&#10;OrRsFkZ4tQt2EfygAkSifdRDLQjZz23K5Us3WMSf0oWeaRerAdZJo2hlkPsldtQmrjGW1wbvGxbv&#10;7K3t4xFaJBbL6qMpuZp5L5oLqaOrhoZlrY/tf8o1+E/yPDlcJ+RUOox1orosCrd3Sx0TLdTfir5+&#10;vHOOD+8f9MAseQ+uO4/1/wAJ+Fx2V8lzkh/PPjSLnWF4N4dfPcq8meKrHA438PXAUxHE/wAYl3CO&#10;T/6sFtPdS4rgd1cC18d2UQv/AB9BDHfcTyVrTKVP9/x7D3ylgfagPdXjbV/kGtrXk3PYbSstybI5&#10;X/WbQVmPUo3cJDHIwjNBh3m+FLglIj2UKV0S0m1kl7dfmRWIMnWV5J9LS95E+7VKsqGVDtpIjTut&#10;TRSXS28ndOsvvQRxPp0keRXmlhk7BZC3T6GTq0TbqLaqnxTxdgU6oo225PYv1aUbpVk2i+x7ZGVg&#10;wcCGVGaN9hWVuu6aEqJuzGVF7xsDXrPUMtf9CaP9QMEGz+wZWEqq1BBXX40Gob2NgsrbIJIQUgCn&#10;X0ABPX7KSqgtpP8AI6cCPuxTpXr0/rG5IUIeJgrkg9fkNSv7KVKZZBQk+vyCWVH19wq0fim+acsA&#10;VILkxszd2Zn6h3pmHUaKzxg18q0pMbSbK/BqOOuvdm/eWBqjkLl/Ua7iAs8Sll1FNP1j9hJdhFfB&#10;O0004D+tnMjsTOs8lTzTEywwdbjrdXKSQdFm9r4nj5v3/wDD2uY8nwdkF/j57CX+5w7lmS4ZnfGX&#10;kHGc6wH5ZSXTWaTPGceHryv5N434twXLOT5TmOd//YcVE82Qv7t768/1/FXN5eAc0xOVseQ4v915&#10;z4izc+d434yyl3bchz2F4Zx/yRze88h8w/1Mbj5slc8X41Z2BsMOjVHireMSY2MnIYKG4TnHE9QO&#10;jRv/AHYLS4uTwHC/pqsoG6wxrTxow5Vr9Jymza3vv7g/tKVUFwrv19QLeskaMizOe6sjNKpSLuGj&#10;klkcl008kaajBLRR9VWRe9KCsvaQtNE0hTsWuy3Xr/RZ0lNssqVp2m7xibrOZJPd0u2VookjFNH2&#10;pTIlEt0bfX1GiE9bd1SVmoetRHunRGqRELy9wyeuouhWNWhSOV/Z1V6MADIAlSMOv6VShhIoDVNt&#10;6CKpAYu8bGRQXboNswCptUQ6op0Tbkt1ejGWHUpRaTfUkEdq2a+oACBNbOpOqr1QVB8tHAGZYAFa&#10;270YSKeBpqlgHW5RnX1psqa+oXT6P3ZV7Do7IQXUwhXm+G1GwfRLAJRjXs6tXq0Ny16HZm3uQTCp&#10;O5MnVXCf1H/psyM4ki1XyKmgLUY1oEsW6SMFeRv08MgjeO3nb1MT1DK0i0HMxeSGCEL+ohUm3t1m&#10;96XKfw6d4QluZDHP2VTwrAR3dWeDkii/SIgnt0kXl3G1lguoZYJv7OO43lsmzeP8vqfj2TguPHGT&#10;5TwV+EedsTl6fkmHuYbWSxnmv+ScewkHlD8WOAwsfJeU57l+S/vb+v8Ap2CRLaf7PhPz9lvGU3Ev&#10;NPjjmkEnIuP245p538ccIt/L/nHkvle8/wBXxTwi5uxaYGC3D23VriaKEi/gEiH2jkGMW7tec4Zc&#10;bdf24YZJ34/xllqxxoZ8dYPBNZFGWBI3q6jXpyOSMDmneT+90eiPjXx/MygUNMgV4n9m6ffs3uh2&#10;FOj126UsLoCxER32jLI79UVEVo5SnudFV4nZ6fsC8qeuWdJK9LinWaRjou3xTJG6pH7Xj/yeNImb&#10;bt/0osretNe2Ok29Fe8jdgSVIGy/tl6hBQDOI11HZR/WGPuAmxFAziC27F7RJFmxk1SwjXrBqRGB&#10;lg+G12eQCvu9MpWgKRX0E7OBujtmQSe11DUD7qGjSsnYdmdSxBj3R0tfvTt2roUCLsSFyuuogjX2&#10;W8YQsHFdq0rNIikdOpcNLUkc3eRDrszHfWuor2SRs3UV2Lh0ZkCjbgdSWJK7K1JGWLIYpXB9jJ9p&#10;H+flFUylpVLyaCn5Ykw9G6GnMnQozL2ZqDNJUoZTMW1KDbyXAjieRYnkunyBXr2mHaAC4j9Ek17N&#10;Jc/eQe24pbi3leIAyMrhz8Hx9xqP+HWODQJe8XZquMVJCMvYsq83spLS+/scI4SlyuOwSR0+IiAy&#10;3GUZbXHWd1aZfCR28HIeQ57G38fPuaRC+y+Vyh1/fFH/AFLm0/RcZ/2LDG5DKTWfh7yBexX3izne&#10;PF7JlI2/1uLWP8Sz/CuP/o8b/Bdx5+2ktoc1nJIJbTKdVwV0Z47yJvV5Qx/ssf7fD8TL1xuKlq1x&#10;R0LELUVv6qSV1FzJP1ydnPOc7g5PXf2kttN/bx+OkvWitrKBWt5aaymuG9D7/lldzQQ0HIqRoZZS&#10;4amWPfr9zNA0kqqzoPY06zN7Ar0SQqyu0bNcKVlUKD7I/b3kceujFOryM3rjhk7dOzajLOpkV5eq&#10;FZnaP19tKXV/vuNZ/lTH+0iMW1uVlMVdK6otbAoKxJXddnAiWTtb/NLB90jNWUWqPWOoz2KSfE9p&#10;FOl1ZCJpUNSxMavEaOYIGZj8fOj17CM9QdUAA2mSld9xSfHqYFpKPcPoB/ggDVECmUb+O3Y0rexn&#10;X5SLstvCnsVVBMX0CdaUd6P+LxqolQrUqhGli2JRoqncHcbyar+midWanYqO5rfrVtspHwiiSJi2&#10;m9pDlVobVe0nd2XYtyJGiBZe5DsUlcsKLBmaNtnookLsWjCR3P6gqFXrOjssXYJJIrKZ3LPCCvrh&#10;mTqWq7N3IktsqU8l7DF1iMLfLXBuyMdH7chxWyNvjcYV3h7SyuK5HjEgu7/EwSV5m4v6cf8Az8G4&#10;6+fy+B4qLa2S0eElIgk9r7Tk8JIF8nXPIbRySx//AGbk13JPff6/DuL3HLM3wLhfGuJ467zNnbVY&#10;cosJpfL3hzjnJsNkbGfF33+r4MwYy/LcHjIo7P1Q1y3BJcWHJcGxvopVjbiWIkS0v4wT5GhSHGf2&#10;uLYv+J3/ABjjh9NvjI0LWnWpbc1IdfkVq5t6ytpoctw8EkZGv7eOnSJLawqS1gEU9jaW0WTnQr/K&#10;UPZOobqWovH1X0OxCtTlplcfVYOkYDpGx3EDorGWoCowVpomWZgZJFBUMpFMGCy7CrBI8Tkywr1i&#10;heMRGMyrayusYEhUR94qVUQh0R1VWcKgA/pSJ1BDd6X6xj4pVaMmJnkmjBH9OrVdGBNiIio9mrch&#10;aTt2VUd+jCoZNNkLNZDc27tUqMhyCFoo1EhAVggIrrsuzOiPIwjZCn+VFm7uoDbBox1ohfWdaooK&#10;XS1oVvY39mB6llVsZGO0aKxWE1+mMizWEgpluERIpiFhQF4Q9TwlY5YZJKvYkRuquPWIq7E040GE&#10;jg/Yt1WtAs79GdvnqCJAeojJjZfWzEEDrKsERFfw1gs9q8YugorZUBtSN8MzSK0hEqGLvTL9bhA6&#10;FzDArIpeVZU9WlACR3DGKjG1ut0nW4kAeVnlsJZOpDBlqST3K8jTG3l9NzwOZMvxe1D/AKuwv2gG&#10;TuVaS7nJHkge7Hcmx/8AD8n/ACmvw48N9uIgw8hXnLtgLSHlc92uJvEyCSWz78v4aKTAf6OOs2yF&#10;9yPiUOHxf+nx82yZjI3f66//ANf8MvilJeP8+t5uL2w8k4KSYclx0p4TkWyNv+Ini/8AAuXf6v4c&#10;Zo4+Q41lfHEfLIJU8hcGnuRxnxVeS3t7awwx5FAieWroWuD/ALXirjEKQ2ViNR2XxLahRkP6S5W9&#10;KtHk5ibO79ouNdMjD2HJoWMN5D6Ln+zZRRz3FrYRKhLK+/WLuREguWWK3/ldd0RoKpFPpQ8QkKuz&#10;GX1SUgiDRhFqNXB+GpNO59jvIJkk7eyo2bQEcUvs2ydjKDIH9m5Z/apCqs0vqlX9MVq4Fwa6y+l+&#10;ziDTp9ii2z69xlQBGrQ9kXdW6fPxpvYT1ZSzAN81LKPSixK0DEBFFQOym3djGpIkjb2Uq0oAq6Rp&#10;BJF3a82ZLrYi6/J6qIw4HTsEcpTKAB7Ixr69lWlLdv6MhZqHWh7KUAlW+7fFFF2lAbqPQpSqNhoZ&#10;PXHEGqOFgEg6ubDYmxuiLcxkw/DRFalXaXNm/bLWyyRxkAdQHMWl/qMhLl9hlCAAlOwPQsdV1C1v&#10;Rb6oSehABswslRxgUxZGb1smQsVLMpt3b9lMgQiVmkYAq79j2CyB3EZbvI8q1oSROkTSXCXUctz9&#10;qSaG/jkiaRpknRZJvQZhKyOqpR/p02tN01+HryHbW6TWCIZboQMqm4q7xywLksZ+uk8g8JTJ3mX8&#10;dZC1q5tbizm3/J+GbHQf/H1nZJbjzLxp8xgIy+Nl8fYKa5XIW5iPmW19HBf9HgggPIPI+Ujhtv8A&#10;Tx5W3s/9eCCW5uPG+IlwfCvMuJny/BZsXllysfG+Y4PFeAcZm7qx/FqhST/V8dchk45yXxvye1zG&#10;NZdGvqwy/d2vJYLeLLylq8s8rXO5f+zhrb9XlPHmB9Fja437R4Nnq/wfRM/YSpHlbeZp0IBwaBxL&#10;A4GThBTkFv8ATkkAivP7OKVjdQCcyfoNyyL1FyshGbaKO1/l6urP3pu5pw4HdtptGfQpWSOlkWYT&#10;B+7BnYR9QGCUqSSEu4WcrBMoaWWX6TLICH0iRL7DL7KSP00zu7pHF7T0WT0SlWeJa3GtJOHlcw+5&#10;fayCMSL3NB/vJ7TTt6aBUUT1IYF1m6UFGkQVjZSUADmCMMVLajcaUBaEhFRg9ZG+tz7EMid6uIkW&#10;N1CTHTUSvb4UdELdtJsSAH3CAAsoCUjaoOew9rH4FaBrsDS9CR2an+TqmHy/+WF+8USVEnyiIHWM&#10;CrPHJctmcFFbVcwfM8XzMra6lxmIR+kVg9OC0fcSqpaowaZTDRIC/Dr8advgs9SRrUzx1tZYwhSS&#10;wKrRdg4PWm2BeqrR3xWOmWRqLOqv8BTLGrqmjD3BaHXtlSmZ1r1tFcMXLIJP1FxLcCZy9hLPHHGs&#10;gnWnuZJS8dskIJBVKZGj/KGaa2l4l58zOGtcN5W4/n1xHI8bUzLlKu/09rHc2TSvLiodc04Za5CD&#10;M4uXE3tRxvM+K8fXV5afh86xcaqaCK5iz3jDGvkMbjMbi8PfK8k/4ksguM4SP9EfFE7P+ndxta4j&#10;/Xw94Mfl+G5uz5HxlkSVPJvAxxbkPH8JfeQoeL8YtOL4v8WfLbbM87/08PxbKZg2Pjq0kW78arEn&#10;jTleS41LxbnNhmLbtAwuZ4okz2XIN3D7YfLXl6B0/teMbD9byPh9si29hZpEpOqZVlrkuKSaDlFn&#10;JEILO6u7rEYZrCylQ1kU1XILc65YR/FP7ODsDezW2MDU9tJuW3mq5VYo8lJIP5nf1gtIwVn6vK5L&#10;ssSrF2ESH2yQoJPsYh7CvQRtIg2SjVMJirqVoh5FMn1C9qZJyxBdVWEj9PoqWehDFVwNqqI8IEga&#10;K5iZF9L3kakBZFkngmPX9XHHKrRsf1fUvL3oN8uF7uWZz9KWMlVjjLOhJx8wEqCM1GRCwG3t27KB&#10;G1BBqPqlTd2F1G9HbVdd+n2M4Vdoq9nBrrH0RyrxRdKjXtQlmIP9SRlOurNWi5VWIYAUI+tHS180&#10;/wAM6mOlU03sC8ebaJGAYtdYlVlhZA1uQj5OT2i8hChk7rLCaKdazQT9O4ZJmHVm/pzvKQ3Yb/zH&#10;r3XZiV+DKFBZm6691L39nUqzRtIbOXpDNGrI8xUqhBuyZrfIkNbhD0kAVXWJI2Mep7aR3X9Q0TL3&#10;pjOtSxxToUkar5riQ3Pohp1PQSxGL1lBP7ZT3KynrsU6MjabW/isZjpsndcB4Zb2UGNwUcNRYuaN&#10;WxjLT2qKr2yiruFevkfh8d9bOjRtwmD9Rn52aOz8EeQmw+ct54bqG6vBAcplY+n8SkmFzBHHb+dP&#10;I6c+5T/+yqpds7KGvf8AY/DB5P5RgLyN47iOSGOYbhtovOX4ksHxGwuLie7uP9LheAbJ3mK49N1t&#10;8UEVLCH1ZvjkU0dzyDO8Pkw/4lfULn8RmJmjyfn9a5T5L5Ryr+xaYO/u1s+IW4J4VZ1fcTt+vjyz&#10;W3n4Y5Meh1/J41lTkPDWvWs+I2+MN3Ixp4RvJ/A5Ca5Hcm5y/wDYxOHuspLg+OC2S2wumOB/pXuP&#10;jtxl7W5uUyMX6f8AmjYtGfqR09s7rCxHtPaN07lXC6VzElOsbV10VLFpdESRgsyexBBH0aMvTe00&#10;TPEGMoMfpjoHsJIozTHUYg6VtonmBmJuFaV4p5bZJrlY36yTDSnr3nURMvaF2ARCWXssaml0oZNA&#10;9CqzIA7EV7Filxl2s0f/AGCXQth1P6krUUrUHLVcSip23T9KysvrPZmotIy0Ju1AdS30og9Wd+/p&#10;KNrVdGC73WwpIYDrS0Cq19moxsKEe0UfdyUbjsyCoDpY1IqFmal/eKQ7nPZLr4HXvVwrGioWsz0F&#10;gepk6beQakaZWDKYm+vb42/evrrRrewwLKWlo/MjN3GKkjjEJMYkRtoC1XUner66+VD+wqGl7GQd&#10;C1SOsUiSFjcL3KrI7XbvC6XdybhxO7TGe0e6uYpoijJbofr7o9t2RyqhP5fEWDlyN9hONmBIbV4i&#10;2St7cXGbMrQ5KM0GgnS8tW3yPH++HnWMawz/AIutF/jN/gHkj5Bixj7Pw9+Jw4Iw8r4fyK2kt4r5&#10;s/yDgXB7HzJ+ILIc7b/RVGf/AFcWna9mk9sv+v4o4KeV5fGYDH21qOa5nAVYeWszI3m0825FxmaK&#10;SGX/AErS2kvLrx3wi2w2KONq7AtgORWjETRzpzDj9tmLa68ZPGbDxxGx/wDjPHsmZ4B+lS7tZLSX&#10;+XimGMz2mF+LbH0uJFXuLtZUw2P/AEl1wq9VaQ94qI3X7U52mWBd72IILk/Gdl7LzS6/Q4lmLt/P&#10;bxGefiuDjtLaxtYyILeNKupZXqUQGuRRiGPkkRS5/ldPjUy1Ls1vZIJDt0SP7xL2hNMQ1FIO/wB/&#10;XKzLR7UQ8dFEiXtoQdI2ZyaKR9PfotDMXZghJLVJ7Fkn/pP62pg7gKzyaX1x+z1v/TRfX7ArFR0p&#10;o6H2uIe9BQAgZW9UlIvyYVqSLvDFI6S2V8ktIR1Ero6MztCrNXs6VMyqJSJTcMIRdSSTOOqiRVoa&#10;0ZWZTvfUFwSaDBynwrp916Op7RyKGrrsMd1H9iB1kDHX16RkNQU1JoraTvbTYu6S5jhHZLcFGHao&#10;/gtKVS4L6mlaGp/ktG1cwuo0tx8ISgB0wY7ZmJqP1bMvy/XcjbdxsHutMD2Y9a6yrTRLNFNF1ksM&#10;2GoTwOzXkcdX17HFX7sz7K76Izeq5iM4VtSN1Sg0i1M9x0Z5upkF7BBbeqvZHqKeSOvQipcAsA3Z&#10;/qP5/AXGRb4CCxIrNWxjt7nOSNIMqm0vldcZlxFNMUMSYxpxzHgcUp5HibrFxcY8gZePHco8jZDP&#10;SVbXt9Zkcx5csdzeXd9L/pAkf6tqqpjf9cAsfA/i/GYviPlK2uOM2cPl3CXFWvKrG4rit1DlMX50&#10;43Hx/mf+l4cwpy/L8Lx5fTJxW1aPn3G7q2hnm/TT4WwlFj/DTPV/gIPXHjlhqW2YVPgpbiuc8SeW&#10;B0ZG/PiGBuMvkOP8aEUSYKML/Dk6iEIXt2ari1WN+LZcRy8cy8FxCyV1Na+bh1RclIpbJ3MYq/vT&#10;KM5JbWVtzDkjchyP9jh8EcuYsgEFmsdCnZut1Fo8gi7jkmP9kbHZ/kYxl44yp+A7N1QSBFZHZiGN&#10;L7ZAv6OMFCoX9yA9FeySSLHXrl7TSSq+j31B3KLHTpJ3ZUFIZEjkR+0oYQ+x2T9Mncyyh2ZHaOO5&#10;KoVC+5FcoqNuKVCFioBiGjbQ7ijsoi6jVGjCr1QQ7JjiFNErGSFCUEtu9vlzUcweNbkrXukDS3cb&#10;EySMJ7j1Vd3cszkPpSNLGrNvTkKT1kCsOx/qlT6aQaUMlDfbZY9vsV1Wz26tWqkl+IlKF+qHXaiG&#10;6zQ9a49lTbNY3KSRRfvC4Ut11LJUsscdSqJpJIwlX86wR5W9/X3TImpOsoZ5XjVwgLMVCK0mmQFX&#10;evUojb4H/sf82cGkb6RyqDIrB2R4ydJStLRQpKyMWlDsfntLcPQm6M8Ui3EguJBIxVLgRQr2kjqd&#10;GiEvrt1s7vrH2X9QZu7a2rKUO/5oY/bN4Lw6/wDhy4eMPzbDgYTL84usbm8FyubMLBdX4W0y5/V8&#10;etJbi1srH1nNG3Fc349BkLTMXljhIP8AWwuIus1fZ/B3mAvf9R7gfpP9fh+MlzHKcHYrjMP5l43c&#10;cn4JjPG/K8nl7/gWdxSeNOK3Nlxv8UKJHyv/AEvw5/8A/TYlU/Q1ncUuYsJvE0aZKe3WSWDDKsV3&#10;x6aZL7CzWyRdJry4CJDyix7wc6tIrbI/lGjSyeMeHpa4+1xYamxUgWaxdTdyRwure6r+zLySSz2s&#10;/FOVstYXlUVwgycZFxl9LfZbYyWQCi8eeds/msPxyx5pz+95LL/Z4ZJ68tZSfSzlbavG0fwgkVPX&#10;yKZTFytj/N9zQXVHStH20jbqONgBE/Y/tCqRxqCKd5xHGJJFkQsPWFdnoR+06619ZKVPS7ezsD9Z&#10;FEyyRyUFkiMwJmAkqQEV16yBnVxbuplVRK7emhHEsmx3/qVsgOrrXVqtyIFWB+3VZKWIA+pxRaLv&#10;6y1dEgEttK6wPP3hyU0QTNvIozaxGfITsrP7GjiAJ+K3ogE1tSGbsW+wHUUI3pnjejoVG5YL9aSg&#10;X0zfcla7VoMqFq7M1et0rsDQ3UnwGjJGF5A1pVpfrMkd58fqJGHtLiaYgxoxq/uY4V5DmzduAQCs&#10;Rd1kNRFUr7vR1tVAHUsAUQ67Mf2YsKkdxTMnVowqOjKPYd3LTVsijumcV37FpGU3MKTNv6TS9KeR&#10;iJ5/tN9I4mjE012twReuqztcl1Hrppm3NcLIhKGM6oDZ/lxY/wD1PxJr/wAVq6t0u7bzp4xurPM+&#10;OeF2+OsmwWMuIzh7nHci46hhs4oBMOV4Erb5uSZLPk/ArrM3WR8cZqzjngmt5P8AU/DL4v8A4hxn&#10;8TdhFjOY/wCnxDjGQ5pyfLfh68YRcEuBELj/AFuNZZsFn+E8ksOVcaIBHkjxnl5slxLxlkJ6uxbW&#10;Vv5q5jb818gf6CqztjuB31yvjfEQYK44Rlkv8eQRS/vyc9oonijubC3jmRbWJ6ynHoLy3veIyWFz&#10;cKqPyNl9PlK1eAflwHHtkeRcXxSwW2Mw26OHXrmMJ2XlVu9vNh8dItteK3XN2UfXKTXdlPx3zD+n&#10;usT5MtLkLzfHOmS8gYlFzHk3jlpXIPOc7plc1lc7c/2sTc/pL/EXkdzb28jVFIBT3asbm9Ma8lu/&#10;6ebuNv8AydjTxyd3JYSwL2BkV2f5PxU33VXFMd0fmZkam3SQCinYyJutuWMsqp2Ykn1tKzrUqyKd&#10;9j8rO7FFnEVRlijwys7RCdn7Krlug9bj4BWL5GtfaSvq6liatrfsD6wIklNRQ+wx2gepLLqfQxHp&#10;+00JAdB0njL0wJcCHvGkpoJqunWiKY/LKvYOaD7pOtEfZlIdRKxKGopDrXVQj9E132RXdexPevjZ&#10;OqSQ7RetAFWLIZO6luse1Wmj7VbZS5xwsuWItW2dtZq/iEMlSX9hEMny3H2qZTMXuTdY3NSdgJFI&#10;Zu6AhDUvs6t7UfsXrsRQB6kUDqmaPtLL1p0Xp8LRBI7A0F+wjl9pDs3YqqdY0YEJIymOU+lpCrTT&#10;o0df0zRMvdTbx1NcWUEzQmSp5XDLF743b1wtKDGw1QJFfv8AzQSmCfwnkYcjxL8vI3DYOTY0YfIW&#10;VlicVlriTH8CuTmP0R6WMf6aPm+TtBb339UNjYukmKidef8AjizvIb+ynx13/p+FOV8esPG/l/mF&#10;vzTmP+nwXkOX4lyjnX4o/JXO8D/sfh859zDg1zgObcf5DbtNEqZXk/HsNaee/wAScnLIf9HxzxSe&#10;6ax47Mgix8fTjfIJ8bNjeY2N1FPyG2WPkOe9q3PI8fh7rjHJkzCWbbiPwOUB95DRbkl2ka815A2f&#10;y9Y3jl9kI/F2FtMdPxu1Dw2EKpHupYEmTM8OtJZ8lFHbmdARk4DInMoR+jmA9yXd1EBksiKe7upK&#10;+a1/d4ryiGxXHZa3kWKeHrLcJGMlfJ6uR8mi07s7fyvHItdgyC3SN3fVASmv8V0lCEgyGlj616B2&#10;6BlRCXPyfWwqVPiWL21OUYONhv3m2jj7Fx76f26Cua+5WT2s5XuTbRsyAhdMwARVMvtkCPGC6CX+&#10;oiQp62towtIARbQfa3s91bQiGhbQ1d45ZRPaPFRiYNMmxJ8rKZRLEAVWME9fq4+CAAPhmYOyhjTd&#10;q7/PU0FBYklQrLHHF2iEYid/miK+xpu3VmTYJFKTIG/b5WmbsO1aYL0+X7GlL79bLTL2rpMCz3KI&#10;xvZAIJaMdIV6vuVQpWLftpEeNmWQyj+rTftEQG+xrp1DhY6McTv17UYm6fXRJFSS6JPUyt9AWWSF&#10;IhQWRpGkaMOlZGzLQwszUs85kYyd5ZHhF1FBPC8UkMl/AsV7fiRXB7M6QIgeFQST/YNfhM8jiIfv&#10;+c2KsLirfG2FpU/2cMlXcixxcg65C8kMKCGK1mqbHdKu4FlXzFw0JD/qa/1Pw8/h2xnOOKcnxMOB&#10;5F/r8IjxU3LcZw/gudw34heJZLiVf/KXkH0ZLO5nMn/R4jh3zme4vxlMTZXOKlrNSJYJFmorporq&#10;5jrPczzVna8m8p8ouZ57rI5e58L8juLXH4fMW8yy5OJV5PkFkXkGYMT+ROcm6/LBYw5C8u7n9HHw&#10;XUd9w27AW1cMPyyxbrmUANyd1lpHK8pg9FvLx+8eO8wCir71C5/0LLKX1g0POrxY5+cXzm7y+RvR&#10;/P8AUAEEhpVTbGixNFldhI89L/jqNlYh6CLEzFiz7FfCv3Zbkt6qeIMSEepACxPsZyj0YtIyrTpa&#10;LNprcoJ1rbhGSRAoGyX6yyx1CA9P7XYd4w+jFu4CRbNWyhxD66tW7LZ9ULgaQMoWb1Ne28N4s9uE&#10;Z1UCRPXHdbV1ZkkHUUslOrfk/btKhQkNrTV9da2pJaj9ZGiDMAHr5AUKa0UdWohlYMDQPwY1UfZq&#10;2xb4FFl6yE0pY0B2HyS4VTphXz2YELugCjBmohVV21QqT6UPshUJT9vYT8xno2/ZXUuSAC/xRO6c&#10;kU5qeRxDKWFSIxAlWtF4oW9TRuEcAAzq8jXCJLSOZJJbwLQb9TbueqzW0EimyWOfIzvdS3LNFGf6&#10;FxK5klZgf7WEzV9x/J+DvLWK57gfyu5SqG5lerWP2mSKNF5lzGSSS4yPYLco1PcPDWOzOjkLJWrl&#10;+EORxWcx74vK/wCjr4/1bb8RXkviXBHd5H/1xsHgn4huWcNg8geU+S+Q7n/T/DhgUyGfxWCRquMH&#10;ZyxeSeKPaWuEjur3KS48QRcpxsRt+WRRwZvxjwE5OHH8VvLWsbk8rZE8r0nI+dwheY8m5BmIsdwq&#10;8uRHw31LjcI1u11gzUbjFXPj7lIesRklnWO/XUl9AVy+Qi1lrmMVI5nlu1trRZ7OC8nubS1mHKsZ&#10;cy1k4PRdf6n/AD+ZC2v2EaaCL0V2FA967ikcuCDqWL56owQuqHYRylKgSRurMGjDn5MwBkSR/aO5&#10;pm2GjcBY4t9XFdo3qZD0VCGUzhmhkIDRo6oRTyzQqizer1kV6/i067VE1CgdYFJq1LivhHWSOUbX&#10;cEnQ5W3UGXpuU9ZL2IkR/VkPcewSGMetnU1sEaKD5ILks/ZmCFBIg7K0YbUjxh2NItaKKGIn60e5&#10;X9i4BXe37aJX1n/Kh1r5UlBpN67fQ9iTujoV0Eij5req0KbdMdkI3aVO1bPY9HKlmr5konQcKa+z&#10;VqpNLTREAv3d1CghupPYovUtCWWXYDgqkTxSxSFzJIqyU4dJLuGVpIWjjqa8EcKWkzLczzLYzyRz&#10;28stx65zEauZGZl6bp9b/s8V5ZmeH5Lxb+KLC5ZbPk2GyVsJf1BSO0t4rO/x8qX08t3Xk4R4E3XK&#10;bAwWfIlLHksMqwZM/qsRLFNj7u1SWPzRixjeUf8A7Nj7R7++5XLHJnf9i0sL6/NxaXNo/wDqfhky&#10;MUGTx0iSWu6zGIts3ZzcRxHGjdxGSTmLH0XgOa5XwbA21ri7DFRSKvELa5rmOCt7Zp8FCUuuOxJV&#10;niOlfw6MhbdEe4te1ZjE2tws3LBxOfx95ksL+sfyWCeKbNBhf5FxWZy6rUvKsRjYReXmVmSON0uc&#10;ekh5RBbra8hCtef2t/6Mh9cUchKFPVSHoiom3ZQFKhox9Y9NGg2WUmPRmLuq0wUKe/saHcI6tQRW&#10;d2bt/wAldQjtsBX9kq9i0qK69A5hAkWPbJbxAGNCWRY6niXrExQSR9maFHbqa7ENbqetuGBj1UIR&#10;mG1CqddGqNmashGxiKO9Taq++YgkxcdeidyPWy0PgdYQyqHrqyv2TsewQsWPwKkX6l5EZvWjCQOS&#10;jRMXjFLEBUagUEbs4Y/l8kfWtMAoPVW+rbpNUK0tH5pd7YrvqOyaWm1Q7dgpatuRKrySMwqIKjNp&#10;m9a9jpq2hK77ACvWZaYSijIz1N0VXARZPV2e3V1l7oWk9rFAiwzH9OI4ukkR3PJFFVw6xh4bdZ1l&#10;urd9z3MwhJFwjJJJFHOX08rliaZux/sxQyzvhvHmUuzc+Mr0Az894o2N85eScbWV83+Scsv4ccVl&#10;P/DQoFfi6trg8fvM3dzW/EM1lXu7V7yJLPNpLecEx732LvMfNap+JEEclSzuJI//ANl4Wqx5dnaR&#10;/wDY/D1yfiGJsvxEWfGI7H/U8bcmk4zyXx5yizydowG20o5O6F8neeyvLfIbfBYfAXLQ57iN1FLY&#10;Ya4SNrqRPVyEiRxYbq6sYhQsIwskBqaAyVerOa5CJnh5DDcQ5FWZGwfk/lGFEXnK+CZLzFm7xcjz&#10;nk2Trx9h5cjHjMXKgTHN1urWULylorccslaXJ/7ZBRn67hDAR+sSN9aP/wCEa9a/49gWIAPyUDSi&#10;mBNGOjqn1GVVK9JVZWiavX7kkjdaZuyDsKVYy/2UoVljbrX9csqoJTE9PLQDvSqBUgYDfRvWakLg&#10;424XqDoQf/jtSyGKUFkVSNEiFFVr1SVuiEq4q7Ci3+xdYkSo5iHZXFHQraqR8A6pR1VCXG3B9YYy&#10;OaPSvuD3IRI5NjShG6V1UgdkruDUg2oB2pHb4cFxGNsa2a7UKZfjewjHf2ot2IYV+yhfkyFT7OpZ&#10;qdDTfCt+x9iKqDoFSv3DS9xKo0e8TaLoyhm+NzqFM3xTpLEU9c8jqI451/URwXNwtob6Zo43V4pC&#10;1wctHKGiNutdDNUpFzXVyJohGndxR0BRBU/2FVnbx9woR2llYekS4+Cdc7h4rkc34cuKqzCG88Tw&#10;iDgteTeIx8u43zrg1zYWfgrx1FLZ8n4HjLzHcfxv8U5rwHA/wTj9/jf1Nfikkg/8zsXu/bdY+9tD&#10;o/3uG+D7zP8AHL62Nne/6lhJDZ8U/wBfi/FcpyzJcY/DlgYocf45wOGGc8Y4HmFv5G/Dtfcfhmhm&#10;tpf9Pxn5YyXBp+G+bsLm7K65rZumf5piN8085YLDQ5bLZDN31eIfINreY7GX0EyTZkCCaf8AWXEd&#10;k0a/wOS5N3gpIKzM36WsYZL2SaxjirkFik68+w8cEX8lhZy311w23isLHH+vp3OrpAU5mIzXJr+K&#10;6vP7I/0pf3+Q2t0Puqhuz9Vr/it1qM/PyS+lZO0SSf4Mmlj3IOvWh26oJAsxEtdZACrIwD+zusbs&#10;NSASOzfA26UeytGQGYIF+JEZGMoQPW90VUq8Z6vIRWOl9Uw7SVGVjEbEqk0SSRD2V3Y0z1N9VuAW&#10;eeEM2UuEgjhk7AESVEhROm1HxR+WXtvblyjUyaILUg60iyiup7ECGVhUMgFHYdiejMgT4ZyvRh9R&#10;OGSgKkiYgSKR1NaelKmu6ivl6KHf2FDsaZtM3RXLKlOBRkY12cU21leU9REBGV0NF61tm6iuhoaN&#10;SdtMnsE/0qR2aF2atiGILMQwlV5R7C0bmUsxhX4T9Qek59lBCiZGGaWD9FPErNJDNNOZ7TZA9vrS&#10;Tv8Amf2/seJuODPcgwnHv08N/h5YzGRU9h7By7Bpc29/bNY33gPk9ryfx1+XmHgb5ODi9tJbYGy/&#10;iceK8WeK2gz37Vd3ENpbeQZ5fJflfjXjbj+Hx8nD8bI+Q8f4e7byH4zueLyf21R3qDzTx3GcHmmk&#10;uJv9TO20uOsv9bH2Nzk73xXw+245ixfxQxXeRkmqzzc9u+OzVpkrT8RPAFwt/wD3gC1W/HMzc0nC&#10;M0wueNZm1oqVNRySwvHyPPRCe7u7n8oopJnsuHZO6js+N5vHXuA5zm7OPL+YntI/GXIJs4mMx8k7&#10;W2PjWO8w6zJznjVzJLYYf+FWco2c/bbj8mIWx38nCl7ZWxm9UmPyp1Hk1IvMx8eSszdmL/c0GB+4&#10;aP0g9Zo9dKdRX3qEh1QdgVTbf06PRG6SoH/qFERAYyANFkke3a5JY9ZIwVWOmUSUw2e7NQErKI3C&#10;77mR5FrQlMKKiMi6MXriljkVyroxiVaH0odUEYasTfrKkNuiog71bapFZT7e1SONP9qlJeS41FWV&#10;vFmkt1dqWCPqNSD0kPFGu+r9SvU9QtJ8H57L39aBjGoiel+hjUKQzLXdVqI1rVabtuQUzadesVSI&#10;85B0XbQ6jqwZVXsK+hX/ACoAtSa0kewRqm67OwZOq0WDguKEqCl9TP6yrHsHl7Kun0WDEoul67fq&#10;aKlWkT2GV+rFotew9WQ9yEVmd2rTU25DLcExTx1bXEYjnc3RitXMIhjkhyWLkeK47lyZUhaDpB+R&#10;JY/2vwo2MdxLbWCwS3nG7e+x1pjL625Tlcd+nt8jjFuouexiHlv4VvKKcVzyOsqU6q6w8VsLa89E&#10;PUAKK/FJ5c/8WwvhnxvPisScdb2lvK2N36LdkzODhy8XkXh9zxPN/wBnhHEMlznkeM8P8Z4NjvOX&#10;jqztbH/U41a46+5B5VzeIz3N/wDW/DfxI8l5aOH4+K08i5FuOXsXPsYyLyG0mTiOTiuLzyvx225B&#10;xqWNoZf7mKxdxlrzjPCMTj6tOPbCcfRqvuMxvXMuERzi7tJ7G4/PCYSfK3GH4xY2SWmJDwx8fDi/&#10;4tHLXKeHxtXh+zt7G1xPQFRoDtvMRwmPOAvVxGorPzRww+TSIcR/Jx27S0yeLlDR20oUR3RNZO4g&#10;hteb3sc95/sfP8g+9Raol/cSNpsDttS42uzSg9VAYtCDShpivYvOjrJo+3XY9zJKnsQSnUimQMdO&#10;370ummdZDWpAqsCGZt6D0kRCQxGQGE69Endu/eaDqfUzFtgF11LNCaZp7ZcLnYutvJHOqdZajnKl&#10;LmI1JcV+q6U6JvMZJkbe2RpI1j+ZDJ1oMGP+Q/U9KAjkLQMB26r9Oqs8iszqmwI9trcgcqdlXCxt&#10;okdSB0HR0plFIvxLpgpVm+OoPyWpCNoOldVFHWz0NGRlrXwdb7AqVjpG7RN81K3WSpV1Ug3Ujsab&#10;+opBFMCGdkZm+B0YV6x0aPQlcdCFYTQtFW6cBQ8AVZyNLNu33Npe8VY1ZPdP2UzmVh1TeUSH+IN8&#10;UATTO0jAE/2zX4S83FbcjuITbyY+6X05i1xyX2ZnE0N72ig5pfDI8rR3jf8ADv8AiFtMjbo6SJXY&#10;H8/M3nDAeLcR42hyPlDy1iON2uOtPNPKG45lLHnNtfHF8u9d7aRQyweXvHlrnbZ/BN0U5NwDOcaH&#10;8/4I7G0lzvPeJXPKIfxC4zGYLxMP9Th8KfrixY/6pr8GHH5v0tfi/wAJd3OItRkZbi1wXKuPY7xJ&#10;b5fI5blVqYMLllCZX+54v4ZMYsdxxbZY4PXQMIZ2BGVxsd3B5Q420En5WNpLfXXFeNymOywbxiG0&#10;VK6IzPFGKy+J/WDirnGy8cvhNHb3IajIusq49WelXd7NElZlrVK5/wAljz+V/kUkNxzlsVWV3BcK&#10;0tslcizFlBFk76G5l/3PWFHwtCFFp/kL6zIYxXxGGcbm+H7vFQkDIR/TdEkkPVqiLLIdkEgSM2jK&#10;vaXeqHQLsoWBcxrKtKxkr67KlqT97eItUVsdtC8qtaRtHJYsI5LR4RcIk1ekaIWSvV9JHT1p7WNn&#10;ez29WvIe1Lk4vYZEYyXUXV8nYRVd5dp2lX3AQpuIFqV1Y/CqjlxooyEkiIitKlT/AHfbUqfZN03V&#10;z7SykMwIXrHKrtGxpYlWkhLUqglrY0YSROIqlh7UyEUFYUe0jP8AFDu1AdK60dmuuwzAU/ejo0f3&#10;P+CllDJ9i3yzqakQaCqalZDWtmVX0V7H4DPIsgboKdOoZ5fY4Uy9VkVlHdgWLRwvUyTNLLOIpoBE&#10;gkWBGwvaFJ9B+zGWWCQw55Z/1m6VC397h/JrriHIvH/O8F5E4tLPJZPlLwCvXLf1548iWXF8R+QJ&#10;U+OPxJ814NHxn8XPAs0tj5d8czRZ/wDET4owMXkX8X+XyUeTyeQzF7+Di2WbyFX4s/Hd9n8T4s4Z&#10;mL2jxyfG5Ti19BLbcjCXUtnj4CvIcBjsrbeUeH/+J53+bwL5CyfjznWb/Fb4wxkXm/znlPLd/wD6&#10;lvO1lxL/AF/wc5ezn4LXJuOY/lGKl4bjOBctfJ2+dj8ceNv/ABiHy3dWOI4lLI00v9vg+HOb5DxX&#10;j1vYWTYpq5JOcfG3JpHbD51pZZ3Zq59ZC4s7y3a1uq8S8Ynv7rFYVLVTYDV3axxCfL28DRXK3Buw&#10;nqy8htJuG84QPjM9aXUUuTCLk865rMZYKMnlra1tue+Qv40389pmsjZVLyHLzVLNLM3+hFDJI1zY&#10;2MSztF1ntlji/slvhmjjKsxf5FdqbQo/Wvg0oKv27mHSsJOtHvCzLGCz6aSYNXZ5KaJ1LHsQUZvt&#10;SN0YOaDNShWoMSxX7QjoY4vsgakjdKd+qjpFQ3JVxj9V6urSozySW/RkSJCnb2DtG8ULiUx93jed&#10;HZ3CPFo+taVeyy26xSIxc9Y9+xt7cMAyDq6Ufsq66P8AKDdDat/7dWo9epXVMrdlKLTj+pbldLFG&#10;zBZhSqtExpU0DM88XYSIy0WFfLUiuSrSKw67OwdfXqyV0Gifp1jo0EiQMv2cfVqkBqRW0+lfQNSH&#10;dFSldvmXolMh00LGpgrVJ7FkdWY3A+X9dStKBMNU7yuB7QbljIGMois1MM0TpdRMZKneaBM4pevs&#10;B+TKyn+5wrn/ACbgOQwf4rMPeRTfiG8aXB5v+Jt5oL69u8ld/nGnd7ywnspNfyfhM5HZ4PydWQsL&#10;fJ2beH5rZ08bRypzDHniVg3Nbeed+Rx2y4HKJyO388eLMjl+PFSp/lweZucDf5K8fI33+rk79ZbH&#10;/X8DeS5/HXMMRl7HOWFcg4XgOTnB8T4/xxLr/wDF+KHzDZcju/7n4cMH/Ec9icJbJG2PtHHlLip/&#10;h13FbYY8Hgmy9xd2oiHLLdCudULl1Uu3hziwtsLZYR5ZJeLsU5Vjbi3iyP6hLjC3bNJNbv68/ZxX&#10;UXML28wp4t5pymJa084YK6gyfmnjot815oVzm+WZ3kTf7cYhsjI8XUpGIpbaZYgQP7KL2YDsdKXj&#10;0JG7RVIzs7dQVChv2ruzq5kKGPtF0Yju7MA4KFlPqaOpPrRjG0iKqRJonQ9cYIT5Hs0irXQNUMSg&#10;W31WIROGRxXdBQCs39N0ilRDeWyRiSBKvbeRV+lL27b7Q9GSkhRKAaGj6JHIYSq+5EGlvteuBizR&#10;KgclmDL2ZAHodnp5PkRHUqd61qvsK0jtCStRg+7YZvk0NRvbxdWgh7VDCFpYfq1pLpLWT2PCUJiH&#10;WYR+y4XT9QQDosKbWmULSq5r4enX2GUmieoIkImR3ZOwBFABak9RqUBGf6x71Q7B30K70VPd+4WX&#10;QRvrEyDudqJ1kFSaI6pGFYzU0fqAiV6eKba2yIbiL2G1km7SXcxdbySQNDIYrtJEn66T8tHX93X8&#10;3j/CxZBJ+L2dwnIoo7fL/naXdzj7vwN5ox3k3j9ZCeeGK3Mpg884HK8g8bxXHJLbJZiw5NxvjX4T&#10;7S+ynGebGNOJ3nirld9kZfEfMoYclicjiJ/z39f9XxviuN5vnH4hc148ynMP9XdYvi3Ic3Vt4e5x&#10;dJwrmPmDxDccN/Fb48z8cfk7gssPJPxAeNeNWvl38TXJOdD+7+GC/SPKWDd7Sr20ivrblnhO5v8A&#10;J2HH8dxzHZOB1HNLporbITfqL7jkSzZ3xnZquLsbVIUOjXIcRFfWfO8NkY7vhvDb62huo9VnbT6+&#10;S4lkxxUj/X+f7Fn6A8m7iQyyTTFJ7VJA9wlzc++T+wqfIpWb2FhLJ/8Akrqd6JdSzAQSvP7d11r6&#10;9tXPRk1UbStR2rn5Mn2rRYxKGIilI+01CIddkxiNuw0H/YQqO1suqVQU6/H3MQBpZNV0Dy/1Gt2i&#10;0bmAdGCBj13BpqjX1shkkeWPtURh7CEx0I90IOq34HaFgXjRHc7Ff51F+2uta9ZTVXU8Xb2pssQO&#10;kYpFMbkuAit1/epU9ktkjF4EqKPaxW5NR20GpsZGantnWipjEsYYX0LLQBYkL1LAUB2p6COh7qpd&#10;1WOljFFN1JoKjlm1IHnj+TokqZZmVOoj+OzhpurpvVENThik6KQe7p8mpdyrLH0QhNaAKl1HpWIO&#10;rgiM9G+klzFJPULTWZgljyK2GHuDby4SGBs/xpbtLqzns3oa3+R/0uCCFsJjMldNLyZu+d/kxeVy&#10;WEvuHfjJ5Xi4H/Grx4x+NOd2XkjiDKHHO/DttZ87yfDc/wAowXDuM2fEuP8ANpdYIYmzxsWPsbWa&#10;vKXjHD8mwGWxlzh8h+THZ/1cBbI4/wBbxD4t/jUuIwOPtbeRbe3Y22FyEfkv8PuNz0fJONZbiuT/&#10;ALaIzsvH8w4uOPZa1jIIrxryduLco8e8jtcxjPyvgTb3VvEhzUUbjyD6/wCH8g4FdY6HFztZ5TxB&#10;lxd4+P5X5oHdZbC4qUZfs9Xi+uuV3cgHkO7/AIdjl/ymUI5/0/8An9lD1JxyBbz1RlvXdJLNc27S&#10;iWVpo/TJ/PPtHbsR+xVFYpNItSdaGp1iSIhYSSCytEWcp60JGwrstfMg+3rMTuodmARu/XtQZHrp&#10;qhT+vZcl9NtT6DEirUQK1o1I3yp6UR8pGQ56usCbS7XrLOJHN5GxkT2SUrNW+z7ZnTqqpGrUQrt0&#10;f1dWEd1+6+tlSdveFXTKylW6hYgyo7gyP1kbRX/KkBWgPl9g/DH6Sk9ixj02M6CoYkpQd2BJY/vC&#10;5V8nZxK8kPtWba1lYvbbpplLN17rr/n20jHbdqkX7MvrobZgrSV/TSWVRqP/APGQxBjQ1JHoNHIK&#10;mAVVZmQK1M1PtUH7ybWTUcZYdm6lEaOQHs3uKhqbrEGLJRFx65UIaRAzywdazcgI4FjTd2uMwLst&#10;xxi3nGf4+2Ofl2KH6L/W4IuRN5m05Ctg7M7fz/hX8x2vDMojrIroj0pJoSJ38rXuSxaf+Z4y8a55&#10;Hb42Xid9/wCT2X4muMNhuYRYHNzRjiXJf0zKyN/qxXBtOKf6vj/j7ci5Jx/itzirO8zMVms96bmo&#10;72aJsJm5JX/EZxCLL4P+1aWk99c8Y8e/pYIMJFbpd4e3lXnPDoIPy8S+Z7zhM3DvJuK5BarlbRxf&#10;5ZFW7uXmfN5y2hjlxYvWy+Ahmg5/xV8Zc+APIRgHHMpBkbX4atVl5gkOWOhk7xFTlFxBjbbl3JX5&#10;LksZjLq5bJY57Yf7tt6vchcK8dxK3tHSPrcwyqnT+wNmg0laCsYV7xqFaMq5i2lOplX07qVj19jS&#10;U/2r1siMT1WV4qO46ZfWHVY0d9Unauv26nqv2MoKCVdDqrFuorHSBx06m16uGjAQowJiSOkjV2dW&#10;imCLqYDvJFG018na4HVTFFAHSQQuh6zt8V8qughf0x1LJ2oSBo+oB9RLx+uOo5WIinQ13iLe5kpl&#10;Mjett/5EL8MCsZXvF13Hrqv/AKtIsRwTRNMIiHhIBtmOz8PAPnIOvoLbFytZePvaxuylkbZ7JRAH&#10;5dk1oqwLAMF31K0QO6oAzqe2wrsT2+7Vcy7lYIwl0UDDbaJYFiQ4LtEaMJSpSDE/s6Sx6Zo2Sm0a&#10;cexnEQEsayH2RkmOWOp1MksifpKzLGMeNoQcbjXCzDsW5Fi/1try7BOkdwpS4/1MTYPlMnwvgeKs&#10;U5nwiL+G8zxceMy/8m60fz8a/iS5946gx/41+KTLzH8akctj+E2TkfIMN+IHjmV5L41Fxm7O9zOD&#10;5Zxbi34buRpkMLyjx7ieR5N8VxLH2+LxPGriue/h+4ZymLyN4zzHj/I/6mVkj9X+oa/CDxu2yWUe&#10;1gkj88X44TJa+YMeRi+cJeDhPJo5r3lKLe4TKwiDJ/2fA3Cf4rNbcUldMlxy6t6XGdq5ni47iHK2&#10;36PIYfC3WYm4XZ5TGLi89m0jGayc4uZby4FpaR7ezhVLsK1eQeLR5OzvrS/4rlvEXm+G4bF8utry&#10;GbOtu/yr1lb24upOU8l41xKx5tz/ACvMrrGRR2MV1fTvX6J7sZEW63X86qzmOwvJimFuysmMu1ro&#10;df6MV5cLJFc2SU81q1rc3mPCO7SN/YOmWSEbAZiOkgGjQXrQ7maMqKDEtB65FA0UT2MdVAN0C0ia&#10;1Ei+wSdjQTqpgLAK5LdkBHWmicFV+vUAu4QW4ZGgVGFv7InSRZHkhTv65e1fYVL7GEyf1LjSrJJJ&#10;IzPsDc0TMrUoKslzNoXP0Fw3RJu79o2kkWLUGlrRRkUsG6mXoi1sserKAnx1kc/4ydvl1c0n1ATq&#10;qbKLI+001Y+brco24ovuIDpmPVgd1K5ZJNAzKJBmSkdnGDUgY0QzU69S260q0dEp8Vskupev2P3A&#10;ZWVW9sddkkjEZ6F+7zfvIwCHfRkYAlRUmmYlppNJGXRZRLMQV66iAFA9VZSh9js8JpgI3dJJkmh2&#10;0idhkIba5h8NX6tZYdJFfHFTWRl7LyXGW91jeecZGGu/yP8AZ4ZwO9z0l14rguIeW8QlwjfzeG8e&#10;LznFrh0gmz8INl5y45Hi2/k8e+Nb3k8lp45w9qmZ8U4W9HOeBXvErj8/wcZ2xvfGxAI8keFsbbeQ&#10;fL+El5BxPgPFsJwzDZ7lsssz5HIXEzXGV68J51c2ltz/AIJhfIPHeYccueJ8i/0sXbfrMhlZ/wBT&#10;kv8AV/B1jIIeBV+Jjx7PyzjvGfF3I8/lrvxouKtPCvFJffyi3kgxmcIbNf2fw72qQcaw8aMt7icd&#10;eR8ps4Le55jHGlryPs2b8V8O72thxuOJWxLJU8qW1XOQC0MrPGbPJF6kUOMtZie28o8a7QhmRuM+&#10;WeU8eq2/EgBWT/EXcXJy3mjl9/V5fXmRnFGSQ1jMnFBa5HLzXkx/nsrKa9kw/HPUbPD9wuM213h0&#10;1lcLMYLixu4B/uqqSVIgkK25hHePuFoRRmkdHoRwik0HjjTZRXZFKD07aQCVIzpZG9hDLQ9gLiWd&#10;orZI41s4kDwGaOUNEHR5aliJU9Nt3ckt7LC4CkMCujFKZVZAGCDVCSMCScMzn3VlLholEKum+it7&#10;Y5Y2IVl7l1YU8fyEYVuXt9RF6noFozGjIsSq6KRUSlqjZ5AqEV7T7NdqlUbTQXou+7lkVxSAtQQh&#10;ekTl4+jYK+SaBFkgZVEgTQoKwDt7KYprq2+Q3QcpGppwWXX1+K/xDH10R1CMrghQevUuy7IFSNUr&#10;DVuepQK1N1AnZS7CnB2w+rt8SeuMn2yNLAnZOzVL7GcgFWUoSO1dkd45YXaZo2RikdNPt55mWmmU&#10;s1oUnx+XvuO5jhHkXDZybFsnrmhL1lo7oxc6wyzYzK4ibHt/a4c6WthBlO7eSrOxke8j9N1/JYWc&#10;+QvPH/it8PiMPnp7VcxnP1acq48Mtb8mwsmCyv5cK4xc8v5Jx3x6nHMPfcww2Pmt8jY5Guf8QgzG&#10;CvrZ7K8/LxR5NyvizlfCudca5/hpIYpl5Jaz3GMy2XvLXkFxPxOytxx6LIX2SyeNwd3kWt8hb+Ke&#10;aSTSfjF4fHZZT/S4lxrI32N/1cBx3L8mvvwz43IcUw9TwxXMXOuBX+Cy3GOAcrztY/jmPw1j5+5T&#10;Y8U4ISSf58bYTZO9xnhR/X47x2Q4tWIybsXyUDW/LbhZZfI2Qt8djuPK+c5XwLj8VnjLfGvLWRsf&#10;XHyyd7apMurFcgkiY++6zW84aG7SXXNrGCWK7i9F1/ZYkn+Wxs5L6541w+OAWeFCp/B0Ektrqri2&#10;DLd21u9ckx8bG7i9Nx/uPD8S28bVLF/UlietolCONG//ABP8+z4Ll/oC6GNOkjJC8iPGF6iuwWQR&#10;1Dt2WJgxChvtR6qzRJ2ubArXSIiWJwx3Sd9xqqtbXc8Dx3lu9GHVRSOgMaMvsaMuRJU+QjWL+tJJ&#10;p1p+vZxIjL6+sUa7QyRsp0RPEIyki039QyxDqD9HRiIizkI1f0TQ0T7Pt63MXRgVZtgVGNAfCD9l&#10;7ER6Ri611Zngma2mxWaSYQSrKXZdGUBWljWiyEZTJnU3segCKIYjXegQzfPY6243RbRdlUac112z&#10;CSpVbaiSN9dSDGroS0hZQ7fZm+qldU56kfNOv2cg06nqrjtLuSm3JUwYH/Jf1USV2jNd5Vpugi3A&#10;6tBUuplmhtbqgZLebw7eXd/gLG1eWR8XZSJ5Bx0S3HOsIP4X/ZscRkckeGYqW7wox09pB5KyU+Pt&#10;ZZWml/k/DbxxeReQIOLLrzha3/Hl8fZu9yN5Pi+sn4g8OuPyn5fg3xVvfc8mt45ovLuK5fx7yX48&#10;PI7jP3WBQW3kBPXzP88FyPP8YvLX8T3mm2j8O3vKMxwz8VC2VnJ59zUDcl4t5V5xxK6seYS8o4V4&#10;1z4hwfiDEYGbNfiixGKyHikf6S3t9Z8V/wBX8MvJcXguQfxHF3NhxXn+F5Gfz51yzjnEMN5i8sZD&#10;yjyD+WOOSZ7PiWbvRb+NcxMnjTx5/CLjD/qYYr6ymYHyzHx2c+e+LuOU+eMKDyjmGZ5Zc+FcTJf8&#10;l4tg4o8fHZQRrfYeO5XyjDJjYTkXluLKwyIqwtbmWXHRRW9pcSOa5Yp9ecbtlv7DOW/n8bcVM5x2&#10;DSIQYSRkbEsDc41gt3jGBvsfpc5jo5V5Lb+q4/k1/rHW6ms9SSR6kZQTLA1TBogoEkkBma4dpN9X&#10;jr3KiAda25QSq9JJKxRijiLqtvHIsSfNH5Ub2p2F+aTRo9tSwN2c+w3KyRyfBpfW9fLlAzVHfXKr&#10;HkFY/wAQHWbJMtXF3cSVEqGIfKqTExjWSu7vWiDGJIKHt02lLr1r/wDIqBp1RkQoq7//ACVIm6BW&#10;urgQ7NFmIUkt1G/gAIlMK6kqsYr4IB6BV9gBkNDq8k0REtvk7q1e35KrqcvaES5qyD32dlnDv2c6&#10;IDMaKfBb69zvbbkWSmA7dmNPsN260Io2Cht9/vIA4dy4WSPTlpEDbRkj6tGzUABQcxu4JIAFNDqp&#10;Ozo8Xz9CRIGVV7qzlXC9irQhpgyLo1J1hpxCEEawi6ighW+AVfEdx7eM4zMX8MiZW4mHKLiOW45/&#10;/Twf9jgvD2z15i+K2cUVpir2wkmvcprnXGZuTW+ewdzgb3+T8I2Rhs/J1cx4racsxXCvGdpxy7yc&#10;Xsv/AMVV9GeR/l+ELk1lhPI9cv4Dh+XjB8IwWDi5jksXxLi+Xv2yuV/kRGkk4BYT4zhn4zMRLfeP&#10;Mph8vNxu8xd7Y2/jyytbnwzx7PWGOwP4X+N+Q8lzL8YMvTxRiHsf1GQxMlqf9DNzjp/p8X8Scn5N&#10;DD+G+ZrfknhHmPGE/wDlnntvY4fPcgx2W4b5y5HZY7lH4r1482e/GRyCe05RzHkvNMh/LiMRd5q8&#10;4hwHG2Ntb8ejWoMUix2FhDbtFbDrmpFS18qTWgvtfn+Gq1t/ZiF62H5eTOLxZrFX3EosLML1Y5+I&#10;Y++yV3dY4W8VzH0rnNxHDaXkzz3f97C2gvsnwfCx2OMxuN71BjgV/g0bVf8AHHcZTGvb1k4A5zNu&#10;O3NIFH+6JlIubJhUoK1NHNu8glr+pHSMNfswA7vHGKDMKQF5CnYo1SdjUDiOhHJ7VGq/cAMlSdwQ&#10;rGpEAbTaToy3USkXi7oxTOkKItRp7CqEV1kYyB4X7CvXJTpFp/8A8ZZnV+hQKGU+0GIbr2Enf2BA&#10;dCKclqWQqxQrKjIalWo+zUB1qL6gCT2Kp310OxpEdaRd0O/ZVYU2gFieMyd6HyvYiLsHjRe1do5V&#10;EcRLI6kKVrRrovYaoxLTsGLGQ0e713boG3QTqxbtTdu8i9qkQtUjK4LeyZh9pFYAKS8nYUqfEmql&#10;RRUgVaYBK+ergy06hamMgV+8FLrTTEAIKeRNiUOXi9THVSfpg/q6C4maOnZCbyORKyS+6vE3O4eN&#10;3+Pisr2GSUWsV6ZL2Ty5eSy280L28v8ANh7B8nkuC8JlsbW1tIoiIseI54YWN/jSzeW+IC8sv5OO&#10;Z+/4tnfFXlPCeTePX11NFV1e3Et1zbmeA4HieYcnv+Y8i/K0urmxufB34mbLk1nd8gxksXJfJ3j7&#10;g1h5t875Pync/wAttO9pc8QzdnyTjF3ZWmQg/EJhbjk0nNMHksdyDPcJxmC8V8v4XnONR+NbLG47&#10;gv40uXWkOFqzv7iye0tMbkVeOSNv7uGgNzk8jcfq77/S8QcLPKczhsZHjIp8hYRm3yVlcJ+ILxdj&#10;mskdo341zqx9HOs9juQZfX80EEtzN484qMZBicf6kjtovWP0y0n6Yt2es7bNcQ+VsObO/wDz/Dhl&#10;FgyODkEmO/J0WRec+PzfjEeIclc3tlx/Fces8tAxGTT6+ZcnBh8V/f8AHUaS8j4zbqLe0j1JZxqw&#10;WBSt1KkdvyWBWfIKwTLr0HL4v1Nuf9zaLUbtVzGY2c/1J12l0qx0kY7abqqFj3hUdX79fkFuzL7K&#10;eZqgXvKBIwVk61/iGAAP1O6H0qNTG9xF7Kbo5dQHGqg2Gl6gd2DmJUd+gAnlQxE+7Ugrr3dF0AgU&#10;kAyBewiQMscjdzHIaB00br2cf0Xfu8knsEgMtBp+hUUmnoIOolC10jV1jSu26Glr7hm79d9q+xTs&#10;/Y9XZtrSsGodqDdqiKx0rE111XbdMStfXo6HWlWvqtd9Vo0wYsVZS6EFq27U6/OuhZOxUe1Aw2f8&#10;gYdhmIIC0wXco7xbAERLEt8RdvVJtreVnlVwhQs1Ork6+W9gE0Rkp5EU/wBJpD2jm9u5Ooje6hk9&#10;qpHLG0W64/5E5PxtbLzjcXLwclvMjbpbdz5B4qzoQQf5fw4cZ/j/ACqDDOlcyQ4bFrzI3gx/KWjn&#10;+biHkmMN5aclsf4bnvz4bxGflN3wnhuW4i1v5D5nEeZ+WuZWOO5Xm+S53J/n4p8dXvPMvB42wlhB&#10;LwuEp5S8UXWCh/n/AAjeXrez/KeAb/Ev4sy17Y8O5N+JG44vxz8K75DO815nxvxjxbm/Mctz3k/5&#10;x5QNZS2X9Ugg/wBvF9Io/wDT/DTwe0xPAfImHNtgrjy7CMhwvmkd1c8wlivcHkIVt7/8xsm14vyC&#10;9iHj/kxq+4pyDHg7U+JsG2Xy+C4hHZ28uECjM5H9K7ZhGpb4JWMyD3KzxIYfKPH7e+x0iNHJ+XDu&#10;RTcazvifmNpmLL+S+LdJ40jGevYuuYnf9P5I5N/5Fn/7/E7gW2e4bexy29oUFWbgMrqgylx2XOfV&#10;cz1rOSfHO7qVP909PcNMkwkloxqw9EeroaEfwEDdkBSlOmK9Rv7/AF9vsOpFAqGRykHUqjadU+zH&#10;4cFh1WtsaDEKCxncALcdibiApL/+RiTuGaORSC5jk9BSSMPP9JS41JclpZYu5dS9GJXpkVq7Rh3H&#10;2X1gpEZKVjQDyHuhcowDRe0rMiGHoAuisEeq2CW6lkb50WYfVj222+wZWr7KSWWlCV261IJVpXHX&#10;UmgrI+yDG3ehIxPwtIwoP2DDY1TODTK3Vz0O2NKWVuzguO0j/FSLslnipvXoh3Yptfk0quKESKr9&#10;qkTSk9q0KbcdLvTx/wBQp8t1olKbVFCQ8faRlc0UnklP1o7WpHeMFVNXiPdRBh6JZV99vbR92Pes&#10;c6x5Xj9nG+PO1lzsQfCXasl1/Ia/BnHEcsIIg3kPjo5DxfD8Vy3HrnE45svNicUlpjLvGpJF5LHX&#10;nX5WttLeXXjHxTb4Dj2QktsCI+U4S+knxVi4858NtrZPyNfhI45a2HjPzfxu/wAnxXwjbcov68m8&#10;ehm4T/PFJJBJ4T/Ffbrb4nM4jO2csEFwK8o+e+C+MIPJflLlXlLN/wAtpeXNjPk8jj8qt9w/lOMw&#10;39qRPVj/APR3S67eM7m1uuDXlpDf2nkHw2vC+R+KfFt5KnJbaCS34v4Y4zfXPmPxXa29pUaPK/j7&#10;x5ZWtW3HYzUWAs+t5xi0mt/KfjuOwX8MOKNxVphOlZPDiS28plscIOVdxZZpriuOZcGdlmePlsZa&#10;05DD6M3+fiTyjecRv+Ec+sc7ZhgwpnVay2UEC32TluDkbeNLbzH5itMyv+hbzGC48U8njyFrj7ky&#10;rBNJGy3+lv7vtHmbnuc9cLWaktkHIcn/ABK//wBxl6s/qkph9GDFpe61df4NJGkqR6ru8xYbL9Sf&#10;aG/LopVdoU1uFzqMsBExoxEIixtUTSGRmND4qJQWLHV0VjSQmRx09nxJMfVtJ3gjN2gOvQJJkCtc&#10;zOneQVItHbUW0YU+FMZeSOh3agp27fp16+0xn1rGRIJZPY+6PVyCWILEponrqoFHYCPQQmhtgrnb&#10;7FD6j6itPSAsUrsvd30U2GWT5tyJHTRcEEyeqpBIFJ+Jj9tt0U/I1OpR44pdpRbsrEGn6sSj9Qoe&#10;ujVK3aioQfIRlKnu4VoyaW3SpY+qzl6kY6P2Lk+xujVqLv8A/XenVujdlqQnoz/Vz1ro0CSs5r7G&#10;iyRVtpKvIp0DzkVOxo9pD9ojwTmVneWU09v3yt6zRZHHXttP/Ia/CPyW2xPOfy5X46xXIW454/xW&#10;HGchAkzktticHyDI/wAWzn5eJLZLzyPb420tx+IXiF3l+I8NgzE1WmJkSw/EZjmx/Cfz/BxzfH33&#10;EZI45Y7HGYvFyfie5vieKcL/ALGvjA8n5Fxa7H4iPNKnO+ZvKnJYf7CFA/k38Qcnk3h3JfwjcoxP&#10;Dr3xx5CxqsrI2/55ZCw/0fA3hxfJd/5O/DEtrifwveXYLVQQRNb29xWRylrbQeaPLAwMvjW/y8eO&#10;8886ihxteHOFS8gvsbxP+FRlltlbL2oMV7FOOZYoXln4IwNrj/z8/wDEb+5seL8CydtdLj8VGnjj&#10;hiy3N1DAa5Va26WHI7p7zO/ycN8j53iE3APxH4a7Fn5LwORiuuZYzrk+VYJU5V+ILg3F1555Y5Vz&#10;ub/S4xyq/wCOXXBfI9llorfKRTrLfqgu8wWGWyaouZydnbRcr5ocs3+z+/8AJ7DJSgK88bLVwEqQ&#10;Ddy6hN7LzIh38pE0Uv8Agflqf+nQ1Xz39rNSyfpDFI1wpGqX7DSakQRmXp3eJuv0py3bJVJ7Gbqk&#10;Zk6gmiJfY4KUgAPb4ba1+9essgbb94w3+RbRPWRaBfeyAqt6/VJ6zWyU7yUFUp6HQGWUDazxhep+&#10;hKurI4+p6Kq9whc0fl2XTA/J2o7SdvU4k9g69CjMPY5KzVDqJpKDLrbJRAcqo6+tQ2ypdGrvo9np&#10;pWatK1SFBUQVWYBaVizP2MnT4kXTF19s0cnUASCNAI4NiR0/qXVqjLvs0gBVuyi6JjokBR16l5CW&#10;LKZXLJJH9G2FUP7O/epg0okSSNnSWUSrFK8luIEF3cX0TzG4N1FHFVvO1tPwvH/xi0t+JxPBy/x8&#10;tva57j8uHb84bae5awuMtx3JeDvL2N8lccZgolvigkyVxKzWFxPX4n/Ldp+l/PhWbHHOWYjI2+Xx&#10;k0Uc8UHAeN4nK563/XXX4uM1DZ4v88DnsvxrK8V/GReCz5B+My5NryHkWZ5Xlv8ATRHlfxJ+FS6z&#10;i8Z4lxfhNld3VoIOOcjlsaznj7xN5Eizf4LuA3j+WfC/JfFOVa1uEldHjb8vw++OeMeSeY+d+McS&#10;4h5D/wBHwJ5St+GT8h8ucMueKcgvrf8A8l4P+LLm3GLMfi+uc1MeV8zzdthvGVpDcWuGFvWf4Di+&#10;QV5L8Nz8cb8PfGXg463HmMflRbzEW1nzBbmbhGSu769zdmoXxXNFbz/llMdBlbPyBw2+xEnGvHnI&#10;87d4/jdrgMZkI+teTblbHjEjtLJ/LqrfKZK0D8s5JIlxf392Nf6tpfXdjLgfMWYxlJ5xsHN75ss3&#10;TJ+WcvdLf5XIZSX/AEPit16Ze0lvPEqRySUysv8AY3UZk7A7M8zCmHtqX5GTkQ11OuqpInYhY27M&#10;Ah7EqkgYJHGlfJp27UkfsMNxKpSZXih+oX6OHWirAfenfcly0UdXbmYlG2yutAOa229/1ZCxCTMC&#10;iRiT7unrTrM8qlNBU2lRhZ6D/ZwY6XaH7a2kkjCVA5QM/X2P/lIJO/dCjRrSqAAp9h/Zf8fuAY0V&#10;FDMzSkEqaHxR7kp3apGUUAXPq9jAEOo3X+VMvrC9QxFL/UP2FOXJaiJS4XtRLIdshDEUQrU//wCR&#10;4xrrIiextvGTGQBGAehVa1FQYiraN2hXHSSGfHThnt2kE6P7Zewb1hmKF32kZRZ9L0YhitESGpf6&#10;rXFvK0LrK8YWWcN6lVj2jeQmW4tl6D9Rbp6opXDWhZ3jMVcAtwmDs7hXgzC+/DeS7OJsb+WGxc2Y&#10;yHEfG621tyzxUkluP/J/Hma4B+L/ABlzZW3m/wAZ5IZLzh4a4/B5V/FXleSRyO8r/wAn4dvxEpw+&#10;O0zmIzVpcWNzdzeU/MnC/GVny7lWV5pnvzVirXN1iLCw/sqCxYMp/sojyv8Ah6/DracLtP8A9Ix9&#10;1yHlC3iDN5O3ktsrPdryG0yOArgXMszm7XmPEOO+UuMeQ+D8l8Ncyk5pf3tWs/CLm0kw+Hnqz43y&#10;FbRy7NW63/Y3W/yscfe5O4wngnleTS2/DjbIx/C5h7i25L+GnmuJORxt/ibqxhgnurLh1tmbjgXj&#10;fGYcYrF2sUc91BEGynQ2d/by1yOxhyA8fWcdnhK8pcRTlPHcnbNxW68Wccvru1zMEfWLlsPG8vhM&#10;pBmcb+UsENwGKW4yV1DEmSmhmP4ivIy5S7/3VVnNrgbicJxO7kuLnidzGZ+P38Ra2nUf6KqzG1ws&#10;pePCI4TFFqu8Q00UWHh9eRxZkjmxMNtbkaP5aGih3+TmZR3ejKWpgwN0UjS7m7SRdbcIj6VkBjWR&#10;KRxuJT1ZkVP3LIhk9hpeokVY+/tU1DcPUdwGppIwv6gLTzR7luXBllLuUUV/lXRpCGda/wABIY2Y&#10;hhQ9VBV2AtMnUSFlGlNFAQnbQKimkCyIryKdsmgWSLTQl3KxRB/VHRQzkxSUQ7Sb/qLqKl6ml/cj&#10;4LhaLKalLil/qL2VaB3QU9tKKiLBWPVSHoBujBpIwvsYfVgSKH2Us7UQzVKXZW7Iu/jv1Jd+/wDi&#10;q6CmLQR/kLGkqKQ0v7kkBjJXq60UPSMIJcbECkUSos8oFXdvA9vkLbuZm0TDshG0DJEry9ImCNXc&#10;OsyktMZSrH1UxkZ0LTRTEIGj+WT1G6DA3UYjEwgntjaiMkzdHSQjw1yi2mtbG26Llr1o4vLWXCw/&#10;l4mi93KsHeiKS+cPj/JdhZy43VarX8+qssxl8aJuf84uIXd5X/k8c4+HJcp5xx+0m4zv+yp0f7X4&#10;SPEMWav+cc4tOMY5slksrgrC2ysduXuYL+4uGKniORyGO4xFnuLR8C5nfw3v4hvGVv5I4GyPG9eN&#10;PDXMPJt344/DXxTxzf5niXj24eDh3izkdvf/AIW/DGQry5+ErHYzCev9Lc2S8Tar+34UVnwnj6Xj&#10;zCLs3WvF/he+5w9j+HXx5Zpe/hv8aZi35X+G7N4O+8V+MMRxykEEa3l/bRm0z8Kiyy1nfJ5s8SYv&#10;lWMyFjc4u+/D9ijlbuw4X6k5OZcWq5ru8uTierXJmMxqtxbcDyMMtt+V9wDid/fzRp+nz5ti/nLk&#10;KX/Jfw8+dJrQYvM4/MwUzKoy2XPa7huLi38x+d8RZxSSPNJ/uQQSXEmA41LHNa4QLHHi/Wj49d3u&#10;MDjK4z+hf4u4tn/v2WPlvTicMET+FvKkVl1pbG36nG9Vns1LXOMj73VmDbX9oiXbqVahs1v4/f8A&#10;KRlUCRtO1GUoMhcy7RQK2TdOPWrNKK2jSfPY+9F9lMZzQYKzNR3Iofo/2JjMiyRk+xXQxRDqhkf2&#10;O8kivEWqTvQPWm6ih7BQMvSPbAr1Nuq6+gc9FDktTITRVZBs91bddqUMsqtI5SDuSvZ1HaQroND9&#10;yAakYl+mgXkEiervrrIPkhGrq0adNpIpFShlp0WSMUor/GnLSBAChkZa+9bRlZwtFPqsh3+5bRoH&#10;sWdnf+qI1D95Nquvjs5Y9ugk2ehFHQoxklh1Z/rXpbUnQFlYr9usMpWTGOUKes1cHqZJx6JU+92s&#10;gmkUhGkcRydCqoBTsVDRpJUiv02y1dyFgrEyTxtJPL8RvN2gcySL9VYiK6NzJcLDozpIfteR3AnR&#10;7iznw3mHlGMhyvlvlmRFz+svZ5l6PYY26yT8PxGZwGews1hkocxk0jh8p8rtf4f/AKGKxGQzV34s&#10;8MPxubknH7DJY/M/h3xstnyLjuR4zkP5sJhcnyPKf/woZ+PFciwGS4zlv7FrbT3t1x63s/EHi+8y&#10;FnyXiXDrTCvhcnjeOxw5zB34mspf4YE5faWgsLWblI5Fib3Hv4g5BLl+O/il4DBwvyN4L8HT84u8&#10;Li8Tx+wz3IEhju+TTvUmSeRcfzvPYC6wHMbPLx+cfw94PyRZZPG32GyH58L49dco5Lx/iN1xjG5X&#10;mVo72/K2tp/4yMvaRFbR7zI++p42emgLVa301hLh7qLJW/4mvG0GKl/BziRNBoV5dsVjwV15Llt7&#10;7Ec6kyTw8rcnjX6q6xsueueOScF8k4Pl1psVfXcdrDcXV9kn80eWsDxG3ubme9uK4b5o5pw84P8A&#10;F11jvvxWYWUZP8UxiHM/L/OOcNr+x8f6e/yALNwzjMspx+BgjqDErqTGIFubZqks4hHfQQuvIsdH&#10;qRCjf3ba2kupsFgesdlh/WIcb1r+GLTY9QJLH1rLaqouNRJe2qyx5K0fWZsjHOe5rZofBeLrGHVa&#10;kZ1pncK9+qm8vJXlViGEiRSaYUskzU2zIOqs5QsEYR/YUyE0Fem0V7lZD179mLKG1uNW6gMyBXYM&#10;tGPrT/ZmLkqYyERiPvphslFpvuzGQqQpTbhgSKbfR10D31+4VXaQHTK0jH5ldFiSm9cLhZYqRRGq&#10;ANIT8JI2mTrWwxQgmKIvUikmMK6/ADIjrMrkaYldFTpjG3WRGJoRPSKsdBmrRBGvY8asOhAjYaQb&#10;f5r7lFdVJbRX2JSua7gUpausYQnVMRDQ3317HmCtWpiEaghYl9Cf6Pj50uIreX6aEtMypV7pEup/&#10;ZdlomFz2aSRYxTSThuknrJK10fSIq1Oh3fd/WGhKOVnE7ysXi7CWyc3DQrbqGaWr64eO3aGBYRox&#10;P76ZVWsbHZyLb2ttJbvvIX/jzx8lpa5Hxteyw5jj+Zx1Z3k3L/1RJY/6H4euAPYYme/x9paPfPJL&#10;YZOykXzz4/tM9gP2/m/BPxvHzNk+M89u/KX4xbDHWPPf7H4dcJ/HPL0+KsL25/FDG3GuPcNyXK73&#10;h/J/LEtpl+Lfil53jsmnP8DzHE5rk2V4MnBOaZDmd1eWnNoLrwoOU8x59+Krx5dcwfjdtYca4xmO&#10;VvdzS3t3cNcSdWToBlsXPewcfu77GxcP5ZBkl/GD4whmsPz/AAa8d/iHLLiCO5g8v8g5Txfnvja6&#10;5bkU4ZxEQYznHH5rOBuUW0UsvKbTsuftjV3ko9+Kp2vn828cscvw78I1vb23FK5DhoM/h/JPhi/x&#10;3JOL8E4/hMaeH21xkMBhHxmJ8m41LjDYXlGc41kMH+Krkdlb3v4rcrNXJ/PXkHkkTM8jf/snEMU+&#10;TynGOONFbWmJ2RgnZJ8TIDe406uLFWGWt1es1Zk1yO1mhvP7vEMGZbjEYZFW1wulSwCUbEmpLHrV&#10;7ZNVxbyAXNjpJ4GWslDOKyiSd5DAr7or8W5toqaxnBa+niMtxcvKGL1sgqwYsJFZ1eWSeZKZpvb0&#10;ETOzbKM5T+s4De39zoxKADQ7OOzCh1av6ejHIhkDbIAbsztIS0rd62Crd3ICggyhmLLUQUSRo8sT&#10;p1H/AKt12ZSxG9p0Df1YyBNLXRgFZmB2zRp9VY9mKqE76aJXrUbhUCUVVjpkpewoaWn9slI+6dkW&#10;uxNTMCASsnbdH7LGxQsClFfSj9xG6ElHFKrIVDLQZlaJEkrbkr9KClqbvQSNKGxSxpECfVGY26J3&#10;oDqZNCtF17brbRkE9fgN2IRyNt1NQ3klnJj83azqpR43e3rJzpPDcWbVo9uvy8cblgxZ+81NGqsx&#10;cSS+qRpYd1JK4FyFIZIZbV0MC3LWcznpBLsubr9R3vbi89FzA1tPI/0T3MKh91tcwxGWLhyheZ2K&#10;pj4cLkLNrPmK2kt95ZhWHLfzqrMeD+I7nLRW/h/jEdZPwrx+9rmPAcnxJv5OPWP8Tz3H+N4zCYbz&#10;X5QXhPMeP+bLHIxce58lxyG8wEd/x3mFimM5R/L4g8xZ7xDmst+N3Gfw/lnK85zfP/2PwY4+C48h&#10;1+Ll2Xw94k53jM54YuxG165VjxXP3uAy/kHNT3vDPHUv/jPF+HfiA5vxtvGnKPF0Vx5Fv7aU3+el&#10;yFtgsfbm6ucVYRVf41jUK/p3ee2EUtkk9Jkb3BZSGPH864l5g8b3njDmv5fgw5RZ2HIK8teKbDmU&#10;fj3x5yqCaNBGnLIffx3nHJMtZ8ltuX5iKbAcrN0gzf8AQ8N5Ka7l8gPHdce/Cfy9ByL8ud8Mi5La&#10;wePOZ3d1wrxnaceGXhV5vxE8jg47xD/SwmBny0p4NaWiZLjyQhlKt/p+GcEsq46xXdhYRgDHJJUm&#10;BWQZ/i7JDe26pWSt+wz0fVeWL6bP+5aRGe54Xx0dbOzVFtcb3qLEr1OKUi7w4BvcaYxd2qdLuBUW&#10;/tdx5KEs+Rh9ovxaRXm3kphICB+nt+lwaboHjeWepgYwoBaZX2ZfUG3qUmJ2UI/YiXRiIkEZmARu&#10;h7tHsFgyqT0SVhRkLq0bRUvdWk7MGANS9upWNiG03bddAaMiyMzo5IG+rCgkYYxlGHUDsQDuQuXS&#10;h3WlZyWZ3/J1ZHSLqYpnR5QWG4lH17a9a7j6iFg3pi3rRUFI4i1FwAVYVD7OyKO4cBR21MvUEGiz&#10;SUNMD0oewVGKOi7dzTo7qp2HO2RQrNsFWZA3Yk6od3Vm60EXsnc0kdHuT13XUUxVKMwIKCIMTTFK&#10;LOKZWNSMrH47SR/GPkkFTrIKiPWni9yXftiuGUiEn2VpVd5yrSMEYRss0zLCsjdg7Ok3e5iqa3E1&#10;SfdpC4ij/UiQw292EmSV29dzLLGslRRwPLdTzi71sP3LYu6eSf8A+7Y5ThHLcPy/CljY2/Jsjj7O&#10;uX8im5Pm/wCfxPxZ+QZ/jeL/AE8c9rj7df0drInO+OWuYxnIcTJhMt+fhyGGfyhX4sfEU+Zi8F+G&#10;LXkNhw/xzlJfOt2kcON51ex5LmP8v4XuPcP5D5F/F3ZePbHI/wBn8GXu/wDkUb15ww+OzfizxfyH&#10;EY/I874w1pzPJ4TJYibg1njrvO+W8LLY+POHZfL8kl8ueQhbXH4cc1LhfIWLwFjlct5D43Y2WF41&#10;yG9nn5R5mx+JfjvmuzyNJmMbkLXPZ+6xcmI5SL1s3cXMkHgtsm/Evxu2lv6fyw2XyHH8p4d/Epxr&#10;m1mt/YvFa5nF3stXNul3b+bPDtxZ5nB8Iz+ezeN/DrY4Oy5hxXLYW+8NcedcX5Uma145w/ld/wAQ&#10;5L408lYTyBhPzkk6pzzkGJ4vjfKXknIeSOQ/6KjZx0n8Mxls88xlghVstHDHkP8AT8JhXx+PgXVg&#10;ADbdGpH6HkF0ksWXjCSZkogz76i5nPKx/ucDsY7q/wCNWfrt8faFmtrfVQWzUtmgpMOJxk8FCkWY&#10;sEiOThAS77dMhEpW+T2LlFuJJ5Y5+k5dokNs8kiTF+0biH2BG7dwqpIqSgsoFIkimViUG2qX2okQ&#10;kWWSMK33eZ3j0xDOr9XZnFB+ok+KU6MuiOn9L1f02PSJdkM7mh11GhUuqihE5V2bszAq2jR7hQpr&#10;47BD36lqYLvu4BRQkhJicLSdKg60yExRN66fsxEeqYN2k79IE1XpVFaEkJsN2UkuxZWLV2+pZQil&#10;jVwB7OxqP1kkadXHZS/dk6qV6xxdC2pdlGjJASl/y6bI7o3UdSpYIpKqvSk3IWVkrS7ZQh7AU3yZ&#10;Vpztfssjw/UICvXtQ0KVhs6ejH8YuUyQSD2U8XWoy0VZIvHddkQdtBTMsnrUSyufbOrqxVlp22JX&#10;ElXKetOi0IA7SXW4GM3qeJGqSWctd/05bhoY5HhJuFuWSVYx1KtUL+uWURZCLHZDIYK8bzHzyNM1&#10;yjPchP8AY/DH4+gtuC+RLJsLgrbzBbZGbEc49F2sS3C/iO4xFh83+eMyNziMj4r8iYryXxG7tbe+&#10;tsF4+w2BlxvEcHi8n+JDyxYcB4eSSf5OB+MeX+R7+P8ABdysW/NfwveReI2jq8b/ANj8IWXhxvly&#10;vN/CeR+QeAcW/CAbTN/ic8cZDgmbXFcSzvjbxV44vvIGV8j2snj7Bf8AyrhMRXhfx5yDzN5GvOMN&#10;yTk9l19HKYVuOOcS5LjrnL+VFh/8pDFTwzm+WsMhfTG6tePSQ2qYjk0N03EZsdLhfxsJMzfyR8k5&#10;FDF+HfnM+C8lo6yLXJsJDnMVirL+Ecjg5b+leTx3d89ztjYWuPtPxc8qiwvEtVxfmfI+G3niLzpm&#10;uRYiDnGJmjzflbjVsnOvxd4XFR828gcq8gZL/TwEzzYy0e8tjazLOctN7sh/z/S8FZVpIsZKrQwP&#10;1qzlAV7jVZqVSuck61mXjrNfNcruXaX+54tiDXOFjVVshqrT/KP7CKPsfb6kv5+0ec11yCAjISIK&#10;yEYQXSiGszcyJkFHoCNK7I0deiI0j9p+hjeP6lT0pLhlpgVqRZzPH62ZjSQuGlQFiR6ukzQuopZe&#10;tF1A6gMp2IgGrud9ZFZJSzuI5aYGv6IpWVG/eNgEoDVSBlDBRSdUpk7VKOySkNQ+q9VJYKFMckRd&#10;0UEROOjog+RB1oopcdZFEUfVI+pJUmNXRe0St/VNRqwUHsYfo32ZNFaU/dAekauwlYsrKrO2w+uw&#10;ZtsNkqv1i+yv2Zo4vnqdL2B7sab5pVpjqgo9alnAXdfIdj7qNf1DW1pmZqP7dZgJZO6t+zhlpl00&#10;vfZ6hnHWm+AG+bWb0zQ3kb0Curr29rtjcOevWcyRA/06LMpkl28stBT7HYrR06yew1+mjZ5izx90&#10;DyCFD3YCQyi31edhA5juxLG27dkCiaAJHRQBMbk5randnMqRKP7BrwdNbzeMOQYiHPYZ/DV/w3l+&#10;B4BNeZW3soVtvxhtHb5H+Txz5L5P4xznEvxfeNczbH8QfhoQ+RvxjYO0tuQcgzHKct/JwPiF/wA7&#10;5VgMdg/H+Fvr/l17kMHzr0S/iy8U2vG8j/Y47nb7jGe4VyzGc44vXnvhuX5p484rwDyn548c+T+E&#10;828e3P4Mshin4J5r8X3XlfjfLcV4P4Nw/iXl/muQyOfzEWCxONS4jsL+AXVjzm1/8H8i81u48u5R&#10;gvEVtWzs1kj43CTXE55TyG5lvfDGX5dh1/GByGO/vv5YpZIJfw4eabTmWD/LPcKwnIJMVwzAYr8u&#10;W8uwPCMH5V8iX3kvmFWCxyX3A7HFW+GTHYm7xnk3i9tG+St47W//ANSGeSBouUWoW+5ZdSj/AFPG&#10;PIVxOY4lk47u3RpDUFwFV70MMnc90zFzWXl+eT5K3sreeYzzf3PF86RX3HpA6Wv2WEpuAnUT0zdz&#10;k3Cx5RdDJblq6/pVfadL+WaBcj6Lh2t39bPIxi6xyfoY2rfcsRs+uGnY0iy+uD1dSJ2P2qRzK8Y6&#10;MI/VXXvRQusLlpijSv1l116j1d6VGWlIQymWKgepCo5Eg0BWir7l7qFFS72qetWC0gRCytFIx1St&#10;1OutCR+0iSrR+1QopogkxMGX/KkEcZ/qgxR+ygDvSdu4Df4R9Sy/G9+yIsqK0QYxs8R9jaHrUR6i&#10;HtRA8jAArSgrStIQJNNcs0lKpFeteqdXpgDXRdN8PskvtBGgUoKPUUVpIvhtdiCjyxqV7BF12aQ6&#10;cydq9gFdDtwBTd0qYsK7NQbdISCy0sjVKTEbJnR/c6PLM81XEZeN/s5R3aQmEtIaCB0ESPTSsaaO&#10;NEma67TJosJmjWR5aX1rUQXv1+kazdomX3zxypMpaYvJ75buGW3keACRt/liXler5YpalRY2/nxH&#10;CuRZyD8Lubmh4rWSwWIylW1hibCOUww1535/D5C5/wDnx7ETZvLc28e2lvx+tVr+b8FmLhuud/i5&#10;5LmuJYbinnfyBYz4TylbtyX8V1vEfCQ/s/hn83ReO8xHJHKleXM9yLwpk0ymP8z8Us7PkfBs3mfx&#10;N+QMpbcY8f8AP+S3njfxrh/HGNh8xWnlD8QVSL7E5h+He9bPeRfFGKkwq43Gw4Xwt4V5Vzm98g8K&#10;zfAsJNyrOXo/Cz4xvcVfeYZ48I/lHmP/AJvyr+bHZK/xN54m/FrF68BzjifJ7Zrq2jFxmsPap5E/&#10;FF4/4ZH5H8p8s8n5L8/FHmSOyjbyzhLSy8keV8dcKSXP94fz9G/vKCxsOH5O7MHA2MWR4jdQPOhj&#10;l/NWZD428lPZvx/llpkITewAXGTEZvsp3rNZOWuV8oxeITM5q6zd1/L8/wBjgmSNhluHXcbQ2Mwa&#10;lkq3nSg500n1yN1/TyEpYZOUmrtwTfSbbkt3BbrcXA9ENpbFY5LaESex412FYRQzTCRokaMiNhLC&#10;P6a91hAK7X2CKFQAxAYsukE6oRppTIoPpgUKBJ0ZV7bLKnY9Y6ADEMFofB9W6nLJKXV6B3QZme5+&#10;XHvaEyxoCzSKytJIolYFa6mOn6tRt5FosVaITRV3BIeKlCldL1Ketx/VjAKhgHYBaiAaR0iDhlkQ&#10;jTMpEskWiixPQ+WdQ7CSQj1/PrEjOVFF+1BjGoHcg/Kp660UGtCIKSuhTft8ih+/r2SSaCEHZY6+&#10;31QODR71pBTL1o6I79jsdgwph2SXtGhcsZJJTTJKpk6V879ysXJQ2gKiZuwXv2+/a6R7e5LFWbZD&#10;IBUvwsnSjGSJCpaQv65Y9VMfaRbK8r/0qn+sXwSYJpVe3ilDWcRnDSCe4AkuXhfQnua/pxira7nh&#10;rj/D7qU8x43cYyX+bgPGH5NmeNcft4bFeMSY68wnO7SWG85Rx9ky3lnxZxa283fiVyPP0/Pxx45v&#10;+c5PinirBcSizFjY5eHyz4KGItvkH+b8GHJ8ViuZcw4fg+b4PxR4cseC+bcP4Olzv4g/xmc0trHi&#10;Y/s6rwf+JfLeO04pzHjPN8VXKbTkl5jOCcEbE2Mvjrg0+Vz/ACPA8Uxfnn8S915Ai41m7njXIOI8&#10;mx/MOO1LEk8U3jO8XL+ZvDvKeKXP4Y8jHJ435pirHNca5LLhOJ2vgrkvJeRR/irzMeI4F/Ztby8s&#10;ZRzbmCw3mZzGRGvzsbG5yVzxrxHjRbjxTiy+R8XNdx8s8X5Xj4/1ILea5e1/hmNXIXkfXJWkNp/d&#10;4Tgf1c+MtooFE8cS3PovDzTj5iDElv5MNzPO4RsT5tkQS+bMWq5LzRFKcx5K5Bk1lllnf+9YzzW1&#10;148y8jQ4qUMI97jk60lz1E13sXdyDWUuV65mZuuSYenLXUNva31w16YxPAvUO8cM0rPN7GF3bpSh&#10;1eF5IyyPX6mOOJnbUcs7Ujwmo9SKTG1MhVv1O0IJPtXf7h7diCFDl/ZIPVbg6NFnNJEYjtKA7kS+&#10;yn7ga+7mJqZQ1RqVLnckYNdkFfVZFSMO5G/dJLGzOUUTAt8V3lMfzR1qYdI537Nt0jST10qTkksp&#10;/dggLlGKNEpp/kN1SmWRgBs9dU+yoDl1UlkX5YN1UdqVAV7CvXHSmUn5FHZYbLDbHs4JI7L9aJ+A&#10;rdSdOSNml+F+CNdV7Og7VIrAl/kqJD2Uq60zzu0uiWSulA9qPVqfsTKhBtW06nuRbdpLmy9VXETm&#10;pY1qST4IV2k6KxBqTSPNEzp6h6wpQBJnFx2qWWU1LrfYQ09mpmZGmPqgnMv9W7cpFOwDO3tVjta4&#10;9wrNchbhXgu3hnXh2NgteV+OocpY8i8RZ7FteWN5j5v5Pwx+PLU8O5vZf+O4q08vWuXk43yGHL3X&#10;JfH0GWteS4lsDndfmqs7eF/Eo47xDlHkiwxl9FzCztUtrKDk+L8u8UPEOb/zeLfw9eT+XDBZBorD&#10;lF9w7D2/P/xecB4/Zct5bneb57+0axnC/I3GeIcL/GXzXDQ2v41/HLxZD8bHAI4OU/jR5vk05Ny3&#10;k3MshqtV+FrzRFw7Jq6uteQ8VyG8srubl3I8LFj+bcV5LN5R8v5q84z+GLlufz1pZ4/C2H4jPKye&#10;SuZ/3/C3C7u+gs8A1lGvojoi3euR4uDJWfkXjyYTL/6P/Ksbr9Hc3sMV9IHKWuXWQ239tdduHCKK&#10;xhfow+0dw0bQco9LWWdMRn/l1v8AvfH8kURmk/g+oONZrI215w/mkcos8tG6/q1NPMBU1+oq8vz1&#10;vchCKvruS9bN5e0xkGbzk2WuIUuobm6sop5frc04k3EGdP0kJo3Edw4uG9khcSETPS+yOMuajRQS&#10;rAsvsSEqDIySUzA0zwR0nYrLFJOsPV6A+/Rerho44uopzNG4DGn9geX7SsBHQCsSkbNGqq0kQZwu&#10;iAY29pFN8I0eqYJ2WUKzu1Opdn3GIzoKCGkUvcFjIRGeqASIiMpkKmg+mWM0kqgaGotVtmoRxM/U&#10;imJpApBB7bFBezN1LKEdivVm0qRxg0ru6iXax+pR2C1JE6J7ASZG7f02XUaH4jZRHuPqG/SsDHAd&#10;mPTdetfO/wB6/c9HD9SzBGoeqtCtsSyaoBGrqpLBezGl3XpapdmPGBgf1HWnuIyJ1heC8RY5ivtr&#10;4YI22+oRTpFiY0z7kYB5JSQkiv1kb9Wr9YhLbQXBYTqwKSRP1kmuf1C09r/9nIqkYd5r2fx74498&#10;3G+KWVitnjxtrSFEyMMZSGwi9fkDxPieQRc14RkOI3264R49uOUVzfgFxxYfhouEn8R8kwkHIsJN&#10;4Yy/B+TeMPHuRtswLS2uG8ySrJ5I/PisSz8phjWGH8WHj/NYjnEvEPImL4d4gw1xbcG/Fl0Tyj+Y&#10;/L8PnBYue+TOVcms8U1zxLFXNtxqPjvkG18ucCfxtzr+wf5LnK5aTA1qtVr+QivB34nrzhcfHuT4&#10;HlmOrJ42HK2eH4hi8SEjSMZvPYbjeP8APH4mbrnUOv5+Bcb4ZY4fzJwrHccuP5sZbG8yPjfhb2HH&#10;MjxqVbfn3JL/AA2U4xyi7uLy5d1Tzhi4ji/9NP8AJsVlbw3WIzNw+aT+HWv9zh913x8TdTb3DRVL&#10;7HXl93braZL/APnfz/f+2EYr/YxC+t5IzfUuIYnEQ39kcJz24snxnkK1uFPKbGVXz1q65DktutZX&#10;nOGt6ynke9u4pEuL+SC2NoYusbFJBUMs2o27JAxjDQSTtLNApMtvMmvkmQTtPK1RwPHSwtGWYBHi&#10;0G2jTqm1YSyTDrQeM1OJDSmTqoMbbBLFpHVeq7JBNDYoEyMNUqrNRI66+sPsjdvsylmJ+aUIaYqK&#10;ANHVFX7sHFKegEYJLSK7N6y3VIo5HVoWV6ct3IUhOzMjfQEhZBul+Aq/EU4KEg0vpSmZQi/NJqSl&#10;OqOyVifqP3jRqDDsFPriDxhupptuSzxDopVirVt0pQvUqtEBqhWQV+oHWSFmdvkNbstERlS6kANt&#10;lj7BK+wpkFfVSwUszFYvWiiQlJXBVtfHVqBXbQ/07FiDLGzxpB6n7S+jJKBc6CBEiFBQrOOqzOqs&#10;/YvKwSS5/TOr7ETuURQ8jN7EeZAtPFpZtW579l/QBhcW0sjZOIiXxjwOW6m4tgYrOK0toYxfZeKz&#10;q6z91OyZt0ewv7a6E9qpTyRwyxz9hyfBS8ey/j2eOTjHkjHyNw38Hvku39FZDHY6+HeD0+Uuc4nx&#10;rwvIX9zlL787W5ms7rxF5Exvkjhme49iuS2MfjzjKWvJeRYXgfG/IfMbnn3MPz/5/wA/BBY7yn4z&#10;+IciyMfAOP8AkLkuP/CFn+VZrO/i3uTceYv7nJ8Ve4ST+wo21xaZXxtYcK/GZyfGLY/jM8aXEeQ/&#10;Gb41to+WfjT5NejlfOuX84u/7HFvIi46LnXN5uX3X83joxDm3HjG2Grzf49vb1PDnifJxx5/F2sj&#10;/iBFtZ8YH+li8VcZSbC8Ps7ZbTEepJbAonKuLG5W+sJLCT+3xvOtjJ8TkbKWFY5itzcrAOa5e1lL&#10;N2NWGCyF/Vrw61kf/wAZtFo8bimN/wAVt5zkOP3dhTKVb+/x7FzzR2uGjio42yFHHxTLf8aj7smb&#10;sbubkPIraKbkGXnD5C/k/JI5iLaVxFZehFcKjLIEd2ihDPD+od2ZVO1kjljpevoCOWmAkqIFY4W0&#10;0mjIgOol7H5SXTFyCtaJSI+0SS7oh5KBGx0pnFDq1dNKrFVYdq9YpwqxxLIGbtSt3YrFHL92kWCJ&#10;aWVloez2KoU7Vi7PGdoG9pBkaQAfVnETt3QksI6+Zz65XoNKtfNRQf1GIeuzMhZTUSmtCi7EMzAk&#10;tJXUa3qkBAYliQEHfqfsCo+G29DvG69WcRpof5RiRaMbPR+oVC1MvaupCKAKBhVWA0A2+o3dx+yB&#10;VJZj2PwqlEA0RXrWtFaP0Kw9m0m5Ej7sStb6U6y76hjtdMK/UelrD+sseLjeO7x8ZjzOJ7ySxrCR&#10;8qsiLU6xqTEQsmgJhIzPJIrTdNM7adY1JaWpHWYXUciUbePvcFGXo3fIrILXh+N/jGS4Xi7exsrB&#10;XEN5fBI7ySV2RZJKazdqX32JxfJA1XvRx594Ibm34vzrN8VHKOe5Lk8ePv73E3vjj8Y8MVr/APxK&#10;eG8nXLvxdePMFY898icm8jZf+TxT+HZ04ph5M7xjPXf4trTjV3mvxo8Btbfyn5o5f5Wvf5vw2+Vr&#10;TxlzO6tcZn8XwTxT/wDH1rJN46/Dh495pyrIc35R/L/z+W0mjgu/KPkX/wCR8x/Zlu7iaLVarVa/&#10;0rG7ksL3wfzrG8u4l+V8wByXuyE/4lOU2mR5IP5/+/2beF7mfiHE/Xa2nHo1U4v1o9tGxzGN9kfM&#10;sAs8BGj/AG7LK3ti9vznMRVd8jzF5XyxVS7cf4yHS0smhqLGUMXujZN67rHf073FHrncBHG7DqTr&#10;f5/tRB1/Ph7F726xdkqhE6032p26IXfrk8fFNBnbJI4lfp+RGiuxFaNKJY4IrN/1XeKOZVtV9U6l&#10;TUvtkkV11IsvX+sIooW0zx0qzlbaBVVvZ7GnLXAmb2EtIwH6h+8SVFtG9aPLL3aWWRq6GM/AqPTr&#10;+1O3sr6mJZAakJUTMz1D2dR1ZTLIAArUITJQmEtKOoVEZw4Vh3Fe5e5kZKfTIR2IfdM3eu/2lhaM&#10;SK6Kq/VUTYRQY9tRJFNEA3xG/wBtyb2NCmTrS9gWRt+0LSouzF8ez111+rB+z9qT7MeomKso18nS&#10;gMBStpislKO0S6Ndoq6uzRdXDIZEdPdGg6CZvr9ldIxKR8huqk/uqku2hTAFVCaOt9RQSIvJ1emI&#10;WioYuj0GIox+w4O1mjWNigMbMtzZJ1yVn0MomDF/YWASjAHqXqoZTTLpdfR1JodkpwgqSYk3MTyx&#10;v9Eli7KiSW8GcmeKDwvhHuIcdi5/WMqtSPbSx3tvC7raPCr3EcNXc0DVJdiC6wt7HeWXLLKDJ4rl&#10;eDucFmfy1/Pbzei44LnsXyXibcN4/DlPxbyYSDlGv591YpaSXuQ81Xvi/K3P4x/Lc9ryfl/J+aZG&#10;vn+3+HzxFb+WeWfib8IcX8aW/wDYRGkdgVP9zBcbyvIriHwflZU5H4y5Lx5SCp/m8MZ3lXHM/wAT&#10;8w4vMW8vL8V6uS8/w9ofJ/4nzcWUkkk0n94H8/EXHJcxlMFx5YUTirMmQ4/OBNj2ie+si8XIrL/6&#10;2etP0l//AH+K4V766wmC7LbceVKXEA0bPoJLWMi6tCUv7FSmZxv1z1isB/mC/dx1agCSASPywFnD&#10;QlTr1ZZC3WjKsazRxkXTKkWYSCaTVaof5J9DFEZhPHGlzd9Tby2q91b2KG60J5o39tktSgtFHOdR&#10;SxiRUWj1mVevZyquI5DMGSSp7dXb2iOQP2FwP6cn9NxJ/X7N1BldvV6EhX2pEsPUez2SuZCOygyf&#10;Q7FA9a7LQ+qxszLopUqxJIA7H47Fo2kVfW2mFIkbNL0FJ64xJH0cjRkQGt7CHssEaunR+kEBlJsb&#10;jaBlaSBZXniPZ16FN9Y9LUjdR1FKvQsjlf8ApPao/uNBKYaH2RjEhb0xb+oPrJoKrUmvUepr2BaL&#10;fJ7UqD1t9Ujm6mJg9R9ErvGTdMrM5LUSwoshqVEUEqE+GH7FvXXWtIFBUUy7ZVUVNETSpqn0A+ge&#10;O2L3FzYYf1xTYWSSM2k6PNaurX1sGGfiNnM3fT9gSgWnjWOm6ssh3RT1iFFEMnWNpYw8qJ9D/hO1&#10;sauMosBnyliTlLgSv+HDALcx/wDjtksXO++BzGe5/wDwuDC+XLG+mtOU206ZvI3Hez5FFJJHZDJr&#10;xSxNmMnax9eQcMxeXn5N4U47lbbmHBMvxO63/LuvF3h7Lc+mP4buCQ2XH+P8i4Rb+UPLfmniz5DI&#10;XuWvf5ia8O/h15N5Rr/+E3w3Y1zr8HDxWuQx97i73+3/ANrhnOOV8ByfL+dcu57f/wAnz+Xz+Skq&#10;ZHMj/wBo1h8dLl8nw3xr/Ascs2OtayFnj7228v8AGo8Jm/5bSA3d3438eYaxwtx4kxmSTmPDMjhZ&#10;/K+LuFH+n+HvGA4zEQCFrG1RxcYy1uI+YYK3sqvI+6coTqeaxPDkP7h1uraFrmfgvHSkeKwrxiOw&#10;amsmSprPRuYRt0lY3Ns6rloQY85b6DqUf8irAfkDr+QgigfyweuizTIy9eqrGTJ063v6eMZK5aKD&#10;LSyzPTsXOgQrTCOMKRHBDJGZYIE+HCyMJAfebf1x0HuzXSWOpII1LyKJHlhkUqqqTChcs0f6jQSM&#10;zUSyzaWSZ2RC5Trtyix96S37xyJPUUckVNcL2B6PE39L77+6HtuvpTPL6Sesr6lJ/wAkA2/QMXV6&#10;jb6j+mexYxd1kMUZr6a7bCgUZWaNWZUjnYmKIO9tbOat7Ru0Vj6XSIJGMTFLHc2Zt6dUJuY4UBbo&#10;FG1KfLD4bRX7lenUFkNCFu4QpTq0hQSSUuq692kYmupao26Ud6VR1T5YgICra7dpgoLf+yqde8Gn&#10;7VoIDo0SSeodmIakQ7Kit0VG0LglQ1MfqI9UwBBjdgVk6ssjvcKoh8dW7aggWrSCFhf8TiurS7wY&#10;jq7sWVuf2/S3RUYFZDU8P2lIDdRKjmRqeJjTqQvZomlVBU1s3WafpHjOM3OQEHAIlS48aF05jxS7&#10;wUn4Upre8wtfipuv4Zg+QZqHKcYriXKsjisi8gnt8fkRHf8AE5IZI7KaP05LLqA14at7u2uXPjrB&#10;Z2w86+O4+Acv/PVcawlxyLN8K47Pw/E5Tlf8QkizbY1slwzE+QMB5O4LdePuV/zeI+F//IHkG9v4&#10;8I0vGZ8hfYbmlpwiX8YXj2LQ/tf8/KBP/rfzD/Q/C7x62zvkD+BY/r574xyTF5HifHJrXjv4kMDa&#10;R8fH5f8APysLr9FfeL81/wCQccw1y/6fyNbLNc+acZfQ4b/SNfhyyitaWcg3jrrVNcIqcqm9i5Q9&#10;a5En6qTlN1FdZj+9w20a7znD8J+jgsMd3NriY9SYMNWQwmhkLMpLPEBV9GQMtFuuR214YZwySfkO&#10;tf8AKLE/kysp+CNnX5cdj9lNF0r1NKvtlWhdXCS9bqSslFq1yEV7bkdOxO6iRWk7yuA6zyw3tpNc&#10;TLA0qC1kFmiFY7OIS/1XozZHYf4mP0TTiRI0oxMR3SQSj0q/3os6yRtJUC/IHqHRXLrtEit2Jjcs&#10;jC4rsFY6LRe5V0VPbrRj6iaWISFFjpUtQrrJUfqoq4LMCwi+rn6fuo6ypEkdal9ZeJ4pPUoiSFy2&#10;6kl9ZkkjRfs5tPh4u4THoCxk6Hrs/eGSRVuree16NMsMgnX0ypLtvhaPbWqT/HfWpCTIxZqUDsx7&#10;UizK+vlFFf0u2wFA60smqWJlZjv8jpELaPzTfCp+yK2pXJPdyWOyw6kjdLsipVdKdCW/Y0/Va6lk&#10;ZFkptCpAUor60HUGZS6eNr70XiKZbaydhVvkettfrI8lxAfb5hY2r26NNUkQ9gjZFH9MsAyuNH7L&#10;QIWpGRzKqirpv068bxf66bj2Cggt7bFpV1juleRMcZsd+GTEwY/i9fi149lMxwu0wnJVtIsOz2/F&#10;4UfPqYFsuPiW65FgOD3+Ns7bLwQpILa5kuLeO2imzC2N7x+6/WYv8VOEXNW9jwHJ3ljdW0tncMEA&#10;+nX8IuITIeU+cWdzfcTm8kc8x+SvvKfI7e08TZiW54f+JbkIz/k/+b8GtmJvKX40bXJnjXBeQ8tx&#10;uYxvkHM4TlX4rpnfwgP7m6EzrHut/wA+6DHW/wC3g+JZ/kVeCuL8i4VzuGZLiG5t7a5jvpINfik5&#10;NjooR/JusVirvMXXia6ynF7XH8xSVMpmo5q5Rh5M7XkbhcmCuP8AS8Ycu/8AGcxxLOWWYsIWaCRs&#10;ovXkF4r1mp+x8g5+24/Zklj/AD/I/kNH8vENtDPmcHbAwY6FRVnF2pbVd3OJguByPj1vCL6Flq/i&#10;Os2O7ZwdlyLpJej5O+prZ1ROzX7100v54y+isYY5HeopEdI4iw32WSUxR5fKemOa6mmkZepNFGek&#10;gSarJoJZnlBghSH0yW09tUUSytdLc7g7S13t4auFJqNN0sSyTmv083VB7K9n6aox73muIhTpMEUs&#10;DGped06iWFAFhSUAF6WNUMMSKIrfqGt3LAAN0KN6noye6VXaOimiwlkCRSRxozb6AV6gw/8AeSty&#10;ivWuo426H19QhNepTMFEDKYRQ6qOyvLafV41TdvEwplK06bP3eraMdrtdSy67XydJU0gVlenKmRx&#10;sJo11LV2kkeRGWlkHT5FaJogmmJJ7bHX6ldFAwfTdhsle1Gura+VofI/zLqUoiT1dyzGVQEZ1kK0&#10;zaponJIZg4PX+rssevzs/uwqRQAx2xKrR6kaZ2DvjLrhfKLfNWkciKYvss8MW57ey9PlCzOZylq0&#10;sRmik1IFkCHayNoyMezEbB9RnKkKfrl7yKFfEHDpJ8XcYqZVv+U2+InxPKbTJSczxcU+O/D3kbef&#10;jdXdpbX1v5C4SMVL5KxWVx1/+GnxZb85ynkPxBZS4DwLi8lP5M9EPT8QvNLvhnO7HzbmrefF+Rjm&#10;MfByCWfL8J97YzzVjLi3tcRynEo+fyYy+V/L8JXJsfgfJleSvw92OT55zfwkObw2NjY4XF+ZMzYZ&#10;7yT/ADfhy8hY/wAd+SLq1tMtj+H+HJPDPmLj3gyb/wCbPxg+T7HNXw/tqrO3hD8Kdvc212/izi63&#10;PHvCHkJPOX4ccj4wQfy4rF32byHij8KvE4MTc+GPCyXPO/wicWzNnyriub4Zmv7HAuKPyjMcT45j&#10;7S0ucAklca5JkMZWW5vEtt5W815rjrXt7d5K7/l8C8Ba9toOP26Q5QW+LNvn7Gdp/UYvI+IS8tZ4&#10;jDN/pcB8q5bic/F/NPHsnFNzrCTxZ/nOCtYeWeY7KO0vb26yNz/f8P3DR8h4wUeCDqDaSdTGzFXY&#10;KueuGJy8RD5KViuXIA5G1o1s4AkVew+nTXx+Z0oJ2aRY2FKTRLzQY3MPapi8vDOYr22erzO463TM&#10;Z+X3TpNr96U/Z9EoZ4hb7mq3aKBJo5v09lFDBX6yRVtrn2okcOooRtie36Zw6wlnaduwMk7h5FuD&#10;06uUjVQ86a6yOntjVv04T3ueiuYxJqOONxF8vaOrKzppmlURho200jMCRIjGpl/r7gd3QRzSbala&#10;KMGYba0ZKZXaCWIooKV2lV/Y2mkoMPUE7L1WSJAokkjh7p/k8ZZcdK5YStKlivsT9kERNL2kNv2j&#10;S9Y++VISMgEa6ABLaFOvejraxsyr61pYn9ajY2uvWVo9thulMJfWQppUK0dsXBUn2NTx113RB2dN&#10;IxArR110dJXyo/yJ7Gvv3HfsqPTh1ogrIewYqOnVlrbGmDLSmU02yNHuysaZIwsn7TQpM8CZPH3G&#10;O8mXcSYTn+LuFuOUY1YbzPzTjK2Tz2siyG5kWVCCjKwSSpAkTMQw9GmYSdfWkVSxt35RbrJYeAMf&#10;HecMXE2hHnXhF7jcr4v49f3kmaxcbDAZ0eNOVwzRXEVZGxiyNrzvhpms/wALuYx3Fr3M5awxmM8R&#10;2EWR8l1+KnxPlORX+Qxd3jb/AIh4j5jieJ+DcPmua+TYIIraHzNb2z8J/wC/nFLLbzeEvxQ4LO4+&#10;2v7G8TM5zDcdsfPP4n//ACC3A/nht5bg+LvxNc68cW0f43OImDyH+LbnfLrd3eR/7f4VODWvLvJH&#10;LOSXH8euMHx+/vMri8RC/EsxjvIXHeX8fm4pyj8zX4W/Hkj2WZ5e/a8huZpeN8tmxN1+KPgX/mfC&#10;f7H4b/HNxcYi8woxtlccy3KnIVWTHRw3lv5t4VZZTB/yqOz+C+O2dhxA4qyYeX+H3jYzCT9cjHYy&#10;2mM5FaieHlkUcHIv9LVG3uYqkmydtTM7nX9gDZP8p+fyI0eBXr2eb4NkUngs31VtcoDHcHre3RC5&#10;WVumXkD1kLlazcpkl8gywGL8vjf/AFtA1o6NK5SgSK+fyGiY7FLgLjdCXFydWh/TW8cT1prhtfZG&#10;6M79q0dMrtUfUvbskqJF6EgSK1qKeSdlVZJbgxLUzSio3VkkV7ZoyWZXWKVO0LmIsUcGv86Htkh7&#10;pIP0pjdw0akd6kEktANIISsld/YzSliJDSyMVRHkrSVJI0LN7ZUmXTj6U6SznvOgkmPseN/cewDx&#10;dBvVfuyyNGerNSzHZCiZ0BYtErwgEdQoGpajijUjcb2MkTR2ylKhuCELJ09jpTyfS5PxkWRInYyv&#10;Jrr8BI6KdCyktGv3HdgiaobBLsaZTrtL1dSB1pgSzdTSbaQorKiIT1ZJFpP8fgUJBtgNIzKzM2uz&#10;JLHGACkquY+zaDKAyUYO1aiNBfog7AAmgSretuxTq3QLWnKP960GVo3qWN1qW1SUccu0tBjVt7mO&#10;4sercty8VjalVinMfWmRO059NMJFLvHQAFOZg7IrFgIm5Bjnkx34RuW2l7x/9qydjZZK0xtpjMSc&#10;jame8/FXcxQL+GPzJb8owX5Xdnb30HK/A11e5jF+Kpf0mD4lg+OtV1aW99b+Y/FUeG5PxfNjO2HE&#10;uDYbiH5fix5XHgPHg/Pf5aq2yORshd5DIX9a/nNSY63x3H9Vr+6a/BFEP4b+NGaey45jc5mMNd3v&#10;Nsk+N/C5z235Za/iPNp/80/yeKMLBgfH/wCK/kN9w/O4TzZn4Z8X5XsrrOXWQtpvH960DXo/mjR5&#10;ZPDOBXBcByVkl/Z+VuQZ7jnO8dkuTRWnjqDM32N5vbOMFc9Tc/yA6PgHNQZbhdXVtDeW8HiHiGFy&#10;OXgjmTlU62lnlrn9ZlP7G/7UT+sz3cl00UbTVKY+35gDX9n9NMGksoFphKI6glaCbxTz+I1g8lDe&#10;wK3qC37LU999creg1kpA6ZSZdcuzEGPs8hfPfz6OnUK7pqhqviup1v7S+sv8a6nf5W8Szy2NiVkh&#10;xsyWyY65sozZSxsTOyvEP00pEkwEZCFmqZw8gVnJVYGeEQTxpqKKCWNo57e5kDrcS+iOSpGb3aMd&#10;Si5khgE36cMjShRLIkje0JIHR3NRxp7JpBKzyTyRhWUCAo39VmPvKsqNSRFFkRVYHR+ZV/xkXfR3&#10;egN1JCessiLXSbcglaPTaV1kkMTCgiBmibsvYlZpHdQIWj7PSyMKQrEsYmCiSX2lDUckcVD5pPkr&#10;LJbSWWQhnUeqao2ZxJIikhaeZYqubr2tH8hVYUCFo6VYklNBRR25RetBkYsCzHoWDCR1ZmYM7UF2&#10;oGiWYhAGiB1TLoa+PnXywEcPrH+Ii0VU19tAybLd2UMIvWzD57BHFKrPSkqZAXp09dN39hL0pBoL&#10;2Zu1dO1dds6ruZDTovXTLU1sCLXJZGykflOXdJZHllaDszIGkVgWMSEySd6Knq+kC7ZOvWNv6QuB&#10;2jwWZzPjzkXjXzpxrnGPe+bbR3N5L5L8qYHx9j8/kuUeRM1YcJ5fg18N/iYt8lVrd219B/JLc29v&#10;+WRx1nlrTA8YxnHErkvJsLxHD+Y/J2Q8scs0R/Z/5/LZW5urrI3pu5v7xr8GPOcfjcnyPi/H+XY7&#10;k3hLGcU8lef+HeNMvxngmMxHiXxTy/kE3K+VfnZzLbXnC8zYcg4p5j8U4zyrxnxz4v4Lxy5wngbF&#10;ZPyV5hy1hxvxgP54JXt5/GWShynCK8reLbPlI4D4e5RlshaYfHWNn+IO4hwfCv5vw1eWl4pksZlL&#10;LL2lZ2eMR394bmHzrz2GGMfzDX9wAk8a4je3tQcEtoYczxWPF1kbOO0/nJ2f5RC/p/XTQqspitrt&#10;5ZJZIrf01jshcY258e+W44hgub2OSibKIy3mUcm/yTCstftIOV8/xmPrIZS9yUyMUCx9o6DsFXoU&#10;A3S/toaXrsjVKQAVYrv5s7WW7eDH9VYWcEryeyB4kkS6ghSss0Mkp2DvQlX10y28dsZJltZexqST&#10;rAheCre6tUotbxRsnpaWHdGaV13NKWk/qR+/1l+7RzqJNFApDhh9exqJ1McZbqSnueKIMERDKAyJ&#10;3UyH+iV6L3jakPrZvXHL61DQRCOuxNSvIqySjtJcdFn+Ig4nA7hEEsjkqF6FJAZWpdqevVYRoKgW&#10;ij7jBWtvSsXAZHr926/Ua6delRXV2kbZZwi5c7lyckgBuJ2jUpWn0sS9igcMwpt9ljSkTVBF7+p+&#10;/r1Ssq0FRCFNSHZA+Y0KV/8AjIXozf49KcOtPsUY2ZerbQzRsWZidb7kAgoW9aSAxKoijoRIldBH&#10;TSEU/slpjbxv1VqJSlk6N1Gh8V1LEaWtBGbZZpD62XtUu++g4EZ79e9CMETRfCexWCKq/cCRFagE&#10;YCOOmLx1JENsy9bhv6V5bfqI347cW89tz7ydjavfKvlzI2sdhlc3mOEcPtcfZWuBtZoOYeNsXeWu&#10;O5j5S8N3XEfxn4SeG3/FZ4gmhxv4j/H2aWbyteXaclwuW5ZJi/JnNOD2uI/Fn4rvpm8+eHkh5j+M&#10;Dx9hofI3lnmPk/Iccvcda1yXHfp7z8tf3LYDHYv+2Pj+XHZC+xF94p/F1x/JWV/yLxLzGwyXk3wR&#10;4wtvNn4gM75ZlH8hr8Nvn234NVjf2eStbnjeAvbzM5zDcZxn4gvPkvlG6H85Ffhb8zw8fliljnjo&#10;kCry7tbG2/El5qt/IOW1/NY4nJZM8H8u+SPHhsPxcYK5hyn4l+EXI5z+JDkfIbJ3eV/9Ljtm93k7&#10;a+WytI7qSRZ7P7c7ggivP5PjX8/6ib1MQa9ExhZZDUkskv5KPgEqcbzDPYxrLzXl7ZW863bxX3l/&#10;NTVluVZvMn5NftXU6IKMZJZKPzRcldF/y+RXzW/gbo9lrHRo9zjrYst1kUWmVHWFXjWV5BDN0uEy&#10;SpEhJNfFeqV2tvRFcyweyjFcTxi5hlRJ2jaG4b2tL66EokUwyJR9lxKb+Jii/MkkitC6xXRCiSZZ&#10;JXCRxNFApZ0CtcCTTQKZWAJMYKN0jEkcoiDxs5kWSEt1qN0qSNHANRiQNGihotaQP2dx2liVxI/Y&#10;MrvGkMKIjJHUSM1aPeSNKEQWgWcLr1KZWUOO5j+3TrQQGtKjmWRnYBkRGUEUysa6/HXqqxgrE/Ul&#10;U9nT4CbCRoK9ad5T1OvYIh0VQABHsuv1FuWeRGphqtFqPcV13Q79T0o7AWINKR3LMyn7Vodt9HCm&#10;ijCj7DR06LpaWTakK8nQEntSmVadl1LtZH+xQ6MrbOyqCie7qnWu1dWB60Ts3GtKgqXQa3Y1NI/t&#10;WyuHkubCdWbG3Dm5WWKluS7kKV+vV5tpKwQkGdzCsdSxqKaKEnokyXgWKLwbxuTkvIxxZoLbOc7s&#10;+PX2Ky9vm7fnHEYcvb5/Fpis46lD4B8RWGM4N+IY33AMJx3zTkry9ixNzmcd524xZ8c5WFJooVNI&#10;7Rvg2sMxiMti5sVdf3IIJ7qa+kvu3+gAWM+JytrDWq1/NquL+Rec8KEn4kPNEkfJOZ8r5hPr+142&#10;/EhzbgEVv+NPj8kGT/GNZqfIvnLnnkmtfzKOzcLt8bhMZPHaZpPIXHIcDldVr/U40XTKRIVt47np&#10;UrPcPzWOYXP9nR/O1tPdbW9rZpHJELaH/wAdllgm4bk4a/8AGcpTWd2lFCUrVEa/ML2IVmokar6m&#10;mZqKMtAk0w6s3XX0oo6jZUViVdZIJOtXFkrUbLQESxVOLSRbi4tLd8zbI1uV+AOxWVkDdVkQxe6Z&#10;oZXtv/yO4jRbr7N0uZZ45YLUSg0ksj1HZwdbuN0oRn1F2rt7qe3EdfqowCxkKL/TREMciyqY2ZVj&#10;LqSyFZV7p+j7M3Qr7BGgjGpEn6dVMbQIxQMrAqzezdIOkD/YA9i24hHJG8vbdCV9ARhkb+q7dqiD&#10;RL20WBSVXNKHDKwp1jlp1dk7vO66ERHVtFGZpQoXX5b9YC7onYRvkJuj/kxatdKJXoI9BFCxkoGf&#10;70kW3uI1oL8lNhR1oDVevQ+2yfXRZlHYLQGqReqtE3VxKojUuOvsfuwA2sK9VpImJnT1lW9kbGZa&#10;R1p3Ls7Es29PuQiRVXuTTl1JPYkSCuoav6dE6LluxLCmUpUgDVZRLLJZ8dLVb4iGJHw8Dk4O3c3P&#10;F7Q1neJ+mmjmty52JpBRZRKGDU3RxIHEjN2DyRzyZs28tj+DpoW5ItvCted/EdxnJvHfBbvE4SXG&#10;286eQJP/AOu5yxl/D1yG15B4r5LxjD8uxXFvFHAeHL6oin4srmD/AOR4/gMrEfli8rc4m6zmatMv&#10;abrf9o1+FLx1iLDgH4seHY2XhA/v+KPGOX8q8n4r4/8AGXiLGTeVsTXkf8OPBPJeIyFjdYu+/nkZ&#10;WP8AaVWdrPx1n7yHNcPzmCFa/sD4PDuRWN7Z2v0HlHL2d/kv9WzupLO4wectruS2tRJV5cWuKts7&#10;lmytwNj+f9hWzqlBY4GzvYaxfHU9llgIWpcRb9rrHsS+IXc+KgkXLcFtWbLYu7sLiiVJY7am0y9j&#10;R/f8tDqnTtL6ixBX8gE6BWZiNflh7UXEsFqqI0gpABFOknp/Tw1NHHXJrgzLrsfyMjlLZZZHe27z&#10;B29157rlZbSHp+mJecXTFIZ5baKPrdDLGmk7CNiVYdJfVIbicCgIisMkoYoVooXXZjr/APAG7GIq&#10;kUaSha17EOp17C1RVjYy/wBSRQ1Ir94DqS5nHv8A6yyFm0oKB/RGyvGyiNCVjjFf4h5Y+hBjkdHe&#10;hHukXuB/TlB7MU6CQRsUSTXUyPIZVkMcgqQfAZ+/Vpn21L/n9S6gBnjUV89Y37V1KUh7Uqqx+5Ef&#10;y0fwf/xsmlCr1N2qiPr2KjtQGq6p11phGwAiZqkU0QoUbdG7kFStAjr9jEI/sqEOLV6FgWU2BhZo&#10;yyupUOvZIqk2lBa/yiO9E9qA1Rkk7hGStijTB1qQmnjYiUOwfsa+JJcHiY1ktouscNsWDWbJS2gF&#10;TQuiXdqlwnNMKY2ieA23b4PaMM1N0IMSkESsJgjtl7hCvivl+Q8d8x4tyzE8rxd3krZYzfeyPylz&#10;jDeP+L9b3LT5Syijj8H+asj4ozHDfJfC+eWUksUCeYfxLcV4RZ5K/vcvftH9N0RW68W+CeVeTK4x&#10;+FfhuAjyv4cvG2Uuea/g7jSy5JxjOcTyP9hI2lfx15+8h+LbDyL5Z5t5Su/7Y2fzNfhM4lNh/GPK&#10;fL3D8Bf2PLuDX2I8bcsnn5L+MPilng/If8yqWLb3/ZNeA/Ftzyaa68X5WyTlHFXu7Pk+O/hea/s4&#10;nCZy9XLXXL4bb5J/1kd42TP5VIprm4uT+WvzVWb+fBYwZK6w2GitoLS2WoLX+nHj1lprDqstgGqe&#10;w+L3HswzmFgurTPYY4mQ69dMjqOpJUhWmm9zs3YyPK1KnYsF7b1SOqCupcf8Lt2I1XG7X7r7BUGo&#10;aliiConap/Wsc7yuuauInkpetaogqd/K3JkeE2wRIy5Se4a3kubU04Lyizjkto50hhZPm3VpYli+&#10;O/YzwTgRFyVHUSjq51FThO0bpIe0U0zsrRyyM8ZFmxmkf1I6FVCy1JJ6i0rRgSTdRcLW2jbrPd1E&#10;YjLHbytVqjBvrtlHVo/gE9FHwf6lKrUFY0FkUJEvd4yp6BaTsqL1QFZXWPpEZRGTtwWRvb/2NA1A&#10;AKVbsAeoZjX+Mml7gt12ZKYxpWmQySAraaehAzFgJh36qwYPdARIybcLXwXSJwxjRVQdwfrXpApP&#10;rTgkSB1i7A08QYfbf+VW0bl7NAKuV6hGaR7203Jew7IkVlKBA/XTxj1uvSFoQUbtqbQLf/iXtXWp&#10;BTKKf5Jr5apA/bFxvcSYvFuEth1L3MEa3F1I1NkjEYMta3UeQkKScnhFzbXcRtLlgVWQdlk6sm49&#10;sYzQfQuXhjk43x2bMX0fj+zmhxFtyviLX/lnJ2aZ/wDFJdWAz2b5VznJWFtFZxPbfr2nxMgkgN3a&#10;3FxyLk15AcfdqkFr7reZoBR7a7FV8LeM7nyLymz/AIJxPF8t5tcyNb5vKheF8/uBP5e8WYHyhxvM&#10;4q6wWV/nwXWyildpZP59mv3/AJzXgeJYfD34qPG3IsFzvgHinyVmsN+FSy53m+b/AI2sjFNywfzD&#10;+5+GLJWk/CbG7W5g5/8ApxfeU5Ld+X/2MbGk15+pMiyBGq9HW7/1VBY1s6/m+uvzPWgN1a2st5Lx&#10;XDrDFjrd2a3xkhqC1IpIQoktg1fpVNSwBqyFlsZW0KVyjApfxX1o1nNTKsa1s12+iKzsflF6EfWv&#10;kV0kU+qT2OGFH5pmVhWLWyS4jvdreQRPaxB5rUGZg9u4a6uYxHdsTN+RI1+zb+BAulurZLaS6Wa3&#10;+GFtFEkqrO8lo18oEl1Q667mMRonX4SXr3oJ3ijCFEK6IjNR9fWWkEaSAAtFci5/Yn+kG1G4ALPE&#10;0QWQj2RaabRPrNIsiVLKsdD/ACgA9h+UiVkiiV0AiUxM0S1oUvVZQ/wynYFRjrTEhZVlND6qiK1d&#10;wyKOyyKXrqrL+l9VusYJJGkpAGI+C2uoPtJChfjYji28dLp0ek+DAQtMAajiPp2A97J1pxGAEZwQ&#10;K9m6kUBkH1U/b/KVhICFO5S7pK0kY7L3TaU5FQEl7fZqPfVIB3nT6ZFOkQm0ZG6M3+LRkM3+PZdj&#10;pQHWv6Ro/sVUjfyVJo/FMoWgGC3bescAxa3bwYr11mrMW1s/IkLR5tXN3fRerBZJZJ2hgliy2Lju&#10;LbkcK2+THxGGCqOxpiGR0EjRfqu0zSNkeFcLeytFubezps1irg5PAWk6+UOEWZssC8ctnNc26NcX&#10;z+7EeN+U5tch4d5PYpfplbC5jvoXsZpIzG4TomzE1fhY4vc2XAxl4L3N5Gy4zkqvMfBx23zWRxeU&#10;tPEXkCSe4/F/xbFY3kC/P80UTTy8kb9Cv9/56mvwpebbGzs+TccxnK8PxHg/L+JWbnx/4C4t5J51&#10;kPI/Mf5urBf7fjfydmPHmRsvxV8H/Q8+/EHaZBbm5nvLj+wrFWtLW+vobq7iw+PuJmuZ/wC98a/k&#10;0dfybJ/lGt0Dr8i7MGXRrhVj7rjj+Cad8Xhv06R2R6NZ/DBUoqBTowpvirmLbZOzDLl4CRzbHsAH&#10;dVA23Zm/LZAompIvWB+7DYeB0hVAyn4qPp3b+m9Y9DLbzqFpb8F47uJXvL+G1GQ5EyW8s/6qSVkZ&#10;vzVihpbYfpyK0UcYoXD2uL/RI8Vtj4FjilZ4JHj9sQoh0oD6S3AalTqrSr6+rxKvrZGbUgDpL/hD&#10;HNTdS7wGINIUosLRFjDynoHMSNTM0NKeoRfakUPZZB1MbvGfR7jFH0U1GCWId6d2ei5A6ys7LIQw&#10;+sgBWNuzsCrSjVfaRv1CrTBGbp7Kd9rH7OpjZ67DsxZlT3a6FW9jSUpVyBICfrK/ZKPclGaN+oY6&#10;V160q7CINq7R1K+qcewdBTIaKr3GhS9owvViimujK3UUFVq+zhqICjqxGqH0Nq0Mqqzspc9riTZy&#10;EqTUenQqxDbenaNAB6xI+6PyXb510p+yxxg9V1UiPs7FH70UBORZUg8JWME8JxEbVy/AXP8ABeQ8&#10;zz2P5DxvlF5kraHkk8NcBuby+ysWDlW3u7DqnkhRHyLvJ0YhyP8AJmVWZ9mXsYuLGW859ieO262H&#10;4guKZm24rxjlGfyC8bxtzc4nyziI7PieHleds1khFL4W4FaXq2HHra3hazgFeQPGeJzmKylg+FyU&#10;JT0MhkeUwQ04Kt+HSOOPxB+JTJ23FvKMGVvrC/8AHXlPknKhx3kl3iZfH3EeOYjE/jW/Trxcfzcd&#10;ihgqeaS4m/P9v72q4n+Izy3w+zn/ABgeYJrfkvLeTcyyOvz3+Uccs0mD8G+Qc7b5DwBzjIca5JxH&#10;kfELzf8ANr+XVa/tcJw9hBaNeSyPz2wa3f8A1tGmUqaDMB/atY1ln4Jh1ukwmLjt7azsy1CxqWyD&#10;C+jS2r9ciOt0soc1K4FZDbR5cbh5NF1tyOzsGjc/I+AKUyRPSI8hIAFGo5GjI1ssEcaFKY+1pkY/&#10;UYpJywMtSQGaMxXP6hmN9U8UFsf5ezde0pobNWVt+ph9rJUskjiVYmFnFEEt4bhHivLhI9KiPNLR&#10;SrUqKePuWil79SWdSJJCwEX/ANinDb9RjjkLqr+yNIR0llRvb6W06jUh6r6Z9S9eylyhZ4qV+rn2&#10;CX+nJQVZY+3ojV0FRydZYtilh7Ii9o4rZ0D2uwLT7a9VEp7ARsxyFB0SoWdKKsiKWA7RrXwAoKMF&#10;daLM4K7VVXt9u5VFVZHDNEZXISlJFHsp/qCoyxoGRR/6Lb7HQRtKi+xo3rr1c77aGkUspU9uuqI3&#10;XQqzHsAGZvgUidm1XVHqJWiMOUljWTLM4lvJ5zKQo33phulKuznZEew32oe1afuwPcVKPkl0QKy0&#10;QTW903fZQqcjGjWngO5/JlDr508H20ub4fxLB4a2zfGsHkLDwzxidr2VuseRsSy+V5objm0I7Wqs&#10;orb9v/sOJvZ2UHTM+J5Zw3M22e45eWdvf20HhrjOPzGWsIRX4ksrjMF44wUc0UM0X63M8J8XwYfA&#10;828oWPGsvHzrHvBx4WOfx/4mPH//AI9e2MhNn643MllZ3Mb/AL+H/wCHf/GXn7wRc+W5vIHF4uHc&#10;o/Dl4p5VlOP8kzl/Df8A4euI8s4vwj8SfFLvyRmeZ8Yn4Zyj+RVZjm5Xx1n/AKNlZ3mRuuJ/g659&#10;nLDM/go5ba2XLeDcs4Jf/wAqq0jfh/8AEmKxMeUyNjZW9jyqASch47xfn+D8r+Pbrxxyr/V43yGK&#10;Gzgu8v7OfX0rXH9/Xz/Po/2ACfz0NVgwGyXjXB+8Y3EqDb4sMZMS5N5YSw1yEaTIXMkctje3SS2z&#10;OyyK3W+jZ1y8Squci3Fk5DJfxGNX0Xr6xoWJ/IJ2ZZDGVZd0G+Gfr+RPwC6V0PQI8j294I0spY2W&#10;S1eS4mYWiXknS3lK9/5P2/PF9JZjLaxpFdA1dBL6F7OKSc+lCbiWOuzSVMqR0neURtJKnq60kLRB&#10;oPXSW8SB4fa8iVK3prX3kbstxLbyxqI/QD+nZnJI2sp6ivUyUqmVmBE1ym2dSiSaLykzn1t6zEXW&#10;ONlIGxGZ1NvbttF+yQ9G/SsBJbbEkB6tGrCXfdb2bushL+/Ujh9kt2P2LuweJgtf5HoqgbUjqGAG&#10;10V7MWUR06IQsSBY20Butda/68Wh6906e6KIApLHuk7M6Don7llNR/SpdoShAPUUoVqEezoU3Ugp&#10;1T+oVZGIAXfrYV0dz01JvVdOr/bf+cXQUxNbHb5Zu8QH9NwyKlPpgppx8imHydRieMdfFnJ5MFya&#10;1uYry3rIY60ylvlPGRlOG8aW1oMJxrH4KNljlfmOWgwvH7y5lzGek/wkjg6sXDSB2XQMRias5hY8&#10;lF4M83X3jy6xnM+PZ6zubh7uud+ROLcBx3kvnmc8qZ23geO145LAnPrQo1r+K3w/lsxk7XxZyBuP&#10;eJ+PQYvif4wM1+lrDiYWV3Zs8BtoVjyWPdY/wjeXLe3jry/4XwvJ+I+B/Lmb41geM+F//L/I2ez2&#10;K4zifJPlTNc18g4niXIvL17znxPzvx1+Zrjlmr3F5dSXt11bX981+GfxjgeHcV5Jy7MXMdhmuUWk&#10;mbxXGfL/ABHmPFcnwnktH4/PxBxs8p59Fw2LGYjJ89itshHyPGXicD5A11efiz4tb3vEh/qWNjcZ&#10;K64n4y9T2eFuhVxw23uByDxdiLqHkXGb3jlx/c+Nf6fxR1vhkcUuX8cYv02VlbOWs7NUHRBV5Ypc&#10;ry7AN6ctb/pmtp9HHwMYp4E3eL8ZbQOaVSmTK/ryd1qgN18a+nT9qeRpG7fCqhdkZGHq7qFNdx6q&#10;38v2koetYopZ4EGRuRHJf3MomLNUojV/y1/IEYnDfqne9nuzRRZLVLaxDtN3N/ePSwsJRewNSf8A&#10;13MqSpa2zyGOFxMtzMp0tMITIroFMrATKvtZGRx+0ErEJ8CSQwj5ev0y1G0CqGmdInh9kUUTH2rG&#10;0kfsp0ljGhCfRLLUf9Rw8Pr6FRb2pK20aaED9I4Ho2/1ETmpbTobm2jkM1v0EsTQFGRaWPRih+BK&#10;BQ6de4ZI9mgUFLGNxtX1DAfJ2AWlZAIqGnde7ER0m4yEdzH0YKLjaLslSR8KWVtL6wgGwFaNgOrN&#10;12wbrognTP61pgNBnAI7AfYOhNBSSVPYAlum0VStFQKnZUl6lj+z9duzfLRsA+2kYCpVkaiRXUmt&#10;fHUdB1FSFloySTC2xwkrK4HZ8TeR/pFNHOhNM4QLchmlBYTqsI/ED5SfklzjcYbG2fbPLF9XmffR&#10;HjVSUhRpZGxtt1zmDtLpLfFcmw8n/kvlMW/8CyuTnhtf0SSNIIcvj7i2l/D55dxvkXi8sUc8cHHs&#10;JbNyPLYbjlp5y8jDyjzixtoIoxZxIvrWWO+ieQxySQS+C/xF8jubLD+QOE8gKhRXkPzn498dQ+Wf&#10;NPKfK+S1X4a/K3G/FvI/xIfiC4nz7i+63W6fIRJhfz1/e4rYxZXk+V4xjRxm/wDxJ8qsp7fzfDns&#10;b4Jz1tyLNfjExS2Xk/8Ak/B5jYLzyZX4nOH5vjvkvjfjvyh/BPw14PkuZy/4sCLHxUPz/wC/nw7x&#10;3kOT1yXxff4S2/t+LeMTwjFYdoxBYQmnx/rW/sVkTn3FoMjaZOyfG3/8w/1/jX5A6rxuIzmuBaMN&#10;hbfI/PI2a3tvzHit57cBwvITzzWFvbxTxslX0P1yasW5JdJa2+QVmyGtUNUrFTXxXb7LEGl18RxG&#10;RyNFYi6bHrB/KCGWQWOJkc/wSS8skwUkU9ziZY2mitooD1/s495oJ5//AOUgMkVnF0tlupIWRckR&#10;BdTiSo/4WEnCGlkR6CLIWlVJPhyX7kyetukTVMlxNMssfWWH1pKsZjKykib2IqdJjOojhuLlUDIH&#10;keONl0qyGXfYGS5mc1IEeOGZKSJZ6Ux1r3VZ2gne0j6iK12llZvGYLDbLiY3W8xTQma3mVZ4gauI&#10;kRshbvES5FS6KgKKHXUfaSvhD/8AmkHQn4egorQ7FyHXq9FOwHYDrX70i/ABWlJ7Ks8chHRUjn7B&#10;GJ//ACHToV09NuvkqejKVRKYK4AIboZH+SznZ+pLGtutGJFb/u62QB9DMhZe/YXEf1YJoLJGwPav&#10;mj+0hAUqaIDrKjGlJ9jIutHswOnfpWJx89zSYlyl1aTpJk8Bcxy8N81X+CuMV5M4zlaTPWVyIrqz&#10;ih5R5X4Zxq38medc1y443Ew2ydVNTSME7vGDEspaeJI2ukjFperFOAJKyknentoUX1lqk0tSTtrU&#10;YXMmKS24/keQ4bJcb/FN5UsrS6/G164fJnmfmPlK7w2HniQQyR24tWMn0WS+uLu2i8A+Of8A5L55&#10;5Q5FivE995p8KxWXGP8AyLkJjIZqKaTfWoYZrubxV+EDJ5KuPeKvE/B0u8lxZDP418M8ul83fhXy&#10;OGZgUb/n9/xzkbHEc8SSK4i8++Ab/h2dm/DNa43xP+EnxouC41+K/kNtnPLn5mvA/P7fx35BtLu3&#10;v7bm3DcdzTEYXxZyOOXBccxfHbb8Yfkm1yV2P5+IZEPgbq7AwkvT2f2eH4yXLcg4RxK3xtg+JirP&#10;5CPDywcojFNLbzQ8gigurbytiRZ5P/TXpvtDTWOrf+c/ycIyElpl/HF4rW2KYuP5J7a3mGViSOrz&#10;4eeONqyPVlz03rHP8o2OsSSx/wCl/gE/n8a+KYaLKylipqVdEndByKINYzDRtStBEr3CJB7usf61&#10;PTfWytFe27QFyhP8+IKtPcWiIGESTzFaurlGMf6aKFLuO3hVbRx2Xpb+2SoUTvN7lH0lJNvC3qDR&#10;IgkrqymN5UMQk1NGJJCgVE2sih9NJIWllJpRHGymTUiVIxNN9quHlSg46mWSKgXWlApV0cenZLOL&#10;QtepazhQOgVAC4dJgDkbP73a6V1Q1lIHZHjOxpYQW2qvS6aj/gD1TrpFUMvxSEIFH2X1703U/DJH&#10;pYm+VBFDYYrGKii+uvuzTGTb1H17sn2LEHY0TKaAAohacg0JCtEd6HVq+VbadiFFaIDJ3oIWbqOz&#10;ks8cMsgNsBRtzHU3sWt6p1YkKFo7ZTrsURqCA169HuxB6mm776nq3YVPJpuNQKLPGfpfbmsbi58b&#10;krVZ65dhLeRP4LPHT3nLrOK2v/IGSrG+L72dz46jhhvOLXFtV7BdxMlxGI5iA1zIVbDcZyWQmbx6&#10;lwmQ4G8UV9BmcW8X/wBmn6qB6ysjIzSxKwnmljj47gshyjKcJ8Z4fC2MeAxgrlHi/jGctfJPjq54&#10;Ff2t1+vRljlWS2jNoUgFZItLY/hz8l43xrztshwXk1r+K3zHxy449jrf6qZJp7yGGKbuQPwq+GLf&#10;B4bkHP8ADYNOX5W7kktHzMdckzN697xzmOIup/xZ+GLa1iH+h414jjuc8w4h5b4z4hz19j8FyzF4&#10;/wAe8VxVl5p/EtxvhONuLi4vLj+TVeBvP3JeES478QviW+F75y8TY+38s/i8jvbKeaa5m/5X/P5L&#10;HKX+MfL8pzebi/n+fz/DrhP4rzjH4WCJHx9q6eb+N5C3gsZ1C8fxt2LHMwfHmm3K2X+nIUJ2de+a&#10;id0CVP8AOev5Yf8AUrfeJMn/AEMDKJI/5Ln/APHlPrV71Am7NWZuGrJN8+RM3BeXUbKpbsEOqYg/&#10;lrf5DdL12e1fXqNfl9dYuxglEa20KSzxyPBGscSFK7SzoZWLZO2MsZ3+Wz17ED+SNgjWlxcTRSJJ&#10;InWOAMls8gkjdJfmJ+pc3E8ZS5lQ20coAUSMZvSJ0Hp+xYsqFg3sX+uGLksvWP5jZi3fQaIdgC8x&#10;jhPwBHFUbypQdKf2miJY1aOJaZnpFWdpI4zUFYxU62aAiD1asmRSqM4OlpHHZv6kV2eounfd/C7Q&#10;zh2niimZN9iA706BqXfZl+eoZQSFUqHERFLHugBG7dowiyEIS4XvrXwP8tikHtoou/gUjEoqJXaM&#10;111Xr9aN8FVQ0F60NlTJ61UogUJTt3UhlVXPcrJ2HxQRe22q3i2x0iwQq9SW8QF1aLq6i/T0F6x9&#10;vZGT3jD9qbT08e1XsSz6J1Tfts6/ertLmRuGTyTWkUUqy3d6DbNb/fmdzA91/jSxtdS8a43DCkFr&#10;pZLIM8+Ohar/AI3DPHyDj8uNb9WoXjOLgyUuGx0MUf8AC9GXHfXk2ItLuPLf/pWRfswmjNTH2UY0&#10;KcluZYMf+HDgl1lcFms9HxNf4rBetheS+658o8ObOcbxty9peQSR91/qRqHVBDNIL/CrcVPhMhbi&#10;PFXTzWoFhH7kinuG9qeJuHSc98heRPJ2Mx19jvF1xfY/mHDYLGO1xkOTxF/beL8zb5Sz5Lxq84Vl&#10;o/JPA+f8Wm4VzPfx/cjjknk8Y/g/yGfsLj8IHiRK8i/hC5Px+3ss3ybjcl9zLmGUg1/PYZD9G15c&#10;fq7nVa/ufP8AZ/DhmFxnPIJFmhrNYi2zmOxvgX9PnL60tYLfLQ24rzxkzLd/2dHX9hVZ2sOHZO8S&#10;24FHNIeCY91yPjyzeO74Fk4EuLae1fZ/lA3+WMt47q8xGEtLdeGXcmMn4NyZJhBKsqfkayFwoXIO&#10;spyEgiq8yEZrL3jtXP8AmEGEtZXklkb9wN1tlB/b96NbOqCswrVBmFI8kNAbOFiknilMnaf9RqKM&#10;SAMFCokKXCDWYSSKM/2Y7ia3MWXiliilsRbz29yyyyfo0nl98lWknqeVnZ/YsVwZI0qaFNoyepFj&#10;FbJdl7RtvojoiT6pupKFezMysoZkQBnbUbdk6hjGOzBmcoXVpaJSWEewqm4xC3UrDJCuGmkJgL9M&#10;cgZbT6yRSaKNs7CkyK63ciiWXVXr6RgWuo5NUq9k04pHDED1hUd6PyqdgFWfui/KRg0NrRjFfMZH&#10;2pGY13+Y1XrECwKBwECUynezSbSj8kMYx270mypFORQ+KVdgqaOu39NVLDTqWpuxLFdGUAWkLl4o&#10;GAdOohc9HDkb2chbL16ts/Fb1W19bJ8dR20d+sCn76CuGlaRKx+OknaHEQxJHA9q8Wd6i+zVr0yX&#10;MZLeiJZZLpSG45ZhZcUNovrsornKvI0U0ZFxECuYxtvex85ifEXXjbigOJzAXCWZ8gw39Yvk8ck9&#10;7Y2s1eUbD+FZCIiSWVfXTf5iF3PNdmD8M9lBa+I/xdcWzOT4hwWXnOSuPC+U5TlPJnJ7JV44zx/+&#10;WzyJHFNB7hqRnj7rSXVy1xyG6uFb2qLa7tYdNFZ9ckgjtvwYWHv8ifiWxNva+Nsvz7zSnibi/wCK&#10;DyJg7S08z8B8mYbk3JU8ecu5DxjzllG/D3wbl2UyX4wLOK18u/3DX4TPGuHnjzXMry9Fza5u6PEe&#10;XXuDk/GB40t7WcfzcM4JnOb3/Hvwr8ZtrD/+HXxzvmv4U5ViymKyWEvf9TFYm8zN3wThf/juW4Hn&#10;oc1hPyyXf1X9xDCOV3lvZY/mvIzyjkH+jbQPdT8U4WbZ8djY4kjxSs38Mj3cWAqbFuRyLjdtex8i&#10;wwxNz/LHG8r8SwssbYzj5ak4+VXETXOOrjXL1Mdrk4bmOS70t1lNC/yTMMjkyi3l9cStcf04vIHk&#10;y1x1XNxLeTg9TqvigV/Lq/rC/XZNIVWuxA19SzEV8Uw0cPPcSOhuJKiUyywNAiCOUFD0klH6uTMz&#10;RJD/AGepagdGu8myxP5x7kp43juOp7iaWUruV2VqMcUCDQJcRzBzOZzGReSB2j710f1qmyDKsmxS&#10;TJ2SI7McbUPtUemqSRpkhkLHRilEh9pMky7VWsz/APYx8zTW1unreBgKg7Rj2fPt6GSXos7xEyEF&#10;uQ3LQRIsYUeoKOyV8o32YOh79gUReqjRosWB3HSp1pz8I+wwk7L9m7FSCtf5D6x1/gkXbcKN1X1F&#10;tFi6uaWP76jjpDEg+zMSe9evdEnTKy0Buh9l6tWn7EarYUYq0kdRasRd4+UUu4yqSMDC/a6haaO4&#10;RhP26V06N7Cx+RTsNGPcj/LBwabereJJJMZb9RDCzhsc3purBOt9Yp683ZCCMsrRQsXuOKccf1PY&#10;TWCXOfE5EsEpvZ3taw2TkvJbjF3cdebI7rH2niqC0l4RzriUHJONWHFub4XM8C47yG85K3E7VIfx&#10;OWX8OtMfua3l9aV06Ug7Jyy2mucf+EPn9lkuJXNtBeQYrwzaYC74944wfHs3565xjeF+PcBArzyf&#10;1hdTSRr62FZDLJaPx7lNtjcxzPmtpn8jGyTi5sbieooVK31uWj/BnfXsHP8Am+JgzvD+L8s5Jl/G&#10;jm9Wz8SYnOZPnHkCTIQeaYuYWXG28ZYfyhj7b8Wl6l35l+NVr4/Pe6J3/Ka8J8dssT4p8s+V8346&#10;5rxL8QjZBLfn1nk73zNYYl/A4/lwWLOay3injOD4vh8lyHor57IB8ByaKQ/iY8bQcnwf+mAWPjLi&#10;lxb2cfFesPGL27wdxiuX46+WXIQBOR5l+nJOfcV41aeVfM+V59N/o62eH4A21Yyzkme3xykW+P6R&#10;rZqVlx9uFucaayWN+3JOP2l0mVx/8Ouf3/k4zjnv7/iWDkiWxxhSlsJOslgPXNFcW8lhy2+spLbm&#10;ccwlz1k6X3IbRay3KcRb1n/NPHcS3K/J3IOSybaRyNH9qGtsAD8ivhv5P2oliKII/I/J67rC+l0P&#10;/wBimWJn/Sras8k0ZjLwm4HRMzLbyN/oSGVJGhuHMCe8QqgowyaFssoa1kr0upW2aOlHVbmciOUt&#10;7PZCrQlmYyHtKm5Lmf1Fmc0dVAXRBIsc07AOpLRv/wDXLzesHQVH6BZnaSSP0jFZKW2ktbm3vKVA&#10;RDMWMzoFNwFppysZEstZS/tbVbu9mu52jBV5VCx9vbIWauzmmZ67aA6s0QUBaC/Cx+yll0iKGMki&#10;hhqtDvt3LBmMWmIb4R/kqWpF+PhQGLU3wwTVJtaRdOE+5UlpPrX9PbaB/wAK0DX7D/2KNt1XWCTU&#10;aWsclRWcbNnuI3F5a29lNBDcxapbUO2ai1fduy6JQIQaH9KjG3dukdehtyuxri+NN00Fj0hvJf0M&#10;b8uQiwzMF4rRxtWdxizQruOsK3bO8bwca43kmIKYrkfleezy2A8kJcxf+Tm7i8f5tru+SGWYfiLw&#10;0U3E/wALvO7TknDK5R49wPKXw/EsDhI7eD/7n4nuX2fJed2assRcu/Vq+wFy9rNa405zi2S8cfi6&#10;4rk7Oz8y+ML6Dnn4qfHHGbPm3MuY+TsrZWUGNsn/AKEkrr0yd7JZ2vhLxNc+Us1/8Z+HuMW/kr8N&#10;HEOU4PeQw1/cmBn/APsCe8tvdZfhQ5Zbca8rXdut3a2n4X+K+OcjgeY4rF8h8G+PeRcz5x5vzmIb&#10;yHwTiHOPOvOviNfxR3OIyPlcH60TutEfzb3+ZrxLmcbn/HH4n/BNzmbnwT+Hf/zyDjXg6+yXnH8T&#10;2WsuM+Fh/Ia/DFxNeU8/v+L2f8LvucQ47I2XNcXfCyzxGQfDWuTxPkrCJx3nX+l43wR5Byni3GI8&#10;bbzYoseT5m3wsljnILtru8zEa84n5BPBk/1ovv8AS4xbfqclxXjZmrFccgtU/hvWngMbLExSRCKl&#10;i+17ZqKz1o/TneNMY/k8TYP9XWGxy20GOsPbUeIiNXOCrM4ZYVubKNqmsvrfw3FsmXmyPs5XZ5J4&#10;ivU/zE7oEii7MQCfyGgTr+UfFQTmCWwvLSao3hmCN2oxs8cnuAy2QW3p3aRv5NH+5DI8dRRRqLaK&#10;2R5xp+7qqTku10qy+wanZ0rZYXHqhiYP6gkEEKozmYIheV0KIoYr6HYCek9RDz/EyxrUkFzK7W1w&#10;sxmZWeRBKZJpFkkgR45XE0kNvK1rfy2c1lyCJWiyS0b2SpJZxUt2kS33I4EjvL64vSBIrKzuxR0J&#10;BDpJ7WboCX7UfqyhlZOhID7hjMlLHIAykHv1pxG57naaAG0rsgb690HzIzJX0etjf+VCFlaVXLD9&#10;yx2jL2IpPiiDR2SFZEC7oAbUq1H4CHsZVIHG5UeJo/pYMGpZ5Eq9iEj3cKNSW8es+d5dOrK4KE9h&#10;QUB/nbMzNI3ZWWTpdMRH41shc2sWETt5A4TdXGBtbm+hl4LZXNzMMVEq3mJ6w5LrFkeO94eU4Yg4&#10;qRElj/ER4cynHeR+KvEmRy0PPPHeb4viPw94WbIG4tITH+IG0WHgvjrMcp4JleBecuMcstBn7a4q&#10;8uLG0i8xefZ1gw+Enid1MdRupFy0SD03uSlsvE2bniz3hfLSwZfi+Wwt1DxOR6g4jbQNHZRQVJCv&#10;uGmEcCyDlFzKD4H4TjcH4kvvxLXozP4e/I58iZb8TuAgwPl2ynluYZ45O01vG4u7C5x03gDzLY+U&#10;eMc34Xgufce5vwzxNyLH+F/J174C5Dz/APEvxi5yHgTw3yjIXf4pfN1rx7EeI8x+H+Lg3kTx1lPH&#10;+R+tB+laJoa/IDZ+aCs35brdfh0Phmxi8W/iB4twTn9tdYfkmKx/i/EYi9zGR8d+KLDzr5lvPLfI&#10;h/Ia/BLZRtk6/ErwnNcY8i8C4F5Jz2P4hjucXnPIsKMXifJ2TOX57/omvwtY9bzmdpjYoZmijYeb&#10;uFdIPH1vNlrzJ4mK1rlFmrw8v1/5H/dB0f5PFeEN1ccew36e1tcdqjZLrMKIUnzPWrXL9w0kZF1M&#10;NZhTHXOrB7mB0eNvz8K2Z/R2ERMmOiVTBD2r9NGayXHo72s9g0sWu49C+UerKwLrPAfpJojDLRJY&#10;kaP5EEfmda/NQC38o+Skbstvmb63MWcjEd3l41mu8pc3Mzl2b5jbY6/3xbmWdbf1qsxSWRZTJ69E&#10;AyVI+hIza96rVwBq6s4rkJPI1SIskBbpGPetRQ28YiWVkZrfr7njWP8Aqyoh9h9IuQI9yy3Jj/Tx&#10;yLL0FTtqkliDBpEeVpCvt3RtptJNOEjyNx1OWyVPO7VNabHqCESlVUOJHD+lYvt/ioBBjINOvaVS&#10;xr5FQD7noai+qEoFkiDgowXt6wpZ6U7AcdQ7QKF7N2Rq9XU9G0hrp1osBUa6pnLUQ1FT3K9K2aEm&#10;6DyKNfbcYKALTdiOxFSJ9cFfHHzY66imiEaCnkYG4600Kl8zfw2kV6PZeHq1dXNHRZ2DDpSW8gIx&#10;4RWaJWy9u7x+HsiRFGAAQrrzHw7jb++4lwy1xFpkh1lyoWPGXFw0+XmIx994p5ZFyjjdcl47Zcmx&#10;k3j/AJHiLP8A8Dz+WwXB+EWvELBGV2/FHzG2c2mNi/SS8at0dU5raC5t+S5FLPCW9gnXStutsKuI&#10;5slL414Vj7K2vmsbBbWS2uq8s8Cw2bxmOdcdciJiLvsadpNREggwEcnsJpbf8NvPcZzHxtk/w38C&#10;yXkDgnivhXiQebucReQ/JwVUtWEdvDcJIY83BG9v4ewWCGN8V/i645nYsXmcPnbW38bcXTJyY/xf&#10;42Xy5+Ly29N019dySJ624rzO4vMfy/xFz/hmXubW8spN0euhrZ1vq3UK8T2lpc3914d/CpgcXZ3V&#10;z4ux8nJfDvhryhYeWPE3IPE2d41zjmHDn/8A4gPMusxnc3yG71/N+FXyDacO52CCOfcKs+cYLF8F&#10;51Zxca4Bb4jI+VubYngfCbq4lvLr/S/DZm0xPO7eRZoaurS2vobnH4vAwZONWh57denE39y15e/6&#10;XgDFSXlrjscsK2OKiIucPHKOU4eeOLOW87TWVv6jZ2crQ3dtGrZS37VySHa5qJIMp+fgu79kWMtR&#10;IlpEdwHVJrVxL6o+Ryeyr6PouQmJXNfQ8ruUWEksQf5Drfz/ADBtfmxBP5hNp+TIBQ+aK6LdTX6d&#10;/SIyV/vw+2J/Q1bbtND66Ejb1p2hUyFm9nqEhjjOrmMq0zyQiNzNJ9gO0avKix0somOwpbrc0ncQ&#10;SP3Mv9KpbcTPJdWkDyu3paMRq0YLRl4aeA0q9DAnYbegooC6LCHqz9pCgIq4PzZkgtGsjXHSg3Zp&#10;EaYEf0yncqOyIRSaB02/SgjhRZK6PRi+JYwKQdY4m7AL8xAg+wEB/jYBjPcqr66aG5CZD7HU7pSK&#10;bVSAF/q5+S+tro6iQNQ+h7IEaKQ0yboJKrSR96xedu8alhyO3nX+I9j+rVzfcix9ql9fzX80qp1L&#10;UD2eRpd+pgyBWrsI2WQuJ4PZU0revjOcm49leM8isctYNdRpV1dIyHIMrTogrylzKOyx1khVbqzh&#10;nt/H3NJ+E5rAchxvIrKidfn5L8iYjgeMa6y3Jc0o9dHt7CN0+uo7NTwFiyBnuWl/S+FsQnIfKnIO&#10;OpgsHb+euOX96/kTDpcYrAWXIMV5lwV1w/yPbRqakHVY5/U8zSNOYnkbJwwGz43yTN8O5E/4xvIW&#10;MrnvnHyZ5SXH4K1sqmabubVtARVdssUGSwLx8emxc0dfoslayR875/HCRd3ssuIuYCX+PCX4XMhz&#10;e349wzx145hvubWobJXPCeXY/wAtfhDs5YMlZZLEXnufpF4U8szYuVJ45Gw+UW2/CLwL+N8p5Byv&#10;9Rlf4Vjr2VshFxm/87Yqw8leEx/ZRZRXg/8AFPb2FriuR4LO236iCvIHm3x947s/K3ljkHlXOf6X&#10;/MVkrnD5Lwb5bxHNsNTzRIufvbdqyk/6qLzhz+yaP/T/AA9WsMGMsrRWdVCiru1ju4fIvH7i1bjm&#10;Ivb+6XH/AKC2u17Vlx0XlMXaDI6N7+fhWdbNsJeiWG2m6i1nUV7dLfXIK5eUdcm6uL6YW0Oa2w53&#10;dWhH9nt9f5D+/wDLvdb3+SJura1kRrySGaollmpp4uzwhYHHUfH933xdov6caBKPb2FGCxqgPaP1&#10;hdkRpEqfeOX+nVxLE1w3rrs6y9i5jDovvEZ9SwTRlmWRPYn1UlWqeTvF1K0WYsVcSMgmEtqbyROh&#10;cbVIxIoik9pELtX9VAyNKQZlJ21TIQpUdEJK9fox9la+0Q6nsq0hjjrSbRmVotFVi6KFLzB5NJG8&#10;suSj2Yern7bj0AoPb96Chh0SgoqA6WMRBWttGaLuQGBU0/VSoIpFL0/xXqCBXf1/YuwC0ULBN0pL&#10;U2yR120EcivalSJL2BC+SuWtsTcBZcVOtSWV2lOkkJtLQyFrJCl7FJGEdhINOP8AOpW9NXMy1d2q&#10;zLgOUZjjMmK8pYa8jj5XjJ47jkPGrNeY+WYfW9teXlwqCMtAkgyGLt7u243zHlvB7jj/AOInG3MO&#10;O8ucPyFN5P4BEM/5W4jZWHkHKf8AnF/ZWC20ch7B2dUG2f7Qu8bBmWRKbqwuFi9X4WpYrXy/eWkN&#10;/ac6/DrmePc7zXhG9srni2KTG4H8RN+2b8x20XrRkKNKkRRh7qy15HjrPhPjvn/lO64/+DXjNpDy&#10;X8GnH7yDlvDOYeLMzjb23ygniQxyfSrkWizzRy+7mLzRFGuLeL9SOhS1Sp4D0y90bUfhj8P23kbk&#10;md5nisA2f5RJnYLa3u5V5LLdXEHBvIdl6PxWeJYeUcc/CdwXH8u8h5vzpzLG+ZfxYYB+L+ULzL5K&#10;/X8FNnJDwP8AGmMjYZLjfO+T4G7u/JV1jsribq0u/Ew/taq0yOQsC3JuSPTFnP8ANa28t3O3AgLe&#10;7tJrKf8AuYPkGX45e8D/ABcXlpE/4i/HM0Wb8/8AABXN/wAQHI+QxszO394nf8v4esur2+IdXg/P&#10;IYmxya3OIx+MF4/dr6KMxZqSJU8g3Ei4788dALm749d3lk/AuSx3IgcOizsB/Ez0uLrtWXvkFZGe&#10;EVk7wtFy3OWWKtLiVp5q+P8AR0TXscqscj16Jt/UKlvMIP1Vy0TQRBASjNEiDpIKHaZPn+7CdvFM&#10;nuiEPYado1HfoyAaMTASEiN2/pJU8/rq89TRK6wnUhfSmihLxxhgYYHQSxu6kBIxGQA7sXfcUTdm&#10;/wDxJCUcuRF2bqimMfdaQ95OrELNcKymULH+7CSJJPYtSKTGrgUXZomiM1fs30mXs6KyiZYwyk/N&#10;Rr/TgPRFCtTgM0YXtH2jq7kBhETMwJUKaBUUn+SAahDsqw6GqWTrSzgvcrtmR+0JO5PsAEpQ3dzs&#10;N9aduzHdMFEhV+uyyj9wCKZY2oLFT9gYbV55LTGJDQEQVo+xksmImsfY/wCkMJa4btOuxfQqqtIV&#10;DSNUplpoWAYEVPENnH96axulefHGShYRxV2FA9h7yKeT2V6UIu8LBMsvGFZjwXHk47AxWwgszFHd&#10;SSWs3sXoV2N6iDLqaL2OItO+kub1DJDwjFrgb/hnOsLzLH3lhZZCOLHWEC+a/LGJ8acZxlrkc3ku&#10;siqkZQTLHNAUJGPxtxzfmPHf/GfHvG+RZvkOSyGMyvJ+PzZ3F8S818Ke1ynGORyxW8lTpctWQyMF&#10;hSZwyXeS5Dd31/b5pZWklie6/SsFEcDPkfYbrwjicp4/8DeOknzV3lcHxqC2tsJOtR8t43Z23PYJ&#10;8RJ4w57g8xYYTjPlvxL5iy/4vLXBv5E8gZ3yXyhlcV+DjyPY4665RxjE8uw/jTxthPFfP8n4RsOV&#10;eX/xZ87seOePB/PxDh9/y2+ufAFr+iydhcYnIf2uOzyQZWBpI8ry+eKbJ/2rTHX2QaDgXJJ1uOEc&#10;igqeCa3krX+t4P5cuJynDcnBdwfnKSEyjbq9ZTWYm9UWcMtyfK2aWWT8lVnbjOFuY7uDGOFxGSus&#10;Ze8T8hoxhz9ndi5yCdLzLSCr7K6GSu7mZeYc+xmIiv8AJXmSm/v9jr+SO2ENJcSxUb+7jaCO3lOS&#10;h9Fq1rJcJJqJwE9TbAeR3kVgv952mJtAPeiAv92Uf0mIO5Io0YIjFSnadVaXIP0SNVNQnoYnLqrN&#10;7VUSxurq8trcrUpkjqGKaVHhSZ0Xcf8AnTsvuPtjgVZZH97oJlgJUD9V2k7W8ZegB6449V7QhiAo&#10;R28p/pOT7BS94Jird0VEX/NI4CtQ+tR8InwK7jcYAFrN8owZXidJFZaluYi87qQVdpVk2SrLURGz&#10;IxeN3elPrEdx0CynssbGv00vaT4p2JlG1AXqAFpvsoDKGHcf/gU/NLvsw1R/f7M3b5UhSwVmgiMj&#10;WNqsdRoFoR7DRqif4050fUjpf2/qqSNwLuRnYj662pdHou9DupbpR+CSTUuxQVpmxeA3G+Atel3x&#10;22ZcjjLiym/pNUjAo1Hdf1DdW/HL0WuSx/aK+sXxsyMrL8IWiNSQEq+maRI6ESyD3XtvHcPzbH5v&#10;G/ih8wYyPMfig80ZSK5xmf5BfWuOt4EMGwomjj9Mrm7m9UP4R8Ra53yJ5y5hL4fv+M/isxeQvuQe&#10;VfRlPB/HL0Zf8VGKGJ8yWg3b53IvZWPg/wDDrlfKgs+K+HPFttl73wxk8f5X/CjYz42yyV/+oYxM&#10;6Srq+l911wayhx3DfIGLmT8TPPM3yTH818ffiN5Pio/JOdvrTHYy08fZCDwr4uwHE7bl/niPiHkr&#10;8SfHcNy3xEDRYsIJJ7abxl+MWfH2ifiy8KuvPfxm4K1teS8mzvMMx/Ma/C9xLjcPjfPcMwyjz7Y2&#10;dhz7+0CQYs7lYbcksf7PE+NPnLvCcZsLBIuO/WfA/HK+IY/I2+exE2HyH+ta3MtnceFPLcNwuGzN&#10;vlIGmCUbyIVe5GPpf3UZq+yUMZyt57q8lc4tcVbXFxNdz/lxTjsmVfDcfMaYzj8Ui3nBlkiyvHrv&#10;HvY8iy+OjynmZ7CO685xvV95lvXiynNOR5ajsn+x9df2o42laPUKdJJwjivVbbs5uouJIPXdQ9LM&#10;CNRupi3saRmcOzK2gf7gkDUoLx2e0W2nTqWRaQnTyEUUauqpU9xGLgO7TXO3gZUSKJPrcGOFA6oi&#10;nVTQxtX6eRIo1gtmkZWh1EH9R/Ue0rdSyvCug1TyCWKEIojEOp/WyodNCyoFK9RH2QCVAJ1WpBGD&#10;KWBYIUiHegHSv6j0A3VmWKOMrHCse40K12daQKSnyHklNBZCNEVKwEUo60E7Kq/O90qaX4ZxtZIv&#10;tUWoTAVIbQq82F0xdCDW2RjGexcV0CllVqCiOnJ1JomSTVdSK2AGVlkleMSN8mzZAICe1trsOqmf&#10;JqGa4hkM0QNSP6zc3YmhuLy5M3RxSH7H/Fl+PX3pZGqRfmUHejVy/SuPWLXE9ugjX02rJNCzjK2O&#10;4Z//AK1wsZKydjUkdcKNuvK+PWdj+q5ZiMKz+VrGHGX8DExsgkQxF6YaSeW364/GXuRe+x0lmBLL&#10;cU0e5JILcULeDYTdMGkAQUsvargaa8jBsfwWPZwcy/ED4hvfLfG4+H5u45b5u4fyLxhJ+E/xffYD&#10;C/ib5Bdck8ywp+nteH8euufc+XPW8dzyTgeZggveGcdePjHkbIcU5J+Kfx/Y8J8gY6Y3lkSZZMhF&#10;6bzx+oTg/wCNP/6PL8vgHymUmwl3i85yXA2Frh+acnnhw34X+BeTeFxc28Q+P/IHKPJWJ47yTguC&#10;8XeBeXYvy54ty3iflFrDHPRUdVidiB+R2P5RskYfLsPFXnflviU8k/GNcZO1zmbyHIsp/q20D3M/&#10;jPgMkGOi4+kITsrXUCuMhaxtF5P42biw/wBe2ubizm8aefrvDScc8pYTkVu2QEtXF5cVeXE8wy13&#10;h8TBzzzRDKt1d3N9P+VtC1xccOxiWltjotNbdLdI8vKlZaW1yFpyjaLyK3mkrVa/0/jddjqNSzdv&#10;VIY+qW1kBcLbw26WFzcS3V2q39NYu9qqL11qmJ3/AJVv4/uskStpGqBk7L6ARI4kivN00xdhlmdz&#10;dGpYoVCOe8rgLCA1fYhOjudUp6n7LEJmkeeEtTSyQ1DcQoyemM+z9NT3EUcst03SK2iir2RRq/Xt&#10;DL90XpJqQlo9S6kp/YGlJVpZFUqhhqWHVNIYVC+ypXl7a+dIjsjtS7kr/wDyAOaQMhhkWKv1EREf&#10;XXc0y9qVesnyrEnQ6tSM6qijfx2gQ7aQaW8VKkuRQmeUXCda3pj2pW7UdEfUkg9j2Af2BflakIBY&#10;SOAe1KS7H/NC1Y6yZl/SDcxMZmy6mnmRzNPJHVldtc1PYv2urKQHJFu6sTQj1X2JVCRIW7zdwXAR&#10;HMjsUOrln93FOO7sclxq89WV55kYczxLI3eYsp8Y8ycwtzjs+z7X/CidiYXUVxxTzJjoKv8Ayjxx&#10;E5pf5DkOci6UFZlk6hNOtXCQsnC5rS1sfJGTt5I+wMYatIldWNSlVpVX2fFdpDTxmFQgngxmYznj&#10;jmPjfybxfydhPKHiIc0uOR+KpfION8t+a+J+G8BjrbJZvMTxQJZ/havMbbebfxTzR4iDEeV+e8Wz&#10;me8ncq5dw7FXfgbNcs/GbHxq14Vgpv8A9PFreCbM2c2/wm+S4OUcIzXG+P8AI18xePvKvl7LeE+P&#10;Hn/lnzb4OteT4rxBhPH9j5X51zDGcD4nksrfZW/8DYbAZTwT4K8A8o8Wcz/GfheRXuaDsB+rkqOS&#10;36Hv2kj6O4BP58T4vf8ALMt4v8Gca43ZXWBwdvPfcH4dyK08v/hi/gVhv/W8NYL+OcywXGo4om4p&#10;L08m3GRwc/GMvf5BL2ybry+3DC9jWG8/1IbW5uKh4nkpweI3nrvMJkLIWmSyWOaw8tc4x8J83c3q&#10;78sc5ulyGVyeUf8Ak483XMY4IbfGOO/YyKF9gCJ6+Vxbm5LPqM/v/rdG6z+z1yW2okX2GO27UkSJ&#10;Dc2lrJJL2Ns/SKX4rY0WLU6sp/ufNTRo4RyKEcasWXT7NepHb9MsUkcZLemNXuZZzN6INH/8PsIP&#10;dY1V+q9rmJmMUb7DTSMi0u9XMTq/SUl55FmkMgnEV20kTSNSxMtKdqoCCFIFaNHQFpDQQK24Wr7J&#10;Myd6nVkkjc9nLBxNpI4oy3yhXqxSIAKezJ2atMtAHa+yoSWpW+sJ2NyOC6mPpEaX6j79VbdByH0z&#10;BIwzpPoJL9f81KJv46XbR7+wYiQVH8VICabq9d90FlrfWmJAb4r9qcsFjJdXgCVZ7/VYTH6t57LV&#10;Z20It5+RBJ7XOly+YhkHHckDNbSSFZQrrya2EMcJ9sTq5beq2AWTqP3p02HkRabtq8eO2k8b3EV/&#10;hIURV8jeC7fP5zjnCLbCYb0ffyOYpuV/fTLGXkHRZQZWusbDcVY2tuUvrV/08YYn9qCyNXZyTEhp&#10;728s1uFur2Rn61/hXrLRrDXdmYKRRiDyRKBWnRiujeY2O9r/AMO51wQ4z8T/AJ1sIs9+JPzpnraD&#10;jF7ezxWkVlDIIgPEXJrXgXmDyR44495W455b8T33BMjlvBPKf/gP8M/irhfL2/FXf4s+RrKCVMcw&#10;eQZO3lvrbi3I+ScD5B4h82cX8sYrlPFZuRJ5R8A3/Kc9ceCPMPIVxHHvGPgDiHnTzlk/LeW/ST/p&#10;vHfmrn3jBOO+ffxEc6ubgnlPFOJfhn8X2U3NvwlePMyvknwvzTxlOHP5WNheZK4v/HvNMXaBpNYr&#10;jeSzD+DOHQ8dx0/JUgTKXt9dS43NXWPkgzVtfWvnvhEHEeZflr/T/DLcW0XOrC1jjaudcQj5bieM&#10;+NjxRM3GrRcytY4rS9YSXf8Ap4TBzXr4nCx2iRYuFnbBRlrzj9soz3HI5RcW8trL/PZS+i7wmQVs&#10;ba3TQva3KGNZ0RLi+EUfLb9SvISkFp/o/P8ANZKhmHStvLLJG/XrKRuK3jTISosmR7xU3r18qfjX&#10;977SiN/bSNoIPSEmYUNJWuyOsok9cYVesInSNngdJ4403L/VYvCqJ0WQLL7ykXqErOKhCySzKZLh&#10;plir2wlSw1PIUWZulCVS0cjuisCQJRRcRiBo5qlUfqPfHIOzCl6kxzAm/tw1K0ZTSvRVIah0xWZ1&#10;oSOZo44y6l+6129ZVFCx9FoyjcFxsH2FgwdjpKUCm60vRiH1QfVSdlpWYoCHqIMPylnSNinalCGQ&#10;/FFgaP8ATU+sUewJ+D8hOooh42O3BHUn1GpNmsFATkMBbK9p/B1kbknF/dieW/8Ak+I5liMdmby3&#10;MN3ZHx5j5brJ2uBRYZ8UiVzmD12NoVaAMxop1CqxqRXkohuzf0ierxzS/VsU9/D4w5Jd8euEy1q4&#10;nyKyLLcmaudcuxvGLA++/wAgrUSC5cLQ6ipkiFQ3VvFN+sRllmWK6idOpVnSJe1SPGqCOOtfQ7ch&#10;W26wmlk6SLCEBV0dBKZmhdAiyIbh5BUt1DMcnn5sjbqlnLX6QeyX105TQZK5PBCT4K/FInGLG5uv&#10;HXlPDnwX424pgfJX4k+HcJwFni7rJTSk6kZ+ojgQzWaXUFr/ABOwn4f+LbylxtT+OGaNeS/jV5jk&#10;IeU8y5VzbIWmNkuoru8gFr4B8Otz7K2OF45xC05Bywx0vI7+ZrHmd5YXNlkMNynH+dvw5ZHA8h5B&#10;4QzHHuN/hf8AEdhkuKXfHs+b3zJj/wCCc38c3Ht5Nx/juPxWK85ZOHguas/LWOupJeV2dzbeKJrb&#10;Kp+LrhNvDxQf6vj/AJDc8Z5XwjPw8gw3YflySf2tlLki18wZaLGcf/08Rj2yV5xLjEsNtbYOOOpM&#10;NU8Tg3EdtKmVx0VcwxLWsn9jx1n7g1bRfrFS1uNEzRVlL6VI8/f6rL5E5G4/2OkSJHK0I/8AaVQH&#10;jkiEEg1UjL/MP7vs1FL7I0SMEmMowLORGYx9xTySKqxlX/ql5Wkkb2E1F67gDZEgohVijZUlWNHE&#10;kY7yiUSZIyWtzMkQJS2Bt41SaSaSML7ukKl5WO1EZWkUvSyNKUYBRvbOSIkVm7TRKr9qdJDX1eSN&#10;gAbYNTgxsh+HHoJPaZtmgGK9t1EE9kMZ0WLL1Q0yUWIpFav8m3QTVGg8hDtUZCAK4ZDsxByHj7VM&#10;nrrbb/yHbVfPVtigdhSHpyDWlav8afSqV9pXaV9WXHyevI8Ln99j+XkHxXbZK6ME1hLaLb5yDgPE&#10;Z8dcF3poGnryp/8ATs7Lr+nAMg+DWuoKuabpTMyFl0yBpXw+PaKO/txX/m2fwE1n5fZo8l5myctv&#10;ezZXN3UcaR1v217e5BU1LNHb17Lu7fC+HslmJU8Z29tb8g8W218Mt4+z+HWHIzexWDI/sLFB2KBa&#10;cK84jDMkYR7hmC/Yt9mp/QGP9Sr+9jsLTi3D+eeU76x/CDbW681/CxzawFlm8hBf9o5Q3sYnpI00&#10;a74le8WwvkDzxzDgnkXkbcXv1iXCZS6e044iNDbQhdvovClGFI7cxyIEa3ebIw49X8k4e2tJLXG9&#10;3vbaG2eS3v7KsfYfrMtwy24/wbgUfJJ+ST5DDybjsFjqXG2txBZZy941c4XJ22fxn4hPLnF4+Kfh&#10;j878d43heWeffGuBxfPOUy8z5X4Whin8pV+KvxplOa8V4LwDk/J8vy7xnzjjuL8BcOlwnEfxl5o2&#10;XFx/OkckpGJypE2OyFsn9rifEJMwYOAWBHjjleb4TJjeb4LO291yOWJMvlr2Wue+RcHwy05Tya/5&#10;Vlf9H4/LxBxefITYfCrAkPHDMt5xu6jrJYmdGuMU4GVtSh5lYe0MCG/lsrGa/lwvEYdWuCFucTdX&#10;dkLfOwtHdZyFDn81FImenuri7/1fn+UuS6yxCYJaFVuljVppGX/TXTSAGEyx+4p26SxiegzF0csX&#10;Klmk6vkIS5l9M8hjYvaTMKiIKssbUJVNKbgTJbmBREzS3twOk0HdfR6aEoDAKJ2kkmXVy1dIklJB&#10;EcMqp6Z5pvdN71+QoM7M3Y91NKEKQSMam10chq6qiCNyifeSVgJAhlSF0YLL1XsoHyD2XcfbqjBg&#10;rxkJLDTdjQZtoCKYPS9unYksXhFdpKgfSxuqtGoajV2oZYX1Tj+sGAUKi0SvT7FQjtX+IZI2Lxoh&#10;+jV+9MOtBSTcko/jLkQkjUhhRG6v+F4LISY7i+Hxo9FvGXCNI0sS15Mzi5TLw9VARVJRlZunr23U&#10;7V2cssdncXLY3j89W5khGSvkt48lcpcubT4ECMoXqpK13mQFFBkISreCbIzcB4FGjwJZY+HK8qsv&#10;ZHmbWU28dhkE5/4zx2St757jDZKMCottQMfSSIIpD1rVCMLUwV6DlFkRzRZWCWUvKOUccmwXDsDm&#10;J+TZPKYfk2f4Xcfia8a2/KsBg8m+SsW7Sl2KVcpJFFCsUtGzhikMfpWbSnSyzSOljUaxzI8R3IrT&#10;wS9Wq8tYpBfJbhPIF1HOYIVto2W2x5dultwDHNleY4nAWVrhOc5WHx3zXO+ZrW0vMNzODIw5Lk7W&#10;9zl7e9zFn4u4bdYjjvmT8OPKc3zLL4q+weS1SCOsTlLvCZTxd5BxnkjiJUMMj4fu7XKY7xdHJB/9&#10;PF2f4mfJ9r5A5oP5QrO3APEt5mpMLwLFY22/8TxoLccxrx8w8G8fzNcu4VluHXX8+Dxk2YynEuEQ&#10;2docDDELiyguBe2lzZyc45j5Dx8dx5H5zdxuzyv/AKnhLEpDgcbbabHouoLS3kHJuMW0ttk4fS+X&#10;gUwcqCQi8BF1/JZWM9/Jx7DRW8VjYqtW+P8AW38IjlpsUFS6xGlvsQrDMYleuWxsmOn/ANcxsEJJ&#10;P+wFZZpNiQLJJLJL8COOOiQkzhUpYJO00MXeYJRkABdknVyzRSvppYWowwiFWkkaSPoZ5JUEsssl&#10;urLLJMsJmiQRQLFFDUqp2jVEFoYIGeKMtqIiMFoozOrRqZWi0Cfb3hdQzMySLHtJ36HXQajSvf1W&#10;JZAUcrGOqBUjCrHGaj6rQ7Uv7Qt0VFRqjfrUL/YJG1EbbfVS3ah8MHUV2LDS9TKGktQpkkQAwN7R&#10;LJum7SQMdMdKCFaj16l91tyG120y12WixALNtu6kEMd/cqpTHX13jLzh/NIL22iuYZla4G2n6UJZ&#10;ZmFutPbRNXkDLtj7W3hcXKaAY037NIIjJ2A9wDWdurtj8cEjWPpU4hNcjt0vIPS8BYLJQ+RKzrIf&#10;sZt0dCrg9F8e8egSNb2zx9tmuQPOPs1TfqeuFztzjZbXJ22atPM3EVL2U/6mJiAWWl6w0P6dLFFP&#10;TeskdQVILFDEblvTbfhdgtsr5m/E7y3OeM34Z+J/lEdxe+VLOTI4zB8dn8FcMf22D/K3MkX6aK8z&#10;Wfy2c415d4pjsfnLfLQM7BZI2loNqO5URoYOwZXjE6ortIs6rI4luYN3HnPkXjvKcWihmha3CxT3&#10;wBtvEEtynkWvxp2qW8mayjZi945yG/xV+qzzWsnk61443iTkF1yXhnNvMHFeL3+Zhxflbn7/AIZL&#10;pa5F+H3kuOivbO7x9z408pcm8X5jgP4nPGnMbYc34ga5H5i8a8VtfNn4m7/nSgfzeJuEpf3HHsbB&#10;DDFbAVdPbR1bm3uKnhaIeQuIY/kmKz+HnwGX/m/DbxtMxncFh4GL8RsZ4spg8lZ5fI4uNI+f4ZGx&#10;f+t4IvbW6wECPGcdc/NtMHrPXzrDyAffMPFKnKpFlWcam/k4fhnasJgl3aYNUoYr4/SkCSM+uWFt&#10;XllWXsVdeT2s8MLDqf8ARAZjZYS/vKseGC4is+J20VScXSSpONM4yPFmeO/x89vJ/P8AP9rf83Ud&#10;urRxxiMV39CSOWppniPvJlMkqSsSGU7uXbbfdYnllWVo44I4k/TrtnpJQrltMzydmYSpr2zRF7aQ&#10;u/6Vjt3h9lGF2J0ajgc1cBO3yGjJIX2F1kClW3UMewro7tcJHH/Wdu8cE0p7UqdmkuHVwyNXrZlY&#10;exYfk/SSbsdAmo/im0aUstL2URoKIftHsSeo0hj32KhFXp06t2IMe9okfWONFDBWDnSDvXVlpfgd&#10;O9SF1o9RX70gNf8A5T/mrMWrQ2GZ6eJSwdiZo1ZbK7yOKl475Jt2qz5HjLgHL96sp4NTZC0t1yfJ&#10;55azlh7LG6AS+LbBJ0z9h2qSOpmDycdwrGK5tzbC551jbZ7K5tsvHNiVmXOwvjryP4oU7fLMKbtu&#10;RSxhaa5v8Hj8qkNpdpkbm9wtp0t8dcQ1+vsLJ82lndWvDOVmwueV3mPzeOmhnxuVIWVVClZIpQ7y&#10;KtOhFaBIFKSg6NFU6I0P4buSYzh/mTyZ4x455SwPDvBVxjPNXLPBFxdecfLt/wAc8VeF+FWrWWNM&#10;MxXlOTfHWHiaLjfg7wtxP8QPF83nvNvD7Pxt5d9kciOFp10JImRCwmhAl9rM1enaD1+rK28Yk8hW&#10;8PW2jjNr7YpDc2Fmth4w5DBxTyBBNFcweU/FXH/KmG8j8Jnw2G/Dv4Ps/IaeaPD2Y4rgfw9eL8fy&#10;DPSSWGExvkHOryvnPgjgOQxOEkz+IiNvk7bJy/iW8Z31nbxRyzyXGPyFoK1Wv5sDYfxLK8DwczWk&#10;djNYJccgEjS3HtCXT27WOe96ZCR2HnnCyN/P+FfJwW+ahX1T20wlj5VNGcffNqPyVdvDiv8AW8Bc&#10;qgx93ZzCRbS7MRjyCRDJXqyJyC5VVzVx9ecZH9PZ/wAmKtXu73g/HHiix+KETJjiAbJhVzZ7WeAx&#10;oQVW5iZzklVDyWKGeHKQR291/N/3+xDZ3M4x/GpZKssIzVY4UClskVFsmkH8N/onFgGexKpfYVJ7&#10;PPcXbEj/AFpVcyvJK6AiOv00DgWw7KqJRQAr1QMm7kTSdGSGemApOiq3RluHilAhWhA6VCu3HUsC&#10;Qk7yhy3tkF2kZ/pg/HZNwVD/AF2VmBtXuvXpDIkzGaGXsYWFH6Fw/TRCsse37Cu8oeH1mmkVCYS7&#10;tJtGKKolTqJAp+AF30TdO3yq9qH1IX4ijXoQxKLt9lip+CfsZA5jTtSlTSNKrmQVFdszliEZSI/8&#10;XHsZlNbKL7Gah9qB7Haiv2pzR0ZA/wBi2yPoxRWLtEpMfcz2glSOHIwP/H+SxVYcr5AJuNzxXkcF&#10;phbKLn2TF1DeWbxS6Egb4pV6qW2hZvZpmuOIY1JcW3HLO9g8l8BzfGOW+P8Ajd+LH+Hl5vIiD9Ug&#10;br1DFvitK8jIqSONLxwk8hxGOt7PGec8hDx3kfIPLPMcPnOIfiAscnXLM1cW0+Cyf8TtPHPjm0kz&#10;Oa4rjr7Gc69dnzb17AZVmmj+J99/ZIlbKE7Q7Lh1Rql9Xp5NgXyo8S/ipt7C3uuX+Dudnkv4gfC/&#10;ALTn/NeZea83FZrbQsAK5ZjZL/GeK+ScA84eI7fwH4W8VHyfy+Dyj5Qj9TW7qCfdKK/qM49iy6lJ&#10;kXdSxBYFDXLFIO/Lj2ku/bLUbJbziK3rI414q/Cz5tt8vja8icCvOT1xbM5/x7meYWvkfyBYeNeA&#10;Wvj7Afi28viztPHFlHkOc4vF22LsfxKLy7inOvwvnKk8uxdlmeO8L8e4PAnM8dscja8q/DzhcsnL&#10;uD8g4Xd/nut1uvDVnb33K+L8fhtLLPYiGawz2VONyz8ijJhyyzVib8i+W4ikh8t4eHJ8a/lw+Jus&#10;3f8AjPgy8ev8GDlcct7dW9ZrLq0WYuElPlTlttdz/wCtiIMgLzxn5EtZ7VJrSdJ7j0HJ5lDHmsoj&#10;1yrluNwkGTydzlLj+TxvjhkM1x7Dm0tcbZMatcQvWXB7GVwvQXnT2PapV7aSLWWRFrMxK9clFr+s&#10;/vYfDTzPisK28fhoYasrAVa477xWLKY7HtTWNNbuXu4e63lmAMtiXkj5NxyS3l/1TJIw93pqURyE&#10;jaAMHeETUyhKToy3CyBY4T7IQa9OzHAgiKx7DKtzNH7AZFLunZGJhi0xjeSP9TF0Ne2ciWMd40tp&#10;nkk+R2lDsjI5uDRhVSsq3EoMsNR1DEN/aow0NSIUDuwi+aRwrETIkSN2dv6YBkj3IR/TChDG5dlA&#10;2r9v6aF2LGkj2drX9PbFlAQR1vS99DuFpjph3dkmcSv7KS3K0babUr9F0GII7J30GD12AofJ/YkD&#10;f1YHqtdt1GTtpN11DKZW69+hmPeu5I7DcgbuyKZePyzK/oyE6fweWFucKtvPH19YbtUkZor0Alq8&#10;gArxlnra7sVcQHOWWOvYnkt7e0uJPTXJ7yXKZ8g+tdllLMWXdMNNJ2MfE8XPc8xiT1x/jSxSQC6u&#10;7i9kx8D3F9n7ae1wOEyN0Lfwrg83lXuY3kg5xmb/ACXl2NdBTIXdWJY6rQ69n1EpNM/aspmLezg4&#10;zx3yVzth+HrzdZvyrC5vAZWHgtlfx47gdhCIbKO2acmj/TXIQLeJnOH8KTiH/ht9M1jhxZCWENTI&#10;1Ovpj1MYiiyN6I/cw7GUksYZIjlrmVTzOxzlraWjRzQzKqSGS2knuYPcILXIRXfiT8Xf6ODAc74b&#10;ym2BBGd5XxnjFt5j/FtaSWkyZC9fAZSTB5zhPLMXzTjfLeGYHmuOxfCYuCpf8qmurSXNJaluTSyv&#10;jJraZud8RxHKMZzXi93xDkG/jjfEsryW4474Ixv6VPCvHYGvPBvEbyHxr4PTjvN4kWKMgMPxKPmu&#10;PcrxnMZ8tNbHP2EXBZb7NZhrRLeHycLO34V/3844Jpa8T2ORhyWNv75ThchlLK65N5zfjk+X/ETH&#10;dx8l8o8l5FF/qojSNxnixeWDBxMIePvC2Gzedw1P5HKR8k8l2kVZ3yPmcoJJZJn/AJfCFuhyNlC0&#10;gxkKAWmisMUerzHRXaZnhqwG/iCNODrLwD1ZxF6ctthBL/cjXu+Ews8E2LxsUZtrNYEtLEOYMdMo&#10;tLboBaHRhXsYtU0EdSw7q9szKMpaMi5PGq8PIePvZn/T+aeEo4jeliPZoytaHsRhXT2U/wA0r3D0&#10;qMtCJY2u7jbOjOYoXLyPIWRqkU2lAjbpOTcSRxxi2Rn9jtL6LmMsPU8awhnj7MxZpfTLJTB4o4tS&#10;1HCiBD2Vrd6/rIf3be432yH/ACcexpgsj+uWAEKFcOK12jWULB1mFf8A4GGiw37I/wB/+IskhEfr&#10;cRDsydUc6dSaB2fg12WuzdyAp+ZDbL8xyo5buqXEHsjI9bs+qjZxWzW0ptEKdUAVAYb+QF09NvcM&#10;LvRglQzW7Md+pmb7l919dF5Y6nj2vHci0UkedsWgu+SrEeRyzTzaKRkN1IY1GDqJCHuV90djlchx&#10;u5475MsMpbf+SxskuYsrQc058L4WloYKJKgK1BmLdTp2NIHuI8ZkX47ybHX0GTseQ8ZwnKrD8Qfh&#10;97GLwP4wTyFz3zF4ZOJ4n+HDi/8AH89j8fZ4exsbh7q0/EVibaw8zxH6srAljtvqOwphpAiq1yUt&#10;18PeOl8ocgyPJMHxDHr5H5PCzwcU8u8dvrK84RzEdjEG9Zkj+0zFaNury38cf6pvZG0iNtY2emDi&#10;u8ssa9zGB0nFv0eaP2w9BUkXprKX/qyXlnzvDzfgGCcvbRW7Qu6JI8sggTh/C+GXmLusP/8AbWwv&#10;kkOe5Xbm7iydw0GJWRJGVocrYTXFz448u808YXfj38Q8/ObDK5e8FtFkonqdO1MhBtMtLbz2+USe&#10;PyV40xHJY8TwzFXsfH+KY6wqCzCpcJDGba2WQ4BEtc5+Xlfxzjef8f4vw3C8Uijzcfs4TwBvfexO&#10;0v4jc0uI4t+UaPI/EPGrSDE8Rx6R4rDx4udcdbzrn7e4x8HkXKJeZD/X4TgZshd4TjEKUMIvWXF+&#10;mO5tY6yGLj65fERgckw8WPk/m8J38cWSwupY7ZUq12otiSC3WsxeJ0zSJ7LtulZcspzrTduWSmTJ&#10;f3OO4P31jMaDFZ29W1r9ILQdYrUx1BEKEHUehTQQdXiAqWDuLiA6yVvWQs9DNYvvBl8YcfL/AKaq&#10;8QiJCTpCxWJVMW1pY1r193CydI+kTsdOtr0VCHKB4rggNLKtwp9cjEMkbmSSZUb9VctDHJSp6qg3&#10;IvviNxI6AxxrJRaSCnWtxyyACJVcuj+5gBDQJDQf1GjKmPu7As3r/wCMsvQdN9DI7s8a7QNF+nSX&#10;0iUo/wBFChV/zI7UG+YxSPpQFFKSoAK0p0ECtQK61qiO9fVnTow7EiJGIjJSRCSY+kwzSeuYS9q1&#10;7GBG+3Yj1EqRQ3QbVMzknamx3NLZW8FM8FXEULplIPiM7QhHLN0dkfTqZYoCIpY5I543mhtBkcn+&#10;pY3jCnuQKiDSJ+gk9Zj617XBmt2YS41fYHyUTzW+RmqK1EYHyzA17N0QWJmKydMhcUlvewwcuhW8&#10;xn4c/KMdzbVmMRBmbTO8S5X4s59kOQc35hifGPhnP8R5WfiuS+X+KYBcrdZrlnNR9xt6K91Hbsok&#10;AX70CTXKr5rbE+A/H1vfeK8p+J7jFi9z5d4Hbcb4Zdcz5JzL8X/FpLW9snD2m+1Mw65LLwWcf/m2&#10;HjuLfnWNlFrkLW8EzfEvaapUmckDo0bRsUleLrqN4NxywvWRVXtPw++Oo/JnkLM8dj5Td+iSw5HN&#10;cStKXkhWS1nnaW7ubKlt/QJLftG/qd2SVZYUuEeSW0kr2w48TP7Zvw6cKxdvxPL4CxydlkM5Dhsz&#10;c8ltBVhno3XIXkevGr2Mqe3GwpmrTCXt29vcW1zPn4jVxcmaosjdQvbZmaaTj+ZizFp+Wc4Ngs7N&#10;iuEcaw9XHT0398QPP/OP/LOY/l40wAuHxGGvHq3t41o4sSpJDLAeT/xWUc0wk+Ky/wDrRo0knjDi&#10;Sw4vGYaMMvGvYL/jd0EyWKljlvLFzFlbERxc2tZ5IP5QjNXjqW5gzHCr0yWtu3zBNuobnQnvCKyc&#10;/aslLs37LJWanTryW7jjtr+8N9cf2+P2jPd4XGNCLK3VTjrPsLSJtRQnqkXYxRFhHHujEQPUdPGC&#10;ZIwKuFq9RN38UdZe2cjO4hZIru3Nrcf6QWT1d+8SIwr/ADIDRtJvbR106IUApU6P2dqdzoqsjOVU&#10;to0U9awQ9YXkj6XIkdm+skpVSIQs0UasxWbu6emFY9RaaNE9ZrrctR6ehVTvKqSSW5VUQBF7N1YR&#10;qoaP1O4NACYE/Ud+nVnro2llQSO/Wk2VJG0DKigrS/Qgq46brsGMYCR9e6xBC9MqqEQLR2URdpuv&#10;t3x8iASSqksP7IxU5h/bUU7kq2270ouOu9y/fev6vYbSTcZbsLNj7YZFiW7YO8sy+nINClssZqd0&#10;ZRvbBqLLp+nqtEuZqsOOtIkWFt4Um49avV3xe2kNzx26twLxlN4+6HV6696Z2FOEDO9AdGP0on5b&#10;4Zvk4HjjXc9rx6C3R7S2SuT8Lx+Sh5Bxe9sLzxN+IqWVcfmsTlYvyznKMBxq18wfibnza+OPCPPr&#10;y85N4u5TjpbufL4eWzvoL6Nh8/sCVYCOj8HnkUkmD/DbLZy+GvxCeDs3wLM8a8QcuvPDv4XfHOf5&#10;hyD8Ws1zd+RLZGFpogZjLR4qx8OeAsp5YW2414U8dxZPjngflknmD8Pec8WR4fLwZexAi1Kshb19&#10;qDRV6ytXEqhWLODFFI+XlVLbwA3kCHyH5U8m8ybieIilnuW11eSY0iszXMCSTkXKzuUkIGluJX9P&#10;u9ckqS1kIluhdRKl34fx38N4BX4nVy2H8i23NsxBcYflzul9zNYz4V43evh+dZvH4jF+Pl/jOPzW&#10;DSezz2VbFZqXkoFW+XinrA3sM12Mne4S6wHkfjuZNFgKnyIEmfvIrSz8yfiMOTi/K0h/U3XinhNv&#10;YY23xapXIfVi0j5rFu1mGQOQxgWLy/xeSXDf63FoxLyHi+LEOPw9r6qsYtkY+3nTl/GILVMh1Jzs&#10;AWLmdqsgP7/kATWI47Pk47fi1rDbWuE/SR+O876Vx08N1CR1VL5o6nve4vrodclOHbKT9Wzk/Z+e&#10;ZeM/3MfYvevg8U9nBZQGR7XEndlYslJZaqOEKRQB7xkmk0YuqrHIpcTkamFXKKVvolrJj2LlRIBy&#10;21jWP/STXdI3EjaRmRAGNKVkCoITIkvVrcI7Rw06I8fXrXeC4T1GWEsIakg+z2cXafUc0sUguFmL&#10;IbfqkdrG7J9DOZEd0fp+naShBFLX9LYX1sTLCH9QVenSST41MVLPCnZ5aREZJt9wn0H3pn7PNuGt&#10;gRosYKPHJEfrUQaV/wDrFa9hNIwBVgBIUVj8AExrB2Wh7Vpl1TKSU2GHYUNdvtWPkdTbwDrEltHH&#10;dW/Q5TfaMl2ceuT1soEn9TRcdt0VC08hZYomems5VrUyPDkIHUMlS3kUa5K6/WyB26+sCNPpRLmi&#10;oWgqytx7EIsdtZqKeNNTGNaaJmLqDDnsSoeSdWr4R2YivZ6qYSyFior96k2QQXDlI6sFafIYDG3l&#10;tDdZ61nMl+1vVveSXC+Q8dA0E2FtcjbpZ8owMmN82eYcVHmvOfmy/tp8DznnmY8WeD8Vx+O65Fie&#10;PQy8sjvJUtOKcysfKHiLJ8FmxmSOSs+v1UMA2+zBu99YtfjxT5avfDfJMbmOMc4wvGfFMfGMNyvy&#10;P4s8Acc7ZzmvJI0QQuvqhxHHrnyB5D/8knzFxyDht9bXl7wOF64R5BXLXvL+Gz+L/JX9ERzdgCp6&#10;3LqlfeImMJGIZHjKyVkylqv4efL+M8Uck8nfim8ey8dwt9DZvKk04yN9HALfP9Kj5DdxVbXtveRs&#10;0LFo5JKZ3669Z9UfX0S3EebhlS98JcgtOReOa8veLMR5GwnGPFGDvuRY624aYLjgOHm5pi7CHF4/&#10;8Q2Ux2KwvAscmL4lX4qLTK4LkmB5PncxJx/j/LnPBuOqs2Tw08x/EIrY/kHDvxM+T+JxH8YucuDf&#10;/i/5oYuXeROac6n/AD4Pb/q+W8Ww0dvjYcbbKvkXh4y+Fe2fG3PCce8GFyEk6r5Bi9vHf9bxvj+/&#10;IOLCCeytotGyf4jPVeUXLvHnIytZaVZU5nNLED+fH8P2fH4x4orfGlRFYbVbSezPGObm0fH8gt71&#10;bu6iq5y4iWfMSTvl8n6hkbmeGPmPPY+7u0j/AM+qgxd5cUeOX6pYY6Vp8BaRLbYvGqaxGINW1gUq&#10;G0bUdo616OoMewNAm7qO93S36vU0zbuC25QWqWLtV3CayMOqy0LmHPWnshuU9c3+iepAR3k6OGlj&#10;RqeKKVJWbv0ZakDLHIO6fKoAy020d4Yw6+vsWj6zRAloI66d6Bld9Rxy/wBFWAK04gepYolr1do/&#10;W1MkscyxR9/SUKyAyAK7r2p1b9PGZJFE6BZljWvqzfCTv2amYyVohYSY4fY22UbY6VG2estKy7j6&#10;UJI3YEsyxsUW3JIhkUGSRSrMSxV2LHsxApm7jcbV9VrZVrcdajyLKltklY/qA73Kr7GRQyyJXsZU&#10;WQs/QGlmQB+zC3VGkX+ksd0e89uGjk6pO01wqBJnrqVoyIIjplQKwYCpCxjwkQaTGP0iS5WMZHkE&#10;jV/Ebp3gyPZ5H+uSgjuUylsYLpP81IolC5jHRgyUF6IqJTMppI5rlvFWFkuOX3HG7N7XyNzLl3Fu&#10;df8Ayzf/AMO8M2+Xz/GfNGObFcXxTH0u0ev0cbSXsNrbw+IhYWkmU5hLfR5oZF3tcHe3dfq8lwM4&#10;vK4nyFx7leGl4dy5G7h49OZNk3AabYEeSw9vlo24bkcY8knlK4hxXAYQ1vaQxgqVqdT0/Ddfejz9&#10;+Ki8bj/KOF+dfJXCLvPeQcjlsr4hs/CPI/Jn4r7aKHzVAG/TdnYTMaeNlWaIKjIPXJGXF/eJa2/j&#10;7x9ynyznOKfhy8VcFgvcR4XzVeSfwkcWz1lePmeMZbh+Gl5tyPi3CuF8SwuW8YcF55h+bcWvfG/M&#10;D/VjSOR5YzDKvoU00fykJZMtjXvI/wAMHltOEZuGaK4irO+L8XkMza+LrT3WHHsNjXyOUs8Zb+d/&#10;K45z5B4TkIMrxWvIvCMdznj2D4xacRn41aMlt/4hPHJeyX/b8S/rk5FWjXVtfycYvP4dyHgF5Dke&#10;PUQGHIvEvF8hlFaxig5BbojeZs0MTxr/AFeMccmy82E4ubY8EvA0IK1bzrU92Y485cbiz8565efS&#10;c7yv9H8sfaTXl1xvjnSGzxEeocQnWXGsI3h3HcWJIhzGZxsieSZ40vvKeAt6vPMOCdcp5cYnL8nz&#10;eck/m/ereynmMfGY6suOIZ4sZFCstmAbWz3Vjg4WrDYgrVjYKBFbp0toQKEdNbpq6i+JZPSslw5A&#10;ui1C4K1DdBwzFlcVMxC3Ei9bqJNZOKs/ESMvBDHc/wChunRpUiLCvVIZJLn2OEcxJ0V2dxXqZiTG&#10;hZPa0qxMFUUqgkj4KhquYzNGoakgZQT/AE/uaWPszQr1eKEGV0CgTRPK3vEsZ6mFXKwvHMkCF5G9&#10;RjE7TSI4qcw9IpN193p4XLMVLGXVOg3GJCWjlJQ/10Z6UstRmLoCgj7RupeRWj/a2iYyQWkVaG/S&#10;JDNZ/adYok9f2LL0BKL1aoyDQ+XIqwJBPr7W8S7E6LVzPG1TS95FLAqn2buWJjEZZtzE6hPUGUSq&#10;ElEqO8cF0QXkLhQ1ex+6rGxAkkoyr2MsYB2GwmNY0LZoVny600aSU/8ATSa9WCrXJG5rV0p5GUkK&#10;q3RutONUENP9qY13YVLb3ki8LEkNcKvsXj8grBh5T8K4PyDeDwzlM5juI8ch4pg/xN8kiOItpGtb&#10;aOT2INd83dei18M8Fw+W4jy7lDeKuR4j8SfC+XXnJOS4eCxi5Vd8uxfhLjPPocx+J/Cz4/FWLe6A&#10;jpV1PNNJY+HsQMfmsff4PM9u6UUVnI9jjsG6Mj3B2njvP23jny35M8X8a8u4TyP4i5Bw/OeaPCPI&#10;cRx38OviThOK4fy7Nx868rND6klQFkjIpk1NEqihrvI3prlN/bzzeKmwfjjgudu8rm6/8fuGTh3L&#10;Z+LXP4wvH9pJa/grw9hdXP4s8LzFcP8AhtxnknJ2X4rtJ5Ehi3brGY5ZbeQgxOtMOqOqstygR8ng&#10;J4U8JfiYyPCF4v5B4dzK02BX71yrnXEuFWnm/wDESecUbW4EX4VPMkFrGCD+V5gsPkJo444lnnit&#10;4+Uckh93k45bl/JeIeKLLH2UXCrGWS44VYK+Z8Q8XysXLfFub44fz/C15atry038LMrVm5vZFc3i&#10;2r8n5DaQx+R+YT8szn+pbwtcT8E4slnZWHHI2rHYm6tWsrxyncGrm+9S5a8WROS36CuY8nscRbZC&#10;/nyVz+XjDjskwweEVUs8UnYYNiLvFyRi/spe01mwORtnAy2M9i8swqxH+xqsHiZWnx+OjSobCQGC&#10;x6u1pG9NYCZobLqMPjnZrC0jQWtr8xWbqI7PSi3qe26m8HxfBlMsrB3lJUz6q3vGNQybV32HX63E&#10;e6uyAMkv0y0AWLk9tIo/0YCZE+217dYtCRhIWZO9dXenX7LHN7z0YAMoICo4VaMbaaRezKrMyAqh&#10;+GjYs0S+14w7+ttGFXqSzjkjZlUtrtJEUDBiG0w9WiyyKfYfZ8kMBQi7l/T1KyW8pbT7eYN8pHF/&#10;TjkXZhbrBI6rGz7Qr7LZPU8PaVpGZJbWGR6sLL6WuOdWPH/1CPiJrWprQdr21eOvsjk0zd3aujUr&#10;aX7VDIIZLeWznqGAVdRI1ZFiFBWu5oHq+xTFtySGgrAepxST9ALuBWubtZaRWVvtrfyJfhW2U/oL&#10;sd5FR1s5lbIccwvW0mxXtHkLOwcfy1pzqK5b/wAngMU+VElcOeFwltHMefYv9Mto/dHNbmYSSP2+&#10;NSMwbA2UU72uGhKPaxwNzPPXGMi8U+exNFDyPDXMMWQtph5R8y8f4dbcG4xjuZZLmHAOLHFWc3ZS&#10;QRykNBjvw8w3kPiz8Ytnk8FzCvF0WSk4ZiuUJx3B/ho5d5G5Mn4rMZ/GOIYRJHspmEa+I73GY3yT&#10;ybw1geR838uZTA5HyLH0Ab5IHapFbZT5OzUcU1zLzPAfxq28S/iTy3juPK8u8A+WcNk7H8MXELfy&#10;5+IXNeTLfBcfhw0To5W4LVIhCdUVlCgSJHPDKjNHw9Ych5O5NhbS+4vkfO/JLd8F5tXM2Fjybj2a&#10;yvn3E8fXwh4F8sHxVyjD+SvH/JcfzXzP498f4jk/Isz5K5vJG3q0TUihakHsSRutFXaV1jkiufR6&#10;f/j3J5W0Sx5Jg7608ueWrIXHnDy9cwZH+PZWXH4tozeWgu4ytxZz+HvxW3GEhwPP+H8ltrnNWkQ/&#10;jfRfKPm7hlmW55ZXcvC+JxiS3sAI47RmLWoZprROmYxUcsHlLiA47lvysr27xt34l/FbNjorfyFx&#10;fPpf8nsw/JvIHD8LD5E8s3nLJf8AV8eWX63k2IxLQQ4qzOrGGGjicY9vn8lc4ue75hadOU+Q8Rar&#10;ybyXfX7zTTXEv5Rr3fxtx4WmOx0JJsrVFqGy7VNgxNHyHjEsSXdusVZGJGXOWxLciZUMyhJf5+P4&#10;1b2fH4ZZGs8NH0THGoLJ4z6vj9OdQ2SVgrIGPG43qIbIUlmzUtnqntSKuARV+qPWUjTrfzSRg3Bd&#10;pJlZo7khrK4WRFBZWKMtypBvA3XJxMY8nIoteSo91bf6IQaJ1UYjipfeauYm7egOsKLGXRTSuSdK&#10;j+t2p4i9bhC9H3oA9FUGOOKmtpPZKaFt9tdHZZWC9Cw31l31MJYwj2hSe030DwqK9aKZljUdJIml&#10;Ap4lAkiZKj9u5j1Vm9da0/1ZSNV7ZBTMtLCqTGX0tH7Ow/qFiDWHjYw2Kq1Y8RivcI6UrdJeWiRS&#10;zQBjk4pILuN4xUf2b6mnLgdK+grv2NpagVBZXTMbO7dZbeQieIwyMaJjFbU0R1XbSNb2LNRx1uYr&#10;nFvELhOkv7kI7BApKb2wY0SyUAnUpEJP/bGxq2Y41EiYc28bH8XHFMpFnePZTI2t7jjkHW4yFz+q&#10;8R4S7v4v4GlqPLUctvgsc+oGRJGCOhKy0zhEsYnu8ljOFXEVr5C8rS8FzPEs+3JcfzLGxtgpcJBe&#10;pFByCzM2S5ldUOPr+u41dZ7AWvOeXchyWOxUaJGF61n7N7mx/CnzqHL8SymFxOcg/ET4SzGBv/EX&#10;izgF74cw3hzl/JedYnGW2Hxv4ubHOYjPLkrBouKW2N5LmvL/AI5wmDMcPKFtrDExWUfUqFBqWN0b&#10;eyY1NSrpYpFtrcAFMjhLS7q68eYuV4fH2Iiq1w9tZIBoP7GZ/tUkdzuY6eYsof0yIhZIsZdwcd8j&#10;RSwXlt58/D3d8KyHjP8ADG+Z4J+H7w0OQ+QPxgZzH43xfj+NG5xCcNuHjt+D3fbGWEeOt0USFNqz&#10;J2b+qakC+xg3aWJaxsU0t/i8vJh4fKkNnLPHCyW00FnIhSRKkikaZ0aOXJY6NLW5sJu1vNeWpHLe&#10;Vol5ns9kU1XizifW2wmDmhiUmxEuWiITNeuSG8tb1b+LVeT8CmSxkkbRS7/OOWWFpL++m/2PD9lK&#10;uWx25I7UlatZgpmnk68rUSpnET3csgiljf8Ay/OxPW98dAT42yjC1Y/0qtpR0t7jpWcmilts9axw&#10;vkVBXMkEcmLe6Ru7/wA1jbfq7rjGAhheyx8tQ4eZgbD1MtmCLi2ViYVrHxfPHrU1b21QWiCo7cEi&#10;0+Gst1e4s9MlYyKmbjK1lemijGorWfawyhsbayFViKr6l1JFWQh2uStuqZXoqcriaXHH/RSJGaNR&#10;2Ki3pe8ckhiDrHsF2WmRVpIXVvWOrJFvSKCg0VVqljQKxG3hEdM5jaRu07w926tJJo9Hjbs2mDRk&#10;p/VJjcANC4VuzSt8OxVneBZaHrKzxKTJH2i0XCE95Q6lCTUaDoCFKEbZ2LRkUVjQHrJHBKadlEp9&#10;QfCFHSwIVrSZVeI9xbOQ19stIoD5aTtekjSd2C77KGSv8y0mqiCyS2KqtWn6eKllVqv7RRWWtxqG&#10;RHCnsWXZaUrWNT7GQJEbx0kaYTW2QK9k2K6jW1WkDK+1P5J9KjHaRgRWPd7fKcLvlvcLXLeJ4zl2&#10;MHiLE8b5JZS8elTOcTgi5bwXA/wXFyRrKPPVzDFh8UGitmj9wlDaZ5KCd6wNmtpyHFNDJY+UfDnH&#10;PJKYXhGN4rhfNNxa4/itgHhh6Ka9iqMXl7W1z3DszhJB5BueNw8fxvxEfl3RSkLZ3iXIPGPmfjHk&#10;W2yuJx+bsON/h+4hxhbWyw/H7E825BynKeQPFfEvIQXxf4lW25V+Fsi3yMvM8Dm7WWCSORTGXMbV&#10;1BJ3tfsrLtfS1y/J+TZDkMZBFEDZ/aUPov3EkW3kRfXLsn7o0qq9N13JCGX1K45ZhJLqL8Ov4i7f&#10;j9veWWD5XicRwLDYW35fz3xt4Ww/LeZci8w82yEglbpEkskcTEJFGF7QxL8NIjdYVL0UjVX9Tvte&#10;qfqS9znc2qXsl9mJJ1ZS8bKjRIUeCep7W4SM2mmmmmmuE7SvPB0W6jSIWfra88U8c9WKxuPL1zu2&#10;eCzh5CJQ+UXtgMg3ee6Rk5BFLPFyDx7k5eQDxNfVP4wyEaZLiedxf+zwTjUuQkwfH2hn464mgkia&#10;F4Zti6vGEfJ7iJo83dxK/NMgrWv8kbGN/D+TE9hb9RVturKXrSzqxy94JI8yyLWRMoky0Usr5LGx&#10;xrc8adrmbjF/HHd4e7tBJFJEfz4bgJbm7wGLPqtLEdbTHtJQwSvUmHlSrnHsFmsGV7G0jB4/bfFt&#10;AFqGEtSRgfmQDV9Yq8fJcVWcw5aT1JBTfMdnGz1i7RnWS33UsJ1Krg3mil7CvTNpEK5a4htP9FCA&#10;x7B/kMixCJI19YRoz0o24oLMKkIaFY3iMsUZV/YGeJooT1FSqGrSrIdOxE8j9ytOroSsiIUIqNF7&#10;IgaRRpRH9tjvEwFIP636ZSViMbEBpOpC/wBRR02zFZJJXVqTuKj9rKO7gqUqN+6lfTShwoRVhjeJ&#10;ipCs6FGw111ktJnJtWJeFdV3lVbkmslcx2ls7ey5Af2d/XKsnwm0UPtvru0KpMstRSOwtXXvk5u8&#10;eVKiJVKNss2+oY9ltn9TLP8AAg7M07LFeXAZ1Udfg1rdButaFdkBVNhwQQyKtzGXTxHzj9PLHIkq&#10;VeY2yvhBwDj8Nz/4/hf1DSJELu+trO38icil5dyOGMojaau+2jX2LBHLHc3cELjiPmN8S9v5Mxl5&#10;BmfKOJwtvyrkuX5nkEUrU7AVi8Zc5q6sPG9gLaTjWQthy/FcwintgIozH2CP8XdsLmOXhcMs+K8p&#10;eceLy3f4lvMgs/HVr5R8/wDKMxmsLw/Hci5FkJri3zEqw8R5znocpzfiGD8ncTt3vMTdsBp/gv13&#10;6grVcXFvEsM8aW3X2AV2LDrUg+FiVhLsjoNNHL6vX2r7JUkYUv1SJ1AaaISvmeI22UbEXXkLiMmT&#10;8k+eBD/47fXs+HtosVZW+7iN1IQ9VM6e4Sd3ojVI7CNu6IOu3DqekbiyhMLO5micJE4Zu0iP6+np&#10;pIZNNEVq6kmLvGwVh3N2kEkV2nvt8LF3zXinFwpxRIkjXmmFOSxGSzN3a8gxtrmynB7PMZHLJx9r&#10;dLnDKiZDFRNl3xDdZsMZKvsNGY+XePIHSaCa2l/1cfa/rb3hPH4cdb46xgZcDai1mkxEU8N8v6d8&#10;je9U5RkO8PJs9YY2LLZa4ys/5qjPWvjw1y0Y67xc8d7AjkVBc7Elz1F7dlqyTCY3sLGTIp2fLQJK&#10;qYkRVHiyHvMajNkMRFJJleMpEksUkLKOzeMcXqzxloI6soewtbYAQ2xNJY9lvuMl483iTbvajUmC&#10;fqtsgNRLofy56wMg5FjlAyVkI43X1nDY2R5LOySCOYAiSD2VcRkVep8X/astGOnO7ld/6O45UWNn&#10;j9aetIvXD6WNIwIKjTMklLG3qaOAylBHR+VdQ5YqwO4qik6qOzRrEzAxCBYxpPY8TFSrelY2Z5FE&#10;Y6KrL29SKkkcjyBuxOmkdv1DRq7I+xSwDeoo3liHd19jTbkkcRKTrTm31HGQVVfY/dj9fXNGgaS4&#10;UVo0sqOGd0ODyqtWP/TXFRpbxg+txkjFYVmZJr916pSsXA9u2bVIe56hmIKiFtCLrcR2waMpH2Fx&#10;KzNmL79RcmMbIUU23H+Vek9Vnkio5QeuS9kuCA/Yf4pIa/attQLOwFAE0C1JGWeDHXNzT4e8sJeD&#10;eTpY2scna5CEv6wlx7XrkeUscXb+QPJV1nzY2UdrXYdOpd7DALcLeca9Ud3MtGaRjPj4pqkxHxHi&#10;raIxRiIfZqvrgxnhGByC217yK3EcOcjjbP4+XMYu2kkhu5DuhpCwYUnVqeJC+QihFt48yt1wTgPE&#10;cPfeRbPlXFf/ABktBx60TN4Pj3IMD408v43jeT/EBhsVjs3A/ujkjG1UipAgEy+pfHnF8JzbJcxw&#10;vjXkXjq0mSa26lhrqetDTKqqknx2P0jaF0cqGEvRXEaqziI1Lvuy24lfrGXvJFuc3xrndtb8Nu7D&#10;kPKPIeC8eYLx5Y6mjI7xBDTxJ2cKUCar1fT7ENGSSsLi4miV1yQt3kygaoXhJFugoI5LCBEZPaLh&#10;HlXsWrq2pIWtpUs1WXIRyA4+b9BlvDuQW+4l+XlfxtFE2Lsc9mZ+EcRi49jZY0lk5KpSAR9ruOzU&#10;pNa6jvYR6svaprlPCP4pdWHj7BXNvfeMsL78l4yZRluOZfCH/R4c0a8kw6p+jxxDNYOOv6+SNuX5&#10;i4t0y3OpVi5j5EynsuLie7m/K3tprl7DiqRxNh5vdf4YTMhltbnxd5cgVsdfWeRhaYktkvWLq/E1&#10;Xdz1qSSRxfXml/T9hFYJ65bAqtza9Fu7F7hJ7SFJeSYZvy8YxRjG2iEPaR9qtCRUUgWrZwpe+ITk&#10;kC3A9bRy4SSrJ1NL+38rKGGcwauMvxubdrxCV5bHF2thHcBSrjZlULV+mqu41ZMrqMZeQzDmdzFc&#10;ZH/R6KYvWWBhDyO5EhjcSFg1epoVPaFUi+WVSzLHI3pVTLuNdQqe0MVLpqj1sxSsX9zUfVKI1X1l&#10;XUKvsqIvUvVn9ZBdkZjpIz3J1tiGLLEIqWBqAaSS4jdXliXsdKGjftKsRjEPtpYZZKLf1GjkB7P2&#10;cN3A0qhGCPKyL9lTpKbGHa2M0qCTK3fZclfO8Mf6iKePo2QbpcSKSqyP0jKuqu5ptu2w1FQEi9sZ&#10;sjc0s3xd4xrpbuxaOouorvEwKh5U7IXuKuYrdjr2Uq6ZkJJDBFZjXaMoOwo9iSQ9N+xFYeKMvZxx&#10;xJfyWM1tyHGF7fE8o5TiFsfMOQQWnmrF2xyPnfKTJmM3yLkbRWS26gq6ljIqP0kxtxE8WXyqxWzO&#10;80jAUA3Us4rsSXQlYA3qyE7i74xjLKHA/iDxnOeG+TsLnPJL53Fcdu7XF5tjLzPrTJ3o9i7h9KQD&#10;yOdbe18CS2lz478h3TZbyFwvzj5H4RPaeVB5OxPDuUWN5hfE/h/xRJyf8VYtcXwXEmVLEt2X7KJE&#10;Vllj+nAOcZnxVPzryjkue4S3tVt4j21r5ZZd7JBX7D7Ek9SGrorLrq7p3oxFx1AqSKLtyC/XG2vg&#10;ngz43juP868OzmR878Js8RyHJ3ma5LUMJhjV2MbR/PXVPCTQbtRDq0ayU0Xsq4eZa4vxD+OTY/x7&#10;ho1zPijBXacgwd3xC5i6SAmNQ5jNSdeka+un7hm2C6P0uQSHdw2StDv8K3lK3t6BDCiAwS2srMiR&#10;SAYzJy27i65GwWwgnzyvUHI+rCP9ZQ48rw5zBRCLGY0amwqFrvFTNWcw4ng5XgThrz+9ZYy7v2tO&#10;EeyLj3Eo8blONxrNi4YzC9pdsKa5jSHl8wkjzTqU5NLC0n5Y/H3ORnwHElhtcVhGjDYbGEZviVpc&#10;wcg40lvVzDJaXHF/KfJ+NVhfOGJycY5xiLgf+Q2TSpfxGE3FxcKcMSRi2iWOOaGGSIkS20VXNspb&#10;IWjlc1YprIQi3u/EV/7rW30z2vxVvK3a3bVCQVLJpM1N2WYssuGuPnGSgpC3Zf5j81dW8HW+t1ZZ&#10;lIpuq1NoiXSi/fsl06hctK/bNMqQZW5/WX/+jKOxihZh6jvrR+aAjjURxMskJUdjpRG7dKAaMIiu&#10;8antpRQDxLJEOsIaOgWU9UlHqcBNewgPKocyv8U8fyE0jRuCXMi7Yp6/ZGoMjD+m06uFVpDH6rUU&#10;0bCpPYH7tGIV6Pr5S2UVGHQRfIQxo/eRn9NxpPWKHtNRoRVg7VY9KkjBNtAoPqjFvkiQLhxPIspN&#10;J2pCZB2/qCMxlGbQHarde0toYkqB2YwyMsuYVWDMY5OnarGzkLXWPYVJbMAyr609qrp1obYBnavY&#10;WapWm6M+60BRHSmOziZdTwNKUvDeRi8yRkKRBwbZGeSyhjMEBeoMHfSU/HcohnsMtaUk9NPHPX6m&#10;4jqSW5mYbph8MrPRPWg6ksPkyMKzVlcXEPhbyTiuW8fz/GMJya3xvj7ieLryZz/G8OwOJtp3pkqR&#10;R1jX4lYvUv8ATPMopP4R+HmDG2/ib8SnhXm3J/JOT4xlMJkvCOEw2S4XxbNXX/hH4c/w98gtMr+L&#10;udL/AJHZxiGFg1JESXFWsPsucogvZQqhfUyjalAjVr5cfffYvIFYqHoBGoIshjTVevtXrTUSMajV&#10;yea2twcX4uvsVyPxpx/8IFrhecfiozOLssRjLWaKL3DYgCD/ADoxdaf+iYYSRLGejIHhkLCKAy5H&#10;I8U4HHjMVk+YY7BTWmatb+LylhILvHWJLROGNvIvUSR9amiAUhZg5lalh/8AriKPrKsjNkLdbmC2&#10;/i2BvfB/4lcfk4Ir+1ubZ8uu8hmliSHkLyyXGYgt4rXDvd1y7j838OyV9eJlN37ycM481vjjjWdM&#10;vg0Nm0RspCjzLLZtNWWx9r6uQcVtM3aWXjG1huv/AIzjgM/CMTIk3AMPDV748xtxWa4HcWAlilgd&#10;UZz/AAbKdzx7LrHJjb6Kv2/LjWA/itxisTBCLPHM1XGBMtcQzK2JUJMs5aEXGTKx8ozEorlmXit1&#10;vLlry4sMTeZA4/h468R4da2EEOLiNLF6kntA9TY6UT8owUpbO8ZjuIb3G3Vk9WkNxNPw3h95bw4z&#10;BGSO2w0Yo2qxCW3+LmDpTRSKsi6F9aqFyMUSnK2oBzkYjvfDmQaGXEyd4Ym61AdUmusc2quZwFv5&#10;SVvrn7Ya+KthrrtVlL2oHf8AMauf2umVaumVjc607KonZTV/J1XKyhEzDKB5By36Oy/0igjAhDW4&#10;9rIzRMqEIG2lKUdGIYtGSAm2ZPWF7SBolczxuyaVaSICcASt1ZS8R06usMkQND/8enR2VEqSEl3A&#10;pfaVDaLRxq69+3tBcR9qbfaT2Bpe4CrEzSQmSTpGKWNnolJqLUyE162ljCSU8Kx0FaOMPtl6BhGh&#10;NwkpbFzOsuMt1kgt7F+yY1dXMEkdZ+aJ4445VYK3WJlVexkpQwVWkNCQ0S/eBgKEjx1aHdC4AGVu&#10;igdQy2EC9Y/6YW8eQXlokdxfdFuV3pnL127UQwSPsKLV8UxNEkL/AE6tDHI9hjxUFu4q4t2dsxiX&#10;RUYGpfoYo2vJ8Fx8IIsVHFGtlH2eztpW5JxCAo/vtbga1t1MhCidP6Z9oIPYkkH4ppUjN3doFwnG&#10;7jFu3mXnHH5b78RHKWtruPO8guktkVTEoJTSpsrNGSR1LZGw/VW34efIqcBznww80/ht41ksV4K8&#10;v+M4PG0/AbRczjbh1xPMuU53M+WbO5SWJo+1NvpcsygXH6a0jTpG5BR0BVtGn/cjsWFN2o6IHzQj&#10;L0yqT1VXK7IjrR2wc1e2CXVtw/mfkPxVf5n8TPl33w2Wayl+IioeNO+mVpNGukkrNG1OxeTqVpQ+&#10;p003he2trjyDbWFvbx/iT8RZLkFn4+4He4LjHO4Le349jtmKfaieGriNFB6akidKljdqcbh/p1LF&#10;J7PUDDLZJNFJiLuE8Q8yc94XJbfivvLgS/inxoisPOfNeVcs4jjEfHgAB0WRfLfAriwuPG3D+QXt&#10;+iqYorduuXtJJbbkNtJaQDmB/VQXKT2eTHZorUxi4xgFxi+wq/wsCveYlZYmxnRZsRJIb3gePyUc&#10;XELfGSRYr4OKVYbrB28q5/hNtcLJxG8tpOIcSSSG24xHFS4NgTiavsO7VbZK/wAbVzzYTDlXkSzt&#10;Ev8AyQbqMW19nrrC+PbaSrTjlvbrFi9tx2yCwLa7YRbVrf4/TrrlqRmLkitCwyxWsp+imrxvhRe5&#10;DCY2GJbW1DVa4pWoYqFku8AAMlj/AE01rtZceWF3ZmIZG2VlzcbR2nJbaXfBruWzzPC8l+rtrYLp&#10;ahmdB7RV1cCshc/TNzfFlmGtJOPZ2N6xOQSRLeQOP5TV4/1vJA1TEVO+6nlLVcvV67EZOdemevYr&#10;W25FmZ8te/6Xr7VGVNPGFDRK1D1qyhlUsorsFoilZJY9sZNP3jLRVrqfV0ZE0SiyN1QkRvEOs7AN&#10;Wpe7Lpj37/LUoNfZ2dj0DVB16sgIZ5AgUkkAUEFBuldF7+oSAJ0kcRCj8lnHvkPrWQD2dPlBL7HS&#10;EV6dHoyszdaxyL2xDywVHmpAhzLiJrye9tbmD7ZBPXMjhlB617eqLty01BVNd3UukiCC9mUW09qB&#10;JlRU0v6hy3eSwkTrNcMq4+QqcjcRSzTqJrhujUTJFRXrSN8t+4oLW+wTS1LKVbBYXsWgFtU3JLSE&#10;K4mS4gWdLtYra7JDVxrGwRVaGGKLKZrsf4pdax+XjarloXrl2F9TxMXjbRBIIO0Y6VpA9MW3M6pH&#10;isZd5ebE8AsbWGDG4+M894bcSXNmkbUECUfmugpy28Zj729q8E0M66667ryHiwzVr4y888u4BWE8&#10;6+KeQN/43xSzl5Z5IhwclhybIJWKveN+VuOeQeIX3ivkP66D1XvLMNatj+X4G6yXKPIlrzrK6U00&#10;bsre2VQuqZPseq04RSyDqYyK9Ieh9a0FpiwfqTXUiX1sCoJa4IMPhDhGK5G/m7i2Ox1jCY3Q/wCI&#10;EenG66hAY3BO1HVOvRmqaV3EibFhk5OLcl4fy7EcwwlzmbGGPJchikk8z8stIMZZwSLBEZFoxLLC&#10;FOiqCbvI0h92z1SeWXcvrL0qRrR+IoYyalxyEHBwtX8FhrFXC4rOeIOR2ud47+UgjKXF1DA+LkEj&#10;UdVmcHa5W25JxvNY7O4jDzJYZXHBZIYiwW3LSW9gUN9DEaaA1Nagn9LGKms5Cs+IEhtsfHuXFaW+&#10;sEUZGzEK4LCjISYjjkFstngux/gLRrf4YwLND8X2NicZTFRA5vidrdQ5bgrwS8asYhFjo0RYYRKE&#10;sOyYuMootaMJSh1Jnj9VciZOvL8b77W6/ovJMrR+Jba0kqygJGKgKG2XpVpHs/p43GY4o14L/FjH&#10;G46VeL9c0FjXkA7rNYRXcWB4tbw1xW5ucdPhb9JohbbE0UqVNMyVNejd5dprMPurucLNg+dWVjJx&#10;XlUF2cRlllW3uxIO4rsooyLUlwiVLeCrq4R6uJaupRUs/wAzTKtXFyGXI3ypHmsoFXmvKpL65/0t&#10;VL7A+lKnsKAcL1712euvUt7a6pHL0jEg+8hLLTL2lZljAHRI0mqT5rW6cmthaJ6r9YlTQeYFKdCt&#10;EABXY11k9kidnb3Iv1DQ+zUUIWvQrApGlNb/AE260SxCqgRV7grpu9wK+Z6kKdhAI3DuVWBzT7jr&#10;4VZeqrj1KLjCpcwBKignJjiiRcjHqskyNKp70hHb9qYFx2+yyUGUjZdrWJi0drCgaztmq9xyxxwo&#10;1QTG3EzJNIl7HElzf/qURQtAijsH/wDJRBLr1DnYPuFBQtf1CsA7XnGMZFNYWWGsruXyL45zeO5f&#10;jsG1tjzZQy1yL1NmsZA15LhuPzpFdZP9M0kHtVo+iXt/FaHDZe4vly8d1JazkQ3h+wKFnB70NCvU&#10;aCqWvJAtcMxGV/R3ucXobxrM2N+uUg5TjhicvsyIyNRDb67qwyElkHeSafqvb4pf8rvHQ3CeMuBY&#10;q+8gYnmGU80x8j4teYaFeE2uTus/BluE3NzkMb5k8Z+KPFfJvLOHs/GHg/hVqLLwvfy+Q/wxQY6L&#10;jnIP4vAf3bZQ96bYHX7ep3JJVOhcyDdJH2ooy0y7roTXr+WU6PuMUlu8kfBsnyXD8i8x4nOCO1Tp&#10;GULAjrTA721evqhSN1MSFjpq6fQkKuSg/WR+NeL+QeM3D5fO3ScnxnL57aTA5nCZeCVSJUMBduwc&#10;eugJTSxhj7AaWAk9f6aenUtvGZGij7epI2kFw8q+wyyFJjf2t0bXwh5guOAZTjXKMXyfHy3QgM+X&#10;t2TJXVpCMDyOL9W2QiC2rtJ+WWisvTk7kVeMJFtnicWNh3ZoFasq4ikjydt1Mkci21kZK/h6Ktzj&#10;trdWrRSeskXqCspaxmPh+JIi7RwtjLouIZo5F5FD0hd0mqZNLk7b2jK20iotj3dcV1lw2HPW3xEa&#10;K1h6m10MFwgomORH0GuXLDOs6DMiWSXk9uLKi+38OXUYt7ONHW01GbPS1A31jLBprnUfIY4pjeqQ&#10;bphrLkTjLDtJHYv0s7QqlhbL1sS0dWfI/wBLSZu3vEy7FVv746ymUdK5PyeG2gy3Mbq9BYk8H8j3&#10;WEuOIc3gvY8XnA4hyG0N+OpyANPkFYTZD4nvCBd3xIuMjDV3eoVuL7cdxcSvHmryGCDmHNDfH/UK&#10;s9Hb0jIKbbSsgFBW7aYEtRRQnrWQiVHVioY9+zRxBup2dg/NEVIixGTTUR2WM9Q0X9R+jkpuo+wV&#10;SI6DCgzNNbgbbZNlDOTDHGoWDrTWsSllq4s1LSxdGjLdWVldRJ7jGIqUqA8UbOfa6s307AIseiUM&#10;ccYZat7gI2Mt5etralhbQw9msomGQ/opdiRLpeyV9aCdizAEaFHrSx93Sx9lW9pLG5jkLKsqq0zy&#10;SGDrJcQo0jW7RVcoXf0vXUBHkbr/AI1tiWcMY9s3yxJ2WYFgQKuGMcnj7LxXOOK+iS6vFuUvJzcp&#10;fXkWItMjcSZG+8XCC/zMGAEafiO5AODXuB8wQ3U//mks4izkc83j/wDQ3FpmccsmO5MVXPL9hv5I&#10;ptl3jIoM2sxcBLriFjb23HPxGf8Al3DfKFz5F59a4rwbZ3d/w/zlHHac1i//AB/40mqZ0LN8J80F&#10;7KUUjXWrzcdr+GRrO55B5PvMji/NXHPxI+QMZPynyNx7nHFMbf4zkvGvF/hfinjLE5Tn8OCx+XTM&#10;ZLJ5LDZ7J4jx95FxmBb8RPDo+Fc4sZEli6/ASu3UTR/Ch2GkkBVaKhmf1lmU9ZkoRBV+Gr0syqW6&#10;T96wMJucx5ByN5DkluYiu1DOKkQNQ+C0dH2Isq1N9lJ2ZnMQ4TjP11xYLb2tObPqY4K8gcZsMtYR&#10;pPC7IWgduhkPYuiS0H+8yMZGVjUsMamRpJQ8jJXXUaxqUn9QMvsdER46ijtZ47nFXUkvBuac18eS&#10;8X/ExxnPVL5A4xKuX8j8Ehj5L+IG3t8h4f5dZcvwpZrQxZMOM1Opiysuh7DeTw4dI4cdipQlzj7i&#10;FebkWqx5d3rj93JPNjLFuqWDEXeJnWuQr+nS2zp916wnTJF/Vw243bSdzPjIWCQw9qz0W7FpdSSS&#10;Iy3P2F1ZuUiw/aSywsWrO26FbfdS2m6vbdY6FxCtfqCalnlDTznWQhEyZm0DJynGxXMUoiU+Jsw1&#10;nmMFdLLbW/wqnZtezUhbV7MQmTYvWTbqMhKpGY69LyXrcxKqLZqYqsYi7pH8da91zFJe39w9ryLN&#10;5GGbO5vKSrdS3Esn58f5blOPScH8yWl2cJy61uaTLLJUl+61/FHqbJdi92+ri9AF3kR2kvXnqe6E&#10;MHKee4zDW2b5Rlc6/wDqho2qKz9jG1Xutt1oQmpVVS4+N9j0f2exQ/QGYP8ALdQJVkALDt1PbVOQ&#10;xK0pp1+erqEKrQ7NJtHdmVa1qhHUp6qHLyRq0dWNu2jAvYoFDq9MvQsksi5PulB2dHUCmXVRk9WH&#10;qPxMpjIDBgx316Tx16ZIjHFFX6dZ48RdTRi3y8ZjOVgUtlWrMexzkogKSQBU11TsKCELpjR262lv&#10;FUUiKsM5r9NtE9BqPHW3sv7T0mO2VzlIP0tv7Xuq0xDPuikeh6qIG26rJ2XtLpabYr5ai3zMkcqY&#10;LPXuDfFeQbWeOTkVvKmR5TZYyLk/IbrkZkgMcPgy3ji5LX4mPFOQ8h8d/wDF+RQ5fE+K+d47H48Z&#10;q9z3jLiYw+DzVqP4cZ5L7PKHIbRrovZz2UFmXoazwEkXhHyFi+XcW5nwXj3O7CXxFhchjP8A9L41&#10;iOX8k/8AM+djUda3V1cehMNxTkGdGb4TyzF29peK8JAZI16UQCZ1Kw/heurC08j/AIn/AAvyryTk&#10;uR8Nl4nneKcZaT8P+BbK8/suN/h/5VicRxvnmJ8NnjfmXxz5JyPK/JMnDZ/Jl5ny/KU5pF+GXjH6&#10;hsWFCh1mp7c9dfUjdMu6DlRvVelSTCKCN7CErqELJup2RIbW3yOWfgPhW5a45H4c4jfXeQ/D5a3E&#10;fKeKcu4fcW2Qhug6qteqmEhoxn1hmroDSJ/UycjmvEXEvTheXYRrbFjyZHLPw7k6ZJbqdJbTlEDR&#10;cj2SvpkSgTGXMkDv94/U0dNoW4AZpV9aMOzTQaKxbE6e8r/Td7cdJWUMFiind4snPcYLG3L3+BkS&#10;y/Tv69VwTyJnuB5Lx7554pzO1ub1FF1nDrPZRWj4lzPCXeexdk+rC3VIiiEc+4tHkrC4WDFXXju0&#10;F9Nb4n01b2wAMSNXKeNQXlleY3Ix5aC3aOHMY2KROL30Sy49FkqzRmHTqmYm7QX6/p5EuIpBdddO&#10;8xfFQys1nj1ao8bCD+j+Li3ZFzp6x3N+YjY5e5lburJcGRauZNx5S5PTkk1rLZSsry4e/wD4Zk/H&#10;Oft8naW7ncFwq1b3ElG5ZxcXDEZGQgZOQ1ldquSuDrM3sWPmwlyLyK1mCtZFt28oaMRuxlgNZGZU&#10;i5KInrksqy2h+P5QSDiud8ixNcb83/TE+VsNkVHNMY9TcojjW45gDFLyexepub4WEZby9ZQpmOdZ&#10;3LEksf8AWED0gcRRxPHQYrJ8T1LBGlTx9qeJvZoqJGjK91NKysfSpbq1P2MY1GrsGZ12OzUewcMK&#10;DzrRPwQBSorDZNepHQ9WVd6/yNlAO1jbrX6cdY8LHILnj/VnxjI1xadEy9qyRvCsTqfqY1SSRoqE&#10;UQciF6H9OvqtSMq0GkFID0QSGMp7TZv0W0WKcT2nRrTWr14Zqzcx9ij1KnXf27qpjEUX0DpuCcqS&#10;FEyxyM8t51htJLiUxi4iN/NIGS4LQ5m6aUqyikk2HZgA5qQuKLyKOwBHQV7E7d+1MX1/wP2qSMMJ&#10;LFurwThosXITFEivIQY+HZefjnIMVk7fLWNcp8WJd8kwcPK4rzC+FLteXxosSeY+X2/GOKYa2MMA&#10;6Cv8qctXyGOqkl9K4jisGViHj+9wV7b/AIgc9xqQ/iYwSW3NOd8z59Lj8WlrGPsdMow9hNnuUeTO&#10;XweG7Lxn5FtPI1/zTET8Y5d8tTDqFofUZWHOYLOeM/KPHPJ2E8reBuKc8wfj4+WY+AcX8MQcZznj&#10;ryxgPJ2V/E2+c4J5Ia0mW15RFe23ijF+RfKFnynz5y3ks/jXE2gtrM9exLkHZHWgprruiCrdVahQ&#10;DFmjAKxLTBS0gKVYWdxlMhw7iWK4/ZZjlC2q3fLLqZ8Nz6S3MFxhuS2nmDxs3E8jZTR3Nu0Z0V3T&#10;JumJWmUiiUJzCywJ4rltrjhU0MdxF5J8G5fjXMPHPjP+DYfKWkIj5Ndm85ce4oiYtKzMyxxuERpR&#10;L3WSSOID59XSfelASFblHt0NBersRt4nWh6FdYnC46WxtG92K68gygvYf03Sef6E6pSytjPIvNMR&#10;Uvl7nUpynLOSZqvAlxFDzHABJ7dAFFMoccj8VY3M3eAw2OwLxxrr9vyOqzOFxJXL9C98ivbwGa2y&#10;fH70CLFhJqFtWUxgePmGKuI4Ir+T9ZY4a4vI58KITx/Gqa/TvGLCDu0VmhF3ioZk5Zx6URZ3HG2l&#10;x8UTTQWZaO6sWFZBH9eXgk6ckgmmH5ePecXXG77ifJrHMW8SfRXYUZ+ySy6XI3X0yEikZqZRHnLh&#10;LSy5HnHzN74xyTSwv0WS1vHiSzvAzG8Sv1Jc5q56JyS7jdc3elrX+zHd3cQOVyZV76+dXd3b/aEb&#10;ABfhgVpVBpFr96ljYGf2AvIXJC9kV6KEP1dqLL1YOVO0pge3V1fUeuz6dWIQe0o69y2qDzMn266j&#10;LmL1lvpFAgFY61Di0CNVpEZHCJCPcSL3Hgi7T1tcp7ZMpahJv860ylNh5fpG/dKkV+7Rf0ynvCEd&#10;VUFvaVZzNGbS6KG3d2rvKhSVnW5v0iN8S0ixmdorZFFrjVmLY1VjNiUq5xKTQL9QpUV+qMa2Mv6u&#10;sVHDBGbiEjK422lbLX62r3EjMAV7LIHrt9iQKY9wAUbXQ/s3XbKEcpukb7e2BW9+mMp2hDV1606J&#10;X1Ay9nLMninyn/BJ8VnMdl4SdUtwrSVzbyDheI23L+SZHyFmbeLoq7FKGAJNKDX9TWLhOTzeS4Lk&#10;uOYLgXl1uc5jyBxW1kwePxtuqxwhKOiwHV5uhXi+aHFObc14LwzzDxrhvibxx4hXmOcblnNNr0UG&#10;vmtSaeKKRDxK/sMzh/xC+Z8Ich+Krkk0fLL7yT5PTxfnW8Ic1iXCZ+D8QH4fMnxOPnUn4dOQ+L/w&#10;w+NoeO2XkjmA8keTI4gquqhTW/nq5DIaKaoIrj1QlZI1dBGQo1QUMQqtV2f6HAbe0x6ZDlX6ir43&#10;s1CF1M+HZqwOauMLPkYIeX8dv8bPg810FSoCrRIlCPZlX1lgScvZrdL+HLy9Y2kndes90kaXueh/&#10;TeVeZ4zh2BxtvdztM/8AUZe1fskiq1PGCkvypj1Vx/VHRGPpWreXpU0IWP6x0423XqZV60zrFBcP&#10;LPT/AKiG3kyEUkDM4tyYg0oSOv3H58Szp45nfF2egzmJiDD876d4kvJ3/U4m6/U27Oq006LU0q9M&#10;tPJWX6pV5dIIbK6/V5iwsz6MN7IagJalX4znHosvb4vxBZW99cWFraRXtv2OJhjiMlorVaxiMj5/&#10;K+s0vIeb8Su2l45xK9V57L1Rzh+uVRSMxGkdc3ItLb8/GGbzdg3GuZLfwWuQjmWXsy3rXKC8vXUX&#10;t48lci5RjMVDy7l1/wAgnrhmXbF5WzWO9hjt0cpbkFm1V7fdI8nkmEWbyvSO9aH2f2Y42le2x1xc&#10;mPGzGT+BL3vsf+lEkMkR1/sPD8iIUv8A+P1q52VMSaE4Dm4+zL/URNBT7NaDqwHVSYlT211DUVen&#10;E3dyVYd3o/USsVTt8MylmRmpWUGbpTKEaXZW0Q+yzDGrJVqyWWmC0DGDcruK9h1IR9+QKFhVCZW2&#10;5BVq7wh+6mlj7LoVGv1KhKcSCgGelHZuu3hvJYG/ikxMuRvKjSR6nNWEE0pixQkq3s/WI40ZZrRC&#10;RAYjmrSJWQmUT+8xYT4oTt6S8jCYhrbKypLkNyElyKPqZfk0zCWQhpD61BL7lJ+x9ajZeu4jpgVH&#10;TRto4jX8KiZJO9qYya0AHdu9rhri8lufH8dzWOsuXcVSx8655KXz3BZrceXPIOat8jwvmWUprEYy&#10;5Ire0ApB2JIZGXa4i7lw2ewXIsXn8djOB8EwmS878mx7Yywgm9P17MIjH6RHWljORsIr6PHz8uwY&#10;yM/LuQyWVhBboSijs2h9aMnYuUWuIcUy3JscltE1DGJTxoRlMPbZKDgvOfIPh68xfnHxlzjhj+Yv&#10;w24Oue+ZvIPkSLA8dgwtppCQzsZUNOkgBimjr1mtEjr1YoAgVaEq9vUDKoKUoZTfS9ZeHcEGRw3I&#10;sbPwLk1/zC0U22Vsb1Lu+tras3lZ2g8S3nKchbeY4JLXkEAUxSIsZMYNMD06KFddCSKa4lx3iK9u&#10;orXnXPeHRt5/sZK5D50v4bSW25Bm50iECjXUhoh9ZowPWzo8QYlpZYnNLFS6Ksh7J0VTFExjRHqa&#10;OLvK6EJbzXrYThvSCLi9shfilpXJPG8V2l1BfY2W9KSw39sgLKoQqQ35GvC3ly84RleNcmx3IrSW&#10;Qwn+KxrV/fpcLmZ4kXA8u/STR3lrcwXuSm9gyDFL/I9lytwrx5a6SSOflGNweV4Dem/xsEIWrNGP&#10;5n4q8nD1fKFqzl6vbukkafLfncpC6Zq3jWpG+LmEMcvGpGd9Qj8j3m4vywVj+vyOCw6xQYm16vj5&#10;JkNlk2RGvrOaPkltJ+nz2SyaVmrL9RWTxskMxUirPF3NzFxPM5GwjxmcsbxA8ZS6kLLkJfjlWSMV&#10;vlckbuT+zBYPcxWeIjmWDDP6lspoF/RwtG2P2L3HXcsORsPQSP8AXDPv6MSwFCT7AEUn0FxJp7g9&#10;m6kFYlY9PmWIIJAwoNtUTdKDHUqDo7A1tyxaTcis9Ft1v1GRXiiL7VAyGQAE+tVT1k2zxq1s4krG&#10;I24DqogTSA9piUq/haRJo393J7kdo4vopBKsRRGwXlhV2jWixQSGWgz10K1GJkr7rIWn3BDO9R4V&#10;mqLB9akx4Vo8Epezw8kMFvZesnEexJMPd2lfpYyZbHQz0DBAxB13qxuvRPb3KXSx3KwG/wCQQKgL&#10;NMDuRtmmYqi/CdPkarr2LAmpD3ruoLHdKRq4Z9YOxSZcVxjG3BymAixkvI7AQxQ+wiRiFtG/qYO3&#10;LxiCKKO69KVyfB2lzCEtrebxpPAFv7psjb88v98rgmieHtXXsF6JRQmM79U+PhuLfH3XIMBHcc75&#10;7dQR46WSeN1UMIgWhNKh6n2hexkq5zWMfC9NJ8oumZyrMHbdKCtZK6S3SLiHK7XD2xb1K8iDSU/X&#10;U1nE68E/W4Pk+f8AGln4+5NBbwxgHoQCVVdMP6iiEsZA1aBK7JBICsmmLg/1O5RSyDsW3WSluVuO&#10;Iq6cZ/F/BcwcM5DznK5KLifkq7Sd89PfP/5JDDb+KMla5bjH4jerZqGIGDXw6EVIpQr++g8eCu47&#10;fL4rlHpPM8pDkqymPglvms4Yhpkp+tL2QzmLey7OBLTxvtkdm+2zG3boXowf1OqgSJQS5WRzElCN&#10;2bA42O2qytvra21tJUmPhdcljOlc54tb5S16TW1293DJbpbSGtMGKFR+fjTy1m+D3XFPPfF+R275&#10;u0uFkyQrNX4C8u8t8TwQwn4lOXY+94x5g4lyqCfNwtVzm/nLZ9BHyvzFj4YZ726urrwTyiHJ4m3k&#10;c1j7kUGB/KUgLdkKuTuHAXJ9Jsdf9I7WcuI5A43Rq7l1WRk9lXiqizXQes/kF65m5kmrl9+97lfy&#10;8eJG2YsYI0js+3ssYjSW8bJ+nK1NAWtuV4WKVsri11c4yZJLXj3ea247EYkwkTJJjJbaly2RtC+c&#10;ufTk85cgchvspcj+zhcJcZCTEYUrUWIZVXGmriwKNcWSep7Uxi9sgzZW2nNtcRJC/wDrKzPQXsza&#10;pBJ27dal2aeVNyrp/wDKgHrqxHUlmiNBGWmAVpI9UFTTAA7FLvtsAjVH5b4lP/WA7lUVmQtQXVNp&#10;Th5jIMdEojj0KjYvQUBWIqRgw5P/APRjmLSSdToJ7FQlqaMrUmzQVkoJuRj2CRAuY1JBJEcJlFlj&#10;ZJqssW0SQY9EK2fzJZq6xQOJ7OJXiNqFONQ7vlx1zi5IRG046NyxTHjbT1Cj+yxhnx2Pnlq546bq&#10;O94rLZVfW7RP2ZmdApO+p7Guvx6/kEBvgnrqn9SP8iopOlXEnWPjV03rtrqSJsvk1uhyy9EsMS9D&#10;cTrHDwTjhvoL/EXVrZnzHbzXnFcp/Go8pi5PVhuKSZW/43hTixlMjeul1xjH3Tcn4MbIxzMjmTQD&#10;brbaLASK8TLsElAgjUU0QYN6zWiAqRxN0ApIxt0R2MS+ssTTK4ZjJG2nqSX01k8gYbm/87eKrjMW&#10;gnlG1aj9QkPYlerXdks8GOkPKOLxyMSY/YpXR6aVI16aXv8A1fZ8GQqZEHVAIP6fya6E0VZWSJUb&#10;R7X8osKwF3BfYTy7wOXyPwbknjq843ivFPjPkfkXMcy8Yc/4JjfH/jWbn+a4jxiw4hgvMl8Mx5Ri&#10;j6xfpgGliCUVXUigLKW6Y7g+RupLbG9IuTYHI39vJjslgmZ1mjcyFWRgrkmWeBJC3fqUl3J1JmSK&#10;MMY3YEuERVRY/wCofZGem2I1RK6srZZL7inHv6cOIq/tEsaguIp0ulV05HAJRzK1TH38/UJcQJPU&#10;sV/Krdf5IEWSWXFyRiw5JyrHiTyFzKS1yGczGUbX5AlTbchz1pUvIM5OZJZZW/Lx1zm54XluD8zx&#10;vJ8bC8iVDkHSo7zsLrIAVeX5Y38xc8kntcRBwfzDi+Q5LD3UdzD7itLkEFPehlu7xet/cLV/O1Xk&#10;6qubkE7c85DaYmzd3lf8uCXTW+csj3jxqDtYlVFtIWUkMl0P6fIULLewB2TC/qHiw0ava4dikHH2&#10;IuOP3Kte4djVxYyKt/ZkpfW3SG5jWOT+fGWEl/ccbwUNrFYWHalw4FW+HiWOXApNFe8Y6i/xnQ39&#10;o2sjbK9Zm0uWX/W0QGn1TsSXicF30Jf6dTNHNUL9yi+uo9dmauv0B9dfPeSJnLI5qcBgIR1AVaKF&#10;ToEkGk0QmtTIHBLBGWPuoRFfXZQziwt5EfDXzmo50YK4A9vxKxFXORktxnL+7vLlx3r4VT26bf19&#10;GkDRKDp6696dSa6MaP1aO3DVj7I+2wsl7QRDqtudCLdGIqGC+21H9FoKWQxU143puNq0u3fyBk1t&#10;LG3iZhIW3YxalxbiKP8AVff2O9vyeJew7lSXcnTqRs7BJ+UEhVSqx1+yOooSGoreed8VxtSlljja&#10;N+pFckguxFJ75bhOjm+dVh8KSxXGLFtbiPm34Z4jyjjPBLbiWMy/6VMTwmKzJy/I0t1fKXMsuPzM&#10;kEhWyvY+b8ZbF3dvPHLEFIqWYxrhMQJ6vuOxLDFK3cRqFXbAOK1utl0kIjFxkEhqKPNtHNlJreSC&#10;ZLpD8CVkZvWoBJFZe/FrDe8nwHgzimTyvFvLvjjHypPZESUn7AFAF+7KDHb3tzh8jzG1t4St/aPE&#10;hhnBUmj8BgVIXufjemr4ABZKYjvsgSTKFfIRQi1y0MxyccN5aeBufiL8vJvDJuRYzxfarwK75Zns&#10;rmOPeHvE+X4zdc/5vjeDYHFQX99duwQAewFey+nVSpKE4vi4w9rdRAuiGpIwtctw9rk7PpNbTSue&#10;qglZvmukexEgiCL2MT11eU9mCusvYJLXp7VK0qnoakWJKFsPV4/sv1eewuPit2x9hbNXPOGi+w/D&#10;7DJobi0QLyGBZF8jxRJIE9cX8HhIEepGETpNHcRx/nFf3cKjOWYjurkXD/2uIc2zfEL7x/5txeVh&#10;hzVjdrLkJNpc3L08TdOc+WuG8OtvIHk3Nc5vMbkbrE3nibzjb39WWcs7+F7g01+Y1nyXYXV+prJ5&#10;OWNry7mlHOef2eLgu7ue9n/PH3D2t5xGb9XY21q4a07KY0Y0NKt1cfGXfuslr7jDZlYreyfdtbw9&#10;FtGIgxEcsWW4rH05Di5LZ7uISrkLTY5LDJ7D/Pw7DSpb2FoWawjQVFEjiG1VVjljhWSS2lGVxVvP&#10;FmrCSA5ArvkNvq3lS3VP9VJ2QQT9Wa4T2m6kjPtZqMYQJ8p0ZCu2GipZQwUnULP2fSj1jurNT0xH&#10;Z0O2EtOCHfrvchILaXThy0lIoWiwrapVtE8r2cAIs1IqKKVq63QqT9XHTQXT1mEmWnsi9XcTxNCy&#10;sTGQ+gx+Cep6a+eg2VFdOtKvaS1jjUWEfd7KMAQhKSH6uqKXYMblWU2ORWFo7xJKnKSCS8UNc3PZ&#10;sxlrXE217fT5q6UaRvbUbPFc2d72qFipnuQtZ26lvLuMaroCZHdy8fwq9HB0gTsWVexBEpAFM22w&#10;NqzNYxh1kt4oiyRFSYO3K8OIXgZCbqNZV8f8pu+N5HFc6xmUtJs3bSJeZq2t7fkHLL/m92OP3nG8&#10;U+UsMgwso7eHL5a3iHCc3ksjccsa6bH2bRlykvXr2ucLwLC3mGxPjLIYmubWsVlyWPtsR9Bos0v7&#10;nqob23d5wjx7hONY7I+R8M81hNw3n1vz3hdzwTL2ziZHToZuyK23GaxrTWkHkPxF5D4zyrnfAbDj&#10;NjZ/p4VZS33obplC0XCh7nLZm/414Yzdvx/JeIvGdjDkfCWbFtdzZPCXdvIXjIaWtBa0wSQqVffR&#10;mFBe1PLGBjcPls/dce8SYqFTwHg63PIfC/aLM4PJ2154987/AKZbDJ4/KwXGOx93IAsa828ucX4f&#10;FmMlnOdZuG3jhWUBqX6DuKaMy1KCX4jgle35RihjMeOe+5eJ57+Mz3lhaMvkHHyYzM61E4GnAStA&#10;MwdSR2KfSo/ihCUT0HcQPTRemtzpjH025JSV18f3rWPLrOKGW0xLlSZFROTfpi147MM16oIOc9b2&#10;/hjMIaEuCrCV7GH0eqR2NQwS3EmF4JcNHP4/mWsnxK+x7SxmJ/7XocRJNLDWF8gcpwbY38Q/JEW+&#10;/EXy94sx5S5vm0dnkf8AJWZG4T5Y5Hxu5wXl7FX6DkeNnqXO2gq9zNvWZ5nhrKuZeRclmG/m8VZq&#10;eG2shDLHaQ9gimJbhuovZDV1JsWUUc7JDtxDtYIDVrBXZoiZ2auTWEDpmI/UcpD/AEuTrOaP81qo&#10;e543batbDqKtoxNVjGVKrpCqEPFpXXS8nhjK5X4XL2/vlygf9Yf9Ekk/nJGooRfX1jtpQvx1Yote&#10;omlJY62igUFOj+4TqD8H7Ku9K6/HXZbVHeuuwdqFWpGKKWLIxeg5I6IR13WIj9r2doveG2G4Y+lW&#10;1u0xuOP3Jt54ZO11C+xbRvWZsgsIT10VYMVDV8mliLM6BSUjNFYyVADRR++SwsZJGsbFUZIPVVu6&#10;g3N4GWWabaXnRpZmcXcRZEvb+M/xwkZbkloDc8xuGp5Lq8njV0iPxQB6y+yQ2txNG4z10ourq5mp&#10;7d+0b9aIMb+khDoUQjU6aqFugb1+p62iLYWov7jC4IQwZZ/4favyqG5Frm0eZbWJhyDG/wD0EZQ6&#10;dUW5tGnbGwZ+yEnJ+c2kXIuS8uzMP4b8WotPIsJk4V/5tyhLji3kzL5azi5IYp/C2Rhztc1wEWX4&#10;9iH/APuNpWns27cW8t5LC2+W80XM8Mcd1dXUaDfrKgN877VcFUXxraX+VyE9/LmVt+JRiDkuYxnE&#10;LSDkMHl3x3i5SxkWXqAA8kZWorG6zGZk4Z44zOVxNr/Rb2ColKKYzQ7mpA3aOxyWfyvEuK8e8fYr&#10;lvLt1HyCW8uLDyFk+P32QxvGfImPy+IyXDc9GWcFW7s5ViX7EVoEdWAx+OOTvMFaY7j9ryHlchk/&#10;jeSU8Q5vJ+q8p8YtuRYwWEWVgg47f4l4+R+T7ZsjeeQ81Vhxa1szHDDCCoNN8RMC1SUD0N2/pueL&#10;WltHhM5h7fNY3kPEeQcM5b4Z4leTxS2DV5ZCzZ0J9W/qKR1kkSJ60epRBTxkmRAKKyK5REDdPW1m&#10;WT1fJR3eRdkWzFFEtvP4y5PY5/EA3WOnfJtNHl7hKvpWFctykVhaXqPd3MtoetxCrpNvpNbW7N+h&#10;VorxQk/BMBsYn1RJ/wCRSWkmds8Zn7HlmJaL+3a3l0IbS3t5HucfaxVe4tFW9hSCf+S0tpbufEcI&#10;ivXteJxw02CvYqKXrR3OPubmrvA/GbwQFTQvAf5MdZTX91xPAPFHgpZYo8XcCUNa9qubZwMipFXr&#10;aTGH+pHESohAqNSahHRf/V2XtmURq5GX9+TJrkB9g/mtNC64lt7a3VN2iL7Lel2VNqaZB1ZuqZ8R&#10;yQ56F0GTdEtswI3Y/wCrFaupcfEvYMB2pvsPoaLbpT/T6KjIXrqxMYbSuwpvmivYrshvYxEfwBQH&#10;eh2BYDsn+ejRBrQCKn5L6ycJGTVs69IF+IFRhZSp64clJGMvFCJ7mL2EwpvIwCaEf/mEfxsbNRrq&#10;RdiixUyqO77D4uAyz4+x9VRROH1uszOLaM5CRwbpAHmQVYXCyD0o1PZI1T2KMeS4/UcMfSv2qRWY&#10;fXoV6h1bUY7CCF2S4j/TpLGrxxu1MD30EfsYqT4VV0XPamUSKwdjL/Sj8dwRXGVtMQK5xwh8nxPH&#10;2/ObHJcJx+cvctZcegS25nYrj+P2LyXNFxEmCxc93Vthb2GIWUEj83xi2kv4b8javZyxxzR/iE/D&#10;pbYWvDPgPA3WA5jwdcD5I8Z8Xx/GuOeVud4zhfGcBlHhWC+hneNYDU9vDO0cCxiOJ1KjZfYoRkqp&#10;frkd/p/wx+2TD/i5s8hZ+VfHPkXnHvxnkmfEtxbJA+KeOTPeQ9BTBWaWYxRty/8A8ZzWR/EVd5m3&#10;xMAt4a9dEDSLIaugQnii5wuBsrrmUvObe5xl/bWSWSJFleIXr22E55LhMl5e4t/5ZxvGXS3dsWei&#10;30UNslvYp0lw6Rx+PLC/yl5yifM8dyc95jJqWKFY8nlUx54DyS/zGNzoSw5OWV6eNaRdUXcsw2Pg&#10;LtWVzoMDuUqGyds0sXiDlNrneN1n+McazbRGxhtM/kGsrbO3b5bOddI/TWvosA2i+xuihtd3WMK5&#10;2Sepr1lQYWY+sghJgI7eiiip7aKsPd5jjc+A81Wl/FNzOwkTKcyt2GZ5zYYqDK5PLZi4W3SIzn6z&#10;RexQvSOSErHd28y1ko5IJOHzh7LHxOTJjlaW0tmhHPGC3H9q06yxyWU8Mcs96Gjkl7XTK9x/Jwrj&#10;LK2Hw39O34+vrlwR6XmFFXNhKrXduyDOWYjTktsY3/k8aYz9bmsJYIqWNqKs7YI9tGzUtlJKM1xe&#10;Z4stjGhkxsSKY7fsrWzaH+ffrSsWE5KVmpTrkhZ3zcknTkqhU/mBIPAbo3GPtbclbWM9bTs9IrCg&#10;5FSSPVxKVXMuorPdK5EXUTNJI/8AqtN6CrFnnPulW1nZvT1WTq5JXqSVUEmiwCgfDxJ29VFX36mj&#10;r+oSCdt8sV+WQKq/DMFWtbVt7BYKpHTbFzGpqQep8BKrJDGyVC3arYErAI6lKg38TStJC4EsGzk4&#10;1jtj/wDzEqF19KkRpF36igCQ0bU3yz/48RtlMsGPMYa1dZf4fKa5ha+jGrn6tsujU2R7nANPO6Y6&#10;YxpaTAzY0MOZR+k+17mv0Zp422tvIK7OKWQCrPTPapDHFdW6XFXFjHDAWrr3rqxXo0oK9VHWlQ72&#10;VrTdrnrIOH5OKwzHGr23vLLuoPMvGfHuVjjfCMDgLKaJ2m80Zy2xfGcRG9vbXKO68C6GywF1b2tX&#10;9ram65/LFdZbi2Uu+H5ri/K8ZyiwurS2voLXhGBs5TwDiTZR2ht15JwGLlnM7vx1x60q+8WYS4PK&#10;uGZTj4t7oyUnqolki9bigG0NhjGdX0Pug8H8vg4jyDmfC8FzrBeKfDmG8X814P8Ah4mt/Lfn/wAg&#10;WmF4/wAfxZxuMCHVx/RXh/Dcv5By9zH4q8cgYbxf5HuM/wAdy/BeQCOCegg0orqqtlpf08HDfH/G&#10;eZeMsLm7bxJyi9/EXgM5lrcY+1w0vOriLJeRslPiE8G8X8n4viWHfcvXQPWiK6g0fWFyp62/4fbO&#10;5iwn4pheW3jGbyhn5m435L/WxX/OrOxvPFBhuOJ88miXnsQdgrxq+j2P1Zi6hlJX5Wu/aQsRXzu4&#10;h9y4i7zHFMpx3zTiMzbTcphnbI8uwuJg5lzbI8iqK2EKPH2rXR31v0f1DrYX4aNKIYEjtH6vhQoG&#10;vXUitJRXaqvVigJYiVVxt1I0/Dsg9xJxS9gYWE7gW/z0WCpw3aSOCYMkQpoAD646KSRS5CIXVv42&#10;tIzZRLBbVbS2M0edgjsYPI09ylx/ajmlirFzxqzzyJc5G9W5o/yYO0a+yuCwXqhwdvHELS1WQ2uM&#10;hkF7xASxZ7DXFpNk4O9ZS2ZYuWWjyKwIP5+HkH6nHWvQ2dWwAqGQdbScxmXJAw8jsRPS2oSSxHsj&#10;ewDg2L1JCIjJL0a4uxrLu3XkUwas+0281Osv9jxTctvGxCRYLQ1FG61aIpRrSN1vLUx1ev6lzkwk&#10;GekCw5UTz29+XSf+f/n93+pJUZdk9QWokXcvrVLn2Meh7es0Su/l6QOpYxdJQUodXT6etpK6BT8d&#10;XX5Y0UrsjFwdgmQESM7bpl1RbsWRGGJmWKaymjmSz7dY2TrDdaBkejKpqd1dXQduVZRWKREsy/Cj&#10;bIvSlQLQR+7fu66eZuycMF0bjH2/eP8Ahw7Q2zKeZcahy+Jy/BrrD5K0w1tNUGCvrOXgGGMlSRoa&#10;WyiZZ7bVeV51gbEWp9d0I4khx/up8XPuSyftc2kkL2e2pIlIiCdLp9W8J71vZjVEpBqQIu+vU/AO&#10;gTJ0Q2dhJdMeL2muD8k/Qj+PQyoMvH0e7kd+W84ssFDyTM3/ADHKwr1jkCyVgc1kcRcDyTawLlPI&#10;UbRxR3F3c3uHluIsXkuScbuMB+IZPRZeauISxZT8QeCmuMLmeT5SspyL+GiTlt1dNYcsuEuvZBlr&#10;PnvHjir61lUxfLFSKCNS9DXUsqqFrM4CLJjiXmPm/EIbf8SfF2h5R+IfkV+llgbu5yQj6EBDWYu/&#10;0tlYx3/EPGGL5t4l5hl+U8j45ZRcvv8AkHK/DOPlEsS/Y/LUU+vIneSw8CxSJ42/ERc5vx55uvic&#10;jfeMuS5mz5DlGlj5fe+arfjtcR52nLPF/Bria8x5b5lSlTa/+qr2a7iUR/h/5Kl9bcl47jOW4Lyr&#10;4CzXAL/x7+HThNzxrh/iGa+8txx2eCxd1f8A8b5DoCOQoqF16n5rdOrU0jimLkEbQhtSzrTujrNB&#10;btSWTKRitSG19RmRSZUXpLbMlSopBADAKQYtUsOyzVOoNaNIXp1WgjEFWFSCRqKew2GFTdpY2+v4&#10;dHq8x8TpncCJRcxvBO4XrcIEBglIlRN9VUTpKstxDsiG3kucfC1vFFkpA8WVhQ3mdhurTmcd3dXJ&#10;UBf9HgXq/wDJcPCrW1rH1awZfXYz6EWYeOuWpFdR5KArV8jsnJllmsmUqfz8TXZgy+LX220SfNox&#10;3GdFZNVLN0W/7PVxbkNZz9HtXjnCxaq8sEkGQtpYTc3Ghlp2aPOSx+jk2Q/TXTuzn+fx57LUcbv1&#10;uYYRo2/U0rAIJzUt5Gav40ni5D7I2zBZk5D0t1P+tHGoHRdt1WQkU2xV1+y9wexACsoX6k/NdiD2&#10;NMxpwqIIw0UiOpeP7MD0XsjdSQfgq1f4V/67jLMjUvRlOzJIjwjE5aSOrG4jlqGSNWEyR1+p7NNO&#10;GounXPZtIo2RpiFYKABRVSQgehXrGiHFRp2q6h6DicrxT4aRWRVBr0EtGi9eXcJtsrb3/H8lj5+J&#10;4GW8bG4aLGQmPrWm3dKpi5zefxTP2Nj64pcc7izxogaQxhpWHs5XiI0x8ExVILgdf4glS7mbepOp&#10;2dgk0O1KxNaFfQVCrE4PG3Ajgjj7XdnAzmfL2kWT57nMTcXflDld4lxa3d1cJHGlOu6w9n+quMfx&#10;jFyjlHHLNVhiUmyeMUrdI5IxJJLirWQ3fHbfXBMNZ4hf45cXi5jGX0IgxpvIbzAQWg4p5DkxuR5R&#10;FjuR4u2+jHbMVYV2IVEAad4YKN/7Wjs+SV+oi7R4qxkaDGW0RZY1Ij/qa71yOFpMbxnjeN8jfh55&#10;J4a8g8R5jyHx35Jx3lzzNc5HinjDFQ/p7XuQX2Vj2py9kt1afhz5JDLx3zH4WxXl6DzV4zm8acg/&#10;Dh4xy/kDMeUvHfM8Xy/8PHjXC5nkHlfkeM4NwK7xfGorbYZdB6PspLSS4piIjKPZVpNlOI5rhXPM&#10;HzfHZ3j+K5HZ2HBMTaLZYXB4M+X/ACZFfx4vGfooQft9xQPeJlIJB0f6bN96AmcH6qZZZHxvGJ7y&#10;RONWUay8dsHbK8PkgiV3hR9uZO25AKMbFnAoJqnAY9fkj103ZEKdj8LTQK4Ow7n3BoG6pqrXaHE4&#10;ueaoMc8Rt1VhLa1fWpKcnsXNK5IliO5dtUsRjqWEVcQOK9bNUg6mwkRbNcvbvOekscxS1g5UH9Vv&#10;b6u5oQpZev8AJr+5xWYQZ/jM8U9krMtWczPVtdtrsTWWuvjOTRlr5+yZQEzznc358OvVsc5wq8M9&#10;pbJpoZR7I5jQlqeZdySlkuTHsJswPLGqZhwFysbVl7gvb5u7CVlsmpj5PymGOK4me4m/ng+ZuP45&#10;THj7qSzrEZ1HihuFZPZ8CZdyyqBJdJXJ7jUPIcpHBa5TKPezf63V9mQmn7tTwohkZEE7pHXwo6ki&#10;JjVvGNdNN1Tv1TbIXqRAQsDgzfEjbD9VaRyVDCl1rpsr9m2wdlfYBYKnywUUybqaGSsXkZrUw5rV&#10;QZe2NHI22znIErIZeeamieSVUUFELKwU116F9VIGYehuknqLLPCtPbNLVjNPbXHEbz3JaJtf/ZGU&#10;C8ugi3ltHeJaRR2ZhuezI6yCY6rnOat8VisKHymUtoA0NpAqHHYWxu7K9xBinFiXbmUy2eAtVVFT&#10;qtICjFWQMe7g6L9jQX4AXTaFBm3L8R8UsWvbnH4civInF83Zcb8e3OVztr/C1MPPsYLQwQskagIF&#10;CkN9TiLj03EGWiih5HyRb1VjdVjc1LPdOV9aKv75C49C+FMHjcrjvP8ALDwWxtfxHynIDyFgc3ib&#10;HmFxd3/HvFd5yfkV5wPEwYqa4WTO7IjA7lDouVWrLH3meyWO4hxngdh/8pWjXP8AD+J+TrDL4q/4&#10;nloz9erALH9Yw+7qNJYvGGX5hw3m/JvKvhbNXOa80eJcVd3U3KeZZ6KNwpWUjRCgaqZPZV3/ABzj&#10;md8feRsH5DxWax8mRx3D+B+WfDPLOScU8zeTaxHHuDeDOM5Xl2e8k8gkuIsDNc/rys13NbJaXSXF&#10;C7Vozrqi/E1tHMGwt/jbuy8w+SbCJPOXMIlznK/IfMVxuBisoQoYfO1BC9DqRdKI/lhoaDBt7k0g&#10;w8aSG3yTEBZUSGdDVxCBXKsaJI4O3SQCQSxjUiLTKNGHVBQsnrG/8aPzGvcBo9u0YdoljrpHDQjP&#10;SSQCuLYc3j4zC7ju8fLHFks+uOyNnkXnW73IvIbJTGYzDI69qZSrSw9qaFvWItVNb9hLDHVtdyW4&#10;S2Fy1nJ6RnM3FHFdGW7ibE28Et7YmW3aFlqYkp1P9v8A7+SsUbxfnoMtYAswhdkNtc9qe/CJlMh2&#10;rNylTezSIvJ5lx9t/IPg+I+XpJaQSB1SRqjuq/XqtPkNlrlSk9wDQl2VmU1cKWf7Bbm7lSPlMs4O&#10;QaeWDKx3gP8AYgcRzYBwbFNKYJPraXcyRR5VxX8RQBsimpL50rk13715LLJFVzbrDF/rfVTLH7CE&#10;Kjr2FwfhpC1RAKv9UUkDMIwxpkOuuyUYk9+7Rg1IrhJDJs9mfqa2xJ7CtxkFHWtBlA+OvQNoKQVK&#10;BttGpJKudsyo3cW0LMY7S49klukazlpqQUUdaWNnpFMlbY0Izpd9JpHmqOPtVrAO62K6nsUZMHOb&#10;BsFn4ZIY7uKRbm81TXXsoenrfTAGHIGOrbIfXMZWCwt+a8suuS3/ABLpbz2w7JAQDb3jRDIXHseS&#10;WNK51kZLuaKFYRbwNcT2uCFwclgLqNv00/dW6O1NvfVw5AFAkySqOnAruKO+t0j6w3KPZWuIwuFa&#10;a2Pv8wZWJ8lb/SP5NSou45UUicJV1cKbGEhiibZv2JK18USQc0SbX8O9mttwf8T3Ecty3xnkMXk8&#10;XL4phaXJ3d++Ly3g/FeWOTcozN6uMw2HnkyV8oqPfZvg3VwIo/HWO5C+Mub7F5y1m4pjLOx5B5Ct&#10;/GmQ8g4s8w4Vj7gXVt8yMzkMewXsoXgHGYMvkp8Xx/KZG3wVvGkYAEYIJK70xI7UkZuGnijlF7xX&#10;IW+QwPnTybh0g/Evj+mU/ERya+TKWPIOS5DB8cvcjcYbhXG8fZZm9w0FnhVwd6nKfEmNysN1aX+B&#10;vI5EIZWBIMg6g08MWv08If0xU6rGVjUV0Knt2oRExlH2wIEq9qkUsV0UlISuI4c5Jrvj8LwZTlos&#10;MlbcqLHD30NzbZixgngg9a3GtqUqVAwl9Xs6B3KhllBor1b1KzvrfQMqhtOix0U7UPtVz9H4Nj++&#10;NsDGi2aW8sfkrxtc5S5t8UcfbSP615BF2gmBW46UwQ0yKlMCali7rNC7VJbewekNUlu/tWOdg1tO&#10;FmtP6bhYxNZrcJdWqRAwO0t9BJAlxavG4/MfB/s8M5ddcWyXEeXYfklhLD63N4FNxlBEuXyamLIy&#10;E1nMlb4q3yuQ/iN1+X7fnhMneYyfgfk5XqwydrkUaXrUt0oVsnChgv43E9yEY3yAfrA7rMwVpOwy&#10;U/8AS5DMoGTnXWXnlgmY7P8AOCQeF34azVmiezkAW3kkjoiSSOGDVXAVKLFKzrkVyS5tber+Vp3/&#10;ALv/AH+xrdFgQAzB1HsvPugjRqVNvt+47UrKaK199iHdBOoRxJVyfqf3T+pWvjew3cUOslAsXXsx&#10;Ds0nytFfiONlr1VIOrhH0sfYQW41CnoPu+6p7jJZLUkLJJ1Y0SopYdKygjs2mZ2jSzdjHa7W3Ubt&#10;5g4kh+0wZ6sctc29xhs5HcLNL9p5vS1znWikTJidlkBc5aytLfl+Sv8ALrFaRwuha3lwWet5re1u&#10;YgXyKBLi4jY5rL2uPguJJb+YhZKstJVo8iINvLk7W2hiRu5eMovWumg3wGdUIM5P6ibH3fFufW1z&#10;Zx8ltJIp8zETynyNaY4Stc5C7hAQFV7yzslYnAXWRlseK2MEN3xO0mGS4VeWiI8sNDT0Owr5obrI&#10;W36q2/D7ziOwmr8QPhm251Y/hy47w/B8K8m8WtrrmXibjd9xnhnn3m0XHuKcfxj4+yde1BeoTutZ&#10;4umO/Dv7z4v83YjIcf8AKnHedcwyvFvGPkTMNmPP2RyFp44xUZSwOii02ycjdaXH8R4hxLBZfgnH&#10;/wDx+yu/egSovmkQoW11YdI4EvbhR+7BdNbRPRw9uGhsIoTDaC+urPEWHFsXmeR+1bq6mkM95ewj&#10;hXPZYR5PwMOdxlnMzjruulHRrqdaOmAojdSCTSqabqV0VpAAxj1RiZaZetH17uz618T2FucG9vDI&#10;v4juD8oxHLuM8dvOQTYbhFxibHN2LY6BJe0zRla66p9V6woZGrTUYh7D9qOgeiAFdMw2Pu1IrdPn&#10;vdoyr4lvRJbXFiqvjAfXfZF4xmWXvc7Zs9P68f17s1NCkakiSjqQSIrKY27MH7NCKdO1IhiMyOC8&#10;fWvUkry23ZZ4g8oilmN1C0kt3Zu63WOaGOdUMJjpIneQDZks5hRVgOu2o/P5wWs15Na8fQthL68w&#10;VcX8xC4SXllneLkOTKst/wAtt95bnHUX2WvMg/57J/PB46G5hjw/6VsJybIYuXF+Sop4peS21xFc&#10;5qMDGcqsxJPlAQJbqQQPKhivkdZLoBMleHpmbuaVMjK28xkFuz/Z4HkkimFqpa2iCG33qEj0ezss&#10;59dXsrMuekukiyt5G9OST/rd9K0rIDISRF2Nw3rpQ7/kP2i/b1jZSNQOqykQVPCBUjFjcfNL2R+i&#10;SUj/AFBkp/qqElywcuq7kUvShmrqyFu7V1DUqP36d2hXqwFzKYrT5a1RqNuUojSSbZIxuTW6VWam&#10;XsY43ZobGRqNiECQMisqxtag10NPCdZCHVY2OeKGK6uxSPJMuUwl21tg7XIoLk3IcWbz1f48R20o&#10;1dyRexY0Ns0WfyUJPLrmrzkmUumkjnloui0FBW3lET4+UyxR20irnb+dBEgUldL12C3UxwPcHH8b&#10;Qr/DrTV/hoLgZPCtYm2v81GtxeZWdY7FVYRhX+rAn11ZxxvPxqODV5c2tukV5GzmWFouc4prUWz9&#10;kdaKt0+FPXsMnirtJvF3nG2vLe1vbS+il4hxme9t7W1s4/IHmbjnDYJxmuW5uNeq7IXqVqadYlyG&#10;KvJrHwB5AtsbN5F8d4HyVx7xp4vtOJcV8FeCZPGWV8x85tOccisYVhgZK7ANIz1bvCOX+fOC+ZJe&#10;eeHOL+Q+H4XBAzWCfaiqit11k2yfGD5bPgcRDGwQxk1rtW23NoDAI93luWZjmWJzQsrMwetA5SAx&#10;524XG1425/YZrFZm0NjnEUAJH2Y9jQ/b/wDIpC61ofLg7JANfDUy7MgAabTI6x0yIWykEbw+E+QW&#10;3Ss5g8byLHcY4FxDiByAbfk3KiCysIPXDIiMZRGB6+pkVgWgTcqlWZWkop2j9bA6+dda6SGTuxbZ&#10;opCxmRunEs/NhMljL+z5Bjorua2fKZGBYspkEeiWZeQ5QXDiHVKFZiVJk6gMU6iGXs6tv1rHTqjU&#10;8fatMVeuqSCeCQo0aVNEgqWARPJEoL2siGWIdTEILf8ATBzLhxJdSYtrdZcbkJKnhtmj694mDKUZ&#10;lpV7GSIiuPW8jK/dQYfeJMQgqG0mVs8l8ltLbSxDoS/8NulRlkWkHyQVLr9dfEdtM74UNDG1zEaL&#10;QxyGF6jS6J/RGS3ilfENxbltjcQRtBc1PUty8VSZIgXuV/oZjORWZzfIJHl/tY6+lx9zxrMRZS2h&#10;teqRJQ0D2YVcTAG8maWuQSRGs7YSWz/68kHUyFlL+sHtsSbZum3bpR+phhSlZdGTdKoJ9ioRLsTq&#10;7LP29Wgo7A0g7lv6cindBepICp0Wldg5j9bGPVa9YK9qMZZ491aRpu3t49FdNJ93+WeZEq5jHYAG&#10;l7pTHdLESuOtgFgt0IW07Nb2yFp+OGSGKFkkVGZnjiIzBZThAJEEFWVqtYu3gjOSscfKbzFRyVPY&#10;pAM+6/o1LPLICxDLRQB/QrNYYrst7+lthDjEnF7Ato0ypWDcijcTvX8P91ZGKEXSqAOvWpG1WBtm&#10;lpUIf9FGguFTeXtBNCEMMgiDkhVpj2o9gtywVOH4GXN1LgXxmNi5tjLt77NWtsuBT+LRckwMi4a1&#10;ldqlj0e1CgD3eJSL/CR3TRT8vxMfjXJeY+S3HmfjfnrF3XH8DCRbpHHGdmlav3rCRWq5bPZTxzHZ&#10;X/H4b5+NeWfIHGYh+IvJKnKfIfkrm8eIwVvjYNar50q1rVZLFrfJg/K3lPj1vybkvOOdy21qlvH1&#10;7Umq+tSF6VmnLllKpqm2C+iAOtN/+PwtewS8u84wxf8Axhd+W7wcY4b5ct5qyHMbWYTZfG5S18R8&#10;W45hOL+Q2tjzgArH1bsFFBWr6baLsw1vquyvWiGBGu3UEhRsLunAapjpoMBcZB7fjTYa+4vz+wyc&#10;FznpVkObijbkXkG0skvZr/O3yR+oTRJt429fUUw9dFaZfiSMhTEsNdQ4aJ9sv9b4NH+mf3DRF601&#10;R26zmx5Bk+Nm08p2OUXLZ6CSKfK26Pe5K6uozGyULfQ66pytOCqzKtSI3WT9kt5p2XEO6njJ1Jx0&#10;tWQxN5agwjckMTUbdCzRIkssSIJIGkT0dTPB0eaOR0lhUpBAqmVXLFgrfpo2mu7dkW6srVGnsbb2&#10;Xls9oWsrj2Yos1pNbo9dFRDGhDifd0puEvBbPKlj2DmWRoYvVRg/TGWFLR54/wCvLa3ElWMbSzRp&#10;cRRwWl4YrfBJJHHg0cJiVjq7sFNZ/jdxeRR4O6xz4Xl2Vx8+N5nj7oXuYj1kuVxQjL8uSeHJZa4y&#10;B/t4rDyZI4zHS46TFZdkEU0cheQrU8q9bqfa3VwhTM3VvEMheQXaf65kanZWMgQgoQD0iLlxXb7K&#10;g7AClkEtM479gFQsaWNaPTrcoRQLMCOtaHr9YEnqRa1o+pgJFKA/JCHqyEsOuvjqpL11RDaoRLET&#10;XV2oISAi7uZCgeXq6MqMIQaMaoEZtWEDGGCPQiQ6t4UL20pht721jL3EMfV123Jl9cHGLtVS2lSR&#10;YI9VAGarguTdOUF2Q6c1yTJEsfUMmyVUEkGrG0Wel9cML2keSn/R/obfJSrPcuhUYNupQKj3+QiF&#10;XQnju9IVaSsdG13fYfELEuehuMfaQ+SIb2XDXa3YmhWQcttVtM2H+Am2+oBFZU9bbwPZwzYbIYq3&#10;vsfy3gfkPiXOLjG82xtj4b4kE415RtbbHcKwxZrdidDWmam+xZDRWGJ5IFki4Xy654dmM95L4o/H&#10;cGvoi9kJrtupXq3Xstyxu6SwjShBFp7eFn/h0YAt40c/AIYszdze3SwCDKZDL3F1a8qxcdpkobyg&#10;UkobFIiil+1LoJdHqsGE5k/jPmVjf2OSUNTqwr96/ep0Zl8Fpbx8zz2KhzuE5T4s5rxG6w+LyWYy&#10;Oe45yTjWM4LxuTyFhPGHB5uAcXzF3HkudhAUMdes0UHTWq0SzIKBZCi7UgNRBr7LRWSmDAuxKwrE&#10;ZTd3KrbpJIsuKtbg5PH5QR980tCwDGOHpE4bRTdNG7Erpm+GaNlBibRTTaenjHbp3UIaK/Y/t9q9&#10;fYOKhgmEj20d1bXHH0hmdSK/ThEAIor1Xqyr0aOmAIuNdHTQkURVa2pnmtbaMCG07H9Canx7Mbiy&#10;AGWxHsR0f2OvzNEFEkbxs0bd5oYaMUKuexZYlSWOCNGkj1cejpTpGzNAq1eQ+6e7tZHdbcgt3Zse&#10;twltMDSj2Q6BEkaFcghKzxbKrJEvrkc3CJM81tbGKe3MiRQQiWDHrBDiLZBJjccnqgxXxDYiOooZ&#10;u62irUlsmrm1+LmzhmTIYGOpsbcQVl7q5MRJP93C48X91xzj8CC3x6MLTDIRDiSI5MVeLV3bTJFk&#10;hchcgl1I9/D0bJWZRP8AXk7rSRGo4yhkjAqQMK7rUiqXi69tp1EXUSduyh1IhbqELPO5WrnfXp2P&#10;UinUSnR2V0A3ydgMBR0tRIEVFUUFIVSOo+a6oWgBUQSSJH7V6F913CVfSEn2SyPZ7NW8bVLCCJh0&#10;OGl7LGu6UVDJorMel01XD6pxs8uuUlksrhrKsHl0uatLqMRnIRaa6U1c3CKOT8hhtLaWWe7nRlVH&#10;hVaZhNRZd2SgFbpJKsvXEOQZVxQL11eQY1ZHltbGeasniTqWOWee2sYTV61r14j6lyljjY1hfEY7&#10;JY7O+Eslx/O8c4f/AATHiC3uBz11HIk0QHXZV6OjV1be6LwzyVMZdq6uuf4viORw43xfxqyhitre&#10;2h8+c+guIbC39Nv2c0ftX2atUWVqMStK4crlGtmjwEkuRuB4q8oTyXfHue4iUZx4n43b2OTuc0LO&#10;2u42Wh16q3YqGSlPZ2UJTM1IF7TziJfHnjx/IUud5rgeA2p8t523s+T+PsF5Ew2Lv5lb7lYh2PUi&#10;uoJnj3VpcZzDUsNzNOE+DshQSOpNNtit9keJ5/A5zH8kxXLeIYrlVnwTgNj4v8weQclx3LcX8Jcd&#10;usfmuR5NcVibTx3l8UElkDlUkXq3ZVU/l1FOI+vQCiQo1qNVamDGm2KKbq51141imv2uONXM0HPe&#10;b33FuQ8M5LcZpLtZZqvQv6sij2YMCydfnqtSrT6Alj+Cj76tQ+KK16ywCLqSLZILU6hCEBYxuzpB&#10;KpRn1KqOjRgMdFCAVaOStaLFVJOqKbrr3L7mXD2RnFrjBQs6ji0strV3aMy5G1UDI2Ygbr7FMfSp&#10;FeYzRE1NFsS2x9jRFqaBEAIepfZV3bbR/wCiCInjlBRZYX9LW6qgSNGRvRDa3iT1k2a2SA3BVP1F&#10;vVzemd4md0RJZi/cD0KDrUUdoI5bhGRhZzStiMR6mtIljSOL2GK0FJZbqK2XpNZIKns/tc2QaSdL&#10;dqyuHLtl4Ghgu4AlR27Sqfj+1CjSS8WwcHTHW8kZtbXSpa6a3gUVqGpLSzuRnOOQyW+VxzxVdwR1&#10;lYv173FvLFcf60cAAmg+QKO/XMGav/X5J/akb6R9nowkV6QteoIv9Ql5KkkogOoLGvUQeoLCl7o7&#10;fskfSL0toRfLBd6agAJFUr+UNyVpZvZUMP2hQ9VQVd497ikwPrNtaW6lbBFDooq4jAis7toax2RE&#10;iRuWpZe9G6Iqe5RKbqWy+WhtYpO1zIYFkFkJoKTk01qbHlYapeVVkeQ5GapY2cCFBRHWvllii609&#10;k4WTKRQtFOria9HSYe2ZO3Z1j64zt7raeVUZWlf+F2scdvx6a8hyHG5bJ0gmw1/xHPwXlnBdgVkp&#10;91cXf6pczk7TBWN9OcrkeoFHYo/UfApB1qVLy2l4T5iurWsf5KsJ6/8APsDar5A8/GaK1x97LcR9&#10;urGkcCgx0fmgOqCQbvL4pXEPF1zySXF4njHEbPJ8/EVxjeaQXVzm+EcO5nac64Xk/Hl7ZsLiJumv&#10;2Pz17ggBemtP2r2LvNXUdvDlLvlvHJuQcXs8fDkeP8PsbmPyzL4k5n5H/gj8gjPsQn7J2cqrbKCp&#10;TtunwAY2ZdUUGyNsNir2y/VR8bzvJ/HF3xrynxDkiXWPw2bTKcY43PayZyDBtectyN/ccb5BZ3cf&#10;NMBFcwWsxZeuq+abslHs1FQAQa/cGtN26sWOq69FuNlPFwgvbS3AEXl/xBHzs8Z4VjcBjbuzEC3m&#10;mv1XQ+xpvrS99kK6OjmihanUMACKSJQ0jFaZCKMeqWPVOnanH0kXQaJd6PeMKKvsi9rJFcRPbzAl&#10;uvRXQVo9pAI66bjYE1LTogq0Ae5wdgY4YrRuz2MyC+uBbta3Yuau4iau1VjmrdvUsWmO6I6U6ErL&#10;H7FaJI2C/wBOSBDRtiaXo1TbEXTvVyrGOVXaOSGON3HujftplmeR4HRo5zoMXSUswWDtTKoi9ciU&#10;zI5a3ropCuYoGtxWMstVY2zqtji5TVvih2jxTR0sJ3CirVzp6mjDiWEMl1aqRdRKtcmilkq6tpiW&#10;kkMKwl6OvT1+P5+OwmbK4i2SJLBD1s7dZKigBpNAelpGkj1UcpKcrx6KuRj9a5YqtZzq7/61wqET&#10;dtAuGMpCsR2GgxbbICpjHYxybYyySsR7F7RFGYeuft2TqlLsDq3c9d+lQscbsxJ7Ekv9aIAjROoS&#10;FFkcmgn3OlLy92tbGUVb2jqiIWCwuBFDJ1iipbUPU9j6yrsjXH7zf4iFpJYZZraoM4gaLMwvX6xW&#10;qTIIpvs4aKe8qi7sImZltutT2KPUFpGFj9TVcwRgeh+ktmVlvF6z/Aqzh6i9naJYsSuTa8sEtK6L&#10;uDSnUihdEo7W72d4ArZGGKSJ/dFgbwwryO4kvrjPWsUGOwWav8FLY8+t5K/84tZKyvkOztIsxmcn&#10;nWS3MSy6I/avWOv7BGPW5ZNSWUa1+hPVcNKTbYi3tB/gm9BeihTGa2GI3166pm6DhfGpOQZ64fFc&#10;Ys+UZ2bIwwXF7Pc8gv4nh4vmYcC3K7L/AMm4tDHJY3Q6tQ9qiJN0A7V2fQIH5P1NcwLx2X4jLC9u&#10;fCdnzPPYPkfI/IHLc7xDg3kDil75B895V35nZnUYP2DE02qC7rRNKWqOiNN80d7CbDDYuLdJayXF&#10;LG8OEweWtctnDyrE2qXdtexPaW4pstDjpcLf3GTx9/0tskXOnB2QdMOtMnWgul6aLbB9baZflowK&#10;fYpo1deF5WTi+RhytpdWtxk1mg/UWtpXJczHAsKOTIo7dhQ2SwZQUPUp2rZWivamQbdaI2Cn2AoK&#10;a/aj+5UCjCAWV9wTes39uk7LCIj9ZHJIkVRtjsFNpqPf2KuNNL6mPGIRLkY4nhrHCM1ZQRu3I+G/&#10;roEsbjFTfEkWRjCrk1WSIoS5jJIR6ZHIkhG3CGNIy9GIhrex+8VjbhZccnaewaOruB1imjkc+tYR&#10;N6wFtXlEWPZamx0gN7ZSgm3lSljBqcnqsLoFgkuakcBjvu1uxp40WGNLaZ8VCsxw2MZ6trMKVtwK&#10;Ft1p7UalhCkx+1RF0N6tXintklWs9GssDwzRzTxP7ruCNDLHKIys6oyMlfGv5eIzxxZDF23c49V3&#10;aqai1r1AiNDuZBQXqc5CXt+RWcQnyk0cdX7T2zMAG/1W60rd6C6a5Kl41XrIwor0oEgfIVPrXsMd&#10;GeQV2O2V1pYtn0hH9LM/VlO9KElWipcCLoQW/IAx169DQ1pnppFWh3kaztIwtpaAVHHXqIQRKlKr&#10;CoPVQ0omQtVxCiVM/wBnbSPIkQvLmRzFbySqtrIhjWRD+lLU9p6jEsbJvUmGQ0bOQiGxjNXWBn9V&#10;tLkRlFt/6QVKSz2+f6x3kWg1vIN3ECyNbf00y85kk6yKkkEb0EYHq/ebo6W6fLhlrH5eOK3tcrCi&#10;X2fgEuVv5slJ+nBq4sdqcfoCziBeICEg0Q20VpFJAKgtTzEVYY+SRoMdbzR5zFtYyb2VTTAk0rAq&#10;epTQIA1SyMtKqk30ht4cBkn4nxbhv/lHPrPPcOlxUNqMryGwTjHFGTktzdYrMeJvKuOuLjzRg7bD&#10;Ze3PdQG2iit0umj2KZmrbduSYn+JWHiPnGN8i8S8/fhns8naW3F/GPK/CH4e+GweMeE5TNy865kv&#10;Zgv2r3AV7E0siKgb7dtMaIYAbFEFT9QwTvRCgyDVeKSl5yvmuPjyPF//AJgyC1gPK0FyuFizXJb3&#10;iuO/h2O5NhY3y11i761VGpP8Ts0d61pSCtHo1EEfl/iGbdWq9prGO2erpJrW3v8AkmTjeXPZuYJD&#10;JI4VjQC7YfPWiO1fIEi/GuxKqKcKK6Df/PVtSrUdiiASinX1I6tJX2pkALA9ZFrTPWvlvhmQGtaX&#10;oa2K6HTxhV4q6RZRYOyWshja0neociIbflbC6nguOiZN/rldCNV6q8QcemRK9eybdGp4IyCQVht9&#10;vGgSOTsaJdaH9QZFIgWhlam7dYU7VDbKtAda+TTuwq8thtY/6xEC1FoIIU7NJ7a2wEMc0VOiObBE&#10;D8Yx5lfGWKpHBErUtmWAsJdSRMDcLqm0rSSbE/VUvoEVr/4bKWkchykTMzLFcRq9qiTdRBc2kBt5&#10;4hG7xFWCFhr+TjY3mOO92t7WNatVXUe9JsUCCDrTP9cvN/Szy9jnope+bmJo/wCs0JEccaGRgrJI&#10;iKGUs6Kyk9wN9UHYkhtffSxEUijsFBpyIgW7PoMJFRm6mOYCXY69gZSP8a0wlcfHT6D/ABGtyBSc&#10;dH9LOJhUPzSigOoMQak/YJKKhlcL7Xep1SRb7Shp/bVyGZoLVWliBRowhWWFzUHsWpkEgYdWk2Tg&#10;D7KW06iK2XtbMRV5xfFGee3RlgxrGSSz/TQcgL3GUNtPCI52Dm5VRc5BkjI0XT21t1QDq2hDTBRV&#10;sGdoMLcXCZnDXFs8cTaMQkpbY9lDkf4r3klZgzv07VpWb5YMnRbW2NzLjuNRTjO4hrC447jrX0Zz&#10;Dcf/AEnkCBIMbEp9byIKJ1QA19Ou1Unr1RdVog5q5MMHhyyscjwfyHc894l5Txv4lOUfr7DnXi3L&#10;cTymf43xzL8h4z5i5lg/DP4dZMlJ5+VsFibBT6FAagukjYx12WiGrqNuQtWcFzkZshhso+dw34hf&#10;IWND/iJvILbO5HnfPrnH2EVsi7Sl+AbiUyYTxjmsolx47sJLzkXEuRcZqG5EyhRob0EK0ysa/wCh&#10;d1oipNevxRfQWHNCocfiC/Dvfceyvh78OPFb/H4/hNngZMtmFsoxl4nnsnt7mPk3HovXFJXXVFSD&#10;oim2K1WhXwxd3qC0uLwQYqO0cYqzlrJy3UaSyiSo4RoKBRJ3/wBbf5a+F+SQKO61/TIGjo18EuD0&#10;IIQ/auqij3FLGRTg6UOStmzgYp9SYu4iY+yJgwUygkzL8N2Add0xFHbV627Wp/S3uBvlu7OburWN&#10;0vS6yHVb+XYYqWvZA0eTlcyJAwZkBMoIPpkI6jrIsdf1FSNj2QzGjBMyTRSVJ8PetEKEf3+9WMMs&#10;zvEvT0OiRxAVNB8TKzrdbKD7qIpCRFN1aJqikl9fr2n3FYn7txTHL6oEAazthJUFui0lslT4hGXM&#10;Y8xKRokK63EINXcejkrcPHkIQByOOURLCLkOrJV/Ci2ssMbI2Pb9RcKklPaeounSmZnoEiiXlPH4&#10;rlcjwrckEFsAIIvtBbkULV2p7SYGaE+qTqIsqQUzZdKzkYZM+5hl/wBYQEn19DMqRmbqK9Z79V0o&#10;pTQiXqDoqiq0IPYwq5aMAuSK0hqRt1OJPYsfsCxbop66ZvgE+m36g9dt1Dn6Rh/ilVC+Nt3LRwMa&#10;t06hAQV0FkaM0XVaNwARNQuyV/WCr/clQ2pdf0m6TGfJx8tQrP2e3Q0tq1SIekuzJIGNYC49NWTm&#10;SOONlpGdDJpq9f39caLyDMpbQye25ncXBM0R2yqT6V7ELXRNl9gBiFXs8neGsSn9VZCFmtPauWjg&#10;tro9UT5qSXpGgbbSfApvaCw3Tq1XFzDHWOyJSTH5a2ROWZSO8fj/ACs20N1z2PWUyORz12h6r1oG&#10;gA1AfO611CJtY1LPyv8A/tngGwuMf4v/ABdRX/FebSyPNJ4yhzM3N+ePeQ+aeY8jzHHK/DPzDyvz&#10;C+/E/dLc8hs1EcBaOvgV1O9Bq+6lW+CgK8X5f/4lazSXN/evbRGjYQIyxKlJrqui09z6o+C8cscP&#10;iuY86vsihv8ANBfH/kD9RDy/jTcY5AmmUK22TZ1RIrdGiqk5TGXJfgHkWx5Pa3Ntb3kOQssTgIsh&#10;zL+Ltfyzs3oesVl5bGaPJQXlvmbSOC9X7DWqKDXyK0dsKNRQAtC6RoLRKRo43NvFdpk8c1rN8EHQ&#10;o1oaZjS7NEHWvgBWGiQQKI2G2oKCpdmm2CfpXUivhizaqCH2NDabC2ZprTVSWjVkcWjVcwywTHqS&#10;dd/kNM51+8RJam+KkjDjjfJWxM8V1jsrBLHc27vdbFzI8lM2qy9+sSyt3P36lSKKsHMbiupNXEXr&#10;JVnpbCRhZw9Kt7VJauLNFE9pFKMti1qezljdP2gSniapB1mmMPb1QkXCCJXQrUUDsylkZ4veydko&#10;xkItrLEjrJ0wfWabjkXS1tIe9WytGbZA1Qxroes1d4K2uUz+FW2qT6VOpFT/ACbwsKyMJlXNJ1pY&#10;X7+j+lHDKq3KtJHJaXMdx0/TxvZRzpJGk1k8UUdmUQQp6DJxjGQOvE/pVvqVYYVRrceykj6164mq&#10;8x/zkU6jJlmGWDu+V9sQz/7f6wtdO8HrqcH2XTtvZ6lq/wDYdqCOCny3r7UrNGVDrU90WqTtTN8p&#10;HIGMSBvlaHdgI/sIvl1+fuyhFFbJI1UcSu1pjGNW9p0VEWvXuncIZr8FTeSB47v2UkHy8B0YkFfp&#10;DT9/Y2leMK1LCEXFWaTNnsNDDOts5pbfVXqKRP8ASZDukR0bFcgiVYMpDJT3o0LyMULoVmM2saTr&#10;LkZnsfWjAB7mMSrGWjuDpWZQQB8dFAGio2tOP6dixilsIFlizMfqtSs08oBFMrJX2FfLkexh9hQF&#10;N2A/+y9YXiglCcYsNZficEgfi9zbTXll+nMdqKCKijdO7EdBrYNa2WBoghVD0vxWZsv1Fl+HPmi3&#10;mJ5PwniXM4vPXhHO5HlX4evHjeRfJPlHhPIv/kLA8W4bnfJbvHDHzDK2nOPJKKscSLs9CQjkV8Gu&#10;6CjkE1bXUEh7exlj611VqH7jsjKCG+VORuPWvk/heSsMXceWvHt0brJ4/DW/PMxmWTklryiPxRaO&#10;DD8tWvk7NE/GuopfqHXsL/AGWew8keQMHJi8Zlsza89w83Ccu/KrREt8nbzpd5Ro7jhMj5CuU8Uv&#10;GsLaV+vwa0SdNrYr4puq1bwvcPPYXVksufSQJmkjOPupHbIwrcRP/RkHbW62SzbobA/ev+lSK6kU&#10;/wAV0FaGgraKboJ2T5NN2plCserGyhIpHSKlniYtOuo8hDUy292MxjhIpHrZ9oq/ev8A07P1+wH3&#10;BcIDJAJVspcpYyR8juJke/iq4zUCG55A7VJ7pjJHoESU6tv7rQPR5IhJUiu621iHqK0Go8YrGGzQ&#10;C4xoanxoRL2FWF9io5VuoXgraq9ur+6+RdH/APIfbKbqUFXRvYokFSr3LQAExVHEtet5qkUzDESI&#10;lxxULLBbWrQm3jZqhJQwHYUsC9yVTNSCQ5GNAZN9ZujnKqBV5onNRi4qVZPXMpoRd6lgSOng70e0&#10;LXUV3c2RgjWGeGX3kz/rsRYul9grBIYsdDpsVelRBNHLUCtGjSGi4ULcNWZj9iZb4OVuWC8hu3W3&#10;y4n7/wCs9x8y3K1d/wBCioLPHXevXI0oQNS7albpSyChP1R+zVLA8tf40kKdQOlGXZ9igxdGqKHs&#10;f0sLVPbqztBIQ1rKQto6UIX7Yuz9lQ2h6rA4pogCijfI3aKJb/cQvB2s5l7QTFwg7V+nOhD1iu4z&#10;7Vh2bW3Vx+hMdW6eqrgPJRjEZnJ3fMvqdg0kcCkzlqusZlO9plb+0qLPHpbX4lqbJSsJ7I3Mi5G0&#10;sqFxFc1cRQKP6RF1EVk1tvpsDVdHWnBeU+wUykCyX7WG1p4pCMtBFbxL9kYsWIpmVATH1XvIvVRU&#10;/brx2zt4qhaKOJ81EXTIRSnLWsFzHnbstOgAVh7m6miKP79Gc/JpnChgpr7EFX69AIvRlMFmPGvm&#10;HD82trq3W7g5B4R5lg/IWc8X+TOcQcF8TcK8Z2/mfzNdcrkwHH7fC2fxojqI3+F0XmkWJOM8X5Lz&#10;i5Hizxlx6NvEXC8vb3tjnuL5NXeQMrkACkLUzFKRWeuTdha84483MfG2fwfIcDecel5ZPxHxVfeT&#10;eVch85PMvD7FSIP2JFf8r962aANaNfAq4VzkLNBHafjFx2TbhT8xzcoxPNvY3Crx+Uch4hw6xwll&#10;PaRTLnEtIMzcWzRLHN2UAUdURU8nWuL4Hta3vHHli8i57/xnmcPKlntuJXFzPYMk3bJErfRjQ+O2&#10;hSdjWtVoEfvRUdmptkDdFdHSgKvUnQUBqI+GNWkPskssbGqXFmz1eXhtZbfKROXi71b3fpN7H+oX&#10;Jx+ubv8AUuQrxqQwVV1RLExQmM2tkpr9ClfoY+slghafHxkXeOFtS7FevswGqdENPoq7KSV61AjE&#10;2kQ6wW8lJE5qNAKnTYkiNXVptb+2ZFyFkALmKSKo1YRvtw0caJ7NRzzlqDDTJ7l9SAhSpYfVEKux&#10;AqUSO1og93Brn+la60idQmiIkZaEhFXMu1yMjk3hJe6nAWZ9jLMWW89TR5GNWlSJ/X6nRTH1SWFg&#10;4hJpgwYxyXBuoIY1EYlSa3EsfHbdIpcDqSK2jJe3f5trn1m3yTKEvUeOWfVG+Ym5n2nIboR1kbyR&#10;o8jqZr+G8lT/AFT/AEy1woU3HYfcxzKUrtXw1dwtA6o/Su69AWKkuajCzU0YUuFIUEV2G+xNKjdl&#10;g6FzIkMdx8rGjVbxh6NqFpMe9RWSquLtIwhs2UQW5kKWXx/DNvy/DXC4u3lnYRy3MJxTvcvjsb9I&#10;cahBxyszW+xloQjY/UlQR+qRtaPUVJcCry5qUsVz2QULj4+9KnWlgTQSXdzYRsf0aCsbYDq2PPcY&#10;Nrgc9t8vi8xxD+IXdDEM9fwso+Wsv0wJdj9iv/N7oo2j9z1NCKbvibx2S7y7W4vbt55VYxt+zd+l&#10;H/Jm7VtQw6R1ZyPdT8e4rJ1z+ZOMvxkLBobTKT3NxZ4J5YuY2jWuWiPderKOwkDxtGD1JKjtr+nr&#10;dOqLX9ID2Mp31p4/bUuBmiu8d5g8occTGfiaaOPL/ifuTWT5T5J5rm5eMx8fvkkJUOHZBulAakbc&#10;Ytpc9lMfz3A4zGZKyyt1kf8A9V4pfckOP8r8Cxt3+qtCh0ypoRt3PwFHzl8cuRsvC/kRGtfK/inA&#10;+UuP8E4/yLEeM/GXi3G+KIeT8luOeckiTqOp3ROqHyT+4Gq2aANGsmjQvxjL2+cwmVxdhmsf5A/D&#10;ZjMFynD2fEocb428V3GM55WRuhaWfjS6y3O+cX/HYWtJU/T3QO1btWtVfnUXAriK547XnbwvY8zr&#10;iPCs7lJrHh9thLK+ijhS4JmvevwU1W6NEbr5K/FHdMWo1uiCG9a7IXZTtTjsqjrTt1ODxv6ioLGP&#10;pcYa5MfkeO6sIYstdSRcbuLi5t7q16PC0gGcHWmG6b5qRpFDlTTRhE2O1lbs1RR6WJkVoTDIHtfr&#10;NafN5ae1LqBY3RetdZDUgOipBdhFR2UskMlWEARYYnpQRUzlV94cTT7ppqvB/TyCv0yMbKxaV6lV&#10;TPLcA07QCvg0YxFDHt6aPs0gLSOqBge6OwWNonC2to5k4fci3kxDFhFKaRx2hk3UxYx3MoNXh3V+&#10;x3fMgWa5AW/Yy1lZE1Im5F93vcM4MMZZkVa9R7FZUW8huYSbb+pNE0VFJFS0DMeNy9IU7qtue6Qa&#10;Rk+oBosSH32u36w50J1vw2sq7CPkPZf9W1h980WCx/r6f1VH2MWjcaWR4maQR9Qkewi7Z5F69WNK&#10;gFKfk6jprkBvcWdpJRXUilRiUj7EQAUbjYhgdTHBtou0NCMsYYkNLCEGLShabD2QRfWiVE23mtYr&#10;y15Xxa4x89pJ/W4zhTdNFZhSkZFIvWrlVrPxhLeyuDCYb5ZK/UrU16qKb5Y6a4rKZRlXUj1a/Vt6&#10;MeysEa1cvH65JFjrAKssJg+bPVseV8YseUpxfiWP49FkVhjNvZ9n566W9QmOVdDqAAn2CKB1rTat&#10;IHnkxuKj1/4bi72yyGFiVr2FbS46/X56t/h9u1piTMjYGPXFbVP49YYm1gi/FzwjkS3PCb3nl1Ye&#10;G7bM53P2nHILKvI5c80jaV6AT2fJck9ypFa2OqSVLIwoLGSnr9Z2kS+wEde9uFd7q2ill/hdu0gx&#10;Vlai75djeL3Oa/8AlPzFaQeD/LNoMjx3nOKS0y8bMjxvVxdBF8d3ZsPLPl7mt74P51wHz/gMvd3H&#10;kQ5XI/ho8WW3HLbjlzLdVoV/z96/9mnWIm7hBzWFs8rWH5t5SwEDeYPKHqyjcu5ZPZWMVnGfmmG6&#10;2akkCtferDxE1ra0WIrQqe3jnTgvMLnheRs721yEFzaW15HDx3BwSMVRc35GsrHK4yG4Sa0x2Jx8&#10;95cxWlrJLJeXp+Ts0QDV1D74/HPKExF8rK4MiLUjSQvk72H1cnyiW0EKsK0dfOmGqbRrRr/M/syj&#10;dAutGiCA3zQ2SQaOjRRTQ+akZu/DLU3WPhs/UIgoHkXiEHIcMuGy4v8AD4T9Hj75ZFKjsma6mhoE&#10;sdkKwZOokHWrdmL42x9QFqyq8fxcXLWz2WVZhIfak7FWyUZMUfav8KanGqYbWQA1hINm0hq2sXYS&#10;Yj2DIYiaOnfpK8B63RdKeNmqezL1fYv7fwuJ3kwsZjnxCzLc4eZadJo6ckUIRHUadXIZ6QMF+3qK&#10;aWUCU2MCJViXgl4zyNd2FxDdBl61+pcD9Y0i3U5FXlynrumAa9mTd3MdZKX0VkZf1DqvrZiwZo7h&#10;zLDTRfHpK0Y0amQurN9GLkPE1SzRwrxKcb/TyFYdqY1YVEWFFiSZPhtst+4KZt0Zcr2RL4fqBmp/&#10;bSKZCR1P8+/j+1iFDX0ce0MO3RG7yW6+x7RJCYIXZrZqNo6UbaUUYvnqRTBo67tRkRqH+QjosqlB&#10;s/IFsnaO5uHpQatg2orY0ludwjoEUV+5xnZHtf2cAiSP4i/aKd4Tk0s7+3k4lbxzYVP0sbIC30Ad&#10;hSj3Hl0yu8UjNX6ieOmyQRWzu6kzG2uchcGSNSjL3c2tp8wRp1/orRZC11L0q9u/ZNxa/XoF7RxH&#10;qC8ZMsZ6rZTXEk8Nrj7fl2ZOayigRr0MjFAtfPYgbkKx0e61jJY4J8bNHNX631w3qWynI3Md1e6P&#10;rZyad0SPD4yS7kktWsrW2vosgryy4u+4dmoMzhrq1tr2C68QYt77AcMwfHJORZ2y47ip72bN5h0+&#10;GXaE6oL1d45lP7VsxgRp1crQ1JTBgsZJoKzGKeOOpZFklLBxnctehfHXhTBcFjyfM4LNspyjK5ls&#10;T5LhxF1zPxXx7m1tc2HJcDlBkuFYFL3nkD+XfMvhDDeZYeL+FuX2HmHyd435RgPIlzx/jH4c/HHG&#10;MXLjsazE0CCG+rTzescP8eXGfiyEHjHGx3nj/jvILWVLqzu1jhoACivwF61+zbNRMsF/f3/FMzis&#10;7Ja+4KAPsCDsH5AJFXdnHdrjbvk/GJbLy/mNL5hgCZvnPJ+QVFhZYpcXzbrbNzWFK5HyjJZuG3gV&#10;IiAlMK/c6+chjxcVxryBmOPxtzKwuQ/I7Y1kOWQKp980ygLR1v8AyIAagFFGt0QRTa6n5rX2brR3&#10;1UdaYu9A7pl1T/WjCZhwK+aBAe35NIqVmI8Yr3F17jl/08knwi5VjJcNqmHwQjUPqZTquOW0k06x&#10;ep7S2SYWuEhlrk3GJbWO2twtRbUXix1dHpTAOTH0pxX0kLGrk9W45EptLCEpJaqvS2GjJjYrqPkn&#10;C7iKdkdFng7q9tstbiQXVtstZlamx26ubDa3tkdXmOCx+l4kT1o3VFPrHQGR167lEYkcgOcYqdvq&#10;kZlliPGuVyQvYZ22u4pJI3DSDpe3ojq4uGary7X13c4VMjkxDU8zTNJA0gWIOugHNu25E9pMXvaS&#10;Bi0zP6Zo2argI0Mlsek9t6kSwWVsIsiXOJX3RpAFaOFiDsDRNMdFyhq/mU1mGTrkrZJBkngsxlys&#10;kqqpNMPgkn+XZ1/btXeKezyfttSvsBQJRmY0WLVGjPQtF0YQXMTmjYV+gBe4x56yWDU1uezGPsqL&#10;Q0xdQCgZ6RvXXf2GxsvmKAAxRlm9SgOHWoXLqr/Swk01hMroYtieI6iXqJF008oqOPVQqipsGmb4&#10;9S+vKT/ooMrlzc3a3hjaW7bZ7SSekUkXetMziQiooQz6jCyZFxIl5NU1/cAe8yJPAvTH3ZtZMVnk&#10;aOPLQkRzxAy5JXlmz1rZpy7mV5mTHbeskolAOa9Jr5BaKj8Dqna4gYmxzF1bV/5TN1yGQurwQwxR&#10;gN9jFOauVlSuIWML2lrjsZdWo4dicGedY+L+A8G5pkOO1jfKNhdRJzbHXVZ3ylx/CQ805fnOc3dt&#10;YfpYj0LzBBSn4aRWP3eQ72pApW0fUwcQ7UsZD/SUBQlcWw1zyHNc74LJxu2MixWfhbicOR5LzDyD&#10;isJHyC+eSVoL7FR3/o5Zc8e8ncaHL/OHHp+QcLw0ourbMYO3yVt4/wDLuf4BByLnHgLm9xfeWvCu&#10;Gu8pfcm5zl7YFFYBn/7ohcFarmM/Lz665JHPx9nuIuQSeO7zmD4jlOGgl7JvVFd18tXVgS26kjVq&#10;9DRkRH8h+X/SN0iPIf4fPUuOejbq9IkSDS6aBHr9MqlfrSnVdXdGhkFF3UM/f8nhRqayhJNn8+iM&#10;V1o0CaBr96/Y61WjoUdg/OirCnXVE/P2C7FEbokAJDIXIdBh71rK4xV8t/HPcHd3Kyx5SQlpF3Vz&#10;HHIcncQQLIQ0kihacfDU0bAyr/S4Y6PeTWq+y0lCmwuGjpJba8teV2EUNzAFIuywq/f5GhTM/eQA&#10;Ao1EVcR6j4zKP09pD1SBiKhl7JaXZSszeo9vkrdO7lAJUDFAXqWNWJt9pLADU1puri3NXlrGxy1h&#10;2BVuoT2UwLUFQ0iulRD5kE0qWU/qdoXerkfa0sneOxvLuyNjyuVqTkVrVxloDV1llAvcsqR39/IS&#10;6uR2Tp06JMCE9X1MLSpM3wU6r0HRwY6RVDyFvYUuFqS36La2wkGNsohWGunhkiEUx9DAfohIJMbL&#10;U0RQS/01yDqayRDHJKfTmpZFqWFpWWGN49/HRuv5H5P83VtfIUKxH5kfkhAayu4Y7RboLSSOxHs7&#10;dN0It0YwK9T9vXQtBprYdvV7BMiq1zbxOLuy9bP8soauo2AUX7xNZRrLVv8AWoINvEiBjbyGms2C&#10;RI/dITv0BFxt8YzZ3ayrMwBaVNTTmt7MU6xg3nYG62Y7iKv1YVOXZd70i3VHYd6PrJ2WoLH1VS1H&#10;5MKu1RRstXHsZoYpBJGI2Elur1HaoKngaNU+WjkdFtsrPHT8llQXHK8gVlub7ISQ2Kxuyjf7UI4w&#10;nSvmvWAG9Zro++7UyAVY2qFWtrbd4zRXOOxssjDjd3Fb5C2dq4vyP9AbblVuYr3ktiK5Jnnztw9l&#10;E1W+BZ3vsXeW8UWLLskUC0QwAAevgoWZDIgKIvYFt0qgyfTvIBXTrTd++ljLoGbGXN3jr3MZXPZe&#10;XJztBa+S35bxbw7wjxZa3eB59jLHicdvYHkWAky/jm/yN3juW4rL+FvNvD8lBe2SYPl2iyXGPtZh&#10;dcZx0jW+AsbREhWKkMor/Gv3qX6r4guW/wDkj8WWbzvDeacL825aCGfyficzByO34lifDNgNWzaI&#10;/wCJo0p+TQpnJ/Nfgf8ANfXttrf0w1JfLHUE69cjbo1dRrv8BfksA6JJO0NkEQ2fQPawFxbRlbvj&#10;4ZT7onG2rexWlYit6Oq1TDsSdA/I2UH/ALN+7r2JDEbBLECtgjSmmIFQw92tYoAVx9hMuftf4W2F&#10;5HcY2rLleOyqTX4Wrq4iK3BUnJZeCCKVnmPXvGYwPyZC1fvThhXHLj9NkLZhPbSwsj2Vx9J7vqmX&#10;ZnZD1q/cKl0w6gMtONH9g5emVyWUE8Zf0i2JUQy/McgA/UjV3cE1fOGD7NGPaLH0E/cMly4qST7P&#10;L2EsaPV1brq/h2mQg6sSa6O1fZD8qAodenUhXE+OyBUf0nqBHphJUvwRIxoyO405qcKEuBH3k0a6&#10;rRCbfszOKSN43mjCjp89dpKrRxNoV92a5j7DpJWHsomq1gSKrWJENlO1WV2vWJlYNdWy1dJaynLW&#10;rouQlRRkJBrKSzTxX1ssEvqitaS3t5JJ7U+1l6VJGFXez/1tg0q966NQWAi9EMFl1E7TNZS3F3a2&#10;7UsLNW/j/n5DpuK/t440Qh41WRYUG0t+tN+yxmo4ZNi3btJGIlPVGlRduoYSwMKuImkpo3Y/avuF&#10;ZWUqCxx1quoYZC4Dbij+Y5VqwsYrs3PGJbKVbVau4wpC/NhftFV1mIWDXsjUtxJT3fUtkXWpr4dL&#10;czFopoAMjk2mM1n2F9GIZFkNFW7gODS+xHPXeMg7gQnrHbEtFh47g3GKnt7pLMCntdUYnEbjtcQW&#10;kjUtlGqyxQCrmys2FxaMGHfow7GVQS6dKVAK01dn23qp/wDNlLGRmWrCdGjdPpkRbmXFn6S3jCLO&#10;9Y0kg2oju1V42kItkiAH2hmRRksgksEQKRh167DVplSLqaePbmTR+8bj2pTD+oV6kLGxIVKkCCu0&#10;UtPGxNsoMgT78mlWKDxzNY8l8a5K25FPXCvOvKuLxy83415qssJyC3yXPM74fyHkHF+JPDOD4NxD&#10;LZJMl5GUBgPbRKuPmn+D/ie3WhMyBpV1hs6eHcy5PxHhvlPjnjD8OWL4Z5I4X+Gyxw/lXy/ym0ze&#10;TtoVWPfzXYht/PXasWpvyFCt0x6jB2rZO/z/ABaWyxyeUbO/l4tyuLI3HqBjQgV/iW1sAE2iRxC2&#10;twFv5YzTXC7tLgdkl9dZaxW/h6uPy66HxQGwStFRr6akX5Xqx+groTHtjTgqTtq1RbdHdf4V/ksn&#10;xWN9jrYWv3vrVpq5FBcSWVoGMRt3E366+RWv78LLd3UxEZJcOtGHuGJIlIYOhFECnTVECKXiOfjn&#10;iubclWAVGbdXkZZpF1V2S1XE5dx9j16jWqDKlCnKdMVciwlw0kF7bC0kieJwhl0wuQY6uT2qC0Zh&#10;+kIF1DqpoCy3MboVkVxI0mt/absy3cXsbJQkKI2V5jJr1qXCI1AxJTnVHQSCM6ggnjexmWM/po3q&#10;5to6nsPWtzCUKzSI00wNShql7NTRL1P0pz2o/RSp6gSGSRf6n6dRW/gdTKwaOmQdB/niYAEt06m3&#10;0R0YVbN0H6iZaF2wJuHq6mMiZ61288YZbuExx5BFR7i2T9XNjxNAlq36ZrK5EYtXLd311BqW2eKp&#10;LeSNLe0kapMdGJXSN7j3S29x+mmijja3FTWmpLoyRyzB+3VupBH5kXUdQ/FQyaMJ7iE0NssMVJH9&#10;T1AmJkdoyKYaqSPZm+DKC9XMTVIh6aJDaLxf1Di1Vo1UNSqBW9VEFIspzGLhyUkASrpCS3UB0ZVz&#10;ORuLeSwzDNDFkENSySGpndUss1JK8d1NKvqmelt2BdWByo7KhbQ/y+d6YordqkXVYlSViTqECqca&#10;4SbLz2txDO0Re0gbebk/TW1pbiVrdI4aurgyP1kYFOtSd1dye/fZ6iJpEHdie3UIdboGgG1MxFXI&#10;Y1gbDucXgcN+m5Px3HwXVtk5raeXkM9Xc11cU82lHV66s0o+1ai7/wDsrnqzMlexAqnbE7cN7G6h&#10;W9pjpnLV1dlYVv2InY11/q9ftsCiDvHqSQgRuZm4/gviCyscd40/EPFb8W8rNa3IH4aMG+V5tg4u&#10;Q4fM3uLh5Dz3wHxHlXA+C8Pt3kQkRqv2osCWDa6vvqi07CKsXi85yOdvFOWjHPOG5DBtxjkPNuEP&#10;b+feURyZ/wAneQuTR4jCJjlBAoEaGivX4NO2hDaXMkLd4gp3X71vdD5pvkeL54oeSyxRzx+Tfw95&#10;3inMfEnia7sYeQWVvY4q3+yDVFu1IVDWl1KZf4sjw5C4Orj2yCG8lhNlkIpEhukD5e3C0jdqJrX1&#10;OwAhK/kfhiWIKAUu1r/i9mH7187/ACY/GviOFGOMEMUv6QoVIq/eGWr/ABQSJQ4JWtKafqTrdf5U&#10;U612oIykj5RfsUG+glJW4tpsDzuZR/F7C5WfIjrc3w1Peohur+acxr8yKRRCGvUCdaIXuiAx1JGg&#10;TBZeewbEZm1vUa3hkDxqBkZHQwR7ECabr8R2Ptq8wXdc5a3FoljIJKktQiTIEq5Oob5Cov4e4YKX&#10;kXtXq3GCQ0hIWOA7t7ZVqG1CmK3eSSO1Wok9QeNGLWZdbq2Or2yV1lX1LIpcN2IbTFXCr6/6TrH0&#10;7dqkO66hI50kYFVCOrRgp65DHETsGTC/eoxJGySgkS+oQSK4fWjTFdu/0zcK6u+u7tWFZCNRHdq1&#10;yHnhCSeqJmSRKWxmmlisG902EuNS4KaOdMS8VXNlJDDFILWa4WJo0aT9R37RQRxiS1Jdb2P2mZoT&#10;V1GOh7kUBuvmoGUNAjF4o2NJF1pUpN17dBpuzBKIVqddCZnNTSEVPNH2k7GpYyGGw+tmMVhJfXUU&#10;SNG0B2sZFRqRVpvq0h1IQ1SzFqkbrUzhIrkNdz29kajj6tBAmrfHJdovGMhaZJMdIK9UiERaq6hr&#10;Nsq1Eq6TQpvrX+JDgPKSKwczM8Ks1CzdyLRoGnk9irYr7DHHbtyK/W4ksLRo47oyKLOMVP0Wpvcw&#10;a2uGSVmir7GierEq9I3aiiGm/wAts1CNHp/2n7GuO3yLKt/E8HJ85bxW0Meg6ikUimcI2/u1ysS/&#10;qZBGs04eK8VqJ2QtFkYKVCj1mo03RJYMxoBvYpdmMnqCL2pyzBV3QaowQJH+1uZmigu45KvbOO/t&#10;Pw6+QLfETSY3Hy3Pk/wbzW3v/wAHHDeM3luPHXJ5fJHh7jfFMflPxFeSmxeN47hv4Tj5GRY1BNMU&#10;UL3Cetd7WrgeyeDldjg8ZcnkVxdcR5riuVWQhayvDZxmkiRK+xpQ2mUkGvg037WKvfXuZ5XaYGrT&#10;M4/MxuerH4rYr50dCo2v7LKcc5NY8gtJfSVvMta28XL+RpkmiRo10oLr8WcJu6xfGVjt+dY+9xFQ&#10;5jvbnKW8pa+dBhbx57iJfmaCG4jmtZ4gG/Ls3XWvyHzRJplNF2oHVPoMPhF+K7V+9A/B/wAvkm0t&#10;2ermGZAnILuzf+PfqKuLmQCC+mNXY2P2DB2o602zUhGzrbRgU/cVKAo+a/79d6ZjJAXEMt1ABkrv&#10;p+qujR29CJEXX2ZVNfDVLQCsWHWmG6de1IoZbO9ntJLXkl0scmfRBc5pLmrW7VUtWdqthsRgireN&#10;Cme4wMhBc8anxjyFgLr/ABmJWpy+sr7IlZTTAsRolvUjMn1tYRVtaQdY4FNQ29C0QL+lGjbHRjmW&#10;plfvPB2q/gZl6dqZCK6hSxBD7kDhVOiQ32bTdOqIsnrjDrMwkj2Cg9bCQphJHVu46wsqkvI5hlIM&#10;V25re6MvapJPUmZlEkd6OxuUdRkPolzAglmBumtsfGwhxqz1FahVFoFp7UiNrOXs1m81PY+xby1S&#10;eFYBbC4LrZpJdwTyPPdiBkoCL3++IJe3guajFGmjZK0ajXdWMZKQDpQptgNK9FnaoTHTXAozN2G2&#10;poWKyQ/FzaLIJ7S5Snkbvcp0aP4op2rGwPE9lv1udUE7lUVaW69aGWRjNMy0P3lkFchzhd8Tbf0l&#10;QrGik1GhY46RInuMn+oh0neWAAyK1TuFiyrNcXY79Rs1tBUSu1EGhF2qyRrerTJR6tbyGjdQMs00&#10;UdG5TvmuRRxrhrWa5mMKoGs5nrmOWusXNh86124VfTGUFZXHqbeIlXf5bTJQUCmXqut18RkxrIkg&#10;0Hj70nuVzeZTpNbvKWGqLUepMpADy9K49xdr5rfBWUKTYu0krN8Vi6ncc3buQooyu1SIOyapnhr+&#10;oxQS0zkUynuV3SSrttFhpa261cylYPH3EMvkeP8AOcBe8bu0VRBneN/xE+NvxDtb1aTce5ALv8NH&#10;Dr3mGP8AAvi7i2T5z+IDHPh+J8VlhpBpdrtewpiylo3A6sQ8elwE4h8ifi7bk3HVxnmzl6Yn8Ljf&#10;+Yc2zmeTkXNioK1sldNSswBINCpgeni6e0PKPxCeH7vyXxvw34PynDuP8hUWuWUFaJ2akbVWlncT&#10;2r5W1w1zZczzN0uSusvexwRmMD9v/ZvhfGka3uZjsLeKvLmMSTiGE8gfqYbfkbS1iLtr2PC2qxrA&#10;ZUq4nREsrstLl8bLDUFwJV+SN7oErW1FM2x80RqiWI/eh1r4osK+xGt08gC4y3M8ljYfN5iZ980/&#10;U4lMLmnygRXYL2jllZmR/hx81KzV1KmXVFab2CpI6cbrcXrXsTDY+yksKWyXcmL1U+NqQPEYxtWT&#10;aAutSByFX4ZdExr6225foQV+jhvXBGyun2DQhw9t0bBxDtBD8QnpUU30iZhQvlSLOn9XV9F6mdQT&#10;en11csijIa9Rjof0xIGVlcyVb27Mba26x21oTS2y16/WFaUUGDUSqVOlXEBc3ERBuY43q8iiRejC&#10;mO3I7Mypvr8IPr9yupGojrH6l9cnYB40IaL1UB1rCTdGEayJ2eNo5itW85lT2HQlfpJM9XN2hiyM&#10;qut+/ra+M5q5bqILYqlrZzGhZTSMbWQSfoXr9HcGjGrU1oQ0iHcsFsJnhfcsStLcjJJdLBbLCkKW&#10;ls90ZJ2EVo9w4jq7W4it5RBHLSsrR1axo1Wtt9QpB6FqQP2KGrvcSSXxDJdsWi2KEjrXchShNesq&#10;J4yWyFqymbdRIoNsiGknQVa3/qqG/SWjMkdG57VJeKBJkNBZi1XeRW3XM56WYRIDWAukeun2jj2Y&#10;YpCYY5tj2mMbqe4DVcNIGzd4lnaxSSSyluwGgxDknsAoMjwwaE8pQTS5MtbX93GoycwDZFis2UuZ&#10;ZCnd+Mx/VrFN2cRjfyHw215DieJcQyRuGwghr9L2fLAQY+EfHrC0AO5kckfYk/bsDXQUysakPrr4&#10;BUjc8pEgCvUjgAqzl2jjrEwQzXOHaBIcrmiXtslIrS31vLHyvHCGWBiK/eQuhTqlRPJtOtKvQmQk&#10;IqsnyajILaAGkR2KUsZ3Mkcq4Hl/I+O42e4zWbyUjdKZfpkuP2OTifh11a02Y8q2tveWnJOS5TxV&#10;4Z8k4u/zHi7yPxGaPLeudHjamHw696FGQvTEhcxjbqA8K8hcV8nYPiHg7h/D8Rk+S8J8L8Zwtje+&#10;kr9QW7r2NL8HTb7V/gCd1q9ssjY+ZCyZbyvLNZRCWWUfFFm1vrV3II04jirP+DfiY8S5vMWniLx9&#10;yDF8c5DYrYWooq1Noh9tH4rcQ5qstjLfMY7y14f5DwLlfCfH88ljjPH8kEdpjri3oZhIBd56B24v&#10;xdTY3+Jtp4uS4u7weXik7rS0Sab9tGiTRFMwFE0fmtUfrRNFD04naPKMfAYnTrXKuK2XJcTiuBXv&#10;HmkCPFGvtkuVWONjos/3ZdB2NSFCp7pTfChDplIBHsq3tU1v5DkATwtWknq4i61dWSTKY/VJ23Uq&#10;dh3BKb6D204BVvqhQGn+Z0h90a2oSrdkNMihZgIqxEjd4W0E1pVFG46VdT1eTPWTfvUgY1eK3S5k&#10;DPkyrFkElPtFl7bUSBLONmGNtD2W0/piI0kbMOpqX6Os1M3wWVanQ1cw7W4jkZZV3KYdltvTldS9&#10;9OR7CBsITTf06UFSwJZgoorGVkSRjEwglx117oZLYyv6G7RKY1Qkxwz9qdg9XtxurydAt5pjK5mj&#10;nhZqt7J1ENsGpLKSOkterPabZrEASWZ1Nav2k7xvLBEkdwiNTwG3S9iluKmtujx+woZwY2tuktxE&#10;0oEpBnT0POsEwsxGsqy2/XHQpUcYJ69qRO1PEVDxmr6NfU8+54rj4sp2kqG3ZqS3DU9uYxJBumt+&#10;1XdpqnhBdLYrUaxsGdoiRuS1jlSnynWmzCIXy6szZq2NT8jmAmuZ7mSJOlSfWsfftFJjZkmjt7dU&#10;EcEdCGvSQbwbEjpHWSyKW8WTv3yl1GPUi9qOwSCDIetWSrIwCmmiWY4qxtC+cw9nCGh+3qHW4B/U&#10;yKXri97qSId4v07VbxsgbrE1/IsqRx3HblF4qiJCEB1R32aJQfts9SQEFFAob6o//wCMyA1Ae1T7&#10;evmKmCkkBWuZVC8C43Pl35vhzhuO4LyfgMwcpyWEPxHGW91F5HsYMdYWpBhlO6f+nTMjUJTGQ/rH&#10;3DPsv1boAqBA2mkoA1Hr1rsU9zCgucvZQWFpnLDUF7FOS26/qKx6xrgeN5TyDyLE4viXjzFck59e&#10;5CsdzDIcNhMPCfK2MzGHynDc7GVkPU0+zQmedzBdWlEC6GQ4rFePHhuQxVYcYtbKUKEXeh7NFHY0&#10;aXstbU0TqmkYtj8JPMt3w6yq447PZBG1QPYOo3+9XMXui8Z8wiS1uL+1WO5v4oIeS5KPJXOtBtCm&#10;1TKdYbIy4PL2V5Bf21cp4pjOVWV14x5D+u49wY4qLI8VmFebMrLw7IePr6/5jyOzt1tbT1oTzlLV&#10;5s/h0tAjfUf4hiD+4JHX51o6ZtAn4NAV8kwwditoix8Vu/016zQSCLo1Xk81kueu7u6ZVYJFbLu+&#10;0ZNtX/O1aIqfW+lfWpPmn2Ftwwpe7U6utK83c/IF0yVHMZFuonjq4AYhPudgkarqGLlfXopRjDVs&#10;053VlepDSrDLTP0pLwEXMhK2mT/ST4i7S8jYTLUV1IlSSEib6VevtLkHq/bd65WrjSrcT9ioanHS&#10;nj70qh6xdp3qxtUWOGCoLXtRx3zcWbLHd23WNkkRlaXSuyqzfF19TdJVzF65CQa12IT7MvY6WSiP&#10;ox3Uibp1HVo1FaVmKxtXVUNx95LLIywS2WThuoXBR4Zu1S/Z1mSp7o1NcFbe7mDrMokE3UhejyW9&#10;syG0sfrFZ1b2Pdxj6XD6Nxx8PV9h/VU1h60mhXU9v0aRO7TWoWr2FDczJDLE59Yma5lN3Hc3SySW&#10;6VJZW/tjsCA9kk9fpnq1hVkhB3FbA1AjGvU5EUAapsXC8Wexhsrq0skeXGWLbit1LRKmwg6yWimv&#10;0hSryHSFVMskHejbMaeFjXUoxYVcSBquv6KOsm/WVhjXSA/HfQH2McaK2NzDW5sMzGRaX8Tn9WNS&#10;yzyhg1Z3NW9pWRyVzlpUgEa9VV/l1/at/ITvWOg1TwFaWEoySmOpbyWdY4pWqcrbwt2ldmWYWFxJ&#10;by4DIe6OO4h1Lfoxur9Y44CsrcgzVrj7eeSW5lCCiR1IJqMOlbUlfYQh+gbUbybpIZpRJaz9Y5uj&#10;SSFaSb+rKVd4sfdS1l7WJIPB72v8J5LgbXk2Bzv4fedcX5RPwLlGPfgPDYMHg/xCyxWeOs+whYkn&#10;sOwP2ZnB/wC7FD1Gl0A3yokKH/1+7U6qhuMlKbjivgzJ8mgh8c+L+KRRcY8WZ+DmHhHIYNLPLySy&#10;KoAv5jHBxnKcZ8ZcVzHK7zLZKzxc90t49/k7HG8ztcRkPImFXn/j/EXAubMhGN5P6IZeRnxv404L&#10;5JbzFgLKUzWyj11sEt9aY7P/ABia18SDZ7lq2NSM2sDaQRJeZOzso7nlVyJ8Dn7S8rk2MQFH7Lqu&#10;y7KbN3j1mEN1lo43mv7io4/WCNE71/zZq7tv1CcF5jdceltLy2voaeZI6VgwrzL4stvJGF8PeMU4&#10;Nj/y5hcC5veRd1w1vbMUltZ4a9ikhgwHypAre6V6+GoaVfkVF8mGOSrieeIRZcxT8azNvmrL23Nj&#10;NcXQuIroxPXog9t9NDDUsnscjR/xHWgGWi263oMlI2wR1GPg7u0BAeCWpbYATSel5GWrO6+shDLe&#10;LGCwSlGyU60wBoqTWmFSOAeyPTr3KwF0so5lpu+vSab29cjDOTxrkE1kcfmYb5H+1PdFKmul63l2&#10;OtxNtbicavbpFXIXTyN6jGpcOZV+2l6wL3kwdoQtqvSraFSsFvsJGnV7BZVyeH+L+ye3lJVVKhxI&#10;x3P2arghxOG9fUAqPYgZCdMWkaWgGc9GNBDph8GLSldhkOpk7P1jYFWakaW3ay5G/b+JRSq0hZmu&#10;1IvLkoLm59glnlAeVmkc/wBO3hdntbZ6txH3gi2AjVGgWljUKHAqSO3eshhQ4yds8dSxLKJ4xqWP&#10;1xOqxytHHBOymRJo2dba4t7hjZT9bIJb0Y0x12P1cpnkufbZoQII9lNCo1G0jO1TQS4+c1hEyCwc&#10;YvUucZjYbeO5iHY0FNLG9FF1mW9USxE18aT5aVV7S28bG/LxpLMVqeUuwegpZuoLO7LI3+USFZJp&#10;Y4qTvM9p74qgyNytW2TlWpMzdMt7PfTC/s5DXRfbEft9aiKtSqSYLPtUdotWypFUPR29ad5bMGkg&#10;AaRl1lMi8rRwkjtLG6RjdiZ4GmzV3VpmkEc+ZikN3nbyRbg3jOUHUk9S7GmZK+BTN1EjSKxYClZk&#10;FrbPPVhhWnrO46TGSWdo0s82DsvRfQCK4tody2jjXI5I3TxPyqTCZCxyNnkob6yx2Tix2DwFhWXz&#10;2Kwdt5D5bd895KiiKJg9ada6EESKshAnoxaLN0I7GotGlDACR3IHVspePZx+LPGdtjsfznliY62u&#10;c0bi/wA3dTY2Dh/IuSQ2vmriUDVjrsXMEtwhy3mbxoIeVS+UvEklhicDl729j8iR8bh8l2vFrG9/&#10;D9ybyll4YZo48k0rNLJEFteJ+Q8Hbcev+acE43grC2e2hairBB26hflQRXqO1PUKzClbY32Q3H/2&#10;n4tn/wCGLySO9CtCxv8ALPi7jDDI5bEOpinXYo/U/YsgfU46nQpvitfBO60a7V1Jq5sxOuIyGdwF&#10;xD5PuZKPki0kTjnkbC39x2+FYMPyyuXtcXFNkbdqy2Za8O2AilimF9jl6iRkrtpCoor8nZphtT8A&#10;u1WFj2GOxnYZ/DT+t3P6uwN/ZSR8xvmI5ArRXGZ91XGU6CWRp6A2D+x/d1O5WJrQNaFHWynxN2Jw&#10;VkrQpD3aLHp2k44LmLmMF1jLrG9ryCC3MNNHur4aqUhDomvk0N1qix2QzOwDVFAtJFEVjiXS2w6y&#10;2my8Oqmtkdchi2RrLL3+MkxfNhMkmYVhJedjLefN3fxoL/JBauXlu6MXR2I6ydCf8qm0WhX2Px5V&#10;aG3iWkq0IITopjkpY7SdeT46Im5jZCy/Evau3YyntV4Gkp/2U7Uxx0OwDaam66BEVabsQNkaA+ad&#10;HrWqMVElqMFepaBeIxZGeNZ7uXqbhmRS4aOFml6hiEKCyRWqCMagXokaMDb9mrahi511HX/vs61m&#10;LBbhL2BVM6ApdiSGO7EhjMXWJgFWVXjSSG3mhhjBdYleSNn98pkLqLhhYN2q1X4QAVEoSlbrQYGt&#10;fNuW2okaV4GL3B+C2zHADXyKCAPmZg9xDYB1lsHQSPqi/crvtlh3WSX2lhGHDfHZ2r52PdpurCJX&#10;NPCxbGWX2isotW+AaZBjDBIIFIlhAq9t2aO8Zf1kYVTpdftVoHLRxkCW4RDBOSFunQQ5JtG8Tre5&#10;FYzcZWV1T9upJMru2HszIJUKVPayA5jkMlrf4XIfqxpifVuskhjn7aUDSsEYsQAwdmb2iWO3RaaC&#10;3jhxjlTBcd2zjCc465g73NwnW/PvuImZDNk5kT+o7XNiZGwXP8vhatfLmze+b4LaPP8AI+ScuuLP&#10;HwWy9aWV1rpIAU6lGTsVEiKxEfX2L8R10jJU/HaVi4KtwvFpn+VDzhdc15M+K5FbYpDiLfF2fj3k&#10;V+bnlcVrzDg/JsZ5M4rPjLrjuezl7Jich5jx+UyviPnWf45nrLiPlrnXC4vId/kXyeU5Vi1vuB3v&#10;GeO47B8tgz0nDsLms7w7yIj2mYlsYpkis4ol+a6/LntTaZu3ywNDbn2fC7J2aYKB+qaLNoipH52y&#10;vJOJ+VeMeTshu356cpmuHYd7Pj+Zl7Z8/wCLfNFoYqSeWOpGWdaOzX7MR+X70UNfemUalt0NSWSC&#10;psdqTjPkZ7dYuW2lJy2AjOeS7a2imyeTytxFaSSRssSOYwzhOgjkRlylv1kjZaU6DaNJvtvsVUgd&#10;B3sYO9ljZOhiWDfLuBWdvkVCtV1aeyVoAiLG5LRapgK/YN+y03Za+aaNWofIJ1TdtOCG4xH7bNbX&#10;pULEVj7kIeTcVxudt8hiIcbUK7qQGI3pVluV+y/cdgaIRq9il2B3MxVY5Y6jmCUl4GqObdJdBj7k&#10;YTKwpyALnqUyEBjVoOypPeRmTJXnVr67LPNI7MvevWdlftIpNSIArR9V7HpEvSTiLl4Y7IERxGrZ&#10;WQgbpSBX6rVZGbsmUiTu7aMrVL2jMwV6uz3JPYOIzXdVLL1CdfaV7tvVfvTg6k+HZPgxtWtswNMu&#10;k1IX6lH9Pw/+HrIqXQG0lBgDVJ2kCBu+O9alI1DxkKsLVEULntXzXYipCFDH7yoTHmIvhlrIqDHO&#10;sjRXbvaIvqSDsZ5La3a2WGycp+lU1FA0lLbujizu9Yq5G7aTsB1qN+35dqihaSoYRGFdq9rVLJDL&#10;U0EiGLvpdI2Suf01uZPdOsrijdbW8C+24YojIzteqUtP3cMHf/E+vSj2o0PelDmS0USVHD97SLrV&#10;tE7yYK4S1TLegzBe4ZvnJqPTduTOY5dsWq37GrS3+ty7iobKUtJbtC0Ucs9LbPRjcNllAEYND+nU&#10;gKmMoJ8FbCSF7Bax0FuZvJfjlkyXBeHXVxA+Pitw1nF1zzBrv2A0+1QkVDas4TGxOJIoIjKI1qf2&#10;u3tkRIs3PFDc5K5nERntZUlkmF3Aih5fgxorySLIzn6yW4Kfo4isdnAtdQn5BQxdi9D/APIqrHId&#10;lB9I1PdGjBC9SrKjOA1Oe1XLf0PBF1bzZfm9ngPw93V/+JrjGTzvGcDhcJxjNc05ZibjyjHNe2X4&#10;dPEnLc43lqWePydzLFTXuI8ecwx3kbhPkn8JnHOO8SwnB81kef8AnXgsNtlOJfhgxPJpVu+K8Sx+&#10;FwHijIVzLw1meOT4S5/Vtoit7olidroh5KUhKIff26mvstHqrL+++zZaCRX4XyS05Vx/zH4cwXlT&#10;DeO/Ea8PteIeC4MbzjkGXtMDiLJ572RvgYK0fJX2a4XcLZf/ADS0ecxl1HPbZJVSQfv8NX7k7r5p&#10;dmiyihMaJ+vb438T2ySA2si1JHKoxeF9k0WIZavr97JpclFIq5BoqgvUuET3Cp/ZJFDblWbcdK+w&#10;G60HYn2BFJDjiNxFLay25jlgeOSPMPPOjWfqd7X7X5AY9ga3ROy2tfupBFf8I6Vr4J2VHzMorhd9&#10;0XorlrM7tYnC3l1NGmU/rFIdNefRZB9JT2J9XX52Bqjpx9qeQBYts0Vk7FLMCnZ1pZqj1Texql7d&#10;z7NX4MlSQ+tpfsHiHX1staaj2VOukbQjVBqRG08TIkFmXZbSRn45/Taxm7q9t3VUYEKxABqZioup&#10;djIHYuncVMzstw7tRcdbhDIf8q+I6I2T03KTXQguRTd9MAV+6hnZaP1osVpYiTTsWEh6hSrAqdjp&#10;IzFaEfWmQNTKKSNmOMdtoBXb4tnAqBw9RSfVnAA+Kb5qYHT9PRk1+Lnu1XIq6DMJ+qCVWkWKB4p7&#10;S3ERSFhWo2Ms90Q13K9CedRjrkQvjbpZRG/cRydaErGgo2g6r2O0cGppFNAOrduwkZIqnuxAmZzL&#10;TS2Uh6+3SmX6zklpd9ljXtyO9QhaU9j+z9qWXdDvX2Q4mFGr1RxFGYVj5n7i61HJK70ysKfstZ/I&#10;xW9qkjOyx9F6haxh7vGCB6xuHokkXG481YNi1t6ZQjpF2bkYSN/sKCgUo+4HVuL3SsvQU/ZKW+YL&#10;HeiN7j+q9xZOYMtZ3L3q210G/SvU0UkTWJ6rOZFW8/WPdK4VZC+/2kCEUdEGSoZB0uW0sT6c+rem&#10;kb6121Xc6A+Cmq10QK1b6Rr7mVDsohCqpFDqqyTFa7L2QM7u60NMt0e0X4dbfIT+UvxXWuZteL8u&#10;5C/LOSeP7/LW3KvI89paea855r8n8Oj/AA++TeVeULPK5i65J5EuLb3Q8Z5JyPxHyLh/kDiPO7Ly&#10;v4YueW5n9R5Kx7ZnmFjawTXeRXIZ+ea6tPHHI7zH15S4weN8jikWdT9gncsTuupAIWiDp/6h38ku&#10;1D9gfj6gXEYmt+N53PcAyvH/ACpxDPW0Ofw1xWd8gcbwcPJOTZrm9zBAIEYVwHIQ43kwAA5L+H/h&#10;+Q5k+OsbOHLzfqMj9evyaYrvdA6rqAI4BXe0rUBa5t2grYonVfWRPaDLhsKIEfHzRL5OgktLSDOM&#10;8H8R9lcaygkeB5ZWSJWRrGepoZnqGxIE9oa0Vopuuo64bKyYm5tr+0vrUTqBcXojE8kT1kL6GISO&#10;ZJGXQJY0filo0PinHwDqmAY/U1v4XqTJ96wWQSxu8fJ+rgMzoyzR05He8iR6lChr0tJV7OsSfc0Q&#10;TTMaH7N9ge6NLpp7GyJitLUhWiZjNbjU6mOom+Y5lFXNFk7y/K3AYUPW5dCaP2rQ0q/CGSmIStP1&#10;kDVBEQbdOrLtlsphFLh7iLrHJ8Gu6sHb5umCi7bS3TmrnQpmjVZz1q4nUBh8MzI7BS7h2qVH2dBQ&#10;NO/Q0WfR2tOq9pEUUIEdjAoYWYFCzIH6WprVlqWJ1G30OyVITTIZKPd61plbRx0qs6a6/aoipEMn&#10;ykhI9mhHKwUaNSnYlYNWQl/q3aD23CwsJ9hJo9GFPZJbQRxyO0dK/RB644mXvEPigI9ICrYzIhKs&#10;cgJQLjapfALDcBzsGu5p7lEeS9HYXYBju+4vbj0jLZpnqGKVqgYofbse0mvZI8v7vlsgttFPK0zq&#10;WFKdHqO+zIQB2lkLUsXasTIYqVFmoWhFCFw0ERFJbmn9jVL/AE6zFp/FJDgfURBIHmjCpjmCTQRB&#10;q9bmoV2cfkGSPJXXsdfvSKFt+Q3XuughDFepf6s4BrDZJrQ4/KpcRC7gkror1DEZWS2t4U5ByG2a&#10;leIVPHBIl+/6MPkjeVbXLw1NfKVkl71Ig9bft9hTHvWy1SFkq3HzcWNwqAFmeSnCMDC7KZ367Oz/&#10;AIaRwVK0D9irNXRnVysbBdUpru70Q4LszkOeqIgBM7VIu08bcnfhHkHk3F+O87wHm/8ADxZ2kXjb&#10;hN9y/wA3+WeEZrKeRvD/ABzjvkHyF5I51jPHHEeHY2/it+wq7g98HjzxlfX9py3nXmzxr4r8xJ5p&#10;yFxZcdxD2Nq9xNdWS8atLTnPI7/gmS4rzC78xeH8DdG7sAvUqR2/avv0I7K3UJvVA9aB2OrbBYk9&#10;w36ZikkSyVc8cspWGF6LBx+BZI4Ej/LexfWkkh495Pmt4Ljn1hcLnOZy3EEaPrYrfx8Gv2r/AL2m&#10;kdSAP06MToUzl7Y/A7VIik2n/wDdbCyjazjgRU8qcXOZ4xiIc+lxbYqf0+OeGXl28GIt4o5MUqJZ&#10;s9rPkT65v1DGv1AK3FuCI5GDM6gSR+yrOe9smj5JNKDmn6y5KbofZIehWtfGmFHs35MQDpqPzXwH&#10;cHR3v0g0lsvUWAarrFSd8DyW7xM1vkbLJRe5ojLfxst1eLU12Xq9vioZi7BFJ0y0eprr8OpWnIZc&#10;fZs0ltAGa1s4ypx5cX+JlC5TtbmymMretqcArcJ8yj7XYVB/TVQ9FN0V6t1GydUxLI3bs2yLKBVq&#10;2s46W39avbGWsbeSWzY69S4oN2ppF3LLVy20v2VVuX7VMpqXrUwVandCeh6sqBGbSMrqgP2kZNNG&#10;SGG1LRmnCmltzQgSktwa9XYhH7fp2NNEWMkCMJYlqeAEzqYjomnD9HK12KrIqVZnckH9VXXrUX7h&#10;ioikXX2oloa/Wap51kqeQIL6QOk07Mlw51OJmdonjq3tI2KnpUSiMsh2YiEaMl9J1f1hu2nUsq2d&#10;/wDozaZXukdwhqxnYUt0RTXfWpLguQVr2K1XOQtrODLckur25jP9NOwYt2aSUxgXmquL/oLnIdav&#10;Lhp5EiVB2bt0b2BqA1Q7btLVlb9IaCsgxzhBHIrCJYaH6dK/VLI7XsMCXEst5RgWNJpR2ZPllXr2&#10;WJsfcI0bjZ9JjXRCAOagSs7lI7OAiS4rq4opIa0QsMQZWt3aobu+tza5KaKrHLLKDyCzto8jnLy6&#10;oBNqqMHkRavFWYG2SEsCK7LS+wN99iT2MRut6qRdiVdNh2KkyFhJ2EsZ7N+5Yv1G1ZmBoyyENohT&#10;oFN0Dqljkdd7otRUBJI9U/seu/UN64z8y0/1XqDWbwcOXi8N+ZLjBx2l5ZZW05h4WzFxzrO+IeV8&#10;yKQeJPAOJ5Nm+SeVuR2kccMWpjTl2Tja8os+Qc3uM/dTXVwOUeLMvy67h47wX8QuZxUXJ+USW3L8&#10;5deMOVX2d5/w7jnBeLWktrjvkV0IrRcfevnuxAZfmijEqq1vY9mk6MXF0UDs8jJut17RpQRW1NSH&#10;4HXtNbJMVs10sQjH5br5osRVuv6i4scF668gLJhrC18hvdR4HJrkrIp/QuPrMS3UMzUzvFPxW7/V&#10;4miAw8j+KXvpOPeK8w9xb2KY/HWT9J8vIYY1k71edXLx/b7bUopydswaKT2oqgHXaug20amgF0q7&#10;r60Nim2Sfk/9619jRGz1Yq6v1RY0WZ41qSRdfqutQXSOL3HQzRo+SxrxckndGzKqJMohE19K9PXT&#10;VFjr4rrsKDSxFitqhOGx39KKyaNrSARrGEDR2sUlct4sZoLPFX1pN0HWWIdJR95wWe5Rlob9rKGE&#10;aKAy/YqdIIzR6inVxUMUhOPswBHAOogAAtJNT2TBY7u6spMbyNJl/WRyV+qIM15VxKslXEirUzg1&#10;c3aqk8xeQhtvGShWjsK6np0d6AHYFVZg5oqzOEQFI+tQlOqp2At1AeMijGwp4mcyRrJUsK7kjKiX&#10;/Ge3bsWVlTSxrBuvsVTYXGXRKspmpoWWoFkZjGCgujHTOZAZHQM8aJPNJq7Jq6fqZNx1kehjMZFR&#10;qWMmpKijk6sXVY0bXUhNR9ni7OGZz17E67JNMDDlbhGxucL0b8SV+sCV/ESa/U3D1Ncfp0yuUe9m&#10;Z2EltkwWGRjUm8AUXI6S3PtM15EKnuGuJAV7RMrV+7N1kOl9iHq9vG3aIRJULF6gQtSRkPD7TTTa&#10;E2SZCL+4eS2+77UtPO1KjmUxLrKbiqeRzJYXzxNb5GJqS8BCTKK/VKtZDkywpcPPdzRl+vcoSZZA&#10;vUG3AKxpFGHltJCsaube1eOpZQGlk2P1RShkAamurxmL3nWZi4VQAzHbUdU4URKWFM/ai3RmYyPH&#10;dSxVLcPIskf9X6qHCAAgg6SvlR0IDfFABx1+u1pD2c9EpSqhU1Rj+Hmj69lYMWV3B7de1b7VpjWT&#10;wdvdW1gnLeNVjvMHl7Epl/LXmrMLY8PkWeG2MKfvQkJMmlHG3tLXIcgxhyWH8JcttOY+OPJn4Sby&#10;yHDuI5jkHN/M3i1MBe+NvFvi/wAtcH8y5DinjXx1hY/TaLpq6/LCm+GagFJ6sX6GvpXf4daGmpv6&#10;YYgUsjkP96DCuppildy49UtdZ9GWTYc180SRQG/yZuo4qUOftLFYZeT8cs+TYiTxjyDCZvjfChhs&#10;NkLeN0v3P6tiNkt2voDcQ+NOZCyuVdXWriRo45rubtNeIlvMV3mspJK941xbhssmxkYa9sUq6Y00&#10;RkQWccbyoKO2BOqI0Fo6IAJr/hVhW6JGiBX1r/pZwCxaRodrPDQH3bq8aOYpYZPYt7COrRRmvUBX&#10;ojalHUuNBm0VPah9ml+td9ESjUVxGzcdZJbeSx6GJupj09BpEYXievOQW8glUobo6qZfl0Krdt87&#10;RqiBKkeygDpm2vQqvY9m0axqO81lB61hjqK37LGqihj45KyfHjIt7BPZvbZaVF/iiNTX0bVPko6v&#10;72Namv3eOR5ZFKfDtJs6AZe1HQHSiOtS7FKtKrpSAMI1DlEZT0Cqts3URE16xS76pEtTwrFTwqal&#10;RdzK1XcahCGQ99xuJIw4cUynvazes2V/C1P0jkLe0hPY3WPZZKNzJTzMKuXZ6uXZ6mYF7mWrpEJR&#10;PpoClEhbqQAoek/okROhYOg1cUx3RFfBZ5juWRCYjPu1/VMIJUqS+tozJmvm5mnuXvPrQPckMhik&#10;lWor2Rh+ouKaa6alVpGA04Jikbqj9O7aY0d76wtVuh0zsWtTLWPtvbRw0wWGEwm76dv0/wASWwjl&#10;jKQUzjtGqPUUKILpazbmoqaFmaETxNFkLuNv4zPUl3eS0kW3jVa7utMQjsmkg6drfr2vJCqLI6tg&#10;7B3hnhkrlds8NjZclWQ3eRSSLA3RNzE8CjrDcVmovRNpQhCLTxlhNvTa7SfVTunLMS7dYnHdGJq9&#10;GiQSoFEaYGjstIgUkFqG6dStaO3aogJRKJTIz9VVuqBFDHspDDsCDQWXZQkxR7aYiRl+S0P2EUey&#10;w3KWJ16wrBaCkm1+sDqs68Uz2Z8V8o4nzTi/PMZ5E8O5e751yThXMebQ3HgLBV574lxi+4PivvZ/&#10;uf8A2OmbtXZmU/Wv3XY6MdV+6/vWwAeposxrs5pvWK2Cv2jCxNO9lixU9gvRba3cy4tXjmX9M4+U&#10;+FH70WAreqW4lsL3jeYgzWM3WbQNLI8rx5e7Szt3Jllk+KZt05Vhf2Um+G+TLnFInI7W+jOZerzJ&#10;+yr/ADSwqL27uxZ4mYHL2veLN3px2Skyhrj9zJNTMpr3sFllcKsvtM8cgMRYuUk10JosTTar/h+a&#10;bX5kFaJpz6qsYHkk/SHU9hITPjZQn9WGWYPI8G1EgJWU9X2BTHVN+xoV1dKIIWZlVi0jUI5XYRyR&#10;1xLJaazHvWa00Yx1LKdXQZVvvY1X8JZmTqbofW4B63knZz1YKqkCPqC7V/Tddq0fRg4h3Jh7X7Ws&#10;OzFAaj7ioWNWc6IzXcLrybHxTLND6zLGerq25C27j4WME10QOVCg7BYdyV+OvVQCRHEO3oaURWqs&#10;xtOlfp41dLIOY7RjQtBsREUsVMo06IYyvWpFAEykVcJsTqwq4i1HOPhgYwtPGpPpFPAlCWWNLDNh&#10;Qk6XQ7yRlpvYGJIkOjcTLJHPO5EsvWp7jrUnuKyLuRoW7MFI7apGkkqKVoIvSumWVyF6gL8Nst33&#10;QPao5FLpD2NtEppUApYzt4NtNDFFVxJtpGcVNCNyOyOykUvXsdUhjor3qP61vVDW3jYuvVwwPZB9&#10;viNLeFlNsgdsfH6Fx+Sfd103PH3a3tw1S2naflEV9bSYkzTxxQxgtH2M8DGuQJ0KuFdeppvY9erq&#10;yp9flCvfQPcbOvgqF6IGCyRy7UP2MCKsuBVf0n8Octy/h/8AF+L3OH5fh8zFa55IvHmNu8hdx8bs&#10;o473FRwQZm5ebKjagOkVOwEnbZb1U32o9yr7ovuvjshq/LIElNaOwkhpWNOqklAra9Zfqa6sApcM&#10;xUj+iKVJXMveSV00zoew0pXTMHZZJe8NTXDRNE86xwyRkfJX47CUsVHw560GX2EAyMSq47C315xd&#10;GicS2Ud0kvCZLLIW3PvOWMrM8285Zy24Nzfn3i2HkPKuX+U7GxyKRQJdwlR2YkV2NAjsRRLFnUsf&#10;8qmuY1qGOaWpYJ0ZmdaWfvXwV7bGtU7ELBIkItsj0TKZOdqt8hcwS2WZidMlHHcqrUw1THdb1Q/a&#10;4+y4bN5LjNzF5CtL1JuWqUvOW9Ir29nyEqodNJ1OyaYxdnKss9ktwLaLL2iwZfkokvOQ5SN7i7yO&#10;Rm4xi1XF2NgO13grS6XzVx7LYnMWFo11Vhj7q1eLuEDinClRG6vFrb9UPuUl2Vq9nrKyLTA18kn4&#10;J7EfHZd9fmpADWIgUrGgWjAtWdpa3a8m4tLYNHH9/V1FzGau9e39q6ghvmv2olRWxTf4PErOloz1&#10;DafNxACLGWTH3eAyAuYmJZS6UZ0VZ7ndXLArfAgTyoDdSbF3KixzszM5YUQvdwVo/CndalSkiO0t&#10;axEZLwRMAI11HAprqVEisqLK8bX84kivkSpZPiT9uh3cqPWsX37dak7dh1MaxHqqjUcbER2/wLVe&#10;3RxSKEaaJjUcHeoLbrQQihbsVFuwBtNlsc9SWxp4dVIiinqcFVuFkNXERBuIQxk7b6pt4nNNHsbA&#10;b1RVMgiqCS5jkTLqGXJJp734ecyl5tLNfM1XUjipGd6I+vSPqVUSMrNXt1X7nq2mk6lJpJT8a24p&#10;q/aj8UsQFQpJNUEEtddPM7I0jlRNGez/AGJP2LBqm6lt7Ze9BgK+absWTstKQGIcMnZV7NTqpKIB&#10;JEnaGHaNbyp74J/rbT9iNyU8LB40VFt7j/7t9hLPkCR8ct8XU9oEqEDtLGOnLmIliHtAUgiJo67M&#10;AuwwZ2r/ADqNhthqiRX703y2gqRyESJJKtxxG5EkIj/p20xgk5rwXG5yDC+K+Qpk8dwywwayNLLJ&#10;n7hbWwmYXN7L3256kHsjitsKEoBZg1FvhiShABttmr1e0aMSrBhR7UfuuuoXr1VGNBVFdGA9ZZSj&#10;LR9nrkLBkkbuw/qCOPsvyjj1gDYkHsGKxaZbO8v4li8Ri7ByyN8NIUjpvYK0Y6J2F1WxTMAk75KL&#10;Awgmg+iigsYU6XN3/S4h4bhugs3EMFaT23GclfZLxMZLO5TIYe5U+wdfqR9WTqP8SXlNO5rF4o3D&#10;2+LsbSK5vsYJFxmLycXIMTcYq4jYyIdsdfN3KYE4lxcX8XlPjl3hsTZ8zgnj/iqSx8Tv2vcg2PSW&#10;Bx0ug26FMzUo1TapoIgrRWsjS2IFerpXQGj0YfUUW60Cd7UG2CpK8ykox3cwW1y97AbG48fXEd3j&#10;Y0C/lyvjNnyjGReJ8jY3VlxdLOO9wLR1kkEEVll47luiGlQIJEqSLRRujdBIHgkSmYoO3YaAo/NE&#10;Ajf2AqRyGwaRvbp9aiAkEcM0cmZuf1FpJaCO4kQFZ2+LvTHqaYV8yUZAa7qKRexhtjQx/rEVuRVv&#10;ZoR/BoZxmeLTiPBXrY2WzyMN7FcrqvfItSTrV3ctq4uGIkmRxczIgubr9RKPqXKqO26kUqNBKdeq&#10;w/1DWzrHzv7LNy8Y3uFlNftRAqeBHq/PqF4e1TB1eZgU1pJz1Ysu9knYUhJNBGShahj+nHUr1YGk&#10;/wAVUAKkYqCALSW52sRNLD9Y0SvV9o7dTTYv2LkMY8ZnX1u33qaMl7pZGq6hO7kFFcEElSpDqp/x&#10;1tdfV41AeLdTIFZpfncj1/VCzpP6yCiukVAM1FNxa9qs0YZl9lD06/YSdyHD7UOhj/pxi5XRP2k3&#10;1K7azRneCHpUadqm6gSD2ExMHkghq4ETVLCCJLEmWeCWMKHiP2IPxQP1Kk1GGBcElVOwE6hXFKsv&#10;aC2EVWtsHRrJ9/pQ9RrJVmetW0kQVh7BdX2xaAiS1meNrm499SNpQp7XcqqufvP1eSjRto6sBtq9&#10;jMvaTohApQyPs7J612Bbp8RiMqvZKdgKWzZm4zey2k2Ovo7mG80FW9YtNeqGS9ZxdZO1tK5tymXJ&#10;S28Yjo+zudUzmisgPbq/0LTDqC262TR6mseZGq7P9FOxAbdKOo6/VFahtK7EjqVYfYlWFIw0x+x1&#10;1SOVTqN5P2PVPWoVW6AOJEcInS4vpsnftDDqLf3YRklEDe8UqhWHwG+Fnjb05jl0svEIVMY0O/7L&#10;K0kSePOINdVmc+Y483l5meO6C2/CeWZbHyc5xFlzPj+NnlavlaB2N/UktRDCrZfZcW+SgtUyuTub&#10;kyJNIcLyC6sJb64tMtbesW0vwRGdtmO6Q+PXSTiPPcBLyfiL2/K8DmIrHldrjfAXC7u+rMYezsrI&#10;XHtm/wCCT4+Wr2qKtm+OiyGS1Va6AC5+rr+7EUgbqenXuQArTyfw+RUX2wV+rSSm2GycP6u18Zcl&#10;Wxu4mR0LjUgbVw811dLZBT+ihauQcNa9tp7O7x2XspndI9kP800bqTGuh+6sriVWYgP269QIyxau&#10;vZvXUqh043c9GfpKIFHZJUCXbiSrz5MzaWbaCV/dINigBv51L8U0nQ2+QlrFzLJLLbqQbfTWztUM&#10;2pIZbG7tOTYsRvFe3dibflJkjmyAeOXJOtSXwNTTuwuclFGsszSt6iHclj170FOgFKIhZHjci0Vi&#10;EhoWzMIoZEkw9x8fNKxBjkDr7D0nk6i/+auN6m0zMmo30UZexeJzKY1LLG9CBteohW9gCqz10BpL&#10;ZCRbimhdQi/aAR6iiBT1tUYLVGv1XVQN1QXUmpjFJHl7H1u8bipyqVP9xOmqnCkXKyK5Qhe50ySA&#10;ujGnXTSRRsfX7K6BQ5Jph2rZZDuRJbfUYhY1Oro0kMiBkILo0ayMYqUAEgmMRogmjG5JD2Zw4GqY&#10;l6kLk28fc2cZVI0ApI6MG6/QsKksH01qTUlj2Mll8z2XrW/jeFLh5PfohF6bSRwNar/n7FPZHR7E&#10;xBjUMJYi1dTbu0VRTq8bIgoiJAbj7Y/IIKmvC1RfJWVkZLmmue9RxvOZXbfKs01vCv7RfakX5Vuz&#10;KtKT6gsijsVpDptKKaReodjQEjqXkYoNvDEeiQMjYzP/AKQx8hguFS8RqtbC4vHzTDDR8mzt3eSR&#10;WSw0GOvszM6x10UVK7gvMkTP328pemMshjxN11e09VWrBZbl3mTQDEda7MK+4IGhJGwDfsGIr9nf&#10;/JgA5jIDim+pZdN7Cyk6hA9VS3cVqkVzmMy+N8V+Rru0yXGuf4OOyytvdhfqDDHsDvX/AOOv3b7G&#10;ggVnFXQjknUL1duzDsqTSKZOWeQ8pwbF29nkczbTQpbyxWAllzcMuIXxr5OxC3fkfBQYfkkfUrsU&#10;PikCq7n6cMhXKck5d49x13x628i2kctvyezuqyl/HNc8W42r4bN9Ycv1Lkle19bma28M8riQVzHx&#10;fguT3OF8TG3rH42xw9r5I5HaY/GWcDhPqlMOtMwVcVZteNJgxJa8nz3/AI9cWXM1mktmgC3qwTUQ&#10;a2prsCrdSZXauPWBdbTFLcjOcRuzjOOm/u2e2Aq4T+hNHMrcD8loE/XpLEc3qrO8U3ZiFE9Db3Cq&#10;vN+F47LvFgJ7cXtlKBLdmCmycMb++FqAJqKMEXELpLGB0mko3Ddvf8lWWhMOzr2CTPay4fLwXiyb&#10;ib27q6u+q3MoInk6rdXnsHWj+zHaInsEsB6yWiyJY4sdoMabeS1X+nLFSwK1QRjcDFDlT7EuoP60&#10;kK6aeeMzZOZa/iEzU9xcuHG1VY1BCCiUpmK1GCkawkh4mWo4/YLW2IP6YhY4GCvCzVDcfpJLa9ju&#10;FYdaDEV+oIqa5YC4c6uG+ZvmpDqpZmLpB2qOELSld+kdPW5UxaoxFqS1UV+leltwldNgg1GAJLWM&#10;66ivgDQQKdUK2RXt1Su1ZFiIrpfmUxtU2it4Q9Sr9Wj60v2PrhaixMZVhX2RWACv8l+rk9NfNf5V&#10;/wAnVhUqSdDqQTOwpldq0ZKRPZQ60srMuh0l7MRIQF679hNaAoK0hsIyVt4PhUjBABpFEdWFqJVm&#10;xdu9rc2htnkWm6gCFWrIWcbJdoUn7B177qP5b7a/yohlO+5QF2t7QaghGre07J/DXo28sZm9yLPN&#10;IRfXk6G1yF0lYvKRukcqkrMXrv8AYXG6a8WBc3y0W4VpLhv8q7N1Erq49CFmbQfpQ7Cugai1aHVe&#10;rsE1THdOhNWVr829oDX8O/Xvd8ayVpdei4WS1FzEs+XyEcct5d3lZRoxN9wHbqTL9f2PsZhM6GKN&#10;ZZ6/RXoDxzRyYHHWytexY81mLjveI33h2yyIqS/5LGhLOVYevVFSFMXU/wBQF29h2Gpk6KT0pXaM&#10;dgjdfl+5MZXd1METx346yHkPIzX/ABzgVldeQ8tkLvGeWrN8v5R8YYe5xeKyDzxBKb2Axps0T2X4&#10;amuAkl3jM3bGCWN1YdlG1q9vltMpn+G4TknGh5bueOWnFvIeD5Kc5mbfHrdZg5bHeCfDcOfynmKI&#10;YvJRDce6/ahrb9SPGs8dr5GkRZU83+K+RePeW8E4hznL4jg3GuW5znNjjIMbi8/OLnk5Xadd0Aki&#10;X2Mulk4l5fRom51h9f8AmWPauR+QreE3k99l7xIwC5BoECrmTUfj60S+sLHHW/p/EJ41uMni+Ccb&#10;vs1kYsKLQZHHpAiN2P7E7amGxMoA4N6biytEZKspXt65NicZBK0HaK9cKgRGE2NJfH8izGNqHmTu&#10;Lbl4iucNyBMhZR3DdvZGy3MEgH6PsuTt+g5eVs2OT9tQZJlmxs/6iKJehKrNcXFuscNwxJOnop8o&#10;6FXgDUm1WRWZVkuYZLLk0/Q5ZZRPkGJmvgtXF1I1R/tvRY6B2KsR9iq+sW5LdChs7kh0KmKRGIRk&#10;IVvl5gi30g63GmpupWVuqXJEjMAF6GiRX+dCN2C25poZDTRzK0QZo7h/ZVpGXlsYq/StUNnQsEar&#10;3CSaeK5gqDKp0W7XpLOTUtx0Mkmzcz/M0wFTS+0hOqa0f2Ih2FGl6IgCM1RxfMdsN+j4FrT2BIex&#10;7U2PkU2MRrqK6gh6RSGkOhU3zRLBruYgXRAq52tTaFXBNP8ALTDVEetSgWmVlTbLE3Xo4PSTSklm&#10;CfWgGCqxIkHYfSOpdkspAYHvMndeq0V6quuriXb+woJiKHqIk0DoUFd6ji3ViixxqSVjakJWok7V&#10;aymJXuyavH7tIlCFECWzPWQtekV7jvtIIoaHWeSdWjod1J3HQr/MWKJSEqLZ5JKxkZYW08KVkoIG&#10;q5Tq0qwk5yJUKIpqC4IqDMTCrXMSSMl+SLjkaw1f5u9viid2/wAVJqMgUXWgErtoJ9UDN3Xusjbp&#10;ZBVrB7BBZtLX8BWSrm0Fm2PtO4EciVjZJre4z2Ua+OiG/XL7PoY7yWFI7qOX9SZIwfYjN7/6qGWk&#10;ZmFja+xrNLW3TJmFEurtJbqyzKQ1ls05DF1ft6xYK1yMpjry2kQs1MWpnApVYF33RjMZd90GIoRi&#10;apGC031osppfYGljIo/NShKW0lzOQj8k8R4jdcgzF9mLZlfAi3S9wC+OueYzkKeRONz8R5XFJI6H&#10;e2X4HShqnV1HCbSDNeRuNDzNmPKtrIhuSGYLJXKImWsd0OP8w8X5Dxjn8U0sEmDl5BlOMWWXytrD&#10;+HzD82gtfOUnt8iW5HpBK18kAbkeEsmTtrq3k4Hzaw5nh+RccxXKMdjPGseLkwvCsHg8h5I5rb8c&#10;xOIs5Vh+grW2CvHR+anx0E6jHOCLOdRHYCv8ABR2aYjdynePxlnI8bkhpKnEUkK4rG4y5yCbbk14&#10;I4IlaNH7a+KbsKlTsvEs02Kv0mjmUX+osi26uqylygVdBgdU6GRfUO01p9uJcnn49NFlbTIxWd4y&#10;XE7AiGFWF9g47tPKXGrqDG479ZMsGPuXkwNlJb2rBRVtB2bKki3DA11pEbqYgrL/AEg5ApFJEyol&#10;XZJcCaKra7bs0Sur7jZpO9M6ih1NOndrSFhXbRt3FdIwSq1bZb01DOlxHISjfqd1Ldiruc1dt8yN&#10;qr256VrY6ivkGT4dXrYjoMle06KxyU0ZqRQtY611VrG5ZF+qR1HGHqKFZayfG1eHK457edJriNTd&#10;bL3MdfqhVxc7ZfYaEJKhStNSKr19hSbDfNQqGaJB1EYNRJtOm6C0ICaFijK2PGpYGjoGuwo/NOW7&#10;PKzUz6Yk6vJT1nPYXTMFMq9X+Km+wk0xkogMP6gb1gR+z9QoPRz8mQM4PZjtgGURUPim0yuKddRy&#10;RHTjoDpllQRl/gMWUBR1T5pgVBdzTPOGSH6w7SrDvS/5oGDRpurYKKV0New0/wDmQKKBmU9DnZgx&#10;mdgcslRW8sFX6EhGVixZ6PYFpVCW7dx6yDbxtVrJ1ET/AGnnaQXPagu65EUMhclIrSSarPGpHUWO&#10;Qk2Wqmx8Lrd4WPo8ckJBlr6lUUsO8igdizEqoJah9aUdEWX6oFeS1/8Ax28yxV/EZEku7l7h8Zci&#10;CKOaOSpoeq3rkVcXfqjspGnuII7iQwYSGaO/wlsqX3GzNHHj7qIxYqyjq9xalRpHglEbrkokrIZW&#10;S5KxhaZOlIqdWTZniRjwe2sreHyLmMXJjrf5QaFLFtFd40PpNaLldEoGWjHp27Gow70Q9dzsnaoi&#10;CmWMr43lin59zbiHD/DHIb3yr4+5xeZPFnx/ZX/MsfyTjfjnBeQeZ+RvPD5eysoQ/oJ+yBlKt2rS&#10;6dB1hs7y2ymV8jeUc1Z4/GLZx7fZLKc/imyOP8AeQEzuDzvG8PyG38weELjA80ynC+Gx8M4VxrJ5&#10;7mNxc2GAxXIL665TzMDS6o9gACtGZmEkaS1FbZfAZTF+a8lFBH5nseuc8w5W/pLG9vbqNCoI0erd&#10;u2yW3RBASuhem+KI6v0ra6Zvk96uraVZOL+SSbb/AMqi63WZt3fKcmt7eK6mnv5QpSl/b43qpAwW&#10;4tvamB5RkcTT8sicyci71ks1IQpnauqbdSR9WbTLX+bXUDPFBf5WwrjvLpJb+yniureBdAVk8dBl&#10;LPm/BMriMlxbiGSL/oIhDPYmrLH6TJWp6T2bo5mAYXUXU6NKGakiVqcmJLj+rG8Hzruj2xVreYCr&#10;mETiRurlJZK9UgWOarOUBp7LtQVoW7KK2jC7Vmjt8pdWDx5yC6VrpVMl8DUt1tZLmNKu7zsvYmvj&#10;fQOkhCL8mra2+PWI1Zyw7MCCUPZmc9SmG+Uto10oY1DGNLCwWKR0Iv59ZqJXEkPQs2ql+1PCOsoV&#10;aAPck6WM7EZahGwCw199LJVt8tAlLF9uta+KhcAFg1RXO6ukjlqVTuv2DHVSP1ZiDUroanOhcMRV&#10;yGkG/SslP8VIAx10UAdSpKTKoUd9kDZGyznrGp04ZKDdzIqimXpRRFqXsI5A7V27VoqGgdqkUil9&#10;zU1MF1IgSm7Ss3clQhDeoVY3Q1D0kVA1QKKj+KCyAFilext99iMqRe3aW8dzKZmnG2uEGiPi+YiO&#10;K0LUll0oWDLQsTUSPGYWWoJmItpu4icrUkm0nboZ7mKOK8la8u7OzFW1rFCLeEsI7Wli+Httq8Yr&#10;IWoYPG1uRIvYELQ2oDqa0Fft1bsO5VzXYNUG+9lIJoywNXMjLViGcBNSWUdisVxkmikyFx2t5pTN&#10;Jx7HGR7GzRF9JQzLCDctoz2UL1kUa2E2YYRsxFfDOVHZF1RCNWup7jZV6YMxxGZyfuvOEcjzWPnt&#10;p7K8LfDEKpI6LuOmZmrpJ22SrF9/YBmXq4HX16XoNENG0twC3jrjPK08x/iytMivj2+u5Mhe+Gcx&#10;yTI4vgeQy3HeJ+A/KnlHm2a/EJeSX/ma1jZa7ivrSjp+X3BiLNSxKArKAxTYB7yD21k8Rf2WQ4L+&#10;IHDZU3UHHeWY+w4VxzHWef57wjhVpznmXKPJuRxmHtpcX91bbqEXZdh1+KVQw6qyyWcJr+Gw9oLO&#10;GNVBSm0aaOQVGQRKY/VoMB1NbrsdhtKdsApNb0dBadvWQUBe3S4HpuECC7Ctb10RaY12UFtCm/Y/&#10;FEKlers6x6YD2UAVI+oVgZHOqYbPZhTFiCwI6Kwt9W13wm9iubJPj8iavxbzxTxekp/k1sJWji/p&#10;5O3cmaH+lyGcwTPlSFxWYPZJQ6W0LU9oXFzAYaLIzBNLoyMsNbaruANQAKmLVNbadB0rHXiMt9Aj&#10;1NIy0s7U05AndQsqtFLa5SapcjqlyTEzamLwKKltz2aI7NLEzmCDrUFsmpLHbDFzPV1jmp4XDRqq&#10;11JGF/zRQtKi+uNlNd11pWEkPrF86kXYIpqmIFMuzcdtxkb12NvbdUSH5MVFF0YyKdDq0P2gV9fI&#10;pNVr56U2qcjXtAP6xqlfs3UrQlapZStSybSSXqJZi1SsNSbarhXkUuWjl+izEdSpClAK/wCOp0/w&#10;PuoZHCEAM2hRDNJIRHTr0MinciNpiVpg4VhupEbrN/Uj7sqGmVgkcaCI67Mr18ges1LCamb4Rn3j&#10;rzqbc/EZFexdvd0bsLTXKNQlKC8yENutzdyTMHVKdTJUzncVsanHvljiOktBp4ujXAcBG+NuTH7H&#10;aHsoiYhXn9dXF1GlZbJvdPZRHvZwMTbKAYnqLoSyhalX4cipFXWUtSArHp/lQYEoAGI/qKFKepXr&#10;2ysfZ95JJI6iuOgjv/pPeITj50MMRkFTTyNUp9kmWvo44sbatJJjQsRhv44RkeRSdkyzNKs8chub&#10;jpWaV5LaRi7toLvYPbbPqv2cIu2Va+Q06PriYtosh/5hb2WNyOROVzKh0Lsodi8lPGa7CiyU6Fak&#10;boo67JcDtsK2k7GQzXUXXwpxm15BmOP8b8kce5Jx7OYHyDxjzf4Gh5RJ+GTx3ibHiWcwl7cZe6yv&#10;GPF3BI77J8y5SXcRKVrqdlO9ddVsGt9IVK0Dum3uSaEBchEsovIZHv8Aj+PyRPErywLWXMbgWHCb&#10;KB4rFYY8VdvCchF99uKVQta7UfkEEDWqG9D9mBaidBioqNdKF+HjOugosor5NdVNHdDZHzUgXcuw&#10;I7WWQ3rNZizeO6q4j6Ase2+1AjruSmHU127UVooabsSUJDoTTNI1BekaSSdrlW0JHVYzQ7GkElCV&#10;ma5j9qcJ5NPiLixvYMjD7nDC5FX7AiWQbM3U2UfujaVUZLD2i94+skfkrCXVrDbeyaHE2lw8mIgk&#10;SrWzLU1ooq8tyYsjGIJIZG6htMHYsfmmWvWFop2HxuSKgoSku5o1nkUm5ulAjnZj+lLLNZmoowKn&#10;svlVdaAO1k3UsexIjNTLuoYutJARVsoWrOIyLG6QC4/T3Rv7L9O5hqS2Krj+0FzbyKyqrdUANaO0&#10;lWppU63qdjfAqzqXaRRRNO3YpGxMFsAI7fdLbg0bepYD1aLQdAVtx6pbGVpV1RUikOqkZuznZkP1&#10;Ou1zJS38qmK/hkppFFSyuamkYiaQ17tidxuSSWvnbyKlXEvYlRGZUbqaClgO1HtTx/H36sm1IWWQ&#10;qTTRl1I1F64zTLIwkUmNvimXdHe2GjIK9Jr0RtR/YgsD1Aa2EZ608qu0qxyH1beyb1mC/wCoivoy&#10;HvY+zXINPeOXiyMa1cZxmNzcM4/U6BmkRZJSx+KmuDLVratuC26U66B7MZ+9TLMH/UyR1Heesfro&#10;wGyaILrKHc15LclYfVLY2pcxI0dBQWhiPVbuBC94zOm2oWx1JYxSDLWRq5iMMwcaB+d/Zj7KUu1K&#10;zPK/s00kirEHJ9Cb6ROZUrEzqsYvowJn7RTyehmYy3OPZVFnGwju8jp3ilZiehhyUUai5llFxPMi&#10;ZP8Ao3/bdHs516x9dKwNac0G+4/qUy00hgawF3fwXmM/RsGaSlGzI7VH7enQhpFNP9qdzInQdEJl&#10;rrFVzPFbphcZyDld9aeAr0Wtj4r8jcNx/NuXc95pa+NuV8p8WzYLz/4/y0P/APqG5ueSefPFvA7X&#10;lWV5n5Yy9jZQ2cRboWYR07HT/atfIJlodI7Ud1oKTJPcxxRcM8eX3IalwnCcNEOCcYz8OVx2Q43k&#10;Ek7oCTQYiutPFqkZHiaF4iR3pdqvao1UNoLWyp//ACKPkdd02y1lgLV4L/hV/i7jL2foRA9BOo2m&#10;62pUj5HVQwBoP94bFYTbcexeXj/8YTB3d/YgJIdylvj4QF6OiA2gw7n9iR1EjEUwlVWnuFe0QXNL&#10;6UEcIeS+T0jex8im+aFb+T9TdWgccV5ldYh8fyCxyUUmRkFPlNi4yKK1xehWwV/HJAlmzPa60K5X&#10;gY81j83xTJ46+49xm7gW2xUSpZWRev4ckYmxkUkfMuP3UMGLuDII7GXcNjIKktylSxSIVNaJpjuo&#10;xuoLRpKeykqWwYVcY8tUdr6GRR1ckKAjN9UqaBZaWAAqBSt8silSNNbxaiAFW40Y3IR+xCOgORVZ&#10;gOimQIo//EcRfpqORwPZ7KaTQaSnud1NIdXH3qXtuWpHUrL/AJ2cTuYY9VHGQsdua9KtSwK5ksPb&#10;VzjZVYxeuscoeJK1XYit7rW6cMQ+lqcrU3yrOymPKFQLvuHk+JLgtU0i1I/spj8vKqmSfatqujBn&#10;+aUkt8UVALN2pfsCWYFutH4pgjAxspYPp4/iWNhQJNIWip008oQHovU9ds7klJGpyK166kbqJIW1&#10;/Vp0EpMEyAbotplMr09y6L+qlWmvLnqXuGZe6lOgqa4SRUb4/UMtS38fZJGmq0s1NW0KGo4GZJrZ&#10;mLo4b9Iz1PYEve2oAuCwk9lwAnfsimNunaSz7u9ja7rfZ4Lc0InEeQv5ra/xV4SbWCRxHZyBZYPj&#10;JR9VvFLlOujaN1kR46RhrsWADkIRGETsIXOiSaIBeOx9iRYyJKaMRm4a46zzyF9trjWFE0MVh9PI&#10;5TBZCx5XBMt/l43hwwS/vcXjrf1ZDCbs8tMZMtoOGGq7DWxUZKsGO+ra1WwRZw/q7/gmDwT2Pmgc&#10;XxuJtEZkKSBlVtdZY4w/rruzAIVrtoSbRUbb/wCI4rxe45ln72+49wDD3HNslmL7iXOck9/5f4xB&#10;mMVamG7tpuJ427duE2sj47iOPsTHGkCf0jXYSEUpp4/Yst2IluMvDDVzlo4YYMvayj6MLWF7/Jwc&#10;8At76K6vLm1zkvD7zmcuK5zw/HTGWL7bLaAAYFyFhvVhlvZviOZTQYuqqDQ3WnZtotKCtBxQDmp1&#10;uQcRyu3urPI8ogu4srkluaQimC9t9a0aIpgCNKa31MqMpw+Qjv7WzvFjGSkllusterFGqHsS9Sxv&#10;X7hmLUOwog/lsILO371b26NT2Nnd16v0lbZ2J+Lzo5ZerPtiAxZq7aPtICJ3qaBfVZ3F7ZzpyC79&#10;f/kswJ5BKVvcxfXNcAvj2gO0iAJU/DP1rJWtldpc6VsZbLND6FiZXXUr9Q1pa5Czy3FrWzmsLBGV&#10;rJUqeJe15Cvrv3NqYcp8pcwyraoGq2O6WHdTwFWGHhuYclxx7WP0mmRlC27dphSD6GBRXpArX2B2&#10;LqIqLHsY3YK8b7ZZCCrjb9DVyeySpszK3WaJylvK9vJjMpHKnbvUspNSNpZJfm5uTqaQdZHqW46k&#10;hpK0vbGxtSpuoIgtKhpV+OopFahj/cuUwzGONTFSNuix/LeqLBQ0gWrlviVt1M/zOUI6E12NNeyp&#10;U10y0JpO80rJTM5aSTdHq4IGpD3or8uRuZSK7hl0dPo0VIo9aK/XW22wLr9CioJNsOug41RYGgvY&#10;duw+yhljYL2WnqTZVkjaNyporETrsZKfrU+mk9yoFmRztQA+whOz7DV1JHDEzmR1d46lmkcLGss1&#10;qnRLW2OrdFCxxLVliEuqyWHksZWj1U2i08NZq2IkaT+k7kim+UxaCa4t4wkNtbaNqn2x1rDMefcS&#10;aK64vhppT+hkgEbCvSrVyARiGWKOoLe2apcZAgurQGPo6OrSCkkYUHQDugFvODT3ZqyBMsbL1hhL&#10;1NaaBt01nMcFWCQGbg1rF/DLe1dpvxQePszmsBxu/wA9LMP4pa2njLHXGUurTi8cVplEe0t7y4W4&#10;zRJFN1ofCiQ0dFCeo9krBlIBV3BJjlxvM8laLnxPlLmH1JDpwpO4iVai611au/rUKTREO0ZavpFj&#10;t+F2vKl4Na4uG8xFtxua6xHOpLDF8d/D/wCUs95FS89VtygiOIIxJ9zAL2SVxs/9jkK0qKaub5LY&#10;cS4Fl+XyWHD/AB3xOzvs/wAWyd3lvE/B+U2OXx+d4jk/ENzDceU/xQZA+Pjxfzbbz1mvIWL5Bb4P&#10;A8f4n4YwTmaz/wAq+BUsqw1j8RfZWrXgL+u5wEEMEXD7a7rI8aydhJHIwk9i0f8AP/kkyg29q8jY&#10;7Coq3GPsCJeN2dwl9hriydVPQoK+2mFHVADfWtaUf4yINQ/qLVzm7p2bM3AWV7i5P1DkqS6gD5re&#10;mAcn5Na+JO5qyk+tpOdK67yAm/UqCS7lBPdlqHzTaFN9TpiofdW9m0qw441kLC5RbeTvXr9iiJ5E&#10;VFqVV9eByP6C747k4by331IugKlm2L5tJdKrDBXfxKPl39bI7yNLcGKNybmo4vXXq71cWLNWQsZF&#10;rlEcip+p7y4u5mFY1i4gSo01TJ2qDUYadLi3yFn650tiWa2IFxafR1kUe/qJOunjZqhiAWSPcVl2&#10;VpVC0H6Mkor3UZQaM4NCJmow/Z4Aqtag1qSJrXK3ENfxSKRTcKRLcRmpHD1M+qluamrrqOIolYvV&#10;RRhqQLQj60NVqo91aS+sXkqSxZOACrW8ZaP2otqmAId9B51epZKkcGpWo/v2+ZKuDtnTddCDpuo7&#10;NRVACI6ZWFOG2/8AiCGpxsf80Sh3rXavih2IH7OzeyVPbGyKw6oaZe7Mugx2tdVNSDVfBr1kn4Rn&#10;SOpoUjYKd6AodlCkEXmlXJXLxskjMIpdUBJ2Ynqp1U931Sd0kYdmr46946svvJZwRrVuO9QftaKo&#10;aG89S5K69iyuKl6+yRmYZqP+qkoVQzMJKm31wmkksh7Y1gIFr17xSSCopoJFRbeBZyjoYwp7s1ct&#10;vEgWOKKSof3Zv6Ex6xzARVFG7Vd27K9rbzXBixMdDHwiMYeLSYV0pLb1V/EoYg05lp13V1H2iJ9O&#10;S8eXySxrEI0+k8fL/FNpHcYzgvLMzbcA8dwcOtf6ss3mvlEGEwmLtzFEv/49noV+WHydGgxFdvjf&#10;zpQPg1Y97q8fh+WltLiGazvFVlhdD1USPR677brTCrm/WEYzjPLuQtdeN+b29Zw5XGW34cnjn8Z+&#10;Vv4ph/IvCfL/AC/kttiOcLY8c8G5XA3Hjni17dZKd2Sg5joBWZU3J91dlBLHrTyRpD4/4t/5tyvL&#10;57FYSHO5O8uLq2vgLfheTy2Hm5pg4vIPDOIcll4Xyzl/DuK+UeL8O/CfNjvIuA/C5Zx+S/OXJMNh&#10;+K4Sz/SWgPYSt0GLx5v7nB2VpjrXM8ljUXmaaaSz5HJaNicxaZOuU8UtriBVkjlbtUFsZKTHxey1&#10;nt4Bkc09XGWvO+Iz7rU1xa30V1E1rcb2P8WOzXU6+SG7E6YBh2rW6cfZl60AaA2r/t2eSiwav/x1&#10;saABG9130GBqzWUSxPbUSqi529NHppFaQXVsyAHSh1NdR1P/AOOwQvPZwDrBbIlYzFWWRPKOKfwi&#10;8uBGE9ICv29p+lTwe0cR5ZNi7nH522ySSXCI38VHS4uUkq6lcpYZVobiC6MsVzcktHdlRcT+wWL9&#10;qZQtQw9g0AFG1huV5vxQPa39r+husPbLLWFtCW/TdKHwSTUjK620rIL6LswidGa3JE8LavIqn6wu&#10;sheo/qB81L800oR4p47hJF6P1IrsKMjajRSscIemgYD9MdmOpYQVmh1RkZaF1NT3D9hMzEmmDdm2&#10;QqN1IIrEO3aBesahjSNqkJNKimhH1rtU7ApfL2q6QgwX7RmK6jlqZ9VM/SnkOmcsJCWWQdKda9i1&#10;87Y/dw3WSOQR7kqUOK1IKZKEfc/FD4ploqWV/gKZCxd622tKaPaj9SAtNsHX2MSd5WCof6YAPrb6&#10;poIwR9MH76qRulGN6VdMwQntGKmeWGQyS7u+oju1JljaWlkIH6p1o3hQy3EkpkOz1+JD2Zo9BehN&#10;oTuziHWLrqEfFrLqjIsYldjVz2aijvJNH0rM3rXd2v8Ai7MztJ8kv3spDDLx+7WS2RhSberWJ6S3&#10;L0LWQLcTulf1pBfX9tj4cpl5cpdz3aItleEFZo3H/wDMN6rbvJYRKqWHaorSOExR/LQNqzsmcLbl&#10;BNipJ25b/HMPncDb3d1aNaAC9s/Xb5D+vccQ5A9rcYTkVtkLW9v0gqzumYyZl+y3rPHyPmmNwNjy&#10;jkV5zbMQxrbKdd5uvX50u+q6Yjcla+T1WkaiCx4g9vbZG+8iYnHYq4vZspllG6BMTNtZtACT6i4u&#10;nVPF/je2nj5R5AsrKTF89ubK68qYiw8gcK/C9ze3jw/lDxHxryXgvDfgfFcKy3EPBedzHPvxB+Ur&#10;PhnGeM4L+D4uY7M47vJ3LoSKdwsh+tAkG9cRwWGWzHHfBXDONZXLcTzE4xF5Bhv1F95Cwzw4rxL5&#10;+jxHIPK/G7Cw57wznPM/HiwfiPwrVm/xFX00dvi8vk8pEvrUgaEZlkwNrbWMWSzXasjdmZi7RNOx&#10;uaweQkguLDKJe2udgaG99hdUkeNcPFPf3uU4vex2a8k9kn6u2ajk5YrnDWt2Yc/F+nl/cV+9Gv2J&#10;317Ej4FEfTQIcjQ0tPTH7dtF1C0w1XcEsXFabR7GvrSOiLbqdRqwCxLTxd6kUipAxa6iMEikmu26&#10;besS2r1Y5I0t32IiUGeumvrcjq9ywLSyfdWcKpep4RLWKzORxFWHOY7mM5tCXy9TZLsL7MW8QwvN&#10;biO4t7+C+Q3OmluwVw90HuDGZGXaUPvUSFZLqGK4hz/jy1uriLCw262MYt5G11lH9aY003zA4amF&#10;GJSfRupbL2Vk8ZMoz6vGmCupJGMXyg6tJuriLsPbNG7ZaMx/qVKS3HakldzArCoPllRmCQGpLBjV&#10;3azLV5GtGJXr1FR89/Wq0VGpBuux9eqb5rGySI9g/eIfFIw7I+nU7Kk6cbqZvi47drtNGWE0ssq0&#10;L81JcK9STEF5gKa560ZdiSRmLFtfZabW5NNX21qifZRWmZUr/wBGDURQ70R8/wCVFuysd0w+rIGV&#10;iNEA1IwKyKdddjei/wArKaC6p44pB81vYUooYM1FZFoIaA6t8muwpk7O7aq/nMayn2SD9k306P7S&#10;qRD19WVNkDqNUXLDQ1asFrHOGSBoe0JNRPtjPTuXMjJ2mZ65LyNTUMbd+1GSJZOxNO/27EVgczIj&#10;2OTgnSymSR1uEFGbpX8Q+19dIBeZlIIeQcmuMnd23WJGj7m3eRKguWq1McMTSBpLYr6jUG5DCkWp&#10;LhUrDn2U/wBI4GjjrK4nF58i2sbKH1f1uS3AtsbCpYdDDWF5LdQlOaVbcrRqj5NYxJyryxBb1lb/&#10;ADnI72GCO2r4cKdU4GlpdMXIUa3Q+tDVAfdi/adpITYiS+N3Zz2E4+6rYyEm1VVMEALpbI1veW7Z&#10;TOJyfHTQYn+K3+QtsLhIPCXP73kec8mYS84x5Q4r5/ylhZ2P4guLyLzD8S95dJjeNZC5yqIyFnJZ&#10;CN+ooH7k9iqxsxQKzHNbFr+HOeW+8b+RZsjxDK8J88W0dxzbm+OyGHxOcfPce/Dt4i45x6Pyxl4c&#10;v5XSBZ1lxMUjxWEMQRAoIAJQrWIlRb3mHILzG22Gvzkre6jEdLt5EZJFyVxLZ1xXyFBLdZGza/gR&#10;gjzE+rxL0fPtBCyec7nPcN8n8T5Nlb6Lj+RyHIuR43hLWdnzv/6t7GAFI+Ts12da7GtruSgQw+7U&#10;fhf3oK2g/Wj8l+1MPYP8AdUQK+RRdCELGrTG9o5MbKgfICIvlo0Fpko543WRqaJ0rIIxVerNIldi&#10;Ig/pbC3cd7aQIqVFcLGMjIs1XO0kvZRrbFlbdb3THddQSbSMFEuIFS4uYz7J+pjkkL266s8tkcbL&#10;FyvvU2XRxhc0onxuRjlh7FqXslRvup5utXU6lbwqHLvVrexlZQBUsysJLvZxzklhsxRKSAKhBZha&#10;JLFzXjTGLE4u6hn/AExFSwwmpojTqDV2qst5GAkc9yitdzRjEzyTVBGRVooq2jXXQNQi209grpmc&#10;M1fpXgOgw9UejEBUg612+rKy0HolSbQtHWMk2Ivktpaikda+TSy6okdJJR1mfdXexUynZqX7V9hU&#10;8ktSP9C3atuK0RThkDga6n1t8UR1L/FMqigfl9kMvz1YsVJr7miOwdGFHqlb+HKimVXoqWVh1qQH&#10;o/2GyEamQFdrr/10Cz9kRg/rLPIu2FfGmHSiNpr2VqpOgqTSnKXpu5fneytDYT1uKWKI0U9ZkDIj&#10;ksQ4DgLpl3WwlWd2oMV7ERFPGKFw3f8AUg1Jc6qa4tkTL8jAoFwfgUokZorAB/0ySULRkqS00HtW&#10;irHZme0OKyouIxeIKW8L1E0dcp5FaY62vsrkMvKlpHFS+wUW+w+ZLRg0b3TFbe4Inx10bk9G6IpV&#10;ZsktNemsHk+kiAyRtDLTyGMTSN2l6QJzLP8A664iIir1fFwvqX/7EgSTJIjNfzD9Cv6hYxEPZH1b&#10;u1L9T9aK6PYiiaaIkjRfqNIx9ns2HBkrx1wizyI8vYPjnFOOW11/9d7mWgSQWdzKe1eL4Te+SfxV&#10;4DLZzxbxLyFyzhMl/wAnysHI/wAMN/kstxznF5PlvLrY1Hp+O2SvFi4YQYlFEhi31pj3AVmCrSdi&#10;vU7HwuTtxJafhWztueP/AIhfw7cx5lzzknE8xxS6wXjC9uPDN3xu6v18OeE7LxFG2TtM/wAxUN0T&#10;/ECIgAClTrXwycDtY8lncxwrCZexvbmXiebu+VRNNb3MU5ucjFZC5m/Vjx342je85BZJaQhxNcMA&#10;44hmU47ylWV18o+JuP8Ak3H4bw9e4STiXii0w2SvLq2jj5Jkhlc2PrR+fyf5A1rr89tAECmZqJNf&#10;LMfiiSVf6nRJ/YEk0zdVYvtt1LIFTjln+tNnjwEuMe6V5JuP4POmV9i4S+k/VK3dWU9syv8AS+rK&#10;w7I3Xq0ZePET31hPDmorgNk1apLwGr+5hAuZneQMYqLGm1tnSmJQGRRXzrsDUfT19t0NBBpg41So&#10;6m1MkUvFMvHNUUgYe1lEF2DV1MvW4f4ueva42BN2UJmJbep8nC6Pe6rCXoJQClYUGJIi+YJmV5xb&#10;3MGWxlqjXndSyCrlVqULUw2LxgoWLszdo3wOtQKHEMZq2PUr8UrUjfMttZzw8gxMRqSIRNIv2K6W&#10;RQV/Z5NJTsVJbsEOqxl90NrcLJGzNSyABLhie5p51NSnZuJallWpRUjbaY9qkIUH9utE/B29fJXs&#10;tMOxZirt9qX5po1pwtHr6zr8ipFOrsEXYPYqQFUpqmBpkIoha9ZjHrYhtiiAtOtAGtlKK/ZmILJp&#10;ZV+skhNNtq2O2hrWyY9H0q9BVAlmEdX99K9RqaU+oqDpnFMuq+BSiW5JWj6vYwc0E27joPWxXZWk&#10;vrhBBlmoZhVo5c6us427nJ3lxQV6UoKVDUCIajiqOPbRRI0U0YQTelxdwBnxF1ItNdXe7U3Pa571&#10;ySSa8e06hUkbv9tg/A6VDddalufra/1p8XblVYDf6aZobvLmG/GSMgwE5L4+9lCQ34auRXkcIOfh&#10;jTM8qvr2kjYVa4+S4qHD21X2NCtIdHuy1bwvMLi0eCgJNqRQ0W1quwFNuiWo7r9q0dRlTUtzGBb2&#10;t5dRl3DYbmuRxVckuspnyulRgYwWLUwFSurLicjcca5JxzkmP5FY5j8N3Csl5D8heBp/IHLfJ/kn&#10;B+IuJ8Xw13bRsNVMfl49h3rp0qT6N0VqIBohQT2eTYcFB2kUyp/E8r475Twjn/F/IOI85+BrDn2A&#10;xGUz/JeB8D8F5DDcq535Qtebcwz/ABHCcPzA+aCqKCrQFH5Z/svjMunkOvxXzZDC+S7jm2ZkueM+&#10;QWuQcvJcrBmF9Phqa6lh8g7XHW/1l12OTxouU4L5KuMSP/KcO0cfJbOSspyWC2g5Dyye/NvbmIa6&#10;j9631r5NHYpmK0x3SRk16vrptFiE3oA7EnWpHIr4rZNMwFdirew7uSCnjVVnjsbDUy2Vv1838Dky&#10;mGsrRoYODcZlvruSz/Tm4tf6eeHWCAkKR9l+TYWf9JbFXe4w1wVb9VaFDPIk6SNJkETr8EOQaaTq&#10;vapNaLsZkY0fZ277QtugWU9hQJNJ2Y9UIsL+axuOPcjtruKYt09xQ/rlap5RU8xFSzfN1N2q9nji&#10;F5NPK/vl1x3JN78VdCeMRhqiqKT5BVxcXDR1eTCrtkcygRpcDazCrltVeOS326k+tuP3CmWxJkjj&#10;qFRQrvsbIo3HWK9JkOQiHd160TUv3qb/ADckxn7OO2+1FmSsZk3ja2vVufy7E0W0fYamn7CU7qaV&#10;BUjkV96KuFml3T/uyda+9KxWiKbRC6BJegp6Mmi2zTg67l0UdaKoaWMd5E/plersqVpmDbpQa9fU&#10;BdS9Y+p6BXgRqZWUMGFOADokk9qY/DqWab+qvr+JGelSNwBtOhNP225BGt1JdXEoRHDhNUAns+Kb&#10;10R2V1DVLKjVBGz1MB3MRr9gPmiG3/37EFPXXZy/XddOxXrRK0xY1Zw+ww2pFQWx3/DmapIWhZrX&#10;sL20QtkYDEMffIj/AMTj6Q5ssJL+4upMhISkfaiwK70qdFA6JM0nSmZzXGY/Zc2sahUxoLYlLNT5&#10;H8cPFkrC2t7qfiXFVs7OWEJT2QVPIl/LaQ26zzQxxrFUSnvYBY1Vmar6aNVeX2yWsfa4aMwrcj/6&#10;qmU19RWgaP7J8Ff8u6Fk618tQb4jjnmkwPj6WaObDcfxthdMsuQ/xkjsLaTERA9lav8Ah7vXVUN5&#10;YreR4bOcj4xPZed+VRzcl/EDzbIJb8ev7/IR2zrR2h/yb/1KqiKjVINLIFjr1+stEd+v6iMaFPM1&#10;vHi+P5rm17wnwhwjxhLhfIeE5PXN/wAQXPuD53lXkPy5z2uO8TfAQpJcRGOUXFD6pGSwRexI6qVF&#10;ccyicd5tHIksfmjwviPKVn5O8UTcRtPCHiPK8xPJfHdzx634bxq0y+Y4nx6HjmI8s5yCwtMTiHy6&#10;5bEXuIZG9qTWMciLDeQUlxk41kF9dhIEgr/uvgEmh8E6ok0z9ATKxczJULO0d0T3Vm22lrY6nVO5&#10;au3Yt++xT9VqSM1coGi8YZRrTJxes0KnSGaPknibFvf4nE4zBQ30EbVdsq1ye5VCu+rAmsajy3dt&#10;AIqtViarGOJbjmHGbSCNugqWJKvh0WPrGsnam6rGprbMzft7iCpcEpTyLvv9lZtdu1RCm69TEGq3&#10;ubrHy4fmnsqTMRObjKGnyj9Z8iZKlmNXeUjiqa5e4o6WSTbVZSm2uOPXxdUk2sUooOK/U9amuS1X&#10;PUJd9dySNUjHrcXA1c3HQSSSh1HWtpVjL67jB3IIjHcx/su9xgmu3y0ysLuryMNUoUUakOhKTu6I&#10;6AMT/wCwUmjGki+li1pfyW7WWaQ012lG5HWS52GmqSYU77LlS01wgqWcuRvX+VPJWiKYMx69ySEP&#10;2Yne22w6/kfkhkFMvemPRO3Y/wBQVPE0YdQo+egRaYksqLs93o9nOlWmUCv2bpHJTIyB/ln6dWje&#10;mKtUiDqOoLBQCybeLqTIzV62agOy1IfZXsjJeJtrC3riDLWnUlPlg0hZfvJ6xXr1RlqcdCwcKqUQ&#10;AWXvRbsT2RtpWyx+QO7GkYMcdBGxsrb0mAKgxlilzWWwNvBG8ShLjXbLQSSQ4zFm4KYj4WwQ1LjF&#10;kOXhktl7saZK9TepRuu7NKzEyXDOUwEwgnw0kToQO1vN1q9lM1racZ4/DNcXUb28rdGuJo4bflWX&#10;lzGdQdQD7aXsj29x9Li/WJr+/luKAkVbSYx0Lg7u7hnt1LR0PlfX1PySx1QPUMwkpY+sQHxFC1zW&#10;MsRZJec4EFveZ/I5FreD0jrIKx15IRMGjul+x0BS6L9dV7FFepDTWqb/AEsSOv8ASdpmMix6UE7a&#10;Ldafp8Ck05/amhLD1B2RdUoYt9tZDbLgc/xjhWG5PLe5i6iwdtb5LmFraeSuD8J8YW2Kx03JcBho&#10;sPPwzkT834dNwy6t5/YoD9QAjfPUE1mcYL6HxF5A96Vzvgtvy2y41x3K8fteQ4DknJOPeO/E1vw+&#10;S7vrayTkPGX53d8d4pPgcVztOmBtDuJfmtfJO6+Gr7iux0diifhm60UIMkmqht5Jnhx6LXpAT9HA&#10;ovcWstXMD2khk712JG/nQ12+CwIZS6sRp2DF+1QtNYX3Dc/FlbJpZI6/UGRMjcuXQhZMjKGrKXsV&#10;tFkLn9dMnq6MC4xTiLIQoPXZ6pPsb6+Z7a/tzDJeEVlH6ssaxgMI6b5piihR/TLbLldKkki/06Gn&#10;aQ7YsDUe1qBgaZdt0cE95EaJuy3V5ZBc/ctRzz6kzktNfzzEe7QU9yIzSHRKd141l2snxl/Fdxhu&#10;o9/y8mzK21upOizyhqlbdXEzau5OovbgStsllY9QfkyMh4/kg62svxFKdK9duw7h6uHK1LK9XrdT&#10;Mxotqp2JVlap2YyDZoKe0Sha9TVrYaHRdnha1ybIy5FZa/U7p5yaeXVNedKa5aQs0jnr8fsFohqY&#10;d6OxR3XytMWZf2BVhQ7GuvwyP1Y7r9yrdVb7BgWQoXEinYUtXobb7Ylt1/2UfBj2v2NP2NSKATok&#10;rssrPT6YaHV9glakBpl7O79ixD00Z6+sg9o1rqKiMZBC0siGVvll7gb+zfUsGBkclRF8f/kLP1pN&#10;K421MF7g9pHJkc62D1HYV2cACWrO3Ja2tiq2qyxmz6yGC4PS7u3dXahD7ZMpDEkViiLTINJGanXp&#10;Hk7dqu4miYFwnwa7L1b6gHo0jops5f0kvFMzGwQxyVGQGk0R3ijVnZqaaOFfIHNOi2lu+pHAEcpm&#10;P6O8p4L5amcu2ytDqoBEskAEdN19H+VD9kl7mNQAQAwdK0OxIoto2c6QVkbuWWNYVkoRR7T4Nzda&#10;Tg+M/X3HJMFaXssEgYg9qJ2wT7Ls11Zi9Fv6gdzTdgERy52lDWvsaAbu67Ot0p+Gj1TR+2ujIQml&#10;xd76+V+a8Zg/FOR4z5Y4tyy7znOcXer4G4JmuOYKXyNLyu0uLR3a+u2w1cWzWG8nYm7sLnC5MUAW&#10;rbEAigoKX2Ikkbh3mC8sVx3LOPZWL+IWNSZCxhTknk7A4eOfk/IstyDGZazUNyBZZuXZiHLN09Dn&#10;tW+oUqa+tfJqTr2JWtlV/wAlkOhEAxW7WIJcF0uLoAWd8tCaOQZW1WRCrxOwo/FduxZjTuNP2NM3&#10;w/1MVs8lfw9J1xb3mFmx/Lo7yJsqKu8jGafKKzZbO29smUy9xeNEIxRTYd2CQ25d+MXX6mCWMxyR&#10;XbLV67dL9i8l2+hdzfqJZVKu4CrrafvW+9aNAnr1OiSRvoP/AMlaaOQv2Nsw9QYGuxBXT1KOtSH4&#10;9agdzXqWmUCj1laOQLWzTTdaEbMXg3WI5BcWEmLz9peq0ymnuGWp71QJbgsk09NcEm6uei3t81wS&#10;fsrsQx7D40WLJjLp7abBZWOdIkBV5dhbkLRmD1JLuruTqJZJGqRt120GZjV1PR2DF3BSJyEh2BCp&#10;pomNSwsVlQmjH2PVqHfq/wAqQ06garpIfyK6U6SjuiwQkrsD5HzW6/zorqvmu+q+xGlFFfyc7re3&#10;ZWogsrpsf4JLEzho1oLuipKSntXZuhLUV6U6Fo12VlXdOqkEHTqRTDVBN/k42xUV1IYd3plmkX1A&#10;12BXqIQ7Mld6+tLN2Udq3Jt2KEDu29u30qWI0NsD8CTotdyGcbkP2rv9RG7usHrj9Cg2kfVov/w+&#10;ioYmVopQq3Muh1OkddZe7/U3FjZnf6fRlGqkkqeSJzlLFRUsckUoKGl+oLbQndMysXlArGZOeJ8B&#10;mpXtVycpoXk3U3Uk5vr79JBnueyXEkdoxnMscYsrCa7q0xcMKJApaSALWYxgetOjsVNLLuSD2XLH&#10;ATPaS2s1ldr3p2AoLtPknsnVfY1Q2PSO/MKxxtpSvz9HHYV66ngaeabxtLc+LfFvizM8exVlf2+R&#10;yXVHWPXsYroB2oqdpvTBQrMd9HMi7JciOvvpVKkDdMoYhlFMsnqUlqKvsdmjCvWWvGw2Y8q+OsZ5&#10;n4Ovg3mdl5P5p4i5Lgec8H8V4ziuB8zZm38N8r4n5P43nIL7nGNyCfh74RheNYn+MPyPPgPpSwpW&#10;7V+9b7Bl7m4soLpBhTHUaZlDPa5O7EGJijJt4gpEsVW11exH47skkjMzA/U0VBIC9aJG/vXV/YWN&#10;Fn2O7CLFTOL7IixnuL4S0t/Lay4+7lnE0Ny1vkFKyjZT96Pw7U0lEnv9mqKMdvYALeX+mvrNSWha&#10;T9RdKJ8hdBsplMnEwR5TGF6760wPq1pMbYukVirQSY64ivBmcZ+lhnyO6nuRvLX8rywp3J7iifZR&#10;I0ymj8USGAXszA9T8EaVvutO/aow3VJNmOdXo/4sxFTzgAtJJQ/zVmYEsB2V62WbsIqJ7N13SE9W&#10;/wAZlVqguLm1NlyqVQuXhepb5OzZGNTcZSEPc5mQGee5nod+32JPfW10XJCkgRRhza3lxZTYnka6&#10;S5jnHYbNwoo3sdXNwrJLJTyBTJJ1N1dUZAaKd6gVjUQ2EUAhQoS3NfooyJ8ZVxZvtomCsvSifsR2&#10;pjSEij8L/wCoHam7gKUot9qc/O90VopqvknX2PxUgpwSSrEVIC9N8J9uqqI31svqUaFP8AhjTp0P&#10;/T9qYfAP1C/MhepU1UgQL1XuwU02gD3IK7ZmKtKm29jmVxWxTx7Tq3UybZIpJQLLdR2UaH9OoLWR&#10;9k1oaNu8bDUVdvXGxYR9etHqtOyNW1em6Ovs6jp3eEOojtdD1t1gKmrOQyKOxoEU0xWv1aARytK9&#10;3eRstnjQDEnQPMipKxZXtN1c2cRORtZYhen7KopvmtJtpXUd5C0GLDjGYNHNva+oWMe3e8tra0yF&#10;/JFWbku7m3hiYsB/TTrI2Hh9cdmHDvEiRz9lqTa1lbcdx1kqRvthIVS3ty5k5DNFNmR30kioPUzU&#10;z7br2q16pV9ehk/qTOpRaCjtr5PzR/xCSRTYbzDf4K1yfLs9zrillhZOMXCsAoC9eprbClVTXVmH&#10;VUXoCwaVT86Ctrt8uy9/p1/agvWj2r/KhGzD4WkWsriocja+LvJub8ehPLHibL3XIfOPivBL4h8y&#10;8r5h5G/EF4IPle38eeGuW8k55lfD3LJ/IeZ4PheF+NeNWqW1goC1p1INMoFFVqBfbJeQQQQj5BIN&#10;N1FfKGu3apNd8RbwO91cWUtXylJQaPbttdfWvlQzkqS+vsKncInGMeL+ytsK/o842RwGPsuVQ3kI&#10;ypdOIw3b2iQzmHkvT3g9VJf8iTRA0X2R1lpJ2FWuNkC+maAQ30dC/jYNIauofYt9GjRfQt8JTSIV&#10;QBQzrJLY6a1i25snZB/EBPbX4aGW8V9XXUyO33bsoXa0Pg66180SN70xH9Tfz+9Fj0qNhsv1VerM&#10;I2NLMFp2MbON17HZjJIafbL7HYvslu2v+sCqR+sLshCnVJF1QjFf1RUkkpHvkWR+7yMKcdAW6q32&#10;oCmYsQO1N81ak9ltiZFR1ks8zeWtQ5hJQ1yWp5iSbo1JdBquL4Kz3rtRf7Juh8m0j0I1qPWxFUIr&#10;uFHvq4topluYmRvYvYDZcjcu++h2UHsezDdf+tfAOmNfuoIo9VIGiWoE0V3Tgq8qnsxDUf8AKm3R&#10;QsG79SzFHYOPsaPRakKCmPahpq02ttpwNdhGN0w70fldfYowpUZiexJOq0KA+y/v1WQhkAnTqER+&#10;0VsO0NpsR2yCvRqv06UU+0kcQeSENVxb6p45NMzAexRTyFyp2JfhWbsvWQm3jd2ij+YIG1BjRLR4&#10;61SWzW7fqgtXN+wqXKjuuVm3bS3E8dlaLGIoCGzXvhtIc1cNJjWeeOOymJlsuovLBngy79LxWat9&#10;R3JKdnOPt9LAiVhyTSwgMrBGuurpkIilclyii3tI36P1rC2/6q4srMQLcQyQWic8WS9w7yXlPh78&#10;tzMPaVGdxFXFWuQNuJ8m71NF1l+2yQh9rtVtjZWS5tIBarO9R7LAmtFmDEUOzI0n1f4RYfZFdWVt&#10;cv4255i7TA8gksOcZi0n98bAsCxp2bQh9aBXSlBI1SgAgnZj6DWz9RWulFfnqGr5ZGJWtdipkegF&#10;39TX8NguoZ+I4+WuOcD/AIrccq4zlMbl/H/nfFZW3speG3mUy/JuOcfg8heSLzyNd2sC2lAGt/LI&#10;aWnVxQDIXlMiilG61oAg112SGUuGK2V76hJPbVcuJjsU/wCxK0pWmaiU19Wold3YlK+LJo7rE28Q&#10;ij8rcGj57xCPgV5xqfj3EWy74jDLjLGaCOGPk8wkyQJCg9aJLEt0ptNWyqzv1rBY39TVhj1cXWOf&#10;ryDIzY7JrmJ4HxV01zaBJetyrFboxiYkgdO1BwwlRgeMXAuLWOL1y2jfa+IjhyDd6uW0ZpO8zsXr&#10;s1dhon5P1obIP7186XqivSlaJoa6w6eujmtu9A/ErhK+3ZmBrasApajI5BPai46nsaPYqp0WiGvQ&#10;BTr8GEqxV4qdhWxrsxUEGm1X7Rr3ao1YhlfRfZGxUXxLtajb1j1iUNEwoT3KrJdzNUt1K1F3ULM1&#10;Kx6klB7qVnL2wYpF/ilJ9aWQesSHfu2ql1rIwB0kjRT89ZtBT8MCxY1+zfKjddlrdMTolgd9ab92&#10;0aNP3I6g0fhWT4XSRkfSR+lf+vcxLrcY7gdjuTZrf1d90zNSndN1cdetNRRHpkBphospp9VtRTbN&#10;MvaiQXK1KoIIrQNAbDpJJUEHWoLbUsKR0kAFGMVL22xPaRV6dYyJthrhNK3YN6SGNr1ZrUuEs9ML&#10;JNrAetla1Fj4Ktrf1G1iCLDevCcoQxux0q4AkS69z3OEtS8trZhUt7bVW0QNXGJtrqym41cWmRxW&#10;H/T20sci0wMlXwVbfOv2ygdSojISOB3qDGiQ2OMjjUWC6hEdk0OQhnUtHqQoa5RmBaRGS4u7gHpU&#10;8nxwq3VjDYndgtiYct4lQ8hs+PRYXG2MJvT5VnimzcaqQNGogqyIy7ui2zIuoFmvZIMOYImyCWwn&#10;l9tfHXs9b7N/6jdL23o1/wDjI7CshGrR+K5uJ2vFuV3HjzxJwnE2r2toitWzpB8aPcjpW+4IVqB0&#10;vylEBiOpbq3YDYOiFbblWD/Ynq5ftS7FGSGFZckRbfxMJXC+YzcUyfJ89cctzd7x+zuynEI0kThS&#10;TTWWMt7WmGqJpFpSaG1PYbjsvp2Wj+zfYja/k4k7kuKYM1NUZcslpMTcYd3D4+bUizQ17YxH6xLR&#10;Hqpm+3yBPt18f8hXBZiORJULgVybjODypw1jiMU14ivPm7+K1t5S13eH60x+QNU/ZqY/DIFN251w&#10;+1R8TjLQVHjra4XzdwK7t7vFY9r+bGYF8fasFIvIFAndWuiHjV5SXHVFCexMdLPYvb5KO5j9qqsl&#10;6RV1OtZS57yBG1ql+AwosvWiDSn7f9+uhsA/v9qDbr47e0pSt7GErR07exu3ztjWhR7dR0ahIFrs&#10;inRpn0fhkRNL7Ole6M0vUVcdVp/2JBPbagMaYkP9uo1SNItD2M2kWtMpVN1HBtbRFZf0xUyWxCkH&#10;Tha6IBIOtaZRsPQ7RUXauv1T+g9k3eolr1KKRfgfNHQph9jK25Ces41SEgSH4P7dd1/3S70GP/s6&#10;mOv8j11TfNf40x3RBFEUEbqwOiuqHxGCpr962hptmtoK6koQ9PH2PrrbdV7uSAtLFutfanBI3W+1&#10;HddaZd0ddtbB66YfGjrQIVTQGq01erQt7cCkjUCKEAk6Kp2po1qVvs0nrfvtPr3nTb+rs3VmCJSM&#10;AGtx1MatSwBHtouqwAExiopRGGl1V6Wq4VWrJTR21r9nbjTiGW0iDRRw9WtX9JhmctCYSXcNUq/f&#10;1rrlUwxuOT9RNc21tsLaoi2xt1exsIZqFowq0tVeuZ4G8OP4xZ5WcpbMlPbNIeb2qW4twrjaA3HT&#10;XDL7q9tJ7IwTVpM8ckl1LMc3m7XAYy+u5MrmehoN66e8VascVnryrjhfKJIjxjLQvYj9AcjmIxaB&#10;vYQp3vsNDTdtswatuD1kpgpqNAS37SIGWOe+ilzWKkvY4YwqEslaJU+vbGRaT7Dbu206p80B1BXV&#10;AJpUDH/AdQ1AFaLdK386Abrs3F0Ia494/wAjlVt7Hh3Gboci8b5m85p4ufFLZXIuU3pAZNf41/z6&#10;k/CgxoGClaIO7K2NzcZbHTY2xgbtXRQF1QkNFR2JLHSCm+ohtpZ6s8SgrrEAz6r3g0bW2nF/xx1Z&#10;5Es6V4riH6BuybYbF3byGLg/kOXHibP28qy5OWaheAPlMvFbJlcrNlJ0QRh17U9fuD+/2FP2q7Da&#10;8Z3u44IwphkCnLJjMnaRcWwGFnk6zx3SBBmZNQEy+ws7hj8P8rjLX2tBY7EmPdVmvbq2aa5mZLiS&#10;bdzFGyDoARGtN3ZdajKkBkoj4IBrdLqm0R/gnyKG69j9n2KO6BGifqtDrsBdlvktpS1Su+hvqWWM&#10;BdgIVRbMOBYB1e1mjEnYiVS7dWRdood3Wuj0R8Eq1KtJsU79SO8tRRt0hUMsMaq0IDUqxNVzYHrc&#10;xsjSsOs53Um4wnV6G9vohSSQPY2JG1WP4SL4RSaNmOkls0dSqBR0UkYgS7qQgU/Y0VAp12FNfFfN&#10;FiQ3xRonddfhmNaBog6D9gxkptmnbZP1p1Gz8jo1MJKbTArI4/qV0OnDddd5CABJJI1P2cOVZfto&#10;7Q7YFz9HUmv+Abo/Wv8AGijFOpVmRSVAanUUQRW1qNWerO1+EiXWtjS9k0pmfVSM1SWspV7R9tb6&#10;aVXB+K2weOEvXpcFVXUqLv1TRmzfsFi6NHTER1I/xdv6xKdvnch+qn9ZSsK4DYq4M8Pc1DGri3AF&#10;RyIakkAqTtossS8xv58tO1jHGLV6nUCKEt3wsfeGaNESAgVDKJVNvjrIXg9zRoK8g3YlyUffrbq7&#10;NDhx2x9mIGxuUkjV8upP8bq75VDj4uT5+/5DNbQdDI4RLW0us1NxLx/YWq2+HigiuIEq5sFNZXCx&#10;TLncPfWMsTbKFUIJNaAIJqTbDXye9a6yNrcg718muqrUTibEQTl6QlonBjH0qQMWHzSLIWUEjr3Z&#10;QzOd9vto9a+VBAI7Sb+a/wC6FOfVXFcTb5G+ynMLGGzyV3eXM90PdXAeSQytzTjx43n4vkfBrqCq&#10;rqgVJ+AOpr5osGNjcfpZ8pmYr+0WJYwW2QBTfDONV0PX/kcXsksLRI6eVSLm9SMNlZO0WR22PmiY&#10;iQpWexsFxUZS3h7d5GbRb4r945bMSVBPkbWlzWSUHN5DrN+ondY+gc7rZpk3X/CiAyH5IFfo2mrj&#10;0hxF/jLu3vbYzLG1/wCt1kIZ3mVayEoNchy3ZkDFUDUwoPqTF2YjjtoUWoIYHbL8Hhkxz28YaezE&#10;y3cfRuuj9mUOwrY7Fa0TQ6mn2KfsR/09u3zuTddH2V+whLUDqnckopAB+P3J3o9mCtumJFbJor2r&#10;5YxRmkVAFKrXsavcNXsQIl1TOdqvanUkFpEHVQ++tdZANfNWyd5Il1SVCpLAdR3O1uZIzfqk8E3a&#10;izVcouxpm+d/40W7GGH7Y1utJ8iPs1R6ASYdXZKuLPSyowpvgXHapFJZQhSQdAAAq/J1W5WZ9Gv+&#10;EqCQTTfZKBIPz+WjT9dFywcbp6lTaUoILbojTSbWmZ4yWUq4BqTZO49kqQV0WPsjcGj1caK0wC18&#10;yADtQ+1Sbp1UL89hoN1Bpo90Om+tWluiBE0F+ac6pvqrZVAfelxJ/TWttUilikAUXMJYSKIWhiMh&#10;iiIEVu1JAGq3stmfj8k0SW3rYMooFQ19L0qa8CC4v13ksvLclIWU/HW2VYnwua9KWt6s62s0cdT3&#10;qpVvfAD9d8XGRVzm8zcugRY47+MNSR9Hm+I9iKsBlFSvd7gdtVtMYaadmr5kbN5uHD2dzI17ef0g&#10;+Mh+YoXdorYst5I0Qlub0LfXt4a1c3JhhWIdmRIreS/k4jxuO1h3bWMWR5P3r+NSu8eUYt951zEU&#10;c6Zaxlx172BpTQ/eZfuSUpXIrqOzN9QDIDo0qoKuXHr8U8LtuSxZ5MTb8tT5iSHpQHahE2nG2ACt&#10;8Vo77nt8A9WodSd/JAB+HA+0hPwv73TrDFx7i1/zHx5xe2tLXHxWstxKI7BKz3KOT4DlnM5MovA7&#10;WT6AfZ6+WptCtdqBonQ+DXVaaL7j4G2purUTRB0y/BINWKKafIoKur7dXM7Az3SqYe27PIyxPZ5H&#10;3JI0Usd3D6Z3+aJ1WwV/YH99DqyCgFNDqC7bLD7aJLKwLbYH/EgbCxBhcBKH9UYbO3WLkTO2l9E+&#10;TSOsnfRtU2VRazPIPbREvZozIo2lexmo/WfDxCS0t49m1gaocncRWuViC3M7jpkf8Y26t+6MGFAF&#10;V+GqT2USWojf5HWiNK3cKv2MYdF2lRy9BKEkp1+67Uso7N8tJpl7qW0GpXO/g1tgV+Ap6FQNaAHr&#10;DD5KljLFdrH2kXTOo69tUzrSK1PTNIT9UqT5WyJWT60o7VCxiJ3pxIV9oNJLWRQe0sqV95ATpuxV&#10;mXVQDdQJ2jhdu1jOHWMaruVBQpT9RQkar5fmR2FSAUwLM/8A+Nj2X9q+aJ+PuVH+I+WLEEdTRPxo&#10;72xBJWtbrRY7IB7a+utA0To6bWmBIJpB/TIPVxuRv6atKN+z5kEi1MoCyt3BAontTFBXXTEkUz7L&#10;Fnok0e+vilFD4b4Cn4AXZ7aqCHdDdLGQWharizk63DmG6sJJC0Noxr9AoY2iijAdy2h6Xp9dzZJ7&#10;HhhbfUExoSbUQwg5B2F6e8ly26E7gckyjJX6+Zg0jSV6lWnYbQhqdX0HkifF5aZVs8j7FEvdklcC&#10;TKxlZJ2ehZs5Fiii8xr1eAQK2QUh75qs76aOTF5tGWLJQ6e4Rqa/eshya3sUy99eZu5it1iEcSzP&#10;g8WIYIbLdcnzk+Fu8S36i39XzzK0SyhhRinUBm+w4jiBWNubaytszmDPUlxM0st16ltLgtLa5LrV&#10;xbxSpyfGP6IJPgD6lSaZWjZCa/58MSadfqxDKB1afoY//K8hiE5FxzlnHXhbaIJJK6MzjssgXTFd&#10;V1BRhWjul/b4Fb/pk7b/ANum6kI6bNZNC9r+Ghnk4h+Jz9ZhvLPDPMHI+N1mOVZmPNeHuUYXL8+/&#10;ETdywYawUi1AJUbaj66Xvrqdg9lAHUfCqOw/yo0xO6ZQK+eoLdf+wrK6XUNxGltmRI905kq5/pFu&#10;gBuPSMZfSOYZZoWzEYZS2x/6nsaJkWiu66ksf20K+GBqT5pjunPajoF30sjL1Xd1LHjm6iOS3RZ7&#10;WSNW9bSNPq8u7tauP1MhitpEBdkoRsxJbbP7RHaLril0n6Z0kVoppEN1cArlNO0zp0ytx0iGtIUc&#10;H7V1Jrt2AoHrQWlFdmCoHJ0e6Rhh1+ZUbs6jrACTOA1MOtD5A+XVh2AKow6UD2P7SnbGM9GXbhOv&#10;VG2F7IhKuhXoJQzF0AZSVUyIH+vYqu9t030ST6VKHY2pKSKQ5iXVQqyFkRgQdNGDRDJV/J93TtX2&#10;KtGDTFmpm3UR0bONiqgLUEro1rfF1DKCZdlv8WuNLPN3W4l+WcMZBo/9NMPr/wA32PdQdfFMdj67&#10;bem2QPtX238a39upatUDQWtBq2dkPvaUWZRGaZitfXqvqp1WWid0ZvmQhl3qpD1r511ZabbUdVoA&#10;L80ewJ60O1HVFOoZWav8hsCokJPqrYpE7VDBFWewrNNhMdIKNkFDL1IiFNH2NxsLkbvte2EgUxNq&#10;o5ozVvJ91fYkuBq4YFZxJKSQKysour0IFQiOtDXXbRQinWmtdy4zECUx2ZiqOEsJbecQXmXlhvMV&#10;eNcPFazOq28gp4SzcuURvbwg0sQ16R0WOSKosjcxSDOXLRzZfIyKElll6FK6jWCj9l5b2rdMeqK+&#10;Z4ljOUyDDYjG2v6GLt5HuFmvPnqEY1BFI8uPuobaK7zU/vuWmdUm61HaXE0jWYsxDydIrmwz1rdR&#10;30sNxThFyPxHXVhQOyUIpl0A1AbCdAPhaDNU8qCPwlx45nnnIJOY85w+GmSa12VZY9FBpHbqSD1/&#10;ev8A2/4f31UmjSj+m6rGDroStNGRI8eluLYTw+EOXx8X5bz3xXw3yJFYfh+/hfmbzR4//gU/g7gC&#10;cR4t5R5cnNuZRJ1UdgCo7LolIxRXow+K1uoIjNUvSMDtWtMeqr1+W+GOzR60z+quL4b9Vj5+Ow3E&#10;PO8d/wCM8mXKOtQ5dXpJoWHuXrxawX1m1WWs8vpVdvTD5ZgWLdxsaUfLkpX+Q7hST80f3c7rsCCu&#10;hc9CcPjgoixJlizuKuYce3ILlG4tdSXayJqp4Q9ZDcc/TaSft7QKkI9cX7xWbyVZw3VpLZ5mGZTd&#10;DdxfHV5cCQ395Hb0873DxgBV6KoY0zDXw4HyfuK7HegQBXZdd+ogcIpXaBulEaGtrcEdtSFBKGo9&#10;RSt3LN8yDZbQKnQGlXRLW+wkYLqNiuvWuxp5GCTkMzoS/Sm07iN66fJbVf4qwNaZqhLqbT5iiUEp&#10;3oH7vpRJopIeovoV0+wGOx1IL/AZtRjZNi6etnYgMppCdx3DLX6lHr3Dr3BqV19d1MFr2Elyy0e2&#10;z8USBRAFH60p+zL2Y6A0BR0Sfil+tEBabdewUV+KJFH5Vt9fhQwcoexBQksK+dysFWQkRdmRSjAv&#10;2cDpTKdyboj47BSflm+o18AFidiitFNE/u4Vl6M6M39IaFdFqKJlI2Qse6ZR2DMBZQxmpnhFOetT&#10;RsxK/DHQzMn6a2lJe5t2fvA5Kw7BibVdwBIQBcFRUjtO2byIjQROKYjqwLk7LQWtLbhY27ILK3aW&#10;fH49UjNnKwtbfTWVvF15dxNor3iHHp5UksPRR/qCazSJebXKT5GNT1ZOtIhWnVmr1KF9NIhRQtFR&#10;XVqxFwsN1YTLPBEGLRT+tJH3JnszBYWlyZshfiFyrltWT6k4/wAXuLyuT8bPH4Z+RY+aOwx9vJJf&#10;X6Wst1lF65y8vXuPFfjjK3ttmuCWWOe9aD+Pevs33UlK6UhLBPqEI1NJ1KmQhIfho1WLjPL7jjRz&#10;vPs3zPC2UEdpE0Zkr5oBVJUPQLim1X+J+wc/avgHRNKoJXspCyFpKmlhFG7uJXePJ2lvlrNchJwX&#10;zxkMQknkfxdnhfeTvG+Ij5r5dz/OEwuCgxEKpqgAa/zHXtRB/LVO4CcWsoLwcq4pNjpIkaOitAaJ&#10;OlYVrdMuhfOVXx6i/wDjfRK/FwLzFNB5BhkssZyIzQ22VkVUuisnj3HzZK1/h8iVzEhbmM0PpIRq&#10;hsUWDVthT/DNp6YDt+1MO9dOwZBtgN96SSMXNjZEw2cYiEWNsslb878b5DHcg4vx02lhcReuriMb&#10;zRX9WsR7AsrA+sSTNWHtlmNvbhqjxwlqfi1zKsX6+1E07EZCWY1d9xL1f2MdgfJc1pAzER0d0rHo&#10;u1rtqjsHsBXxSFlrvtEmkd5G6BQCZ/swcGh1koSE037hpDQ9XQ9mAkWiDqRdVaySV+9FuiuRXYip&#10;xGKmbYI+GifX1Rm13Y/O9H+pWmo9VEcZesWQoWBgfUa+QHFdjqVyanZmE6eqjslQqj4oFgqjS41w&#10;KVTG6DtQrts92FGQ0ZfmaYmpAaRNo5oNXyBsFQNVuh8t/wC1HZrvJrp1dtGkaj8tv7MDR+a/ZTqj&#10;0FFqPzX7np9f2GtL8tSbB2peT2Rs3TqyorMnapCxpgWpvksfs/8Aj1Zi+yC3x8FWVSHXdKuqC/fW&#10;qK/JHzF80CDRIWiaTdRuUX96J2J2epGZWXZPLb5KRWJSQIbO81SSqFWZIa/U1JcFTJOm8hmgiPG8&#10;zesMEPSuzbtrc7hiNW1orCzwFtKJuPx20mOiXqbTqEj9UpnOopEWhcqFuT7T2UPnL1LKzv52v8iF&#10;+iKugaUGlTZJUgdWYhhUUBlJgDUtsIFxGW9S2/IYe4zKGr/k1pZR5TK32YmhjKHqFEifHHlS5yXG&#10;sZFb4z8QKXv/AMeWnPMnEcH5Ls7kXeV/Vx4ORpl4t/Dra74jmre7s/K2fv8AG4TEQns+wTvq+lUP&#10;GpEsch9hNRC4uhwrjtnlMjztcLj8giyF2jIr9OvXAxm3u8xbpa5MKWXXVn2RoIT7OrL2rYFbNSf5&#10;x9lY6oK4CqCe5FXNwwPGuH3ecY2nHcLZTc0t5L2Oz8f87teVcPuOKZv/AMasZUteI46Krawgt1Gl&#10;ogtXwtBQVAcUfivjZG6hgN0+ItlxCZDkEF6uQhcSA96b4LjdftRPUt23kYu8PjC/iusHXk/gVnz/&#10;AI1zbxVkcFfcB8f3suJn4TNbW/HsPPkshxTBR4bDX1suuUyrc5loKOxXYg9tU2hWkNOSC2xXTsPm&#10;uoYdSaQuS3Wn0i/ZDxK7S7sV/pm2u5I0y19HdqJ91kPVML6Vel1KJblfqjHR7uyzF9cVUTWsFv1e&#10;GNtYO6W3rmNpD+p6RyCceusn8SR6UHsQpK0sYFN2K6Drv6/5Hb9mUtTBupPUf+pc6in60W7sWppO&#10;qMDRURH5ZGCFSOq/uSgamLij6u5q3iJaGIaETULVXjubAqspMSySexZNiiZAX3+TdtnTVsAt1VmI&#10;RYyxaC3ASJOos7ikjXt6EcXNiwW42pkuDHU8kmpZe4LarYFHVPsBftVowV4wOqbB3utAAih96JXc&#10;rdQ7V/id7cjVdglN116+raoGi26HUFjsDejqtCgQaPwN6G21vVAKSvVT+1Oex0wolNn5C/cOFNHe&#10;i3YynrXZkqZCgIJpta2dNroT1Zz8llIkVjX2FMhNFgWkBAOtfcgBDRXYK7UqahYV3FDqa6kgEikD&#10;vRtZmaeKZSyOalJrM5eCwhupZb6crqip6hpI6S9ZJFyoRnyvepczqmvpbtEj7VoBT3R+sjhE7G0i&#10;GkiBrGhXEJZmnlZo8dOsdRtuP2Et8io3TfsBD/1BIUjrnPI/10lpbsCykUD0rXah811BPya60FaZ&#10;rS1KoLVzJcLIxgxtTieCZnvNRwB2SP0j16pvqJ1JXh8f/wCr4nf8P5Ng4uR4Xyf+HzMcEbiqKcrF&#10;x3MpjbOZbK08d8AyXKMhh+O4zCWf4hb+zscBjIGgg2vZnbc0ywriMW1+9zxsfpVFp64MlFYWFvkL&#10;m2C25ldFIodljT6gN6Zs/A1xaKWdQ3yfrQUCtaobJdSjbJLHdJ813MlI5FB90+wuGxZy1/NyDFY3&#10;H5vIXFzJHcr6OMu+Hu+UY6TlnGrV232+BugsfX5NE9aA0WLUeorRp3HXCQ3NzLn+SizvP/JI4ZYb&#10;wXdlGxD/ADs/sKJ+GIZZIey8D5C/GstDNHcRVzPgllyWrzhWbt5MNwnN3L8d4RjcDKWUVy/LwY+0&#10;jt2aYQp0e3Tctn7EmilU/NNv19FIKqSSQpBA+pCr1rdAfZ+rtNH7G4tyFsTfw3VvfRJOSLlxHVxd&#10;Rir68TpmspuuvdV3X2I+EVV7vw30xO8OktTI1J81m/unf+pe9e1+4uJl1Tq9Md0NAdDR+o6sAxZW&#10;D9Sz+wn7UWNfvQ2jOpoB2rXdupFezbn6FT7B8vX+NP8A1SwIoL2DAiZFDOkP0T9oigjEtfqWQZK3&#10;Vo5iTUkYAO6CuVbbneqPbr+9Adiw1USncCbqPRqEfeJ+tJeOD+skUXypMk8kgkndq7P1kAoMOxIQ&#10;6C0oGmLrHZ3hSllikXfVV2QToP8ANOSamkLUWkpizUzKJAfgr8j5rsdsxpddhTA9SENb7V2+Cxrd&#10;HvQH0J+D8VoVv4/cliw3S/NH4Yk95PpTp3P+EjRM5dVUjbLIOtFeqAEhqcHbA12amr5EZ2AFpR1p&#10;W+NtvvJsj6gbHV6t7xSoNRtqhsmOP5SaNA159luw1XklZfLpj4bu6uLy5AKjeqA1RjFFZDTrpxsk&#10;Rqrt8LIGV2kdab3EP/ivcm111i6FrJU6pKNPIzVDK2/4rGiPfRCv1rNX6gxUl3dM8160UfKeVTSR&#10;2tpKXbdMrEaoB6X60Fr96k3WMgaeSGOJBisTBO+bwuKgu/00YXML/wDeRVpojWohWj1OzUkRasK3&#10;6W68fZ98nj65Tx605NhsN4Nn49mbrJrJxvC8Iv8AkV3wbiMXEcPlMpZYay8gcxuPIfLIomt0aUMF&#10;ctUdot5dcdwmH/hvkTIcd4txG29kiA7rpsfs6K7kB5W6K5c9jbgX+IgmL0FWmFa7jQB10XspKqNx&#10;6BYujFytH6ByNyKzDheGyOawHBMFkrKLKRXEd5DjoRP5Evf4BZ/hz5rzblF7l44IuRp8Aqi026dB&#10;obIIob/LWzdOVi8WQWlzx78UnBM6cVwR+ZcjucZxGWxxN8hgutfHyrfDFvmv+dCFvLP3jgHPbjFV&#10;a31rexF1rstbqa4WOsxyK1x0OSyFzmLiIaEnrWmVzUTkVJALhLqNoJBs01MAAT81+9HdMvwI9k27&#10;6kgm3PZmsTyG/wAZUfKzIG5IjC4y8RGRy806n2MdN1dQ1IDuYdKs0WYWNvPa3NhexzRJKgZpzHWR&#10;uwy3f0rI3qRURJMyD6b+zh6Me6PY00j0G6UGfs3y6t0or3oI7RqwWg6ijW/pI5pl+GWpE7K7aj3p&#10;QSaX7qPigAzHam2VGlC9TFoB2ApSwCyPW3Md4+nl31XZo/4r6uugRv4J60STXU1YDs6Ky0EOrffU&#10;R9RKFFLsr8hckg7yN2P7MyE19lIHWtlyFYE6IZOypNIhF6Cn6hGCylA8mlllTckxWhIwokg9lCt3&#10;D9d0ukG2672xI30kYk9qKkOzrr5JJ0QPkndCiQoYUy6Qda/yp/gfshIavsK2K2WrsdlkiEinZ7BC&#10;a0FcrGy0f2amQ9iNHZ05OnV6+22WtAUrK9dl7dhsHVbIq2vHjFtkO9R3bEwz0ZtVJMTXsbc13Ggv&#10;8s/TIM0hijo6ra1+1b3TuaTYov8AY/cPshmKyCISEEitPuFSXtmOoBL1tBIlK3ytq71cxSWcdxkZ&#10;A6X0sjWF2bhrRIIjHnbeM5uH+Irf2EMSoCKWL56Egr8EaqLZr+oK9eqllY1gPcRGpeSCX0rcS+6W&#10;9uI7WB5Gu5vhFlUlmTvG3+L9tgCWruD68T5S+JucFy/H5SD3IR+tiFSQ2WRZRjMWZM7jo18o5q/5&#10;c3/ic3Hoou10eO8WxiwcrFpHnEZoWi5NkI0vZJ8ldrGoRiaBeNdbJ7oAjlQvZiOy+PMbeZ3kfILC&#10;1wHKd7P2cp8U46EMSqlEr5eidhRTbJjjeiyBr+WZoPw53Mss/wCLC6veLc+4n5n5Fg7nlPkBsxiV&#10;5Hh83hfCn8Bs/HVhfXGXywFN/l8Ud0o+CaKDTNqgmxcxCeHx3yf/AMcvf1+Kv7ex4zxjBXvIs9Zw&#10;RGY3FwVG9GidoPsuvnYplJq4sUlrGZnN4p7byCzVFzqNzLz2yVMrzy6uXkmmlqICQtOsYu71qiva&#10;ilZxBcarIWyTR7cE6NfFEGiVC/avsT03UQRa7RoqKhqS3iKX2LV6dBHXqDH0uG9YAk7EN2RWVTSu&#10;60wd5MXZdRb2SSVFiLjtL+utGe9q8vTvLZN1UuZGb61uUMPgfYFpTRZNp+5UCmZmp06V2StHY2yq&#10;lJB2YJqpEOgwIAIDqa6uTvQHyS1L0FfuX+K3urbrHO+mqPVfIpz1JYMIz9Mjr2bDHuUrTErsUAUD&#10;LXRiNgNoVj31MFqLdQ7/AC3qnGiT9b5CHftqRX333R+g0GVW7LGzbdPnsY/yXtrcqhLl+jXDEM53&#10;99FnAVaC6DIz0jtogUHcps9dFQG7DRpwWpu3TsCD8VsGiTTfVToD60RUhdaG+3yK0wqQnr7KA6Aq&#10;CrsFpFiVXV+m3QIoZD8iRiy7cj418V8mj81plr5189v3rpRO669gwC0wDR7Ksa3IBHcSI9jdysYr&#10;uQ0LinutVLfymvY8sssaqLlhI/70v7lSHO9L2VQRtvg9WK9V0ug2tlP82SRKjjcunVF/Uqas5yKt&#10;54xGkwZ/4hIRNOXinijcvbsseOtwg03aHS0x3HyCcKeoUE+wf0y3UmgpdCX6xp3qS1dxDYLVnGYB&#10;DcVLdL6p72KOsld3F84+oEa99EMWXq29N1hpk7L+pBe4t+pxeeyFs+N8i3MIs+aC9nHJrOKHkPKL&#10;24ukzF3NVlDDJWQx5niuYWxdxNyi9/TJE4dETfrTRjVKX6h0+nXtTBK1HQEisAtepUXHZi/4/cX+&#10;EtXvdtFcaG0JUH9w/WiAoZtUPmhC7n+hG47mTRDXKGaHwhnYeP8APvLXhfjflqDyZ4sveA5efwbe&#10;cI8eeL+IWPkHmGfueO+MODcZsZhaMdhVFJ812cN/zZAP1oaob2fkSW3Y21/lLcDNZUm4NxcyJEFp&#10;tKWbVffQJ2T9iAyrWg1OokqS0DH9MdC1Bq2hUNLBJLRSSBf4kkhmm7M0zKbHJjrBI7U2/Xd/05Or&#10;lmRjXxtdsT8UdoBcpqEO9LCopdqQ6tUwWspaPRO6O+xJFSHUeyzSFmrp2qzPa+SEotrKYxYylJcy&#10;LLJ4m4iEcl5A2r9Y1hCj2SCMHvpSxaurdB/ULa6tslvtTRgN+673EyulQr8A1ttdjQINN9CVVXdi&#10;1BWNf03BA7dfkhkGq+yjogVewZX91uvwFkQ19Wr9wz/F0/aT7GiPnZWutNGN9SQFPX60zfFqyrMv&#10;3RW3Ub/KMTStqmcUXq7dQWWpRqv2oOSSqPUPzUaqVVWLg9izfIcCi+gQqj6kS047LpXC/wCCgim/&#10;fs2gCIwCa/77Vo9d623z3LMQyiv2plBrXYLsV2UV/wA38Sn4LNUmyNkV8JRkLD7JRGqINNvs/cxn&#10;2GpOyP8A4qdhAPl1Y1sGpGKUQKPxR7FT80RSuTWtH+pXUOfk0yOoQHqxb1xr82o7siDq2hUm3Mmx&#10;Qg61krnsWGww+T8V12SW333W9oV3RVUVl9p7br5rr7WJl2v7+vb+uR6srWeooVAihBpU6LJKFMrA&#10;G9vkZ8dtk+/eKIkZe/FrDK000yp89Pj1r20GDD4HskMMaIkMU1WiCpwlXl40YtbyeQ5CGTvb9urf&#10;uPkUdOW+aXZNzYS/p/4Tfxy3MHSpIAyNamOsR3tq/iFwZb5plkSC6mo5H+Epi+SxZE8ntYpbWNFa&#10;nTqFop8aHb7ARxd1TqaIXqh7Del6spYjfBrezk503iPgp5/JyOLkvJgpY9iKDFKLJRc7SI9T6UKz&#10;O1NGa/emPapLr1jL8U5FnK8b53nLYbl/EuJ87sP/ABMXGFu8p448UWnKs1n/ACTmYIjHE2gqgKAG&#10;FarTNQ+wpvll+B0Ff4V8NWhsfl8sWLNW/qr/ABv4Xvr/AJsGgHJOyWB0zHWMiE9ymJ0bzEmaDkzn&#10;D5r+LxkDIdxjZjJdWE3YJEzjKDU/YsJGNSL2rtperBLud6s8fK9RWssS/qglfqo+yyjtIkjLdoxq&#10;dCsjmj3Ild2o93O+tbOoZRa3Vh/Vtrc6e3fcc05jjygHsvXYRZX6Rqi06Df06hG7LJ1pWOyfr2px&#10;9v8AKuzAPH8dnkpWl7P2ah2FNHtYxUx1R0Rs6I+B3JOiSpcB3WupcBiAdUXIqyu5EWLrIkixqsjF&#10;yzbqeQgzGpXIr1/P+R+u2T5YspQAEALXYaKqFxcgkhEZirsQzSso9u6DjU7jTyhqcAFyCmmA/agd&#10;0Ki2QVAp/Yxbr11upvqv+CjS0B3ZovnswGiIzISgDSB9CtiNWQtG1etKIVlD9j3GvlgpeNAw7PsU&#10;7dj866qzM263sd/gL0pvkESKhYK1TGIuyO1fOiU03dzJrszCSiGFMG3IPoC6xqvYf5M+ip+1KN0V&#10;YljFtgTTdur/AFr50QwrX13T9hR0tRzdTbXileyMGliFTXscdXN+01dGNNoUfYQQxoaACjXb41qg&#10;TWmjOiSWXY/dSSY7QFooFjHr+RDs2sSpUgIqBiGL/E0jezI3Qt40bvLjb3qFycS1c8kiMe5rppfr&#10;J0lpmJJGm6aoydVtBJLJFY9Io4D25DkZMIMXyA5MCzLNaY8k5aBI7ka7MPjp8+upPrUnZBY+/tZS&#10;COry5W4bMfe5VNNcyLHXBOKPmK8u4az4dxLi/O7HPTZLktqgy19kMxD4g8YY7C2vmm4x+ONqnaMq&#10;3YAFv8adQAj6HQq0caLQ+xYpQ1EdGtvu6SaF/EXGbHluP5tY8T49ywdev/pLta4xiLrkWUw+exnL&#10;+OLcNOg0aT4JQitVM3QcS4tJmp8ryHGcdRfMvJbKbmlkfIGMgyXOJorPicf6iGBIQxCF+2/8Sw0f&#10;rtdrTGm0aC1rqB9quFQpoAb3R1QFMFNfKKdkAKfyJGhRoFq3qtkUw+OIFGzZx0XdMRBIv4nsLeYW&#10;6xWabJRQTTCPguJyPIMtb8MSwiucSIxnJFS+C7b7iidUDumlO7WyFw9rjiKfHu1cwubjF3v8X1XG&#10;7qW4TsWW5CyNlGSKcHdNutno7d6LMSHMdSBieKZtacqrrOqVc3vsW9nDVd3Eai9uxPMobR0adwGD&#10;KQehIHwH+JD2J3upADTyBq1LtTsfBHVtf8SL5lNKWjPY9THulPdkaMUtadm+23LSV1HZgRQINQ3M&#10;sNQ3XapLmMhpSoadlMu6DBlXdN39afsQNbVwSDSqopv2dPiKV4Xtb2OYBuo2WHt2HlZaed93BLiR&#10;lFGl3ssaBIdE7CHsE9CrXrQgwUySb+QSkbF028qqKO2rvorJpRIslFVQOxFSkKqSK9d9BQocfYsW&#10;AmJet/O/ou/X+9EdKbuw+NsRr6rTGldQ3wZT2Db97DfRgGZn1QPqrvL1kaurNWmVftIX9lSbFEha&#10;9p1pTXVWoj5JPbVAqgG2b4rqiUzAUFPU/P5N3dz1YfUH3P37OakuJXHVzXp0DE5KxMakWT2OvrJP&#10;eTr2r/EPoUIhXU0v2kZAG0GZIQRGQAn9WooHlpYxGquOwkUlpFiZ8miVd5B3J9jP6tVErAtA0rQ2&#10;6etYzCjqJ37GnTYfsaRN0YVKYaNHkjtQYoIE9vLeP2ebxnEuA3VnTYn0yRWywR5ybvlI9lf8q0Xo&#10;kRVaWzyv+mVnt7ZY6ldVXJ37xMoc0E+twUM/iW3jhwHljhEnkHhHKuKcq8bZ7BY/lMuF4fyOfL5P&#10;gnF7jDYbz7LaScmjhT9N2ZGjhFT/ADK6Oa66QMTQDPR+tIvWm31+q0d7l2Usf4hjr3NYgWN7aSvd&#10;3c+IjCj0pDwjlUnEstzLnxzePgtmSP42qAUhFIVFNKHu8hyXM4DL5S3ku5JMRM9t4/8AL1lbciz9&#10;tHjc58hfk0Sq1taKmtM9H9iDpVVRssUI0Hr2ar2N2B2V3Q0Kb4Uruj2NOPit6JXY2Wo/Ff4ndNT7&#10;C4S6Fpm8ZLHc2tc44jY8xwmT8eTcbk4rxi+5BNxPh2N4raNErtntJHkd3GSWBBQgQBsfT20iM/xX&#10;E7P32dhaaNpZW0jebOASXdhj7G5lPF+NywWD269bu06nMn/7Wj1KGjECrbQw20hp7RurRsjN2DY7&#10;ktzbJ/HoXV8yCbjLJV5evMB9q2ugetMwYFKc9xr1I7br7LW+zf410ZyVIpizMmwR8U9f+vXrUzDt&#10;tlpWNEOx1odkLsAGK04NEEKzHSH4KgUI1KCOnMq0TsMpqPTEhaA+G+WbtoqKH1UfWmbquzpV1R0K&#10;X2LUF7JDS3yzV7dtNMop5ytGRiC/ahuu3cupSlUArGhrqRXdqRlcd3NHoRItFiqs5BHr0HK0vyNq&#10;I/sldRIGYKB96VCisQyqAgPVW0Uo9qLdifmnbqw11L6ZmRqXt2lYFezojCk/yMbNUjEhmDVrVBNm&#10;Mnr1XpTajHfrT/aNgvT7uG7Cn+a0umJJ+KfvR1QJUovw3Y0NigwNHeyNA/YFjWttsKx+x9aVoLX6&#10;dS62m6WJTFInamtfk9NspNKgWn+W22xoFG2ZO4b4rX2UDtCjajtqFs1Qx9I2fdLDqjburXe+s7l3&#10;WIgqvYjW07BfiIxzoBK8s9R2z0YZAwVpSTtf8hIqVhdKYOrQev1VDICf1ZIZu7cgyaWFkm5ZPr7H&#10;PUD4o9S1shkhiQ21NexyNNcyySfobl6lQQqEYrLEvu8ZclSBlIYcz8b8c5zeL4tx7WHDPGXCOAx8&#10;o5NjeKYme+vuU55R6g6op9RjpmcUV+3qXUoAVU60yydCraCdmBVmHslpY063LFqtLSbkuB8ZXOKx&#10;vKc5a+P+F4S2iYx/p0lpIK02zHRPsBYikAcXt4bK9/ENYOnjLjvmnN2V5lvK+pPwzYPEZbkXkC9j&#10;u/IiL8IuqHYED4HfY+D1BoGiBX1aiSaTcjQYttS2aVPjJ0ruymiSa05ofsB8Mfg7rvXzXyKOyVFM&#10;fsxBE8bl/H3LI5YgQa3WasLK6GKtcdYLRPxzrOQ2cMClqKtWnFDvrccq5K0ZV8f5HpcrAoNuSKvL&#10;62uLWXieKguoyoW8VI2yZ0t1M08x2B7Aakf11G7rLbzbVbksLuKKRb1QlPH1rswqUyFCfgJ89Wb8&#10;mZeuyDtq1uv3LFNfvWj16arTCm2VVOlEEVEeyh2cSgqGlJrsy0x7uzd2BKs/xXwQRR61oFXLB3jH&#10;rVfsxQ0g1RQb9oYjqwXepCOnUvR61Ig67o/KsN11L05IrfrBOw5YGToa9YLqKDMzBjSgmidPoAnZ&#10;phX+IXpHGT1KsHjHUBNCjvUp7rJMOhbsoXdFjT9dAfL9wUZggctIHp9qN7lYha0BR7F0k+HYOzSV&#10;IeqKAVYyLXYGTqnaRmWuoDd1mDE9ZGbs4dD+69mZWTuke/WDoldKvapFrtpVVVpJCK12NA7PxTod&#10;Hr1GwWIY9RWwCwFf1BXVDSfuNijo1/Vrqdxxljbw9SYUplXaD4SIdTHquyxiSJekqrTjqU+zz9xT&#10;BVqOJi3ULTnZP1oNurK2EkkNp1pbcuY7c7urpYJYmDVDA1SW/wA31o0kUiqjL8GQMK9fanPRYYLq&#10;Wv0HrAtFFCP6ejYubUpQ7O6/AZgTZytby43IDql0i09wGLX2zeZWO2jyN/Nf3ARqYaXsCG2Ft42k&#10;ms8d0tuWYHItx7H8oyMkvE1vsjBb4O5UZSRTfaJqWFZEsLq6x83HvIV1bx8f5Hi7qP8AjGMB5T5S&#10;4zxq25fyTPeQ8haWKW9u2jXVqCgAAMWRXrZo/cIVofFblLyexxguM2n8Ct7oT19iWAZOL3xs7vIW&#10;clhkIrFfZrRQAI4Nb6gn1VGjT1ZxJ+tuJg0nJbC4nseB8kxPO+I+T/wp2S8j8gfh3MkGDx2A8TcI&#10;hvrvkeY38dNBV2d9waC9a3ul3od9D/HZFYlIhV5dR9bjLhDiMzHMmcsQFhIIc/b7A7+a/wAyf3+p&#10;pjTfNaJrt1AYU5Oo1Qq4uba745zOKa3fORtUmWSSo8paAPnYiud51DZx3V3Nf3UBVa1TnZJ+Imq6&#10;UdEmkxmR49l7fJWjyBGlkV0uHFKYkOQuDrPZDqkYCUzdlYL2kKMVtey+smvWqD2dBdlzTFmCdWC6&#10;Vyv1/diujv50Qum0wGureo0w7UQoonsoaia2FoEEABSVfq37ddU3xTElj1NSBQQVFE/bRCksKfVL&#10;Wlot8rvR2pEZ7kAFW+B/k2jW9V1NfQUdtX1AEYFD60NPX+VD7V8S0O5X5ZiT23TBTTfIK02y3Zmq&#10;Tarr4Qqzdey/IoqgqRDKNkCRHpvrW1In+FUOtBSx6mSi3ai+kJcpIdr3GvhaCEj4Zf2XsWoSMaRj&#10;SyxqT2NFW6xjVfFdE7fAopqmX4JQlpRIsjSb0q0yx6SQ7ZfoJV9RLFfZItKQKCxlW21b7K8n2f5r&#10;R6sWpDISqksexpPpTgb61/lRUMCtE9RrsE2KB3Swk0kZLpp1aF9qHpYXpiihnDtI5apu4Uvqpzul&#10;+ocspI60XYU/cndD/GHZe0thCI7dnqBN1bwqxzeAka6x+IMKuDFXQtV7ABFO3/2CQWCyK0nxVrat&#10;cvb26x1FF3LQCmg1UUe2KsBe9lZdqANkxrUVzNGYb9yBmC1TZlkE7XNy0aIoUydho12CiQN68Av/&#10;ANiyiQwhonS88W4fK5yLD4qxg5Ndw4zFqpnlHbToCGKPS2GbmOI47yQryjiHKmghsLlLiC1WBQCC&#10;QA2v6snxQTQ1t2XRBPZnFSNLMHwElrgvYriee6uYoY0jr/vesb7brkvO/GuYwWMtbkzwMNAo4HVz&#10;W3Am+Bx/hlpyLhPKbezx2YWPqJ7f2Li3zvE8naed8ssNz58lFtmr7lfNb+1t0gj21aOiG7AfC9gT&#10;vvrqAdlmZWBBosQ9xBfQ2T5sTVcx9qXKmymsbye/soyVYBdfNbIG+1b60fiujAfFfND4A3TdgTEW&#10;qPQpYXK3LlahzF9bt/5FOKfkEii6y+QkBEsot7YilhdanyUQd8h9rW57VHpTInZMjj/euNvsng7i&#10;05fFfRnOnrNm91NkxWUzh9cwluK6lVX5LsVS39YFv110Vql+Bczxqs0mlGo0Ldi5+xbqgUER7Nfe&#10;iD17E0RtAzNQI0gpk6pvVfDEH5OyQzCuoZUHcpKNn1vQNH5IXsD3U7AVtMo3Wm6nqIxWya7DelC7&#10;7D7ksNg6VepJehCXoFxS9dAio2AoB1RTssaXbFu5K9QOzGnDBSe4JG/uD1D1v5/6K0K+dwl1b/NR&#10;/hoEunx6/gbUByAwBaVzUjla79XPYnXyG0WbQLKtD7UKAEyFXRIW0XZgnYsWaQgdGpU1SkIWFa7k&#10;psuCVC9lVECyguXaYEvJGJHdncl16xsnYqqLuj23/wDkLaNdXqRgaXrQfTMSQDXy9SDZr/mvklRX&#10;7GRtAfINAaon40TWxUI2LaJqSEbEKmli7GSZVMkpelWEUkKlmU1cWSSVcOAF1v4JOqf/AC2a/end&#10;TVjF2q3jGoQNRqUNsj9rIDrdS/ab+oyx6rMzG3t028g+y6+ra7WXYm3G6jFO4LNumkKvFdK1XShn&#10;YqK/aj1olqa3IOlWvX/TULXbTMGrXQkrTfYWTGC4xGYUxPex1b3nrq5zNtapyvP3GcvI4hGv0BJ9&#10;kuF48bho7LFY6GHOWYlub60ujnuP29zUcjW9ye9dVNN1Sm7yH16H+VARipZPte2V5ZW+J4BYW2Py&#10;OWuc1cpAEHyF12onY+WXq1vd8n5HnPIGGsVAgMenbso38JGxLeuICa/RViZW0wrsOpjUiSzj2uPt&#10;+0caJR+9Ejb9xR2o7AAMNsoJ/YndH9wAxsG9nIJONY6W08w8hn4L5Aw3kGDKLYZRcrmMVxcQY/MI&#10;trkV2w3X/NUWY0a7E19lr9qc1sho1609wO/rZqFyyVcxsV9YK9O9esGpj0rFQG6qHH/1JrE9OYTT&#10;Y6/xxe4jtIlAH2HtJHt7VLaxSi8smtphd3CgX131muLhykXspvimZTRLEyKHpYeqIr+qK7NXUw6O&#10;4or0pnXTfCn5o9TXfqHJpjo60aOq/wCtuQf4khaH+C6eizaKszMunHwWTbn6hXapPowHyvcN9CQD&#10;T6rpou/0I0DvWuwDK9fU18hWYFFLCu3USfLMxem7K6ewIQQPjap0HX4f7UuwSo2oK0i/K6NfvRHV&#10;StdqK/Kj1qT0C7KhtD/nrKUDQ0ST0pHdaMmw7bDFSnXs8pDxswokyUWFFWWigoL0pgKY/PXar/k4&#10;6H9kYdI9ARt2Kx9tMpYiNRTigNU3UUXqRpAqhqZzUnwkiE03dafQpkejWvksFpGYh9AdRpt0opmP&#10;XudA6H104618CmArtR+1a2PnSkED5H7gaFaNCoPsUj+0aEUkQ1JE1ZYSIkczTVFCwHqapY/qIvZW&#10;bJRtySV9lbamiN0uo12q0V0Mcm3tguomIP8AyJ9NHcFVbqS/2kldWrk2TM0yIoodRS7Urb3M0lna&#10;BAtp8SZRI5HyK7/Vu5THM721jbdb6yAo/wCYDfl8CvivsSfYBvdH9tdK+KCbe6cW6zXMshw2WeRB&#10;lpEr+PNGLu6vr9o4tVoKJfgYbEfVri1xdpmOQO0/6iS3TD301xRYXMfI8Y0ckEnutm1sqaMmwZOt&#10;SFIybZzDZ+hbrOZe6y15lMjk8hBDEkI/cnqR9q+EY9kMiGVeMTRJkLkG3v8AZ00irWKwN5koWlVK&#10;JIk19UCLUbdqaPqev9Rq035Dbn42v1Pzrej/AMO6U7Yn531GuxlmeyyGHyUGWx3nvwZaeTrTjPhq&#10;5wleNPDUljk8t6re1ys/6zNkmtV/zdMTXZtn99Ak7/JdlpFkCH2RNFkbaSlclVVTCdKwWtDtKfjh&#10;EUcqQWHaS2xsD15t4TILXCTFIrVvYqv1Ej9gfpUfZ1uI1eO5jET9R1J70/U0doCygdZSpTqWDmtu&#10;tEKauJGZX/Z1+GPwRoaSirCn+WfaDpomiQKYqKNfEa6K0Pmm0tfOttUaAKtq3r/SSAOslMUqReze&#10;sK3/AEkyUVGwdFhutqHPSl+n5H5oVGrGuoFFAaKkjRdi2l0eoWvsKJITpqm2tKgpBuvkDr2rXyQu&#10;m/bXx/ii/C66hSduwBIJG9jrqvlq38xysqs2qdtKz9a66pWNfaQgaDnrTuGUn7MhVCfhtaRpFT/1&#10;YUzSIOp7NGNt/mQpGmjCp91jFdNDoddWA6ODMNrOhoHq39Rh2AjdQD7XWpOzNrsD0jY9nViBQYGu&#10;50zMysX3otS9qYFqH7aTbN2IUU+1Hya67AO6+DRVlO6+3X/iqVr7flBAiCCLtSxqtRqdogBuMWl1&#10;HBh/0dGFSoVu5XdGPqmf/wDyR9jF/UrXQf4IA1Jp2ljVjBKqNYOrLDHpk6BB6zQfqbiQNTS1nc36&#10;EWNiVKtXzVugljgsuqw7YQWbzVyieTG5aHIvWGkDSWthdy1b494lyyegE7uPj2mmAavmiAxQmtUT&#10;pf3otsWKFmmxpnN/w65gXH4QKJUjLCGkD9xqSiAFx8ayXOZ5Fb4gR5W+vIWuvTL+nyN+13fzYeHF&#10;8ttZKvZbfI21m310q05bdvGrRcetI88eQWGMxNxc3TPWgKWMFdKKIGv8qZdD4aj2NCvgj9YbK75L&#10;wrkmTycF1IDxzjaZbHJyG+w0Kg1oOPjXXVOFVmAU9mDAaOgW7k1/x9heuq2e29AmmVhX2ViqsNda&#10;Vtm9tv1UfBuZ3vGZ7Pl2DvEa6wpkvuR4+1j5nzaW+iggZBvY38fOh8GjTGuvegTR0KxSCe6hxu1v&#10;uJtdwWNtyGHklnZydRbNGkx/q/8ADsmYMV4JftBfpFGKjULWV/RX9nneHRWVxGjQATKoa6U17Fao&#10;mY07AC8to5Uktj2eJ4i3xUi/LOCkYApyWaOTcchappNOxDM2+0nzWq0hpwtH92KBSVZfk03Z1JbR&#10;ah2pn+G3R+K+SPgraR/EMCmoETqIYNXWMhnWS2eIyQ6V/wD8hLCtqBptMGpNkx9SzbU6Jre0G6Qe&#10;kk9QpNDW33Ui6qRGA2aBAPz2o/FA7p3Y1r5+wpFdnH1B6FNbGqPwrjR9i7f1+yNlo/NLsA1sa1qv&#10;YBSsXGt0NCgexTVHZr2qFL/XuO6ld6r7im7GlLLXbRY7ogUWUg9gA/w2nT19io6110Cnyq7Cxhq/&#10;T9i9pupoGqSEovSQD4NdStf/AJAfkE6H7UStMppGFHcZ/qKewIFN2amP238sK39jo1r4cUO1d/r1&#10;+SPj/jEmvnWvrr4+atsezlbHVGMlhoFwzNZwu1XtpM9S2skZC/Kpp7t0EeVnkmum+V11A9bV9WY9&#10;nr17pu1Q9ScbK0clvcfC3CtUc2jJcKGurxIqyOclEvV5GQqtaFEsawojelt/iC0CmwdFfnHC7XOF&#10;rGa2m41xF4oEt1ipFUrzSYxCIAgKCQPWwGqHzQJemfTaJI2x/emJLY/WrII82SnjkW5uRZ2wBNMe&#10;lftXZhUh61Zu7z2fi45isxymxwWQwkOPyVZXPRWc+Syc0lp4y8X8p5RyPl/D8Vx7juIu/fbQKJR/&#10;D729i4tj8M2J5lluNcVwSRzSt1ZQegpvhidUofbJ9j80+uxDEOwoBlrJFUjtPKGRi4KuM40ONQZC&#10;7aGOEoCNHVA7YhiB3RnoszUfgr7NfuPkV+9KFr539xQ/dtszkkDsD6WNGB1rsxaS2E7JHcWpTJ5S&#10;Ori5v7qo7MpWtV11WhR+a+NA7J3RrRI01SlNYW4/T5KKNSMY/wCnmzOHxRu4rP8ApZBlRSxMn1Nd&#10;itOahaSyueLZ2HIWUtx0r2e5MigkOSsw1Zq9ksrp8ixXE3DzUOop1OpNsPsaKHrewehlftQBZXKI&#10;xVu1yCDN8rIAK6pTmPqZAVB2x1tvhlIDdtU2mLn2MZNVrQ1telCv2bq1FPr2ZDj49xRbFQJ0VtyV&#10;bzADKW4kWQ6af91V+4IpXZ6J60RWy1dS7HVH2LXUmgpKjs6nZX1sI1P1Zu1SnR2aUmOjutsKZl6f&#10;YEj2HsxoswIipiUHZiGf6MXSj1avkV/kZNNQZUPb5Us5H3O1FP1NKWWj1AjmZqiKdPh6k+pM/wDT&#10;uD0DMSuvk01Fm16+i9iAf3J3Q2K2WJBFfsjexaiUlUA2oLV1+Ix9guqFd9V1ikNxb/M6vHQXsz/Y&#10;q42wHWTqyJsP2ZXL9Qzd6NOWobNfIobJ6r2/eiHND5qXdOPkqa11IMgJ+aG1oEsAoVW/b/h6sutV&#10;CWNJ+xVajR2bSRrHN8SzOWk+RdRLESxZ+RZKO1iRWanV+z/K66186O1DB9opq0WMGKhM/UTEVJdG&#10;JWvZCLq6ubtok+UHSgVLFFNKGkOF+hsQhDRBqQMrGSYrb463dlnDQysm5JNDlGQ/XX0ShUbQOyW/&#10;anA6ml+47Og0VJBogNVpcRKYr5EE+SRWvLya6mC6LjYB+RsGUBK8fol1nY40jX8RuFvsJ5P47z7M&#10;WAyGTvJ4cPGn6TxtfRW9vzvlYyYbjFtBbYbBYvI8dyvFMPwHhlrk76NGt/fc+kID9W6HSNX2Yk9Q&#10;ySCix3oKfknoTXzrLl3sIOD8e8o+Jb/g/F/EHinF7FqaDfLfv8U31WOR1r1ua3ors0pUKP8AJvmt&#10;aAArfz2JoNXwp+tO+minhhjjyNr2vBGGDE1qvqa66bfz/wB/IfCsWo1/wLsuCG2abfV4tNgeQq8K&#10;XwUXF4mrm/RI8rkGakj0GOyQvU/NToJBispd4yWy5ZDdRw3Lvag96fHC5rzLx2+xcNlO92MXBODE&#10;kwRZXWiV62kP2ktRV3ZJJE6NBcKnQaWmf7yMPWzMQw2eo0SnXvodtVoUN0yFq0GX69dqK3qtMSwF&#10;ez+mo6p/kD80BqnZu1k3aER9SzsEj6qH+Ku5A0E7BWuEOlPyAWGww7AjsTQPye6nWwx+kckgrqVQ&#10;Ka070H2pDLX7GTbD2es7IrpulfoxIpSddmFAvQ+zK3YmUNX+JLA0wpiKJO9/Vl+NAFh0PyKBFKpF&#10;NoHZSu3QltmOQVG6pTzeyn9rV8gDYAduvVFBUsrFRGKI0pkLBuocoy0wcVquxNRg94wQOvytddV1&#10;1XzR/bZ0V1SzGrqFZBP7Iin7O6sAwI/6w3RfdPRcNWxRr4Wn2KJbX71sbJ+A2lP2U7okgha18KdH&#10;/IfbQDNTKN/BBb46g1BIq0HAr5eVd0/yQWSiW/K/NX+SjsoLy4nvJxsFu+wp0Vaj8to0Au0V2pYh&#10;qJgGjLkiPtUik1cTM1RqFob3TIoYaIaILJjpWQ4e5jKwypSiNzKUNAaAlDBpIkrlHIukS25FFthv&#10;rXSu1fH5KGABrZ31YkwxdIcezzTPJExUvSAJXyQQRStsf41P3I4TMljlbS5S7g5lwjBczxdz+H7P&#10;2fL+U+NuFYDg2CxOYytxeZXIYC1znLVwtt408aXFxY5fmH6TmeYyN7np1j61oV1Io9KVSANNTakD&#10;la/am6qxFBhpR0roN3oElvwOLNjJeR+P3OZ5FZvH69NQ6UG2d/Oj2+23IospV1bZYCv8WXsa0q1s&#10;UBuuuq+K3qnAUYaMXmV5L4yu7jC8Et+b5PlN7hZobVdmtKaH77PY/udfl+/5bH5EtvVE6o9jR+1S&#10;gGgAhgytyF/ijtU9zdTUilSf3ckltURuvhi8fZZUmjrhl29zi4rfrUSepuWYax5NibLxQ1ldQcVs&#10;4477jiR1kcXJEiZZHv7KyMcc1v8ASSLRy9sqXC2wkp7IKbmMpRlbpuiT2Ow2+1N2agdEnUfyo+dM&#10;+qkGg7A1pmB0B8b+mm/xG9/Q19lUB94kgIJJBQkUhn2pYEXkrek99SswI0KOmUkMPjqn+KnbMrmQ&#10;9dfApNbHcjXU9ww6g0x+Pb1SQ9a0HouWrspSvY1AEFgyV9So7NWiKIFNqmjatFaIJPy1Mx0zF2kB&#10;WnZjRZqNDstBWYg0yH0lvgfv2ADf4ufg7oKgHwZPlW/6divj16O62K7Ma7FiQRWiatk7BG6lTo7N&#10;A9gvYU+wQp0a1RTVDerpFZZlfsQtOwJJ+g/boa+umYCv+AHbHdE/If2V803XQcOQABsCiB2YgU/2&#10;r66+TX+dHWhRUEA7DNobaoZgKS4DVE/z9QDMFZphUlxtIpDrM5mK3q4nurmbr1LrpuqqTIHY/FfI&#10;o/LQxoWSAioFMhtcT2qaya2ov8tFIQ0Le1SHJHSu+jIoB2zF4/hOwaxu5IqtsipCXwV/1Uezedqf&#10;KLAMryJjSI9xMPitEEg7C6LgiiU9dMQB2JYIKVS5a2IqIvCWKzV1Ou6AfJptE/Zn+Kkl7VhoZEfi&#10;HOLa3Fpmsferkr2zYQ8SxGba0x+OsYvxY8OzmYwP4Y/Ed7yi4zUnrx92sV1yUL1o/FAHZbZCqlMd&#10;Fj1pwCe26Otsi9mfrXZWI0G3976XpBy7ivKbfxf4k4ZyHN8Lx8vtr7bYLoDqADWwQK/f8mf4AOgy&#10;ka2QSH38rtq2a0Ax+ab/AAglayvsBzzGXVqycet8lyzkNnFbW47Rn4RQTS6oCtVthXzsg0zBa+db&#10;oAmj+2iBqu4NBAF7AVsaO+tftTEbPyAdV2Ff4tcRqw4XlEtp4ZQ0cLCoVUVfSdqMIWrxauLWK4OT&#10;4BeWnJOjFDGyieAMM9D9kT1I3U1LEGrJWAQLrfVi2+1Ffl+1FfgduvQdHUb+mvmjrWvhiCegaj8g&#10;Gv8AmkpjoLGjLCz7jkW4oqQdEVM/USy96kfVFTs/uVAogGuq0AQsQ0WPZuroSiFgepLdl+pOy1EL&#10;X7UPXUoNANo/5KSQ23X4ND4pqkYsgj3SA9Y360fkB/lm2HjG21TEbJplApiQdtTLugNFHYUzCN2K&#10;yJLF9QCCzCSuyKCEAbp131rRcsSKNftW90x6181+xJJBX5rZ6wO7SoNj5UKxahugxogmuwLdQ1b6&#10;g9qVgBOuxKKf/JmHY/Ac9ab5HwaYKa2K+1MxUSfABNaBWNuzN8jtThWUHbOWFd60VAKCj9a66G0r&#10;tuia0K7EUl1Ud0Kgu91Jfe1jc7pbtyfaxrMZ71K/snboVP8A7gBqX5rdDqh2Osah3jt3ZevarS33&#10;UfaGr9g56Egj4uGY3H0UfPaRXUyMJB6iSxV1CE1GHAt7vpS30lfxE02Vk3JeXc9RRCk1r/3A+APn&#10;ZrqaUjbfud7iUbkn7PB1VPZ7KyEvVrLICapda7fDGg30/cLvqw22Lx0fqy/EkS6gytxhLccomuGP&#10;kOSwt8Z5DydzkkyuNzsDZHD4yDyh5LNxFi7I2kBDxnWqBYUNiiHFFiEJOx3r4qTXVFUVpNMd1Zwy&#10;39+cBZu86/qk4x5By/GbfK+X8zyAQ48YyUN2A3vXy3+IUAbO2Hz2BJIavnR0KJOox8KfglR+X7Ey&#10;aK7dmx7yo1jewn9bfbKNJIkZBP8AioatjYrZo0exJIFH5od631r4FMaYMa3putMep7E1+5Ip+1AE&#10;jfcDtQYkn5oMVDft/VtjxjlMdxD+pCGzyPYPcRGRujLO4YTjvNdz97YhVaQgrIvc5RxNdqBW91Iu&#10;6nRdZGARuWV6ZiKX4IG/y2Aqb1X1ot9v3rQodafuhYfEmyTuOjsUSNjrr6sFMkTQX7EfqEKXV0VM&#10;ly2nWRwo3RHrpU+zf5brY0/wu3aj3UaYkt9T8BZVatoKIFF9oWcqe29Bj+1H7VI7LRb6fHUaNPpq&#10;CaqMrss9dq3uvinbrTp8sQCwbrsBf8R0dK+DQfrXU7YtJXZmrqYg0aOnRg5j2W2o+TW69gWu/atn&#10;t37LvrTIaHYUzBQp0GDb+tMwpO3eIkjsdfGhs0rGgNqPrTV8MNAV+4lOquFDUSXZj2oOz0CFr5NN&#10;1FNLT7II2dkUVU026claLfRD0VmBph2BNdQSD1pgGXYqTbDv9t9WA1TdXoa6jqamkUlLnrUM3Zor&#10;kdXdVEtyq1PfySJ6PtLCqoY20dewBhQH1X5re2cfWyj7FIdUimoPoO1OQK6Lu/uBDDD2atk0TXeh&#10;9T10xRVZWbs4UD50f2LK1MihV0g1879dOFr4pgAfgnTAFt11Fb1VtB7hb2MYbkuZOKv05HH6bKL9&#10;YlhjLcnJobe5T4jCmMdlWv3C/Q24ja5sMhHHV5loGF9dHIXKx9aa170iGBuJ4LeK5Rlr6fP29gfZ&#10;8FR9K61/6/XXwKJ7D9gV0NrTgKHBK6Jqef6+McDacmxvirxTzDjclo8bySQRFbJVjy/MvG2dsLe3&#10;k9sah6P1o7oqAykBkHavimEat10HBUFq+mvjr0BHYg1EgLW1mkcdzcWkVWl3Zz1l8SqIki9dbrWg&#10;v+PyTr41oN+2qOqYHZPz/lR9n5MWo9hRpmof5H92KsK1Qbqw+WfZQqKB6F91J92gDpVpyC4gEXJW&#10;qXlJBw/KYpku8m8phn1Ul5uuxlM0nqq/vxaQySI7/Wmk+zbAlOhcwLLEbdUf9J2WS0btIhjYmNaZ&#10;vjqUp2UE/Nar9jvVFQV/agSaLuwBZSB9Yo+wWIuhRNaJohUjZi1Sv8nVN7XofUhXavYevyKP1oA9&#10;NAD69nlLH2IaBPXQNFND/Ahnau5FKRHTn2AKKdgwK6DHVfPZ6/eiFFBelfCADqDulPWmUpRINOR1&#10;HRnB03+ZHbSb32Xr+5TRKxs6sgUQKChjapAdmGMgwhw1t1EkZQAbr5plr4FHqaBBDN99vUgOyPr1&#10;0Owrspq2c0NrX16f8Vhv69fk0QK+WqT9vmpJDuXcgm7KGLU2+rDtUvc18+shGPbQK0W+PkKNgBQ9&#10;detbfba39esbfDO4okdWZ61sAKa7LW6bZDfI+ooldwzGUwQdpFgkUiEyVFFKaiw/vqbEpC7RRmmh&#10;SRp7YrFI2pCHNf41p2EFtSQpHVrH1oHqFP2RlankUF5AKaQRLdTvdTKV0Pkn4cI5XS6TbN2c0Oor&#10;1kUsLMVtOzDHoRLZfC9o2D/BAFHrR3sEE7KMWY0w0Ovyhd5cXYx/prOyCz+VOBLyKHCceyM11huJ&#10;DH238Jgit8vN+qyYJK61Xb4JNR2jtXoWM++ZaZixCaB7barLtLkPJfPrjg2O4xczcpt7R3ktzqvY&#10;D+W+p+wpuxBX40TTEdmK18MXNS3ADXkd7x3lzz5LC5PLZjP5q1t4vRRILOJI5shzrkGe41ZqEXsR&#10;Q/YMDQavgV1JIAJ+rUV3W2B3unVdAdqLGg26kOjbu3sbLBKvrl5nhyX6JrDLpeW0saCXsHf4U6YU&#10;R1piK+KCtR+a1RrW63W62CSStNsivjWm0Vav8Q6khRsED8lYGnFSkrTB2qRQKRqkX7P2BIkkqzur&#10;qxkxmdjuImyKKFyIYRS6W7vAi5ueTQypajlSrW9yJY9/EqfWWLYMWnP3r06qaLutxCIj9Gpmj22k&#10;JcV37nezoUzNROl7lQy0xY0D1qJCjRs8dTASCFiTInZV7BpOso+1NtI22V26DvEGcp2/92HSu3yE&#10;oSdCFor9dKoEh26hjJrbdUP7Dt2OjGGGgx1TfZuy12r/AK/YVG31P+HckM7KhqTvRINbph8jey7A&#10;tpjGzbYgt13R6mo30FQTBR1r5plQUxTUUnZS+qaNHq7iMdRkrXz20BROzvdFutbNO+qB7U7HSgCn&#10;G2tZSkijdP8AWgWNf40Tsb+PslCT5Yl6ZgzSkdJD1VnC0afqo+nVflIyXr/Gtt1bsK/etNr4RDrX&#10;zTn4/cJ30h2zKKfsBvuFG0+SP+Heh9R2+v8Akd1FGKghYRqopNVa26NQuCFuyxDRNUKNHV+dQb7P&#10;ugoJgSNSAa7OE/USEQTAUs8dCUGvd1kmvEQSzyT0uqCyhdapldW7L106klkk7SMTbmhINwt1rs3a&#10;OU19CLmAdipFB1UufnZpkDMxYjfWgSCJ/Y0Q6Scek7xXEYqUzKuHtP0Esvsun5jmYsdi4IpCx3XU&#10;ku2hYWTzPHFEguby3NCBZzkITHUcitAAds4B4bbQfxG/4PxzyOPIXIeNcC4vYJKIP8qIYkgVs1v4&#10;PwSK/eh+5Y6btSRsaaONbu58vSwCGK7nl0AxatKRcuY4OP8AD+QZPEcl41mOIXsTLIjhKFM5Yf4p&#10;+5IUVtKHxXxskq0n1pRRUhtENc3PrXgfFFzWK84WD8CkxXPMbkKyWRjmbivG3Fhk4f09wPihsBt1&#10;2pv3+RQpvj8gKKg1v8hRK0P2+2iND5rbU29EliPij/i1FPl97OisgPVSwP22iFqlt2DvolgoPrKN&#10;BlbyOWzRysKuaksXc53Fyi1e89Ny9yBWAaVoorWQmaErXr2CGZvWvraEM5t9Vf45ZI7iCSBgxZQE&#10;NFNuDuiwWuuj21SopI2E3ofIqH91U04DUPlYyYmkcLUx3WjrT66sa+akJJ+FEidQuiOm62SdlGO3&#10;EXamavWzR9O41tVk+knypDaBDUeis+w2i4Ygs4Aru2h3FMjsqSAUfudUX2AvWlZ9s8vUgCgWYgE1&#10;6waRW7BO1GHY/TgpLH1RYPlRW1BjTZf9tbpgoJVNKV1KntpgVb60QCer/l27H9qYtvodnX5P+ys4&#10;FrI0q/Zakb4R/oN0Duj212OmOw2u0klSjsHVXIIFfvWvWNhlk+S9bFbpvrTiiWVNeyj1UyfWpOxV&#10;mOv3BUlSH0y/J7U+1H/CFr5JJ1S0PXVrDUSyUD90AJgSgoUTKXZ4uoQJ2zp2qWzCuoVusfdYhtIh&#10;TxtHUYdZwoJaMrRLlXmk9vVgP8lQEV9tAMxBVa19vZpWjcUinq/sJt7cKkaMKMfahHQYNTJurldM&#10;jarTaO9aOh1NJHR6mkgXbH5w+S9JTKQyKb5WpcjEKyvIYLMZK6ucndhdUTqiWoKvcSt1vMq8DJ7Z&#10;mOcisYozmMtVnJKylk1/nQvZLSuH5TJrFd+HeQtWPk9lvphX70e2v3QgkaHVQzE7Wm+SpAb4FO40&#10;6Hr+ljrrug/wWPYAgTf1IuHeRL/h6c4w+V8jYS3PSjvqFbTfFdSK1umYk6+NGuzb6EyN9F+xVQRX&#10;YrV7H7YvDOTikwHmPxvb+TeHY/wpynCZrh/ivLX2Yhw1lY2HK7mKfPpogto6NNvW1H5ElhWq+RX1&#10;B/em1obNdCx0wohjR2aH7E9qPsSiXA/etkDVGv2pkFPKGlAKqBujENKCavLWu2g/VaiQG6xtv2tL&#10;O2+0dsqFcTb5CHyDxSfF5e0t3lbC4MW9lHGfY2PD1PaBFuYSpgf2jQAH2qXaHK2yMXj0XDV26oxd&#10;gd7bRrZKqGJ69qL6HzS/Vwv2Eum33osOrDdSsBRJ9pIWiAQDutKyqOpCsT2ApzqmDrUZZSO/YL1p&#10;ySqM2z9aYnrD808Ypj3r52wCse+3kOt9A3yqkmnbVErqKRDTfv8ACU37fau50vdqIG+lKtAGvToI&#10;AUjA0YutSkLUSdRIgKmlIFdjTtTjsH1vt1oL8XIO1bQbSDQJJ+dGu5onYCtIWFfQg9qLEGOX1VDd&#10;xyK31Ifdfsu/juWot1onVNJ8zN8dtlvinbY+VXe0ZmNdmAffZiwXsaP2P3pVLUVJpWDUW+uh6wU1&#10;/lTe3qq/OyGGyfq9EgH4ZY/2YOKC7H9OrRtCFtmOP5iSl0a7gU7mpT2E06QLI/uZ/wBv86toGNRW&#10;nWlh+RZpKbvCSqEs1Rei0LcVfaVxvr3PY7NKewBbbHVKeqomgju9SyECx0qoKSVYgbjvTydj+oKP&#10;FcKROVeipD/auyg9iaX/ABKtQJ17WFGPdIzRsl9MoOSkqXKugaOadkj0Bp22K3Vt3musTxdUT8Q9&#10;5ccOz+M8hWt5Z8VduSZfEYuexsr+VZ8yPlQelSxKzcdy8VjXkLnF5n7W3j9a9WB2euqH0rRAf5IQ&#10;k6YEfsB1rXc/NE7pt7Cjf+AI+wDqX0VyMCmKw5Ff4jizW6QhWMlB3FbIrsxXahz36qa+xrs3YgKD&#10;vsT9R/n16GH1s1jmLnjeUwHPsHmrfJJx6+kOSwtjDy/yB66htpDJvSn4OqJYU2wu9UaBLV/0/NFg&#10;R8djqjrqGBokmmfQWnAB/amJog0fkEdlAAr5BfRMhZlgs2pLZUESw6kVFpB9rkE1coyMEFSJKJeJ&#10;3Qls4Yuhj0RaXBtG5DY2OYiteM2Vg5ZCP0nWhESbmFBHPiv1FGxmgupI2BYFRJ8C/wD/AMdz/TkO&#10;9en5MRFNEys2gPY2gZIAQ5KbUj/P7ERMxpyaHaWn2KKDTfDsO9Ial76VRGBsNqu8r1L80/woPSiE&#10;Cs3wU6hBLsEJR6lT9aYdqk7CgQ9fZx1G1B2FYU/2PwV+GJ6hjpU+TWwR17Dq9Mp05618Uq107BU9&#10;lIum9ZFIeraHYaNa+ULb9grUe/lqfqaZl2PmmXsu067qePYbuS37Eitr2LGia+prZralf+HWgvYy&#10;DSoxVYr5liSVWBlUFie/fVCdNSSbp5GWm7UTui1fJb47/Pb5on4IZqLbRNGidHRpT8ftWt08mz+w&#10;2FOqdnNFiCzAVoqCaG0rbCh20SOxpj9oJdNbynSUrBR7qLFqEj1PdrDVzdS3UhJiA+WSLuba3TQo&#10;fBso+1TT/wD15pgxI6sgZxlHYSAOq9XFN/jrTIQS6ab+pIW9jV72VFX9RPZWh1JD1U5AyO1we5ya&#10;0kV1cSWNiFq6tTGs0iiROmmEIP1NMpB/9gCKP1r9iflpAN/NfRQoFEvRK9goWm0Rx8Kl/i1jurXn&#10;fGcNy7E47wpbcauPFHh2Pjs/PcvDj8HaM0zHvX2NMC5keXvksfmYljEi1vtQIoj4OqVtMw+3f5I7&#10;Uf8AA0fYabvXc7o622ymjsmi7dr6MlMHc8O5hxPyJDg+K8fsT2jUjr9jQHWtAD96HVD2L0O2tOHl&#10;KhmkO2kIECLNVwgQyW3soQyxut5kBUt5kZ1SxDME9Yob2e4o6NE0B8n5req/YljRbdBWoo3ZrWTq&#10;8MsY9lBw1Ma2K/em/f41oUd02taFSHS2kBkUWgQzWkusjmZsXc4zI/rVtyTV0CRdjo3Xs1yPYvDs&#10;t6ZLecOkc+lSZCl0/Wpn2e/re4IaLuVEzApjZfXNn7G3lqUdXmj+k+krIkNDr3OlsQzwMaETASW5&#10;UyWqVPZSVJEoZpBvt627U21C9irfJCNRJovqjqQ6K1sacKa2ChTdAgUTRTZKsaX4LfYlqjPsrssi&#10;/wCVKnSux0TsylAqU5Pffwztre6PSlU11PcRurJCUoKxBi2uiKKAV6gwaMuzQFB+1enpGqFq1uio&#10;AK/UfUOvwR8EKo/dSr731DhhXzRVdqRt+q0rbeXRU9grnvUmtn/EM7DZNP1B37AutV3AQ0UVCetF&#10;2IikJoXS9hOjKx+hmIHY6bdFxrsTXyVLapPkEUW7Ct03zX2Wj1ALHqNij80wYVvYQgVICoPVKHyN&#10;fYH7FfnrQBagwojrQB2NrX70hJqCbrVtcklZdkugppCKlyKVIjs0UKCjG4qWF+1sAWRfhNLSfNWg&#10;6VNJ2p0+RE1SuIlld5pfqtfFEbGgKYfBiNFtgb0QO1jYkGGJRRt3lXMXjWuThvzIsE6l8XDLMmOs&#10;JFGSt/6FyJpZmWSOrK2QiW3RWnHUgBq1X7nX1KsKJpm+SGrS6J+Ov1JG266sWMcnGeTwrFdZC2lo&#10;LAWueR2WMt+c8on5RfQQhIyXUrTSPWP6pc3ufw2H4zZXrXKgDuwUH7fkSOwpOlHZra0w+Sy7YdmO&#10;lJXRYASf+zBCylaP0AHsrFAYfIc55VZ8xwcI6jvJTfLbJrXwGav+sQa33oN0pYzK9pi5Hr+Ed6uc&#10;NcW4mEomDfG61ugOtftR2a/9dUTuhX7UDqh+/wC9Emh2kqCILSWbvUeOXYsoy01iKusXTxSxUT2o&#10;ntX/AAijRNBVJJBpgalPU4637wpbA1a2kMjeVOE3dvPxnCzw2v6coLhV6ZT6g76BaQG3n41yUV+q&#10;Gob75mulapbk7lu1aS3vI5be5ulRlleQ6G7y5LxztqSWRCl04q7buYYdH100JQeodHh2EjQBogtX&#10;Nkpp4vuR0co+tMCfYtIVK/YBuxrXZOzKNFaMtfFN9aHaugBbYJ7VoqSEZgCtDqa2pEUik/KV8Fdx&#10;mn7CpAWkB6vrtRDKFDkhHSvUy0EaRI42oRnSoN6NevpQj9lG32wDhxEqsiU1v2rp1ZQOwRuo/cN8&#10;fvTf49u1P9ajb57t2YqyHsacMQCVRu1fY0C9XIIL6pywrsz0geh9qJJXrS7FA/J/b7bPYV9qYKtf&#10;auy7ZSQrPRlbfYV3boD0Y/FaU0WZiGPbdHYah2FCvtve67fH2NfNH9/t+RB0WKINkv8ARB/jrQHQ&#10;Vv6gFR+1apWIojVbNRqxq3RuyqyrGD19Uj0bRukqzRTw2TFkto0pox1e37VEyxzoWIXW4k0Q+wz9&#10;q+q00gU5PINPIFbt/wBLpSuY6H2dlcuNmhF2rTVZwex7eDQisiz2QghrnvA5L2aOzFtWB43PcXWP&#10;w1vaQQQA1yOdYLayWRqNt2MVr8y1K7SNoEsxFdhR7AM1BN1/7DsSDtTuiegcsKWxuJiMbGEMHob+&#10;MXQL8guIlv769vqt7VIV7glt0x7s3SraJ7m7uPHWG5JFcNbHK/TTKaZtMxKUbe+MKyfRz9fne+5J&#10;dAdCmHcsNH96VlZdbpm6U/r7xWrXVcJxWEU5vjOExlhgH+t4htpkdTTHbMpYb3Q2xOxSKTR7BUT2&#10;DE2cIF1fxWq3WeYPic/+orOWayUlBqJVa2GJ1vX5E7r51v43R1R+a7g0W+YUAq1jVKeVVE19ojJv&#10;u0yAloyiWr+22HUowGyTutE19S3/AH/m9/lMxB43KJbXpqo0WryW2vrS7gSJX0Vk/wAstKvcdum6&#10;njLKglgfHchuIyMyGBzTtTX5KzXHasbyHowmMi20gI/VlBdXKhbqXdPKQs1wiBfl4kVm6/CLunB7&#10;Ffl17UBTBWWaxBEVn0b9IaFgtNaNRgZae0Jr0MtAMQvavtQX+s7DsEJorICZHDMJRWyaZgxb4oBi&#10;ejmjBqmjbovt122Sy9WQyHo7lYW7FB2MJ0IfbRt4+pgoQdisK91txr1x0qhg0dKtAHYTVAAUq/b0&#10;EFYgaMKitKtek0wIrsooHsuutEuoUtHR01HtRYyVMshr2A0zqrmZg0rCpWZ3PzTfC7BrbdgdL8g/&#10;ChWJosNA0zbI/wAtjbkksDonsinVbo76sRrv1PwabZOyaPxQrsGoksCfp2GiQ1B669VUg0a/ei3z&#10;vdaavmmI0pRw2tsH38CnHY/ZQGDL86/9egNDXX4qGNmNsnVIoUBApfirPvMLjDxASRKtSk9lq8+q&#10;tKwmtZ1AV1NB+tGajLTT9avsp7jEoUKpc/Jr4oEKzEs23FaRz2JbuScaTVtFs60O32kuutu3Gcbf&#10;SYhMVjrSXtOx+qc1yqSzWe0QSCjIKurhhS/v12o31/cbFN8EMKK6/L1V2XT6LWeOTUi9B7ADctL2&#10;IDkw6rqFJ0aHShrQQs333alLaabkd60EssNpKs6MBOvZDLdSzGHj2Pw/PLK8ur+P9FmdKw2a/wAD&#10;r5YaZ9UTuv6hpT/Tfv3bXe7bpHbcCuM5wHD8N5XbcU91xeJbd7d8hb/qYVsbkRAfOitBQK+sYcg1&#10;22GOqiZ5mvbm6x0U2T/WAx9aXOSWEtlkHurSX1dwR2/yrr8nt1X9vmmZStf9re6FA1D9nE6K3vNX&#10;V32ae50s919rO8MdW91ujcF1vIGNCj8URqtA1/yvmmFSrtcHkP0k8dysqRTDtLP8T3AJe4k63Vx0&#10;Ex/USllagx1vqPWZEZGoyyLQnmWv4hOFknndCkkMmJzw6JdIyteDrNcd1lc6uJupe4Mr28JBgiPr&#10;+APk029MaLV9S3qGgGNSW7KYokcSW3w9qSXj3RhBDW0Xe4xwZZ7YxP6vgQKaWBDX6U9WtjRiZi8W&#10;gwcr86EHdhFqNIRowEV6G21uWH6MNT2GozZPHXqK0sdNAIlRQWFsylUDV6UlX1hAYtqNoJUUqCwp&#10;122yldTuPWyPpGoNBK/T00AIMfQsvVZF7VIGVtUWWifh9Cg+qb70e4qQyaY9A/2JYBp223ZgSXA+&#10;qyFfr8gGvg0WDV2Z6J7HQBBAPbY+N/5M1f4Vqu2q+dfFfAojY7dz9tn9y+qaizddaT5rdBuo7fPw&#10;GOwPgj4rqNkUvda/517Ud9j3VAOr66kBq/dh9qP2p9EAdq0at4yVhjK1GSSkNRwNu2QxC5uDUxPd&#10;vilUmsxL+ngQfZHKVHdSMTft2N+xEl64LvNIVi+2qA1Q2a+Ax6mgEpFVn1uRF7VJ92x/0OMcyhoC&#10;aaKpA5NrE+7OOKOhPF15dmobCy7tezx/sDLTexabTV/jT7r6muvwK2AxXVAdaA2OpShrVlDGWa8I&#10;GQybKkFxcFrrIRRpb38shbq9Edq+a+DS1o0xVB+okmbj/DcnfSLwvjqi5w1tI+T4bmfRzPjXLMRw&#10;XPePbHK+HfE3hLj3ilkv7jO5AfWjtq7VrVa1W90W3W3DP9iU2dHc0HsGD5XmMKM1zbN5a2hi0vyB&#10;j7v2W8ebeMe5pZPk1tt/DV0JCfUyP9fHkEeU5TzTgdpe4RfJgx+SsuY2V7DgJY8zn7fighsJ21ff&#10;Gt/OtU1f403wTujoVv4+QR+9GkYqsndpTeAG4mbrK7EpOqpC462t+oe1uyKJ7VIOkh/f4JY6OxRG&#10;qb99/O/h03WMyctuHve5bIEi5mYVLehKvruWakqQ6dFBH1I2jLNbrp1CAt2j0OrAUw3Tg9obu5hC&#10;ZGUj+KSbkyEpb3Sytj4nYwQ9VWP6SQbNwjRUJxt5UqRSwj+X6dq9e1MdR76+pWXoRUkfZSlP1IaL&#10;5aAkSWZQ+iQStEHVBupItl41qSLdPbPQV9qvwkWo1t16BEpIzv0AFkUV0UB4QBJGpr0fDQA1Gope&#10;3bYoaA0xpFLIY/gL8FApQsKKrroQN0ibMca7CM1Km69PwbemtCElhYVPGzU/cFQ5rowZjRRQC7pX&#10;6kkzFWEnxT+zZ+wLsFaQNRPxrtTbClhrYoUAAdqK2KOzR0K612SmoCiWJr/2YEV2rXxvRHWhoAE0&#10;QzF91+5P7s+6LfHwtdjX+VfBoOdBAx+UpgKB7FiaOgNE02zRKqdDe6G+1DYOjuvmrHb1CnwkNBeq&#10;Iyil/aZFkMyBWRNsZVSsrftdS+ktXX57FSCxJdt+sFgRQ+p0a0dhSxVetELs7LA9UbW4xXvjFQ3T&#10;NLjL/wBVLkBIk05ahMgpJN0swFXeV9dZ65uL24iXVGRYxDP3aVq/aiPjYWjpWJreqHydGj81tRQp&#10;jGKxcTXQXjrTWK8viXKZDkltDDxOzbLS3GHa1xUL+ygg0C1FqX5ouFFrb3ebvMdhbDFxZHkVtFAc&#10;3cXaWmX/AEUmG5hZyvyy9/VU/L85mctyDK5bkMVvbrCnagexb5oAV1DMGWj8nfy7UPgiTQdO1PFG&#10;xVAqj/PZkTh62JuuZ4axsJVPZKcqKX5LMK+2zH9OH5ZcByeGaG8t/PH4cpZM3x3xe9jY+HPGD213&#10;yqezscRBN+rugTX7UoBr96/7vYBr5II3Q6kv/l+5Z+tY20e5oYH2DlmMuMebfId1kkQne1meRTi/&#10;dPd2ltpGgaMXJJn7KV+a+BRPWjRUAOwoq7L6CKghiYLG60Sy1cM1XQ6UvYBFHQbFRxkCUar1CJRJ&#10;qK41X0CqzKgU7fr37dKc9lIJp4iKcioAnewtiq2lvSW6GntHWsvC3olu5zPb5Ad1+aWNtxpqjGes&#10;goEa+er67MujoUR2oRqKUECdNs0I36FagPgoFGiKlGjompYFYesMUjUgqAFjHcqiUYxXXVdQa6bp&#10;oqdTrqe0SBSwXbfsFNLF2CIQoVdCMVJHsSRhaBaiewX7GGJjSKBUfXQChlUCgopUFS2fsW5sXFTw&#10;etutMrOzfWpOwpk+xjrvqmd9mV63olj238Alq7aok9t9if2AIBIo9vyAAoLovsrRLUGYEks3U9vn&#10;XzSkNTddfuHFAfJCbWm+wMndW2tbNfDUdClY6OhTDtXs0dnsDum2oPyf+iT6At1JVa+KAYkqWo7E&#10;eiA/7dq3utmsdpaiZKRyh9hYxsFHvKgMpqR2cu2qy2T9oC9S6EExnY+1R/5hFoqvcJGAFHXQ2da6&#10;ij1ot2C9loft1buzSGpkbUFm0dRKUoXLpRv6jvzUWS6q+UlkqZyqzg+0fcPZl6ghjjE/XsUWvnr3&#10;FddF9bAGiwr6oehA/emGquez1wqzhEMEMVofLfhF7/KJwq+uMb408dDA4fyPew2mMtQRHv4I+D+4&#10;JWrouV41iI+P43OTvHB+uju4sZcPM+fu7YQYDAZIY2E3LWmftI7a7g6evt86+Oy12o6Y761pa+Kf&#10;qodkmog677YFlDLoAfVv6gf7RdngZ5DeQLuOizdvhRH2ev3oaotqruzS4rgHku5wYTlHHMna2q8Z&#10;gbL8sxGIi5nyy85A1nbfp42BB+y0P2APVey123WiKPauvxsAglq7fFz9RwW1W7s4sR9fJeAU8cs8&#10;+/6gZQPLYXweS5uEriStcm1sStZC062Mjbl2fyGqZgKO6OgddnS3JoWxFXTyW62uS99CXdXA71eR&#10;gjuRTKNuVYxv1PtkeovYFm/xkZBQPamYVtzWlptbJVq7M5J1TaNWS6ktLbUdpEBUdvqhbJJWWwrP&#10;DyG2uLK6xNv+quIrX1KoUFWArRNToVCrXbQbWtDZ+aH7/kUq4jYUhfewpfYaXszdRtnAJHYSJS7I&#10;3tIx8/ApvlT8UY1pE7V0+skPYNF8iImj9aX4pE7BI9UIzv1jRjapItF17VMClP3IRyTDuoo2NKNU&#10;pDHqdD5r5JgZae1hePL2XqLjVNunXtXRdy0y7E3XW6LCiRXxrR1819UDJ8Hpoj4WtEAg032pqK/V&#10;jsD7V9aRVFEUYt16lNeklXj1TDQH+Irr2pn6Ux0quSprs5rsRRND60fuB8DtTAhd7AOqC6pnZG2a&#10;+ASxrQFKxZSxpgWodxXsJf57KfYxPxuWoD8wSaAmpZPn3AU7HUtxsyXIiXIZKR6SJt9QaRdUe4k/&#10;xrrIrKPsoG26igNDto6OzsEsxpQKISvV2BUIIw8jdI6ULo/BaUh39naMsaiYGhMQTL2qQSGkJRRM&#10;7Ey/T/J1XsOrUx1X26fU19y2q0zEhqHxTyP2gt649khZXRuIru2uS+8MqWtxd5hLePlOYlz+XhiW&#10;IMyCjut6JrjOPa8yvKvKmPtuTxZL9ffQWq5u8zuWh4taYO/kyl1yLLZnL8lwfkbDW9ze463g4tii&#10;DYjrvZNdgG32pCDXwFLHoxUTDFzyU3YSdu1dqVuwl0R8BCEFKvepVJrHyqBfdI5FJBfRIZhTL1HY&#10;NTf41Lb/AHhjuYVivclEXFzOY7ZY6JO/tX1Ndm0WJdqc03xXfYMjV3rvtWJFXp/p+K7lZbSMfGfx&#10;UeYxHPeLZ/jPKsVNfXTWGOvI1hR5X8aYD1x/oo5G5G4hgBYyAHZNH6k6NFm33+LQF54bc6it49TY&#10;BMjZ2OAu8bdiDSv/AIZEEJ99L9akZAUXs0YTSKNTqSknRG6EE7Ej9426MtBVJbrTRstF0pyqVaMq&#10;XlgqzW9tGO0QFepo6sZImrm3E/1oxHHzZmZY1LwotRoDRgAE67Rl6iSTVNOjDstOSK3uo4i1GCvS&#10;NyxkiSMikkFOfnqewUblh3SqdCPZkrtqovklfy18om6VaOwBACs9v0po+jTW+6hAFQoWqKHVLGDS&#10;gkekVNZk1PbOtTR9qkjK1F9JLL7UnxSj6j/JTugK3uo9hxJqr8e1L2HbsKYnTbcNsM6sGY6piQN/&#10;BCdu3Uf9+y03Uj7df3r9qJAr5pupHya2tH5A/br1PRwdEAR6o9Q3bVM4NBg1SJ2p903wmvgaSl3o&#10;9BUYWi+6JphG0bkGt/BHx/z6ivrWiaG6LbruCoOhpge613YVvtWmJ/Y7KgyMKDPouy0FjNQUhKv9&#10;1qQypUd6slGZtTSODL7mQpqVDWu1A7pmAIAd9spXr7AtHdN3FaUksNqAD1PcV3Y0pkJVNqGi2kRa&#10;pITb1N/iWY0GVKK/ZO244JJDFY01utfpo9G0Ui6hKUlN8UW61+xYsr9SQoGtHWmAbuDFZyzNHj0S&#10;ohbARrbhhmpLcDNxlW5BHbJns7kcrHb26wVrR1RO6A+rMQLHMfwPC8Z8U5bGZibBmC1mvb2yv8Bw&#10;cYrN2zcfsmz+L5Xx1hlM5ieRYjkvPkw3H2F1j+3YDetfHYEDYPb7MfrwjGwZ/lmN4X5LPlblFo9j&#10;ndSFWH1Cjf712Vq6lqBciMFjbSOJ75fYifFD7HRJZn2fmm0S1H4IFdK66rWm7dwOoc/5OwFa+NLH&#10;XcBexYBlVW7At+wk71EoqeN2HAM02Oyts8dxAp0fKPjqz5RaPwZsLVlYvrH8Klnmx9klpBJKi1zH&#10;JKagBCfuB8At8/l1+tlN0u4EQxqvWsdI9vLyFbaev+XLADLyBIkHxr6Mw9yin+K2OtxIwj9m27aT&#10;fRmaVqGzWiK+tN818LR1Tge3i94JLaMCojqkO6BMZurja3hHaVQCsQkqGCpUOrhCEdT1vY+sT3QN&#10;C808N4six6q311RWNG3QiWIbvLfq0oKP31Wh0+dCP5CGjFUkKmp4QaBK0h3X7VGo7JGBUaLTRGum&#10;lMaPRsEmqfHui/pyjxRdljXpSAEeoAFFr17prRJVyGMKCaFlZVjU2GqUVomv/Y/Cj9gfgkqwc1cs&#10;Ot581LrbkrTfs7CpP3b7B2Y0BW2Z2A67rRqQ7LDVfLUdtX71t+3YEezR+Votob61raKnY9iSSwZl&#10;pz2LqAE+pDsp+slSpqu9BSxGgeq1sAgfky7PyKPzROl0dAq5JWmGqZgBGxZPgVvtS/BJBr538da+&#10;KX9xqj963871SQgKsSmoQrV/Dv1EH6BYKlAWjD3adVEUoZpQSARugClN8MerFXZD+wKAgOew1TaQ&#10;EMfyJolivZaWmuJgtlalqjUir729S4Cp1kU62W3UEfwsiLT3L797gxz9qSRtTBSZ0IKqxphqgtQr&#10;EGkSFRrVBvsrB6ijLMkfSOdxXc0zTFu8jJK0m2Rp6S3C1/zXyfhvkUNNVwvWPx1bJnc3+KeGXG+O&#10;uSeR+U8buPGnLOJcsveT5X+Kcj4zybFW2eznC/IXLJPw6eDbnE8h/EP5Gt8f49w1kYcWygV/kQ+x&#10;uu7EHZoM5qwmbF3w8l8itYY7e4dnMiiYzFlPrjj9wLiN1f6V01IzksPrJaO5jnBjfYFDYH1rXWgC&#10;pJBpWOwWIUCura+ST2FMxreqJRa1on/LuesrE0z7UMoPbQEgLADUcsQN3CVufH/Nh61mhlDzAVkc&#10;NjshIvH8XAbmO1ghu70R1mc6sEV3M93dJrrtNs2qaiv2cFq2TTgocRfl4BKA361WN3dU0jM8x1V5&#10;KJp9fH7rs9w+w0jPJE7KJ1BQqRTjRI0GYimK0zDr9pDtY2NHqtOFkri+QaM2MxlRW1Sy9X/UqRO7&#10;A3BqY9atE2Fh0OpapYixaxY1krd0GZBiuP1FWMvQ2QaQQJoqNt6QQtqrDI4zuMrbPDUKvKvr6LFH&#10;8RQL6xD0pYTuSP7yx/a87RVHeoV32FsOxQE1EvyfiuxpvqISNpFBLDlbMI8J+F+9Ko/JaaOkbqPT&#10;HNWWwydbmD0taSMailDp+1P8EMxHXdMa/em/e4cg3B7GZfl9Gm61KCamZWp6d/t+w2y18USBRFEf&#10;B+aPxX7HXUB1C/8At9gxKkigRW2rQZDs0PilbVGNizr1pNUw7Fx1aUdgzMWYGt6H7sTugep0SWYC&#10;u3YfsxNb0NgjrsfGyfgkivrW62FOmWgxogdt0rE1+5+a7EUW61qRqXZbvs2qfL3b9ZZu1bqMdqyL&#10;9IUO3TS11ZjvR/yAJ7yE126t9+yuC6H4DK1a+dfJ+aOwUDu0VsooW6bhiDKqdKuF3V6etIiqPqWC&#10;gUJGaoNVOy69q0HpLgUGWRbj60JHLt0ZiD1jgkM8g0R8A9NW0fanmiVpsnHGt5lEerfITMwuoljF&#10;4gpvSYlU186G6B7EtqjR+avuyR+BIg+a8scfsuS8Fy2TkyUuPvkxmK4Pe5X/AMK8e4RcDg8zmo/H&#10;dv42/wDlPnGa/EvJjEq0BSJvrRNfJr/nc07k1cYW5sbEF3PpXoAa6ydtiOnOpCHcuB0JMafdY9ui&#10;fsbOcdrhCSvzWt0AqUvXfwAeqj77+SP+JrZYGhugS1AhidbB2fZSyUzkk/Y/5FIjQhG13rSqZQJC&#10;BNby4Hm13BUPKkuB/HmFfx4yVf5nYy2dRTLcS3JA60fgfJrT0X+NdaYksOzU/wDjbzm1khySyL+o&#10;iNSzRgyXAWru8LVsCnVikn+G+1KwQF4Xjjf1xyTNXZ6+aZ2KjrrsvQ/Ff+p2tFvltkdlSkmNtLxz&#10;L++KOVentSpCdSTfNzJuppWrEkPTMQe3ykKgiFavsRHdRcuxL20sQrFWjSHFWu1SP4hQPQ/dNGvr&#10;vKYFL2GfHPZMgLVFbkgRJpItkw7o2m6nsHKZO3kEftaKS1umqzZi0cfwVIrVf4jRpdARztV2e1Ku&#10;6Va38BqAo/CK+mhfVX0xZcjFsp3SSzm7BStbYBj8owqQ0rBk76W4OxIQamJUStuukgZ2IDANUzUz&#10;gAx/H20W2wJNMFrTCitbIr5IP7b3Sg7LHejrsu9DtsFTsH7Mmzpy60+2p67tRJYd1FFu9MdU/wAV&#10;utjZ1X/PmgRpf37I1aJO/hSBXagp6/EhNNqt6pv2G6b5rRpvmj8jb0Tqiwr9x7NV6o9rEA0IAo7N&#10;CHR/Txk/p9Vlr0PKqmh8n7h1PyAeyhFr16pQaGzS/UqvWvqlFm773+UUTNXeOOo7lSYZNFGCMZVF&#10;PcotTDsI1PYDZuZ3UWfskSW4EIuL6eoZZDQugA9//VtbuWSm27M67ArtXvGnkG1OyQzUGMcdnj7u&#10;efKXf6G6toklM9ytvX8TuLy7x3E5LwXEBsa6to/NfOj2Un5req+anjEsXjfJ/wAEylvcW99b+W/F&#10;HHf/ABLkXFcnw7iHiDxblJfEGOvION8J/D74+h5xyvL5TF8ex13mr7yFzSNGRWZKA0vd+3tAo3TS&#10;verb4yK6yV3frpVMhIHVGZlk7S6Ve3qH7uWUFg4Dn20xWNvsVt4/6zozowbuC1dC6DqaI2Qfqd7j&#10;JA7Fq+K6gKNaP2putOyA/Zq7da7Ase1P9qt4frDbCvXCpDKKlghlWWMqdCnjcFLieIplbtaXM3ep&#10;sjdT06bdD0pT2r9x2DUh+W1rsdbPYldOSC4JJ7B/1Uu/1TEsWehsgbUMxppQC06qCKYKj9iAdmh8&#10;D969nwewB6miDRbSk1/nW3aptEmL2VYu9s+KzymP9YDQyPUTXY7S3CauLkpWBuz7JH3VurGolK0I&#10;/mzdO3K8HbXsUvFpori3sFhXFBSPQaChTtV/KR27rORBm4o5DH/nAhKBaRN1GnyVV6WJTWZwpePM&#10;2Ukc+Nt+sMACtEnZGB6gV2o7oKrUGZTcO3WB/k7Uiu2q+Nn4FLIQ0sgcXQIq5XZsrgq0bHXt08jf&#10;KstO26LbBf4d91K3xIdVKDokrVySR2FTyLrsYyx0WHywNB+o2Grtqj80ZCA3zROx8LX+NAs9fG+x&#10;JB+ASDGWDBuwXSLKpJYtr2AqO22+S4C0fqz6A2QC1H7Uyl6JNdiaOtEFaYih2JY/G1ai1fJLfBdj&#10;Wya+DRbrRZttW9F/32y1rsNsaJonuPigBUXxSoDTOopmNJo1ksgI0JJk0a+9FKDfB0xC+w7cLrVd&#10;CSvZaUotDbuzaH2pVLGRjAkXtnMdqEr2hSb5FImkkItyTLblkZR7HlAWG2e5mtoI44+T27QwxX/d&#10;pLhOov3Z8ZjDI2KtIyMzaCNQS9D5rt8n9/ha/dpf8sFZG9fFYyCK489z5Pj3KcNzWCe3yGVeUeO8&#10;U811j8A1pXMZo/46n1r966lq/amav8qLVInsVYDHc8F5iIqs8jZ3q+Q/D/EOdWzcX5Nc4q4/D3bc&#10;mnx9jxLx1gfLPP8AJeU8tjrSKyiQIqkvFX1BkmC1Z425yLcdGJxj8gyUGVy4UdH1X2DSEdiY+xDr&#10;Sh1qT4obSiJWpC61J128hqG2n/TR8jtzeXNl2VGLnR0g3RTqE/xXe+opaO6Xe/3Oxv5rW6bevjcr&#10;gn7UrbpGCos/1mverR3aSAThGn6yKCe5cA/vTBS3qMlEjsW7DfwzCt7pvhe7Gg2q+aJ1X+TOfZUb&#10;rrao/WNKZvg9NuepVuyHv0Y6p43av0ypRtUNTW+6ljIHwD8MA8hV2chWKEkmmGwOpofLBh1ZU1CB&#10;1jKGmRY5Ir1o6/iBq4viiT5JVq4y4rj+Tkeewb2qFqPsQnUgfFXM66unQi6Uk2DMsyfIauwJJG3+&#10;zvNpb/bAqC9oAY1h0FVlC9gB80pAKeu4jzGDhczWaWwYaqwmHV0LF21S6FdwK9rb7HV3I4qG47VH&#10;IHGxTfAVhvv3rej8VKRq4KtVzH2aRShtL4V3V6ZgtO2hJODRmendlMknxLJ8O5p2FTN1p37VPLsM&#10;Trv8FVFd/gnR32pwTR3TH8iR1+WY6rTivl6Ow2pAF+K2wrdftQbVdio2WR1RwFNaDKQAtOCwm3r6&#10;10NdutOKHxX7jW6+xUft8UCAOoYiPa+zVEq1EVsinZiSz0GArQ1uM0dCgW12DBh3r613jNDRpP2d&#10;69uqeYCrm+am9hrodh2cmZeuurb6jr8F2r4oL1BY0OxPZC3alJFIK9wAgieZlQKI07DlRmsFx95N&#10;dVjYJZALUrU8Go+zLMsUjtZWQCQR/bnuKuJ+Pw5G6ikivPZWPl9l5x/A3M8VnijbVzArb2sJPUfv&#10;oVqm3v7VKrduHGFIhAEbk+HxHJsbH4YfjeRzHFJsnXjHg68Wx2cycVlYtcSZDIjYJ/f7aYbJrto9&#10;fn96li9tdZ43w3Kb+1kbyVfStD5ZtbC25v8AiFfjeIk5TzryZisVaJbW/VerB2obaj9VtU/WZa18&#10;adPKeVurS85AiL0VWioH7K57FjWhTf5uPYsho/WMjdRf5DuXuU2OBWuIydjmPFuHXJZvH2dvZDaX&#10;H7MxZq7VsitAUgWu1A18ClPwR1PfYc/GhTaWiDUknWPHQPI89i+szfPjKOR9tRXzmWNSyKSVZu8p&#10;P1LUddfmh9a2KQgDsa6kljoE0f8ADbaUdD89vksSKY/Pb5Z1Uv1IY9Qm3PrL0VZ6CEFY+1CDrXXR&#10;cfF1B87+e31PwvYU2z+TbBC9iPqT2NW/s7AN1iP1YAUUDtkAfXIfiXrWLumt7nA3gkpCGqMoio/2&#10;LA1cN1q4Y9blmqFuktpcB4ywqWVKklAHu+jSHVy/xL9ZMfKGVFIQ/FF6Qk181DtReSPWQjEiyL0q&#10;yuNVE5022oN1Bdt+35M3WriU9hP6zbSlxGxr2Ctlq7kV3+Gf6zPqp21U7bEv2qQmOrbJFSt0syGb&#10;6yTV7/j3qaeYmpJB1aXVSTKwd/iSbY7bRWOzsstfPbfYsSxf6psUWIptim/c60WKV+ygN2dvuf2j&#10;0a/72FDZB06hiab5ruCquaPY0f2A3TfAOjX/ADfU67VvdfYmUtGOwAYMQT8a60E3XYx0NinY61KW&#10;1W/n5rXcknUZPZm7P2+G/bqegJ6MfnstRydXil7LdzstG7NPMzmGLdXUyOY1opS9GHyzKVJk7EqW&#10;ZtUR1r960y1/7bAPQbeR6VPm1gKBEqD/ADydvaXcOG4mLdxHbwlFPbOTpDbIfpjEL1FGAIbZUqe6&#10;WVeW+O7SW7SxEDcS4Ld3OUW3hs44/uvOb9J8hCpEZoBQT+Q3RUl8Ff8ApkjuEuLe9l9IdvcuInRJ&#10;Zckgrn/JZMpJaQ+mME6NaILmiwouq0kkszSJdJIku6OjTW1SW71krO9uq4nxbg2c4/578gWVni7K&#10;3aKDfsrSdW6EiN2YSfo7i7zeYubW0tRaxhlDbK02tA7oEMN/UdVpnD0jtSE7DaA3JTAipraR1xGZ&#10;v8S0HkXKZKTNXWcmWCyuLirk+h1ZtSAivkD5oAitns0h0CaL6o19SD+++tFhRLGpmRK4dBHdj+Ce&#10;6vLPFruzwVpmbqaPjtvLdXUOO6A2elJBmUg0Qdj4o/5fJphqg3w9b3WvnsNFmFH5onrTdzRPZgTs&#10;sFOmdftXZqCNIojjeu4LWyHSIrhWMZ/UpUjewTx9S/7TIVr/AId9v2ptb7U2hTOTWi1SaFQNplCG&#10;VOqUZOyrITV79jK3ZiNCTsF4xliBaXAmRZg1e3rRm+ZpNiRvibrqbQFjetFS3IcTSda/Udm9te81&#10;NJ1E8mzjbjVQ3OqDaDOAY2LVvdE9RNL2q6PVZ9Ekshs7rsDuu+6llIHsG5JakerhyBaZH1mC5Eii&#10;QMrS9aSXdFzTSsA0hInk2Zqd9VMGZJ3ZqivZogueWnuw4a9dQL3VPdaqacmnuOqtcNr26pncN91L&#10;UpUUTqtdgWUr9aY/RmIVW+Nbotot/UrsrU5o61IlButA9W38bpT9R8k6QnfUapG7EHrW2P5OoptU&#10;SSTQd1osNbXTaav2PWg2y/bXbqEYNQX5f2GthqUDux1Q7KN/ZwexZnpilb+O4YdvmSt7JEmyTtGK&#10;m6d9+tt661PcNtgobv1onq2tDqUr4NdgaX4Ik0vzRUGk3Sqe3UU3ZqWJUWEB3t4wa6jsT0EPy4nf&#10;QXswUJXIbsXMoUiHHMKtT2p5SaggIqcG4q1sLaJoLtuv3kOfy8WMsdtd3e90d0SRS711rablUVbS&#10;+s2GakQSZCOav1Mb1/Ebe1XO8ouZEgt2LftTar5H5fVaeQKmFwl1mJ7w4/GD3rJJkIlUqx2R9mpl&#10;lBbkmUtkvbeI3Ef8RkWSW7tSt9C0sS+9iyRk/auuwWpEUudkFu4OyzfNN06j/BSOu9UrCu2zo0uh&#10;JBLB1yHS4mwTpa3eEvcPdxXyYqOTkjKb4EaPatg0pUFWo7oV2LMxFMx38k7FOaI1RKtVwO6+PshH&#10;BPYdVrL2VtlcVyDxibbKcU4fbWAnto1fLziGBeldjTAgL8HbMCpNfuSQ1a0vxS9QNfGyK+dbNMfj&#10;uKO2ptiv+Mx76kkpVc0246ZzVjbr1SIULEucjj51EHtFOjFbmLtVwPWybr5C/wDTWg1NWwlFXdpO&#10;xYrXYpSXB20zsrybE5jb8vqaco1RbifAciFW94koa50BdHTyKalnqW40sririU6tcw8DfxJLhWdg&#10;RdLqSYCpbovU06kWdyqSWd33oz9qjk7ENqvfTydqlYVO/wAShQJafdQ5Jkr3pILiYrX6gkyT7p5h&#10;Us4qeQE2GZeF4MnHOvcihNQu2FNM1PNqpJT3kl1TNunfSyMetzMDW6S4m6/qyV/W7Q3LPX6hiplB&#10;pnY0WUV+57E0/wBQFFaBBIDbo9Qu6U/J+TutAU5QV+1MzurdWr2OKk+af9lIAOgE/foaIIo1LWip&#10;3umPxTtosBTbpZDpt18rTH5IKqerKW2ANMQK+Qq7QM4okGh91YaJVqPydaJGq0UU/I+i19ASNUC5&#10;pzpRTaZ+3xNOZHHs6uxYeqTfypUE11BpFALly320BQbuSy0Ca+UAGq9o2zUvzUj9qtn6tC+0KOQd&#10;mkfZUHRbQy+UFrFrcnVyLaSsdcIUgReryaVAoruxa2+FyeWt7GPL5C6y1wkaohNHVAnsyFVltLm6&#10;hxGOuVGUjMKASMRIyH9QwH6l1EkzyhLcKy9Qe1EEjZ1+1EhRDbfrLm55ha465v8ALPPdY+9a3qHP&#10;Y/LKJELBlNBo2q8uo46wuByvJGnwOMtosdlcdiLe7it89fyeHsdmDyC1v+K5pOrA9VYMQYyvbvqu&#10;1HuzF3JZuxLhaYEvvQ3qt/EmuttCZZjjJVlfssuwKKmob27gpMvcyGaP2n9q+WA/yLfb9gWJARiZ&#10;DqjtjvrQ3s/sG3XYknVHqyWU0tjdcc5Qk1uuYQi/u4Hdb5Fe6uz2z+V9zRxPGoNF/nZNf5UoNMRv&#10;96UPQ6Cv3py9Ejddt16KitPZRsiHmXrU6mhuSJexCN2Us0laJngjHSNNVA4FRWFre2+Qtf0s5q6+&#10;yX/UMuzX+FMAWLELo9X0al+TpmLNoJsV0c1t2puxB0wlBLMdgn4RfmOM920r4zPyW5t8tBMj3hWm&#10;vmWmu+1TXui9wWa4v4oze3rTvbZS5t3gzqsr3w7m8BZ7/Rmuxua/cVhs4u7eb3KWXauK9x0ZtUZa&#10;nfavL8yP8ySEVdEimyElvX8W9lPkFpr3am9DO0+qkuOqPIWFnkrq2qxzazqbiNg05r9cQGl3TzdR&#10;NcqKMlT3WjJM1M1bUUNMQuqj/fsBTBifl21Q+tA0PinDV1YswFLT7ND/AC7U2jXzrRB+xJX7Ekja&#10;0fmh31+9Ak01ISK2GruDXyT8hZQA/wBTRO6G1o6p20XAr/8AJTfB2Epq+Fr4kokGjs0BqmXdfLUF&#10;IOvtuuo6mPQDEFQNfY0wUUWJp/sFA2a6kUU7FiddWqMdhP8AKiIA9AAsSLRiWpI469JBG9x/NdnN&#10;KXK/GvWWK25oR10PeYlTH2Yp8BfoXIpPmrWcECVWrsKVutPcKi3uV6VI7XDRxslM7SLH7DVtcrDU&#10;Ga7Br9BSZJJGgu7aJLnkCRjITS3zInx8H87cdnuh8Wzpbx27NJJmJ/1NyNUdV/zoppVVa/62/wAg&#10;u6/yGiKb9sS7zXnlzjcHjjgfEud4TKWvJ+bfr7bwz4mteKePeP3Mt9bbOp2K1hMJLya8uTa4vHZL&#10;kR9MdxJfC+y38ITi/P54ZOe4+y5SiiW2k2nYvon5HfdewAM7CiW3JIRRZRWzoNqv/Zt9DJ8Y5zHI&#10;+StvXIytPs0shoruomAIfsJH04+CCWOxSdRR+KJ+P2Gzvez3NP3YfBqT2dQWKlgrSRlxaTXFsIuQ&#10;3Rr/AMgPV83V7lZpm0WorsfCoD1PzpjoKC9fPVSa2KB+V7dmPaietH9o97ldgfZ1CTGSpyBVwD72&#10;j7KOsrOE0yrWys1hIDEBsoADZXJjXM7kn+xqc6fJaSl6UQTXsUrsCgz6j79FCrQ71/w/FB/ksRRk&#10;AoMCr76kdhGgru1DtR1qQfCTyRVDlJwP4w5U5gtUmUc1cZFpBJL2A316fCL1K3Ui0bmXXvqSWVqc&#10;dl3JBJhs88VQXqTwyTNUdyRTXCmnuqlm71JMNSSjUswq8uwouZmkrsUP6ggtMSGZ6ZyK9ncV8kew&#10;w1BkZ4VGW70Lymutg3ICzXqqZLgtTydqZnKnuyjqrydyW0qhep2Gr6kfZHPwyhVPcUQVr5JNHtre&#10;xvbBmFDuaXev2oFRXsZgN72dn5oglVO1JBUfWlNNqlkUUGDkp8AKqfG13RIeu+1/emI3IdjserAa&#10;DHTs2itAdKIUUFGiTXyK38FlptqeoJ2UqQsAd93X4+opj8kU2zR+KbZofJDVthQkruEUdthSf5H+&#10;aljUUe9LD8yKtdSywxUoRQCCNHX7NIgamAjYEmnOjp3pIhu2Rmr1TxhZjVzeOhe5lNaLmP4P3Zzp&#10;aaTqvaedoYfRFNlT3hyUdvUOWuJ2s8dJOLq0/TJvQo/sVOrdur/D0yiprkW6DZJ7a+DXyrb0d/J2&#10;a/av2J1sAEfYGdiI/GPpTkHMuNYfnGDj/DhmIOZcR8HZjk3kLzRySy4rwrE2v6K27Ere+y4qKK04&#10;ta5zJ20kX8S6DHdpKv55srJj7XBWRtsbcRWnKIbWKSDo0WlLE9Kb9wxCqwlHzpx8bLKHbsyqKLVA&#10;JJaSxLrODb12Y0A2zJSslKHYt2RoSGo2zFZVdHHzRfZ/YD7F2FH5r7Gj8A9gnZt9NUSUDIhHRe0m&#10;tuvavXRXtXVXoxoKfqa0z1tguyS1H5U9gvzTfUD4rRotTa6s3ZQdIoBZgGdIfjr97jr7rjTO/wAM&#10;ezB/gS9tSKawt33gaM6ViR7frdU5+07fe9m98pVzRDCj0cuzUDW9UUZgexH7VJ8KQrk91YNsFTTF&#10;tN9GcUGFdnUiQEsxp12C0a04JoB3r7NSEb+qOiaC9ipHVW0oVXIJ24+jn7qey00bq1nmbi3NrmhM&#10;puuwN71H6s7ecNTT/WadKuL7sk1wxH9Wu4UEaYmtbG+z6Io/B0DTE6+RQbrQYuFYqS+lDMzNsM/2&#10;ruSjM5oIquzBq2NDSgntXUgL8053Tbp0IU9wB/joqxLH8tla2aA6j5JrQr/jV22V+T9q+1D7lQum&#10;frTt2G/ttthtU3ZaZthn3XsQEv8AP70SnZ96O6KdSv1rt1J7NXzXYdpD8D4pgpCMvX5FHb0y/Z/q&#10;o7MHTsXIavg0Na0ddgB/0k1obNbYV0JrVIOpb/LYovonRAlWioNSp0ruTXY9upJEfWljIBoykgrI&#10;1dNVs9+3avqWD1CxarbqlXEu1BBq6+ZFXba0ygdgWWlkBoeyY21sIqtrY3VctN3iM7a3cssXGrF5&#10;UsbL1Lyj1xW8fZg3zUavJTIwoNqhcAU87Gj2coN1sVsb+aA/Leq+N/IoLuvqPyuG1HxpJLU4/lvq&#10;s5OQpOzc/wATxbCZm7v+V53ppZT1j4Fjor3kOd8nX/I/IsVzcLLZ31pO/Jp77kcXGrfM4dbnIWF1&#10;deP/AC3kMxm+Y2WKh8cWgX9PJoUSeqntTHddt0EFb+u2BCqBuptVxySImfFWcVrntK8J+oYqDrVd&#10;vhm3VlbtpOhTKqsQhkDLsCttTMSdaXuabegv2s7YSVfWClAipI7MCS4I+o2WAfVdGFH4r/jE0rap&#10;/miwpmkoqKcboMNsQijaL2NDemYbPyCQVX6kt8xsFr9QaN10SeUU5HZ0PUhDXwzL7WJtSVt1lt6t&#10;7sOjyRgNdKBNdgiW4q9vHJJ+wdozp++1oa0WUV8de77YCl7R00hYuQKb5ovqi5emH2b5ZValXsHX&#10;6+tuv3DSFjTJE1L9KDDqxcFv32wYHR7dHU9qda7dz1+qBxXVaQ6LuaVV0ks6VbX1wpF+QwvW6teu&#10;tNdszyztJTF+nXVSKu2NEDR1X70d62RWqB0RR+K67AKsGLaYIKANAgVJtK0ep79OwenHwpYVptkA&#10;lSDQ33HbqW2xIat1rdfDfmQWo7atgM3xX/CTtia7Ht2bVfBok0TSgU9bYFyTS/Bbu1Esa2OpIABQ&#10;M3Si3xsFTX3NHqK/58d9bO9UepU9gSSla+vxWgzDbVtVIYVptGmUGiFo6ZVFEbrVbBpv3+PyNdwK&#10;9lJ2ptMJm6UXICyhSJiad+zNuu1Q7oDZWLVX9nL0tLac0IVSjCKuD9w1JGxoW5q3gRKWM1OWFD4D&#10;sXl2tDetV36k61ZQfMNrowusJ5BiLDIwYXhckt5b2VnjooVHXkt9+ou0Gq0ALaRFF046KN0vwCvY&#10;Ct/Nf9rRIofFH5ofuD+Q/qSSpaWitkYIoP1cvdLmRKuf1N60MIhAOjOfrx+4uHbkvi3B+HLhMvxP&#10;I2hwN1/HRb4TitziOUWGfTn0WNw0/g7xbfeS8/5Q4dn/ABz44tW7xlkNbaihAY0nagSGJ+oYmuhN&#10;BvixtvfJJZtZA5y9kDvLNOSVUM7121SgpXx1dylYqC3nS5wy/o7/AAzzI8BtSGWo9KoYtR112UXv&#10;3pCRJZ3QQm6VluCiV91pF9jH7UT1oN2B/wAvmvlqKha/c71XytK3sfZI+NPrXb5ZT1G4wS2v3o9d&#10;H5bsHoQbP6c9DG8Yn3Tq1DdFTXxS6R0dAsco6ssUlNpG/VyKtzdN1lvplp5nkLd62pIf4f8A/Iy6&#10;onVdutDSkk9mI6jtvpXojZmgQ0Yfn19CT860SD0brIr7on7P9xIHY/LKG+yN1Hr9lb60fsOxFN8U&#10;N01b1R6djs06Es9FAtBe1J3oqRSIFCU6sladgG0XP0bZUug/LTO3ZhRDGv8AoLGm2CQRR+aOzQ32&#10;cAVrtWwtdvq/YAr1G9UtNvXzR3v/ACI1s6amQmh/gP6gY/XsoLOjUy0dEfvQUhQW2E1TP0DDdbJp&#10;gBIw61v8m3XYMN7oGtEg0AwBFAiu3xR3RPUfsg3TEhmPxs9nHaixrQY7KtJ/iV1RLLXzpSznWqJ0&#10;UI6He/8AmyWILP8AvRGwVbqQAuzrWvy+SP8A1J3XsoijHqmuFNNMdPMwKRSSUlvGtelamiCM7fEK&#10;dm6g0gXcJZGiSERTtCjOw7E9Ip27Txw7CdaSE1GnywCrJ+89z7CEAPxQ3SnYQjfw8tisZC/C9+1M&#10;jSNawNbqsau2ZmitbcwyPPFH2qZCRAGBuHDNv5NEAUoWvgUxIoLqiNUf2+dfNbrWqA3RcgcetJb6&#10;bzMc9x2fxzxHk/IMd7UkkKrpuy0T8bJqf4i8Ws975D/FZiWyvizmM1mLrg3mXM8dluORrySy4pkb&#10;66iiw/j/ACVt4UueG8bsfxK8omynK7T+nESgLA0dIf2Yk6+GpgCnbSySMlW1jM0NraKsOYvpWdU6&#10;L9S+xsFuxYUoY0wog6sclJAtpyXsY8nby1yCAeuFjttJTSV1Vgpfewaf6VHLJExu5zTvMwHavlQn&#10;+QOz9KA6rtHUL2XZrsq0QwG90xWvsQS1fNH4H2pvhR8rX/Buk+VEzRzNcNSTCUXI2CXYfeWu4FTO&#10;SIVeShb7p7d+8dwY6Y7p491cohL/ANM9VNe3QXRpjuiAw60U+R0NFm7tJ1ofao4OtLA8lGJGR0Ys&#10;4Bpo1kqXsrb+xI9b/NNtB1onbSdRQ2y7XR/aiHdioZgzCu/9Pu3Ruxpeoo1vRKk1Jtak+oUbpiq1&#10;H8022B6rXf47apxGxcdQCWUkBmNIzUdt+RHcf8ZqOzR/YGgD1+zBgpI6V/jW9ED2H6k9jRJ1/wA/&#10;eh2Utpx0ev8AJT/hrdb2ytqmPzoEn5o9gv27b2fk10U0Bpvk0BofvR2F/cdi1MSoLfGxXbsuzX3J&#10;6sK1R2KI3TM2jt6NfKV89e5oka/9WKiiWNAijsqpNMSa0Fr5WiBv7BW3W4xXxTlaLfPZDT9d9dq2&#10;jWgwofvv4PbWt1sUI/tffCNeMJBcyuYIwAjbWOBnqO32L2NkHwxh/aP4JkFW9Szlqk+TDFsZCb1x&#10;Qx0pFRId9wFa5RW/VOz3LO1KBX112Xew1J9TvVKQFspilRzK4ji21vCVPxua4jt1vZHu39cYp1VS&#10;0g0ZSKKjf+NEUTutaosNjsa3RFDYonZ3Q/xOqZtCUyyDiUL20N3aQ32S8gc2iXEQJ6ox1piEIYa/&#10;66oU8UzrZ835JYx8i4zyTwt5CwFTWcf8L8Z4U3fCrTH3GObhGMy3mfmfivxJhPE0eWzqeQefxuNb&#10;2ToktFr/ABpg2wBTbILKK6PcPxiSyS3ycOIWs3Lby34L7YgUvVQp7Hsd9elf+/bZJJoqQ1letq7u&#10;pLpDJ0KuwppHoOzPGNVIyoGb4+xHbodhmlrszUqdqP8ATft9mXvX/t20sqsxVSg7M35NIOykVrbA&#10;M0mzvbCmf107NodtMwBk+ZbeUNSxJJXrVa6CNZnZUO1rbfk3ZzZ26iJII9Cx2b/FOhCfH/LhPm4Y&#10;hx8Uepb19a/YnVN2B3qvrpvso1SBQEbYQqKkGgJG07UB3qT5plIKKWonQ0ta6or6Emkpn3WtJX7K&#10;SaDNRLLX7g6IYtW1WiwFADqfhOoWn2VDAAKxr6VGoNA7o/QFyQzbC9WpyXp90aJOq/f8v+/FE/O1&#10;6nsK12XbLR1XXVf8Zt0NpXVUDBAuvlm+nbqfstS/DB2Uj93fQ19FJ0vY1sdm/ffVRIGoutHsFU/P&#10;wa2K38juw+DXwa/6yaojtX/APqGOtdqYBh8liGA2df5A7oArRYij16gmiCa607k0WBRaZqZaHU0D&#10;1J+ylyK/cbIpjThupHxtaO+qjYI6n4NEk0Sta3Rr96BoP9iDsRjtPaq8GXxNxbXNnFKatbByIbNI&#10;xHEuxEdZmQxRQ/LQ/tpjUaHsDupG2N9y7dEnnE0sSL2SvSUjbJfe1RnpUSpYUdZG3IpWurCt6oUN&#10;UyjYn9QtWaoJlFSXvUTZnqz38s5SYPTxuakHU/1DJSlK2DRpRXbdACge1a1+evn/AKCds3WrSymv&#10;JJ4LPFQQZb0rLlJDCkbyzjqCRQ/yrR6qQyxSPjb/AIRy6Ge35jxyDl3HfLfhXIccsLG/sbPheY43&#10;5Nnx3hfx/ZcF4x+Inys+Vmw+GixNiWYUyt2oqDXYKXBNb7UPrX71Zf0pbvLFFlyF41JForXfdMST&#10;Hrf/AELo72QySV12F+tLJ66t4ZJaGK3UdiFRseCZcX8zW80Z97EvJ2p9xn9yf8hvYPwTXz2bSsvW&#10;g57LKTTODQZQ6bFM/Uu7d+4DMFr7U+9tKojaWu/sqR0FbVkCSOps+1Qwuy+iarlO6ThgQRSntT6S&#10;rNQ15BGFEIUCI6CW9teWGQjEUsg2JiNXistbLUT8Ftga7UD9fll7BaOyp31tVBEcTPQg+GjkWi2q&#10;P2jkiZKK/WYKaGhX70ZGLNIVDrTa1tOocigTTHVSDVa2n+VaJbttD27HqCT3LUD1pm3Tn5O9q6kR&#10;ACi/Y/8AVfsD8UQwRhUqL2Lbo/vomvmn7AHqQBtfkUAT+QJ0DW+taBA+S41X7puj+37V1+Kdlr96&#10;+Af3r/pNFuoDCSv6lIa+S2+9fFN1oDY+QQB3Hw5LCj21v53pa+a2CGbZJKUPgfXS/sV0xHal7KT7&#10;S3wKfstfNONg7NEEM/WkaunWh1Vd962Sx3rZUHbVovR/YkmtUW1QHx87A+CF0N0QPyYfA0GK6oD5&#10;0K67OjUSdi2guQtknGO42/f9NbxRP8UI3Jf5GblLTRK0Yh3oNSs4pfipJQKZkWprky0ivuNNKkCp&#10;ULoaPH2kuRZLBH+5vh64S3YqGI2ynezS/wCX/v02RdKCtz0q6yW6e7btDeNGLa4+kN6Kf7VONNsb&#10;Xev+D9z8VvVKaJNb+v8A7H7HtuvsaHzQCyyXuWixkOWy93eSQSXc8rcli/UtpImG6+2+wLSTLELa&#10;3vbxZbK+WpQJqw+VucVccc59JA995E4+9t/FsBw/jPGsvks5Z+d/L+UseQce4xDjIPmm69233+a6&#10;rrq1HrsuRI7fbq0hf61Iu5AgLUp0Awr/ACpfkDS0uyPsTstRAFCSNat7QzNj7QU0cfRii1+oiNW/&#10;rkXIYyOQZGweFq2Nn718ClSg3ZQ3179qHYsOy18FpAtduxiBpkZaVTSONybVnBYMw37F7f06Z9D2&#10;9Q5fcVsSAiCgetCdhQmJLlXqa2RhcxiGUEgE6NoRFPDblgtqwCo2rZxFFloWM7fNTEhr6QI3zRHw&#10;VYUW/L5rZNaAT91PbtYR9WhQio411BaBqvcM6xvEwp1Qkp9Jl3RkOy2666Wbe+51M6mhpV/yUH7E&#10;7ov9T26/VaDGmBFEne+zf4H/ANZh8qGUo5rTAhloRtrRK0CSPlmO1pmanU/nvqf3rY0CdHdByK+N&#10;N31H7PUa/ag/yA2m3XtamJZPkAFlr4J3o6rZreqbVHdEmmAYdQtArR+aX/ECm1oHtRbS/Wl7UTsl&#10;ga3TUDQpm2w0hev3HYqWYUpFL/kf3PyBql76b7U3+TbK9tD4YksjEKqD6s4Yr16je13utE0frX7V&#10;qmPx8gldD5rtROlPzWyRoqSe1f8ANUTQBFfsAOxPwe/UBtlQCV+qyDdeoCg/xkrpILeV/bIGNIW2&#10;j7oSjXt1T3HWnkJAQGoEQV1WM6+Yx91m9EbOXWJftn7wrUQ0oPVl/f4B1SjVKnar25CLYxPLWQme&#10;KSZ2cRxOVPTd3ftCMbd3E9W1ld+q8PWiQy0PgfvX+VCvmhQFbaloNQBH5WsjG5HC4rXiXHfIUV7f&#10;5jmtsieB/H38ay3NW6cvLBaBYGU6rC4pMrNnM1ZY+TGZaG7kyVt6pWg9qtE8TXvs3wzO5HJ5/kHJ&#10;LmzxEHijkuOeK7kVRITR6KSYtfLUf8ifn/EEqaHY1IeqfLv9WqRTpgaBVnC7otG1SfNDVBz2Y7fX&#10;z32qRPObCNKDqi3F2Vqa7+z3Th7LIuj218ki5WFXV1MdKrEHYHyWUdD26hgKU7rRWu7V8mvYa/wo&#10;dpK/dE9Zoj47GpH3R+GlO6fTVoaLaqESdg3ZhIgZPhQoeuhofuW6m9i7o21PxQcI+IyKSJHMj19W&#10;EjgJkOtOQGuZgtSu0kmiF0GqTsWPbTdq+wpiUrQFMAatkY3KIFeP/KNdVadgUkjlXL25ilZeyN0W&#10;p6P1fbFt/V/qGI6uo7EUw+W0KkA6MV6yCgAKO6/zokAr/jpWB/fRav8AElga6mkCqQh19hQYAAUU&#10;ZQCzV7NFyPWGaiFNE7oDda/L/Km1ofsa2VrfWh8n9gS/X9q2NbFH9v3rtX1omvmgKJPXfwf2YAD5&#10;Wv8AJ67J1+/XdBF6t8D5apaDr11RcUC/ZnbfbbbU0w1S9QC7bYOW60y/G90fig2w32P2atA04FM1&#10;dCa+a+DQDLX/ACv2r96HY1sGtro0KP7Luixokg18g6NDf5DdfOjWgKDaBO6Hx+W2BT4qJgD7foZG&#10;oNTyhKyt811NGhA09a05LbD9q+5A7MAp6RJ2eKzcgR0drUXwe2zVxdraxSu1zKnytA/IOj2G/mmJ&#10;CxxSXU2PsjvntkbS0t7yMtHcJV/ehBZWVzk58Jj7e1X9Kwtsk6G/X4og1rX5fIo6H5f+xOq+K+tH&#10;X5SMPXxSKMZVn/ilr5W8HW2Y5FdeGb/OXOHxGB8W8Se8uctlT+3YVcTFTdYfL3XG7HOYrk9zzTk8&#10;OGxeex0/F+DQ76SsVTB4e45Bkf0WNxD5LlN5rH8nHryXEMdlLOZJrO621dSCqg0XPZ06AEEA6pwB&#10;VwzBVXrTsDIwZajVYQzdm+7V/jSgRkfJ/wAq/wCtvRk+LPtFFBcBRLfAVcXI3NdfBl7NFdGN7G+Q&#10;GaZWjyCMj/5V7NMGkcfVqaT5k6iuwjrbU37f4r23W9DZFf8AruhQmZa+CCxoNpt6LsZCNFVcqttE&#10;zkdtCTrRnUV7o2pXFNsVIdrc9Iz7XLCz9gtBJbG3yGgt8fX+tPW5uavrr11POWoEhN133Tdq38sy&#10;aJdqZ+1H7qx+LNx+qWMlo49GFAaVNVC2nyu2Mq9DOQamOw7BmU6phTfNP9jtmZ/Ya/8AWTdFtqTp&#10;z817mA+e4Tb/AFDmTVHYr4UkPX1NBmrZNKvZVV+ixE1669JWm/x7jRfqGUewk187VfnZ1/wntW9U&#10;rdiewr412IDao9aPxX+VEbodRTD4UgL23W/iu2/y3TUNbI+p6Vrba+SzVsMANDdM3egoIKtQ+KXT&#10;O31b512+utgj7MQtfsNRmmAVD2IbddWNdiK+yj9qBfoG+SRXb4Zt0Kc1ujQ3RXVN8AH4+dHZrWqJ&#10;bR1Xz+X+NaG2+D/w1/zSgAjruQ1uvsa1s/OyTv4o/BPzSN8tKuxIDUlworI5J5KSP7LR2tN81/kO&#10;vWtUFc0sbLS/UWtwTRdiJpVBBovU10sdX1w1w4XrXwFP2pdMEPyo2370+2rE40Ri3RY28jY2fK4R&#10;bm6sbi2y0lxU3cycRx898+J4y1umXWO3sy/suh8DbUTXzR2K7Gvnfzr4Nf8AfitkUdUy7WyLW74z&#10;kxhtpsoivxzN4zCWXkDmF/ym7tIf0sTMdEqayDutcVxNpf8AjnI+BubYPnHhLwXyHL+Q/M3KLPP8&#10;6SJukUE+RubGG1wtlmco4e0m7SXwl7cbvchbjk+LWaONjRCqHOwWZSdahtnkafEXEAklolq+aCoH&#10;+TR0SOxp/wBxsVv61/lJ21W6f97WJpRNYypBcTyRzzTsUl3r2KgkuVUWN+73Ce313YbodmvlkBIp&#10;WFD1hfVo+4MOzUZJTSnVE1997FBiKD/Hb4J1TfFHYX4re62amkC1BE8osbNgr2+6yyNbxNkWZVvT&#10;7bc/RgNSf45IktYwl5UgHY2glpse8qeqWGi7VIZFq8d3rtqtivhmPU12nWM/JYIKP+XzR1TndJv2&#10;Y2VZIQoDrEQF+V+A11Jurg9quCtXDoqdCD1ZaLIQ2+2zUhNOwFOp3I35MCg+VrVaBdAAT/l2K0o7&#10;UeisxPXfwo7UnwfgqAEoSCt9K0CJfguoWmYsT+5+aP7dt1s7+4YkmhqhvZ6U3UgJsa2Ts1uvnRbq&#10;v/NarbgE0vwx+aPembVL2Kl9AbK0W2TSDsAxU/vTH6EGvsxbZMez+X0FLsk9a+aUmmJDMTRDmm+1&#10;dyoPUgLqvkD7Me/yX2pY0zkVpTTlRRddgfVjuvkH418rTndN8Uda2aZfjevzb5/Jvn8vmiRXbdbY&#10;1rdbIrswoj4J9Yr5FAVoUJN13CU09ewgS3gFXd8zhVKkbFCttXYAufgar/sX+Uf2o/FLIRRuH0rb&#10;PuJaW7FSSmWl+tAarXai52BqlABDA127Vax957JAkCr8SXKkc04JDm6xvG0wzXeFmvsnwvi8WDsj&#10;cvKfIeYW3tLKICOiT+R0D80a38/vQr96186cvBjVjikmg7Psqs7LX6mQG9vZrlYLRYm6gD4Fe0ak&#10;gLTYLks+NMvNxdy818sHD4HD4h7ODZWsU9th8TgeeS55Ly6W4e9vZbWDH5SUIvL5sQOM5235vaOv&#10;pnp2QUetRj2XuQxuVxy/pbmbHyn+u5fsfiuwdKY7Pat7pm7EkBQV6ljS/vtiJJNjhNmLyOXCFoee&#10;41sYkGSWQLcdqhj7i5sdjjmE6gWDGs4vpWNyaP77bsNMvwa2y18qo7ClYOFqRyp0WoOi1ttAsjd4&#10;zQIYH2A/NaALbrtTkKmBtzNBaQkEY/tXIME0ljK9xHd4xWkmsrTpH6V1JFWZLIuPhHoi+tKehxcs&#10;IbkkCKykmnHWrwBaH2oaonVN++jr9yelBFCmQV2Bb6LS/wBRsVcslRt7F9joY7r4muCTcSLUxq5D&#10;9LknfZ1re3JFSPuioCtosPimIFE7pmAPZqOzRIrq/bej/wA0KLNonSsQaXRBIpE7GJ+tb9hIKt2J&#10;qaRuqkMstMzaIGz8jsxAreq9rGuzLTMwodipYEHaqhcAEb+S5atE/kQtH7Up+oCmu5AB2PnZ+xGm&#10;DHQJ2v2at7PwAu9t1agCwX60jOzBGNH9idr2JJ3rfahvt+9MOgHwVYE7+fjZZt/92d0Si1812Hck&#10;0D8N++y9PohgNsft8Uf20TW/yIrf5N81/wCv/P6Yr5P5D4r7BfgUwRqP7nfT96NHZNA/Mjap07V2&#10;oSar20Zae5IqTvLWlFKF6iSvlCFPbYDfIrSbiI2uyVaj+3bbyyliZJANvXzvr+XZRQ0ToitsT3Ab&#10;R7MwFWJ++PPdT/gQKeaniR3w9lIXeWSQ32St8fbZW/ky99EmkZ+pCdQsnYkt2LVsbGiRrVbYM8lW&#10;7Jbpms1PE0dzIq2mdkv7+9hktZChNDQH7037v8N8NTRsa9jJSNKlR2faeMItXk5A41xSTnmGtLbD&#10;8Ryl7a29/IcNHj6yGVxF7jfH/AEv+Px+KsnhMPh7p7xGGq/65L1AskdzjeYWbWeU5TYx2vcyzdwB&#10;8k9lYdfpWu7Fe5r6rSt2odQfYdqTu7ZhXiAJJFFZRmPzZx8txyPkLQT2OdkkrDTm5it7FVXj2PjZ&#10;ZreJouaMsdRgtQ2K/Y/Apia3qhoUDTnu5JUE9iZB0JAr2NTHYOzTMumJrW6JCjttAjMsscgrhT9l&#10;tYgkyDqbMW80XNeFdchx3jvoeW2iAkgTc8a1nJO1xgXEts0OxHHJUAPbKMZI2VVNwelX7r6+o6A9&#10;KDa/J3BY9wwILdflv32op2Bq3j7GG3NWpkjr/OpEYUZzUh+HnVDdyIoJbv8AaipkortW3RIVejU8&#10;ZNHtooRR3pdF+zBmdjXYiiRsfZ9kUAwQ+utqK7fOiyjqXOu2+hRqIZUX4otozEGpv3YgDuRWg1fc&#10;0VokqOpZQ1bIAHx9iQeq6be+tfFAhT1Wv3os3Vd6Viab4T919jOvzv8A9ux3KGIL0CDSgV2rtokE&#10;Elq2vbZ/JAFr9izPRbsN/FAbo6FE6Gm6/Tsyhq9hKbIfe60TTDQAatAV/wAbTVsrXVa+1HWuu6La&#10;HcCm/YkAb2N7r/Kmb418Bt0w2tFgK7ar7GlDbrbKQzUditSfkSRTMRUiqa+Xru4ppD23XYiiVrY7&#10;FNV23X+FH/Etsk/YRnaxV0NA6ZdKJJAKaRdgEVutoaNdga/cs1DVBm3okKflj86Jq2bpWOu+gjuk&#10;K3FwpAeoIVBx5brmrkW7Z3Mz3skcLpH3+yttdfP118qVJetjYO6H71+wJUSccwhuZvO9lm8Xyq85&#10;hlLvE+I+BzricndRXOc7bX43JulHRfqFaUGuxan+KA+T1aQo275tR/h6cyWP4tcMuP5LguS5fjt1&#10;a+SpeS2FjBkFteC809N7zzkt1xzx9x1GW2dBosdCJ5FmP9MiQU43SJ0LKdufjsAOugWKgnVFXFdg&#10;G7rTOQHI0vZSDU4aQeNcl/Dr23YSW+RsYMvYeUfGM+PyGK4fFDWD4/DAv6GT22RSxgur0a5xdhqi&#10;+qKa/ej1NA6o/uChDbrrTfavkV12OxALN1PzSlqLAk/U9uh/7FC2kVAO6EYG5W3urYwTxqdUJ265&#10;Al6OlpexWSrqf1rN0luMTIkLRmPqnrouFW4uQBK3Y3MrE30pJ6aog9pEGyfn7Gu6NTbYv+5/bqCz&#10;f5WduyiKMVEAagX7C3WRMlb/AKV7iUtUkRFXA2ZP3H1p9sjE0Y9k6r/gLEn5CmhTuzMtfBFJ9m+v&#10;Z9KG6lfgAapyZDC7dlPQv/iWroVoOvU9mJTtVwiNQIrWh2ZTsmh2KdtBQ9R+wV8OSDQJWiRssQ3+&#10;IB1WxTDY7/DhqJoSjqrA0CrV81v6g9wNE907H4YHtTMApfYo1I3xoiiy62Wr5oBdEfLFloupptdf&#10;/b9m3RX4PxRINAUSGr/Gl+F/an1r9qPUt1Y0divkN8mlav8ApO60TRGqJbqd72KNfvR2K0KAHX6k&#10;/wDd9jsCtfPX5JWt1+9bNE1/idFaZKX4pf8ANlj2xcjTEaNEEUIwTIeqndEkjYag26RVFNIBXcii&#10;4pZSGaXVFmLKfv8AJoAitLumJNbpANhtNoPX2FK26ViKP7L+yyuKhv3r9b2q0mLmKU7fKG1TIZCa&#10;7e4txGRo03wCSQFLV/UpRshxonqQ3avt2O6/5br3ucPMn6XkFtb5JeOePcDdXvkTmNlhsHYQyGMd&#10;gSpatFqlk6rbYW7kjONtzVxbS2lK5odqOxUhPe9VnTw/mP4GfJvjPB+VcL5I8b5PgWW8deHsnNw2&#10;75Bco/hvx1a8ewHlDmZ5jyHkPE8nxpRIZIx2ZrGW3hiu3R5n0a607UX60f2frr7GizFhvbb2ewj+&#10;pDGMkn5+Vr2BhGB1tbi5hn4DzFbmCOZJKz2KtctFd8NijurHj0UcdzjIYJ8xOsZmuTNJn5Fu8oB1&#10;AGgfgBqJ+vcGlYiu+gwZq31reiv+XbvSkivmkb7d9pRU7hGm93127M0T9SvRuP5vUa3exHd/WW5V&#10;6lkj21wi1c3G1y+RpGbXvkQ4/JPSXvx+r7C4mZqluftd3X2kHdt6rr0Dg9e35fGtlqDt2JHYhVEJ&#10;LPEpEQ3uJx2iYrUU7K2YQSKd7lTSyldTDs4i3UabrSuW11YnTkdGLFfo1O4Kt80U6BgQy9gP3r5r&#10;5NHdF2LEN0ALMQQYSlKdMxZAo7UX1QAEjAbVuomAoud9FV+xpjRCdF9dF21tqDkGQspXQrShtBq3&#10;ot0VfsT0NEKKYkUSTUhr9wH+XURjTUG1X+IKP3YMR/iq/tJ9aH2DfIO1okrQJauwrVHegp7mQCti&#10;j8VqNaY0WDHSij+262CPjX7Vuj8V8Ud0ewobFMWrW62Cpomjqia1TD4o/C/v+RVlr5Na2KPwWA2f&#10;rR+CxKh62WB2K0SDpR80SOzPpdfVegr+kKQar96H7mU7VjRcEMRR+pPXa/0z0c11qVZI2h7ORExq&#10;ZehLaau1Gh+4OqP7jdfQUw1WitDqKauxA7k12plZaEmgXANpOwC5EILvIe4tcdKldmjP7j5JFAl2&#10;/aijPQDFg4DbbttWYvos3rSGRZGs8q0QbKB3bPmyjv5LnK3kKmND8kAMDLJWFxsWuScihaaLKA3W&#10;ScXVmqlF2rMzdaH+Uq91snezu+L819CZux4XzmywXFcDx3AWPFuAYiblHmPHJlPHPDuL4PkPnfIx&#10;nCWNneSQGOSKi7sX+K+Cd/Gvv27U+iulCj9iOtaPUgiidEbRm2tEEkysKtrdp6t8XKFlxY1D+ssp&#10;+O+QJoKj5lDKozVpOP4zbpWRzMdZjNiY3N+0aSOWmVgSCxUnZ/429E9a7Nr4IPYIf23sfaiTT9hT&#10;fIH+H/ttnVg4MSFlhtN1ND1oSgq4BZUZDa5mVFGUNfxSTUmSJqS+6i/ysnrhjNxIkBpoR2U+tozK&#10;aVpQkskjLNMSyqN7Fb3R/Yt1B+1EHsykV2BVkr4NHqV7FKs5BLCEK1FGNRf4ttWvD2S5XbzNtHI6&#10;yuykKwXp6/y6AhlYlz2PYGiq6K9aUgUSzUPuPts9g4HavkUB1r/3IIHcinO6TpsL9ixp1Zm366Ya&#10;bsxLnsX+Q7Ia2WLkBR8jRAZe1Dr1Yqy7GiGICsETVFvggtTh3P7jTPRZduAKYsCv7uCyqzU7TKOx&#10;IWi1NIVodq7dgC5AXVditaKttiXOq7jevgsAPiv3rWq/cne9V2C0xamGlOuq7WvjZZa/ajWt0Tsn&#10;92+R9tUQrV+x0TR60XIo/NaYGmbdfPXeh3Rj8g70PtuTdFRrRALFSSTQ6b2RTA0pACml+T9q/cMA&#10;KPwoYA6BrY2K6/PrXfxUpFfFGt0iaAAYJH2aTHRCFo1jMYBq+fTdjr7Gvglfuf2/IFdftS/Wjqvt&#10;rq7MsQoIOotwDKpNd9EtulVmbHoC3Ic2+OykOVM8eOiaSprQR2ysXf5/M7FFt0hCnsGYP3VjoW9o&#10;8i8htbyRLHD/AMMwondqWQtUvdymog3y37D7qZHDS5vBZLJ4q0vbHP3s8eNwln4Ss+W+ReUfqzcX&#10;53JXyXb7ONBXgMitHMtWOcv7U3vN8gRks3nshHj8OLMx5rIWdXPIfbjMZyC3Fznp0NKQwYK1H4pv&#10;gy7LNvTaBZvkp1pv8dgUe4p1jWg8b1qlLKlrF2ksoYVG6jmiNXMEUgyVrNbNaZS7WouQXiqeR3QF&#10;1nriZrNZZmlsdxT2U0Tb1XYbTpWqJ+WIrqWC/voU2q3o/OyST2XX701MdV81ACZbWBAkVrs3OMeV&#10;b1buyvlhBSWEel4WVWlkDm5nAluXLSmR60SLC2WOkiUqtoHE+Bdx6QsYQVNAzJeKVYsxpW6UACS4&#10;RSND7E/tSsxoD5Y0xOmZkDEEYa7YqrdhHNXt+jSdauXVhdBNzP8ASZx1/etEUxNaLF5CGbTLJ+3X&#10;rQ2aI3TfNBexob3+w2aLdK2SW+a/7rR+oklXqyyapHUjfQNT9tbWpGFOTr4KjtQJNEjX/qNge3+n&#10;+yn9vlh/nW2AU0BR7gk7ot8dNljoj/PurUDtApNfet/C6Wmpi9aYUhFbO+zmgv8AT+GP/wDkIGi1&#10;fO2bVdhQFDVfff2LGt9vy60e1f8ATWq2a1qurGj8UR8bFFt0QSPnTimH01v8+xojVa0Wb8jXb4G9&#10;0QRWwwb4Xsdb+DrfyyBio9chrRSpGr2CtV7K2KYhR7SKHU0uqJ+d0PinAofWk7biiXahRQNWqqlX&#10;NwSGI2v0FyxaU/FfC02hQAVv2b4o9q+dfvW90n7ovWlBJHaNlZmLKer9u/fvUELCrCH1tyzjNvm3&#10;4lwm7lMWMgsW5NcLb4+BW1+e9/lrdAAj/E9ZZZEiFvbW5CNnckJ1iStfLdhXf4DEBSK9rCpC36jN&#10;cbTMeMMxg+XeM+R5/wD8pw9x43wQ8O+HMGkn6P8A9uzyU3UIH+zdmoKZKMK1+ljWlRBR1U6fHH+N&#10;YvkmC8Z+HI+LyeX8JisVjrTbI4+aOko67HVDqBvsShpgNgkudCm6hSq0o3T6SsbCzJAGjjfKJ3ly&#10;xje0ufbBkwSio4Pram+KhjaWTEW2qjgBq/tYit5Z9Xlt2FElKLfKldPs1sa2GJogqB8k6J6/QMK/&#10;ZepZgwdzGAbfsl1AgYRIFpGUNnMJZTN6dNOp3LH2F39pO510DN96xzJJcrbdRF2ZYtCrb0S2+QQJ&#10;N0BEgKrlA6j5odBR1IWBALnbJoKQa7Jv7Ch/jtWP/uVq0+j206yKmwPeVR7ntUs3artm7yS6qdme&#10;iWRh30ersS3cgg/Owu63Lpn2VJ670F7b19wfg7NfvSj7NsFtJX20F2V3r9OSHtStdXBEnZXYCnJN&#10;PIADIGDdt7O37KToV/jX/o22CrobXfZUG2FHslNugOrnuX7UNg/5Vpt6Io7aj+xYldkoe/Zh1j69&#10;q/cruiz9tnrvs7PpuvsX/JdfBJof/kdgVI0B+/V62d6NAFqAYkDVbIrdaNa3QJonrWvk9i3zW9Vt&#10;gBslT9u5avgnY7/NftQ+1ftXww2NfJLHrQ3s0VrY39jR2VP7H9hut/Z2+pH01XYtTnauNLtVo/I/&#10;/IdDXX51QXX5f9Pye1Sn5CE0kZqCLtWwKT4JkbTykUoq7nCIpojZ+KLMWoCt/Ozv5c7Pc/FINUxY&#10;0JTGoftSzdaM+qlb72a7lihU1s9tHdlcyW0DSSBs/lf197GOtHW6+a/6dfnboXeF1je5vVJkupKZ&#10;dsWoDsQxaj++6+KNY2E3OU4LziXITZi34xk8lgeJ8XbOeXeYXHOMxbx+tQVpm0h2at8UPUbCC4qT&#10;tE9bIoszAfNTKWrA5SfH3cXkmzs7Hl3J8rzLJRoQPutMwo6Na6D96YFgepXr2B01Ahj0+FYdnAZf&#10;g1cN0HDrGO6s5OPkp5Aiu8FfYi/myNxZ4t4IclYsFl0k3b6xBppLGyqAGKhI1S6NPaA1cWisL2zC&#10;0UPZfit/Hx1RiG+pra0vyo7aIJr56/DkQFqEez90r4W4w940sEbrShDVwytHcRirkDrdyhIh2Y0W&#10;+pJFWUvovYuroiAVFH8x/wBNckm2kapfucvKwmBpNrRbTfAr6gDuKc7UEhQfgFwOmqTqqlXNW5+b&#10;aYioL06kukNGYVJOzVdT9qMnw5Br5Y6JrsSW3TbFdTRUU1durURQLMrKzVomiW7fNKzlu+2Xewmy&#10;QtJGs1dRQjXrLaQuLiB467lRKH6yFtD4ottf3X+ptttR6qfstN2FErTFVfsnXt2o6QAnUejX+VfC&#10;yBCSOzUe2t03da2N9QRsozg0x3UaqCzDsASfmg1AlWYnqWIViygozlyVHyaHXqe2+pYEmm+F7A0e&#10;obY6rtqGqPyO2q/ev2ZgRXz1Wvlm+d7IotSSEAnVfav+N9aIC1tqbdDZr4oN87P5dSKX5U/tqm6L&#10;TKTQbtWqJII09diGH2LfRS+wPlu3z3Wv8g2xX1U+xqHxRb42dsRRdevXbezrSUn1oIKGgO1E1Lce&#10;mjsshUVrTA7JpaO9/FbBIY7b7HfzbRg16V6XeUihmXIxssBa4NpaqVycAhqyYxmCfaib7Y+xWQxi&#10;2hjy15GY5cWDJKjLQFD4pH7Ag71sf40CpDdoKaQ9tlvz2TXzW6Oq2BQ7M/6CZDhrGLFWt9eW/HsO&#10;l9O7ZbNZC5s7DHLZL2FfILEMLMbky/LJshCuevcZNkLpTMG2NFqJFEkD4NNCDLcW5NvBAsLH99MW&#10;bdNtqBDsW1Un1B/w+WoGm2GZXrW6O4z9mq4WQJwLIIiYuS2lTyLxOzzdrxfhFtirub1PLmfXHFNN&#10;7J/nWLg61a66r92mkEZkuqhnUh/W4vLdTV9EySbr518di5jrsyUFBPanLGuvz3FRaL23SjHtliDr&#10;LbKj42+a2lgvlkVch8Pkalu+1XN11F9cewx/Vj+/+BcjSb7Yy9WREkBKTMKS+j1d3G6d9VcXKxi4&#10;l9sx7Vsgb1R7gf4llWui6HXoD0BULXZyTs1pWoQdW6HcY+XZFpZNtdEqZfmiNU/WiygfbqxLU3wp&#10;2KOvy/4ewrWqH+Ou1Evtd9WLUXYozNWgrw9Q322imokofFE/IbVTRpNHKnSmqUUWGyQSWCsZNp8M&#10;yyOB3loliAp3oLWwa+KWRZEJbrEXWi3wD8Puj9W39QpB7mtbr6iiwokrXbakGhuj8VpZIx9aHah1&#10;CO3Su/Ud2NDddep9mlKvre67fKgAaGlb57V/lS0DXxQ32HxR0AT80G+TR+K2NrrfxsfuK/c7BrYr&#10;dftX7BydHQU9ivzXQsStfWQld0pNfYn67YAENotpm67ro9fIrfSgVY7+Cvatiu5rolfvRYgv8Aml&#10;01MKEfcA9SmyfZXt+zy/LzgFzIzBQFAc1vVa0W3v4Ct+6ivlSDRIq3QkwJ1qzg7HmeBmS8xsdy5w&#10;WFZVjtowOUSdJIiEpLgmsfEe0UgUT3R1cSfJkFXiaOvkn8t0T9ipq0xqM+RdTeDqfy1XX8wfy2zm&#10;zgs8bb3OcRmsci8iSpPLMKSJRRPyd7P3M7MqeH4bG9yHljj3M+E8+8QcM5hzrnfmS6sn5iv7Akv1&#10;BPxRU7cmWS2iu5Ku45YnUg137U3bWz1LfZhqpvqgbup6FtgM+1H/ABwKUlpHO2cK0eLuZLSfCco+&#10;n/lCSRTZKJ6uMpGo5FnTcRIrJVspdraXZWUhVuuoubwbe4b2Wt2Qbe77VNMmskncuCpLFa+zMQKd&#10;owP8qX92B7EPQVgCzJUbt1WQAe8B7ojt2+0F1IlR5NnX+Jdaa/q4ndgrE0d041Tg9TINN9qgme3l&#10;t8grK1yoDXRUTXwUTXp1cXbuWjk9vZno/FByX2GAaQNphX71/lW6ba0d+s13+6P0MM3YRevr6U7G&#10;29RvU7u3zT7FP/j22xKgN+//AEjrR/ZyopjqmJpjWgKHzTCvZ0o0GNa6n53D1FRgCoV2PUAsjao9&#10;QD/ijmshH2ZnDVKG6H4CHS7bZDBnUtTdSu9AaZpPtRAato1D4qRVSvvs6B1SvW63HWylaOyBsjRY&#10;6JAYFyKUfHbVaNHRLKxrbaVxHTGgNAqtdutD5rtT6NN2FM4rfy0hWg/ydUH1XytAuVbQo6ah2A+d&#10;sab5o0D8Ma+TR+p0KJGv2/IURROqfZo0Sa+ANhqXetVoGuzUwYVtqAPXT71oH5rfam+ac/HxQCBu&#10;u3+CD8BCK/p03zQ6a7fbvsO2qUHf+IYLXzQGx3oNTygFnY0NkH9lYCgxr/n7sRQI6L1NFWphojYR&#10;R9bSOooz2WYJWQZHj4/hrOKV5fcXb1wZG6N5kR9qtIGJtfVELnKRx1JkHci5kkb4q6G45VdV/am7&#10;iu9RKC6eol7qNFAJrQ1uj8D5WjW9V8UToWlx6355JNxNkhs5LQZfOcg5byGwbA5zevy/6Rut9ak/&#10;qJxq/wD4XJ/5jjrpb7yRieMYhP1t9e/C0S2j9h+1Ns1aT+mfjuWw7Qc4nxiTxmj8n/2+a6ikH0ZT&#10;XwtaArqacADQegN0p0z6NHdesGoZXiC5K5Rf4rc9rm8llr1szMq1by/WxtJTU8cgM1965mcMXcAy&#10;XZjksbh2odit2JN3nwVPZNBaG2JIojo+3FL2aiG6ksK/4Jvs0h01x2QzMa7EFh8t8V8mn+pPyCQK&#10;LV0Brr2YwjTwkCSE91Z0oXjpX6xiGuTpmPTSd3NF21sKCVr4UH6V9Yy6s9KRop8xkMJSFpWVKRfu&#10;q7qLa1H27RtR+Yrhq9YqRWU/sSppj9ftruabuSx7DsSvzs6FE6r963R7CtlgNVsE6O1X72+3qORT&#10;Sv8ALbKFe1H4ofUhxV7pUf4aUMlN2au3Wm0KLOa+K2Frswo+xiw3W/u3wvUqpVqRgaPwV/xBjSQ7&#10;A/ev3BNENtlFfNKp6H7UugAWNFirN6+uwtd9UJG3r4b5oiiRobCE9ij9htdn1qA+zs1rqVCim+xd&#10;u1L2DdqHU1oCh9qDdaYg1vY1o/tR7Vuv+/vR+CP8T9aJofFMaFEkn/p1sfFb2AgNSfev3o9jRHQH&#10;qtHWmOgg60zKAmiWBWiv1+e6g/kR2WTZjPz+S/t3bsnzTDrS/YdjsfLPWtk0fy/YD4fZNA/DEgOf&#10;nW26imJ0jExgnt/1AO1mN0/1o0Tua3PVYh9uUXEqWEA+sQ+IJGFXdzMtSzSPTTyxTWUrmWeRlkt2&#10;JW6Yik+aQA1Izbh/wJqdmJT92QUaH+PY/l/w1OdL4+tor7k/4tcfbzvhctkbix/CNj7bJck51cSX&#10;Pkf9qPwKNPSQpJASY3B+Zh3kRQIwxL7NFztj1Uk6/wC2ZPTLIP1YHxUn7N/jIOoYnsf8lOwPmtfV&#10;RR/z1TEq3/TElR/sXanYmuzdv8mi/wAXUKbEbnx8SauoI1fkQ9d12YxFmqeVqwChqZF63Mal80oW&#10;cSMsLAVoJRGzcLoszdjS/ND5ons8h+ST17nUbFmHySx9j/5wj+rX7MVAU/LOOpt2Pbu1RsSpp4kN&#10;SKKDEFT2kIAoAUx+spJb/wBmNFQU2d77fkoBf9m7E1rdNUVRuwr9woFADZJVpvipGIab/GX9ifrO&#10;AKlJrfYuNGnPUSkmn+Qnym/tJ8R6otpz80fyb97f/wDBABS/5D5iYaEf2aVR60c9pzunqX7MQKDH&#10;uGbt+x/cByfy1pUbdMNKHNKu619SoDL8V+1ftMxPb/MCmNdj3T5YOWY/V9Dco1I3wv70W3+S1KxW&#10;uxetAK4CozH0gkssjEf+qVK31I+GY94/lNns7la/9O57AfYn+oAC/wD39j+W9/kh2W+GU0/7050f&#10;+fvSk7HyFUKAoLD5phTOwP8A/jWlJBpmIH70PiQ/5OBoKtSfEhJA6DeySQN/O6am3ogAj9v/xABa&#10;EAABAgQEBAMFBQQJAwICABcBAhEAAxIhBCIxQRNRYXEFMoEGQlKRoRQjYrHBcoLR8BAVIDAzQJLh&#10;8QckQ1OishbCNGPS4iVQc/IXJjVEg5NURaOzw2R0lP/aAAgBAQAGPwIJc5cs33n+cC8yYuvhyVAM&#10;U1eaHlhpbUrrUVzCf2oEtNSFnRRSUf8AOkJMypdnKB7x+KFLa35GAmWmlJVcramEkzTwVozLuFb+&#10;9GasTK6UkWU34oOcN5ymbOLp/cihUwPTSak0h1QAsk5tLWh3IOjvCQjUDN8MEls3u/D1hLbpb8Ua&#10;09d4BdRbbUwmYHWljobCAiUipSnVZVTRNZSjNlopZPuku1MS0qnVB+IudPupVR0+sAk/dJSzpy7+&#10;7tBYWeydjAWFZ+VopawylQuxhL1KFWco9+C/EJ1EUzAWoKkTLJWn9q8Z0ZXpWt/q8EJ0GhUuq8PM&#10;m0zHpMs+88O5CfivCFLVkbIKt+kVOq+77QCCVuurPqf2YdNl6XuTVALEMlk7RcEPbvCncl4/F7pI&#10;jPen4RBU5vfKWJ/agmaEAeamW944oBQUWz2br9IToar63POM6VcybwGFVJ0KdIFkP8XKNoug0trD&#10;pDGltXhDZq8jHbtBlsAxz1J80Coi+VwLmDS+rP8AE8MrMd+kAvff4oL3V7sJOhT6tDq1FuVXrCje&#10;0Am9RZ9aYuCM0Mksd9x84BCX211i+XmfdgIUuyDter1hKw5CttjfSHun92oRmNtrW9YHEL3p5pEZ&#10;lknt5BDEuNockFLbjywzuNU7GKgVUq6frGXMetlCKiq9PamFVkrT/vCVcMkE94e4cvSdRCiosBak&#10;b9YyqZT83Ue8WCT3uYuARo38IKFv0PmeGD06/DDe7qYOUppvprCBTca7PDmqnTl9YuRU/K3rAUlS&#10;mZik6GGdKk620gqAuSyb694LvVoX1T2hKVoKBrxE7vAZRUNVXYdIQULLTVfE9HKA61Ev5zvzg5io&#10;tV+IxxJdy3VKD3EVOxVsHMAO9Kn5wZdY1fy2/eOkJmJAWZdlXueTRdKFhT5SLAttD0r7KF4BKHz0&#10;t31gi5AU4teHqZdfdQ6GHVVZLizud4fhpYWH8YUsA8Q2ClHKOkKrUp9CwqReAEpSRqoocA/uwr4E&#10;jnbsISosEtYKuhXcQqqV91Wz7ub2jygI95XlZ4FWYea4sl7ZYcEmnyAZqoKpuVRFToRlh1ve3n0O&#10;xzQmbNd0ofI1f+qCqU5TMz5xdNdyf1+cKMzLRlRxVBTDeJ3CnU8JbrTxOKx1FJ19I4336ivJ5AlQ&#10;fUqqhK1o8i8yBNqSRs46tE0y5DHiFKNFKmNdwBo0JmTQj7RUa1pukO7OnXlHFXOU6spRoo9h/wDY&#10;naA6qRrTTmIexaJcxGGmqqyLQjz33gKmFRmIvLtSlQGx7bxMUmRMQlBcTFza5ams56hrdoxSEf8A&#10;flcv/uAww5l8iVaq1hOJxWHWgMAaEKRpYF/lE1hWlFky12UsEsAKb06OIE3gtJFgiSDRK52hKiZj&#10;qua/Kexg3SCn/UrsYSUyyU2JRfMzVfO/zgu7tbZozAm1mLN/QVhJKE+ZQFk8nP8AaFT0vdterQyE&#10;kInJzpmlYM5j5no21iSha1qSRY6A7slP1jh8Ocha8yUzgyjc3V9flBzJWd1J8vpG/wDZw0hirizk&#10;y2G7kAxKVJkCUpADIloCUo6t9YTJLlSAyFeV7Qtc0LrZlKFgIRgErowqnmTEpsqbyq/m/wDd4TD/&#10;APr4lEj/AFKA/WMFJly0hEvCoQmlFILgEweLLFOhyi1oGIkywpSr3S415wFU2J0FLntE6XLreXLS&#10;mbXdVRqV+SkxLw8hPEnTlUITzgzvFJKl4hV0oCwZP8bc4EyTL4E7yhcpLN6xxkTZ+IKP/WnqUkdq&#10;ud+kFJDEWPMf3i801E0pZCkqpHNj3gFZdk03vp/P1/yfsn4bwkyMTM8NRj8ahLJPFnjiKJ71fWMR&#10;hcAgfbMWv7UVhA4swpIUlI+Qs8YHC+HSDjP+o3t1OThZiZYrHhGGJ8o23udXboIwvguJxYn+1/je&#10;DHgyMWnPMM5aXxMwKOyE1XO/9tHjRwpx2BnyDg/EcIghM5ctXvSyfeGwNrwMX4Jgcd4r4siX/wBt&#10;hcVhfsgkrawXNINgdaT6HSMb7SeNTArFYohMuUm8vCykvRKTuyXPck/5jE4TxqlM7FFP2ZSwKJre&#10;7/tu8IXhkSeEtDpQlgebxLR4f4hicPqeDInmVw23Daa/zeJM6d4viJtebD1q4hCLU1/mO/OJpK0T&#10;Ci15LrW21MFIlCVNuFfe0hF+Tfn9YXJT4j9llrDPKczUdlf7QVeI+K4/F1BimdiVGWf3dP7Rcsez&#10;hXK/9CSQVj3k+UfOOvreHHa+vyhmNXJm5NBBcEc9Q0KTxLlf+Hw9Wdi/qbQOKVZLpsCS+rwGUmWt&#10;KaVrUvgkjkki8JVLWsy5KnrKq51z7u/JvrDJqo43GrVaaTo5MArWrLlSlytXqf4RPIlrUpS6KrKY&#10;bP8APWEnhU1sCAGJhIpy0v0hwL/QRZFXppBy3d+kE7DzNcD0hSkrKnNKQka9YamYpZWQsKNDO0Jm&#10;JwuIKVhweGbwpRSVcO9IQOIY4hJSlavuzToYdM1K1LXUUoXUpP6R5S6pf74h0ylVS/u7nzfswx+S&#10;s0BIZdeuSoA3j3UKqyIWykwMVl+1VUJCk1FAf4o4iczihdRUtPW3KOMyTLCfKuSUFav3oXhZxrK0&#10;8VAkVLVKTfpCROmTEzEXAcKUr+MAIqUrzFHlm6xXLUooUOZpHxaQDSlFBoLe8IyLUl000tZ+cJK1&#10;1p0YeZX7TRdRQFZTSLNvH2fDpWue7J4bEK/av6wSpEtf3aiJikcAzF7BH1jCFM5Q4z1hRfiP+15d&#10;IXJkcRj92la0/eC9y/litSZoVhlmTdGVP+mDMnLlOk0hSmqj/FdC9EjMlG8ZRURcclRiAJ0pWM/x&#10;ZcmYpKUygNk3+vOMLWESStxXQSiY4K/0MVT5bS2qIkpUshQgokygJafvP8RdfPJ8W8SUl02qdZFP&#10;0h+IGVlloV/hLteChalOhdShz5QlVLJaqsryqgF0grXw6mqpe8UqNFSmHX5QlDqUR5lFin0hWZTb&#10;KepP7sAENX56nFcPRr8LKphJuUdXpMORv/qhVNyouxytA3HlMxYoUPSA9x9YTM1VyV5frFO7VPCS&#10;D3S8Bm78oBSoGrKUh7QEpJvtr9YlgJZPlMKBUEfs5SqEzKFKbJ3+cBUtNyc73btDpH4WTGYW81UB&#10;QNWbaB0zMIFQ+d4ZCrjNUN4v7tyXeCVPr6Q7W3D5o5DTk4jRz383WPhb/SYSRzpU+gfcRTUoczTH&#10;nU/u1+9Dh+ZdTV3i4BHZ4JpJPlCvdvB3P5QLuo/u2htavduyIYODvfWGL3sQ2kKJsHa8UqDP3S3p&#10;CfKLU3bNAy2Pve8e8M6SdGd2hJSC+6muIe/XcRUAX98+7CS9inyavDgEF2J5QL2KmYeZUWOdvitC&#10;SVW35phQBe7jr6wAQMop0YwkP9XIgJcKCVa3DwFlNKx9YdQUNw23eHNivmLHvCTclOhUwp9IlipQ&#10;KbEpuLxLDS6UXU+8VpFafLlHOEg2Iv1EGphsLn840y6vp9YSoVeb3CoN0MEzS6VFgilqT36wlSU+&#10;Y0u7a9YOZSWOfV/nGUrQ+5GZXeEqdTs33divq0CpKTSt7puXhRdqi6UJGsAIlpLh2OqraQOKpwr3&#10;C7ph3+7H06QqhRQZSvIPMt3YERLQee+w3EHKE3r5lPIpJhypSqPvbixeJlZrfrp0EAJDp8vktEpa&#10;k1feOoIReXHEQgLTNTYXZLbmJcoS0oUlbKXdaW3ibNmKSRSeJM8vDbRht3iVgWXiEYjQzZPGCQRd&#10;1Pv9YlS1aKypFNQLWsPSECXUqWkUt5kp/ehNHEWu/GqalPKmGmS5ivvKHkirzXvb5wXUCaGl0+ZL&#10;/ijhYnDCZQoSSQrikBbUrKlG3WLykJXL+7Q+VSmvY9bQqlVBm5lVJJStvhV0aEmUsylJXnmUpV/P&#10;OJtalBKF+UUvNOqlfn84UtaZi0IPGQoLuW0j7TOXNHGw7JRsron+P/MJMjEzpcwZhlZehygwhJRM&#10;E8Zpg92cDm+8u/eJsxKeDLespsLKUwH4oLySt6giZ/hhXp0hJKahVcaV9HgEd1DZMClVWVzZmJ1+&#10;X9wGsX+UU4lKlz5aKaCAWo3d92BeJc5aZ6ZdFCcRh0JWEsXL9rx9sWRjZdNM4TxwloRt5rafnC1S&#10;U0S1F0o+Hp/a8PTJl8SiYVrDOEhim/8AqESyUByhBJ8xFucaW2MKw6k2WXK2do4qhMOImzmlK0Sn&#10;m46t/d+Gzf8A08fJmf6ZiTGAxaLlWFQcruGAhVsoOb4hyeCCrJpyidjcVPTIkYaWucuapTClIcxj&#10;ceW/7meVpYNlFk/QCF+OYuSsIBowqygFLDUj6/KCRJdITrTmtyhcllBIXSH3/wCIKJvKq3lPJ4Uw&#10;tPTxOdwSD+n9n8/7Y96qX/5EsZb8vzB66f0EenMfP/JeDeN4Ypr+ypwmOwwucLOkgS1JI/dsdw0K&#10;SKDNGeSpbMk7ExP9tPbbxDDCbgJXFnY/FUhGH2SiWOZskNe8T/GJiPs/hODfA+A4HeRhwbKV+OZ5&#10;lcrDZz/9wEqQTWFVIKfMOTQJOOUvETE/dshaauVi/wDPSJuOxG5ZAIzAfiMS5GOVXgvKgqvwdm/n&#10;SPtREsIWm4N36qEYpWETTh+M0oag7P6sT6/29dLNudb/AM84bb8oqY0vS7W5s8fyYt/Qcwt9e3+8&#10;b/0PvrHXV7vBKCzhtILIXV5y1+rn5x94hai2RQXSE8rRwkJSAQ6l03Nww/OEzJiM+mbS8J07c4+s&#10;PtBUBqYXQVgu6ki784qSlShYIQlDte8DEYwKlyntL8qldT/O0BADhNnJhhKKcgI+FZjRCgLLHWMo&#10;KUNok2hTTU0qJUlDZh9YVWsrR7z5lCKZKpgmJ99CRUOt7RRRSgpvMU2vOApa1aUoVVl7QlK0PXot&#10;HuQaJqxLlkHPf5QgW++TQDUpQf8ADBSBnQClyfN6qiUAZtaBSpa6aVH3v56wJs1c0TJShw0yFKQt&#10;Y+GJQSJqUzE1A1tiEdFCmFPMKalaa0wkpVLxQ8laVip/2t4lIm1vMsEuKX/bhCDhypU3KhFTLMS0&#10;IQoqmH/uMTKVQtKn7jm7RKRMQhRQtjxM1ROpqzRihMwycRKUtSJVH+GrNqYkql0pSpNPDskr5VLf&#10;vE7jLlhQl1/d1VLP4IUJslbT1VIWoJQLc9/WJaKAUJQpK0cRu1HygomypspHBdUxa7RKxS3vllrB&#10;spPMj1MS0zJiTL4p4PGnKXm2ar1hCMP5k3nK0RpqiJIm5lSkcR6mdz0iQlcqvPwsp8v4s0TxOTMS&#10;tLLk8NZUavxQlZIWsywZyyPvFtsYSZaeHLOiGekQUAl9AfXrEv7ta5gyuhin/VBUJZSdLZj2VBrl&#10;2fQp6wiauUSxqS1gureKi5f3Ul6dY4Wa16SnTrAAvR720BRZNmK16r/ZgW3q7xY2F2/nWMqVNvzi&#10;4Gv+qDYgH92Mth9DFIN2sYGbv7whNB+85pEIeW6nZQUpqic3mhlBuWophH3xbQoF29YKvJSaXe/r&#10;Huq2Vy9IAvyfSCfdGvWKaex19YDea6OivlDpv8dxaFO97AxceukBQSVftGLFNKr/AA0xfRKv9MJK&#10;co0OVwIRSMzeep6oC1q6JPlAizXtVz9YGyW3LwkBIbtr3irT0MCmY5q32hyz1ftfSCRrqr3VPeE/&#10;4gY7NeB01GyusJWCD7h5ekMyj1qGsNt6OfWHDhVTalP0hKXcq5ZoZJcpTyd+seZ2NXJ4SvoyvehI&#10;TuNoDh9m+Hq8OFO9mTcD1jLVcORupoSKFOB5eUXtvfX1guHfV/MOxhipWVXNyr1h2y7k7dIBbe14&#10;SpTJToeUZgOC9rfe9HhITdszG0B7KruU5h2gFCLdQQfnCQxq+bx1+cAl05G3AMIdZN/W8GpBmEFg&#10;hmBhLgVIc0v94g9IEwKpHlzMx6tABcgWWtyXtumK3KA9s1zFI5vn3hI83M3P0jiVHilFIJsPlCCo&#10;OXZbZSYAvSssRqE94FKFZRnJ1PeMyikrLoG3rH3iwabaX9d/nAPEWEJLhG4v/qglSmR50EXUdr3h&#10;DKWuiyxdNfKDmQnZCbgDnmgSJrGXU1QIUlLj/eJi5cxJJUyEJBTze7/SPv0qmpmh0EZtPiG0JQkA&#10;hStgMkcCyuLYTOC4ktd1KhbJXwVvIE5AYpYjVL+ukPJQpeIU/wDiCkADXLASoKatyKwoA+9f59oU&#10;ZfDnyFsmXxPNJUTmHrAaTKC1J4k+d5lKGiHVryYQZs6WpE7iFP8AiGctuY/hEqlIyilH3dJW+pty&#10;hSEPLXL+7qNSlYgjRlfSPs8yYJi8TlWtWtz/ALxLbCzJy5aOGkIzgXawglXFVKQsr+z/APmTv9H+&#10;ccE4cScRiPvpa5yuJ1Afq31hLy54mC2SdUg8017PEwmkTvNwFoE5qrtV0eJ4TT92t1qEzhpRc6RV&#10;w+PMK24AOXmWIU8DTNfrqR/YqQopUN9DfX+m+ulhbr+n9CShwoF0tqL2aJX2iXTPnMy9pZ0IP8IA&#10;St5aJj8Hh5d4xYmYYzOLJdHuiU4pdv7eH8TXLZc41LPvB7p+jerwj/1JeRQ3g0nMm+jwpNR+DXKj&#10;qIwsoKBlykKFtzld/wC7DO+3OE+CeIr4eOwkvgqE5TlTfx2/5iYZB+7Vc3BHRoEzG4hMjB4d5q1z&#10;VhKTz/KP6m8GdHg+GWeLiNFY9Q0b8AZ+p6ax4DK4ZJTgkTJylIYzHA1hSUoTWJZI3EYlBklCsNmU&#10;XFK23hMlQs9OtjEiQhKEmXLWshAbzKYf/Cf7xKDKpnJUeJMKnUrlbp/lFYn2a8VXhEzVV4nBzEDE&#10;YHEWbPLPpdLGwvCUS/B/Z+Xjac2M4K1SlHnwn+jwmf7UeMz8dLlL4mFwKAMP4dg3f/DkJyvcioup&#10;tVf3IqSU1CoOGft/mEoQCpayEJSkOVHQRLx8+SVz1oqKFXkyk/LX+esTpS81CSuWsoo4ag/lH8v/&#10;AEmUmdNTLVZSBMIQruP7vrz35Rb+3/v/AEXgzaSUCztc3ufpCQHoSnvoYb+lYpeFKAubf7RLU1AQ&#10;vlb1iXJRLCjuttIOR/8A9XEuZNTNl4i4RKUvyfL/AOigZqKs6soKekIAzql2APlUP2mhK1zVIQ2a&#10;kVJzescL3EHdFRDwClJYZeI2eESQ4ysNSlX+8BHCGS+vmN/94DLUG5osYPEABnGgn34K5Y4plJpS&#10;sg5RumuBNWpQZOUPTvB4b0+78QhUysIoFSAkDzRKmzqDM1mH3YQqWhPGSgrRMemSjtGIMjE8RUw8&#10;WgOtlX8v87QlGKIVmrQvh5w3/wAUKEuWtayniMnzqb4YqJmy5xyppml5b6VwmmchKpIKUqH3gMSc&#10;Qj/tjJFOIQhJmypyAr/kvreEL4H3lORpb0D9v5wForUtFSBMVO4U1euT+WiTLmoAOIQ5pWnP2/2g&#10;8II+zqTTNVMz8PXqyf3YlLK+KqhUqmYG5H9IWcRNMpUwcOXloRI66wlMxFchKNyFrnlINx71Vvd5&#10;wkYUrThJMsKxYnAqxCK39eUSwEUSqakTeM89Q/FE1ScTiBTnXKROStOvJ4+6dkL4KwqXnq3/AEiW&#10;mUZ0ykVrPFVl+ILFTqiSmRLmFC3zfDvHnUnhZlZ3qhKpal0HyEjaBwkkTXf8RhJnJW/kYWTHDct5&#10;m0phSUsT9RDqflfzmAlKagcqrs2sKrlijYpdSvlAas0WzppA7PAFT9vdg3LDNpqesVOE86dI7m/W&#10;BY6+pgu4q7sIQoWL5uUVAL59B6wpfnCy9BNTdYllcpRc3U1oZLpFbgtp3hdJS6tdRXAcJS97bdo5&#10;bxUE1ITc3MPccgxeKgyDyh3ar4XzRZzfe0JUxIZi92gMRScyYdZGWxD3MBgW5kQFKp81VXOD94oB&#10;31hri/NjDvZ3bb1gblnAS5P7xjJmI85uW+sJUSqs/wDujWke9D1hZbKdRDE97NFSg76c1dRvG9X0&#10;gqZvzMMnMD0hzZJy0lr9YqOxcPmIgEFim3mZ4fyrGm4LwXS6warbx5Kb/u+kWBBdiUxWxSdM135R&#10;998D8iqGBJGjG4hlearzafWBWTfTZSuvOPu7JZtQv6QlJY0l3bzesEFKUodk8zGl6mG8Z0MUq7pE&#10;ZC/ugu1P736RxAXWfu1rV5Uwq10nQZgfWLs/zghQTSQ+hCz2glWba1oDP+YhS6PLvzgLSjMqxGnq&#10;IdaiFEc3qhIBueY8r3/SAoJv5Tap/WP2Rle7RWMzZlrNkh+UB7EXc+aEqVXSm3+8EKKXBq5VXiXM&#10;Rcd2+UKWQoJ0XfNrCUgKZNyohyX0iZLTxGKmcIzCOIqqXQtjR5lfr8oBTU1T0biOIqmh3y3UG1JV&#10;A4bcjsJnIOYSljV71xSL2jipCV6ppN3vrrtDLCgaWVbIrteEzEXSg0LKfSJZSTMUDTQbUk6QQ5TN&#10;BdMuq/X/AGhC1DizhkQsspct9vyiU0iXKpVViHsr/TChKBTLVOcuKUKJvaDNmJomFZUtaVaA2d4M&#10;tN7uk11Ev8Sld4kzJmIBRJ/x5cqSWmKOUBK4KampWJujziRcNEqlCpqXpXQrhFDnX/aFHCSpUqVh&#10;7Sq0qrmqPnUafWES/wDt5EuoBU1brVNVySNfnCsQEqEuTNpmYkKXMpbQNpfra/z4mHUnGELdRnJC&#10;Uy306/6eUJExMuctKnKpZp4jcz0YwlZmKwkszaULXbhve14VLCVEpNFYm1iZfXTeK1JM1CfPcp1s&#10;L94Yim1Td7j8/wC4StHlw+Yksbl2t84CZaZaHzKNr/uwbOvQ+6B2jEysR97OKawHcoYOGHeClQIU&#10;k0kGxDag/wBrApCl5cOhlFDbDXvDBSitHy5wpawyjapjlggLplM6hTpt9Yw01ABlrmniL/8AIFEG&#10;kfRXy/uwkXJLAAOS8YfxTC4ydh5qkvKpWwWdTU2uuhheGTMRip0u3FmulJO1oo8fxGK+zrXxk4a3&#10;2VHy6/F/Rhq7I46K9rVB48KUGU+GSn5ARw7AlNnifMSGWuy1C0TMZOPDkYdCp01SyybAmPEMfKAG&#10;G4vBwjf+mkmk+tz6/wB3q3+VwkxSVgzFLoJV92UggFh/D+6T7X+0GGK/Bbjw7AaKxzWMxQ+EbRhf&#10;BPDEIRMw2GM/FoCADIrLIQ/SlVu3+Yw2KSkKOGnonhJ0NBCv0hEjgCRNSnhzZVVTesTFslcooJRl&#10;CimxN/4xP4EpcyRW6VSUFaE8w/ztDzJU2WNitBSP7sliw16f2f5v/SWdtuf9hnehVDJGjG0FVro9&#10;Rp/YI3gqKXOnN4FixVfLaCySoO7jSHp+kIVmKy4XayYOzZvleGClqqzZA6kwiY/n8u6k3h0AuhO3&#10;mUYQVcRMxZ/w5nuhzHF4aeFX1Sow5CUI8roTlTAS/El6AKByxMlzgAlSiJPNY/kwolCqFDOlQ80I&#10;Wj7pjTmyqV1hCqujVeeKQQpaLzUWWnmPyhATh+MjyTNAJSNy0BS5i5clYacJySEjpFckWlTEso5k&#10;FMJzLUqp01NWj9n6wqYETEmUqhNCPvTpp+H+ETMTKWplpaa/klH8PaBixhjLpY8VaEh+Zr/XkYJw&#10;+G+0LxJ4czir4S0/6olTFTVJIql0TA8vuV1Rh5DASEoTMmmXOavl+n+0I4MoKlzF+5kOrROFSsWp&#10;BUVoQeKiXr/4/SJM5aEh5VIAq4qN/wBIF+IaFLmV/fJU+qfpEjFpNKCl0ywpqN4eheFWtQUsLDkp&#10;H8Yoc8NMvzS6q1Ubv8+8cWetMpFPDU8ppy/XVUCbV903FR92UlLbq3isJNSxUsaKVB4dk0e+KhCG&#10;Spclf3a1jKUN8UApdIbIDeraKAOJNlrrmcXLaJZqAOpSvK0BCyw/ZurrVBWhNLjvV+0YTxdCnymz&#10;QJiUFfTY94lJzprvYGj96AygoaKQ1vlC1s7XI0Jiql0q1PKPu8638qiz9RF03TvXcekHKUt017PD&#10;uUtfc+kJJAbq1QgXJ3EIoAFNybgGEK0FOnmBMUFH3gtMOyoWpgxszUn0hJJPqc3rFdm0OhgD3dG/&#10;2hNLF/V7w7ABmLghoAJCQTX+KKaVHP7uggFJUB74OoMAUlQsOsVB3NwOUAKPQtt1ikHqnJUEwlRQ&#10;BzZQTVG3MPtAzFvk0KqJJ+ZMAH9p7uYSwpKVPyJ7xSnbV7mPPkOxDlMEpJq8toVUpUui+msN7x8r&#10;bmFIKadu8JLFT2qSqHpfcq2vGoIuk0XaGY6vbWN20HSHP7F9TFnVff3YSkkpPQPVG55MNYZRci4d&#10;/WPxadDHkHoGeAWcRcqY37wf+Wga6/zeG1V84FyrfNcxUEFbnynX0gLzpRpS4b1g8IlATe9uJ19I&#10;CFhNS7mkhrQyrclP5ekVC4alV3aCACU+btAYsdhse8TSVFVS9Cjy9jEtSlqNNmHmMFRqKayhNrp7&#10;wk5LWD66RetYZiUZ1CEgSytJ0f8AhCjetVxUaiOwjOVkzFMyEskescgFUgn7wmKZdRB8uSwhN6la&#10;L976w4QlQ02V8zDIuQblWYqJ3hJmSchFKrlSVHnBuHF1Fne1rwmt1ABiARZ+0BAllCUeWYvOFv8A&#10;CqPIFVXet1GJYUOHLRMJYof/AN0CgpWfMW+kV3KFqulCz71ollKZktK0stYehPeBM4ya0/dcY5nI&#10;6QK5vDWlNWTy73+kTpS53BXOQRxELImln8sIUitMlMuqciYHmzN6kq+ZiUuYJzLsou5v8X8YrM1N&#10;AU5UlFOmn6RXNkKElFpMxaLTH16wsLoTMUvirWWSSHYVfQXhEgYuYilPE+7JSmZyAJs3OJYlomJx&#10;P+DPmyWabS5DlX83hOS61s1QTLS3MwpU1JlfaZqitHCXwBqBV3t84nMOLxGJm4cpQlLAWrr6aQEu&#10;hXEpKwJnEKNgP4m94nCWg8CSROnJ8olqNtf51gtN4cwWQKCeI4vf5xTWQuppkqhvmr+OkPr9DCKk&#10;gpTdKFJZ6tz/AB6R/N/6WUCk9Qx/plT1YdQmzk1KWUuFhVxbpb5QSBSE3PuqVBSlg2xHl5wQNwwO&#10;194XiWIlKWEVTFErmrLksNfn/a8OxkpagtWFQlZNyloSDcpsrmYoNIoT3fqRClKLodwkEFSv+YTh&#10;5DUyJbzAJlQC1bEcwAPn/d+H4K1JmcRb8k3/AIRJwbldKaH2EJxEx6gHI2VaMUpcl+Clc0Da2n9O&#10;G8JnTEo8S8NQMNiJKlMVENmTfQ66783gGXo2c3h0mlCDndgm1ySYPsX7O4tE2dMy+OYmVfgp/wDR&#10;CviVvrbv/c6f0rnS5K1mWmofdiZLIvVryh+r6MP8phj98cPJ+7SVf4SFlyUp+X120/upfswPCMD4&#10;tLwiTL8Nxk+ecPMwaWYApCczbafrHiHjnis4T/EPEsQcTiZgTSlyzBI5JDAdB/mBNnJVJlLS6RpM&#10;7kfprePuEqQFZ5hW5KtGL+kJlztDlH63g0ypZKjVoQVdHhvsyaFbKzEdjrBLKMmtg6Go5f3X83/v&#10;Jkgs6V1+a6n6ekMDqn+yVNpeHTLzPBeXSH2sTeEZFaQ6vL7rlnhZKlsg0soZYUApIOyiwR+7CEzE&#10;maHpWQfLDJAljyoNWaE5pkyhk31T9YrkhcwtZDhKiIqJAS1SwefzhIUppKgxXNTT/tAMlpgGaqi6&#10;qb7RWt5dKXK0BnHKE1hPE/xApaa0qaEqQsBSRTM8qpfKGloqX5goeY84lqKiSq9BX8N/1jhMU8R5&#10;ikzVh0m9/wAoQmYZ5wZyTsNhvvTiVF78/wCfmJSJSqX40lcwKWJPX8/rAUjGurEZJuHMniqHb8Wu&#10;sXxU1apuag55qLwAibadZ5ZpK+cEz560qoUsLb7pKoBSkLkAUcachlzFWzfnCiQqZltleiFLQ8oF&#10;IOKKVGcVqgzaEusJUrKqletlxcpCFIe6vvtdvw9YWicauOmqUZ015I1sBGEwycNLK1rKVpdpSTdy&#10;iJAxJmOF0lSS553iTVMBOITRJSl3TzrzdIKJ6qlyZnETMlWE1PwkRVSqaJaqVyZkpSaP2fig4ggq&#10;Kk/dSgyStWv8IrWoX8wO8NKQo1JqYKqbrB1Qam5JhRUCoU6i9fwwZk4Uq9y36QmbNnEAAv8Ai3vB&#10;CJijJKnfnBIIy3KVfpFLimnRKiAnpDmVdeoUyjFsq0q9/RX8Y4jApQKVH3lXjyGtXVx89oIQ6fiV&#10;LuU/vQlIJKjZzdQ6mEgZlFWoypMFSkkAqpN9IuP1ePLnJuekGkBCaajq6u0FOlSXl15lD9mETFOi&#10;YbZvMqEqFPNObOIua1/juYDp7tZ4YIFLOMwYQF8ztdoLhf72kKOrbeURmDBXmgUhhpzEAsQ3xaxv&#10;yiwOb4swEAAu/mO/pCLKI5e9ljRQS+XUU+sEaI0gAO7VFStR+kHm9XOKnL9LRWorI5bqhVJyEu4e&#10;oQOf1/nvHxE35QCpJqXoxzDvA90aAeX6wAXqBcqveGdqrMdoAZ/cWfN+cKSNFW6QASaRYdYqJqGq&#10;csKDaXc6jryhJLvzgeb4Cdr848zl7OYL5Wy7se0OWvbtF0qd4Ox269Iv+yrmIAuE1M7Eg+sMkggc&#10;odThy/aGoJWn39EntBYMALn3lwlSXI8lTupMOgFO1S9CehhDLBmKud6ekX1Fl7NCaQphdRP0gKDK&#10;25UvCbX0uPNCAPN00+cFVO76WhJtypa3pHmZDb6g8oSt7VUs1T+sJQmWCtR81e0ZQV/Fd26xoWQe&#10;bJVC8tVSaagWaJctEv8AApHvW3hKiqYoM/WCzBYU4d3jekBy2oJs4gANUi6n1Pr+m8BpmZmJ2EAF&#10;Tl6akZn5wK8qvwuDCl0KnJC3AO3KFVVJQnJ8IBPX9IYEEoLOiw9YVLNcxIYZLmYX0q5QkKlKAvaW&#10;KWbS36workgmSsKYrNQDuf1tCl8NImKFNC0pKkP2/WFpmyqkeWYlv8V+kSpapaxLTLfyEyCDYfea&#10;PEpymmij75eo2g8dedOWWEnyvdvpDVJljXMkEzOiSdIQZtSzKVWFBYSlPJzvrCZ9K0ykTSnOL7i3&#10;eE4hlGVKKkUnIpdrqHa8LltKufuhPCXmb2b9bwtMxIwMqSuhHDeUFu9ebftCZeESQlOfRSMRMd9B&#10;EqTMQJSpkxpiZhWlS1aBRBy267xQhapkytiu3AUPwlzE5KPvJYWypqZbjVhfq0MtHltStwD/AD0g&#10;oVLSpTZFgsUXcv8A7x/N4ZTkXpAU1/7GGkqqabPRKNPmzEAt84l4cFYASzsxMKJdu7gdTCG29ISA&#10;ionerQQKajRnVldNtb/2sZ7PY9dkTK8Ll0C7tV3q7QZqSTuC4zQ8vz6PUwD7PCpcuYn+s5iimTJB&#10;JCdlLUOjwqZMUVrWqpS1F1KJ1c/3eHSUoV/2E4jiBx7ghpqGY02H5xw0FzS7as9tYxAXxCpdgHsC&#10;pkgns/8ATL8S8Fx07A4qWXrlKyra7KGh7GJcjxHwvw/xCchNKsQZy5HE/dvE7ASMRK8EwM4Url+G&#10;hSZ6wQxBmkv/AKWgrWSpSjUpSrqPr/eITUlWJxC+IaV/4aGcOPlrzP8AlfBvCMFLokYLC8adM0Vi&#10;pq9Vn5H5/wD3CGPmpC7tISU/4bG6jAKkBVPpVBJDfV4IHm1FmGsNy1vY9oomtmtrcQpUtJWnzomt&#10;cesT8OarKqTUGN7/AM9v8rKnlakjRh77kMIl5wag3U6PAUnTl/YaHZ+8VISxhhoO0JExJBpqQtmS&#10;r9rf/VHDWplrRxEBBCk/uxTXk8wIDqSfxQapqahZKyjSHJuh03GaDM4qiaxlUAoy/wBmBea3vLUK&#10;VQZgqqQPKT54SgpIl6kHLbnCJctNCUIpQmmoDlCjNXMSFKapeZKekJWVJbyIVda1fvQESFCV5ipB&#10;trr+scBakoULr4M7P/8AXQUCsFN6vNb8MeaoTVlkqaWtP8IltMmU/wCIwSVhR0bd44iqh7gHmVAS&#10;uWUcMUhe386QFYmbxJekuqWmuS/xL1iXUl53uKQDdi9/hhSZgKnso+ah4knFY6bJw6cqMPQslVB1&#10;H0v9Y+zq4qQhbCZJH3S7OxWIZc9OJlYe06WDwfe1X/O0JnrR9nmU/dL1Ex/dX/8AhQcWiUlZTJGF&#10;+0ALEhBN6afXWDLnzMRMQFNLlZLJ3LP5YlyMNnKqjJSa1hO6nXEtCyvEmVN4sxc1dZl28q+8EyWS&#10;p/P5T/r9YxX9YKTNM6XTLQg0hOt29YlJXNpmDRllCf5tCpeJSie+Yg52PqInyQj7yT5arJL3iVLq&#10;KZjO3KHlkFL0lzFKauKczK8iv3tISUodZeySakiAua6SLpdFj+kGZYITcPaomAqUEzVJuVLTrux6&#10;QJqyqry0S8qU/sxlNqKVhS/LCa1LbnqlPYx5yZQV5b1G+sSxSqg6KSjT53ghCm2YuXjPbZ/hgM59&#10;3LZzCbH8XvQmxUN45e7mudYBSKvhqhCllQo05iFhl8SmqXQmrfdUMEPMGdar5X2gJVZXyJgs7J5b&#10;Rp9HgM7q0qeMoJ93vBOUqAeE1b8gUgwkKpKE5d4yqoCTyaqHpvqRBe3PNdMJqdqX6GKV6Jskp8xh&#10;iGp2ZiI94/DV5YAvc5htBPvCwqOsATNasrOSe8B1BKdFQEi6PebSEKFk1O25hiAjqhTn0hJrUvc1&#10;nywVOQR5R5qocpVA2h/MYNQ3+f6QpLBNBpS7QbuoFuYgh1A89IPmsO6YsCM3cfnDqvyYM0WqpTzy&#10;lUNe/ur1MWSp33TALuafkYYyrv5rGqHQyXLXzH5wksQoe9a8PVZJdj5lQkTAUKOZg5HzhVVQlvs3&#10;83jyEjVHmpT2ilbMhT3ylR5wCpKySpwpLlrc4lJmlYqV6GETEqCqC9Pl3hJs9TM9hBP/AJPKnZPV&#10;oAWlWW4GjRys1Y3hKgSVeWKVJqceRY836Qik8JvcpBIi6jWM1bN6QCVvzFJDX5wAFsNb3hJBVk1o&#10;uIrAIe6afOO5/SJZdQrDQayVLM3ZJtBTm83wkA0/igqCFLM1VLXUzXd4SUUusPSpBt3hKTMIG9G0&#10;AywlTHMpSzVDgFStdK6fWFS5kgFNXmGZS/rAlmUqWdai6qoSSFJoTkQkZVvq8V8RaRfOq9CNgmAt&#10;SmoBRTojo8UIKX0mUiyCA0LWlSkANKNhRMa9Y7v9IApXKClvYMV+sGZwxMl6niGmgg2EYmdMxK1l&#10;a/8ADUcqO387RLDVrmZa2t6deUTVy6ps5a6KZ6jQhizn+d4UmZWlNVE5CVpoD7huesTZIQmjDqSx&#10;C6GBYl4rFYnITxJL1EF7axhwsYuQJKeGStkUqN6wrd2Zv+Yy4jhSZCmUR97OF20hkuRLXVJU+Yjd&#10;+8DEzAibQjhGUtJBlKvSSPQQJCaaPMv7sBSib3PT9IGlKhSDTqzE36PCVMlkKpDoBd/S/ro4h/Ww&#10;b6Q2m3T1P9F+2sW3sfxb3+Q+USJxdpU5My2ppINowWJSFETZAUSS6lW3gJO1tXMApNV+V/WAkbKf&#10;n8olLmOlc6bSm9yRcuPT+jT+mXg0KCCsOSxOmrfOPu/uZiABkQQqZu5MJRxOImWHZephfDSpD3Kk&#10;hmbRomYjxFUxWJm51cV3D3DD+88OxsuWpUmS4xKwHTLSWuT6CEYuWtPFm51bUuBCpK5tCUlyvWlx&#10;yhUnBhSZCP8AyqyicsXDwZSUKVMBalGc21ir7MuXLACiuakp16fxhSODMWOJwklKLrIvZOsEEMdG&#10;0I/vsOFFCp6ZVM1SE0hehS49T/ZP+QkrTLUMPhJKMJXT7zOXPW/y/unNzq51P+Xwfh6ElXHm5m5a&#10;n+esS0okhCqWNCKQlgGaKlWovpDPSNKjqdhFJWTm12goCyVEVOzDtAZW7aORCnuoJrS2nV4E6gCm&#10;dTVSBYg7/L/LfZV4mhSC8hJLEi1n+cJkYiYKm7w6S+/9gtBq79/6KkLWUq2smn4oS+r7af7QkNSq&#10;aKwHrUn0hSMyVOFJsE8SGU8u+heolP5waRUB3TeLC2lzANSkq8rnMkwEhJp8pUcrQhNJI8sy9JP7&#10;METcN9nlotStpyl9YkSuGopKCqumlP8ApiYUTQd6eHYfswqZSaljglYyrV+9ABcFfv3UpP7UI4pl&#10;z5y1shaE0Jkj11hPFDUGu6CnT6QmUmWlYWpllZ4NH7CoIlFQZOya2V1iZLlSSvgrZfGSKF6iOIml&#10;Qq+6qORB0mRO4kulUqpKVcTiCYn4owNM1ajLClMfvit9z8LNAmSpKOEm65ko8ajsuAlCZiOLnWuX&#10;7+vny5tTaDwyJ8pcy6TYogysM6E1OuXQqhXb/aJs0oxC1TPeQkLXL7CEFE6ZhvfyBQT6veJapKkl&#10;H+DiJM4cRKnOv6RKkLqySXk8B5CFnT4oM5WHSszE0sWStOvvxhsRweI8tgU5zI/m0OsqmrmIyom5&#10;ZK/5eAxlmcnzpQpS0p/e3guFk/8A30iBZYClOWS/rFKqVt5CRZH1hKjlCEstSfNN7x92qmWkup7M&#10;TaKVLTMQfOxgKk2SQUDN/iP6whHCQlk0lY0/eVAAW9d3R/xAJ/ZcaGFuPP5ADSpX8YDzVJy8qk/6&#10;oX7590sQe8F2F3+KCpN7OSLtDHN9IyKr5oDqIh1oI5AhlJgK8vbWELWXcv8Aii+bMwzGo9TC0E8N&#10;eiZlRvCQh8o82Vx+1COYDnlDAEblg4glaSB7teohk69bd4dh5qalhgOhh9Kdet4pYj080PYdCbnr&#10;DhKSNGVb6wyVhBZ/LUL7QK/z0MWSBzcu8AlxtGY5AeesP7mvX0irPra+VMAKu9wdWgB2D9qmgFH8&#10;W6QmsuPKzWTCTLUXT8jClFktfoYBZ/zEFTkVXY/xgKN7Mw8wi6su13UISQbm5uzQwqLFuoghyWLX&#10;1MM1VWlW3rABdL6NCS//ALngaqJPPWDWaD5iAPK23rAU5IffUiFJqCgLjnAN2fN0hIBIzXbVXWPM&#10;o3apW8AeYdDp1hV1JfdCrwmteuXtClNU3ksyVX1EKWQq/nOqR6QixB1KmISIARWR5i+h5wJilKSB&#10;mCWsISJajQu3wtAKVPX5q9dYB4qjvcZVdINyyQ94KlO+v4IZ7IvSLiLIdlO3lI6xUPNoH1VzMB0o&#10;G91tT1IhP3h9GaHKgUG7JGaE0Jmlz2J7xlA/Qd1RZVS9aNAOusVlDULpypenrVFaSHWnODkT1aBS&#10;gpovZUFc1ZQtxRyV6wCUq3ul7esImyCpQPN5T8xASoTCkrqUEmq/4oKyDmdKQFFDPu0GsErR7jPU&#10;BpmMJFc0EL+84uZKX0CO0KWrPKqrsql3irDTDKmSy0wpuFd4SiparOtaVUm5eyvzgy05kIV5BdKn&#10;3qiXMMxa5ks3QGMXMtaEZjWb8wCmMiWQtNKEhVCjzKlGELXhZSuB92lZAKpT6kKtCwQJlB4MxElK&#10;mHvXe2+sSkYZYSlBVMKEIASuzgfxaClWEw6Zj8NCa6Jin1KoWnDTZROEmVFQQqcuYQm4r+enTSBM&#10;mSVzVP8AZ1TAhJA941fP6RXOXM4fF4FCPvJA0V5f0jDJlUp4wJmGWoCYjkFj10hXCw/C4SGocqS4&#10;d6jEqpJSmSwQmTakjdvzgLpnFNRmTVm0kuWELlSpilYdKnQmolI5t9Y/g8MwHW8MtJSdWUGMNtr/&#10;AEBKbklh1eMPhTRxsNICJirOd4dSQ21j848ib2G0JJUEpScxd9LxLwaFBUvAoIy6OtjcdgPn/Zx2&#10;JUH4KEy0blL1E/pFTg02OxvBIrUXYy2qZ+cSEUIAamwd3+KF0pSETA7pDBRGv6f3eGwUkFU3Ezky&#10;U0prIq1LdNfSJQVK++4CZNSrEtuS8NhZy5MtGjlwsdDBE6dMWTam7HsYTJoMwryhLeXvBnqklOfj&#10;LVf7wnQEwZapabii7KUeQBgmYhKJiboLMpT2MMEGUmcSUy6CNNS77uP71JGGGKCBWuUSwbRz2eJk&#10;x1GtdQq83R/7XT+53/sypaliWlcwIVMNwh7EntHh3gXs/mwXhuDQrFT3c4rELusqHQf/ABf3OJxK&#10;cPO+xYeUofaWplGY2VIVpC5M5BlzZaqVJVqP8vNVwqjLShIXS5TUTUB3YRJT5GQ63uYI9En0icjy&#10;qCmhSQSlEueoEJUCJgBYBiCORtEvFzFEpmj7lKVEKFQZiP1gyk1UhbvuHP8AIgia+ZLRiipNQTnS&#10;aalS2zD8rnv/AJR5Us0acRVkD1iYFilElVMxSMx9P94+6lTMuZEwJ4fl3+kDC4mbwp2HT/iFTcVi&#10;Bf8AWEInzEn3agSoH1gKlzB8/wClz84pSd77A8oOeFVPZHnfyxLUlZmJIe+aoxL4lFSQVb//AAwJ&#10;lJNFsuqoUKCjcDVKjCFyfub/AHmdqjAMm2IBZQXmSIQygsqyrL03iUl1zDMVqvy9qnhpyUU01Sfd&#10;WekJQE8Iolu5t/JgkzFpUtLcSspX2aAhNSikMfhb5NEq6pgWaULSymV/O8JBWrN8PlJ/OFyuKXMq&#10;uoCqnrAKlqKz/iTOHQtcDjjjJoKHQgq9D1hMxNTSn8tNLwjEzZs5MiYjizFycspNVlE7qVc5unaE&#10;jCrmSZc1X3Sysz1LTf8AjHCWlI91NTmavasxUqcuQ9lpUa0T2P8AvvE2VLaWgq+5UtSp462jDibw&#10;palEhQIzeU5pZq8sYeUmaZzznVQyEFHJKITK41KDmeXKS4/b+sSpt0VIJqmS05s1n/neKVkLSZqp&#10;0yYo0Up+BPOEFNUhKDTlmU9c/eOCJJxpquhVA4afwfOFJkokhSh/5FDhdITVUAX1mFGYf+2E1ppW&#10;nIgFA+cFSJZllbqWUUoWo3/jHEmrCJjMg3UlWvuxQ6VSx76syldukX4MpJ1pzVfsw6XQXpen/eEy&#10;1IRlJUujMpf7UZkKSmYawEJqEBSqlUiiW7AGxhzUUixRRS9UUuRL8zt/GBKUl0LN9XHyjiJqly0W&#10;veqBMQU/C5W0BrLTaxqAgKXUd1hqjFYRVL1SNCjvFRpWt2sGtClBRSpVxyEArJUfzgMC7ekVE3H0&#10;iyU1HJmzesUpRdFnOv7sHh1+VtyLQlfELG/KmDUtn02gEkKb0gKLAg6aq9NopLg6y06JPMmKkhqL&#10;KUzqVCKkAAWfd40WHtm96HzEa20MeW5D840JPIxYBVVjmZMJsUvqLQ+m0J3bZBcQFHLyRpAULv8A&#10;KAMzt5oOam3+qDTVcvrpFNxZjs0c0Js9nV+9FlEp/KEmllANsp/WND31jq9MAVZxdWm8OHOhF3eE&#10;iqkqu3KHJc9NBD6HUc084Qi+WZY84Q907hgW9Y/kPBAD9YGo3d3Bhhm/IQFJGUZOZPSBS76q6Rfv&#10;XzikkqL2K/pH3hB5lrQkheT3k06wAB5z6QpwlCkZUBJdKn1eElCd6S7BMKpTUGzHzJMSzmY7K1TA&#10;Wqkbj3XaMwWp9PeCv+ISlJqPQUwSUrQ1lU3Kv2jDvszAN9Y1UWDUcoUpJGWwfSHWnPyAYGEgoZZG&#10;X3qesINYXSvMPh6esJWV7M7uxMJTwq6vMsOH+sFQUoKLVgi5ijhll6qcsO0FZT/hpZDQOY9H7wio&#10;kqGy8x+f8YeW5Xoo8oDpIoU9rwkiWCWsVp8p2h1JdQ0XyfvHmWF0uTTUp+TiPvpS18nYUq5wmniJ&#10;QE6LTcre7QpctNZKOEsvcdfSAmdMWQ9brXXobMIU6gtGstaWytp9YTMnpdZNpaVUhXVT76wlHCYL&#10;FKrmrXX6xLM3PKbSkUu9lKVe42hEuXMSr7STNXxFlc5DbJtv6axLmGyk5JSuFUaD5hbNfpBmyjIp&#10;SKMjypstR0D5teoESMVOlzFqmnSSh893hBqCcRNnOko6nO9PQx9xiZUpC5lKeMtIBSzZD/PeEow+&#10;IIm4fJw51NKDYEje7fWJa1zZSQqywHXxVB9utomoU0seZSEzeFUkvp9InJlqlJWioFZmJCjo4f0/&#10;OBU7s5BsQ+n8fWHkI4FKXCqypSjvf5/xgFqmuUnQtzjl22/sYNCqmVikJy+a6hEqZK4irUsNCC2s&#10;I46ihQ5gFJ7wXnUqqYghneF4fCTUolAVTCBmL2zD9YnBa1TOJ94Fruov/wAf2fE8EQVGfhkTEB9K&#10;K3P/ALhC6wTn0SbJhU6nb1MBRUTtrb1PSODLVxBh3Cl/iUbj059f7sLJ+78Pw3FOV7qNr/uqgiYk&#10;JTL6MTAXhcIhSmesAgnneBhl4fhzdlawjDUDno7uYRJpQFr3AAVEnDhJUmYt0LECWy6uYuB3EeGy&#10;eMmYsSVlaEsabp1Ov97NnyUr4aU0TZgAIS/X/KyZD08aamUFbJqID/WJmDw+ImYlMmWgTJkw5isp&#10;Dj+48I9ncVPEjBz1GfizxKFzES9UJP4nGl9YHgOH8Jw8rwyTKZBwyaaAgWqPpHi8vwpITgcBO/q6&#10;UQX4nCJCz/qKh+7/AJceLTUpMzFqOIvqAGCW9G+ZhvlBSrQ/TkYXMSl9SSznnEzGYzRKnShdgW2W&#10;I4SJVKNKqmdonTeGoSJa61WrK+xgI8ol/NUYpSzQB93SL1VZAT3cf5MYjEoVwlf4ctiK+pMIaRTL&#10;CQhIUiyWDMIelX3hfKhgO8JSQpNKnekHUagxMTLM+bSnizFLR5QS38mEplTOLISzSZiiyf2THB+8&#10;kLSh6Zi7K2tAC11F+bpEeZLs/Z+fzgkTCdvO7wpa1EciVP8ASGMz6CPNfy5yLQ613/w30p6wBdXw&#10;/jhIUpul4KpgKEeWxppiUpCalebtCZPBytSb5pnWqESUGTLVMslXupHeEsvi21LqS/SAyWUdagzQ&#10;qsqccg6n5RLMwI4gFVaSVNV3gJQiol1F3Y/pEu0xK6qVZWSk/iS0IlnhpmUV1VoNI56wqd926FEk&#10;leb/AExKXokh0kS/P2gtKzpzpPml/wDxawmiSHnI4mVGqvx/KASlPEk56L5T/LwqbNSRKWm9C+Eq&#10;Xe/liZipc1C8JRUusutKw+6oqEydKM8cIcRK/mgQrCiQvFKl++U8JSP34wsyZInoWoGXNQuWmlW3&#10;v9W9IVPEpKOMfcTQVi+phKi/EulF9LWTElK1LdcusJQuuQiFJWVFFboD3T1iWqagWPBTPqrMsnyR&#10;KlrWStBzK2V/P6wFIxSJktAefQylohM9H+EseUZUjrREuYiaicEfi92ETCwuwvxkp6Qh9Dd72hIQ&#10;kXcAHy/iidLUFDiZRxM3lgS0ms6V3tFSkPSi6qGV/GKg5dFKQkWSYlBJp91dHu/KAmq6TUFF1H96&#10;AoJTMUAzqRwz6QhS1feVeWYMqf3nvGaaZq1/eDo8EfZypXxgZfnvBUAUFe3OAtam38tlw6nA9z4j&#10;CSUqUfw6CGAKS220JClONCVJvBKL1XanyQkNf6fOOxtb6wVKqJ0ch0iAKt2JGVKYUSvLXSprFHVI&#10;hBU6vez6qhy/leAz/W3rCVJvsWJZPSCFJUU+bmqMuj0h9bXhySUbuk1CCAFAbZcw6w6ago7+UekM&#10;ovuSbmNDzFrRKrCtW6CMyl2ytcJ9ISpJsCy28w9YslyN7kGEVKpAPu3i9woX2eEgp0Pm1hIq/wBo&#10;uzkuIpU+bltDDXYv+kJSCX1VTu8BnVdi+qe0OkK5G1oAUBT0Gt4tUn4QRYxsbN5nBhhba4ip0/xg&#10;M7hXK0O/8D1gJY1DMRpTHlSR5dYCasvI5miw3vyMPysadot9Ia7LPYntCAkmlsqjqO7wOJm2dtXv&#10;Cgg1Ke/vhHeJQLuNrpB6gw4BBUpy75oCitdXvJs0AoCeGBQBqodfWFBRSk+WjcQmqgq1dzlv9e0V&#10;ZvgtdN4STRly2S6rwXUqmvQKKQWuYrQGT/8AF1gIl2zUzFGz7wUlKi48uyusHmmFFysaF03EBLa3&#10;ub/JoCkrLvTe/wA4umoPzaj0ikALdV9vV/0iWiXmp8zqLq6pgKUvK7LfQ8nh00oVX77jtAmUUp0m&#10;Kur1eFqkgEm6arp6khoJmHIeWW/aGOak0JyMA53URAUVlXxSwfLyL7wibLdpm5W5Dnc/pEzMc/3h&#10;CyXD8rwlKPu5Mv8AxVtZfbreFTBLYBdKm1XazwVDhiWQ9zBQMtJpDlyp9S0Tpyl8WUFUyk8KkJtc&#10;lXvQhctaVZs9i6rWI921tY4k6dMxEkuZqggKPZvVokz5lcvWhSpJPEtoP4QucQ/wcJFCpQ3yi/6x&#10;NlylUTbaNUnk/wDvCWk/eImUDjTE5rdolKyonUNNYMn9+ZCROwtSMOgYgTuN90kaC/vQuZLmSFlE&#10;pWJC/wDCDFgcsOUrmS3pyi6ST7n0iUhEurCnJMXcKBBcgp2u/wDLRw5cpKJdWWXMKjVa1R1c/rCi&#10;gKTnaq6COn8Y3iwbbnCQkMryM/nd7/kIINiNen9Mmb/6U5M22uUg/pGD8TwxMyTOkBblJs4DBzBB&#10;Rc2uLC+0WrrAq+8DPvaJs1SqQ9ZUvZhE6cV1Iq4cnlQlwPn+v9nCeJgshKFSpxIdFCmqf5QMZhJq&#10;FVJddBco3aFhDmnJ2idhJE0TMdPBSkIZXABtUo/z+cObnXmT/d+PlYU32XDpFspvOsfpC6AE3idJ&#10;U1QSSOXSJ2KxKyvNkl1AJR1eFN5LkbA9WiWbnYNZowuKmIBMhb66wuamXXMBZMu6quV4xqZijVJN&#10;K0H/AMajmI/+H+9w3ijrP2kcadLpKAlGo/Mf5XBeF4CXxcZjsQnDYdALOpRYOf50iX4AnF/1h4pg&#10;8OJvjmNd3xE0BRl6+4AP9X9xhfE/DMXOwWPwU4T8LisOuibJUNwfoRu8DwWZj8FhK5PBxXiOCwgl&#10;Y/FDqXYOHdhvZoK1ElSi6lG5Pr/l8NISoVSJPBOxdGUj6GAoaaw8KcAls34o4kmUVJVMuNdTAT9n&#10;WnDbqXlHVo+xYdArOZagwv31hmuL836GMN4YL4jEzBNUlvIhOY/Uj5n/ACSZykJXIkKbNd12It01&#10;guGTT8FQF4KRLUpQ+UHKkEe7FUtFtC4tE5Ip46XqHky7tz7f0IQlP3VTqd83QQluKAhFOfS31g0r&#10;WBqKLDrACifXeFXskvfU9oqo17QEoVVsSecKsSsCtJRlH+mBSoqWo/DVTCApQmLCqSQPLHCpFExL&#10;hK0+X96BUogKDsMyU3iYQsrS7FUwGrNDGUJgumWFPSOtXOEFvl5Uwypiqlkl5W0ZuVVorUZmfndM&#10;Ifi0pUEpNNdQ5QUpTeZlpumr975QVT3G8sOwgSykcOYSqYZgqqMJMhctcpKWsqlSIQDcKy2y0xqh&#10;KT90pFGZfrH3UyalSlUu4qRfzZoWAioryArz1fWMRIGSdTxF8VSkJa8S5pvMXZCkALC06tW8SUAz&#10;AUhzNMv7lPfNm2hYw6ADRT5FA8S7RSshKkWyV0F/eQVZYE0NMmI8tGv/ALf5vE1Ek8PLUiZJm8Uz&#10;oTLmFaJxmJWgYaYZ4nAXznn/AC8BPC4oM1wpamo6otDKlKmYeUilaT/jKPxI/hCFqRLlhU0rpDoq&#10;112qiVelPvS1HyvEqamryKlS0f4SC/mP5QJXC4zD3MzdbmEIQHfVXKEupKz5hSkpbn+cTJplyQZy&#10;6kUC6RFV1gWJMN94kb1W9Ilrm1EU5Qj9YaVUm3UJX6wErF0u0wKej92HdK1g1IS1JMS1TwuWmWGK&#10;vihAUpRkrVWiYSXPS8VpFVXPK0JVmAGb8XrH+IlKVJcv84Qp2qygpsICrFve5wEkLTVvdvnGSozf&#10;hJyqv8UZmfdWtMeV9oCFhihWWzvCQpxzOjQMwUlRG1VX70BSQXT5kqzf+6E1PRp0iuWo5sp3Ah7H&#10;Z+cBlW5LFtdocuvZ1bekJ2To3xdIa7C/xQx731LwtKgaTZw4I7xLCsydXsWtARcKJce7V6wUsQPe&#10;/wCYcKJ38rt6wFN6mwhSmVcv+ANyhLB/egN94NS+vWCpAp2ZfvdXggcm6whBGb84STY/Q9oHu7Ha&#10;B8SbPp9YdQeoc/N1hxoLnmYTMFSRqbt9IuRAUHuX88A2UTa+ZoIVuXISaYvWkfh0MNWGFr3JhJOU&#10;j/V6wzgbhTu/rCtCvY/D67w6lJq+UEqCiKvnCcp11ZoDJcXBV7yYSFG3TzCKSVFOsBSrJd8u0JGq&#10;eSQyjVu8UXWF5Uqu79xHmM1XmopuiH8ytGu0Bb/tWvFS3b5t+7CijKlOtjeE8RaxTcJdwp7QgiWG&#10;WchOaBlSOCczJpUYACCBqydICUGgry0gPpeCkqdIVo7UxVcdANICgKi7ZLveAkFUt1MOaVb/AMmE&#10;aFKA1QepXeB7rLvyV+kKy+QckpSrtClGpUs3otQO8OnNTZQIun0haUGlCy9K/wBICUhaitO2anpD&#10;lKlKCrA+7aHmSwsnZThjs8OtRQKGLB0rc/pALrRRlc+WdyEJxQUuZN8i5ZLJEBClBK1fAMo6ntCP&#10;KUy5h4ilOozX57doUFpTOCyUh0v0iiVLUnhMJwGUr5X3aCAqgyxUtxY9BHFUqZJXJcFCPeOwV3/W&#10;JAlHDol5l4ninhFLaURLmzvvzOXwmpZUqo2L+rvE+SON90ukqmo4dQNyw/XeFK4LqopK6a51tAFf&#10;pC0S6ftLibKSrKaQQS/5QmZMTLTMnDh8P/wTq7l/UbwoTp6cMZa6hw5mQPo/yhM5IkrQxkPPWDKS&#10;1n7lnHpC5alYipM55CHAlKXYEq+Y+cBEtc2TNM/h/Z1rUoZrElX6fnE1Blp4vkNb1DtCVCY80rpV&#10;JosG66coKlpPPLb+fSEOrhVzCFFipMsBmt6wWu3L84IcK23ZXX+wrwDxdX/bLIGDnGZTQdKfyb/a&#10;OJLmp5gWUk72MS0ykg5XL6I3vEzAYScidWr/ALmah6Uc0pP56t+X9I/onYkpxE1cgkFEpkhG6S8I&#10;m4LFeIJla0rdWuykwuZMK5EkhSiubLJUt2DhVupH6wubNWVzJiq1rVcqfc/3hw2Lmpko8Xw6ZKFr&#10;sCuWSQn1C1fKBNl3SvMD3vBksz2KhZ44cvMpdm94d4HifiUwycPXQZi1cNAewYwnxDCzQpMxLpUk&#10;uL6QlD1F6b9RE7HY4y53iGK+6wGBK2nLWbPzYakjbnpE/FTjVNxE5U6YealkqJ+p/vPCfCVFpWIx&#10;Q+0q1Alpuv56fvRh8DhECXOnBOAkoT5ZlnUT2AOu4/yuF8U8OnfZ8bg18XDzqQqgsRp6mMTjfEJ0&#10;zEY3EzTMxM6d/iLXu/8A9wfsk+YU4XGrChdgFiyvmP8A4YlYmRMEyTORWhY6t/H+hj2irEioO7Uu&#10;PnHCwspMtP1igannqr/iMR4z4rPl4fCyL5/NOOgSka3s3MmMZ4xin++XRIln/wAEseVP5/P/ACWJ&#10;JUTN4zqQ1hYM3o0JUGdqbb30ip/4iCeVoU5SFG+mW8TKH41VlC7fR7wygx35iJa1gq3rbzuX+neK&#10;WLbW1h6GbV9YJZ7v9Yqp36vH+H9IVwlq5vumKTXlNKitTqV9DFSmoake8p4Ccykre/mUntCAFlZ8&#10;xtTQP4wnhmhR1PmUo+ohgWKvPLS6ausEoWQhJ8yif5MUpmLUPfBdVJ/aiY44oai3+KmEkS3K8qr8&#10;/i5wh5YWEFsqWf8AjASpK0omKrTbK8NnUpCrHRSoFdCEiwrW6lxcbM1VjCU2oUr94wK0+TQr36Wg&#10;FSKgpfE++JICh8KoUUzFyyhJHAkpS5OxqiuYsIy2QpV0b3+cKTPUlMrh1pnJRWlNtf1iUhPEksOK&#10;JlKSgiEqnL+1Csy2lgFdew/nnCjImY1RSeJORSJKxXsabqVDcLgS5lwhE3hT9dVft/OJBPEliTfh&#10;y1Mg12jEJwcqVIlum5pUubUc4hcziTES9eDSC+zeWqJM2XMmT5YOdPGdBr94iEDiGVQglEjzKnBb&#10;11/FpYd4CcPLCvgSrMJUIqmZ05lAeZH/ADFS5y5tSstdqf3YE2hEtAdK6kArP+m35wFzEiWlNyTo&#10;r9mEzZZyhFJTvD1KPwbU/sxKlk5FzGXapQ6wtitaU+6QEpgqNdIuipdyf2RGRZQTmWq5aAq6grze&#10;63WJbS66crgVIT1VeKKq0o1mWCjV6wkMWlnLd2gBVYWryqOZ4QfuwgmlSQQpv3v4w26Lv5WHKA8w&#10;fsXLwlKbg5ikXogJIUNhspUJYMN38w7QC9RgZgFeb8P1gLqIUqy6dT2hlhw3u2MA0FJGVOin/dgV&#10;A1LOw1i4a29zCVhQZNtbGHuQRVzh6dmceY94lqVkt3f1gFS3CbD4h3gsWGvQQmkhd9HhVOrXvc9I&#10;ZST5aYsinbmY3Ktzd+8Ua/s3MUg3FoYBWXncwg3fRPuw7s522gKS5OptmhiDVrAqdP4vhil1HaoQ&#10;5IKEltS4hKErt5uphJUkts5YiGv5vl0g2e++kAg2VZ9Whg2n8mAApJp5GCXzG3WGFhoWsRHmVz6j&#10;pD3HfQw+3zaMqvmWeLWPIGBS9zuH/wDdBdwdm0HWM+hDDaCq3XcD0h0PQ+iks53jODl6sdIUAgqv&#10;Y8uwhKuGhagGFQufWK2uARkLGBRaZ8T1AvYwKVW1vleA4Wx3F6e8MfKvnCQA/uhJA+cUuHBZThj0&#10;aACWHX3oYuw+kBSSoBNtbrip2/8AiXfSDUmlPuXF4YJHOwqKYSCorB8w1CusUqACBcMmyoppcKum&#10;zpUekMld0l8u/eBMAv5F7DuIKpFNwy/iX36wTMJyXcZR63hnZOzawiWomZKKm+Epa4gUzgpS7rNJ&#10;yt0hKZc1SaAxpRWf9UTEKmcTgKZQUgmiz6wmaxpNqV79oQtMmYHWQQuxta0D7uhSZdCEzPKWL84S&#10;qYqWElVKcrcK1woveEPOQpSRWpMpNAUkuBSn5QZhqKvK9bqPSh2+cKxAmFShlWigMje8S+LKmTEE&#10;VmahNn2dPPl2jiGRMmf+NOZuG7MVdbi0S6VGnzzEzklKqiafe9YqVxeIhVKOJPdC7e4jSOGiTN4q&#10;0VrmGqiXvde2hjDYiqRPcPm88sPdj6RNnzlTJiKlLlFSOALbP9HMI4gyhiGmJXO05P8Ay0T5gPCK&#10;GKEVhPD3uIlCTeazrnJSUCZu4HS/yhUxepFKffCti9/XvCgtakYgG2JM/wC7tsPntzgIz8QLpWlA&#10;rt0+sWB1a0O9+TOPnHX6fL5/2fs+H8TxMuS9VFQmN2JjhYrxLFTZZ1TxKQrv/aTIw0tUyYrRKfq8&#10;YeVMkyxlaesNnVrmha5mHNNdNdOZPIGFYebKSpFHDXUHTpuOkLxEkKMmvll52P8AeSZ3hMuYcThZ&#10;yZ0uai3BUk1Av6RI8N9o1qw+MlIShZmnymwsfygzZWLlzCvyMsJAhc+dNTOniyJaFu52gYeTNXgs&#10;PLXxpMlLBJWNKh6Awr2b8WwOH8XThQJaTMxRkqKBYEljyhX9U+zWHkYxaLYvG4tU4SVMwaWBf5iJ&#10;vinjmNm43FTC4rP3ckH3UJ2Gny/vcH4145hl4nB4WUulMtNapay1Km/1D96DjUy14Xw3DPLwGEUp&#10;6eaiOZ/yuGXOBMtM9KlgakOInT9BMmFSQQxAewPo3/3BCkEpUk1JUCxEI8H9oZ3Ekf4ctc1YSmZo&#10;Ax+K/r+SJ2BxkvEy5gdKK/vkvfTWN/ygrUQExSiaGqvmACe8KxfiGMQTJTaWFhRJawSnW55RnWuV&#10;4Vh1n7JhHarktXX8v8mrDqyicOJxHbRgQb9RF1VAh06sIDm+neGZn1/SFqNJ2ucpibMWpR/R3YVe&#10;sYaUQV8WekK3qvd/rEoJTdKPhcbQIdmI0beGobrzgunryg2hUuWsKexUp6kQgIStUwWISfN+1A4q&#10;eEyDSFawGUaQkpLQFOSlT3ekK/eEIXTNprZSPdSf2nioOPdYmpX+qDWnN5aUmlX+mDXLUxdVwDV1&#10;7xJSmSp5jsWpiUCDfzXAo6lMDgpSv3KiogekDil3skjL+UITKunyrWJ9C5X8YpmEKSM3IP8AtQWS&#10;4mWLrgOpINTm1Kj+9CqRiDwVUr40s08zSpULCEgh7t7phFIUk78N7w8+Wlgpkn47/wDuibKuqpdX&#10;4SIVMwyEGYrIhXlQrk5iXLkyZSsTLJ4gJzB3NvxcowvDdInj71JPBS9mK6oUspmy5vEmIUqZovog&#10;eusVypxmpA+7RNz0t+P/AJgTAGmj4Mv1iVPXKm8aR92iojQvoKqb/wAIOJTJTLCRnmVquo9BbrH2&#10;ilEmqqniopWne1XaEqzzBVTlbL+KEqp++QHUWcp/jErjcSVLmIopoCgOsIpmhMpzKNYZc34QlMcN&#10;QK5SrvSU3gEhal/4Ve7c1QtSqAEnImvMqKkrpU/lspSutoQQpVarFCxYiFCYElRtZsvVoT5iNGIp&#10;KoClmmWcol6JhIYsvKotVT3gJQi6bVbLCYUVLaXMU9FXlvu0IUg1DylWyejxkCVLUM58gT0fcwkq&#10;ZKl3+IHsYdQoWTTRpxI0Msu1t4SrU94kp89KsyoJNlHy9ekDaZW94H+omzGEUpIbXn6QFTPeDilN&#10;Q6VQldZ4gXSENCaxSqm8ctkn3D2jJUTvVpA3tqdujwFAZD6gfsw0u4Bfm8Cz3aHb+JjX6QhThLF1&#10;WuYGYq/dpaK5ZUrWt00fWEM6dxyVD9b283eKg8VhOQaXvGXV2zByYRo48wGV4SVgtzGg5QfKHDts&#10;YqVamyfeAi6g+tFHmgCxVomwjMnXppDLpfW20VkktbnCCSp1WGwEPV7rMreEnrfpFiT8CtHi5NSu&#10;Sn+ceV1bi9PpAFOh15c4IepLtfQwk5iUlmG0JqN6tTvCWLDyvoDAdyNrvCjdzomlwPWEuXG7bxez&#10;WuI6/iTUNYBURq3NHrCKCFBm7xepgalFFzCCEVDWkljM3vCTQZaQt0oD5usKS9RVZiNIJuqgU3Fv&#10;SOJLSoMflbWEmwU/zgV1KGo1NMEaPCLqYCPuk2XmdQZQ6QlS0qQoWbV/rBuweitue0BI0FxrfnAS&#10;FefM3mohASpyTmL1EQcxXfXlG4Sm/bpAIQpBCvQxmsGdT2CoRSkpDZlXJhanWa758rNqYUoXRL1W&#10;VkHvD4df3ibtrXzeFGYkSOJMzVAJqtEpMopWVi2qtNOkSuHLuhNUzUCY98v1iYoZD53XmilUuXSv&#10;MqZQyFnoYTkz1Oid7yOx/SFJ1+JY0mQBShASrh8JMt0LWo5fzhCVeeqldKDwlOLERMEmcjiP96td&#10;0L2ZXXlCCiRViQjhpVKQnIBc1H0ipUxaJ4IZUv5tE8oZYnTD9pWrUIILfz3icnEJlS5yZIlf+kko&#10;JNJSyu30hPh06VMUTOK+NMnV1Ol0qFQ+n5whSJUzFKQujFUS8i1EZbad4XImJShMypLS0gFKrVP6&#10;RaRVgkGylS9FAOHP86whT/4pqKQgpky6Szv/ACbwoSzMmpRkrVoNrn5tEwKUFlWValfeksefoPlH&#10;83gO1hZgAbc/9/7xEmUkqWtVKQLwjE8CvEH/AMymClAly36QmWlJCXu4YawAzqbk4gV1UaqZBYxM&#10;kseGpxQiwV3golJmJkqOULuEdKv7qVIliqZOWJaBzKiw/OET5skLnzkVlZDEaZj30gibLEs9mdoA&#10;RiZtKLFKVkbWaFzF8RS+I7zSVL9TBnTBlCHFtYmSJakqXhnE1SNHUxCT2/8Aov7+diZgmJQ9MlSU&#10;ApWrdz/lpOFw0tU2fiJnCloSmsqJifgsQAJ2GmcKaBcJI1/uHlypqxzQgqEVzcPPlp+JcooHz/y6&#10;ZMlCpkxZZKE3Jg/aJiZAYNQkzfmf+YXxZ5KB/hpkoeYu7RLTJxGIlS8P7gR90eULRjRNVLwwrroL&#10;Uj+dIEqVg8StCDrllpV2D/mImysBKkYELtxSTOnJ/Z0A+UKxXiWMn42er35y6m6AaDsP8pLnyyyk&#10;KqZ2Cu8JwqysLSl1oXajYF9IS00K3eC68y+rq9YUftCQEqdhZuZMHC4VaJsgGpc1I8xD2B5C1xrG&#10;GJFRSak3bkP1MS0u4a276R5f0+kOXH0inb6xdP8APOFX3gLpl1TFXpFkfOFBaqAnevVodnRRcljT&#10;BuoIdt830gS3K5ZFiWFMB/OrLliUAVVO61NURzizrLVLDGqMq5qZszNw/dMKH+CoJpT7ye8JJWba&#10;/Cowslyg5qnqQjtCUBNcw5tIpUQlBSyrP+sJUM0vQBnVrrU8BSyJYT+IWvBqyvmBtUYlg1EEFSkr&#10;c/OJaphQmoUoWGNLk+7CCha5cpKrqKSoTD6wlNKypI4alcOlantE+eme+W8r/DA6c+8Z2lI4f+Gp&#10;FKR+I9f0jjy8NJEs5+NxFJmKb4z+kSpcz72YsZ0UpVS/4ITh8WyEoncTCMnhFLFndXm1ipGdI91V&#10;5hu9oSuagzJnE+7KVqlf/RQECuYulz7wP7yrVQlZqlq14BnJKJmu/wDOsJSpr2dRpjiUTJyZJMqU&#10;hApJTzjDvOpmcOqzhaoRxiVigqQiiojqIlLKWWzgrBLU7qgVLStXmVQmlKeVMJRSsyl/d1+4DsDF&#10;FKgxpS3l/n1gVhlUer/stA4gRMCbivLR1qhExKKbOvf6wcssoCeyjCVOo5veNaU9oSp6WU66QMzw&#10;FksWpFtfUwlS1M5Io2VAS5+NKOTbwlLAlBZ2zKvuYqpt+1+sXX5dE+8Iu5G7+WECzE3NVkxa/wBT&#10;BBHW9mjM2vmPuxpUTav4YCmt5U6lMJBYbP7wa8JKFqqqrZNmhzYN3+sCoWN2hSikirKw1A2hKVhk&#10;+8X80BZ8vugG8DRHr12i6lGq3QxcND3Y3OsFVNmaqsh4Sqr3X6RSkUPe+qt4rXka1N80CwT6XVF8&#10;l7czFJ+ex5wwJF9oBuOfNUBnG1+kBSSrq9jFSgrnuQesaPTeBMFRKP8A2vsYzhg/lBdoDAK61Xh0&#10;OB74f8oruskM2YNGr/tRcnXZmhJJdKhZRuB2gGWXP/wx94AXtlQyk9zG9OnQesBSu7e6e0EoFvh8&#10;ohJUA3yggkm4IPwiEvyZ2gFsrtygG5VoL3TAlsorI3vfeEAJCgpWYKNJVF0CytA1oWXdTOEgAfSD&#10;cBWnwwnh0rITUsaqEZhSX0XZQtCUqsNjoYdJr+NVMUpdhYfrASUpGwN4p4i1DflFKXKR5z5SYKGu&#10;u/WCKf8AeAGIcO+5g1aaOd4DDZswqC+gMJStgmZcFSnpvCDWKblTb+sKEpZFKmXXmUf2TCUzStI1&#10;N3Ct4UU00CwIFpkXegj3bH0gSxZSzZSjZPaPvJjUZiS14CyK3V/rvyhIcS61PXWEN/LxQBVtXXm7&#10;wPOM9KakOq14TxSlUyW6UHzhD61F9YQpJFKagakBKZhax1MIE2cArR7gJ3YH00hPBxn3dLrkzEih&#10;JGhHWOGgcRZRxAFDlrpAWMGv7Unzy1seHqyv1hOZd1lM0TAqal0ubKP6QVjhKQbIlF0JR1Urd9hA&#10;mBMziJmGUmUEOucDqSHcb3XZhEmdnSEWmWDX25XigJ86q0cSxIGo7jaF44S0hYQ1M2aUz13dkphQ&#10;liUEqCSCbBNwSK+mnSJBkzlEqQwC6jJRcXv+loCps+RPROQ4XNFACy2h3t6Mdoly6lTZktapM2VM&#10;DJKDewhJTNQuXMzpSiwT6fzpDyPgSFSZKVcr26WhpqggB1KdBU7AnQRfa3ID0io5laUXCTsXP8IJ&#10;Zugdh/YaUj94hk9ngTVyDQVMGIUotqWgpWKVcu/9mZiKSpGHyBrjZS37Cn5xRKlsAm5sx7QVql1J&#10;bl5fSFy01PL9a4/wV633ftFSQqY9nKfJ3heMoAVhlV1eUFvM/wBW/uvB8EylCWo4pSQHelk3/wBU&#10;cKanyJo8oDt1hM3CSuCCv/FpzekcbFzlTEVtqSnbUc4OJpUZC+Yf6xOm4eSTiESnQZnlvzjxDFzi&#10;eJPxkyatzUzqNn6fp/c+v9rCYdSqUzkfalydF38pV87dv8sZyJMiYpPhs/7yeisYWyfvAOY0/ejH&#10;zxM4om4yZMTM+MFRbry/tJ/q3DmR4fXw5vic2WVSUtqEp94/TrEub41MV4li0S6l/bFVS3d/Jpbs&#10;/WOGMDL4Iy1DVO1ttoOHwv2QzFXEnEoCQrpV/F4m4vwKV9hxJBmCWlhJnO/l2PoxiZgfEZBkYiXs&#10;bhWzj5f5SXJlh1zVhCRrrAaTmObjL8699Wf00gpKQrkWuOseVJ2BVr6xTNTLUTYFriJp4KZqVoIZ&#10;mV6wpdzI4lF0l5b6X/nb/LggsRfkRHC46p8rktbTBpar0/3hQlykS3TTnmGcRBViMRMW/uV5Pl/R&#10;hlgsROSOlyAfzMIZeg+JxDn56w/9GvSFd4YKL152y1VRYAHbiKzQpVZBT50NVVCSg0+6U+6mA6jm&#10;SzWgHQPl90/iqVFVa25BrfWDMl3axR5U/wDMcWWUqX71S/LAmkLQo5LPSv8AdiuYpWfRKQH+USkV&#10;sleRQVpDylBHvJb3oCweIusPWDYxmKwkiqoZYS5aVQ1C2TKPzjNIEorWpApOVk3gKN0qF0zfe/dg&#10;rkJqINSq/wDBl/OOHmC1Ja0wrw4jhGYVLOQBdKlD4oQZSjMQPulphM4SZqjiVUFYqXwwHaoQrGSp&#10;q1zKtFrWZSP2YwuJxE9Ak/4hyJArudf4comTKysrLYROIRwkJ1yv1j74y+KL5A8r9yKOKpBbKE/+&#10;N4lqUtUpUvLw7KUq0Tk3kzEBWSbl4ifiiWmXIC5KJNOdVak9YrpmTKUso1EpS/5wozZIN3SyK6ut&#10;UImBPC4a3SSalTImFcrEGb5syfukjlcwmaiiUBMzLK2YQgLHEUkcVKFPfkfS8JpJll2KHp9IzLVr&#10;Y3pVEq6lBRGhymqKUoNINJ/D3jMUKEzK+pMUKp8tPYftQajSh2y62/nSCpzk5h1fOKrqJuKdE9YC&#10;0EEr6wyksddfN0gcNM1H7Vj1hVJBdTPuqAQXB53jlty+sSwDZVnfTreFBJKwBdepNtY8rA3DiDlL&#10;E7wClR6lrGHdVVWwzK9IRzHvM3+8JDlZ/ZyfnCFlPpuIu5FTu7AQKkg3+LXrBAUthrdjDrc2LaKA&#10;eE+ZFuf6w31jva2sJSFZD225QwJAR8WWEqPm0flAuVklv2YBBppu/OHBS49D6CLeUdXeC9TRU5BB&#10;a4d/WARW8GzHnsYIrpcUmoWPSGo8qm0d/WGAP4tC8BQOYWHP8o1f4hygEGoKDwlwpD2BVqOsFN5i&#10;Tao9NbQLZd7NClZhTpVeErTlTWzjKonqIBpWun1pMAKS3cW9Ie6q1M3vH5whNBv/AO6Eiks/la8X&#10;8p21MKYKCfLfU9WhVrVWv9YCVJFr2a8MxTSq1VjAI/Z1tHmpCrFWhMONBkc3UnvCnqUgm1fmPeAU&#10;OPdVl1hWT3oaoCi1zb0gqSVU771QC5qUrU2hLqFy1C9F9IZVkVMKXhKUIf8A+IQslAlGp3CqlMBa&#10;oxobXBHv9oStyGDH4kwSV1bmzQlzYF0+99YfSWz6aPZ4ABUpDNUA4MJFK3VmFsw6wgp8r+8HeGQd&#10;Rn1S8b20NWZPQxoRTZz7sMfvAfMVaJZy8JUgBXDsKcoS8A4hJAOVG4N+0JSaUCWKkE7ttBclJUli&#10;XpKe0FCRKdU3i8WviqvbeKEV1IQ6nOUw82WUC6zfMdwAvkdxEuYiUHIpm8TKVPqIkllAJW1OGURS&#10;OSoUqXLnULVwFTEkLky+6ue3eAhc1S+EXWf/ACnfNGIVOnpEpArkKlqqJe9JbvE5aRMK5KhLocBU&#10;wlrpT0e78jEtM1EtIAqXS60qew7xLEyqlDqCli8tTpKWjiLM8pQhnQwkTNQXHqYE6at5a1UyVpk/&#10;cSRuVdeXYx/3E9S1lX3f3a0zjUXDpiZiFIRw3PDUkqQtLOxCfr3hAqqmLmiUXdU5T6ExwpKlzSnL&#10;iMhAQqzA94RmSVKRWaTUA769oCqSEmwN6T6xSSnuDUPnDAAsXcO6v5aP5f8ApRiRJJwwmN+JXK17&#10;c4SkYeoIGaSE0pTaPvJKqeJUXzJQ1wX0+UIXKQmWtBbiFVl9x+sKlTQyk9XB9f7E3xBr4iYSWHmc&#10;2+jfKGpuf3fWJploBIQVaOdNopQhYl1lL06X3EGfSKx+CoD1gOA6D31jFKmBY4yVCUoCyXB2/usb&#10;ilpSoYPAJTfUcQqNv/2cK7wuWUha5Yek3frAwUiTNIVPpmMlye8YeXPQJcxd2a4bT5xjJjpAEkqm&#10;rJpEum7GJk1Ws1ZmH94v+v8AfBI1JZmfWMyKTw0h6quIwYH+eX+WXMTOmSJacJMOJXLSVGhrv606&#10;f2sL4cAfscs8bxCa9NCOT/i/jEjC+HSJWFTIlBCZcpNKRZoVQomUO9ZeMwJTM1d3TCJ8jELQQrSs&#10;gh+kI8L8YP2jDzDw0EgKVIOgIVH9d4KSiZisMftCJyPNPlFqr/pzA/yn9Zzk/ceSU4OxzfNg3aBJ&#10;kymloTl2Nociw/eZoKErZvNdt7Qk1uVH9YIUaqkNS7axPpRTxZS+Depi1oKVBiksQbENr/nEpmTS&#10;rhmn8QY2H5Qkkv0eOn5Q72hzYC3eD3hKUvMWPu1/EBARqPLLN87xWZZNJa51EUkWUmtljMuAeEpN&#10;qRbMedSdordy/kOVoExTJOgQ737bwylBL5j71RhAKULQcqrG8cMoLVOhk1JR+9/tClTa6hlqapJ/&#10;ZiqhTFT3Tc/vPFdSpYp191UJEtaVKJpz+WEgFMxe6KrD6wa1MpGxFVX4YlmWCFTs011FSUn8hC0T&#10;1zJc3iBKDKSSqYP2kxLlqHDR5xnzKF+cJ4DMQ9KzlRT8W0H/AA+M7LUAqhXY7xkXLlzF5gpaa+fm&#10;jiGYlWSnIaZJVrUUwVKWXozW3j7MqmdkcEIXlMzR/nGBlDEq+5yqEySkzDpXRyiWElSQLiZ56RH3&#10;dZQLhaPPVrZPvRI4kxMyXSVLW7LlHnHGQniplhSq8yEqJ2/OJRyS2fIhYU8D7TbgrJy/eomxLK8M&#10;ETFOSPMqZbVEJYBVqqZm382hKVzVL3f3UD9oxllSxJXl+IO+/WJRUVylG9Kk1VCCJdIVonigJp/3&#10;jhNWl9bfpH3at6SljlgzEtMNVMwgUqX+1AJSOaM1/wB6AoVcjcpHyjhkkHVxcZucGXXRmdfNUBaV&#10;FAAYiqyv2gYvr5fLTGeqlKcnxCElKqWsWcKMIlllP8+0UU0vpV70Ul/Np8UJCrU+9yivN0b3oQWp&#10;U9V4MpmFXnLkGCikFrj4TAmCoTRZiGSO0VKW/XzXhUxqi/makdYBSt1Adm7QsLKk78wvuYQcyWsS&#10;M0Cw56uYSrXM/eFJD51VOzw7v31hNw0JCR+8EvGS9Nyp/wBYALmzVEE/WGltXp3hs5ULqYMBCTMQ&#10;4N7amBwioWypWTTDvU93G0W97KdaflFd0rGSxcGAChm+Z5wwAz5gNBDsCNWSGUIKpdnD8jAU2bRX&#10;4u0ZTt5RdoSUy16sTTrCVqUwGgBaAU1F9VHSHNRQm42bvFSnJVcULcjo0D4NtQY4nEJszavDkP8A&#10;tZaesIKyGFuZjdyXHSGI6BWj9ICpgsPiF4Qw00qtASoqq1y3f1/SHQHqVTezWgVOV7bDrCSRmNyV&#10;aX5QeKSAL73glJLHV2pHeHUShAFgvzHrFSCNGDhh6w5KaRZZ3jy+9lZVJ+UKmiyleYNZUGzJ1yjN&#10;1gFNXndOrp5vCStQK9KBt1iXSaVL0VYvAGYznv7qR1EUu9N7lyjtBIdzoWtDVX83b1gLdlb5sq+4&#10;is1JLVLyaPCSlVQdvM30hSEhT/4YLHbvEoIQJhBpmVPVb6QqsI1cke80EpBqQuk/DpFlBKRY7PAT&#10;LKTRYu9wdYlBKJoSE5s1aC/xReXZ3etknkAISVkNU+4OtqYTLpnVJ7snqYUDhxLm6FajUtTXeoXh&#10;SpwpV5altURpYa/8wocVSgm9QFKhEziy5ihQxfTpF1rw1a9vKHG/Uwy1GTxpoSio1GaTzhRWla1q&#10;RTKoLKl9B3/hCx/5AbImJrCn59rR9qxfEmTpUryYbLJTXYnr68tIQ/DWhYqQvjVTkq1Fv5aKp06Z&#10;NVxXyUokgtaowDL4M2dTTYNWSbkno8Fb8TEIVwcTJTUkFywY8+0KUiSgzwM1aGnKDa7aMIP/AIjw&#10;+KuoMVpUXc/OFTZZCBLNKVlwtVT/AO8S5kydVV5UmbxF9/55QCWzB9QrXn/vFDmkmunQaatHEbJV&#10;Q/Vnb+xJkJ1nTUyhuxUQP1hFCCCZQut1nS/zgIUm57Ajv/CJuUHJelNJX6wpCsvuJRqeWsSiUqEt&#10;aMuXJ1zfzp/YwYSFrUuQFzTohL6AwrKkfWFylaKt0gzsMiy1u+qT3/jHBnl5rOo6hPR4/DX2eJ5Q&#10;hA+7UUVB7pSWt/a3/sTsJiJgQfFMEEyirQlCjv8AvwSLhW/rBq03ew5QnE0yTN/xFLpqJ5CJSQgq&#10;pXShklxGD9ifD54V4t4oOP4slKnVhpA2UPx3Hof78TVBRl4f76bRZQCb2/L1hahUyllWYurV7n/L&#10;Tl1KShGEmKm03UoMzfMj5f2leOz8szGgTiVghV/KB2DPE2ZUoCSip9UluUULnIZKyaHcDvAkzxMl&#10;JCqK0oNCtnKuXWE4nBYhC5cxFQoVlUCHBq9YHBXSup6kGqq+kJw2LKl1ylJlOXoqEeJ+Hf8A7ri1&#10;S0jSkagfI/5IAXJiQqZLJ/7cVfTWGWgNq17RMmygQBc06p1MTZcqqUlCi04uQWN3hOHQXKLVi42t&#10;CJ0wqzdNdIICc4U5GjW1aMZKZuHMp6Gwb9P8mEoSVKPupDkwTwJz1U0cFRUYSuenhyzdI0VM+Jtr&#10;RNXLA4cvMeJ5h8oK5sgpCcyswJHcf2AqUls7ZkW7/wC0JoWsLRqXFJPIfwEJqKkn8WihzEAVDXqT&#10;HmH0MFyKYOaEkEhIRUVv5oCq9E8wEj+EJqXp7gTZUPQ6x7yvdMVL86cpzPEsyk8RC8uu8KXKSke4&#10;6SxTFCZZL5lkJdKb7QryXPdSoABUkG9T5dYSpWah+Wb1g0u2urN0hShnItmDJH7WxggolpNGvlT3&#10;TCUipSWpmErqq+US560/fI8it5T6sqHASsFSU0e8at4lrINasqULF/VMKm4tc2YSulAJqa8AJSTJ&#10;KAEWvU+aprHaAgZU+ZwBUqFJmahL/wCF54TLQtkzFkMrNRrAM1VCxldSsi//AK6FyVVDFj72vDLS&#10;pExY/wCTrEoKlnEFOqXeYNdIlLMzhrmpp4WtL7rXu0BPEeWh6pqQGHrvEubRLVSavtCnrHL+MISg&#10;iXLnLKAvL96q7W1/4iaUMmW7qN1JVrATheG3voWCt/2YQJvEqC3BN1KgVzkcWupOtP8ApeAEsKyy&#10;KU6QgKCzSat1VwlKc6lear3YCf8ADKVXpHmghCeaTTYJO8KNTT0G3xK/aaJc0VpNRCgAU1fxhpec&#10;lNK3UB8ol7iq4q8/pCUpCeVks0EVVKGX4hCiW6coUkgskWpsFwqYVrJmfdtXpACSiYpOyU6dzDAu&#10;CpysM6e6oChnRrV/vF3AhB4lXd80JKz6eUL7wxS/wF8vaAFrb3eEP4whrbHM6YLVLXW2jJEBLi6W&#10;a1jAJWyUjqAYUz8M81awlaVklXmtcRyNNKdhFhc5j+sVq5M+pgJEykvYM5MJUNRaHCn+kF30tlfN&#10;3iuyWsr8WsKJH4PNe3WASsso+hhI+GyqfehgtWbMKfKOhhi5PaJfLcDaEgVK35QsywNWL5ieoiXU&#10;lSCcuhvCgSmBuO9oAPW8DkfpAQkqBSbLG/cxSq76tnaBSriV7FUZyACpykaiBTVTVdyyteW+sPS4&#10;HNV/nALNd85sPSCNvzglN3tcG3NoGU6sLZQ/P+EMHcB21VzjMxP4tdNY0KzpmsRDmgkWO7QAfKT5&#10;hmHzhkqSoFXdvSL3YN2hqUpSQ9POAdeXWAcgAGmrxVS/EtUU2Guu0BaaphGVVYaiKWN35pSeZeEM&#10;XULgVCnvH3qV1HyHbq8UrV6wGYF6RtV15wkq9/ysbQlbpULlnZYvyhdbEqzDYpvyh8xeyukKUosd&#10;H3jW/vFtYpHnJdVZciE0iqm+ps0PUEV63+sOpSaRl0Zn3hSKvPlSUGnu6tYShZK5iFUjOVVUwLE5&#10;nU+g9YJMwJTpqWvH83g3VrS6nLcrw9qtKtjCVFMohBaoOAH6QCUDlWABVBWrset+8Kmk0IRepa7D&#10;9/8ATeFTcL90VTeIu1Qn9QCLRNXLIEuYGUteQdaC9zCeLM4gQbiamoEahw+r7wnIkIlniS1//TQD&#10;2s4y/X1iVIUUonKyynIHGa7W9LRMkjhGYF1TBNL0dEjrHE4Uw1/dTBMyi7AH0jgS0EyDl+2CdVRy&#10;YfSESVTk/wDoLmS6imarRJr0j/t1TOBS5xKUrUEi9RH1icqQlQoVSZi51aprGp0r25+vyl4hE6pa&#10;U0UzSmbP9epYtCFz1rJVLoU6wFEDQH6awkJqun3hrz/WJiKctfEsLpZ9/WLq8tkp1dzeGdvyHX+z&#10;4Ok6fanv0Cj+kA2AnBxlb6wlr+8dj84mFQqqv5am9YnWsznfe8YWYA3/AHLJu9Vlbf2FYBeIefhZ&#10;65NFTFIepNuxELN25crxmsOcVoBI0fSFgEpX9YSxUTsNXjw72cRQqfN/7vFqB8qUtSCOpv8Au/3X&#10;h/jGBWUYvw7FJxUkgs9Oo7EOPWJCV4qTJ8WkSwnFYSYtpss6XHXbnFSZgQBe9iqAtU37mSp1n3U9&#10;XhaMNPkeK+0q3RgfDpMxylWgVNPupG5/OMb434xiVYrH4+aZ05ZNkvolI2SNh0/v8RjOMlCH+yhF&#10;RqnOxUG6Dn/l8QupP+Dw6eJSpddrDdv7MlK/IZqQvXRw8eHESxKROSFIGygGEeMFAeajCqKOsY2f&#10;4hKnJ/7ldJIJkJdRDJOnp/RMxDzfsyVlMkJzEc2v3+RiZI8OlzJ87iZ+JMUTUWIABfV9Ba9oUvHy&#10;ZkubwKg4pKSAY9pQouf6xN/3Ut/v/kvCZc7/AA1+IyQr8WdNvX9Yk8IU1SwW3Fhb+iZLs5TT3BhS&#10;kIIqURYP/v8AKDPn4dXAQqornIIlEDRjCcHh3RLlBlZWFv52iZQsJVKzbuq0Y9YNX/cqD82Lf5I8&#10;GlgaTe/W3rHFEsJUzZEgelouggt51b/rAqA+AWvz/nePKeTUsFtFPDLn+ENJKEhSnXMXfgtoB+UK&#10;l8FZIVTZJp12MIVi5dVZ8qVF0uzRLlcJUtKLDY/OBUgqIu9LkQBSABa9nhlHQwCFE/DuYsuw5qNX&#10;ygiv/wBwhB4dh5FS7qH7USzVMCatE3q7xUogJrpCYWEgGvyzE/8A0V44iJqQhSDXZ1P70PLKaXzI&#10;8v8Apgj7uWPOS7X94qghdYTX5wr6tCaUiqnfMFfvRSk8NZuaPKs848tRSllGu0C5J35Ih058uVlM&#10;kfSE0kqN1Kf3C8JJLJ3aFIKQq1glZp73imhaqL1Ka8XmSkpmINIKdafxQg+UFVSy+VRhILqSo5M9&#10;RSr56wUqxKCqaSeFOzW5VRLQWlrnBS62qSALGFpQa1m4XS2XmmAvErKJcuVTSpFTK5/7RxlIeb5J&#10;apKLac4w4UUza0spaP8ADQf9P6wjiArmzCf8IGYlUApZGUp4KKVLMIH3nn/8GHVS5hIXieEHpU7J&#10;pN4kkT0Ucq/N0/nnEpc4gzMOurDykLUpSHcFSh84KMQgrllly8SldSFfhIMJKEOT53J+qoQlaqlr&#10;VUlaxUpPaOIJoVQqlQIJ9ajCZxUKPeQLrmfr8oSdJiywOiVD8MFbqYG+tvxQ8q3EGZT3/wB4R94V&#10;72NoBBTxD0qHqYRVLz+UFKqfVoGarNS2v1gILpYXVa8XmKBFrEMYlhJzaA6vGdSqwfdyqN4UrQrP&#10;vpzCM6iCpVm8l4oJNJzUNlH70M13buOcBRd05hl8sIZDBCXVrmgLdmDioUq/egkqNMvdZuTyEJJK&#10;aZuVTZQinaAmWFJ93IIPm81JfzCEyrAPvp3h5BHEQq6g+XpCJcxRY2IV5h1gLS530ur96Abo2zix&#10;jT9X7Q7MofFYntAPlqy33h6qD00VCX7/AIhzitVgrM7QKfKmx6wovbz31vtCbtXYZnhiAR5gbhu8&#10;VC3drQANSnVnhI30fQCCK+vRUA6++28AgFQ3qL+sJZVLl1dI8x06xuRzZmh/LuWvV1gFDp95VrQQ&#10;wZ2tlI7j+MMLnne/OApICH0ca9oKnmFRsQqNb7wm2luZhyW3HOKgDV+cMbHTS8Et+E7u0CgVfiSc&#10;oe7H5QlQqN3J2L2g0omWuFag84QTlUoOA1zFZJyXD2SYHEq5FaL68oQkuaA1WrxQqp6bI5Q75iWp&#10;8yh1ilysk0nNSDBplrKqrsLRUCx13dV9IFSqB5riEJSAbv0VBCQUl/nCkunqNgeQi48poeJKkpUZ&#10;pmeUXSf3oro1Vz8vSK1FybU2JEJXZAOuhqgqouqz3g0qOXkCx6CAlNSqF1BPmbneBMWl0Jvuyu8V&#10;AEOrJTdukFqksrvCUpVWlYqUWa+0OpYFOY5S/aK5QVNqzTFPYesKroKdWp5XBeETEzQEm4H/AKj2&#10;iUllS9VKbyi4tClJqfU0hw45wZyEhTKqWJgKSSDmZPzg1JpqJLJzCBNClSwhNCbBIW+3P1hX3cwl&#10;E6hKloVSuq5LkwZs2iWryfaVpPDl663hEuViTknBLC6prMcttDz6xxxLz8biFSE2SxufpCcVICFI&#10;4hS0xagovuDv2hSMbPlplGfUngLVLmlWw6do4iTNpmBk4cmmqq70G/drwftInSjiJJE2hQmpltYL&#10;I/FpEtCEYunzNMmGWiZe9tPlzjDh1iXNV9pVLQykID778vNaE8OWoIQDxOJOEribhzoH0gpWsJTN&#10;YH/zBCSQdeltIKAKs1XEWChTdRpdwf1hLOhYcL+FfJrdbvyj+TH1HX+z4ViSQBLxqQX0FWW/+qMJ&#10;i0FFM6QleW4RZ4AdladLxwlKOX5QsmpQW6KvdjCeHFaFcKrEH40OwSD/AO75f2JUwzCjA+IrRIxO&#10;ZhKIOVTerf8AEYfG4edLUqZLByrBqs8FIBy5OY0eAlQKjV3ioS1UaCF+KY6YE41lS8DhrGdiZpGU&#10;JTrtrpa8YzxfxKcZ2Kxc0zFE3EsbIT0Gn90utRRJlB1qpsrpU8L8R9ncfiULwxdc3BTuFPlt8Q0U&#10;OnXSJeEmeK4XHy5bB8dhOJMU1rlJEKwo8UkeGS1pomHwvD8BcwdSoq+YvC8Rip87ET5hqmTp8wzp&#10;0zqVH9f8hg/D5iU/e/8AfqLucz0htRYj+0P8j4pj+ImRhPCpHGnzVI4lWpYD0+v9n2b8GxK6MPjf&#10;E0pnHol5hHrQ3rGEwGFSE4fCSRJQE2Bpt+kTsLM8s1FKt4xGMwkgz0za65dDo6uIkeAhX2CRMnET&#10;8StJPDSFaIfUnaB4f4YkKThpBZc1DyppYlRKuZub7wnw1MqZiMXOxhlf+tIlKSwmdbMQdWveJ8uT&#10;RIlYDBKmLXZKTSm7/KPHfFElKpeM8TmzJKkXSpFRSg/IJ/yUnES/8SRNTORuHSah+USFJUni8FKl&#10;ywoKKVBgoHsxHpFQg/lHExMurdmF4+zYaWmRJCqXSGq7mDLkkF/Mo69gYmYqbSqdPPAwkpS885Sg&#10;301O7Awpai6lqqUd/wDIiTKbSpajom4H6xLollKQlg1zYQyEsnXS5hRYunazd4ApybKFwn/mKnuB&#10;U26Yvqbop1HeEqUQ61eq7w8uUobUBmT3hE1QK1ptZOnrDEEqHqOxhghOt+Qjm/KNL9nbqYdSulmD&#10;x5WB337xrBuZZJvVCf8ADUn9paUj/eJNdQewpUFFX7UEIcFXNw8JJH/137sCZQiga1uCD3MBQkJC&#10;B5lWNXWElL1D7ul6fzhMviOp6s+bfTrGd+7VPEtIuFXmlmUr9l4KtxkSlHm/evCalAp6QD96llmm&#10;o+brzhYUqmcuYxYulNX4nvHDRdV/d+9V84Siao9BZSvpCQlLcFRSjjBWVWiqF/wgKTNrkhGetqUH&#10;8oTLPFkCuxoes84TMVLAbJxlJubxkl8SpApe9N9YSBLmTa7qUlNSEc6V/wD0PeJkzDjDLkzvu75Z&#10;9d236H5QsLVPs4QJlFuqaRGFTxFKl1KGIqVapizxKIC2rYrSPLBOeYvzBAllFet4VieMtNdkozLe&#10;Jc+akqEnPTZe3vRxqGK7oHlKesGffj1UXDKUnVoaWFK4lpteYPFSlNkZQR5SYQVKLJVZYqzX3gIS&#10;sCXNF/u/8I8oYAhTXKkah/dvDKqRL2y79HhX3xdYYyaEADX3oTxCmg2NKnKj1hapTKCSSvIRvCeC&#10;fu6XG9+8OyiUuFlqm7R75HmFSWeAtS83xUtGZBT1feAGL6cjAV6PoIC9HLfztDTEEVXI2giglL6s&#10;0ClgU8oCppZChqlPmhgQFjk6XEJIBBVYq8xg0tNSqx0SoH8UBMxBUFvlR5U9YSlGfLn95Q5XiyFk&#10;e8t2aEDZB3zVQbEK1WQbnleK/uyo6GZ5x+zFPHUsE06uPSGWspGitKT1EJMv718upcQK0MdG8zRL&#10;IUpV3ZStP3YF1Evbn84E2dTQ1qjBQlju93EJJFSnY9INQ3brAKnpH7w7vDy1ZVJ9T3hKUhqb9FdY&#10;TUmt75UaRU7AFs36QFkMDYc+ojObAt5eUClwFcxpDMdNHd26wNQsj19YIG2W4/WEFq7e/t3EOAkj&#10;TnTDBrWfyt6wlSDUQaVdIQpBLLzUm1LQ/wCQgNvf5whjr5hq0FRY7wBv8OrwFM27845OfnFaQH0T&#10;DrSOTI2hwglKPKwsfWEK3e/NMVqGVJqTzgEE8yjaEUJvv1gHQ7Ehl+hhZmJUQjcGkjveMoYfM+kZ&#10;SVLBajR/0hNSQpMw075WvAyFJ30bvD5mfzJEVUmkqqCkteAopXUPICpoyhN/Oj3hEykqLHZIsdoC&#10;FzSUBLqqD0GEHiiYtfuj3XtCAbuac9wegMJHEtLDN8PKAK6bZiM1V7QmYKhxNNCf3t4YHRTZA6us&#10;UoQoq1Sm59XigaHRxFJ93TcRmFOXNcpKn2hWHEtVK5bGnRXQiKBUlPuhtI86paiKQdAGvDBayEpZ&#10;eXTt1O0UPVMT/wCqSCRfVMCVMStlgjymgXHLeECRP4g/w1pUoV35wDIShah5tCoNuOzQeKpChJzi&#10;UxVrygtMBlrD8NaCa3u6ldNoyCoV8IDQ33fpCsy0oT90pEx0iYo6F+kSq1qGIr4XG8iE1Bx5/SK1&#10;pM0yJn2f3ly9Aqr6wZ4VNSspaWoBcpUzsmEzcViZs9SfMFhSPs2herfa1oEpazMFalrmThUS+UMN&#10;esS5c1CJMlJcGXKJnTCNWJtHDl8SlS3nL8s1aX8vL/eCZYUgVujNdMOST6kxlSqrVandv5cf0P8A&#10;8/05HZveuev6/wBKfZrxWYJePwCBLlTZxfjACyn6tvuPWFLSX9MveKQtvkKu8Lx2MWeLMSRgpB80&#10;yZdj9PpGIx+JIM7Er4i205ADsw/s4fCY5S/EPB0Gmk5sThx0VqR+UJnyvEsNIxhyrw+LH2dSTzpV&#10;+cBeK8c8OlykJeYoTgtoVh/ZmWfGfEuHQidLQBhUODczNNh5b30hfifjOJM2YX4MkWk4ZJbKkegc&#10;7/3fiq9VVCW1ibAEW1943EYrErTQnDFSUlf3s2a76Kvz5/5LDeHYKWqbPxMykBKaqR7yj2Dn0iXh&#10;54NCMMlEpV6F02U30/y+L4M2ajBTFJl4hAfhTH0HLYfMf2fDPGJD8Xw3GoxaWLE0FyPW/wA48J8b&#10;wc1M6T4hg0TklBelRArB+kfSJsmakZ0U94l+N+zstf3WI+9UJalBKdfL8rxP8Fwvszi8b4zOT9jl&#10;YmTJUuSHFNXGYBxyMYj2q9o5iMf7W+IKWUBF5PhommpbfjL3PSD7HeHzx/8AMPtVJMvEITdWBwfl&#10;mLKvx6Ju+p2/ygm8VSfD8Qp56UhyhVgFfIXiXMlYqUmeUXSSyZmmkOGv9YJNgLxwkrpIUzjSJviH&#10;i2KlFaE1y5NlKXs1PWzNBxeKPDwkglOAwY8shP8AE2/nX/IjFTZdUyaHXVoltAIIEvK7J0rEWSw1&#10;cBjBZJI/PvALUkF7HSFlcs/Dq7QWNusaVF+j94qKbq/Dm7RZKUjSDlVbfWHpLv3B9IKimzva28El&#10;73fWEoza+Z2f0ixL6c43+sWSszaPJVliWqYA6w9HwH3u8S13Y5k/ih15Eb/E3eKpVNbeS9vSAt6V&#10;/Cs+b+MXS3QuBaOIHKydU+QQlVPEWg+8wP8AzAK5aggilwotGXz6aWgVkO/uLKQe6ooTKKlaO/kh&#10;GU1Nmz3R/GETUgpTLVSSsUmYf1hZVPAWc0lJWEqW3wphALhRzfeDMmJq5aXmm9BQpSlnmlJMJUsF&#10;OEMtSpyP/OukbUxKUhKhJqqummap4lO01l1pHFFUrbbWK0rmgSg9T0pm/sqd99IWEicjip+8ZSlp&#10;J+JRpKTE6UmmaTnaX/28s6+Q+mvWJsxajKxKM6ELVnPVCPpvAOGnzETFedGJw9MlCat1vVV+f1gT&#10;pS18M2UUFQpzC/mhRH2edSmmROC84D3h5tEmpVAUohCv5/hH2cy0pl2CZt0qVu31hIW3CQfIFOpJ&#10;/kwlaFFIQm8yauq7/WFE3V/5FvmmH+fyiuUkrtw7/wCOn97aEvh1yOGryqpVNnfvPAyFZmFmJIpD&#10;XhB8qkilleV/xQniJKVosac6VfvGEoOavXn9Iy5E+a1yIVMmAULFSlIGb1hJQtkLZSL8xFFRrI7k&#10;QpNQTu5dKvSEsWKhSp3BMIaYpSgM4DJA77xpd7Q7KPYXhLpf6QZaspVdJuFc9YSylklXxHLANiYB&#10;U46PYwo3Ur5UwFKKkpV5i9Q6NHDZvW3emAuozUboJqPcQGRQ+WlWQHrAmMCdH0UexgrYOA3zgfeK&#10;FvLBKpnlsnVBMffKvoxyqbaKpVwm1j+sJJWefNvWAofeNbzaXhkIDrzdvWPKmnSpn+cNUGdhZhBf&#10;zPp5YJD33cwyw6efOGOmg3hAuralqmtHkf6P2gHMo+XyO3rADNudoSL0s3ZoAD/GCzAvaAj15lUZ&#10;nzWJdx6RQb//ABjvCQAkJGvOH20fRhDZidcwZPpCqVnLdTXEDSh2NrnvCVFLbWakw0BoSArQVQBu&#10;d+cJJfoxue8B8wp52MP6Ny9YcH8J5xapQKKegh6S45QwsHY/CISQ7G/mpBhP3NRCfiPzaAJZUEoL&#10;qADt3MEhiENm/OJgImJQTZSgwV2MJzeW3NNucKBaol8qWhN0qFPRz2MObHzWQ7/vQC6U+tNQh0HJ&#10;V2TDggGvbeGc1KmPfMYuaL6wVI3stzdUVS1ADZG3eAlSyTU2pb0h6mV5SkFqvrClKBP7+nQQmkMO&#10;kJZVNKn6mEfeErIrNngzAStT0gM9MKlrWak5vVWsBCpiRZgndO0JUmapxLKKbmrqT+UJSqpJXdSv&#10;OpXq8F5ZSOK6SvImZ16wCShJV50gFJfn/tBQQUBZZO6y13Cv0hjxVLRMJRVOIY7/AJwgS+JKILLz&#10;D7/9bQiVKKWU6lKWWZuUOp50vyrTepP7PQw2HwqOHNyveSzn3T6wpM5E5E7jWdT2FvP1gzVTFTJa&#10;ptIIQyZNIpP88zBmS0zpiVqqQsJrmzXGo/naMMEZZC1UKmzkpVOv8XS8T1y5hRKw+EyzZalcBbMS&#10;/oTbpC5uKmTBMKMktC+EJgZ2UeRhcwESXV92lD0/P5QkTkGcoErQpanKH79hGo/QRUmx8ugULgg2&#10;9TGVVQsXanbl9P7lGJwk5eHnyy6JkssofzyhMnFolY5CBSnNwCW+LV/pCkysJhsMtQbiKXxz8mEf&#10;afEMVMxU3QFZcJ7D+wZkqQqge+rKkvyPrEtUzDcJM4tL4hattxEwmVVLlIrmTARSjUnfp/frVgzL&#10;aZ50TUVJV+UNNPBkanDymCCeZt+fKKS1r9b9f8jj/wDqD4zhxOXiZ6vDfBJa/IlCLTZnqpx2SIwP&#10;h+FoE+cpWMXLlgNJSBSx9T9D/l8ZNKF8M4pFKi4l2YFvn/aPs97Rzpn/AMp+IzKkzwmo+Dzif8Rt&#10;aFb94k47A4qRi8JiUcXDYzDLE2RiEqFilXy1veCCLGAPEMOnEShfhsM3eEyfC/DcNgkJ96XKCT6q&#10;id95J8V9p5qCPDvCJM1zW1lzVe6lL3P0MY/2h8exasZ4l4jO4k6YomiX8MuWNkJFgP8An/JvhcOT&#10;L04q8sv5xmxFqbtJpY/y8L+xzJ/Cq4mc2/c09YRLxRnUDdip/TSCufNmj3AkILqfYD5wU+F4SgsQ&#10;MRi1uemQfxEHFeK4ydi5p8tZyS3uyU/5LBYVGsyeH6AFy/yiWmknJc+t4djy01g/due3mgsj+MaK&#10;BKqucUjUr5213gKmDbnrBTb60xUUgq/L1jQfN4akt+cf4Yfrd4VlYfztCshSnTm8Iluo5nvZoppV&#10;cNXrFyv5xxOGl15VqKiFd0wVFQ/1WPyhFVJ6eZQiopVysnNBdS1cUbWSOkMlIeml38sIccT1NUKM&#10;tBLWWk7Q7hgKm0UmEqTUUbpJq/WEhD0XKqlFn5JvCEmUCKanuYll+GlRYOyf2YJWSaCUhYXV1eGS&#10;tTV57ZVQmYZBQKrEspUw/wAIDGrJe5SE/EHES1qUhczypKUn7kb/AKQa1ZlA8lKV0gfZpiUmXqT5&#10;lfrFdparjMmr84KZamUtPEEorpS0S5EpU+TOQQklC24pILfu8442GVjhMRkmH3pj/BVsIadLxErh&#10;S3E7NKmzP/ofnzjgzZKkUilZWt1TU9/e3iWiSEqK86UKBY75Ke8SVqISpecqRlSPhfaCpZBTfhoQ&#10;puKf5EI4jmagGgTlcKj/AHhE4rUm9OtITvmaJlZSUzBwkVZkoUrQvC6q5uzoS0g9UxdCAJv3Y2c8&#10;4ShWUIUyahVxPi0iWmsghz+BX70IlISeIFupSElKT0qhKQo2D2VUnNAC1o4pdmdJHzMIExJNzpYH&#10;1hEuej8RMuzwlCjRLUXSyqr9IZCTUhPnXdXeNUug0jcLblAmTZiFLWjKnR+sAqew15x5QW95ItEw&#10;qWtQTtygkqOtnOnaLoJP4i57wlVhTbrCEhSiqq4gJY1dbqikzFBTvmGXWATqNHXUkwilKVLBvnCg&#10;+4MMJdvdJ1HQbQrhnMtT5tesJlqahRZTJ0hVC60JVQA5Deu0KqeUU+Qv5+kDKsId7tUYpF92CQfm&#10;YFKaQs027/KCFJpP4srwVDXQnWL72iqqoLsE2JT1hKSiyjU/mh1NU+usUuVU3+FN+UJF1d0uUwkI&#10;UGPmqJcRc3Apy+9Hmvqw2ikAuq5UNEQEoIJ0qK+UEpetNnck+sXUQomyU2fqTAUmY40yOWMOpYyF&#10;6TvAdCgOzCMrqKsxPwxes7CKUhSvdLeYNGVwRbVnjLZXbkYpUuoIsIS3LvH17wmzjs8B3b5PAd2d&#10;qefeGTS5sd4uSL36wmhyrtrCUJKXeo7mFsFBQNy0KBDg2CnpBguVjlRoIkocu2+0UkKdF7BgIUpB&#10;NRz0q6btAckk8hTH7XmcmK0qJBsLuD2hJLpOjEgqLiNx8WsJWElnvvVC3XShRqCWJI9YUZb6s6xb&#10;/VAfMTvo8JIAqWt6FFkF7WVASpRKhpZ0y76PvEusVAh3GZQHQwtiulKahUG7CBMa4DPY/WJRSwlO&#10;82ohf0ikBJSFVVtdd+cEkFQ0sAfziW4UE8N1myVC+kJmFL3ZVBZn0hS2yjMbVzVd4ITkJ/w1bBrs&#10;8DpcqTqYFAAI81nKn0zQqpCVHWgG5iVwCBwFcX70Er5MIl/4nEat0NSlR1bvDrWEqei6k1q/a/8A&#10;sYAXLmALe6WUmwe14OSlAQVL43mUxYW/nWJkyqXLGGLBBTShdVhSXhEoKGHK8x3lJ6k6fOHXMeWg&#10;NNKSpNehGf1hEvhlcmWa3XOW4iYuVVhZlak0KRxVLdiw7vB4ssoQpfCxCLpZ7AipUCYUfZ8OkAyZ&#10;a0FMnE07v+sK4l0lSjKRh1JNz9dtTEubw1IUciJiVBFSgb5OkMEjS+uu/wCsJpsGu6nJI3+toKQt&#10;K/xIek9rRy77Qbvs+x6/2yLcGTmnGqkh3b8olTyVzkpDTZdYYn+fSJs6VhVpwo1UlORLvt8v7Ix2&#10;LQoSVJZCTke+vXTSC0pCVFGg9/q0V0XdiFZgexhMrh3e7ZQO5jjyyl0JUKUSrzbAgVPt15wxDHTr&#10;/epwuFQSkEcVbWQ/8bwibMw9AlI4eVAmnm4/UmMTg0NQllIpDBIIb9D/AJHw/HYzwXGyx4PLxEqV&#10;wJbpx9K1FMwaebf+THintJ4kfvcdPPAlbYWSCeHL9Bqdyf8ALz8GzifjQvz+VgDp+79f7U7xvGz5&#10;w8ZGDM+fNm4gyzIIc5EaMNrFwN4KPZ7xUjw9c3iTvCMXLGK8OnHnQdD1TFPj/sVPE1mM3wbxX7uZ&#10;zJlrSOtnMH7L7J+0Kp2o+0YrDJlerF4m4L2fkSPZjCLcGdIV9px6x0URl9Hibi8biJ2LxU9Vc7E4&#10;maZ06YealG5/yYGISVYeXcpuOIo+VL6d3hCDLMpMpLIkoSyQNv5EDJs72MMoVD1tBSMvyKR/zClL&#10;dSaq+GglKS1oCrrkTFEeX/BOySfn8v8AJ1zHokyeVXmI/wDrYTSzDkIzJD7/AMY2MEkNvFKU1K06&#10;mPtE7KmqrPereMpdKS3SAs50g77doZjFTAJ7XgMgQRRc84q4dSemggikgPt9INJUq7NsIaa4pD/O&#10;PeiohCpY1a9XwwAuUiZLLpKxajpCRQgrqaXvF0CwzFP8YLKz+VJT7vPNF5daja4MJ4daLOvVoqKy&#10;EqTSqk03hJSjMRRUXSAOiucJAQpRcvpY84KFF6i17Q1SynypAzBHaEpUaDLsQU5VdYeVLrSsZ0lf&#10;m+UOlKmqom0gZD2eDLOJA4cx0VD/AOG8f9uQuc5zzEqUEj4vLAlzFylTkIrWhBcC/W8KxCSeKUBB&#10;CnqQxhK5LpUXzf8AqfEIRPRIlTJs2bQpU5AE8IX8EIlplr4pmUryqmpX3XVCJuIlCw+5QFUOq4/m&#10;qJq5ZXNmpzZnuf24kJWwCfvFL/8AKFbcP+TEtaMPJmSlqqVLUlptPz7xh5mJkowszEeRcvPbWkn5&#10;mELKFghdTqqSlF+8CchU5a5Tokor4Eje+kIOcrX5UJQcsIXxSXLCWn7lL/nCQJAEqulVUsBa+w1a&#10;8WJ+ELEzKbwOOlKw9LrlO5gVJUQ7Iy/4PVKoKOMhcxa3QGYoHKEzJiUzPMONLQU0305/KLiYqWvW&#10;mZnSN4QocRYkKO4dLxLVTTmu5d+31gjMqWoXcOR2gWCQ1V7j59YSRqNfeSekE0Jc6cx+zAJfudEw&#10;pCgrKX5BXWK3VT5U6sWvCpktNU1fm2f9mCpYTnurVXygPUkh0ppcVQWVn0+Kq8ByFKP/ALTCFE5h&#10;YjzQcg6k+VXaAyeGDcKJLl7KiYuWpXLy0jrDygPgHup6vvC8t9LniveG96mpMebhGryPCFAqZ2Bq&#10;dcJZJL6kM4h0pY++tdknt1hJWpJUk1DJQB+0IGh7OCR1g3sVZkvp0gl1N71qm9YqDnapO0Ckmk/H&#10;tBcsp+fmhKd2qST7wjcqTeEqJUlSTUBeFFxV12O8JJFd2r5xUxb8XmEZVOO1kwHAZ2vtAUKqVaxL&#10;KHVbN+HvFyhAuFfiaOFSVh9dAITmTULO0VKfmT70UiYfioouYeqgn0vBC/N5iT5T2gyCBS/7voYC&#10;9FfzvA19IQXzC3QQm5L6nVosCfrBFB+fSGOjWeGNzo76xxB90ry1pu/eAlBBm6Lsc0S1qpYnNaw7&#10;wGQ2Z7+UxSCBTrqH5MYDqLaPuOYJh0IUyMp6X1ikZatSlef5xSCoqTp8SepeAtSuGzpygHWEy6wZ&#10;mtsw9TDlTGrRRNzvFdFLKoS+sx9SICVMvd/NCCmyNBLVlOtzGbKnTm+kMdZZyvS4v7scUzElHwqy&#10;k9hFZKlWp/ClxtEtRKRLSeHUE3Vu0fcrVzby0vYmDMnWAsc4SpoBleWmpvMln3gLSVDcq0aEMQU+&#10;ULfR+vrCaUhqs5W5A6k/lDomDiOy0hTJmcnjy0hK676pUdYQmYgUtmnJFkdY4aCV4Zct1LIKFFT2&#10;ZUVFwUTM5WqtSuX6QDJPDDuoIOSb+1v8oIxCs008RPD0DfiiViPs9YSqpC/8SgqsPzhXEQx1TyU9&#10;olGe0pK5uQo96FhCCqUvdT8oChPJ4SDRI8onL2rX0iSVyhxK3nJ4fFSGLDhvbaJolSxM2mBMxKEr&#10;a3l9GMS8RORLomTfs8pmWZbXUw6NEs4mRiLFSSAKRNR7o9LRw1pXLmvWlNX3UtCxokfzpFZXmT5T&#10;JWFPUPiuNCdb3jV2NV94PVblVId/2td4/m8MLn+AcxS5IFwNhz/L+4mTCpEtKkVWVSuceim+Yu0I&#10;SuWZExVsigy9r2/OMRLWRSEK/wAVThdtYWEElAUySbE9/wCmU0pS5EleYs6STsewJPygJVSaWISm&#10;6bc4JKUly4TrTFJRUXqfaCaLJsACCFv9bRMTNlVJFhqVDqIVKRKMtDWJ99iX/T+62/pPj05DzcVj&#10;FUgjMEoyD5s/rGKWECWKVEIZ/R4WUABeYr2NzZ/kr/IYWROmpkSZ2IRKmzlqpTJSpQClE9Hf0jwn&#10;2B9l8bgsTj8d4ZJwMmTgpiF/ZJIl0rnLp0e7f5h/vK+M3l+5Zhvz/s+G4nxrC/bPC5OKSvG4bXio&#10;5N8iRu0YHB+xJVJxmLUkYmRJBQmRLABUFd2AY89Nf8uiVLFS5iqEp+InSJeLn4dBJRUa/fJG8Up9&#10;270M8EqSkHW5ubaRlYF2pq0gJUrz329Xguyg1RJs3p1jEqlYdCgoUorsENoR9IIIYjXmP8liJlJK&#10;aEJJ0Gqt4QRbmNu/9HWGOp+sfeh6S6bRShOmzaxobranlFntd9oGlI5QwH+39DGLeU2iwBSvdnbp&#10;BVw7i/8AIi+gOmkENFQCQxZt9dBCZZDFfQ3hKQtdTuGgKnqIVoAks/8AGCQALVZfMoxJUXqBunyj&#10;84LkhWqnuRBWkFIUKFD3IQuWk1A50qQ9X7MWCr3ujT1hJK6vcquWg2IHw6CKECmoupbVJg/EfhTT&#10;Do+8lhFviUfWD9ow4UhrnVKLfEPWBMlISVpY8LiusxMCkTZS2FyVUzfxVwn7OlCiqSsFYSSorAsl&#10;R/8Ar4+9TwMvE+zykDMrl9TCJqkUiWmmYiriyj3ES8OE1Ikq+74s5QK7/GmBLxSKMNxfvwaWJ2+8&#10;80LXJlymIoCiUpiTKCeFLp4sw6zRQ/8AG0VSpUzVSvKuUiw3hlhZWLpUpL/rCpUzikVtp948IvNm&#10;JRogKNXR+sJlSQOIpNSsisscSalQa9Srpe/zi9CTM/wj5ngJpS3lalQH1hINqMzNBpCVqeoUuneM&#10;yeElstBzJ/iIl5wZS+Rq3+GFBMwub8xL+GmKllRCtZhYLfn3gFVQ+7pfVSYCJrLShORQJBV+0qK3&#10;UDdRHvKvvCXATXlSkXgoUm/mB1A7xUCoP8P+GqAVElVNIpDQadrHUw7qJfTX5PAlpTMQl61TL1J9&#10;YZCtDVrr+1A0J2/i8XWH8w95SoQ9IUgtpCjMVTRlSBovtAXSW1z6QoKJWmrMyrJ5AQkCYyGdSB57&#10;8zCUpI67kQHAzOEvqO0cSW7D8V+rw0mTnUc6jZI/X0hbArlp+BRSU8zEsVWWafvFspf6wyW+Cq+W&#10;EsqpI1WbQSLsN2dPWCPMFHU7dIVQM3lUn9YRWpQa9POHQoAJLneHSST6wH0bzGPNUpuxEeW4s4NV&#10;XWEUpKWHxPVCVqUp0bbKioIUlQUarO99hD12fSGSmoVeg7RpbS+8NmzetPrDFSSeflgVEgaftRQC&#10;UjTkbQlkd6tflBKs9ZZFYGWKVFRPusMsSyCQNak3PqYTcOPMnQj+hqGfe5aLEctYZjl13Bg6EP6p&#10;g1Htt8ocm359YBJFIFwbGZ1hUoJZNT3uIVlYGzs4HSPKtwHqQ5BY/DCWQ/umnZt4rWFN5eQHKKU1&#10;M2fU1X1jyVZqwSpm7RUxIZ21J/dgKa37NoCgWJsVHKT2hKUrpPUu/Z4ClkF/KfM72ik1VcxanlvF&#10;Jc9SNYCcyveBB1aBdUs1ZmzAX5xxCOOEF6nqZ7QmZV5r0M1PWPMySp1JDqbtFSgpKVHhu+Ude8Jc&#10;1g28lL97xUUshVnQo5oqUmYkG1S81dodKNcvfrCPvSSfislUBUxNRqd3YBjqIClrUA9QL0kXe/OM&#10;hlEO6K01Ac3H5PH34MtAWDJp/wAFcKIzJvMWkByDoYM1KVrKFsxVSov16RXLecpReYhyVSurfpvC&#10;SsLmJ0ZAzJ9IVNuKiUywpZUpIF/MbekJIlhKEqqUfMovp+bxw0haJIv5mbp6wEGWJSDlBDbnpEyW&#10;ZlUh8ipiPvUEaj1g4KQnhrAIMzEipSVk3v8AOCtE6YiYf8NMmcSlVwFFxblC1T5uICkkJSukv1eF&#10;jD4dUxM08Fc7EyallRuKTz+sVDMjQrCTSk8iYC6g7tS+YNDnc+vygwC4zbO5Dcx/auX2/plTOGkc&#10;W6UJQ6UftfyW+sT5Kn4LuGuqT8PzheITTVwSFcZEP6/0nxOagEYtXEGz1MR9AB6QwlgAfCHJ5bQJ&#10;01JSAH0t6mAkKZTs1mUY4iUsk8t4Siak8PSg2d9Iw2OQAlaJlMwO1lWsPRP94rFqlzEYUmiUsBip&#10;tSP09YR4NjiMPisFNKUcWwmocs5iVLneIS5KLpaWqrjsHy83baMZ4ipNH2ibUhAtw0CyR8hfr/kJ&#10;UlIdU1YQG6xPS62lTOCiuYZhSE5Rc7W/zGDw0uWPtKZy5uKm7nZH5/T/ADuBksTwgZ7C7syb/wCq&#10;JAUhKQUBktcQ6RfsyjDqCvPZJ2goko4mbPSqpXV9oSXdR6gHVoEyZY93qtrC0BRJ83NvWMXJqqIV&#10;UvPWXVch/X/IhPPTeF/fLl5kqp903IMISVPZltanQXgFN2sd42h4cvBta8XHvOq/5xQNdSOUJfTd&#10;i2sOzW11/paGNx20gvDnLd9I8sApmFTfE7q/SJbEOlOnvXhPEmK4i9MlhC8lYbZYJMDdadQ9oNPd&#10;NSGpMVzAbDQWrgG5qD/CUwihSspzlvLABIIretGRXrCVy1Zil1p1fpDlJr8v8YHlB+HQ/OOIFCls&#10;5rpq/wB4WkEpb/6n5v2YKTKJrU3wVX96OMkmWaeGd0fwhOdlDzqWumWjqmCnDTJuJnJUzz5f3T8k&#10;KieJs4oly7omLQLu5IrgIlI1epc4Jzej/WJUoypkxUz30S3COpggpmKmKvLSUoJDe9n5RhFzJSZy&#10;jnK1qQj9wLheIAVJTTSRNJarQOaqYRJXKVKWsqZYW8satXn7QhSZfDmN95WAtfWAJSXpupa8w9Os&#10;JeuYoklNB1MDiT0FRHEHxf8AMIlMFKla23haBLoWctdxf9py8UzqUoVZh58vxPCF1LPDFAFZZMS6&#10;OIsKetSGy6+9FQRMKgjXQq9ITRcFFLPmH7MIWTUq5WtE5yf2oC01pKV6L9fKmBPJUlB+7TLWmlop&#10;XSkswYmr1gtMImCy6FOmZyN7QlQeZMQwNRpq6wuWUFKyiry5v9UI99NPl3T+sIoFLWBNlRlITfPF&#10;vODUFMFKH70BOb7zzsDaNH0oL0tzDRLCCEp+IZaH2VBZLnR/giXQoPqT5fKIoKagS6TV+cJkzEOl&#10;SuIlcsun/VGVP3aAyqzdP7MJpEsE+r94OQhS/MrQmK0rWoos61WT0gIKwoKPu2CfWOIlZL5CRcHr&#10;ALKBmXqF/pEtXu686usZEltHuIQ61GsO5hNLBPlLhj/PSEqYHe75enKDYg6GmwMJqS9RofQpikME&#10;jXVJgE66wKkWGV21eHOi7tqR3hP4SwPvesbkD5CLuBoLM8FBSVN724hOrHprGhQQaHOhMFRBN8yW&#10;ZusCkpJpvVomHCaj72toCg6HN3a0ICVX1zPeCpKaynfaKqqLvcC3SHarZuUHVNqRyHUwFVkgWI1S&#10;vrCVy2Dhi5Yw5qfS+8C5hKXDawHHXWBdx3sO0OkEkW2vEqSFp4ky99RCvxTHXmerq8MTbS2Yq73h&#10;Bc5hZrgwztbQBvnCUk6aDUw4I81+ZgjNL6tcxKY50e8Mx6gwd6vJdm7RxF+UBlGm8J8qg7/iTASa&#10;k+6aoABui2tVfWA9wgMCtLPfWqMhAUPgakdYeY3EH43jhlWU3vojoItVT5TuTCtQQeWvr+kVKDjX&#10;oIQUiqq6XSSkeu0IllKgp3rFiDs0OSDyNy/rFNKQqp73ghYSoGwe/wCsCuWF05CNKe0KFLSzsrMo&#10;8oBCVsoaG6E+msKnfeUEeUjIW6HSJQMsopNeu3WKJQHS1j3/AEiSVzuAtRf7pNPE/aOhhAwyDMrW&#10;eNOOif3R2gvc8vLS9iVfWAriFKZQoUi5lqJAYwmSEman/FWtbKQSA4Yc+UTeIEzVSmow4l0nS3EX&#10;6wgKIwqS0klJKUou9IXbXR4Jw0lRUmYyq5BKlkEsoH9YklUhZ4i6pswlpU29mPm2u3WJz8QmaupC&#10;K3lo5k71aAHrAAmUtMUBxLkg3BMBJWopSXCCcgeNLv0Y+kfWxBEAuM2zuQ3MRf8Ao5/O39teDxKF&#10;1zpv3Uwl5QdgzfO/WDiBNQEzGmrl8QkjcFvSPsODmOkOJ8xNkqcMUt/YwFg/AQBShncCAVpc6tse&#10;UBeFF0+eka94TJStTpVRSjUncwJk8kmjzFLxwviVR09IlMlVSZiEhXPMHf8Au8NgpIJm4qemQhhU&#10;1Rb+e0YTw4IrnJlgDnsHvGIlSMRMwmIpdC5KghRtziZhfE8ViMVMlEmWvEYk4g0k8z2v2/o3/v1Y&#10;pf8Ah4SQucTVSHalIfqSLbwpSi6lmpR5k3P+Y/8Amg+FYhHgvmTi1igLSB5wOXLn1/sYTwbwjDqx&#10;WOxkzhy0DyjmpR2A1JjEeNY3FjFTcNhePOw6GwwSwqLEv/mMfjVoSuYhaJKa7hLCq3er6RLASLIa&#10;22kMbjlBWhJJ6anpEwypP3swtM+7JK+8fdSvu3cquUpBsba7bxLwyXqSL/rFWik6c9IxXDfIEpW/&#10;Nv8Acf5ET5ksrlsUgqGR9Ax+ccVcmpSZvEC1XUje0cPMKLVrN1doSlRe3O8OFh+8DML9YykPpD7+&#10;g+sGm6TY9LaxVNWEXezOeUcNKtDo7xdX9i/aO1u8MdPmPWDnEJLViqlgqk/OKhOcP5CKVIhmqSo3&#10;I0+cFgRd7WU8JrTkArtveHCT2V5jAKl8NPwKS49ISpylOtIsYCStIrFRDVKVD3bTIKm/dhQJTMnN&#10;U4FQlddYFUxybS3spX7MJI9ZgPl/dgiTKqnbOSkkxM1E0IZSasyT/PxQiWpS6ESyOKDStP4olEyy&#10;qn7viLmAKmj4qYBkyhNIusn/AOl1K+Gv4toeaEy5wGaWlT09esIlKR/9MzEy3CymjZ/qIpw0ulSJ&#10;ag/G0f3X6wkzFyVnEKqdCP8AC/1evzjISk+aWUtRN/D6wlWKuZ6OKjDcI1ylB/VXaEyJOHm4opmZ&#10;pf2fgvqam/nWEmWn7lqZqFKWko6j6xM4eFnTTLVQkmkGZmz/AM7xKQiSApY4tYTkLbK6wjD8FYVw&#10;eIcRw/ulHkn8UF5cwGSzbVwhIlis/wCHemo/iiWuiTLXaptP3Yq4fEMxP+IkZE94CFOAsV1oypl6&#10;77wgpmrSQuolaX4kHiKTRNXTKUMwH70IFbpTcGWaYL1MqwIN/wB6JKBOKkILF/LK+kUrKWQciULs&#10;SnR94K5gIszk6dIAdSE1au51+KFXpSerCFBASB7616q5RLKWqV5zpT2TBUog5mdTufSAuXSm7VcN&#10;qucEF1HZjAlqBdY08rekBXEPEJ8qNusJIDKmKqCnsqBMGUpNBzEOYLJ3ZWpf5wxBb8SLp+d4kkqL&#10;r8jZQecIU8shQpppcnuYCJaS+p0/5h1MprE6xYAX5ax5EVO9xBUEpFXX9YVUhfDbzsWEfdkWDeW4&#10;gIVMUVebkIZeqfKQCLc4djMCrkKdaRBQEb7ikCCAF/tDyntBSklRqrv+UBFNQfMs7wkpSFUW5JhL&#10;JKunuiDUpqbH8UBg57WPWKXCvxNr6wE1ppd/xK53iuWu/lpYwDBB19RBV5SoMPxw/lWbOm5Lc4V5&#10;m1yuxh1+XVO5MJYH5QquwXqn4oFH+Fr1MZlMU90j5wSdPJu8A1C2XLYjvApUaN+RgFSgg/KqHVNH&#10;TdoSagT0sI2CzsSFNA40wEDN+11JjhYZ3P8A5PN6QZi6FKC99n5Q7k2dW2sUKyod75gT0hRLpvQn&#10;n8oD+byvrCPjO+sBIATzcXh1ghTtlsfWBTUpr678oHmTcXSCGiWGCw1KjoPUxcWXd0mxgAsUfisT&#10;1qhSZKikou6sxJijiMTqmzKLwFqu2YpGoe19YbpU90C/KAm6wdeISpSerwKVFKme+ivSJk1RCquj&#10;U9oUxSEK/AFP66wiXTVf0RzvExYrZVkvZQD/AM23hMtCW9w1DMWvALEX23gEB7Pm/OApnSrNu8XU&#10;ObXcGETUhLO7LsE2uYTMRZCRoQEv09YKnUCZVLLBJQxe382isOfvH3ZNVgatP9UTAhKVnisXXUJX&#10;7N2vCEtNTwp1aRJDIV3bvpvEpitCzmUqoBA7CJ0ubnHFC1zX+9To1Ctv1iSwnAqBCFhBCAUlgSv0&#10;ifOThZc1bsqb55z9C9+0SpqFImLZjJUjgoPdP0MYSViky1TJlndSFSXLW/naES1SkrkgqwyKWSyh&#10;d08tUv6wuvLwT5wgKTMdhTV/OsAVhFnWVXDh9DARShk6rEsGadGdesafrFu/94BxFsA3mt1b+xKU&#10;okJTMCiRqGI0jCFCyofZkOdarD+iZh5oqStNHzhU8LoRXVpe50fSBKlpZFPD5qLQlkXBfN5fWPC8&#10;DWjjYucZ6pY1CEb/ADKf7v2VkzE1IX4lcaOyFkfkIKqKJaVZRcJD3cRMM1YRLlhitbCkau/pHiOJ&#10;lTDMkccypC9QpKcoIPW59f8AIz8XSEnH4oYRExgolCQSbvZ2UPT/ADEieZaZwkzkzTJmeSbSQaT3&#10;b6x4f7HeFeBnwjFqQjD+ILSRwpUuW1QSd+Izeu2n9jCeN+B4o4PxDBTK5U1LEHmlQ5GP/lbE+FSM&#10;HPxKOF4hjUTuImenQslhqPk+/wDmMX4bOKUqnNipLm8zRCw3Rh84lzEl3S/P+jhzA+3aOIkUy1m4&#10;qbXW0DD+HpK53kWtmpfWKlMubrewTGIxs+ZLCJKCta5hpRLs94xmLdxPxClpLU5XZNuzf34lyw51&#10;PTQfrAVMSJgGYibLdSuo/P8AWFJSgIQj4N4cWpzLe9UVywD0NgmChSjqybP6AQKnSRdzoXhyvz/S&#10;PPvyYwaHF7bPzhamSqYjS73gIlfdyJa0zAseXVyFfpCE1gLR5s3mhIcntAuyo168nh+/8vDE2d4J&#10;BvzO8NYE2594s8C/6gQ4S+ta+fRoCgrUUlDadYmEAlA87JprjfMXTewirKWy5d4G76FWRMJKASfN&#10;NrLhukKmKTUD5LO3SqENW3vUeX/eCoqW69QLpgGtdzlq8sAAPrmCqv8AeCqWOHQlysk533vClEst&#10;QpmLSan/AIGEqMnET+OrhlAemU+64subOC7cNH3CZIH7MS0JQmXKR7qVZUc4rXiJK5mIWqcGSxWg&#10;D8PfrE1kkJlZgqYpMwr18kBKkKmS67yXqUYZEkpSgUcNeGUMv7CozYiZwpd+C6ghESps6Zx5slVq&#10;0twU75/nGFnTeBLSVlSTLnU8VWgEcSVNmSTIW07jSMk+40+sJIMwKCzple0LVLQFKCnnV/4s2JS6&#10;ZYSiWclkp9Vc4+9plMCVVqrqhTiWhKAwXxKVGp70wiWpSiCnJqHP4vrAVdMygIWJb0q/dj7sUlKv&#10;I1VMCXMlhJKnvdRjIp/3P9UBdIUnyqqyq/0wVL0uXu6R+HnAKeIrOEqRRUkQohC5Swq9PmV1f/aE&#10;oV+0QD5oCP0hmqbMHuYa4r9SIl2Cbf6+sJJNC/O26ooYA/i0LxdFRGU0dOcAkpT8PxJhJ1U12Rp2&#10;VCRXSNSTqISakVK0HvQhMv7xPvUqZKP3ozknapT0jtBKsoZu8BKyTe1G/eL2FDDl84uoFX4U2gWv&#10;5nVp84t5hqxdjDtVQrpUe8IUbIB0RcGKk3FVISm1MFIJ4lVOti0EJUak2UkvCaPNWyq4Sqr3u1MA&#10;ecA1X9yE5VB9x5oSjiMk2byvAAYB61bGEFNwS7u8VbEscur2gAkMq4ZOkMliDZI5QAdRy09YfXbm&#10;0Uo083LWAx1v1ikOoO+l/wCMB0nLcvlMBklN37vyhimo673hNOoU3IDqIJLKWk2bVTwEtmZ+SRBq&#10;Ze8Cyko01uINL363HeKagKS9T51d4UtKljYDzAwV8RXzdoQmsm9N9ecJfhptQdST6RUVEhOSiigK&#10;J1tCVGoGp/M6YDqU6r6MIf7y5ZkXA6tAzKU371PrBSalAlzz7xUkVqFu3KBcgqD2FutUEUp69IN/&#10;JdR30hIpVfzVaK7Qu6wFWB4oYQlIKih+enXeFiXxZkznqPSECoItSTdQX0eAEEpPlUAFUq/SASgh&#10;PlC7AjpCldKJdSqlHnASpBo1vlIjMXKNzYj1hNCAZGleqj1JhKq1KCxVSCBMGwf+G8IXqUDsS9tI&#10;SWoe9TeaLINWih5vWFKkSq1TDSpRywtExK6+JS7MUbs0VDnmJ0T0h0NSnkpyOYG8JCpdISqrPZX1&#10;hVSiDU0pCjk+f6QorKUpvmV5TaLKQLedvqFfWETAeFUa0ISopCj267wJmIALB1JrurkUwmYucRKx&#10;AcpS5QljsH+sS5Usomy8TOKap6hUpg+SKxLmLEg1LQUFSe/peEKloxEvOWfIpXMCJgzJ97iTfvFH&#10;X3oTOlJKilVKfvKHfWrpEtUr/DC1LXSrPNUAWb8oM55EqhdUwVcFSSSxLen0gSV5ZctakJmMeGWu&#10;W/P1j/DqYJyk1KXUCQQR2/oNDlO1TBXqP6HBIPyP+Q/qjETEjGYQcGaCb5d/3n+sHkYBZ/nblAnq&#10;IHxMbescMKU2gTzib4p4gpMrC4OWqfMWtVKRTcB48R8USWwMuZ9l8OlguhMtJ82rZ7lxs393ifaV&#10;OWX4RPRKlTPx2Wr80QmZj8MEYiXLatMskFhq7x/UHhIWhOOCk+I4kgiuWNZaNr1B/Xm/+S8LwCEh&#10;H2PDVTQE0OuYAouPXXr/AJopw0ifiFbpkSjNPyEHgeCeJrAs5wi0A9ngqPs54oEp1V9nyiF4rF1S&#10;ZqPNhjKUSnnUrb5N1/zOE8Uw5NWGmOpILVpOo/nlGHQualKlS8hJIOuhEOO/f+g8oNJz6aa2jizZ&#10;hkyE/eKWpTNB9mPA1pXgsLOfxHGSy4xa06IfkDr1Hcf36ZMlNcxXyHeETT95OWalmm+nOMyPNfVz&#10;ClEW73PT0gMSw+UTFPbrdoURVSr3t/SAXURuDd+UBLGjbUGBrzu6h8/0ikJV/POCTcrU19O8KVLQ&#10;6neoB3hMxKJiV8YSkEWCXvCsPPUqUoCkrXpMu1oS05Pqokn0jz2/a/SEgKJfd3jNN35lzHn8t2d/&#10;Uxxp+ICEPqvyxMkHGS3llvPr1iqrO/l0LxWfNf8Af/SASmlW9WhhlaHyhqgrrExjt8opdghLh/NA&#10;56f8RkFXOtQiWT/h/wDk/H0gyqZgHukJyiAuUSFr+7En/wBS+8JeZLqS+Qh2+LNApuKNHyphAUAl&#10;aNy9RhU/hhJPujNX1hCgtagtuKEJyr6RIUgcInyADK35RKRLxCJaUZluh0wlAabLR/8ATc4Lbhn9&#10;j5Q0halrmkoQtWVF/wAMayglRdaeDQX08/vaRKKkrM1VgutS0I7wmTh56MQhGcz1r4s5W9NvzhMg&#10;BUtUv/FV3+BIvC54EzErfKfhS10pq+veJoRSAv7xaFjMs/y0ATSHlzXpV7n+8FaECcVWTNKWWU60&#10;v84EyYsZvdQaEy+kIUVoUhUuriIRxVoVyvCMJZXGNRDgT09W13j7OUEy62rqKqQ8CcVqqSqlFRIp&#10;+bQsTSkV2rOo6phACSuT5OKkZoEyTM4S15vwsIRPBVOSXSsSyyRu6v53hIQyPdpWLkwlgqQoeajN&#10;VCVpLgpqZPnf8UOpxNGVliyv2YVWK1eZ3NqYCwolK8v4S94SplKcU115vWCmYFTR0U2+xi6OGwKW&#10;rcW+KJYSvN5ndzExd0KmZSUMlX8YSCu6BSob2+J4oenYEbQlG6LcTZcBWUlCmCqGaE2CCq5LDWEJ&#10;rca8ye8JBqtbcgc7RnUtR0VtBIUuYandTPeA6TewGsEXcZXpaAEikjk0U3Bvm8z3hIbUs7XEIJUp&#10;tCkJu8VpSpF2KlWr7Ql7kW/ZhK2NSMvzvHEJ09CINqLQnOQWakDXrF2U6q9SYF0sdfdHpFVKmUW6&#10;Ql02NiDvBeWU8jrFjftcxW5Di4aE0try1jJqL3YfOElJJW2b4U9oSeJvmrTl9YdWnSEgVFPuvrBU&#10;XQU3YwQFsVCroP1hCQV+ZiptW5Rmc8SxJjKGoO+msCnNTz1VCmyvl1cKir4dhYQlk3aslPlPeGpS&#10;gn8PmhBWrMNm0gUmvmSGIhJJUgO34lQB/wDFCFVKcap1BjiFYVSbczblBcPxA+bOU9HhwVJ93L70&#10;JYlOb5wo+8OQ0gfE+Z/f6Rfm78v0gKzlvvFBbB3fyxXLcDShiVJeBUJi1KO/mHrHE4hA8qn8x9f0&#10;hNRpQsVIPk4rRSqXUPVRPVN4dcolB+7sllX/ABQikmt817wHBIJ4dVRa8CUE1X0vtGQqCit2exbW&#10;0IAKEpqqYLqq7xatI8tW/wDGCCVHqbP+9A1DWSRm+sffFKptTJP/AKmrOImyeJMQOU02V2aFImMf&#10;xA3PfeFMpNL3s4DiCilZUo1Z70t1tCcyubKYfz23ir/EE1dRM5xQ3eFKqBC8tKxxQn939YlSi6ZI&#10;UwnJmX10ECXiKFpag0oYBPM32hZ4ilygDKlIYt3TFctKpNB4GHUtQUhPvFZAvfkY4Vy5f4glxsIl&#10;mVVRIXUtCPMuq1uj6wuVNxSCqa33a6VJvsfrGJrrnoT97QvynpL/ACEITK4yTNxdcwAnMALAH5QZ&#10;uHrEvi0qklDAKI1/5g4Q0zBxHcHilP7B0hSZClLSDZSwEW5N/PaHs2mof5Rldt310vHo3PUN/dIk&#10;SEFa1Ha3zMYROKkycQv35amXNFRcVRMMhCJKpZUqpKKSdSL7tpBQsFKk2I0I/sSPFcGtXCsMZIlr&#10;B46dR6h9+sYcSfEZM3F0UzXmipKm37RVMnBSTpSp062vCZEta1uX0dI6CFYzxjGS8JLlIMxa5kwJ&#10;WizmF+zXsyubI9nsPOP2nFVUq8WO4H4Pz7a/3fi0mTR9swfiilTUO0xThKhb1EfZ6CFlD7ObXJMf&#10;ZsCa5fhyDKnT7HizlEGZ/pYD0P8AkfCfZzwuSudjfFcYjDS0oZwCc6v3RUr0iR4UqY85eCTMnSyX&#10;WlmAJPVy37P+Yw/hnhWGmYrF4hTJloDtzUo7Ac4wniXtVPXicoWrAuJeHu3mTra+vyiXKwfhWClK&#10;kIpSmWhKQlgwt0j/APN+ExCUXvKBPrBwWKwkrATzZ0fc9Bf9DE2bLRLmyp8sn7TIlp4yXFqk6K5E&#10;7QvBTXXg5pJwk9nB6E/l/mFGSFS8Mjzz6aquif4xxJeMxCcOmbx6GAA6fQQmRjCZiEWrXqntD8b+&#10;MFEpbWatagB6R9o8Rx8kKBeXKmTEmvoRCvDfBJk3w7whimaqXkm4oGzDdI57vy3/AL84+bhzMfLJ&#10;0UkjUn+eUAGUUqawGghghynuIJoIOlJcj5wE+R1u4u/OClqWvU1zATYkb7CKSk6M+gMM3RopIt+X&#10;KLEg83eFPmJ9IZCAwGazHTURKputRq1ai2jdbX/oql4iZNQS6kTV1G3JUCTiDMlFXvzFhKB0eCmZ&#10;Nc7HigtBH2liD5EupQs9xDYeXMnKCvNNyIPaPv8AFrQjaXKVSB6xrCELSCo58ose8JCbqB8un5w6&#10;lOlNwAol4QaSv4VbCFWSn1ZSunOE+YJVmJOaBQrpe0Zl1e891ekCqUFvkezJ/aiapQWpstCAVJ76&#10;QkkKD5wU2flvCjNpUfMqrUQXQopWNE5k/vRdXDJPDajzftQqdO4iUykVcRJyufj+cSCmaualaljE&#10;qWn/AAz/ACIkKMvEfaaDLQQVIwoTfU9YVJqqCF/dlgllcoBTUFTs04asr3niWZeOXM4SzMonr4qt&#10;76ZYRMPuWu6k/wCqPtCFWrMocRNKFa2TBSA+ICM6vPIVfYeWEzSlBxCl0FYsKYXhpSigEmZUoulZ&#10;dqY4ikFakTKa0pV/9D3+USZZRLTLoMpa6c6eqr//ABR/jJUUOmwBATzaJq50xC9Epw0xPEEyrfrA&#10;ThpCAR/iIRbhwCuUkTyKOLRSsD4a4l/eFIUpiJn5dY4i5TS7pTuo7v2iuVLur7qdM27RStemVCa6&#10;oK0TD1UrzGFJwroIVQubSKhApUsrR502BMceYAlB8qgQVSz+IPCSEnOp3SDSgRLrYqp+AKDq+G0B&#10;Lc0sTT+UJ+8UbbWp/ZVAbIPIofq0JKgHUanSGp+cIJLrmFkG7dekGbUk05vwDlAUtJRksx1PNUAs&#10;fI9RLhcAfi0GgvBdSipIuEptDpoo0YJzPAoWE75wXPpA/Eq8FwlwW3Ag0ouvpfrCKkJQFL86bVQk&#10;M4Km8v8AvBSk5e5JhNCVMzK0DRycWU0MXfVbgUqfleHNXls1vnCZf72wCucAqpQUHfz6QpVQIKvg&#10;/IwAVlS1H7upDj1hFVlH3wLfKAV/sq/FDNvbrDUi1is7wgTEpUk5ag2VoD2SnqYB2V8z2hzSDoli&#10;KhAazWV+KKmU2kF3VsT8F4sG3vqYZ1Ee9s8S6ZbjR6nr6wKAMt3AumAtSXWNCzRddyLnftFPmTza&#10;6f0gnMyNTCBRUHdwHMNQtNJ98XPaLXbbUDtCXJAe7XJ7wLWpbQMOUXt7tnIMAEChnOtRgKoSof6v&#10;pFJHvZKR+sMtr36DqIrQTf5rgcW3w/ETACkkgWP4f56wBLJIAt7xPOAopvy1ipBCEE1Ltm6PCgAC&#10;CfMQYQFipKboewvyiXLFLf4efMUgX1jQKKRSk689ooEsJUcxUDxaud4K0nSx90esJ81PlFZzh9YI&#10;C6kS51YS7Tb2vCSDmq9Dzg8OYiuXerSro28JlpFHvqvSFbvEoUCZ7r1EDuIQZlSVPSmtiFDQZoSs&#10;50q+FOU/SCpORKhkvZUCo51WLbw0xUu1w6rp7w9ZYXLqf/TCMRwghImPUtf3yz11+UCaKQoKc0HK&#10;Oh/hHETLVTWxcXiXMW/D2CA1LbQspyjX7xV+0GXwRNlAstGlMJljDAe7XSTw+Yq/SBMmPQE000Vp&#10;HK/pFOJKy9xMoKRmuAk/rEoKXLmWdGqSi9qzCZ6lTQlNSKUjLy3hGRazW3EmLzgHV4IqdOii1L2a&#10;ClctH2SgCcUXly+QarzcvSJc+iatCP8ABRLBC5nKv6fKJf2aVw5k77pTy0kBiC6e36QBwSnFKdSs&#10;9IrHvNXlHM94mB1ioN92tknk8VEuTc89f6El7s4IU7f3apiZQVR5JxUkcMhyQN7vtBxIqJkCht7/&#10;AIYUmYmaoTg7SpdDd35ct4xKalKCJlKSu5/o3/pTjPB/EMV4diUl+JhptFWrOND6wMPjPsfiIS1K&#10;5iTLmW5m8FGE8P8ADsPPppTPmKViaX3CbQVePeMYrFSiqsYMLowaO0v+L/3qsb4Di+DxRTiJC80m&#10;cBzH8IXgps6TgZU1NE5eFcT18wFbel+sOXJOp1J/yPjHtV7Y4mdJX4d4EseDplYU4kzJkxSUzaQP&#10;fpYJdvOY8Z9q8QhUiXjp1GAwqy6sHhkZZKD1a51uo/5eXIlJK5s5YlS0DVSlWAEf1v4rJRM8UxAE&#10;2epaQ6OSUq6P/Lx9lwZIawbbaFqm8TNm5+vOKWJuxKnIXHGlqKJqDUFX25xJwuLWpUh+CRMulegM&#10;TvEcBLlmYZKp0iZTUqQtnFonYecKZsmYZUxPwlJY/wCXwRlywiiQiUeJdmao8r30ipBFx0pgBOh1&#10;taFzJSikpFXmp9f9o+ySMdNkyc6V06q0s/rtBmT5sycvdU1ZWo/P/ISpKPPOmCUnuqw/OJMmXLMs&#10;8MJJuXYCHILfMQxQm42F4OUgPrAZCm1cX+cZgQdOUEFwdekJ6Xgl2OkPVf5wSouNg0KqLJH4tO8E&#10;hyTZ7hI9Ylh5ahU9akATzb4tW/2jnDH/AI/tqUnXazqhAUFFVX1hKQDfVrOYDpNNNSszU/WHUUlG&#10;rj3fWHZwsWOpPpDqAc5dLw6GLONSWP7MJ8yFpTUsAll/xglBSmWtL5HqHxQhTVHS2agxxCEmbe5G&#10;b8oSElLtagZVR97LDNxM91PA48yXLE68mU3GSoRSmYMq84Z5g/bvCVcTEVBRAOHU3b9IweGExUut&#10;OaqYkzSke9+12hJl1ropUa5qlKX1/ahcyZVKlV01HOVvnJ/OF0qRMH+KhIPlHMqhQrSQuW61KnqQ&#10;qUz6Jft70HgTfuTZakooIP4oMidM+z1qdM5E0BaVckbwmXKWV8ayzXQZihpeEyV1qS9lj/BRrH3y&#10;5aOItkMCOJfZMOXKZiHrKaW6QFoSFzsKvjChdC5X4fXlH2tJ+/KOGvMpb3eEFUgpmVBfDXlSPhiY&#10;qcr/AFtTAUpJdAZFKKkp/dicmXVQs1TOJmqfZPKErmSwCDRQHdX7V4eUj71JCVSlq8l9esJWUhCU&#10;o9zM8JZdPu0oFNUSvOg6IT5eIfxQQ1IpznRLwEnNLA/aYvGiqqWCWFJ/ehK5eHUtHuBWZusJ+6FX&#10;lVe0GnzoLGqwEfehPPnH3cyWEDMXtfeGF7OVFNSv4wCqpBSHcryrHQQlRsKWTS6Qv9obwvRj5afc&#10;hIBWbaO1P88oPmqKmJOZKR0MbEHSvUQhMyzm1NwfWFfhtZN/56wASFXbyMAYzprQLJpYpTzh3S1W&#10;1oFCKKjclT+sVXTRZn5bwkUNlynSrrFJsAfWMkysbA+7eBNIA903euCJZcpt/wAdYUEhiQ7kRnST&#10;vluVQlkkoe4NiIC1A/BaGBLBVSS9b94IAD++lGh6xZPeBUbBWXSLg8ooUSydHhGan3gRFSg2bzaV&#10;QFEmlRpFyWgbPp+KEBASU6EnV94axq974IzAum3SEqVZL683gN7+xtBUzJd/N+kJS5/T5QO94Tr5&#10;m00haSLsz7QmoaWtpFdJVfUhze0VVN+UGpulG8BdI59YJJrHu7P6wl0lndFNmtDpSatfNrDqTTTd&#10;k3qfWDlp2S6dYlcxY6AXvC5hk1TJhuoqpp9IpSR/q0irKkIdMwXFPWJaZa/dpLm35wpKlPWqygpy&#10;m3vRUrMVGlBStlK5vGRLlF1orZHqYlkVCu1WiUwgMQvynVj1SIKKFBPxKGdPQd4JYpI5Bgr1hyol&#10;fJWh5F44kx6D92o1biKFNMu4oTdMES0ppUimtVhCSA4SGI/xCDvT/CFkWf7yo5enOJc+talJW6kV&#10;kgwEqcJm2Kh5rXhCEqmqH/lQwZWutoUMMGUTkCXZTc1QiXiZWVWRa6qzLb8Mf4dOelOpB9ISBlUZ&#10;j5bBD/8AMTZonpWsq4cyoCoka9YKFpUlK1a2UT1eGasJ30K/SPIrhCyasyQ/WD9yQZi2KUTOKJgf&#10;WJklUz7woeSVoJBG4V2hKgukn7tRUqhKnLMIWpaBI4KzLYrqlYlxsd+0TpU8oXIKWpXogt7yuekS&#10;14WVOl4VxJmzSeKctxu0SsTLTMllRzzECgL0/O7vBCqZA4ZSOKniAA3tVzc/OOOzS+JQlRHmNz+k&#10;cVctEsmx4aWCmhCQhKGSQVU5poVfNt/Q5cjfb6/P+6mYZhXNabLy6lD2f1ifxeEKrKlrS1anDUmP&#10;6xKVJVw+Iy05ZatDlibiJqqlzV1qOgvyH+V19Lv/AJPD+IK/xcbjlSkEL1loBBcftD6D/MHHTZQn&#10;IwJ4WHQQ44hYk+gNv2oaSpKOGH4Y0HSFCeGXLnOtK/d7QRip4SmnNuT2hMzDz0irYm6n5Q9QUFWC&#10;k6GAtFpuvQxjcBi5SuGZbS3u3YdYxvDRQnGkzSmmnMlgbeqf8qEISpajYJSKlK7QF4k/Z0qFQlhN&#10;U0uHv9OcS8Nw/wDBSE8nAsPygqKsnZwPWAVqFKfLtto8TEpayX/DE7EBKUSq2lgNfmT3b8v8j4a5&#10;A/7j3tNC0SUKFzLqe7Gwgls3Ibx+kMySdYJKA7QDYAK+cE1b6couptuvpDC/6QSF9OUea7P3hho/&#10;qI4mMnoSiWbp95R2beFTWpQCRKQdUhzrFofneKlHmAlPm0sT/O39pypV/cYJSL6w0upJGYh4tSU+&#10;8XvGVSlDelmTDsCkafF6xQF0BBehioKh7l9dvrCiCwUPdvM/nrCCaypCGA5/7wES5a0kJzHUGAzF&#10;bvWna8CaEVlWUrCcyrxSpKkFqUkoKUp/ZhUtS1ETNS4FMS5EvLw0hMy95nVKoWlcglC1cJBam/N/&#10;NH3SwEXrQUZl9i8SSqWmUlCCgyaBX/CJhRhlUhNadK5nT/mETGZBQ1M7yp5vu8Lzpz2Wwyn+ESlL&#10;xAmSj/ioprTMqt6QJspKPuArC/cPSUvcKe0Vn7kjzDzoX+z+KJNMqmvOhQVdfxKaE4WSAnCzTxMQ&#10;qYv4GtV1aFS1zAUaSbp+7GjfnEyTMnLUDSJZ8yVBMcIpTKRp92kZutUBlUzNynMpUFJeZMfRa1Jp&#10;/deF24vEIKUDNQfpAmLUArVgnK8JUE5C7uSmUIASRMIz1vS0UzJuZf8A6KGCf2mjhyz/AIiP2pQK&#10;eXWCqdNKaFZ0EEBMJmHySxWWHmhKitYQvZCKYSUmZn+7oHPnH2ZZqTVnMwAqV1hIQVEDKLse7wFI&#10;Qq16SSW/ejKF58pSV6QEBJIpatZz6wpJQVPoU7HlHDXqbsFOhHeAV6d2VHlBdLqy/eJ7Qlk2CWO6&#10;oekfhKnCzDKsVH3VEwAislNouk/J2gHiZlKbSqr0ilgtW7+UesFamSDY5nHpGSqnSnRcEKGln1qh&#10;dMoLC7eW6X5R5iWf3aqejwFUhk2NiDFKCP3ladICkoKqdmiW0tKSoVKEH7xVAsfiF4rSqrN5rxmU&#10;VJ+o9YK6tLUG5PWBz62VD0pIKvNsqCQN4vrr3i9jVe/mgg39LiAQqhA+NLlXYRTV3q0R0EB6gU27&#10;QOI5psnpGUXd6u8WsdDyMV05f/igCm2o3eCQAoE1O10+sPMcS/KRoDvCbmgRWAo7nU18ofyFdz8X&#10;rBNXEz1Pyiyw8JqqD/hcQWe/8YcLQw1O/rDJQJnV4GynYbUwEKUCPNf+Wha0o4ZegamqEy6ypf8A&#10;iPtfmYl+WUoFn831iluJUM6xlUnrBSSVWtZlQmaEgnyZbnWJqlUyCeYOaFKKyqoPpUPnCSAVXvbL&#10;e1oCp1Te4mkKd3jRCgpbUXDdyYSWZL6m6jf4ocKFJUwBLE+kBFRWfKu5I1hI4qdX81L+kAB63Ysl&#10;mi5Mz/4R2jMhmvU2Y3gS66isVN5qYl1pSAryfFreAlwnZVgy+scJOuii2VfZUEU8L7yhwwSXuwgL&#10;KyM71C45bGKbZ122F9WMWXNCwGIzqHdafygooKwof40yYUgjp/CAoELCTR5GI7xxBJkJVpUxc+kJ&#10;qSk5vevVC6ZNCVXfeFBIPD262iqXkCEMU+YLPNo+0TlcASVhGSVWL+8e+kICuKiX/jM9KkqFxWIw&#10;hmIXMBSQsodpBDEFW1/+YXOmo4spf32HyUcQHUuFP/q0hSpckS0ykOhCw7Vki5+sIrmFLrf7LLQy&#10;5YHL5QombMEgIHAmByZZN2I15wm5Msqr1+6TdnJ0veCopoKleTSneGKWrQ+ZOoVe3+394k4BM1WI&#10;TccFNSoBxfh0xGJSAfvEtr+GODhlrkpr+9qdYWkCwb5fKBWqYlALFJw5FdtQqEKH2hMtP+Mumoq7&#10;DpE1IlzxJQpkLnIpKrs//wBxvDsJNy/Z8ClQQC9JW5U/y/zEzxJaGX97MTa5dTJP5QQdNPnCPDsC&#10;oImTCZqls7oGo/8AcIK50x71UCyHvdvUwnEYOcqWsFyNUL6EQjFrlTJaihsxKgeRH5iFTcVO4kpK&#10;WoCWUOe8LRhGSaaOekeGmSM0zDTlTVfEXlf5QABzo2pMfalSjOxEyUHJQ/DdiwDbb8/yWvEpSor0&#10;YWgcOWXZqdupjVq7UJ6QAVD95iImUy6svmoq+Q/WJk0ImfZ5q6s3mlknfv8Az1/yGExRDiRPTMI7&#10;axh18QsoVMC5DbRU3m+n9FoI26Qc27/swkG12ghKhbkWeFrmWlJ1L6cngSziUqW701NS8FU7FIIN&#10;0o4lSrch/CEJ8KSqZMPnmKJlpTyt/PeFYjGzjMUbhOiE9h/QwudBzMeRANburzDoT87GFSsRMEua&#10;LoWn7xydlnp9IUmpKqbVIVUk9j/ZVchRskWyiFLUqpSktSwShXrCSkZtSLqDe80CZfl8TvEviIeu&#10;yVaNBAcjlT5oGoKtUfoqCGJ2SfhiiWulafi/8X1hLKCEIzspDIX+9CVKCUpVny6Nzh6vKbZX3hH3&#10;qVF62CcqavziyV/eZFEZr/OKj91KarhaLV6vEpQHnT77/wDtjizuHIxOZKCkV0Po38IQJqOLSK1L&#10;GZ6taVRLTLKpUsosqZer9+qFpSualUxbqQqaopNPzhM1QxE0f4ZlJLpVp0h0y04eW70C4nHnClSU&#10;hJUmqY4VUv8AhCEyxMSpyvQUpgEcRfx2ophNFYdDEIVdcFH2dUlSE00TFBZmPvCCp6x5y1SU/vPA&#10;4MxCUKcmjLUnnEs1Ep812ZR6dYTO4lUzVZKPLf67wGXmq1qKR8oVYFLVM9VPzMSVcUimzeUD9pPO&#10;EGQsAKykF/vDC1TVDDIORSPOHf3VQkJpTLWivNm13S0D71IIuy0BldoKhVrelZSP3ngJGYrLiraF&#10;kKQqq0yW90dlDQwopXMUUIoCV5gepVzhKcqunK8BTKTX5GNYVAoSwb94nnGYKDDQjzQlxSx/1QlY&#10;H4nOsVJLAKZ1eYRSc48xVCVS1lN/iKYQlTo97lU8BKf4U9oSSFX6gtCQ6w5uwcdlCEhEpyoU1KtV&#10;2OkJChS1lJLJhbkBXl6JHfnDA3UKK4odah+ywEEJ8x0bzCJYUMybHK7xoUjTRgYBS4D3q8xj/EmA&#10;apSkFiYshThWqgye4jM7/VUBV0+9yhiBSN9SfSAtOnl735xWkKQxz2qSv9mKi7d2TGh1cQgsfM93&#10;h1dhYwlPlOgVZj/PWKQyk61FbFRfSLUsL9TGap/UekB2ffYawAcra0jL84Ip7GJZ0ptyEefpb+Wi&#10;wdWrfFALgjl8PSObfWM022pZw/70JsqoXRqAerwBm7izxkSIIGcdISjPUL9PnGUVPrt84yKWA+ca&#10;PFSSci3BVm7wFqUcqahRZ/WHNYTNzc27wE3UNQ+g7RnbL5X35wlSxc2lqDhJgKJPwqs6B2gmWaqL&#10;PsqGW6z7qtW/eiVw5YBRdZJ828VKLFV1BxZ7NBZnUnIpWZQb4YU6KkOyykPNhKaTw0BlIuowkBpo&#10;lqYPmSH5Q5ZLLzC1XrEtq1Al1mnKOkAhaU56vLmD7RYlt925Rc5DaFITKWqZLVQteyvWFFS1AnIi&#10;ny33H8Io4vEKLla0BJV2YNCNU5vLULd4WAmgoL+bKrdxCFXU2WpCrJ62hExaQpCHKU11KPUwZ8xg&#10;icHfQI5Bt4RLlhUufX5/ju5FPXvDzUK+8+8Z6Cm3f6RSJahTfoYcit9muIoUkt5fJp3gKuohVNCR&#10;Y9YyBQFRJayT3EGbKwy1JY8RaSyzS5LQsCU8hc93889Ngc30/m8FSZYV9nW80zamQNXRTeBOVMQk&#10;Jz01MuYB5Q/m1aAtNSVVstE5XEQkgE6a89YUqcfvppVMVwxQV0jRB3007RJTNMyXMuSU50rQHpfr&#10;qOkTBTNZZBklwkFn83P0hNwahfmjX+fWNS7sPq94D7Bh0jtb+5EsJUMOn/FWMvNgksb6W6xK+6XN&#10;oyhc0By9yTBaWlO2UXVChLQUVXNnf0h5gBJscrQmXQDX77OPWEzESkLHMBkp/didhV3MldIV8Y2/&#10;yKZ5w87grTWJtBMtnbX0/wAnhpCn4ZmPNIRXShOZRI7CMVPSakLnEoPNOibdmt/mMP4h4nXx/Ec+&#10;Hlr1lSjmS30HpHa0J8UOHXMw7PxEFqfWEplzCdliaoFauTfX5RKwPh2FnY3Fz1BEqRh0VzFvb9dT&#10;EtPi8hcvEfZvvEjKlJYWPbaP/l3ArmYcqnmXOWtRAaxKj0vtq+whGJVMmKQsPKKtZhLlSj8zHg+H&#10;QfvpeAmzZ6d01qls/wDpP+USmXLKhIFTh8qiWH/0UBLEzSHWTZRhzLLBWiXcd4U5sn4R9ITw1X6t&#10;lhwSGPPnFR/azdYmzhlKlcSoOUApFngguCLEMxH+RPhWMnCuVeTWWUtFhbtp8oSay3u1X+Rh6j+h&#10;jVhp0hVKummsakGp+Tx8LFn3MEqUP3o+wYWcpM7FH3BZADVZn6/WCuYtS1HVSzUo9/7KJh4iUgnN&#10;LyqsNAfX6wtKpgKlLCaLqWWZrxnExMz3UFDDuTCWlgosq7IIcBr21jhsoTUKKZmYKlltKf7DlAfR&#10;gLwaktd75iYCSkMbpWvV4KdFK3RdPzgpMziA3b3g2zwEsy17CEkglflCfMDA4jCZMV5U6Igi8tQy&#10;5ipJXFMxROf3XIN+m8Fqkp56mEzZLUUlKUrVUX/FHD4cwq9+YnMlP72kKkSwlib1EqUOjPAYKTMW&#10;/END0UvZMYeZNm8BalcJInZQz9/5eBLNYZVi2e0ZSw1oJISTzMJM5RmcDJ92ppSnzuVQhcwZ1E0F&#10;DkpghFJUDnAW6R1/OCgIE7ES0hUlVKqAUmsPzZoq4pTM/wAVUkot+68KmSOOcQfu6ZpqcX63iURN&#10;++XaahTrQmlzp7usJCk2XouXlSN/4QpKZCgpOs5dNE7nT/vAVOKk8ZZCyudSlycv8vCZq5BlFykU&#10;qdM/ope8OpHDMoN5aKD/AKs3pDz5ywse6hLjnmVCAgEZHTM59IEmWuZKWhXn+L+MImTBxLUunKn/&#10;AExllpSdL/8AugS0UkeVdUvywjihzKLg+Uq/2jRCF69DFBOVRpN6Sf4wGYb/ABEwpTr4r1U8wdqo&#10;UUmiYpXlUHlL55rPCUzEkHVND53hpm/kmJuqEZh92GL5rwUoDHmwzdYRSaidblTwXDHytygUpUUa&#10;5jmVFkJSUHVDkq/aixK7WpDN1MGZxC9V1G1AeEzKjzuuqMyiAs9VNCSVdi1Jg1Aqew5nq8OqqWPi&#10;1eMwPEN+ir6xxCvVNI5G/OG0dVzV5oPDIJ+kPQuqvMCbXhJKkvq1RKe8ApSqnde0AqqNubaXhExJ&#10;KUm5SrzQXClX1pZ/3oYt8rp7wGSgHRwXhz9doQlFyt/eB6wAQRdn5wC7h26oh7FK8tOpi9YG1TR5&#10;raM1iTaxgBrG13cR+dorpJaxfWC0pjzpN/WKikhP4yHir3tE3hCqbJ1A1EABNj9ICqTVps8LCkll&#10;XL6/OJdIJS9PMntCaQRmZTtUO8EnO1hr/wAQdRvbV4AEykk1X8y4JDJ+d3jmxfLYmLJHldQVdI7G&#10;GA0tUTpFCPmoW6whLpmEZSlqW2blABlkL56RmpV2zGMymCrgcu8BKiF7fhT0EGllbpCvd7Qka7k7&#10;jpFdkq/w+Gs2te3WEeVK9Fhzlf6ROWnfKAvRXUQ6VUFd83lHMiDScuq69D2MIN0bqWEus94K0BKV&#10;1uwLKPWETBMXSo0mWmxNOt4ccRaK6cyrJeEqzMnzUuoHlCiEqSRoTd/3oTLCBVrXdz3gZQpWjXKI&#10;zKezBYvJF7gCEhfkJpTQioGMspTHo/zjyL81RSA4U9rRQlD0IYlvlVA4q0POmUopFQBDloVLnyiu&#10;tkrUm2hdJG1okyq1JUiYJdGpW4tmhE6dLWDYIdglXP8A5jKnpTsepgkJPmZwn8o4l2B5FooppZLV&#10;c4RxAS4a4cDtCgQyWcmZr/N4mBU2VIRIWSgoCgmbLvqelj3eFzZMuWiQ1SJtCQmcnWon6wMVOmzZ&#10;mPXODyJJQkFADufkIMvDpE1Im18BFa5su3nSvpaCpMubPRJS08gsmYTp+vqIdCUzBMRnE0VhBJ2P&#10;86wolknYIDp7QeHVTSCNyDZ3Pzi4v2/oAAJJsAzkwxsfqP7cmSiUqbVMFaUfC4cmJSZUmhAvMARS&#10;kk3MMkEpp0A06wCx5p2eE6jq8JqS7Fu8V007QuUts7g+6DblH27DykpQqaa2soDT/IYbD8Ez01cS&#10;YgFnSm5v/OsKkycNwEyJBk0zNAWvBCS4ex5/5LFzMMipf2JaCf8A00mmpX88/wDM+z2Jwyx93hBh&#10;5qHcyVoABCj0uPT+iZhp8tJK00ufVoX9hkBkT+LWoEGm4N/U2jGI8fTKVj1KEuRMmyKaHy5Sdf8A&#10;eMb4qJkhSJeGVOBQoPpziT4Z4FhPtaZ2P4eIpkvRJF1TFzNm+X5xKlrUlMrBYZlrNkikZj9DHtJ4&#10;xhpvF8PTjDgfDVOSlUqSaXF/eNR7H/KJxlAM3EniqWkO4JyufkIdUtQa1zrCilGzuL/WFM9l6f7x&#10;SQq2U/CG3iWEkLzNSv3u0ArS27ntC5SQL5lGweMXKAp+8dqn1uf8jLxEhapU6UqtC0WUmBhPEpnD&#10;nAtSpRImaXBitE1Kkqv54PDUklm8xtF5qP8AWzd4P38uyubj5wozsVLKvN5mRbrCxhZpnHREqUo0&#10;8gSrT9YmYrEKKpkwve9PQf2xUSGajl6n+EKrKnKalGYjis1yKqt4EvCImS6ktN4pqKeiD0gqUSpX&#10;NVz8/wCwKwOG+/ngeZ3be0VBXFGmdQYRw6FEg2VpTe8BN0Zvjd/2oFI1973vnCkFaTTd6nX2EIBC&#10;eDLS9GqlQpSisBKXClWHYQkDyL/Br2VCaZb0HzL1R9f4w6U1S96VQkM6SKCuplCr84Mwq4j5lKW1&#10;TQsJTxEzVOWumULupX87xKNKVBHv0/k8CpBPF3zBP1gzVJooyIvl/dTDBEuYhOWVpV37wrETR5U+&#10;QqrKRAxCp6ZUl2pXLAmz7XvEsCYQA6dD6ZomS509Nck0ychSVfvRipapuI4mHQ6Z1BoflSn9OcTp&#10;0yhM2aDWVUqpbn1vGGkFFSWorRcDqtQ3iule6M5BV+1GHlrwyFyXJmGbdQsbgfSBwwOHLUwAdRPV&#10;4K1PJlr/APU8qjB+0FRStFS1V1t0Co4VauIVFSaiVKlp22DRh1hKgxpN9eqokzGWnhK4SgFFMrNv&#10;FSXmcQ05RlN9RAIFfxkgJaA7hJTqM0r+MICkiWNGb/E6dIztmLWyypfe94RwlJJX/jVklu3WGCVE&#10;iwc69Yl1FR3DE2MJSQS1l7Q9VHxLL0+kZWmBRZ+sJUohK1JtS/5PAZVXNR3hOVSUqsVVXMIl1KIQ&#10;GC/hgKT5zlf4u8GWsouhlBIKljexhMwVgNRoyV76QEpY0JcvkphyKtnUziElYdKf5tHmB21cwlEw&#10;plhWvMtygAVatcl4N99vL6QCbt10g0hvxVflCAoKUP22IfnANLe6mnRMSs5UHdkF37wElLq7iAlN&#10;1ckqtAqUt6bbj0gVPQru/rAblSw96Kj937vmdPpCapZC3yrV9YoN82r6QkJdOxrtVBGhHrpB5M1X&#10;6QxSKTYum5hAqLguzP8AMwkWUkhybGEhIXm5gARSHBKvn3gIWmo10poFYHWNflZoBSb61c4Sc6jS&#10;8A8OlUdrnlGUDmC7Rd4dYLv2eFMOHtdNVT3tBqSCWsoa+sZlBRN0aH84QBYuygE6wcpQKv2d4P4P&#10;NtT0hWyXzp5OGgXABuohQcNBDuV2UrVWsdGeCnRJynJUUtvCTUVBYcAeYPzgS6hUpVq7JiYoizOd&#10;97NCS2ubOhzCVKK5Z0ooNXcneLqmIW7J90X+IvGVSQAaWqZR59PWFJuw+HM/IwlSklaxmBVZ+r7w&#10;6bF6VtmAfd4mFGd/juBzaPumQFuV1aHtHD8md6Ve/wBYzXZWRKdFQh5aiEKar3VPsIYEPy+GNajy&#10;Ib6RLnLnoFZdCPMENsRzgqXMCxTZNLW7wljwzcZkZT1q3hCJKk1XKqVlXE5wmYqamUlM11hZqUp7&#10;NExUyaZgWsBLDMxv0iXwSZ8sIbiTMiZN9Evz37RhbKXxJKVL/AWDNBIcXA6KeAVadNImhk8TbYw2&#10;n03iXMH3lHuqT5ImrVKE15ZSRToToYLLNdbznSZosPq4tblH2IfahM833aRKCqs2mvziZMxM4p9+&#10;UZK6lDXUwiTw50jEqZC5ikj7xyNfe+ULBmomqWoCxXSG5/TSJqUZEJNXDqKfLvf1iXME5M1U0Z06&#10;LlkavAK2y5QhCAhAAtp6R2/up81EmppgQpZTUKQHt8/pCEolqQ6fgavm8AkAIf8AaFtbRQkgsG0v&#10;FnN/5MJSsFty7mOIhTVerwnrto0TqkE1JVZCdagRr6xNkq80qYZatjlsbf38peKXw5XAXn3SbMxi&#10;dgMJPRjsfjKkKWJtZwyFXdR+K9v8n7R/9SvaFSEeIeMyzhvAJMzUSyrhSmPOYsEhtkj/ADMz2M8Y&#10;xHC8K8amV+HzFkUYfEHVP7/8YrTob8wO0awVoEtZCWKFeZVoR4j4AjEjHIW0tEkLc3cNbu/PeB4d&#10;474mPCfDplpk7HKJnLQTpSImS/CsNLn+K4tVfiXjMyUn7ViVKuoBWoTr84X7Cez2NH/zH49JKPFZ&#10;siY07wjBqsq40XNuBoWcvz/ycqV/6swS/wDUWiRJky6aMMknkbCMtvzhSFB6nFxraKgkplcSt9Nv&#10;0gypCDOdTZiFFXeEzFoUsk1rLZU8hCJKFKdAuAISD5nqqValnaPEVkN98zcmAFv79JlyZlKnImFJ&#10;CLdYRVKoC/I4JKm5CFSp0tSFJLXDA9jDgkEb6ERxML4hPVzlz5hnSz6P+UNMwyJ3X7QUn8oUEJCA&#10;oWrmFXD5/wA2gv4jMlJIaiVlT89YfET504//AFWYVt/kKq2L2CrvCSJbB6ekE15UeZ3zfxhCUKar&#10;Pq7xmOzJVy6QEq/ZRbXvCiqlyltLKisBKknKmtNkw+bh+8UEUzIkAFJV7meqEFaRxP8AzUZky+sE&#10;halH3YTMW6FBdTynzH+TCpiVmrZBNaSedVoAQSgNSu1EpR56wpKlp4Wi1JSPu/ipUTCpcpcqbKlW&#10;W6gtQPVJ3gGUQ6vMPdV+kVKdJ85YVUdPzjIRMSu6xTlEUzioJ89kVJ/jEwSlFK1Ww2hoPOPviDOq&#10;qVSln/m+/rAmFpUriMqhDpP1q3hClr0ZSUueKqvdCt9Yejhia5lGYlpxA+v+iErm1oSseWipSf3o&#10;MuWoyZp1JstP4oE1M0kAPNA/+thSipaUqbLw6ln96JCEr+6Kqlqq/wAQ+6ImS6VJxJ/864loVnVO&#10;t94KvLtVCxKqVwrqqSfvKvzhJTWF/wCGsLFFN/dTDCYavKEiWWPxVQpAQyxyDpUIaWtk3192E1Jq&#10;CA/lva8JWmtNSHSmwB63hCiAgqtVmVblVADlk3F2piWVXULClNP0hCJqRMQ9Xlt+9CQlAdJtrSb9&#10;IFSCaDrSApUOtv2ADZoC30sPigJIuu4bOB3MEV9UhIjzarqdVzA+CWqr8V4UQpVKF0nLfX3oRQkn&#10;41X+UJNLblrCHCQN/wAJ7QxHvVPYGGShTG+eoiAWSQbNuPWLMka2s/aE6mA10a6awaqct6Tcx5W9&#10;5qXBgEppW1VR93sr9I8pSo+8lVzEoKdmv7w/ehwAnlu8EFxzMbqV7oteE53UfOA9oEsqUFaixaGJ&#10;DG3/ABAJSxdid1wEoZ1XcbxftyBgVC7VEs4+cI+6sE+bY+kJUHpOQ5fL0jluzWMZWClnpeLOS1Lb&#10;WjTf3sp+UXWGqfkYNtmq1f1gJIF+2aMiVJoy30+cAqJq3bRPSCdWs+lMPw006i7mE0jzhl3doUP9&#10;IIYCEklz31jyZXZiTZoJY+erb1b3oL5QosUszwpASVJV7zMQ14Cve6vl6QkzEseVTtBZPXckRTUo&#10;hSWUDu14BFmPzikh1lNqi7Rw1gejAwiUSpRUG+Ju5gorWQkNMTOdz1jiyjWfLToB8rQawgzCMuZh&#10;6wgpCJak/vd8rxwwcpuSsWP1h0uU1NplLwVKKjtcO/MQgtmA3YP1iWhevmQq+b1MJSC6OQup+cAp&#10;S6zlHuk8yYuGmD0BiUrgqWrQUOU66jWJnBqUUKZdTkj1gKmCWFb8Qmk9toTOly0vrqBrbLH3hdCT&#10;zKiCdAYKqTLUu7TgVDpGBxU+fMRwsVSZaEWxNdqhfRL3jBTpCi/CSAdATBdyAb2dUVeoDWLteOGB&#10;sx2J6vFQ8pftDtUaX0ETZ3kSiSqatVYytZj/AAibilLmcNfiC/vAWnBJ5jpp1BhSxNK08XjISEmd&#10;QwtnufRTQJ+JmL4hQpZYJStQTuD6NeEqXK4kxS6ES1TChUyrRX5RMlzF8IoJMqtINX7R/I6RLmYd&#10;CqZdpszSaovchFT2tp1/prpNLtWxp+f91LxSsNw52ISmZNVQSVb/AMtDGXRSaXZjBmAXCddAbbwF&#10;FbEHRd0K/wCIPlC3apL0nrAoXUtdzqXbeOEq51oUmw2hK9ag+htE2QtCHVKOYpul94x8qhCXVxBS&#10;XExyRV9NP4//AHCkYdBSlc+cmQlUxVEsVEJueV7x/wBO/wDpJ4F4yjxSV7MeEysV41MwsyuTxjLa&#10;WlahY+ZaqdrPt/mUTZS1S5stYXLmIVSuWRcEHpzjB+zP/UWoyk0YbA+0klJUU6JCcVKAf99PyaEY&#10;7w/EScVhpya5c/DLEyUt7i+u+8EM405xx04WTxv/AFTLdY7HWFT8biZeHkIuqZNUEJHcxivA/YKd&#10;J8Z9oF1SJniCc/h3hZ8pL+8sMbDRrxivE/E8VOxviGOnnE4vF4hVc6ctWpP82H+UkTv/AEZyZnU0&#10;l/0jD5wa5AHMCwa/9KklNS/rAMyUUSkTKiqhwvc3gYTByQqdotRTpsWipbFXm/ZidOmE8OWgzDmY&#10;AAPGIxVNPHmmZTyfT++GMxQVm/w0LAKFoLG8GXKw4Eobm6lNyitaClY8tNh1BgkyApEtRL+65fX9&#10;IoXdJsFs3Ox/yu/4fhI/jAJVM+LoO8JUsBiqnMPPCZ5lzPLSnKBbmYlo3OfvCyRWXYFjW0BlK8l0&#10;KygVHrBqCW0+ENAllKlGYt0XqfrBUiVxLUtVU3WqDVUmtL0Ff8tDTU2HkmA7QxQFvomulTwkrQSA&#10;qoS1+ZP70OBUg2CaamPSDIGVOwUATLhCg0yhGZXCqv6QlSUKr8uc2SIzTBmypK7v0iZLpqUpyop8&#10;qTAStA4mrrUP4xUo5JWROQ1b8zH2RIrr+8CTMqXr2hcvF4SXJ4TvWpJQpJO3OBNkFMsoV5B5PTrC&#10;griKnJ8iZymXiFNoKokzGmcVhWklkd0q+kGYtiFzv8VGv7zQheDnqUtB4S5BnKUmZ8VIiWlSSsqS&#10;bqzLQrkdoKVuPeKD5NfntEyUQZYXdE5Czxjq7Bow4mlZpVxZecuImTZ04qCsxlkBL+m8Cl85+9YV&#10;f6YSnLVdS3NPrTFQACqWrZwfSLSwpP8A6nOGxCynZNF6vnCVmoHZiaj8oSEk8ykh/V4SgBQfUtrD&#10;u4Sb1Wp6GBxAkSme/mPrBSKk2816fSE1H8FVTkU/FCF1EMaksde8VJQoq8zVXEID3VdyXc7whSgr&#10;iMydW6vFbBk3pCmB9ICH1F2uYUUqVU+lr9VJgpxKg5yuq5DwgpUVqWLnZMBJQ9mJqIRaMyayNMlT&#10;wpmcbGz+sSlGl1ec7QW12veC/mUm257xQxNZe8eVQVoTsO8VAWWWzeUdBAIQ6h5iotRCShVSRZVZ&#10;JMMiyR8R15w4dSQdGgGkqzbP9YqKw22tUJGZlcy7d4Szn3g3vQxYEXb3osP9oNvxVHQ9oSS6udia&#10;e8Gkb9ibwk3+LV4DrsrNppCVzD+EUnN6wixJSW/Z7xZTJHvaAxsVJ0vFGswqqz63gXSFGyqh+sPc&#10;gWBOUnnDkFPLQxr6c+sJUy7bDRUOApUsim3ngBAUkC5LuDBXNXQHyU3EIUtNx+7CVJIAVY70dYTm&#10;PNBOqolrSwtcnUmE+W3K8Gp1KCtGsesBKWPTlD1tVlPMXigKDDfUwySCAdr1QjKaxlFLju8NMdKj&#10;btyMBSXK1Jaolmp1g8agTSCmlSjSp9xAoUqpqVXsqK+AqSpCnKlb9oqAUCQ4qQyj6xmrSdm0VzhK&#10;fdF9C55GOHeWfOSr34Ex/Lf4T8olKmJ6mqxvCmplqFtQT6wGNSdq7lXrBsVL0Gyi12ilKihb8Xgr&#10;ZRL94KigKJurMQ3rBZ0pGcALzep3hNQUq7A2ZXa8S5kxFPFUB94Kj+cU1cRPDqSkDy9l8ol4tIpV&#10;gzUhSVlKZlwTZn+UK8PxSpcuamZQlClcVKm5KgLBDOwI0AgMU5TVBvrZJ0BgVElXTQxS6k37hP6R&#10;PwSVolYjECmWynm1EfD11hOIVMUFTUqCUBTTZzbD5fSMHMSrF8OYfvWXVNWrZJGnRuQjFYkSjNlA&#10;UqE/KSki+V/4xLYmVULOiiUL2CPnDFXEmA3mhRIV6wmVpIKq5VQFR9fX+8RLQHUtVCRzOgjCTVyk&#10;pVw0tkpFwHtFpaQfzibisGgV1UnlpYP1ifImJq/7k61IMtmsD67PpExAkzEzAukmsrSrex9dI4mI&#10;4iE+Q1J83rBSa1IVMou1r/OJZ4WqdRf6wSxrYgjV4xSVBjwEnRj5pn/3CkSVgmXVxJzXypzKfuze&#10;sTJjEBayplL4ig5e6t+/+YleF+EyDMmLP3s1jwcMl2qUfyG8Ssf7RK/rbFBNdGIDYRBDO0v0fM5H&#10;ODKxfgHhpWgUJVLkiUEtbNHG9lvFMR4RMGZEmXiSiSbWFOm0GbgV4DE4WVOpnYnGeGoxZQkvcs27&#10;XfeKft3g0izPh/CeEf8A4oUPaH2m8Sx0lZP/AG3F4GFZTimhLOLtmf8Ay8vwTH4gJn4YNh6l3myx&#10;p8tD6QmbKUFOHt/SR5bXU2sHSYt+ekZAVAlzuZYhPsr4XiSpaFV+KLlKbb/DUetvTv8A30iWUlUt&#10;CuJNbQNo/q0JQD5Uu3ui20e/UD+msKCSbl/M5MLEytSBb4gITOR5pRoChoaiHf8AyqKSoj9YoKFr&#10;Voo7i+5jhq0ZqmsfSEpSuYpKPK/+GmEmp+vvesBda69E5cqvWEqBUlTULZ83RUUJSQpCtEoZKol1&#10;SuHe4LfKCuUQhM1dK1p2/n8USkHPKp/xqs0vrCJaFhTmp62SmHTPSm3VKn/a5wiWJllorUokqY/i&#10;5wOClMtTs9bJX+zHCDycQhFXHoK5U2HSBMmU0TiBljjzMOpM1eWEKk1JIUXSUnIfrFKkoeba6bK6&#10;94MxkhSJbi2ZSUvr1g0idKlTQyE0Xf8AaiStA4Sl7qSqbNT+0/8ACOHNFCCl1GlQ4/MxKRhgmRL4&#10;nGuMsw+8E0mJf3LzEgs3lW+/eFAHie6qsupMSpU2W4WtjlJofeFTJKkqmWqV+TjnFlFTrqI4ln5V&#10;RxnzaFT/AHj8oQrVIPDXbzfsqEJTNl1oGZDLNSf3o4qJTTE/dhC709U84Lko/ZJgEm4L9B2hylkP&#10;rVSo/Iw8us/F/wCmmErNSScqa77x5gdm90dXgKKjJKC1gCiZ+sVkV0CymyjtBWiWZip6qqS6WhlA&#10;g6sWywaJoSWegvePMfiz5orEuYtSRQRa0JAZASh6jv0irMB+K4jiM7rZd8vpFmp6HSEWcj3rFUKU&#10;spqWYStwub00+sBJFQ0sMvVocEsnzoXp6RkBqqychCUKepvM9JF9xFl3HmfymAEKp3qdyY88xNGV&#10;Ap83R4QoLJV+2CE9ITMKpiwfdGZK+3WBQndiNJie8L5aOMt94CACVDMdn9YBKSNVN35woqdCXt+P&#10;rBqSCDYlIYQrKx1RyEOUudOkJNL9tRA1N6s2sFTUnQ+sFnUNOh6iEsShWpe9TwlKTV7yz5dYCEZr&#10;NzhLM5ucunWFVoUAfe2EUAE1WKk+90jp8OhTFx0G4MVTApNObRzGnXNcmACpldNFxYpIdlJa/pAA&#10;S22a59IFJUhKD5ktfm8Vt0Xs5/agJQFKt73lEKq907flCQE3byomFSk9CIlpWOJQPK7DWGWkoTU/&#10;4DDpGXfUCKnCqU1WLiEql/eSyrQmwgzZHld1UlmMKWpIVr7383itIbiZn0eFH0ynN3gqUHouHTV9&#10;YRXndVL6EQl/8P8Aw03ZSutUFLq+ByMqmL94C5kxaaxkZqZZ3eMoUqWPjP1TCCgKpKWK/MfSODVU&#10;nUjUdXhJDp5EhtbfyYpBPI+8RCVJJI/wypRZur6xS61pqer+B1hDS/u5mUlQ++Q2jGDQamD+ZwfS&#10;JYWplVvUAUQBwlzV+ap0gCOIqYxK+FMlyi6kbvCkoTYKZCZir3Ny/wCkS5Syia9l3FSeUcJRWUJY&#10;HNY32+V4CCUjdC3Kykbgf/ZRiZC5ClBdpqylmf8AFCcdIWlMiRP+9MtDKmBJPm/n5xh5qZ0pGIXL&#10;BUlagFreK0kn6t6wzlLadOsPYg2J3ETsdicYgqRLtKDKnJP86CJmPm8cYQpqTJ4iTOpT+GBwFlNR&#10;vVJHGU+mYp2jFpVLC1SpqQAsCcKlaKUjkH+UDETJ9RXOcJSihEtnYgRTKmLliXLrxFcyyySAae76&#10;QpSSpG4qVUpT2OaLuUj9eUa21zOAdf7vwmVMrZfiEpOUVKJrDW7s8YBLg5NrMwAvDxi/Dli82X92&#10;fhUNIc4NfElTWCZaQhakGxv9fSJC8Rh08Yod5gZSXLl+pfaJqEpAaWT1L6RPUlLYaRPoag1qvtt8&#10;oQgSwlSZfW/eONQwU6n+Br6R4kuW7S0pknNUzFX8R/8AcLxfxAqoEnBfZZZbVc2yWPRvr/mAlIJU&#10;oslIuS+loTj14OqfikDEzptLg1AFvTQQrAFXCKdQosRzaK14hK3zDPcfpCcRh584X0TMqRE/w/xK&#10;SmZN+z0itLlVt4x3h6JakYZUwzMMFJppG6fS3z/zGHx2FWZeIw0wTZSxtCMB4nM4GLloFaJhZM5m&#10;BKTpvvfnzKVJny7h/ODFQnI53IEFEqcmo9Q19hC8V4j4jKw8jzqUqYEm19YmeB+xipqVuZWJ8Y0O&#10;t6NX7i3eFzJi1TJsxZXMmTFVrmE3JJ/j/ekSUuxao2F+sPOCCuYnOUuW5AfP1gJZdPZm6QE3scz6&#10;/ODudOsFSmq0ap1GAmXQUzZ2p/xQzn9B/lQ7sD5rflvBWCVKUWZOb0gKzJpucrmMjgEtSjKPUwH8&#10;wsfSEliFIV5FMULHRrvCil0qGbKcphNIS3v5DeJagSlhdllKVf7wEt93MJsLKV+1vGRkUIqCKPMY&#10;4ixTMenho97qqDSnJ5qvNHGmTJkxMs8JS1lkpvASNFJqqpqmgc6YRwlmekmyVuXv0iyTLpR94Gym&#10;BOKjw1AcJFN0/MQusk8ZTk0FSx67CCZhq95OVSvSES5RzFVSzORmVr0gXQG2lm6fyhRmTOLWurKg&#10;pUfrCnQGHxF4l4cslYRVSslSrQFcJCVyLkomjLALzZWswqmL/wASDLVLCRxKZJSWUx9YDy0SRLdP&#10;kqUbQEhJe5cJ8370BYlhPE/1KMIzHOXyqKVPyiVuqYpxh1s00ftfLzQpYFDmkyvMVRxkCaFfBQ6o&#10;omMpQFf3dSVoq/KEUTMwuiu/FbZ4UVMJize59YBNJLP5g3do0dS9egiXLUtQrunilzTBCAtUutke&#10;4T1KjtFQdSfIVVMHGwhIzFSlMr3guEKWwVq9f3vrGZIKq6ChRqTb+ecZj96bjRRRCbg/EqnNCEBV&#10;J8qrfmYmS0EhCdVuyDA8zctIVVLSA7Bic0NSSX965R0hza1O/m27wCWUfds6vlFHlzPlQwENNlUS&#10;yaEkF/rBomNd9DlfflClTZu7+a6/0hzpt8XWHQlQHMeXvD1DhqV95Mpd35CEFJKgnNmCUqX3hJ4a&#10;s5qITb840ZPzjiLNIV6JgrKwOj3HaEXICbdYT5mXdBa0DhEpfzKgOTe46+sO6qSX/Y6RWHUD2cd4&#10;8pKemo9YBDU7Pmph71cygh/WASCBqSGD+kJKN78jFdK20WOd+cVVKQk3VZ3/AFhAC/MXLZXg8MAs&#10;WY/qYZQUhXqX6vDUm2/OPMEo9bw/mUgN19ISEKAUS+0JNSbl+ph6jq0KC0tL0a1+sJCQVBmSVa+s&#10;JM2YeJNVScrUt1gChVSj5qg3WEjXh+6IOTz3FyaYCrgbwKXBN/5MVIQ6xrdivrABbhqyrCmqfaBd&#10;IILmrzRY32zaQ/EFOmR1fWKKGTrVziWuY5vk0UqYevaASiYkoNa5gy08rPBmAKTSmnifGxfWBJmp&#10;RNSu6akVP6wgTUBNJstGnY3hWwVnSeM565YUfvVE+YOGHpFkpYXSdJiebiCpg5sJhdaj1SXhKiSQ&#10;FfBc+jQeGm9V926AQkzFpVNUaqEWpB/DCwo3F0FW/wDPKOLxGpLd/wBY4S3nBQqqli6ddY+JTWCL&#10;N3gTKRwwug8JYASeW/1vyiopUFlbpN0EjnVExQVxZRNKgu6l6uH1MBC00pmUoKUy7JDWgokGoPUU&#10;bKY6xwzJKqLzGBI1tCFeHYiYhXDrmEuhD8h+LSBI8TkqWtEzhhCdRpdT9ecAYnBz0KUkzKmyy2Ds&#10;epuzA9+apXgmGSJp0nzEkEP8QP6R9p8RxFQKqCK+FID9H/lomTsKiXMQtkyOMXo+IwcRiVyq/wDC&#10;CUVOtR0CPrEtc8YghauKUTaBQSwzI9PpEypJ+zzh9n/wVoCaXOWr9IVVKJMw/dT1k1MLWGnKEgS6&#10;VCylVuFen8ID2GnM6wWdutj/AEfzf+58Nx6vLhcbLnL/AGUqBV9HjAzcOqqWpAU46gf0ox+FkiZi&#10;JChxUNdYBd4w4QiYldFKUB29REyasLrmS6S9h2iZjsWgqnV1S07CrWLBgk+ioxeKmLCJeHw0xX4U&#10;WNjHiviCGoxOMWqWU6KSMqT6gD5//cKQOL/9OYxU0ygWtLy6d/8AMez2CnpC5ZxgmlCk1BVNx8ix&#10;9IwuBkykJRKkiWzAbXP5xgR4c8idjS4nJAUE6kn6fOEleJTOlp9zyPZtYw06e+GC0caZxQQi1yQf&#10;13h5Zrq3+K5GseD4rCy6TiJE0YhQ8hV92R+v+ZBSSCNCLEQBg/EZsyUCDwsSTN05K1/SAmZhJM0A&#10;NfEEVd8sfcScPhVu9ZWqf9LQv+sfEsRMlLucMiYUYY907/vP/fSsPKSpZUsVUlilLgE+kSZfDSkI&#10;QCn4yzByf1gLNLpuFc+8CWE+TfcxUAzwwWEq1zWa94WlKqy71B1AczCDImomqD1cNLBPRR9P8rMW&#10;6mfStwmOIkKEx8yxokcxCZhWSk2UVJqrj7tYlFOZUuhwvlDTFiqZbhf4ipvaJKAlOQsqXMNKkj8I&#10;3jUoCzmbL/qMK4aSE+b/AO+fvRSV0mYBRM8yYy5j/wCol9f0hSlzF/66iIMwoczTRLzZpfWFJmIY&#10;AOJwOX84mpmilFJatI4Sum8JtUXprC2P/EcLOgzMwrNIyvEsqmvN825V2iWopfLmqRmP7LQgqlrq&#10;PlSUvT+9HCTUgKFzy5aHWBUyhL3UrNEg8EMPNMJpLfs/KDMQnMoPLS9lCJYpImAsTQ1P7xN4kpZC&#10;koekolgP+0oQUJCgw4ilVHhDmLQlJmcNSrpZWamFKqab+LypG+8YdK2Wa3WtrI+kFMyXWhQeSQLr&#10;v8QgTprSkklKkhR/dp5QVI4aXNRdJUpUIQE/eIDpmFDgvFMxlLV5lJdKS2/8mGQo5L2Nj+1CVS07&#10;sT/CGAQpZvddFXURUtSSGarQCKrqOgNbI/0xSmWliplzXUSn0iniGYE2f3flH3jqGoFwow8p5aWp&#10;Mu6/rBzJSy+GgVVVftQArMrR1fewUAkAqq0yphlBSyrKLO/KHWDScp+K3OAS+c2N/wAoCUh8zGqx&#10;L8jA91aNiAp+8KSUsnUG+aK6ZnK/ePJp8Vj6awGyCqqt84hNJv7xe5hJ1u5hRl+ZamvDKd0/X1gJ&#10;qNrvVVC6iCG95QfXaDw+emoV6wmZqUXpOz6wieks2XV6Yare72MBNQL+aoXbdocKSeGKSg/4nygE&#10;eUm1iHhKToiyW2hLNTpyMPmp2fpzh/Tk8OkFtOhgBy7e7pAzl63T05xdl3a1jDgKNJf9mKlIuzJ/&#10;DFJuPLnNw0B5enlbfvCaWr0sdoAouLmmx7wlgq1i9oFTJGtQ0MM+mwSL+sUoDH8AzHvBmioLalWw&#10;hOj/AILmKRUCoP1jPMf5j6wqlPElNSVXVAeWVMdNfX/aE0JKisPyEv8AZikJNSVa+8rvFSnpOiiH&#10;9IMxCAgaavWd2eEHyF26dYVSCyi+cuTBNKgQeVzeJYl8QLeu4IJ/egOF1G+/rHELlIPlSumvqoax&#10;LWqqtAtSohH894cJda7u9hAClEFVwLkk9XvFKgUqWfhZ2/4jesXzHX5QoAkmaqsksSloLylGeUtl&#10;NJAhIlJKwzqWtTNyqgBlEa80Xt5oKOHVkyMtt+UVJY0B38tJh3NRzkDTeEzCsVj8OvQQtRNb3pfy&#10;87wApfDSjMyQ8qZ2MZUOZlhSGSi2ioOoX/5BY09ht3hUxCjw1qqmLGWUO8S1Il1hIyTWeUp+af1j&#10;LLmSxTdXuxstK/LMLpUabqiRaaJdZRTXw6wL6GFcNMxEuukugk6NdT9oIXLMwryrLFUuV0Y84K1C&#10;ZKmDKVSwkoV8JV30iVLkoKFzFFS5yUqUhDA2bS/6QDKW82xmJVlpBHup1hM08efMxTr+7+78pBKW&#10;/hyiZxZ0xKC09PEXVVbTnb9IVNlhaFGZw6PPKSGDFUvZ+cIpCEySkcbgopnEg+78nDwlM4guthRP&#10;4qkhwSVCnoLd446QuWtS6RJGaUkAOWPrp/QBSA3vAl1d7/3q/ZfHTh9u8PplJrXcoH+GfW/qD/SU&#10;KDg2IO8HiIlqTqKkaesUywgJHJrQyA55jQQBLReqljoL84w/sjgJ8s+K+NV/aTKVmw8lgFk73BYd&#10;/wC//T/JhIck2AGpeMPgUS5iFeHYRGFm1q8ymCiW/wAwMTjsy/DMHx8JKNkqWSz+jf8AugGEYhKD&#10;Mn4UVZLqs+kTPC/G8X/V/hmCxDTyTTi8Q3ugbdTr+cLQoJVhEJ4klAOdgxTcX5WjDeKTsPwpuJvh&#10;UTAQQj4ud+seB+GS24svCLxM8OxlOyUinrf5f5ZMmRLVMmK0Qm5ji4kKZ2CEskHm5f8AhFU2QubN&#10;F86yqXe2mnz+ZhVMiYnN55U4lXZtIUtEuqW1QSVfeltbQQoEEWY2I7/5CdML0yZIVYOXJtb5wFoR&#10;l90swF9IS2Sm+TMDFZudE5nbrGcM16j+UFAVWs2TLQ1R6/8AMLlrXwsOsvwUE5u5/wAsqrUnz6g/&#10;nFsqtKPNzgBJeu2rGFzsxyUlGoX1aKpkxYSDlV7yOkFSBSry1sL/ACMPWAfKoqNP+mEpljiSzLpW&#10;buk/ihKEkLNJb7whaqekJSpLKZ5qCfL+8I8tKDv5R/GGIJQTsNb/AFhSUywTXYG1XWqM8xAS7AUB&#10;nhC6Chcm1lWIgFMxgCxQsGn92C+gyqDfe/uteF1JJUkfcrSbL/3hFS2ULUL979YcSzVMPm8qpMJq&#10;licj33mM3yjMikAv/hm0UiWo0J4iMgfsm8EYkqCZqf8Ax+ZFP4mhQVJXhlomcOWhWpD+YwsqCVos&#10;TmpVKCX/AOYcy1PNy65j1gqQn7oFz7yW/WODwkXAmGatFKU37wQgpK96fL3TzgcacpaQilSEgJSD&#10;+08Pwl/gVsetWkIPDOfLWlkgHkq8HJSBbWpXeJgIKyvNWqy+yYFIABF6lgVQmYlKX5WcdfWKVlaa&#10;8wpcD+ECSlQqPurWADHDZFKU3WNSeQ3gAkCr3n1ipKiSdN0+hhE3TLRqLdxF5WbqrzH9IzkpSm3D&#10;8yfSGSlLm3T0hJCGtTXuntCS/m1qZ4CSQsfE2kAMRV78DKlYNjVYiGJoSkN1V3gLSoJT5eha7waE&#10;97EBX70A2APuvUx5xcFFJ6/OHBfqoXMAm5qqT+GPvEhQ0Kt0fz1gzvL7qWZNTbwjL975qipoRVqF&#10;0uD54lIKqbu91Axvpsxp7QFXbYEZj3hRL0PbRvlFVQKdAwYkbPAItfTUQJlACd3sYqu2msecjnyV&#10;By35qvVBPJTZbK+UfC+UbUwU0qU1tb+sUPrys8eWo6XizqL2GjRdLK6XV6QBnCtEc1QHdRqoPvN6&#10;wlRQr4f2+bRMCim3lSUl783hikpvror1gKta37UNQoelldYdJKvw/DFJDH0DxUlJYFjW5hFKmQL0&#10;pBD33gqlBKEmy9CVQFLqlAFr3SYllLmlVX7T7wTQrqxpB7xUqYEjS6rekHMSUqdAKspj3Uvdhcek&#10;AOkL0uWftCEqpIdr6mGEzhknfVVjaE0BTqPeqE/cuRd1WogJsVfHvK6tH3c3i/zzhNaVqZfmQSlQ&#10;PQR94VssZBZlNe+8I4aTUq7hFj3MS5XDRlW6i5IMKSmUH0K0vd4ZJmFOqmdQ6VesJQqkJFyoE5oX&#10;w18RILlaikNe1otb4vcJ5QAupKEm9w6+sTJiVgBeaW6BntDLWUNY03f9o/lCAksnTcFUSwuZNUsu&#10;lK1qf1LN9YTMmprrNC1JILDnS8TM/wBow61KAqRwwEbvEsSQgyvhlrahDX/4h5M5CJL1qSt1KD2a&#10;/OBKTImzEy0GdUj/AAlVWuefIRInpXNkStPs00EM7RlRlqZSPMNLFJicqhQrXR96lxNt7vTY9XgA&#10;gIy8GhFtP5MYej7vMV/aChzL9Noly1B0rVwV4lmXiAkucv8ALvEvF4dC0owp4i7CcmbcbVbMXFol&#10;AFdVyuQHQlNNwAFHfoY4y5vDrDtQmma2ls2mn6QJclkTvtHFTNTnkoTSbJBjj4qWpZfiVLQQJ73H&#10;vN6WhSQU0LXxFBiipmtT6RKMqStAW6wt6a+ccOaB0UL77/3uF8Z8PnTEcNYTiZSFMMTLd1JP6Rgc&#10;ZhcQlc5eGSspJzqtuNXG4P8ASkJUX1y7QlZUb2fWNSL/ADidi8VNRN8WnIMvAYJCwrEzVno/872j&#10;He0Hi81U3F42ZU1VSZKfdQnoH+p/+4WFShYlqTM4wWpVITQCvX92MRi5ilKVPnGY6/Nc2f0b/MeF&#10;ePBSvsqZokY9KSzylEOW6M/zjBeL+HTpeIw2MkJnyloUFBQUx/WFSZqakLFBB6x/XPsgeDi5y3mX&#10;CZXcxIX/ANQMdJ8TmIZQwEgEyrEMJivQeWMX4z4pNleH+FeE4avZCRQMstA6swAjxf2oxdaBjZ1G&#10;CwyzUcHh0WlS3+ZPVRv/AJVGHlDUite0sExKlYfDKExKaps6YHUs9TFUwNe+VgfSFCWAsG7qINF9&#10;h/ue8AUEb3S4PpBK5Y/EEjhHT+bRWhJRQsmoy6lXv/AQpCwUqSaSNx/fNJlLXvYWG2sKVMtOnXmK&#10;p0bQfn8zBMsjIGOwEAGo7uYOuvzhUpKSqoZruYM8CbROyuvMKkhrH/LgiojS6q//AHQz+ZObdQ6w&#10;t1qHDzBl2hKqDSeYLwkpsU3zNrrCyo5mrrKN+XeEy3UtzmNFREGVSUZqXa0086nhJXJDycyJqlPQ&#10;YS1bKR50oZKhyqaE8GYSmWqmchOZRgoFlBFVwaVQVKUlZBJO5hCjQ16xAZSRUN2+8hphQmWTQWzG&#10;FJXMSss0lkFL9ISiUgISjzOLKgS7E1Vk2Ck/WFVrly/nm/a6xJSviJTNNKykZf3t4UhIAR79blLP&#10;8WogcOUszZA4blDqI6dIUiqYutZWzVf8QZ5oWU/dpOhB/FHDXMWmbwqj5qF7a6frATJHCC0BShMQ&#10;FJmC9OWEBVVCLKSg5SIEkVkpvL970vH3q+GoeeSxrT+9CiAqmlkJlUhUwfhV+kBCZaZROjn/AOKE&#10;JnLSj711IRmQr4c0GkmXXsL/ACgKb8IqyfKEICqZm5WmpN4ARSq71tUs9oUZjLdVslIQIZxSnMFk&#10;GpHeKkuuWvrp1hBWqtQLCzq11hz91McZWNMwc7wgFJ4dfX5phAzgblt++0VB291VxCaU1Ov3bq11&#10;hlvS10kWMBmSn5gwipP3emrGCjhknaraFpJVrrtGYGZvygJfbIjaGKkbq4aLwElQT8d80Gv/AFE2&#10;MeYHca/8Qk1AK7ZRBFV27veE6UgvZVJVBZINQqzFn9I/a/C57wy3G4qsF+sFRqdRcBJqECs2Fw9g&#10;mClSSlRHK0S5WiR8A83rBuEDS5ur0hi9+mnYwHrKKmQrUJ7wnfndh3gApcJvYu/V4B8qtNr9oqJN&#10;RWzaK13MEm7Wter1glSqDsBrFSi52JS0VF20ZFmjZLcrkjd4IIVWQ7J26E7QLMyfWEkLKQz71G+8&#10;Ay3fzW5whQyKS6VpNgG5xKOpqd03HaE+YpQrugQ6AwGVb9eUXLpq1b8o4ZTS+Z9vWNKwLJ2JhktV&#10;797IiZ5lUq7VNeOI5CtUe/TDLWeSm8quphLjLotFTPAKWpTsjbneKipdRW7Qmhbgf+3pADgnzVEW&#10;iuYqpZ956Up7CE/egMzFarm8LJUs1KrdEVy/vXLUEZk894U61o3QAA38IKMyGs40PRUIExL/AJek&#10;JomKmbXQQzxnlJJEunN578oSM6kIb/xtTVaFIW4CrhQaq0BNeVFhUWqeFJVSg1UAVUlYAe28MlQR&#10;Xevm2kOtRUTq4JqhFxLp8pTmUb6QUlAUqWqvSkl/iG8KvnQGpopMt/hMUKRMKfNxHcS+hJe8HjJl&#10;zBUJqHmCpNO8GhK6JgCpspwW5fOFzDlVxWQij4r+YmJK+CKpq1I4vCJTd32IHeFiY8pMtboVtN/a&#10;AEJm0zFLUvhprabJqvdN/wDeKkqCK18NSJuYJWHBu7jQ2HpEkT0I48uolSE0pa/lhdE2fiTS4RNd&#10;Kx0B1hNCuIZquDNk8VNMuoXJ+veFJlGXNKkBKK1OZfNhrz0aBLTikz1FfFGGlodPXd/+IUtKBLq8&#10;8mlkpq1DF/rCaADTa+ZK/T+dIl41colRdAr8hv8A7WhATJoCdRyfd4KS9VNtjrATMUSeRu3YwvFY&#10;eSOOkHhndPI1awpE8vN8yr1EuHv/AL/3QEjDLA+KYkpfsIcXa6sn8mBIVh157pmUFKfV/wAow+Iw&#10;c7EcEr4kyRolNyTQPr6+kJwXjJ+z4tDJUoilSu94/wC38Rw6q+Sw/rCivGyQAb3FJhS8b4pg8PLl&#10;o4maeASIxHhfsY/i/iYCpRxVP/ZyFXF1Pz+F/SJvivj/AIhOx+KWolPEV91IBPllp2GnyuT/AH9N&#10;md9BV8/8p4ji1iZXKlpl4ZaBZK5jpN9NP80PCvEuJ4l7LzpgKsMSVTsF1lHYdIlzPC/aLBy8QpuJ&#10;g8ao4TESifiqYflpDzPGvDQNf/p6Wr9YUvH+OScZi2eTgMA+KxM07W+TnaOFif8A7WezuFm1YHwa&#10;RMyqbyzJ595XTQPvb/LKxk7DlppCqlaJSNLev1gASwSm1ak3tAtl7VVdYCUnvawgioKPybnm/SHS&#10;aoNSalaag025QJiUsZkwoLNSWAb8j/eCXKQVrVoBH2mbUZnIWSN4Qgy7aErdk8hBUGo5AdYSlqeY&#10;1dtYuH72p9IeopHIWaLKIb/EXqTEoy5cwyULdaySQDs46ub/AN89JZN1KFwl9HMWSoEJqU5cXb+I&#10;+cDkfr/bC0/djycPRusU00nY7qgcVEspKefDUowj7zh1FqS9vSHryU0kKTmf9qKUrSHuICUkKmDf&#10;RRv+UKJmgBOagjynmneEkoqrdLE0pI/WCyqnGUN/8MGYpHDSDnaXSITNQFy0S/OfLxKvzhYc8Jd/&#10;Lv8AtRQr3wUgjKn/AExJoQyJVg6jUn+MS0yyr4n1Sr9I4ypqJTh0JmD/ABDyhS1JUhKsqS1V+kC6&#10;UpHm2J/OFrIlEVUk+ZKbwHC32SBlBG9UBVJqm5rP95eJZw6hK4eaYjhVKm9IStUqapSwBXWacscR&#10;CUhb1+UO8JQrjKnJurL90qKZlKFIV92bqUr93aEoXMcKPDoamv8AKAtE4JKRV8VEJxCJS5gmp4JW&#10;we+8Iaunyml2/eVAU5BQqLvM3zJAVCFsq3/1Msn1hOawPluVfwhNSfLms+aAUip/dZj84NSU5stB&#10;upXeHUFSwlHDdIKQf2tolJBCQjJRalX7UTJ4PEz0PKWAEHtB3c+9laP8XyaIVdzu0KUQPVNhFYIA&#10;N0BmqgVJ+VhAKfLudXilNIUjmkUqhBSyZiMq5ZZvnDjYf6oYhYWk6HyKhnpOrXvF2+v5x/6dN7IZ&#10;Supi9L784vSW1SdYSXWpS7ABTtFBKqu9T94qZ8uY+Upj7RUyXyv73rGcVAFyU6Jgig0JW41SIzBT&#10;iyMsGXWpfv50sRFWq0HsTFSgkKFuZEXBU1uZ9IDpKyk9mhepAOXIwH70F2SBqK3iXns9+ZEXI5Qh&#10;ktTy9+JaFNdTqtV/vGUqN2SNopNpn40upX7MJdkA269oR5geejwil3VclVimKimr8Wp+cApAzRQo&#10;aW5NHIaOL0wqlWtqk7+sMW+JDD5tCP8AxqR58tlvABQkySm3uqV2gaWLc2jMaVi1nCVdjAAIcml/&#10;hhwnP5XS4EETnRXlcOW/WECviG5rQ7GAq9Dst9DFA8uvm16PAF/xWcp9IZJZWymuOsM0vuFOrTeA&#10;LFQL5rk9YcjM+o0EIaZ5lMoFFjzhFDSxqWYBWkIVS9Br1qqfW0FSlcNJ95Rrt3vEuh1haKU2qSrr&#10;F9SSldyEmAUpVwwvVXmPMEwFOylKp1ptATxC6FZafKYIY11OaEvbeKiVFT5axTR0MVUMv3CvUcxF&#10;GRJ0zaQBMPkzW09Yy1hNQUXF7comVpZQzVAso31tCZ4UaSGr0Sp7WLXhJAHDqbKgpJPNUCnEA8a/&#10;mpf0/jCZsviTFOEPLQAq5/R4UXU8tVfmzqJtd7RLRh0S5soTvvilVMxJ5DbvC5IdEpaacSlGZyA9&#10;unOEKLJl5hJ4eVI+sBDTJ/FU85C86Sv3gn6+9EpEiStOG4nD4iFbpdkqf+eRh5k2eqhd/sspM2Sl&#10;ScwSfprE3FqwqQZBqmlCWKyHIDdLP2gTsRKUM5NdRSkMzAU3taFLAlNXTROeaQ77QtAwsxiFCUCh&#10;SVpdvm3XnFxpYg6xh5sqSZMtUoOlSGUnuq8FIuF/Dr6w9CiG4Ya2m8JTMSlJRarX5wPu1TKsudDJ&#10;L/WJKpkgyjMrTXXUJgSQ1vU/P+5keJ46UJt65ciYlkJfQHrv0gCXKSlHlyikX1YR/gOPJdNu4itW&#10;GdacyJnw/wA9oOHWsHFSrSxooRNUpQkTpR8/lUndo4WD9oPEkJpKuHKxKkplv67t9IWmX7TeLpEz&#10;zj7YogxV4l4lj8eXqH23FrxNPao//cXw9U6QUYjxXxBWMkzFJpUuTKSZY9HUSD1/zIw/h2CxWOnG&#10;3DwshU4pe12hc5HgU6UElqJygFq6gB/rClT/AAHEkIuvhETKesHCeITMclUsscPipi8n7p/y/h2F&#10;pqSqeFK6Nf8AhEuVLl0Gi5+UE01Pye1oWoe7+kLRUtle7qq/8IUt1LBLFT1EQyAX1fcPrCk+a9V9&#10;IVOozyV8V9kc/nf+8+2KkEKWumWpQKV8iw+esVTKso/w2YHvCWlFO97J9BBFDfi8rd4DoUWu5UXX&#10;yeHpIPLe8MArXzDaJbqrrLXUCE23iZMtQiy5RQFE+kLC5ZSgqNCqWSdfra/94qykyJd5s0JqpgpT&#10;JRMVMLICl1pWx0X8rQpBwsvDIUWXXLaUWGhhSv8AtkSEW4uHZabaMBf5xySQVIWv7tMxuT87fP8A&#10;tNkJ0flCbqBOzRnUVUXcq09YqUnyJ88uwT/GEiYTQS+rTOkAO3Ijf96GqWhZFIX5UH0hpiZpTJ94&#10;+X84CgVIT5dKS/QQxVZCdxlVC5REylSapa6WSk+9lMVy1zVL6JLvHEeazU/smKjSooJy1wmsS33l&#10;IX5qnvDhaZpVkP4TH3yEhEvSoMs9atYShFKpLVFTsoH9mHM5/dSU5qf4xXWqXLUCr4XMBChN8lN1&#10;ilXW0BcyYmThgGWVyypUFSSqWEnzS9SEnrBmALcIyMagqBnZJYEIDKT72a0Gml5bHy0qzH4t4BJU&#10;BNumacqhTfyqhCVVLS1Nx/CFcJJU2bLm/wDdEvM284ImVJT84CSHUjNQPMqFroWUXVQBSqYfw84S&#10;SgJS+kIEuzGvWknoqEELXJTW8yj7yocoASTmtVdv+YlLmLKmDHSpUG5UkZhH3S2qNKyd45BnCm0P&#10;SETCVSwkFKke6s84RQv36jqW6QqkNmqWlKbj92EhQCK7DmecZbo0+FolmpbaFPm9Xik5veLi0VlL&#10;k20dUaCKFmobHZ4CwHRpfKoRl73W5gJUlmvD0O3+qAaVUL0+IxsPy9IsbIseZjfll1ECgqKXZlBi&#10;esZiQFZ+e8JEqpmI6HvAeZdtBcdoTQpx71YYjtEyyxyUzn1MBwoLUG5gQ51f3dfWACmn9lVx2hP8&#10;1RyO6BaGGbboYIBqOgzeXsISVB/wwmklIFzkqKfXWNSadwSkwFWW16qXeCqn11d4v7u2kIUNK2+L&#10;vBZDMH/kwKm1aEAEt1a0KNSptOarf0gFj1rvV3gpZms7M8Jdh6O0DKVP5oepRShLMTpHESVB79IC&#10;nNb5Bo0EVZndV+e8JddJVlq1ELlmaG1Wfie4aJVNlKzAlye0E2IOcZSkB4CVoKVttYHqA8LGdyL8&#10;j+sJNSQhPPQd4KmqUMyLsFPvCVb/AJwVuZQH7yoJCpvwpCgPnDnbJYaPAlrJBUh0qKP8S9w0GqSd&#10;CLJOX0hASlwpDIWzN6QzcWZq+alPJlQJhpmJ5eWnn0iqtS5QzBSVu94WU1UoL1Kez+7FKQp/KSlW&#10;S8ISpNIZ0+8FdbwElBqAfitkF9NYCrFywzM/OFqQVAjKpbV09IQxHkz5KlK5UwAuol9bpI7wZcub&#10;KSyakLnJKkBT7kX+cSVJDLUuuYunLaH+5WnjZLVHrExaak8EsQxlk9AmJU1aKk5lGSt0k3tpBlys&#10;Mv7G/FnLlLFMpRLM0XQrgqLPxyDLJu9u0LlrWClNq1WR6L5xLVKWsCQ/DReqe1jWn01hU2U0pGKY&#10;YnCyBQ51BKfXXnE37CqfNMkgYhCbhLiyg3JoTXPmpCzfSvY6679oSOJUpBqVSTSlJZ2ds3blFMpU&#10;yYlSq6VJzKPUfzrCZi8KcOL50ylSgp7Fz/OsYKVlz4uWjP5S6gPrGGSsISo4dJPCDvy+kUq1qvU9&#10;4X9ooppdIYE3sIWlCchWwa4EJrSCnXkIlY6WkZF1I2PUH0Jb+4kAy1Lw0mZUshxUqxbTtyhBoAID&#10;BJTp3ilKXSC7nURWS6tW0aHZT6c3fnAXITSt/dv6iJMo4idLwLlMxUoiXWrLS512P5QVKJKjck3J&#10;9f8A7jycKahK8LwUrw+QgqJCQhL/AFf6f5jDeFyiuXJUqrF4hKKuCj8nO35FolYbB4SUQiXXMmKl&#10;vNWTe6v1eFplygM1Q2paBK8Uw0ifIWaFOgGnbXWJnivgcmSmcEGYkoFM6WW1J/j9YxXh+JSUzsJO&#10;MmYDbT+R8/8ALGctbS8BJSoi2atVv/giSUywlKUUfCtVg7mGpTyifNlIzUk2udImTMUgoEpaqCct&#10;XaESZGHmHPQnRKrNc37R9pUmmrOxS1V4I2HyV6xiZikcSVKlqmKQnNsdf9/7sX/wGW1Lu7s8IM0G&#10;tHIW9NoZMsciVJzW0qMHM5GwFvnApH+0BKl07bQwYnmYd/5Jh6VEq6awo0W959dNoMyUVyyF8RJW&#10;nzbGr+f92Nj9R/dpwiFzTMnZkKQch52/jClLebMdlVF6X+E+7BlkJKF2mJWtvmImcYthhemoJQp9&#10;GBMcKQXT5lKyUkcvy0/tBRsk3dd5cVFfEKh1FHd4WoJyp90ZSvtFKU1n3/wesKRJRTw+anUbQKhd&#10;PyHrEtUrhvzbMYRLzIKzSyiEwpKZiq1G9Sqk/uwuUFKXWilZtUqE0FSEpLHUqEAuKWqZRzK/Zhl1&#10;FH4jm7QQmWoK8th5RzSqPuQtnpWZqvvFRLXKkKlk+ab5h+KFLE4oUl5fD0lTTzhEtSaisZ6C6U9U&#10;xLlSJS7GtS/OkH1gsaxOcP5m/EFRKTLrtaXkKlK/agcQmXV59R/pVCErqCUPLGlRHOEMTNUVVAjM&#10;f3oKy8ydMRlWR5ekffI4aTMI4xzqe94TMmINK1cNK2sg84lhcuo9UUq/ejiuUnEbsyf9TwFbnLMK&#10;WpT9YExS1TJvlzLKqoUsy1O/v6o/ZgFS10KL287wEy1TKlWl1E1/6oCSCJmhrzt+08UcRKjpozfs&#10;mEk1Fb88sO6zdr7QCtdjmTlYiCtMxQS9r6HnAUa1He9jFCkFSdig0hBgqSRWg5go5zCJiwadWF3e&#10;GGiFXCdIFAdIvsT84CVBiq9Vqk9IN5QSL5k1FXNoSoWDMMoi6UFW4TCVUm+VufURxMzK+HeNkUlm&#10;dgIoJzC9oFltTcuxhIQV5diCWggKNTsIQUqFWh5Rd1Zny7w5QUUeXILPAQw5Poe7wl87FrJ0imq4&#10;+JLiEoVMLKGgBvEnIvVquXKPfcHXR+8IBUmZUl3D5Ybd/wDm8CpLF3/oSpCWPlq8ztArYvdStKfW&#10;CEqPPkC0OR5tdHPWGSlbJLGoWVDDLmZbJdRvFZeYRbQFoKqr010L0F9YqTm2PWAaC30hJFqeYYiM&#10;mWo33ikc2teGTcG5JGkJSRUVfFoO0FntrXqe0LdJZQfktMJPDpCRb9YqNUsBx94lm6xckXaxcHrF&#10;Vz+Y7Rb7yVMysqxR6wCdEZNiqBlYfiUxN4SnKlQNXmerm0XCidav5vDOb5czxTdBZtzVCBo49DDF&#10;QUfetCyNaWGgMIUsrVMGt9Hs8IluVHWqY6kh+UJWLU2sWf01hK1IWc9Fvz6QkJliYU5dNYFuGrzF&#10;7JV23+cBNIo/CCxvrFIlkKUtqvc0hUs0qOp5QksCPK69P4Qsso1L6EHnTALoSgPtr3gXIffa92MS&#10;ZKUnllVz/FEwVTEpr4YSrzLvveDLKgJSbTDLslS+v8N4UZSuMg2qoZiOaYlLmysQDNDSUFJzq/EN&#10;oKlOCleYJsUnT+TAE1SpgNwgOqq+v1irECbmmfcpQsgLuWJ39FWiWJIVOC5l1cWlUvmYUnjqVKVN&#10;ylSmXIc6KMIxB4siTLYfcrCUjqc3XYQuZMVJRLr4xJTxuOCKQpvdZtd7xM+zqcT5ToUbqAP8/WJU&#10;ohXFWM02YtKEFy7lW/6QZaUEKQDxlJchYffpYX6xLtmlIZaySpUy5/JwP4wOIu4DObDpGHnF2kzk&#10;zMuuUg2+UYPF4Z3CEpUrdTNeF1ODr9YFxyVzTBWSVVnUp16wmz7JiUlSSsE3DuU3F4WkS1olzhxk&#10;lQICnd2+nz/tzPGaQteInV5/KlrBvl83hQTJy6XFaR2MccyTbM7Ut1hE1IS3epS4XlHEHu03HeNx&#10;t3jG4xaalYZFSMvl3d/T/JYbBJWmWcRNo4iw6UbknteBPkK+0GRaZOlZXqNJKjrv6f5TBTsZLM3C&#10;4aZ9qnp5iWCq/wAhGMxmYDEYlc1IWXUgKJKR6Bh6f5ge0WKSJUzHMsTVoNZcOkAdAR/JgTQr/txe&#10;tyIEmbi5XENwFsflCpsmelW78+kKkiYlUucg5HcF7QMagMjxBFK8oCQU3T6sT/p/y3iiVkZpMgge&#10;8plTP4/WMOpGhT/QqWvyrt0MKm4CX/iX5Nv9YGM8Sl8LDozmu5JGjRLw2EllPD+7T8MznBrTn07e&#10;kYkq4qZmIm8GSpiEqexHyf5f3aV4iUmYsPMUsJat7i/S3yhgihI9Hg/dkjV9frAI7cyO8FItf0hi&#10;TkLZdfWE0kMD8Xm9ILl33HmgEBRO/P5wkhTlzWFOQPWJlIKk62YE7XidKJqoXqLA9v7qXKm8QIWa&#10;Xl3I6wmVIloaWqtEwHzbm8FSPul11EDy2tDnjTSqynzM2l4OJnJURSyJQXUou3M7Rw1KnBWI/wAS&#10;bwqTrlExT6DZn0/tcRPECfMR7x+cVS3JSnkz9DANKcyfKlTqXzbrCSUM3uOVA94CgG+KlPm6Q6Ul&#10;AQaTl8zdYShZoV+0U1wUGqZXmYl6uxihBWkAshc4vxPreA80EJVmdDxMDPLBdl5pjvqltYS8lEuY&#10;j/DEy5b+MS1UIc2WwYohKqhwzlW+V4IQk8Qo636d4TmcmynGb84mTJpEgM8qn/FX+08JXJLYhV0I&#10;mnSnZN2Mfa1TasvCCEhkpPOHSmtHJYGb94RKqSdGZjl/2iutSpS8qkpQU8P5xIJUqYmk+6YqlCaM&#10;/DoDylB94kqdwSzaJHTrC5MtcuhS2drI/dbWEyJ5BlhT9+p6wqVIdMtKalFa6lP6wJU6cm2aVMTL&#10;YI1jhKF2prsbcxBUrhmUgOFkfeltoV5gpafulzElkftQhymuVuQyVQCkmqW9KnN4LpTSpLrvm+Le&#10;KkmzfzbeEkuS7WFhHCWseetIp8ggTQ7NSbea9s0JIrSpBYp5xVmX7xTS7iJapcsqdVJMu6ExJnWU&#10;VZXOUoLwlRz1Cnnw4TSlrvVoDAVKASfIdXhMugNqpe8KlqFb+W2WE2KQk0/tND+ZegBue7xUTdPu&#10;i49YSHAtVbb9YatWWx96nrCaT921Dl9oUUqSfqDBzUnkm0fC+8N1yqe/rBWC+0Bdf4YSrdWZx7/8&#10;8o+7yg2pWmgl94SFg5zY1BJJ6wQbH5+sXXUnXdxATlXdj1/WHICQMqWDq9IJUVV7df2oOgyuDaqE&#10;n51Gl+sAEfu6fKABuf3TAJyftaw5d9IPmIIe20MU3e6uULeylWq3i4tU/wC1BYC1rKuOhgNf3SNa&#10;YILBrnkXiyhzOsA3PRtINiXtcaxdkF9dXh8zG3lhjezJtYwFAlBHIWPOHCah5lVj84EtMwNro515&#10;u0XWyTuzvB4ZPxV8/wCecB5QIHprCQo1BN9AIff/ANx6xUTUkFty0JQAQF2qBfW/6QNczppUCwhK&#10;XTYsDpVDKdIOtnCuphSczU63qMJQHVXZ+JmTzhSAkkJ52X/qhKxqbM/l7iHFCkjKfwwgmxFvI1Xr&#10;FROmane+7x95lV5XTcXhIqBa7sHVGYVg8x5YJdv/AKPvBUEqoQaV0q8j7qhBaWqUHrqNKh6wimVS&#10;NANu4gJWCksc/vCJqUzFEeQLIoDjQg9dIMqYmXWoVIXoLcrbQ1S6quX894WZiVGm4PmWjr+sVpQF&#10;1ZVcRZAzFzm/SJeSc877uZNTNVwdSAyvWJgqSFyVZEU8VSU8kq6tErEKQKpaKZYK0ylpKrs/Vmfq&#10;YTi5oVTIQqQUSvu1oWpmYfJqb35xUjFzMRicNMAUFoUBJrZIqWLmJsrFJlTc7pVaucncIl6g63ia&#10;MCnEYdE5pM4LLKSRekHX5wiepKRKXZCUeRDWNtnaJZw08qVMyFCHSpOn5v8ASCFJUak5DdI6n84Q&#10;A2jq1e539G0gNVVuDcfOJ3sn4tNEtKhXgpq1snlSB0/hAnSlpmome+h9+sJSC50vvDB6lKbnHFml&#10;1adYTxASNOkYZFKkqlDhhYIqv15c4MzC0rCfOjMpu28Kk4mWZU1OqVb8v7Ph3/b0zF4VJmkjUkPf&#10;5wcoc2bUCKsKkJVLtNUhGYjUX/WE4ZcqamajKrI6O9UHHlSw/wD/ADOUBKgSr/3KjxHEppQsYeYt&#10;6QVeUs/+Sk8ebJk/cr4a5yqc9mp66/WMN4FhsWnEkq42LKC+hcA9zf0/yniWLMxImGT9hlShMpWr&#10;i+Yt0AP+Yk4aSmudiJyZMpG61KIAH1EeB4GchKJ/2NM2alIpCSsD/aPFEYRKjipUszZNAcjWP6tX&#10;hsSvxRc6hEliqfNUdCD+vQ9YAnypv2ucmtcqcuvgOyk1np3PSF43FKmLu6qhkl30AjwOqXT/ANyW&#10;VSxLoUTf/LYTEgtLxB+zzuQvlP6fvQiXxgpRQ6Xsdn/pNQBHUPBRKyIqbkPlHnzps9rwZriiqtTh&#10;gOf5QPDsLMSvA+FqIJl3TMmnzf6bj1P91gcPf7zEAW1tf9IlKUgk8MAPfu8BhW1tGCYcpfqS7QbA&#10;72DNBtZKn0aFFZZIVtYAcz3gpNLg5feHUmC1Vel4VUf1MDV9aufSFL/wpnJvN6QlYQlInJckAhSy&#10;CxqHy0/ukqCpaWsriTUy3e1gdYmUzqcIhA4ThpqiXSb8rbQhSlEJmB3Qnyb69Y4YQFle9JcNEpKJ&#10;SFJRMdS5jj5QEqW/FypCE10bgEvt/adHm0pAy/OAkJKeYd6oEoS1VeYv+cMk53vUH+UJSSSoSy6g&#10;6U5vwwkFYoJIUd83wvFKDMI3mK8v8IS5CgQ7GysvxKgfdpzH4gUiE0y9FXq8x/ZgKqWH5sOHANYB&#10;RrMWH/8AdAdf+Kthey4mGdWFhf3aVKHCNPrp+1DMAanZHvdIROomXSxXwyqrpTHECiDULqApT0CX&#10;iggLUcxmoH+H8jHAYoUr3msrrf4oqWTfKU0FSleosI+7CEJukHSbEpImplzFWmjhmmYPWFKWa295&#10;wlSflrHFzcM3Bouf3o4qFz18RIRTXkSxNWXbWAaTSEU0eZM6+tzBWip/crJMo/WAKKj5Su+YwAUK&#10;QsXsRwlP8MBRQoo+FbmjreA0ytpdS29z93eApP3gWLVDQQTSSoGokumv03gAslXw0lTQAAk13qMI&#10;U8tLKYsKmHL/AJjiBNThk0tUuKppc1WTuO0AB2PxCx6wlNrualaJa8VDQ5NLxRLCUpeopCrKPOCR&#10;feiyyrs8WypWKW6wHoORuvpD3F9feMHhllhdIToB2gAh1HLsKfii8wD84dQcQmhmUc1ocBmDRWyi&#10;FpzsrWMrp3CXYQl7KmeZOwhSQSpNTEkN8oQKmI0q8o9YCUMCjzHWuEqStIKrUe9BShykX2d4zh1p&#10;snYCEhLBvMnzQhkk0eckVpT2hToWhNeqwL9YC1An6esOpIqe3OKinqHdz6wLDtbvDmz+rQWJb8oS&#10;QqnZ6n9fWM1yiyXuRA0UBYb1RKH+H02MXUqnysLJgywH3tr6wkqZtrQlr9dHhmGvNn6wnRxY3cRd&#10;Flc9TBZ7/KAlTOT6w7sdjq8BPqSMrXhNVh+cfdqGu+0GoCtPO6e8KdWz9TDLQQpC2BZlHuYepACB&#10;mllQf0MUjSlz+LpAJeXlpt/GFJWhZmrDC35wQl1LelqGCH/FD2JB+8qu8OpKkdhrBqd9ekEkVF/e&#10;s3WJanyKsVNc/DAUoKURmcHKO4gLQojK6UeUHq0BU4kTEZmB8z2iWUpeWrIt01ENfWKAyAvU84oZ&#10;TKy5BdPcwBMNRAZTaxUjLvq7whYp1es2KrQJzFRSHTuL6GGmU5U11lT8TpC8poXaYkbnYHf52gpA&#10;TUvJ+FLXcRQk1TKqgqYKgO0feLJmTPMg6zOkcR0oVpQ9SZY2PeAlf3gFlrV5hCZUsZpi3Eyjy8hV&#10;py1hX2hBMxSuFWhlEA61RPlJloAnMrjK/wDI1mPXlCUZkkr4bEUkdunPvBErhTKHGICqndNw0JxK&#10;lyzJKKZ0qoCXd/f6OPlElc9MmdLnffIzGbMKVBnC+ltITPROEiXNUuqQalTpzfGNWP4rXgYyXNmK&#10;SLIml0c3CRyGhgLXxaX++aYWmO/8PpFcvElc2qmjhsG6wCLEXfeAVqoQt2UAFm19Pl84FaU501Jz&#10;Prof+Y7wifh5ipU6UqpExBIUnqDCcB43IX4nh0IoTOlkJnj0sPX6QibKE2Ur3kUvMCh8Q1itLzZi&#10;k2szd9oSpU1KZQVUlKWtBYmZN8ovYQVlKVqJfMKir1hVUoZ1PRS7HvCF/Y0cRy82ilRsdDEzDrSQ&#10;l3lqax6en9CZUtJWtZpSkaqeJmIxKlSlJZqWYVaPCMKVPOkyQlYToGP9C5M5AmS1ilSVXBhWKlFM&#10;uVOXUtBRz5GJkqTLSVAN1PrABFX3j5nA15xIw5WiXivFcR9nkoSolS0G8x/QK/yQIPXqIc335k/5&#10;Tw2SpLfblr8QU6RVb7tDK5M/z/zHhePWHTgvEZOLUNX4cxKz/wDDHhXieBnImyp+DRdBBAIAhcma&#10;kLRMTStKrhT2LxJ9p/BPCxiOIuqYiXLqWl/hgy/6kxHhgZsTisTKoSX1zG/oIkeEYO6ZWaZNIzTV&#10;QjwHBTeJK8AlNjKS6OPMCTTzdIHP/wAn+USuVJ4clTHiTXRxAdSj/e14oxAxVSfNNSq5/L8omTMN&#10;9odLKQoKKVJbW5tErC4pc8iXvNsLWBJ005RLGImoE1mcLDGKkzUKHRQeCSr8oKJJvUzpvCsX4jiJ&#10;WFwqM61rLeoHpEz2a9kMSsIQsy/EfEkseLZilB/Xa/p/dS1G6ZCKlJpd3Ia/pACU00im13s1zDqS&#10;ltucWjOHs2kGlOXXR2hVLpYuUemscKUN9dE3EIMwGtSKlHVW0EKcnluYpU6dtHogqd6SKGFzbeCk&#10;FRKZYKyokm77fL+6UkolmUE5lTZRm9WRCDMQhSU+SxS3pCShYKG01Ah0s9bHZ+vL5xSsgqVfZYuO&#10;fSOFMWZkxSyVzDZSgksnpz/tClwSWqsaoltkq/xCQbU+XvAagN/qVBApKaWB8zQcyEqSn95L9N4u&#10;FKHm6RSJrt7liEw9nGqqfN+1CNKhujeCpYp90DQ93isMmvKpbsqM6yA17mEul0rQ6Xan06xVLCLn&#10;OuYWt70cRLBHu0e8U/FH2ieoZU00Kd+8BU1q1JpDF1K+UJHDUAzpnK8yTBMsu4vbMo/hVy6Q5Rm5&#10;E2MU1cO+akWMTJyZRSlCmqreb3PT5R99OKSxSlSALwlYmeT/ABUBTKP6Qqc5FKaEVoKloG9SolqU&#10;ONKljdJKlQJlYMliBLQSfSqEpXLVK4Ksy/8A1Pn+cMULCFI+0S1cMiUDvUvR4UeDWhF8mr/tCJks&#10;4eqUZYUAx/8Ac8EiWqhCqfML/stCZaiKpzrTcBv3odLBRFSqk1VQ2HP32Ha2jVbh4WVpqruVEmr5&#10;whEs5GsLuPnCCEglBYbN6wCCXf3mP+ox94ErllTcymApKSZaS98p9NzB4Kik7qN1QmZMCllJoq+G&#10;ENWQbrKnLesBaa30/B6QCupiq93MCYK2b3czDrAKc7rddX6CGWkouwq96O1tLRmOoZmilLDayaoI&#10;roSi8OLU784LjRL62PrBLMPe3B7Q92+kAgKqF8q6TGdJ3HaJakqZWhCsrQKlFjlsdYM3iG+iLFUF&#10;SXlZ8xax6QklQyClFmKu8DOEpSnNksp+sApann70IOVF7iguYdJblY36wAsgueVL+kBGUtqEXJ7w&#10;nKCBenQ9LQCXC+Q0gA106j3VJvHuly2bXXeGJcKL1oU7Qbg5dvN2MPSlxl5wmWXqHm9bwDz6Qp3B&#10;50tAN7XGsZnSCGtd4rS3UphiKotYdLgRdj+sEM4P0gb3c84ZawAzQdVIWt+ZEIN6lW5g94QuYDmN&#10;183tC0lKwHZ1u3RoFZVrU6cr9KomzEVquzahMGztnLi8N5TpSnyDtBYqQdFtb1eMoKj8TWR0bWEk&#10;pBSzqHlbrDukS0h0aXJtBmKl3COGkpRU0E3QtdirzExqagXuCXgAgUqy067D1+cSVCtxsgPT3iWl&#10;eilXbK3pvBZxZvJo17wip3R5aktFlA56FoHvtdoSpx+zU1MP53UzC6l83hCES6VO9aLC8WNBSq72&#10;e+sKxDvMQihBXZgfhgqQKDW1M5yD8REJSc+bKazq3z/1RLrSpMsJrrpqUXLQrQoNitKqFj1j7PKn&#10;zUJpEpJ865TF4lISriT5aqeLNRdWzlej7iEy5fG+24ickrpJVNLWzIq0tEybja+HWZH2fgfZyojM&#10;GVv/ALwnDzJc6fMQf+3qSxSFAWb/AJhp6VmWiekZ2QpexCs31+ohCpstWGklbSshRIlAlyEj6k9I&#10;SiRNmTZQyoQo3zeYAG1/4QaXZyz3UOUWfl1vBSoFKuR1Dh4qpNL01NbnrADDvue/9CMPKSbn7xQY&#10;8Mc4QKeKta6zOUGJff009IfVYNKjuXhNFRSrfcQCX0YmixikBjqNoIUlWj8yIQKa0KylCk5et44s&#10;qSagpSpJlhwl3Z/5vCkLFKkKpUNw2sYcU18NCprUV6MH+usABTKocikhI5AGJ3hOMmvJXOL1KYIC&#10;jzhE+QsTJUwVJUm4MBIufy5R95YgtoYVQ4Ggy6xN8Q8Q+4kYZBxE2auwA3aKPD1//aLwZJwmAYmn&#10;EK9+byuzD15//cYJFyo0j9I+zpajAYdGBRSqofdi/wCZ+X+ZPs1jMJPx3srOFcqfMBScApxaWr3t&#10;SW2btCJ8lYXLmALQoXBeKZ8lE5IuAtAW0OeFh5KBu0qWj9Ixvs97H4uT4t7Vz0Kwy8TIVXhPBqh5&#10;1K3Xeyf0ifi8TMVOxGKnKxGInLvMmrWSpaj3JPz/AMn9pmSwuVI/w0qDpUu1z2hjYS0uxyg1dY+8&#10;RpukZlf8QpM1Do7WD6dYKkAuzIa1PKONLWqZIkfG7gByTy22gIx0nFygm1YzvzbeE8HET386xMkq&#10;QUgfn6Xh8Jh5uKmeatSKEk9Sb/nEyRi8YrDYBZf7DhiUSlbZjqd/np/cS1oQkImlk1qZR6tD4szl&#10;7UPQL9r/AFhYTIISc6aZilEdH13imVKmSVyZdIo80865n5X0iSiWlCLe5rcs6t9rvvAD2ZtO0J/l&#10;4f8AoKVB3DQVy0uFHYWHSOJORUsX0uGOkMEMHalrCCtrdi8EhwFbkEtGUrUanb3FEC0YpRoFB4OS&#10;4FP8C4/uaZIaUhTTJirJvsIARLqRqitfFCH1fvBLKYDRnSnk8PMTUAXLJ05XhS0JUzbG0TJaK5Ym&#10;C67snqITg85mIJmzZsyYKZjuzfX+1MFCClqgaLp/ZhDJIpvex9YSFKqWVVpFNxFbKUnU2No4maW2&#10;cXpTMilEw1J8oQvSKqS/l/Co/wDxGPfc5/xD94xTMRMCvIkhJClfvCEtWUq1KiUqTfSAo2X5Uiqo&#10;KvB+5yr1Us//AEMIpCkAMTer6wBMlNlqRMWvMn0gJJKjLuVJdj/vCAlRUnzeeqr5wlQLpR+LMqEJ&#10;fiJTkoJzK7KEUSpVPvFJOt9IlleHesMVoPkhWWdOKw7gMYCR90pfWofSJUtRXNrBBKE/cJKeZ5wl&#10;eSUkLMpr1fN9YdbU9RmhBJQCcopBPE/dZokkKMmWi4Q9KZp56wJSAjihLKC2pTVvq8KTPUtq3Rw1&#10;lJI5lQLxLMuS9OV1+WX1qhSzOxCJyjTkTk7qhKgwNZFYzBX7zx94wIzBSTT/AKt4rluFBNCqw59N&#10;4dcooLUhbAJVV+cBCTQ+lWquoguy1FLClgpUXdNUJluTV73LtGQvzf3olBS2s62dMJ+4XSSUqWcy&#10;FcoQgnKNVoOofSAUu1Lgub9NYIOU9dT19YH3ZfW4dvWFKqqSU0zKjeBmJTqKlPH3qCfdDOl9YSrM&#10;B+y7wmsundOhh0IUTogOc0ZghCqLioDveAKix30PrFUvTRSfM3aLuM1/xd4A3HkR/CK5nE7h7mFU&#10;JSysrm7xzHMvfnANQX+y9oEwAVebS0BwANybE9RFQStVQ8+hJ6mE1AXF0u4gApKSq+bQ9oGjaPzj&#10;3mex+HpFfV9PM8OCUk63MBzptq0ZKph974fSKlBQpLiFHUqzcwe0Up11vqD3gNagcnrfrBs3VO8N&#10;Wan9/U94SpPmVZuUVm9Vj/tBuQ3uqvCQ+z21TCQNrG2Y94Ni3l6w1JKX7JgtlA1bXvAAVU1vh+kE&#10;B1c/h7iFLmMxypu9LwgpA8xKm8w7wmbcpZwdvlAB8hzCzJPNvnFq1Era+Yp7fKBqys2ljDotZ116&#10;87RlTre9ka7QlSQEkF1Ve92hzWBoehgXqqtsfnvAlKRk95wa7RLKVKAQp6XLjuIaggV1I687QOEo&#10;0CyknWESJfFrfyjfrHBWtSCHrqF136l4VLSVJQq/E1J5RKU6aUuXmDMT0ivMy+ZpphcpWqS7p0jg&#10;hIFC/eV/idYRxJQVXcDXeFMtqVNoxQ9yI0p4ZqSdlPaFBaUJQ71lLKtyMTEPTUOFXTUte5c/rCkB&#10;KlISorVUsqSNm13gkS6KS4FdJFoQeESiTcrWs0qL/CIWlEsJM5VUkIOSZ8TqiaiVL4aU5XmJVTNW&#10;dSnt9YXKVJVihx/vJiBwpsjRqmvv8omTXlq4tKVqUl8RqyaPQb7iOFisUufMlkqQUyDLUklrKTpz&#10;hEzD4bEsbzZ65bo6UnTnBmrQFhSClapvmWXAdBve8SpshRlTErCOHNFaGZnK/lbqYd2L1BScr9oc&#10;rPEeyKXDWLlX9qfNRIUpRZCVqshKRqfzgZCVN30guN7216QLglG+gEZWO/KPvUvnv15weExIvzHr&#10;CVsW0bcwyEqSeb+boYxhQhfBmkTK6DwgdCytNvrH22cVSpdH2aXMsUZiKnHRhp1hVMriyqXqRlEz&#10;rC8Tg+NhcSi8lcq6n1Db7RK8D9t+ImVxeCMfQTJl3CRxR5gRe5sL3iX4j4T45gcWMUgTZYk4lKxf&#10;tzgNPk8PiUqVxIXjfHfHsFLMr/xKmjiqKtgNe0TvBPZ0L8L9mgSha7y8X4mn8Q91O7anpd/8iaQS&#10;yaz0bU/5WSuhExEhX2maJiqJVKMxqP8AOsTZpCUmYsrpTZKXc2/zAxWLk8TwzBLFSFpeTil/CroP&#10;1HWAcPhJeH4YZwhibaFX6QZPhv34C2MlZ+6T6fwgS8ZhsIgm1Q1HpE/FeCY+dhkqH3ycMtUolIeo&#10;ONH0cRMkzklE2WuiYlWqSNf8nIwsoPMxE0SkAB9bPEniSHnTEJNOqeb+rv6xaX5ebhX8fnaJi1WK&#10;bnYW2ihKgVfNu8O+o2Dv6xwjh6lzHBW2j9YUZeImEPpSLXtCDNUtRT50zAXvzELVw5pawzqSf5EV&#10;4RaxQfvKvvSfSDJmC7OCzBT7j+1xZ2HrKw8klIWG5jlrFPCGrixSf9X8vCapWYH3szsGgMgOhbqt&#10;5XtaKqKjoVDKv1MJMtASR51rLqsbXhKD5tefeEqBf/j+wf52gvz7Ew4UX1bl6wVLsN9XEFKVgJ92&#10;5u3SMTippSV/4ckG1alaCmCs6qNR9b/3EqUHNawm1z1/WABLyrQ7nMebmKLsOt7clQlUvQagsp25&#10;xkRSnQpayrc4ImM4sNSTCilJKXrKQLnYGEKW1Sk2KbBYF/zJ+f8AR9f7CJssni+SgKt1OsKVkmKQ&#10;lqrLZ+t4lhkKp95Dn684ZLtqrLCgsnMqAkIFsyycrmElauAsj90nlURClF5qlilZalKRCVVZVcmX&#10;6Q1CW+sCplz0eWg0/rCVFOce6DYfWJY4b8Tcr0PQQKkrfylJa/7UNz1ZdQiWkTFEaruVFH8YylMz&#10;3Qx/+KNFJUtVWdYSTBprNQ86fKelUKqdOVjnsP3YlypcupJzcSqkI/agSRNRTMXUUgaRQtZZ6fLl&#10;mfvQAXzKdCSnIL7czH+GrhjzlY1/ZiTMISdXT7xTtTDoQshYZCFCpKXNSoWuXKSiYu0xflCukIdZ&#10;Rw/vEISKUK6ROVPJEueKJuR+Jq3YxL4NYC0UqCgFVj8XWAA8xRV/hjKEiELyy6hTwy6lHrVCmlgm&#10;prXqhKka+9akvCZpelF7+fXaErQgXSQLPW34oVxbCYXpDlQ/e3h5Wc8yaRBK5aqqakZssJUE1MHX&#10;WmyYCllpKszl4eWtZSgOVrApcwlaqVAK/FbrrEoOuUSaXbMts28JqKzOahBXcW5Qk1BKtFNqb7wy&#10;Q7L1TrCQawmmtRIJV2vHE93zfDTBUoKmk2SlFzDipNvWELSpS5iksLhIHeOITmBpCHtCkkvXlynK&#10;IoSolSbG4MIpOZszaRTnfvaA6aQMqEu9XaA9SQLOoXEHiLCSeloSkpU2qfih/epYqXdPYwSQUq8i&#10;uSopeyU1DNa/KEssm9OpJ+RvCpYSXbdFu8J4iw3Ll2ilTlvK9mhNAUlk6O7w6rDRybGPu1hoKTmD&#10;sq7KVACKhswuUQwN0W1qKvWKialA2vrG71fLpCJiSMutRp7wkomM++rxSxq1D6n0i4LqtcaRu2lr&#10;PCFCyvh2i99u0UgkD8oLAqL7mBSLm7puSesA0qD2JJtCZSGC9CS7qvCAhKQqplFC/MIpVUk+4Es0&#10;S0zCR8I5dYZKAB8RF4Ber9p7hoWVuP3Qn0MMEOOaRaErLqV5uiYQXTwveSq6n2glCW2zq/KJZBHw&#10;kr3hLu2uukKOZ9OW3ONhlu6XA5xL4a2mVcQ2dQA6QZsoniNUxXVT1hErFJKjRS+iUNzVClKmlMt6&#10;kvY/PpDJUldj51uVVdf0ilBdZS5SnW53LxWpDlS/xKp+sFhw6edlHteCU1+WvP8A4iolrEtQXUxT&#10;NyvffnBUlapVCqWJe51cQoAhXDNKnGZLjR93g8JdIKiJ1ewMD79TUOx0T+t+kE8VQk0VPKzzE3cA&#10;CHWta5iiUrzuU2tYwtCZKpf2XIkqWZQm6gka6a+VngLUpUtV5U5KFkmaSLKK6tv5EGXMTOq4/Emc&#10;aqbMlsLKV9IWWqkKVTMmcEKUd3q5jZ4kzE45NKsxT5Z0r928IUCoip5IS6kTHuogvY2DjWBxCdGq&#10;BYhrA+n6RdWqTZOoOz/T+jr9P7MvErkJ4k1AURQykqOpJ+d4CRL6ltomTSWEtL54mSUrl01so+8L&#10;6RZQd6QUOQfWE0TCka9unrAAKlpWtlZmphK0haisPmRaP8Nwv3AQKvSKpcgBS01qTS6VPY1Qs4ES&#10;sIjBy7BmShrPTCxiJi8UMPLKJylyVSVWD2DQ2Gky8FJTlCvPNX6aDf8Aj/RVg8ZisIeeGxCpB+kC&#10;Un2n9oBLFwlPjGIAD/vRx8bisRi55sZ2KnKnzT+8f8nY9OWzH/K+JYgumYeFhZKrgKrJVMA9E3/z&#10;AAuT6kxhMXipZ4mJlBSLcNRdiSq2737x9pkLpwTu+gHQmJkvjyjOTOVLpmzOHWxZ0/x3hM3JnPvE&#10;AD1ibLXMTOlTUUUakekTFSEBMjxCVx0smlyksT9U/L/JydOFhJXFmPu5DfrEgS0AMgA2gMSJjcgx&#10;iaUslJLoVsq0GSFVT+JStrVPyHSJU6Ylq7utnU97wUBDXcrtljy0qlrdMz3lwmZdC/MbC97EQ91z&#10;CWyotfcwa0BafM9g++kKXKCUKSriJyXs7hvUwUrSpKhYpUGUnuP7CVoQ8iQvOo7lnDQHR5P/AFNB&#10;2hyS+vaLebn6wbv8TM8KNOaq3IftQZhUK6vdZz3hMq6NM/NmtAQpYclnd25fOPr3/pL/AO0Ek6XZ&#10;9LwS9Ku9zFCXPPnEzFY2aUyJaStbzGPeFKlVDAyC2GQSxVoKlD0+v9zKVMRxBLFkuxc2B/P5wilF&#10;1+oT0gFVlDp530jX6XLQCCXqY2N4Ju4LsrWAq9Q82VzCp/EZUlf+GuUxVzvBJJVd33P9lCU1JdLl&#10;V1P3goToo1XhmLaHNpBSXUD8AJUINKOJRlsTUYCpS1C7r4gKv9oKZyUilWRZIHF6hMTJUzJIKnte&#10;rqo7QUyWSRlVZqz0MJUsrdnGal/lBmUqCt/iH6w6ipEvzOHSS0IOiV5hCQVqmK8oYZtYQzFCjfWr&#10;6QOGhw7KBdI/d5wFoQlMtWZ2pUswKkhPwbqTAAmDO5QqogZesJmOtYOWb7zwEWUk+ZIuEQ6meuza&#10;i+vOGSVrlq867f8AMIJUSRllUpqWnrDTVrrqp4hQXV/PKJKprH3g6cyT+FUBV+HtQWUn9qJZCSkp&#10;d1VsT/P4oBnKSgVHhM6kzIMyfmWgMugFD+m8VygosipdqUZjvClIC1FXnEzyj3svrCEy5xT71ABq&#10;/wBUJUoj4TZqj+cJASq932MByR1BumLK/DzbrTC0sa0qsfdhKleb3kJFPoIcoWKvNa/pCZqwSnR1&#10;7/7wJtig/u/T+MISlEy63Ua9VcjFBFKX8p97sqEkBYKOT1dIUqTLrVqo3JPbrCUYgEPao2KYeSvS&#10;zr1PaEU0qWDdw5X+9BmGXSFG6WYesUpFCn21PrBAUhAepKiMy266QUrmpqBKUU3T1OscNClM7VBP&#10;maCTf1d4GUBW50KozKWlyz6gwUKFQ8rm8Xf8KmCQn/mGJBBzc1DvACAMuloHEqO5KQGT2hIFdXQU&#10;1fpBI55iTV8oQKCQr3lufrFtZd0LTmtAJKlH3tYSkIUx81TQGFtNajAvUKuxMF3Sk3Tre8FSHpd7&#10;tAZJqWG11vAUAatzsntAU9NSr7hUEopvdJKLWikqdxpoH5wkoIX8RA1jhTCKHy+7S/WEkG+1LAjn&#10;BYg3fciCJlX6CKwbbnlD3aBUSXvF83wtAKgkDsGEKmks2bkO0THBB00sBsItLpCOWasvz1gTGWyL&#10;dQr84QvLLSFkIci53JMLrKTbKbUF9YRLEwUs3k814pIrV5fLZf6xSJYGzHyi8FNWbXSloqM1RULN&#10;8UIAF/fOhgJY1HR7A+sBLG2r+Tq8LylMtDmoe9BmKFYm3vlp5XgikhasovS3pBzKUvRdsoHK3OBc&#10;Kex2WPWHmhcwHyJrtCUkMnzbpriuupKw9K3vFKUK4jVeU/MxmDlmyikK7wGKkMtnVlfuIrUtYlyz&#10;w8gM1RfkBt12hUx1mXiJlNC5WcbPziYcxKg8udMes8hz/wBULmIVLQsWqnSiXOm0CdiZZnzJixKf&#10;DAq4OzlPLnCPs6gpU10oRlkpMy5ME4mR51pRTLXUlTsH9L36RxxJQhMlbAyciUIWWLwnDy/ups0u&#10;kyGvTcVLcG//ABE/ET1zVLlr4ktVS5gCiGAPf9reCUzJkmbOkVzaUpHFqzEfh9XhNaQphRXOWqZ6&#10;k9H2huK9K6UoKmTfcfq/SGP8QeoMDSxdiHO2v9qVKduLMEt2dqi36xg+IlSDwBdSGK+pirK29nJj&#10;HYiShKuDhlEpJYj1jG4HFSJsqXh8UtCF6JWlqnJ1326RNVhZeJyTuHSthXZ31POA+upq+tUJQmpY&#10;rZ0PY7vEiaqtSVgBzdQ7wqym50sB0g5By5kRPVQpP3ZUrJZVveifgONM+00ZMKJbA7B1aNY/5dGE&#10;w0uYt800oTUUJGpg4TFppqTxZRJBKknn/lZGFRWAFqnzgTlUs5QR+6B8/wDMeA+GyVJRMxXiklFS&#10;1UgMoKN+yS0eG4BGmGwaJfcsCo/MmPF8Dgk14xEkzpIdibF/0g+EJwBw8xCymdPxC6MPKA3fq1h1&#10;jD4ZE2bw5YTLmTV5lkhgVBXppGDxU0TQZqaEJL1KAGvrHhSQb/ZJq1IckpdSB+h+X+Tx/lCTKkhz&#10;rrM0iUQB5P0/oXh2BmMaecf1l4oKpUidxEyVCy2NnG8fZsPLpkIypbVEBNCn5s7waZQQWsafNDqQ&#10;Wl3OUAD1hUpCDkU6329ICEJpJ97Qn0gkuJZHmbL/AB+cSzLqJXLNalWe7hh6n+lEpHmmLCE+pYfn&#10;EqatK0CkGYFpBUtRvrAASpX6QRw7jeFBSQz68mgMf4QLcizW0hMwozC/RUFbqCg5DDyt1iWFrCWu&#10;yjrCUmYCfl6RUCCPmPnBKEgddYKr8rWAeB96aieUAOpQq2heJ8VxSJM0WTKqpUrYA3iZhsO+F8LC&#10;8ssEheJ6r78v7qqz8Lmx1D/prH3dQHmzFwfSK3zLDKfWCmrM18rN1eAutTJygEjO/IxVdOd7up+g&#10;H6wBLDZmq94N1g1TavvCESyypWly+vP1/p9eX9Nd7lnOiu0JrcPqE+aGQSoD8VUKNVTm3WCFEGbo&#10;oJvEyaibX7pAVdN+phBUqpKMzrsp4KWstwTW1P8APSOGkJSRzB+kPMJmTNrZiOkFUuUk1blN0wHC&#10;kK1UEgP+sS9SrZntDhJf3681f7MVKVRlYBV6YlqmTeCAr0/ehaVpSZaxxETHq/8AbvEtM1QuHrGU&#10;r/dhKLzgrMCT5O8WyBVj8Cu14CjMZYW1VF1AbKaE8VpSanXUXLRLUhS1SXoCUkJIgqlo4oOQ1ruk&#10;dFQJi85opShIZI694QZhSZb0ut1KHSFUrpQPIW0/ahJCwUTOacpq5KhMspSlPxWFfrFaVngq1BVc&#10;RLXxVIR5aNVKpvH3iVpK/MpCjT6Qn7NU5R94a4HETp00gJRQhBN3SXPbrFN1dVqISYlrmLmUqXTU&#10;kXHIf7w6/I/uWeEKB4oUp0qVqh4EwqrvUlo0UbtmGX0MJpJc+6bJHaEqQOHdytVyesEffKWqxaSa&#10;D6wyRm97S0HO1/Mtg0VZcumpUvvBJmLllCPcun0hMqoTFpPmUrOPWEoKEulbVodRtAeSSslidCl9&#10;4ZIa+su6oShalVNoHhjUctL10qjiKyBG7skPuYDF0i6S7wTYXe/8IBDmlTt8cVMWO2jwLkK0pbWL&#10;AqLHZlGEVVICixStUICalLekJvQf0hSVPUQ7J3/npCAhNm/egVGhale7ZMFyHe7bwfIb6h7Qh72g&#10;cz6UxTbruBASDcGydAYpUHKQ5i2W1UVFaZiF7IDt+1BpITUtn3MKe7WZoIs6tHyhMIWlYBFlJ8xt&#10;Bk4tRoSqxfT6wJkuclSVZgy7J6QlJSqvXWyocdrDSAZhLDR7AwUMkjTm8CwpBcbNHEmrpCbFmu0c&#10;LCkpGmpZbcoSohgvMtZutHeEFKrs7p3ezwQVZGcJGkFVSdMyTcDtEtpbqUMmVrd4urP/AKmhRCyF&#10;bq5c4RSag9TnVXaAz7vXqOkdNaefaCSCSo25loYfmw9IdJAy5uJZP+qEzNFKst71czEylK1JWuoN&#10;mR84lEBAfNUg00tzMJKBVMuniLysdoyKlpnryFYDgcyBzhLqVNAFLryzV3uQmEio8JmoXlX894Qa&#10;AtCMqUed33eFVoMobW1+sJWElkLvsod4lqUw4QMxDKIdxeErIEplUZWXWl7Eqg5A4UxKQDV+zEpS&#10;pgkplKJUhN0zn+J9x0IhEvDy5i1UcRC2KJQLZXX/AM9oQcUoy1TLzCmoygrVRKunpAnSsbUyX4KA&#10;FpUAbqTvE9CVcVYQJkrN56iwtttfrE+VOwb/AHiUZS4L2IJ8vzhU6XJ4E7C3VNMzMUrBAKe3TnBW&#10;J1ShNB4Gi8XcXPd+u8HxCZJlKqX9nmS0/d8ItZg3IdTCEiUJcji1qCAKhZmf+MCx4ldzZmaAEvfz&#10;B3cxYPuedrn+14cP/wDOlA8vOmMJSGAlIFI0Fv6J+FmeSfKMpXrE2bLTMSsYgkKpdC0K5D5RxpiV&#10;rL5kTE5r78oCJaeGoJ89IAf9qMLhEYbipnz6xiQyVFrsoRIC5YDIFQKLCDQhqtWDAwmfVSoKqZ7x&#10;NlPlmS6ba/ODPUoSggqEpUlApU7G/wBImzJaCsS/cWKFr7QqVPlrlzE6pWGP+VxPtJPQjjeIYmmU&#10;V+ZMpLpHpZ/3owWClhLycIsLWn3nKS3p+v8AlPA/Zbwsf9741j0YKWogESEm8yaQ4shAWs30TA9n&#10;z4XIwkrwnALnzPG2A8QmKQgqmz5q+ZYl9tonjDqUqQJyuApfmUh8r+n+X8I8XS3/AGGPl4guKsoU&#10;Kvo8eFeLeH4mXiZU/CIKlyy4BYQQRY2O4LxL8X9ksM8yaqqfKlkID9Yk4/21Wlc+Vmk4GSqoDkVq&#10;/T8oaqVh8PhZJLnJJw8tIufT9Y8Y8T8PWmb4Zh1/YPDpsvyT0S3eYP2iTcagD/IhKAVKUaUpSHUr&#10;oBEuZi1/Z6sypVLKS+jqhJkoVLY5yq5WX3P87QmSpaeIhOTr/SA/rtbWLeXTNf5Rx1+TbcGKggU6&#10;CFpQDVTYfFC8VMsauevpGYkoqbqo9odJKgLU/E/T9Y8OmzgmueolKndQADEfl/ThJYlhYR94XTUE&#10;6D+MIloQaaP3h1h1hRV/OseQZb8ngkIp35kwEgFq6QGZR6QJs531Y3gZbO3eAQghZV/qhS5cyYlM&#10;rPvSphpHAxa1SJKFtxVL+6LFnHfX1hP39IWhw6/N1hJmYiWb/F+cMcRKQoKaytYV9px0riDOmShV&#10;U1T7lOuxvvC5Hs/hjKPlTjJ6aWHROp9Wg4rxXGz8ZOO81Vh2Tp/dyJ1fDTUy1bMef0hK0kCpNpiA&#10;C+n59IcKoA9wP9IdaxfysNOcNqNqduTxSk2F83lvqeX6wq/3emrGOAmYViuspqJ4X/Lv/Z1MVrJO&#10;WyLfSEKHFcWtrAPGlWTolTlZ80CUABLCaiTdS4SlKCF+UMPvD+8YKkihRVSqsulJ/wDsolBNSj5q&#10;h5ZX70IqSVpslY4Zv6wfuwke7a5iUsuFITQM50/ZgBM1UtQmP5nCu6YPEpNeUKNvpAtbRwrryN48&#10;iypL6OEq/jDTJRpe4WGb0gpp4SEoyHUHvCFFIMxqByUb6RLsmkovopSFQJgDlqMt6+sMELUQXNCK&#10;xmPxP/GEKlEU0uur8tI4RuqmpJPu/pEplrQn36CVP6M0VTRRxFEyasoX1phExiDSwOZRUecDjvKq&#10;JCNC55tCBUhaSnMghkq/jCJSlJSEbFL09uUE7IXQCtQW/wCzf/4oUmggkVVoTUlPbrCUGeUrWhlp&#10;WApAzfQwASo38t1VeusDMqrzKqYKPSPKlPVT37QHXQNcyQpSv3oQ08zFIzGlJlot/OkFKdCXZihN&#10;uUMtLe/rmPWAyFM+UpTlEIFCilWV28rQn7opSjzAe96xSgFVnMFZutravAo7X9w84oule42JgKpq&#10;J16QCqu9mGnreA0sADOQ/k/egTLofneqm+8VJCxNpepRbXeEBSSAgUla/MuAAE8nVr6RLUyQ++ij&#10;AL976QjNWBbcxWHc36QDtp+1D0gtzFManiVVJ0ohM2bmStTESylK09oJWWfMjZn0j7xWRVipbqQS&#10;IF2Pw6tCSHURZzlQmEqKXHmy2q6tCVEpKOdhf84SkU3OtRNJGsaMdG2PaKil1JFqnvGVDOHuqBZ1&#10;P8oGZuulMJLP/wDVC5JhauJTfuqP8RxqbD8nvAToOXxdPSM5/CNoBClU+VXxGHIbZB29YMwkqNVL&#10;s8BQK0h6aHqCuphPHCgdxqkdjBpmhzdibfKM00JHO1zAXOL79u8BMlVSlbnQchAVxKUJtQHCTGY3&#10;16iEDMPqA51IgTEvbJdJBV3hJUoK+ISbU94VQDNWouVO45whBChsk2BT6wCRVZntNFusHIUup2As&#10;bdYVsB7iQIQbzbvmZKtbRxLBVWh1EOXfXm0Ard1F/wBqANdvL+cIrUUpdit7GrnCWmKKU5KFK/xO&#10;UJSsAJYmunMTyMJROUpTXCUGx7xMAQwSlkzKro6jvpFa54KSKEy13c9TGZIaXYkXp/egIKmSq2v8&#10;/OJlRmMFU57mFNba4dK+8LlBClMW7dIkpXcVEJBQ6rXLq/KOIzGcKqGGVwwZokIMkzgu6ytQUUNp&#10;U8GjIg/dJUU0oS17QVBXEBeWBS4EJlqvMb7wHMtF3b1jDzVoXJqUqROFNRMvbLVb84+0eHqmT5Nb&#10;IlGoHS5WpZ/IQAUrRMTL4UytdRXuX7wSlHDUl5pXpLpAufit0gyhMlThOaYWuqUQdR33hARTLoAQ&#10;pAcicb5l7QzXTZd6huQ0OCx73EObn6n+1JnpDqkzUzQ+mUuIw0yScolItrdr/wBJnIlg47CpqlqH&#10;mX0gSeAquTY2Yw6ETXJpoX35fpGH8QxqGCE3CkeXqN/nCZKE+XShNj3MDigh78/WJckzc2jGwMUo&#10;lkyj0G8ZUXq3y1dTAE6QlY8uceZ/xaxMnyZBlrLhC5aKlIUL237xOwmISUzJK25BXIj/ACnhs5Hj&#10;2EwY8P8ADky8dKn4pEhcmakMoE9b23jGeJYOYqdhJKfskmebjEsVFSx0LsP2f8p4Z7U+Bpwy/EPZ&#10;8r8SQnGp4mGWlMtYWlY1zJUU20q2jGezmJl+z/gfh3iA4WOV4Dg8RIxmKlbyVTJs6YyTvRSTzb/M&#10;mVPkYuZ7LYtAnCViUESkudZfRTvyhE3C46TKmEZsPiJglLS+wOh9I4ipstKPjUsBPzibjPE/GMBh&#10;cPLSVKWvEpGmrXjFex/sSteF8BWoy/EfFUKad4kNKEH4Dudwf8krGLw80rJZKVyW4YexfW/TpBVP&#10;AJBfMkv/AD2gME1oNbEBLbQJbqSEeZyXPaE8RWdufm7xkYnnUIITNRmsc/6QJ3iePTKCl5UGYAov&#10;oPWEIw5aTS6VDQ+sB9fzgwqpVVV46g6vpFK1D7t5hLsCzwtabYXCj7Phw7jXMfVh8v6OPQqXIIqQ&#10;sj/E7QhCr4kzapqiQo9hCGIOXu0ANm948+X9BSoaiPtC0pXnqbWqAiSnhpFsoIf0gqBBVppy5wkl&#10;PlW69AzxMCJfEV0dVXOJlCFS01WlqDKR0bpATKxE+WkWCUTSkJcvpBbHYy9j/wByu8ELxE9bhjXN&#10;Kn/v0YXGqKUp+7QrRB5VdoAlTKyvyLryqjOpPPWxitBBS1wA5PrFSV8CWTfiMVmPscp581D1TEro&#10;QNQHgqWSVG5O/wDaakg+aqp1mqDw1PM8r+ai/vNCSRWsZnKTli1VdJKUpfN0MBK8hPwWp9YpUapj&#10;m4FIV1iXZQ3ZqkP+KDMCUgG2UgJVCfvBY3SE+XrA1Qr/ABUFr3hU0kkruc3m/dgGYpZVV5enSPed&#10;FhbMXeOHmSvsxEJZKplWU5dD1MIpAzKZNF1AwXSA1yyevvPFKmEvzFJZGkSZkmyApjdwYUVZQ7nk&#10;nvCTKmea/Ds6+qYcy1LToStFSs0SkS6SuRnFVJUIEykTVbVe4HiXVSusdkxSkOlRat7I7RLCZYpR&#10;daqrzP2bwriH7w+RScs0dICiQtXD4V7qgSgpLm8uvMD0pg1KdrGiSED1VFPmXT7iyVH+MI+7oTza&#10;17/OKlgcNdwB5hCcp0ZCiP4QyQoiZlUECyv2ucJlhNUtAYIRlgrnhgtTBKtR2gBilKLcivvCVlQK&#10;fKGcwEnPy2fvDkGup/2exiqh816gD8hB4BoDP5WWfrCVXC2pfRUJWaWCWV1hjlTq9OZPR4LC3MwE&#10;B5gI1XdKOe8IQjzJDE1OhQO8ed6LMDCAkuat9BBBenT/AIhDA/xhJVo+wf5wVBBSFK0p+sds2msI&#10;mKZzyTY9YNt+QhNLpfdW0XUJgRbcAxSB5Ls7+sfeCirNWrzQGNJ2PxPpeJaVzF1X/EFc4rC0hD0h&#10;3BhGVSwMzhVLQLEnXdzAJB6UjSBnq+Pod4qT6OIdw41Tv3gbc2uDGnmvcadouw6JcPCHSmrQvYw3&#10;uqPKr1eA4c7E6mD5wXbomKSoNQxby+kPlWBZytyqAtKSpizlDQpJrTZ0kajvCQmYs3969PQGGVNn&#10;LGprW7/rCUqLJd2dm9TeAKhT28zwoUqFFqqWVCdinrST+0YtU2hrcHXeFSTmWgugC78zeBTmIFWh&#10;pb8UAhkzNQBfW5hVy2t8p/jCM7/hJ8o3IiYZmZg2jNDAFnJNIsI4gcFWUgvV6wzFR0UXduw9YsVu&#10;j7xmJZocm+oyQylnPlDF2aGakVUHnMa4gheqjUE3gS1gZLvQAodjGdSc+lJYDuYaniMQE0m4vcxM&#10;NVcverMb2N4SJQVl13V68+8KcAJ1pGvV4TRIupVJZZJX1VEvjKYLsnYiMmamY2dTGY14LnhrTMqG&#10;Soq5PEzjgJmVlKU+4O8Jlo4ZVqwmAAX1gqYieucJMpIzTQ5ZTadb7QtU1SkzpK73zPdvLeES584T&#10;VpR9pyTUpUt7M3rEnizV8BWeWxCOA11vEv7ybORM+8QueeMVbWXvt89IJK+E6aVGksOjdYLTjNmM&#10;FZUMhL6gn1hYEvjLmJYKWnh8InVgLdvyi5f66W/uZ3sp4hNA+zsMK5utCyW/0t+UP/SeLhpaqrnL&#10;H3WHlJ7h2gKyMCwq1MIJF9O0GYsslFybR9oKvukKZCfNV6xSkEDmq/yEGpaQrTlV1g050+a35RSQ&#10;kO6c1gIT4thpSUqSVKVwwc+jj6P/AM//AHJ8T9rvatc9MjxaXN8M9nMNJJlmXS8ubiphe+YFIT+E&#10;l7hvG/BZGKTjpXhPic7w9OLSGE/hLKKvmD/mPAZfjaQvwxfiCRikKsletIPdVIbd4wSsL4bhFS5e&#10;HEtK5QCZkst7w0+cHGeD+JYnBS8HPE2vCTlYMlKrAZe47tAw3/zZ4rwE2EvihvyhJ8V8Ux2PouhO&#10;KxCpqEbOlOg9P8lg8ElNQKuLMGlh/uREqWmWOLRchLtpZ4rpFOtJSz+sFakBLXTzHrGoqratCqoC&#10;5SpgAubMO8TFSFLU3Nw8TMJLnfY0y7KIzTXN3eEnET8TjsTMWyOLMM1V7sOUSMLjgoTcMhMlc4/+&#10;bQGAoLBVrBUolXJhpBbvy1j7tTBN1+6A3Mwvw7w/FcSbMURjZ0vSS1qEnmbvyvv/AES6kVYeWsGd&#10;Ysscn/N9oTKlBQFNKKQSgAdYSsqF8z2pDmJYUqxuDa7mLW30Z/6XTppF9X7tH71o4cpTFZzcheCD&#10;OCFBVL+6p9AI4/DlrmhefEKklSym9grW7/WJM4yeDRknyEiivRr/ADvrE5MmVwZaFUpRWVkNzP8A&#10;kQqRPUEj/wAalEyj6fwgImy9LulThXp/zBKEMn3QS3eCmfipi5ZL8N8o6f3HFE1S0rzfef8Aj6Q4&#10;+7OrItX1MNMNRUq9Cdf2oCEgIL3qPlgFiczEBmPWDTaYA7QiykbG0JUFKWlCsx2VBWQlLXIbzfs7&#10;QAbK92gWVCHdYVY8kdzDUPK2O0ITLllU1RZS9QISz5hmUzF4MuribcX3VdusKTWZebzJDqHc6wEI&#10;vRnWtCylau94SsroWnzFWioRO4uYBxLGVMzq0XlqSFhly1Zkr/SF1BWTIVWZtxaAisZ8xoRSiX07&#10;wjMpRNgoOFdbbmMOrynQKrKaeVSYWFmZPr8qUeWXBStYUhRrlBTpo6aQlRACK6Fs/wDzCOGoKu1A&#10;LqEEGUpKiHP+6oGKXLNlNLNYB/KqAsLWkqua83+8TKEIWQX4i5WdJ96CFylUM4Mv3DAl1Gak61ks&#10;PzgKSlIWmyEk1QhRVmN0nyoh1AcRXvM/yaKZiRNKbBRFvWBlUfd6phDDh3+cOXBULG6n/e1gJSxr&#10;va5g2yW1t9NYQpaCJX4BVT3hM1F38tFniYh3UA1DuOsAUJoaltoAluQ9/XrCVLRTJ9//AMZMGYin&#10;hrVRe30gFKqvTS8JKBUlWUmry+kAMQ4qvrCUszekChJHY/WKkqWUq93YxUaipRgV109IUdH3UL+k&#10;ByQ+RhcfOJaEBSJSLTKXL9oAdUwaoSb/ACi9dCObB+8AG9L2Q4CPWEqKa8jZm/OBRVWSzC8XqT7h&#10;GwaEmsFP5wCyl1lyWYQLD9kawQkts3KB5yPeUouIvmSA27R57As3ww4fzXVS/wAoTNBZYyl94B81&#10;VhvCHqpJfvFLOQr/AExTXSK23dR5xuM7cxaNFMrMxe8M5S5btGz7ualGEuFX+UMoPXfm36QakuPI&#10;KPzMVBZUdOZ+cJBUQewb13gqVocn+7wlRChM0C2cdomMqgqNOUXHcwkLWdaX1hID1bWt3hL/AOJ+&#10;1BUtKin3tiesCiY5d7oZvWLKqGtLMDDsElRvzVAZIuq6tGhJB02q1/ajzLc3qayYVUaFJTXpmPwg&#10;wibwXVMXSVLqIV0tAUaAk/C7S+l40TMS+u1r2MFQlUZqWAcTTzMK4qDLuyk1msNd/wCPSAhSnlr3&#10;WQC50hpilJVS6XDg9Hhc2pTn3EJqSqFIrMtKszL8yb2gSlLmyqQSupJUtRAcAHZ4mvNmpoXm+8pT&#10;pvAQjDrmoIJMxIck7J9YQtUtcla11S3+5mOksav5vEyXw5qysuFPr0T09YlFapiF8UsiUaZKfxen&#10;OBMl4pNK50xM4pm0MkMru2xMYXDJmIxRlpprki8wnXM0YOXPUlS5Sq1yUsJyCdHU3QawciViRNYp&#10;XmSqkmyj6QueEUJVMcJ8yUdIBpAPvNYK6t/D+h/Tr/cYTxbw6bwsThJomBtFgapV0MSpasShHiGG&#10;yTZE1dMxJa4Pztzf+nKWOnfsYFyr6RUoOn6GDM0pzOTYQjA4XJJQoicv3lwCVBLhvhhI4jq5q1ip&#10;Kjf0ECXNUm6qVF3aOLL9+6WhclVTEHJw6hcG7xjcEsNwZ5CWDCn3f56f5J2to/Zv4j5/5bwP2E8I&#10;X4J4fKk+Ej7P41JwxxPjMuRNKlS0Cs8JBYkH7sm4IIMLmTFKmTFqqXMUalLJuST16/5ioFiNDoYl&#10;4RYPiEmUKELOIMqaAA2b4vpC1eKTxKwZncZGEle8QGHEV7zXbQX9f8pjMfNAUMOlMlAKXPxFvp8o&#10;Q6AlFLVF3LH5Xgy0y0g6PyheIWkrlIdSKQWLQmThpKzKC3NCSyC++2kCWsNMpY9bQVLlpYrc1nSz&#10;C0YmTLSRQ1b++Td/yHpH9b4qTn82FqDywggMe5v6GBwVUITmDOpudoUmYhbSywbeEmassL5j0+cG&#10;lJXvk0HKJknw8Kly5y+HM4EwondibDoeTw+KXwPwoTWpPUwysJIKtUzFSkp9YTTKBR5VpbzdXg5K&#10;la0hFr63iSBUihb30Hr/ADpCULU+b3lgizaH+MVozN+Jn9Yzb38zw79e0ZVF9BBUrXbcQWLI1IFh&#10;FUxj8L3e0HEY+WlcqvKncas0CWmXlCslKNGDZ4y0jhTXOVkHvE0KWFK4hJTqpL3FXz/ziq2pKn1s&#10;3OFBOX4ig2ENJxBUp7i6lKq/EYOYzJwVSxXAGUKpqKFkEKiqiwOVWyu0KJBITuM7whRSth5LeT0h&#10;NSaiC7ps37kIuFkpet7J/wB4pZSlJHxMmFoUopcub+b9IFSVB/QmEICjnDrtSB0glC6As+8hLG0U&#10;UVB6jXapuUKmfepQtDfF/qj/AAzMNPxUiE0oUkar91aoo4a0gpqrtTCsho1sXr/WJa0lVK8q0WS0&#10;fdqXxUeRb1BfSE8RTT+G6uIDc/VolzaW2zNaCVy6yDkUlVSVdRAMtRQSWYipou8tIy1E62hL0pGm&#10;mn7UOQzXLLNPyeFJImKqRZc1NIf8MAVOrUqeknvEoSZiUzF2Smcl3/jA495r8vNCUpKAP/g7Rw5g&#10;yquNCOcHzFaPI3lmQlw0yrMpmPzgJUqk6p1u8IBS1IZ0AB4oIFK7urUfsxxGBp3a0e9Vq7ZYIALL&#10;v0EJlqKU7JtaErSDQqxVoTCUZm+Jb2gIpLLvdIKR1EFa0ZdmuVekUFKShPlUtdk9oqqUZbkfFodT&#10;AJCqUq2BL37QvMuYDdl6o7GEqcpSfWqA+vNyYJHmVazVD1hOpbXpAQXKWs405QE6JGa5tAPETMCl&#10;Xo0RBVWEU2+7BUV94rBZfm6RxFG6dBurrrBllaZayeVjBQq21JW6VejwlIUtklnQ2UbPASQTsVnS&#10;NUq6AM3cwSmpZNkU6IgGwUR1hijqFbphAWtWmmrwCwHpBdjermmOSdbDSBcg841UOseZaWv3/Zjf&#10;9dIAKHL+fRR6QGek5mfRocuG9HjznT3dIQUFSKfPV78XLfMGMpv2IBgVBn3TvAaodixi/VysVEwD&#10;mWkXqNqYqqdKM9G8x9mgESjJCM2d/vH5mM12uKWKYAWFg+YVe9AAJcKYV2qa8VKVUTY3sYC2FXly&#10;3tDC1QdmtAFTnTvFCi6tNGCrQJksqtkKaaUjtCx95l1SWcdeUKVMmkzVmm44pWDuT/CNVLlou4sP&#10;3XgpfeoblXUx/ihJ5qNIHrFVW1TeYehhNTC7Fnrfd/1glKyj3kubHsqJU+YueKMxqy1E20hK5Sjw&#10;FJYuwCPrCbCmWcxCiVn8UKCPvRWFqdLEg2JKv03iauWiV94ujItlKG51hYUZnEKzLpX5VUxXxhNn&#10;BdYRJllJFRIRXCpq8aJSkI4ypUtZUE7mtff3f+YTmes1iZKl0hW5dRzacolCQqdMnoljicFCgCo2&#10;NZ9IwtaEIVh5dCJpmJ4i09uj7vA4RnqPvcdnTCULly0GUKHTL4ZX1VGcqSPwpCj/AEZUqSCHFZqJ&#10;9fn/AHUvxPwfEzJMxNpksLKZc0a3HprEjwr2hqweKYSkqxM0AzFfhVvoeUCfg8dInBaKglEwFfyi&#10;sThw9fMHHeDNnz5UpGrmYGg/ZsRKmNrSpzBw8lK0o0Ja6+kIn4h5Y4j16E33iWpOIRNK72INMAqW&#10;KU3JVlq9IobL7mrntEplGUkrvqKoBJ+8+JrnvCkgJ0ORrLe1ocICOPXb9lQP/wBH/wDcfCYJFVWK&#10;xCZGUVKFRAJbo5+UY6XJWV4fCL+wyHTSwlAIYDuFf5lYwWDxWLMsVTBhpCp/DHNTRRisPOw69aZ8&#10;oylH0P8AlfEsGVFK5kxE03YEEW/+ExKUhVToYkf0LwuI0Xb6Qs4OSOMpbrWUA9bbxxZlQGujO8Kl&#10;JFKKq9Ddgd4+zllJneIpwuW2RKmVfs8YeUiWlARLqUsBx/PSAaQz9wdoVxQlCDc6AluQjhyandkl&#10;IHKCpQWo+Xy3PrDy8OQSrNk15XhzLJfZI07wKkhn95hpA+7BHaw7w6SAxduUfeZZldVdNu8JkJXO&#10;mresUI/xB+1pCcMvFHD4in/Cmmk7a/TR4SrjIKfMSlTg2fWKpc3U06u3rBWqbYW1d/XT5wPvPmsU&#10;9b6Q32hM/FLtQlYWhD6gmFTcSVJlu0oJNvWEIUQoJu3P96HdUpKr1aC9rf7xSipSx5pjglbcoVNr&#10;QJqjTMks01Dbq7/p/nBWGFNWRitP7KekCSAWUKuMXCl9FR8Kph8wT+ohalPezlFU1X7UEqQavK+j&#10;wAAv9liUwpJASGrW11H92F6LIcsvL8olrVUk+a/m/eh5WozMND6QmYpAer3iW/npCkEqcCq1gowA&#10;agVIZwh2hKlKHLMWv3ghXDC12+NCerwhlgFKqFDV4CuIApL5B0hKr1A12XQ/70FTFqrqJ1gq05lZ&#10;doQXU4LkJso+nKEp4I89inVPWKgVKS3kpcd4ZxUc3eFS1oXkl1OlBVudoStQMssSC3lt8rwmbUpK&#10;iqtSAaU+sTgqYyZt22dvij7qaHA4cys1+XlCpU1S62zlGUriWilSxs5zfWCVVJ6JdQZ/52iXS84U&#10;3mHKqV84SsibPCl08OSfrrp6Q6aELAYoqzoH6QUZyGu16fSEWSiXpQAQuZ15x5ivQPqB/vCraG9r&#10;EdYTmWK1sN/rEupqkCikuWaEUyhQTm1ClvzhLJS/v/hhat0q20Fol3qUch91oCLVjUgggwxPlump&#10;N4YGrs76w9wU5Ta0BasiKrraxES+GripJpdL0ExQtKUqGXNqr92AXWy7ghT/ADjy8T3aSxCoqZQW&#10;BryHKP8AEdTtSUlkwEhud7QUUqzJfdjAqBZJ91OvrCSQqXt0EAgmlVlGwU+7xUlADqyl7wmVm5Ly&#10;g+aAZbgo1quYZZYrvkQQj1MVJdUt7sxaHRb3adVDuYMwhS6gznQQWKiolvSAqXLAKvMr3jAqBy+U&#10;N+UEsoAWfWAdhb/iLC/VVjDm2txcQSRpepmAhtTzqpEEW0sdX53hnp26QfebTmObQCsNSqy+UdN+&#10;UOaS3whodRNOvU33isJFPxHX5QrOpRKu7PtDBOutnAihhwzcqVp0YwoFK8qtqvnFrpT518+0JCSl&#10;I0p1PeBKIKqMqGdXEPaCVzXUlTNouW144qSCl2L5gT3gcvM6LmGCiUpvm8sBkgK0vcRal96tYWkK&#10;zIU13V6PHkdS3816egMSqULC0kgyiQribMYShaGKVe6lkiAtgopFExOjXioAD3sirqfmxgLmOmzS&#10;7C/1gqSoCn8LG8JJJI90wuTMUUoOU0myX/F+kcNSgUyLymNSlnZjHCxK+Ini1LyUUvoKumkAVvL4&#10;1atShL3vrCTISmYhcxyqUlSVhOxMJQjiS581VPEKGE395opZSKS6qXqXro/WEY1ImLqFCa5lIl3v&#10;S8KE2bIRIlTymYFCgzgoO9W7dNxCxhQlMqiskMleNbdAUnb+TDJTiJtK8yJstK52G/8AUq7iDOTO&#10;GFkEfdywQpISNAoIO97fWEfY+POVOVXOw9GYa3GzXOsJUtCpUtWUKEsJKmcaad4usqbKly5AGn/H&#10;9BVYPysB6f3QlyUKmLVYJQKjHGxUg/Z0orplrZRfn9NIfDTif/voFPZ4SZeP8ZwSJAplqkYxc3Co&#10;A5Jekabxbxw4z/8A3pAmkfJoMub4+rDoPmRhJCEVepcxI8W8enYjFY7GoSqrEqqFw5ba1hFgAIkT&#10;pJnISlHGrk2ahYKr9h9YweHRisUOBKpmKUtlKJb3tY+xcebOl0V1qPEWi4GvrpBXiZcwJK6pdQ15&#10;3hMhShUlqsxBDmxMJmgZigNQqoEAaiAVJqrskbR4alUsyymTNcFTu5lQmaiWVJU7MQSW1t/9xpni&#10;Uz/D8GwE7xNXI0JpH/xv6QpajUtaq1Hck3P+Zxfh/i3g6Z+NxOIPFx0yTxAQWpCVdAwb+T4fi/DU&#10;qRipuIbDsmlLFyr6D5gf5XCzytCMLiVCViaywS10q/P/AFRKT9oQsrQKAMxFhZ4t/wAwXLQSpVVP&#10;lGmkUoGqmXkdvWJsmfiArxHEunw6TLZaqiCHX0Tu8eFYglz/AFjLrUu71rCVH/3GJRTpMlJW/dhF&#10;BZLbvcxxEqbI29+8EuXKtVX+sEHPvaGCbhyXdzyeBMAKVb6Vdnjyv/7qPWGGUovzEITJl1qKmUzh&#10;k6vC0JUtKic5NiOxhYxExUwqQFoqUVEJuAPoYC0EpUk1JUCxSYTLGJ+1SU+7NyzDyz/xBg14ScJi&#10;rlpomJfeClElMvdK1TSW/dgpneJzZcsoo4WG+5T89frErHYuZNnKqaS722APPQn1guh/2wwHJo8o&#10;dtvf9f0i/lHut5opCA7PzHV4WaZiZYDI4kuiq92Py/ziVTClxmemxEAsfvFU5E7w6kqp1StTsb9b&#10;wqtUwg5ruEphSpblPmpqyqhE1JWkm5s30OsfaCQC9JTwyIrqpmKslNOWZARMseTeeAuUCgj3fL6Q&#10;UHKSaylMIL1ZqX0fpF8pN77doZaiobaqCP3oo0bNmTmVBuAvysn9YImpSsEEVs9Ha+sJMt55atkH&#10;yp5d4PmT+B3f1irKtQzf+kpHpvAmBgsfitry0goulRzdR6QUusyyKSmpm6vCEIBBN1qqdQp+LeJh&#10;XLSQhOvOBxitSVg3WOEofh/3hMhCl5EP5CoJ6VQkJlnhgmtc1kkwBw1qKs1MoFKh+1f9IK5SyQk5&#10;kc/94lqMwyt86bm+gUYABmSwDnrSoVQgyjbyrWo51HpEsJmr1ZfDVcQhhsyyrzHkOcIMppY95IS4&#10;MBaAJwSvOkNU34TCShNR0mZSAICaqwtTlflI6CAzJ2BtVBpSp9d6oRUSCzUoNQPUqgKBb6VQxNhs&#10;9Iim+c5t4pBKUP503VAClqr0S2ar971hKlN1U7fMQtRqmnRCNAnnA86Uq0qTU55VRStXuaoZIR26&#10;xQSZh8qFPmEBphCb5PeV6wOf1EBLFzvqn8oYJbYrGpinRul1QZgJC33DgesAhYCqtFny+sAl2N7X&#10;CoKpZUr3jskekB0Py6xLpNZHmRcUwaRfnq0SwQgvbzOk9YVwxSjRTZzHksbX1R6w60FafJexVApJ&#10;ljS96DCfMpyyqHSFQAQXTe+Z4qEsEjYamMx92yd0nrAAFATZY+Hm0U6NZJ1J+sCtyKqGYrgAJTr8&#10;4963k2MdTfrFTeTrrCDv+cMfd+sUEXN3BvDtVzy2PrASbAW6QUoIp0Vl0aPM7l3S4HpFlZRoWYeh&#10;hKEgkq9AIYIIcP5GqhJAKKlZk6fMwaQSH90Uq7wyqKiXPv19Hg0oN/dGkZRY5aVW+sK4oyrtYvFV&#10;ZVRZD3htD5n0EUJWjJqHqP70JJmKQDrSwrtzhOmlSLuEvzji3ClfhZKvWFWQCU5hxdIFq6Fe4bKi&#10;tvNpWmopezPCa8ihlZmKybC8DiGoVPo5R/POOGiZTutdLn92EXAZfnOVUzmX/SFDiCl6chAKWFiV&#10;c4llNCqZnDWZiXfrzeKkFZQHyiUVFXpGZCqCp3U5Vhz+H5whCJtdBprpCeJ3HWCjDCcBqpCaBUsa&#10;VQMZOoUsI4E9KJiJxzWqXfvHHRiAiXKmkSUn/wAKQ9Jb0EITxyCJeqyUyZhdzSd9I4pSsyyaTM8x&#10;B7xLnjEFanCRsUsH1fawiW7kIvLCrpD8h1gETCVL86dCm+56/wBBBcEFiDYhuf8AcpSkFSlGlKRc&#10;ntH2vF4Rf2hSKy4cpLc/07xKJSoICmU+VXr/AAjKkW5XI7iFJmNR5VZGA7R9uwVRkqFc5BSwHUfr&#10;GFExuGcQgLq8rVB48FQNODVo2rf0YnCcMLxMlJmSLOdL2jHSeFMC5CTOfh0VqTdgPQC8HxfxSSmm&#10;cazXZW1KedrnuYVM8MCTwZXEUOTXsI8T8MSgVYTEhCRU001B3Vf5dowkmZnmrlhRKxcW0hGUFKC/&#10;aMJJk6yZU4K+cv8AhCZeFlqnKJq4Yl8U8vTXWCMThpsnnUnKPX+/T47i1iT9qwxxOHlqmMaWJTYf&#10;Wq0YvBm5wuKXhiedCik/l/lfF8QJqk43xHHS/DEp2MpI4sz5u3y/zErw/wAOlKIWpp2JoeVhx1/g&#10;ITN8W4+NxH/1Q5TzyeW3X5mESsHIkypEuzIlhPW4iXIx8uWtCP8AD4oAUkswKd7P9YOO9nTNxcoS&#10;+IrCrckga0nV+/0hcifLXJnSlUTJcxNK0HkR/lE4eeZuJ8MUsMmp5mE5lI5dNvpCV4bxLDqKg3Dm&#10;qonB/wAJ/IxUvEoD3vMKW+rQeL4nKlS3daioqMTMF7MSpfiviSkFC8apZ4EkmxL6c+vbWJ/iXiWI&#10;XicVPLqWv3RslI5D+iV4biFqlYvCoEubmyHkr1aDMROS6D0JPb/aDLmTQS9rs3p/GFcPm3IKvyis&#10;sDoyReOLSb9mMZkHV02vCsqksX/k/pDp4gGtRDA2aKTm33JEFNNK38+hLR9rTUlUiZQdSldbAv8A&#10;If2ZOGlJUszFgLoDlCXzE9olyUJlmhNAMsEOBa8Bcy5by6v6w4AbS35GLt30aBmUUSy8xTVD0jgY&#10;dAEnDkiqllLJZ/l/lz/ZTw1kNkPV94BsfiSxeE5qwbs4FPvQtyopFhUwt31MIlpmI4S73Hl2zKMZ&#10;lJK/LU1Nn0gJvTVUFMKVdLwK01EZkOoBoKyJoWfcUosg8xtCQoKUpWitv+YaUqygyyTf+EZM3v0v&#10;SR1hE5STT5Soc+t4SlJWVOV5fJ2hVeZSvMveXHmdh77gq7QmgKC/KhPnVfcxQqXSXzqFlLP7UJSh&#10;LhIZv/JN9YCDlOh+IRwznSvM11knkNhH3qyC1KaNQOphDAsry7IP7SoC9FH4X4SOxgBappRVWUe8&#10;v96Dw0hz7hMS1FIlLWM+aoTYqWOuXMCDHGAMnVLtcdVRWJijVmWoXT3HWFFE1yMvkueveBMTPWUi&#10;XmrsRCElc5Zkl1rSSCP0MULEoKc0JVr0eGno4syZauUTQhviTEsGgy+Sk3V6QlKJTKWab3Wv5wgU&#10;8MC7vaZ+0Y1Z82mQwAVAUm7XhKqiCryw5FPuvrWe0VOr9l3MKF0ge7U8e82gpVp3gS3UN7G3pApJ&#10;JrZ9YDB6c14Sj3vLUMgXrA1urK5NFu35wzDoS1+nf9qDNP3bWoWaSqBXp5SuBSxuz1FJPpCQxtrl&#10;Yf6oqA67vrBVYA7D/E9YSVVA8uYhJUaQ77wLsp9dImJWKphsh1MB3hYVSq3/AKhy9oC0oL6KSjT5&#10;wjiJUFFFSM5Xr0iqlSBsPd1gISphXU1d/WM2u279YsCT9YQyFFYuQPMr9IcigPcAEAdBAKN1bm8O&#10;UudA2Z4dsraWmFUakF3trCWNJ5hVzfeCnXmq7GAoa9naKuV+sGh039RF1VFnNvLAANjmO3rFqi1t&#10;LGKVO4vyJ5wDrt26wC2/K47wyQAde/OJZUKgbAaA+sLBSzBykM2u28ZEghvh80IrZ/8AS8Jtm6Mq&#10;FFVy9OYEBPpCFElu4P0glO47mAqY9OtKReDU60+XM7NDISEpRlyKteBMULGwI3jMD6WBh0hqfxMT&#10;AQtTTD5PfUO/8ICK3KUvVYIOmv8ACEqI4QZ+p7mCGUEOyVXUz7iBMC1L3KSASq+vpBeeZhK6kTFf&#10;+N7tCqlH7wOoC4N7ZoTKoKSbvLJCv3r/AEgFKEHLn1ClAawpNKEhMyt1pCJtJ3KolrlIQlKP3qjF&#10;YlvMSXUgrIof8XXlBpKUIRUVDRatNFaWgZ+OFrcaOj1aBRha/fFSK0VbJI67QuYMOifMWHafJSFA&#10;vnBHrb+XRMwuFXhylFXDWjirVzJeGmornJn/AP0zYSQkh2fSqKS4T7wSfNc6iEBHCY5limtyDaoH&#10;9Il1qepDoDikO9h9Y7f0C2gY3d7n+fSP5f8AuCqZh/tEnCoGRSHTWo2L9GPzibLKJVXlsGA/nrFV&#10;PkDIDAIgyWFYsQneFgp/CK0kO27xwplTKqQkosM3SMXhDU+GxC5LqFKjSogH1/WPB8Th1gqkSUyJ&#10;6agVS1gMsHsQR6f0jxLw2UKg6p6Ak0l9dOfW0IwkmStCpVlyRYxjCvDTP8I01hyXFrxjvavxXDSw&#10;cTP40uuWypvJjDDSMRip6giTh5Sp0xRswSCTHiKfDUTJ2CRjBhKkGpEuWlR4hfZyVD0iWZGFSueh&#10;FzMTWl+/6wqdNwMhSzYrVKBKYKZmE4QUin7pIy+mt4mY7B1TMCtVXBEs1SB3/Tr6f3hoQpdIrVSl&#10;2A1JjDysEcQPHv6t+wo8KQlYlS1MBUqY1LA/MbRNxE5VU2fNVOmK+JSiVH8/8r4H4diJJlTxgleI&#10;r5qGIU6XHMBA/wAvh8Bg5fFxOJXw5aNOZJ9GJ9IlBEgJUsCZNnFDLmLYOVK/nbYQ5UKwLPZRgmW1&#10;i+sBSzZB0jg4sImImoIIVs9oR7SYDDpl4bFTuFjOGLHQS1n5N1cf37AEn5kwgowSwlfvzFBCU94K&#10;imSlLP5iew0gleDWtKQ5VKPE06awUqBBBYg2Ntf6BMlTFylp0XLUUKHrBSjxjxEJOr4tav1h8Tic&#10;RiP/AL/OVNb5/wBCZcpBWtZZCUhyqFTJtOGA+MVK9Ylz8DiQKMxXLWpBLagjSODiavufOqZZWuzw&#10;UzhMWVmiuy0nX+HpCcaiW4mgKS96qg+vrAXNck30cQnLffpChq97xRKSw4mwYl4lpVVxfxB/nAK1&#10;Nf8A4gEzFJmBT5bg9zDlavu5wUw0W7C/Z/7OwSEAlZIDXFvXpyhpST/9DH3oJIsaNB3g5tCywzw2&#10;0u+j0+sUSVrloxE2maBcgGrQ/L5/3n8f8iklNKxbKo37wWY+6bwn70lNLUMCpXSE8ROWmmjT/VCE&#10;67AfoINSFLQnMqoU1dHgKoPDQl0JlpBUf4wiZMQsd/d/agFFlJL5rv2hLLFbb6CDxKSlRyqFV+j6&#10;QmcFFLW+GLOysygsFrxVMmGtNk/GW+G0JpNEyaKVP5V/7waVrUyWUagj5bwilSgSmhT2lxopaQc9&#10;CqqvWFKTTUPIKvLAMxyqw51xWJayshuVXztAGiW/aKNfehKplQ4S6hxGUj6w6hw9x7rdYSQ5q8qg&#10;XtDrSDU6UskgpYwhKklSPeJ0ECdKSqbahNSvuR2hKlVEq8wdgnpBEyWkSwWRwzeZCWYpWin8RL84&#10;QDIVNc2m2dOsIalOynRUq/4oCCqutb1KOc9oBErMs3pUc3WKSslVVKh56o4CXVV8KdPWEtOSnhn/&#10;AMxqC9bQJUxQ4irXyv6aQFBImmt2qYjv/vFyH92X/hp7iHUlPwoUzqjiFRPu2/8AHARcnzVOCqCz&#10;A7VWgKKn97Ww7RbKXY6gJ7QRNU31f+esM6yhyWVoCnrFYvKmWFLin9IDA1P8dhAa92DpLpO5hKSc&#10;rVPrD5pjDJmYekBSkmk5WaEsdXUx8sIVMBZ6WdVninMoajkfWLsSN1qpbtFStKuiir9YKjZWwuCr&#10;q8JUBRM0XrSI8zCaGe/yidNXmUkNcGv840QpR0Sp3TCVqlu3nIf5vCVKdaWsonKnvGnE6I2iqlSt&#10;rawAGSkqunl26xpQNM1zCZmpe1mELWaUra4Nge0ORfy9RAqpCfjsmEp0fTWEu5Dsohi0Ag0nQNcq&#10;e0BITdF6my31tBpqpAdWz/zyhKj5EWPWG4jr81HlMVZne9wxgHy38+qoq12L6qgsAx+kDPWmmxUH&#10;V3ipi6ddbwzNWN9ddo4a0LJK6r+WXyhVClZiUqmSx5Gu0LCyHJ+5Cmz94EzhAFJbn8ormJmVMzXH&#10;0jzlGWpAYir1iwWn/wBa1jCaVUgXdhGcqTyRuYpUHAs9OkBSVPZjtEtThhdCcxZr7RJEuxnLrmgi&#10;hK3iZSla6MtFVk94SQwFLbTAecFJcnh1KA9wHaAgSWQbKUjTu0ApIyKZJVlWB/O0fe1BJu8slRXf&#10;nBmJTMeWKebwha/cWxsVA/tQZrTWUKUy0ZpK97pMJSqcFTR96pKUsS9miWlLIWSUUkEMx5i/ztBk&#10;BDylI5fep6loTLUlWH4CeEnRltuYmLwqTUiZ9pWUJpc6f7whMwK4pSkKVMqM3k2p/TtCQ6hKnB29&#10;0sSP0gTapZNbDM9em3T9Y0/2/oKjqTUdtf7vx2aWrE0IF9RSkn84ZSPxHcF4mDhpE1Uk0lmVE7Cn&#10;j8MTlJpWHQObQJvDb3tt9oJMp0IQT+y8eMywlSaJ4Cql1vkSdfWJvsv4pPKPDPF1V4WtYEtE0sCk&#10;Pz1tyPqmYhQUhaa0KFwQdP6FIWApKgygdDC8VIyCYutcmkUqijhop5UwwAAGgFh/Qj2M8Dn1ePeP&#10;JKMTwc0zCSbD5l7D+BiRj8VKV9txwGJnLVmWFKbU9P53hJxSqGLIQ9JPppC81SjblUesFUilZ1NP&#10;u9Im4fEpzTRShTWS/NX6RNQtKfs2JWVySgME80/3WC9nvC5a5k7EniTVJDmTKS1avqPnEiRiMAqd&#10;OVlxUzEgETVfyIR7T+D4dElMu+JlS1PkLf8Aw3+v+V8FwnjEyfK8LxHiUmV4ivDI4mIEorHEoHNn&#10;Y7PHi+K8AkHDeCYYo8O8MQpNKzKkAIdQ5k1f5edMKMuFQiWJmwrLq/8AhR84RJkAJmIT5msqFS8U&#10;TLlINqyQk+sA8YBRNLpNQX6vCloni1+ZVvYwgmbRLWwUy/0jGSlqVwhhVqVsry7d4myV2XKmGUru&#10;Cx/L+9lYSRlrUy5qg8uSOZ/m8MpKsTijczyxCYUUoQEcStSUhvUwkUBSTdDsuns/6QqmWUq2Puq/&#10;a2+cTPuky8RdaZwYF76mJmGxCKJsssRseo/sIyH7OFjiKY/eC7hJ9OmscSRhpdZYFI1S3NWv1hKC&#10;hYJvoG9YSwPLykK9f0hSFSlg6hViQ0BapQJQplkJ+9LnnrEiQhJQyRkIZUv0hNI1T6x1jpBWZaSv&#10;8SXgtlHI2ftF/wB7pBBWpzYUoJCuV+kSxNV95icSOGhyamNRJ+R1/sylrsJv3NTPRUUt+X1hFK63&#10;vXdI7P8ApG9JL73hQUpQSzNe/RukOFqKirfKBCZabrSqs0n7rcac/wDf/OhaA6EZagSE/wAICSok&#10;1O5ar5w6QpcpeumTrBShxbOVi3or+EIrWeSAlZUW/aMDzTA71KFJhCSsuQSm3wwpiXI12PSArMFP&#10;oU5lQHQy9jcVQjiAqp+8pOV+QHWFBTJIFWmYN8UJXMf94VVwlNAlytXFphimhS0JDj44ta7UrfLC&#10;EqBKvKjLrB41uT5qYJbzp98lf0gnzvlZI8n1g1TDyIS6XhIloupLJpGaBxSXSmkpSrIPTeMp0slv&#10;8SC6Q43Ks4HQbwETUpWpN021+cBKJbaqUVeQ/wA9oCCkJB90qdI/dgsHSDexUpXeCVAhATqACBEt&#10;TBN92ZF/dvCSipSfeq/PWESyiaUrNS1DMhPqY5pAzLa0cRLKAQwl3dUNwTffSkwgqrZKr2IUf3oC&#10;eCViYpiqh5Z6mOMBlsihCWI/ZgJxI+9RlWgulQgLlTAr4b1FPOEzVKoKRw9gFfSE1MnNmBUaj+zD&#10;1BNtTqYKVIDswbMBACkg2cNYCBNUqgearQKjhSilQJ8yrv8ApCiKFTJyGoFmvEkSkCUz8YFVKplW&#10;/wDvCAVgZKQhRursr+EDhsTRoUqDQC4cOC14s7n3tAO0FFGXvcdzCXrQ5/aK/SMzPfnV8ozKcC2y&#10;vrH3iFGvKk3FJOpihJajzVKue0AuoIOVtT6w4Wlk2pgBATc6AMrvCgoENbNer1hLIpNG5M0nq0IY&#10;qf8A8hu2u8PYp/ACUh4JCnDtyo6GBYXLd7QGAvuqHUL0XXoIGpVrme0OrXU1G389INaQ+uwSfSA6&#10;RQNjtGgamlt4pqopDnkf94Duo7vdUFiaiXujKrvApVdZrKE7PbSAukEgMc2sBTsvY3ZXeLLIGmuv&#10;SDu3mKtPTrBSAwAqq0PYiAwtodwn1haalNr+EdjCygnzUOuxPeJdbpSjKdwrlAJXLSrRIZlK7xc8&#10;OWpWdVblfVoC0qWq7bKSHsDAKlVqGlNgP55QHCndtfK14ClTne1LOfUxS4UPMyd/WJbO3mUFXLdI&#10;DMgVM537QSEKWrRucZyk1pdN220EKDcVWhUP5/KEccKMp6UVJ1bmdYnqlomefhI4iSEAC5AVCUlH&#10;DMw0qRy6wlK0ChOi2ub3haEkSx1vBK3UiZlWdQPXX5wjiVpk0sig5ujtb5wiWhMvIKq/cNtO8cFc&#10;muWvdAI4N7ERw04gFMtwiv71Cu8KKwhc5SnyMpA5OIXolCk1WJq3dhtBn4apISKBxGClXtT9bwpA&#10;TxVTHH3iitJ6pMGRMXQpKPKFlVPTnCk5x/424iV07D3ut6oLtJVh/JTKpmzTs/8AGPeYXtemAZi1&#10;r2ckqVAAuTZtSf7zxLwha0omYkJxUmo/4nuKH0T844hD8QV0sw6xmcfUmDikyUDErUTXQKjAlmwd&#10;7b94nTK0olUOpVOVQPWPHcWGpX4gtIp8uTJ/9DCZktSkLQqtC0mlSCNx2jD+yHtfipeGx8pIlYDG&#10;TVWxdufPmP8AeBMlrStCw6VoNSVdv6LEH6/0zkonyPEfafEIMvw3weVMClpVpXO+FKd3+WxweL8e&#10;nL8RxuLxSvFMRWOKhRSRSljolJUCBtTCJBSPIxCbBJ6RJkzMR9nl10p404oBcsL9XEOnEoXQvNTM&#10;qbbWJUqXOSZc9dDVXiWqWmqvMukgqD8hCFLljiq5jhqHJiL/AMYrlYqYVEsmWLkt0aDNxEkzcOLq&#10;WlBC5X7Y/X8v7j22x66VYzC+G4WTIDZpSZi51ZB60AekeGjCzzIVhcWJkxllBUlwT/JjxszsRLQt&#10;Uj7LJ4wZWJmTBSlKPp/lcX4nNWES/BvDZ3iCSrRcwJKZae5JJt8MFRuSbk6/5fx3x6cj7hWI4WGJ&#10;95gEn/6L5f0YTHYdK1Jy1pQCaqC5tEvCYT7WrErXw5eHkFXFJ5BMI+3ysWqasVlE0la0g3spn+bw&#10;pU0zBIZ0SxYjm8Y9OIJH/aFHMG0eJIHlTj5yR/8AtFf3qMUuWeJiBXNcA/sgdn+sEKavXQCBUlgl&#10;VPQWhntzZhrzg0ALvqIPEliqrlcOLXj7fJk0mQmicUJdKxzKulz6n+mVhpQdUxTcwnmYQnD4NI4Y&#10;ALMUaCHmy6D7xNkmJf3fk15dIcjMDrAdG71DWFLCCRoT5Kb2eODxVKNbntCDVf6iNel7Q4MB7l3s&#10;7mMpCedLXhipzMU3mAIb6ekLn4pYCJIroU+cDpFODP8A9rsE6MPdxMJ8yuulv7IUNi/MfKJcrFK4&#10;c56QhLpRMZrvp6f8wZlqm4mW6RCAZ4qXf9l7Q8+cgSgaVmvPyBbWJicNLQmSqZXxOCJUyazsS3f/&#10;ADpodJ8xUN4ZZJqvrTQ/4oC1Lm6+WsKQj9YMsuQrYO3zgBdK6eekr9YIR90mlhq0S5ky48rAVNCH&#10;QovmS9vnBorenk5hBNfE81VzFS1Kr81Ki3/ujiLVQCvUIqe/OAUqzIRVo9f7KtoTcqV7xLrf4Xgi&#10;wUD5kqpA/aBgpBSsnNMK3pH8IAKUEtSFAFPyeEKSRNV8RagdO8JJqO73ymBVmBs4doVSkpVpezg/&#10;WES06JNs1S4MxWHmSHRTSrzTOsA5ZRObWuX66QkzqZdNvP8AWGUD0Gr9YlrN1ANSn9YKUhYV5lLa&#10;x9dIZSlFyyUWIeFJC1JNWo0gISmlQ8pu9tYQaCdidBDy3oWWVkeAUoUgJsQvVXOAlpkuzAhXmhKl&#10;JKkuzhOn73mMUlVmZKtH7QAkJAR8Sit/2oU6krGtCBdNPLrCprLBGaWeHc94SpatT5Ab9YTL4RYH&#10;1WITXMFS80p/df4jA+9r35tCEzJrgFviHzgXVZTZspVyaCJSFiV5TTlv1MGYkV8TKCo1B4KKAlaX&#10;USlVASdwqJcyqp3EyWEutIT8MBQU3utqzQ4+8GtxrCTRTsfdUIdwTq+ghJFqlOvNS8MlRWayUlSL&#10;p7R7595RWpgIrShIA8qAQT3HeEsFJ2vprvCnFxf15QdXq0UfLACUJPPWEXJINKH2j1d6Cx7QlQAC&#10;vKq5Sr1hYNQUqxShZp9YEpZNPu/+p6x91ZTvck1dYBVz94h9Y4ZQVKperUD1hKipIA1uVN3EVTBx&#10;fgCUskjYwgUzEhmULhQgBNSEnzfi9Y4RDp1zGAq1r3uDFaU5ja7t1aM1zo+pEJ1NIYQsrCgXsbxW&#10;3XR3hJdKqRuGBgmyB8iekCznqnTvFkE/FdinvHN7s+kUOEVJ2TnH70BKWB0qpYd4FRzbKIJCu0CY&#10;p6moFQfXrCNAtRpzpYW5bxwky1g6OpTpL8opmTCSLPqNd4zWNThflq7wmnU20qPaHIMs+XN5YCSa&#10;0Hze/wDXaA+jUUsKVdopClpDPlYQhxXu9szWhKCarcRNKfK9oQtQJfyV5UA7vA4gcO4hSgFKr1vm&#10;+cGqaVMbIKHlfPnExTAgihOTMnmSesIBliik6IIrvygkqmyzqhExwkMb9fnAlBRQNOJLYhTF9Ynl&#10;KiJ1PxhWoa4/J7xLMpC5iWKlJmrVXWrU/nC1S+KCsMpSvLEyWZ65qlzSeK70DkP4bwlCZySbrcqd&#10;ItuIQpQWbVmh6i5aJi5ct115lzGB9CI4k3ykUote2yvn8oLqTnzFS8xDPr3/AFhPuhZprXZA9Y68&#10;/wC98M8fwdRXgZ9a5aVU8ZBstL/zpGE8S8OxUhc5eGTx5TvNkqGoUOYu4O8KSlJI+kBa0vWp6ebQ&#10;uqQuhN8rgJEH2W8Img+N+JSvv+Euo4GWbcQnrcAHW/I/0hSSUkFwRZuUSsBjJivHPC5YCEoxMx8U&#10;gB/ePms2rdzEuV4pJxHgmJVZf2xVEgfv3H1jjJ9pfCpXNJxiVHrE1SvanAY+dK1w3h837XO7MhzE&#10;/wAO9hMKrwuXMSZZ8WxSRx+8pH6q5eWJ/iPimMxGPx2KXxJ+KxU0zp0wnmfyGkeJzSL4fwp0ncOV&#10;fnT9P6MH7ReGIVNnYBX30hGsxg35adoxE7FTZmCwYWKJamdW5UD+lriMOuakzpEmcJiV+VN93/SE&#10;JZI4SGUhXvHmYl1TGAypD67n5RUmYmvQWJ1g4LGYVKgtBlmYAAu+5P6GOFJl04SeHRSilIUP4jbo&#10;f7eH8QwkmZjPDcdJOD8dwUsOqdI1CgdihTEd4ShUzxmdi/NNwWGwYM+WzGkqem/UiMPh5GGm+Eez&#10;HhpqwPhi5vExGIX/AOtiCLPySLDmdv8AKeII4KX8Y8Ql4fje/TI+8I+f5/5jGeFS6BisFjlmeAc2&#10;Zalj6TB/RP8ADfEJKJqVJJlKUH4atiIxc2f4ZKl4ozKZOJVIdDbF4OGwchfiGPxH3VIRWQfLoLfO&#10;JviHiUsL8RxZqEnQSH0ftHi/iGMmBMrDeGrnrdIJLAt/wImTl+easzFbByXP5/3mDwxRVLSrizHD&#10;ptYfn9Iw8mVL+84aUPS1XOFKKFhjeF5PLfmfUwyJifOy0ozfMxw5r1G7JD/OCpAKqr3sO0KlEMpd&#10;qVkJRezA6xPw6xSqVMKG17X+X9CsYoMiYyUOl2Au/r1hMuTJ7q3MKC0qpTyGUftQ5BG9rP3hSMiV&#10;gs7u94Tpo76wyUO4zvCFpVSSarEk82/OEYdc1SDpnsLW7/O0Omel9y7EwKZr03Vn0ilKlX52Pzh1&#10;C51fXvE3GeIz5eHkSnXVOUAGF3iZ4d4OqajAF0YjEmYy8ZqKW+Hu+v8AcJTJxK+GnSWrMj+e0AKx&#10;kyyiq1jfZ4qnTZkxXNaio/5FKRLWuouyRcwKcQUqE2iZWXIBDlk+oiXwpBXJluBNmIMtUxyfMfk0&#10;Sp6ZgUmdcI96X3P91UcjZSKakHbzc4TxVqZZaz6wqsAIH+HuT3jhXCR8Wau/PWAEpyfE4I/jA8sv&#10;Tz2d4Ay0pLFKlOB9YAJsk5XL1QVuxNn94wU3q1bzKV1hS6Fgu6c1lRmTWHvfT11iWuc/3qdVanlA&#10;VIL1Kamq7/swFJKJdFllq6+cfdaec7VQeIUULTQZYVVOHYwlDzBLepCKiUwzJSOaTmPeFVS8wPZL&#10;Qyi4H+HchMIWEqCxZ7mLTCpnCajUIcgJGhzZ/rFarfC1oFQJSnfm/KHRl2NswgUCpK1bqajrANEs&#10;ZMqkb/tQFX2vYCFTllN/KUHhgPFCJlUvXMPpCQFBSnYoCXETJU1TVXCzt2h0KCqe9+kOVq4Y8qD5&#10;B6wlUukKAfQVH9pUcUhNn3emrnCChEt2YcvxQhKCQVhhfKqApTZcqj8J3YwJhKkoCdVK19P1hIQo&#10;1UvXmzfWGTMmFQH3lSqkp/3hX3nzHm6xLWWsxl8QfxitEn7xacwZqYEgrVLI+9YZq4TPSg/eW8tF&#10;TRLWZTMqyq3AcxU+byaEwUFK0pexpsuLgUe7zVDLAZ3ZXvQggefNa1PeEOpiS5KBp6wUrCpt/j06&#10;mLgJzOkhDq6h4QtRFKcvVUJWC4J0pMLqQUHzKqs8EpTU+dkkvCCKh+0GHrHERLLOx3qeHUkXy7W7&#10;iAySlSd03CoTMlpouyvxc7xSE5au8NJC7WPEzN2gBKmSzXDFUBLuCPQNAba7aVx98hKnDoIs/eFo&#10;ExqcyW1HOPeVT73KE1OT7tV2jZNNmDAFofbp5oq8ySrd3ENLs/xWeBzOU8xDJAJBd9X7R95ma6Q9&#10;Q+cVH/4YBpJ92pgKe8VXJ08zmOEsrAJbQBYA/FCSQyU5WFq/2jDqS8lVpdyCnsqEPKUtD0/jHrDX&#10;Il3zOEX2EIUEFF3LF9vlEl0ilflpuTAStBcZhuYBNgTWeXrCTM3ORi7tqIKbXS+XSGp3d+faEgLF&#10;a83lsrpEyh6l2LNZ+UZphsKTek/LeEpmJUSjy5LGJPFCFNlQnRn5xVSRQbsK69dTCeGnhgquHqKu&#10;d4CUrZZFqrBPaJMtEzMrLSzqPO36wUyvMlgpSajKRfMEqg5H4a/u60hS6eZitUlDu7hJUtXciJYQ&#10;kk8SuZZkK7QJzhEoeYJzqmdHifiwpcySudUmT5SFMLk8ucJmJUJlVjSkUlW4eBwkiQvQ2/xHtVfl&#10;FM1KUzFAqdyZq35RLmvMQ/3f2cmpApc2hQLC1WYAKvy+e0fzb+ilQKTyNiP70Y7wDHKkpUurE4NZ&#10;KsJiQPiT+o5R/wDlL4NPwmM4bKnYZ58hZ6C/1G8cSdjcco01CWnw6eGO96YV4b7CeEo8PlFJQvxX&#10;HIqnqdry0fPVuxjEY7HT5uKxeKmGdiMROVVMmKO7/wAt/YSn4lU2FRv0iickt7swD7tT8j/Zl4LG&#10;rTKHjuBVgcOtaqU8UXSn1dXy/on4HFIEyRiJfDWCH13hSMCqWiWZ5X92rhuDdyP4RhhiVpUZd1Fe&#10;ZUfaJY+6NuJyaECbiETAU6AuU9xEubKnhfvZFMPUwDLUirdnB9Y/rPCy/vZCeOFLS4XTdn/nWClQ&#10;IUCxBsR/aR4hhUylzEpMtSJyakrSWcfSMTjloRLViZvEoR5EcgP8t4T4bJL4fw/DcRVmKp081zXP&#10;Sw+f+YkLmTG8K8VUnDY1C/Ik6JV9SPWJPiGAnInSZyAp0KcofY/0IV4thOItFq0KpUrvFPhPhsjD&#10;KZjOpqnq/e/hClcQSggEqWpVKUjckwPYb2ZxpxXhnhmIq8bx8pTyMbPTbgpO4QfMeY1Nx/e4vErG&#10;RCpcqojRnUWP7yYQpaElk5afLtDGSjlpcwvEYRJUFW3FHrE4zl8MhbqScyQSY4stM5vNXqGO2kUo&#10;0Fhs/NzAVMSeGlLzV77i/aPEEpMxSU4kgKmeY8oShIdSjSkbl9IlLoNPCTY3NtyYOQj9gWMFTKS/&#10;mbeDSkmnn/GFrmjLxCVI1DdDCEgUiv8Ae9P944pFjuwq7kwEzH8vOpKvSEnABSVom3WHSJQHQQmX&#10;4lVOlCwMn3eZN3h5uOly6RUy5lKkaav3Ah5eNlLmamj75XzF4WPDcLNxEx6uNiMiD2GvpBPieOXM&#10;l1VDDyxwsOn93+P+Wf8AtfdDFYtBl1q4cqmhZYh4nTpVCUrLfZ5yuNNU96vR9/rCc0ziLuE8NkWt&#10;ZT94C5glywnJdNKz/Hob94GRKu7srv2/uWwpbCofiJ8ilK5w5sf2tIc2ewtVEyU6z72e6ExLXTnr&#10;akrpRm3VD8MqOmYkIvvCZdVvOq9RP7xgqJD7BoD5ycx5GEEykoMtNI4Y83eE8Q0p9zM4+cS6LLuk&#10;jiBav3d4UpcxM0+VNZIKDAn+WnKs0ebvtC6SVJmCrQAQiU9YWf3fWCUrdT1swSlP728S+IoOu1lZ&#10;lwklS26+YRNWkKmmaMq2antCaanTqYQljpdWvzgKTOSCzU3pJ5AQTUtSmpTWnLEsKSz+ds1PrAUo&#10;LCkrMtqipIHOmKne+qE01d940Wfd82nWAghRKczXt84SA43zwUomApo3Vf0hk/v7i3KBMTYHKTqR&#10;ASisTElmZh84MpdJQrJxGuOv/MBqimcHrgGWtlU+e9P70EoBIVyS6TFS0BJl5QPeEFVwNEbv84Ek&#10;gKGtX4u0JRWk5XE7VXYQl5iifK7MsfsmFGWhZJUyiXD+sA1OrRSFqAKfWFMitA1V5lCEU1ZEv5m/&#10;90LpUVK83/H8ISVHhe4G8uukS2lslCmruQf2tofipSTcsQQYGbSwe4HpCAVqTSfcUwXGaogdXhIy&#10;2LhS8oMMPvlCxItCZqVJ9HqHcxXarRWyR2geYb5srQnOFJN31J9IS0xb+jekKSVAoo3GnLrFS1LJ&#10;1T74V0hSlglFV06U9jCUsUJ9xT1JME1VD3k6fKKjxRUrKEZgvoYanXmNIYO+ps9XeKlWJDJPm+sA&#10;1unWrQq7R76hV/5RcQFiXWyWPJMCYUqy3ch3frFwpKtfLlvvCkoNzmBuGvtAzKDcve7xlWQPk8J5&#10;q3qeqKQsP7/4P1iWNtjU5V3MZUFT9TUOcE3qfRxCA99PhDCKUE66AuPSAya6stQL0d4SpgqgbKL9&#10;4cqqyPVqDbl/GACpZS2kwGpPXTeAa1dlWf8AehLAszzH0X0hTO6rZN+doS6j5qUvv0eKipNKrczA&#10;OYIXbkxi+Yak0aQlV8x973ozoSxsKA/zMF2WQiwP3lB5gwKFNen8RfnASbKGpex/YjJLUqovme8K&#10;rJFd/JxG9YCQpSaC5U2r848xObyrWyj+seUIG93B9YYk1gujJU36xwkJWhJNRWpwlfeK1GzUZphz&#10;DYxLEsTV1BQC5GUJ/wDvg3hCUzpZEmXw533VKlEna8LdboUpjJBpLgufX1jEFE6ZIwiyFSStH3qC&#10;NSo/iiTMGKlYOXJmOZJlmtX7J+sD79T05StPmc3brCuKmbWglIXMQV72zM3p1hSpK0idMtNoZZDj&#10;4lWhSZrlYsVk1FfV4qVWH8uXIptb/wBLsW0fY9H/AMp4jip5l0y2kpCxf4ix6uPlEtKpBmGUcpso&#10;XFx6xi8PLk8ESV8Oh32H+3y/sYfHYOavD4vCTk4jDT5ZZcpaS6VDtErCY3ESpHtX4ZKTK8SwSjSr&#10;E8pyOdTH+X/oP2dFc0+URKM600oHEHIx43hvBVLT4jJl8eTw5hlKIAILEX3EIwCZ3iH9YIn/AGf7&#10;JNmqW6tGKSWvEzxnEqnlpDlK0GlBOjHX9Ixnj3iiVKC8UZWHKwwmkEuofzvHjqpksTEp8PXkZ3ew&#10;/OMXicNhUnD4nFrnJmGoNUpSuX6wJqsElnZXmCejFvzj7P4jhZmGmbVjKr9k/wBim1r6B79f8t7O&#10;+Ge12NV4f7OYjH//AG0xKTT92lJXQV6pCykJKhcBUYLC/wDTfCeHS/BvB/B5fh87G+FoMvB4yYCo&#10;tL5hAYVjzFRv/l//ALV+EY3FpaoLRKplHso2gLl4CVfZU5iOmkcKVhJ3inhEj73HYKYozglAsyVa&#10;jbUHSzRKl+NYg+z2PIHEl4sUSQeVZtz3MDESfaLw+bKN6kTwYM/FeOSZ0y/DwuHImz5rcki+423i&#10;f4N7Oqm+A+zq3lzVSVGVjvEU6MovlTva/bT++8SwxIChNRNYlnryj/4DEpVtLcv6JuFnB5c1NJ6d&#10;YGIkzUjCFWbkbvcQjAYaUFz2pUuwSqwMZkipRe2kKDBCACsqp5c4xk+xE3ErmApskuokNHhctaaw&#10;rFpdO1rj8okJTYmSlmDDaKqRURDRMpljiBD6XMKl4XDGaa6eSZfUx9u8SdPvpC0lxbnCkpGU5Q12&#10;6QkzBRSXQXN4UiVKrmoWFZC73BPyvAJBD3HXt/nvWCrEJC0ozUKXSFRxcHxcNMnOR96UpmAXIB15&#10;dLawozEIXiKGcSUzJZf3l2Po0S/tcsGShdUpdypf7NxpeDPlT1YsHIcPOlZZdVueza9NTHEEtEph&#10;SlKEBOlr/wBylCXencUj+EKtw2LZve6w1qaa3Y2/ahKiqnLSbMn5xorOWBo5Qn/EBSpyNEmEqBtu&#10;VLyRSry1OlT5n7wFlUyoI/8A1auUKQw4j5mer+EScoNN1pCiDDS6kMXSK4BWoMtdTj9esIRSpJ5l&#10;R+896ES0TVU6JRMOR4Fqpj9QIF3Jy81IhKWH3Y8yVMYBUltmN7QUy5hlgaBwKvnDoWlKfMutN5na&#10;Cl1vLFVhm7mKipB+BNPm/ahtUnVSO8AomL4YsUpSPqYqZVR+789u8JLEbbqX84lmhSlnmKQj9pW8&#10;CWVKUqr4aW7QoEKTT5Sd/wDeEKlupZTm3HzgDhnIrzNq+xMIStQVyzf4fSE/eZ0FvKwPeKJmQKvZ&#10;LvC5dLjTs3X9IIvo3Kq8LKVqp0VUS47Qh0JUfKha7t+sCtVCk/D5YIq4dQbO4f1hAzVBqBtrCSqU&#10;mXL3Y3XBHG4ZCnITd+0UUFS/xlg8FNn8yihzxISaJdQGrh1QlHGmpzVWYvrZ4Sokm/8AqvttClZk&#10;Jr1Lt+9AUhwdXSGQvrAJudO8Gxym4WFCHYBenm0hKSticqTZoJ/xDpSICphYP7iKVdjCZYQoAqya&#10;qe/xQlJQembX0j8qS1MISRmIY0bQWChZvM6VQFeSYq4pv6wVFaypdvwKveJb1LUFXqtTAlZQUrao&#10;6GOGVKUdkocoU28IHkPlpHltyi6ALt5BeE8n93X1gJLqDsx2hK0JYi2TeCguLfz1hRKVK3p3VCSA&#10;oPqgi6+hgFiga0G0DypGtWpVEtaUU7cTRJ7bx5syr6sT6QDSddfihKnNenwgQ7qSfdpNjzh6b0tr&#10;dUBS3Ss5U5sw6QBlUVWUK2I7QlATw0CzrLlUAOoEWy/k0UISqpOYKvQP2oC1ilSQ76ILwmtX3buM&#10;lh2iUHKki7MQ73cwVgUGrKU+96RLdKpjB8/kPaFUFJPwEXTcwAQ6jfpDlAULhR8tMWyrKnFKsggp&#10;FRD2qLsYyjes280Vqso5vML3vaELdaScxBXS726wA6KkZUZ3PoqLg5A1KvOTFNK5RRapYTcwgLIC&#10;loZ/ePq8GXqnyLKw7tfXWFBRTwzkQ+dZa9jrDTEKUiq3DFD/ALQMcSZOrC15ftDFKH91JgCUlRU6&#10;iiYryyud4QpUwIWu3mzTIeuZLbKxIZRbYtBAmJQWdGR1phCFTUYhSzxBh55KVlQOZl/pCpkgLBV9&#10;2JpdOfQAfztEuTPJVxC6m/N4QpSDMPv1IUridKo+0S5AkKly1ZJZdAq0KhzHe8cOegoPu7hbbj+g&#10;O4G+5Hp/lcXwVUYz7ZmZwVsArnyaF8UpkJScq1ka75XjxNbhVWJJcFwbD+zI8T8Jx2K8Ox+GWJkn&#10;FYSaZM1DEHX00MS8L7W+E4bx8SpdP2/DH7JjF6NUjyk6uX9IKh7JeMHENoVyBJH/APMePDvavAyF&#10;4WVjSuUvDTFBS5C5ailaSfSClQdKgygbgxgfajwfAS2nOQAgBKZj1Mo/lrrEzA43AkGdMErTQPdj&#10;GB8FwctEtOHQ8yjRSzrGIwgvMx//AG4B5aq/T5wlCymtWZ7ZexgBJkTEEuqUtOVbbtGMEvCow2NR&#10;LUpC6Q5UA4Keo5bxifDsUkpnYZdJdNNQ2N+f9OjbWsLW/wAt4pjZ8viSMD4ZNJBXS65qVS0fmr5f&#10;5eT4743hycEoCZgJa0VSzo01XPoNLvq0CXJw0pRAbyBwB2sO0CpKES/KGSPk0GViJMlT5TlBJcc4&#10;PiXgQGDxxduCgUzHFq9j+f1ib4X4tIMmcjyL/wDHOHNJ/vAlCVLUo5UpFSj2ipOBmqHQhx6PAmzc&#10;IulnISKlIfmP4QQQQRtoRGDxapnDw08/Z8USuhKQbgk9P1iSJU5Mz7oLQqsKq7f0rCSxNoz33Zm9&#10;YASn15QrAypaZk3Ejh1WNGx6wrF4SuahJKpkmlSlJGoo3+cYGfUZRkYxC1qekoAUKn9HjDLSq3CQ&#10;KiW5bRsfV/6CD2j7RNw0szQagpresBCJdKUGkN5fSMxzDWlmP6whKLEkh3cwxZU7GPIQyroqBufr&#10;6wm2+hsD3hh3LGpN7ik+o1/zzgXZhrZ/5PziVOH2qXVLB4NjOqV8JtbveJEopoNLYm33zCwC/lty&#10;jDzFJlS5UkcJWISoyzLp8oT327xVxDKWrWSDXsGKj15wtc8JEybMSlyUp4Tv5hr/ADeFy60TKLVy&#10;lVIV2P8AcICFGoqopCKv9UIzeVOc0GpcJIZ+n69YmqKkZsxFOaEhxblo38/FAUt3p9x1bxLUqyaa&#10;kE/WFqGVPk+GmDMSpRTo6lfkYqSP3rBvWKjWijLcvX1eMzLmLTf4Udoqcv8AQesFLlQGbyul4yFS&#10;ledWTyQmgsurMs6L/aEO1IUpuIgsUfz1gy1Kr2XsFftQQCpNHk/hVCSXd9F+7BKKrWWks8KVKUus&#10;poATpCDO4aViwmG3pBNwvQmuhBh1kSzp926Af4xMSqakAhkobPHCvXMLIWE8SUnqqAorExdD0INK&#10;VkwkywA11jzP1eBmVR5ukcNGp5iPvCopdvu9TAOdJXbN5mi6VqV7trGHTNaYldSUEeWFCp1TbLU7&#10;DXlDOota4Y9IOZaOGqphfidjFYmkIGmfzwmsgKI6hT93gEhTpPuG+vOKrpJvrmT+9CVuHKcpKbiK&#10;Shag589j1MFaQlTGyx5lxXKqQsDyHKPQGBeg8nYRVSlRl7lkmJczz/HVVUqCpTVJX5AnIkcu/wC1&#10;AcqCKdZVx21h0sefxQHPpzhlMhWxpd4l3FabqszQ6Gemk7kesJeniDQ0+bmYUoe6qrQuXMDQqJ8x&#10;MeZNWvIekecoU7+W6v0i1XEPmpuDCSp1BKeGtVIBtCVAEqCmSD7vrHD2TqNQp9xCqJYB5qe8AuHJ&#10;bLa+8JIK28xYZlfrCFEug3A3vFK0Btf5ENTSPiTlpjMEqT1u7wJlBcp5axYl03hRVLum3N7wZxyr&#10;Z1E+90i7pb/29ITyl3YaesCzkjzVXjMTbQU5i17RWailV38pgGkUqGTUhT84KWUKSzaMYTKyru+d&#10;Op6mADlmQXDnW6hSYygS1DVKb1RYOKmXobwfvADolrBJ/KBJWop5pQqtSuZMUzQkELpS5FUxucKJ&#10;SL7gPvF3TSqkEWaM8scPQLTcq6tAKKmJcu94pLdD7wg2UPeJOgj3VK6FqIUySqrM/vKc66xQLHX+&#10;TpBqKaNQQxpq5wlzNmq0BLCmKkmYbsupR4Se8TUyzxVThUn3wluUIVdk2nBdjFJSoSwlsp/xTtaF&#10;VSKKcoXMuL/iiSqolKshcVK+bQVcCXNCixUReX1HWFniqWmuqgopUpywftBUUTQlGRCyvM56at2g&#10;KLpCV+4adoE9aUfaULqQqinhJVawc62vvEtPARxjdCClRXM5t2hNSJhUjzVyShIu4A/m8SysjrWk&#10;W7b/ADhCkpCVgMwNL9YXKmy1KlLvUoVJUNe/yjETEyqxhVOhSZYHASLnU9Nv8vifsKXHDHEJ03b8&#10;zE1cuRwpksn7zhUqI3aFLWSpSjUpRLkv/cYj2M9o8V9n8C8dxCZvhuJmn7nAYo5SCdkzMvqOsJmS&#10;1JWhYqQtBqSoHcGBWkKYuH2g5WYsOscPiI4jOZdWYekYbHuP6vSaB0LXHrEiXOxCSV5lpcfd6DWE&#10;TsDi6+QVkB/SOMGcWm5spZ7RJx6JNEjGyeCpQsmtJKgPqr5QZsrwrHzEDdOFUSewg4v+pceJIFZJ&#10;k0rDa5PN9IKVgpUkspKhcc/8ti5IQmrxfxFEtS7VFEhlht/M/wDlsFhjLM2RJWJ85Ac1fCn1P5Qh&#10;pJlywh6TYj0gy0GiYmytn5vAm8XX4j+UVhbl+d7QJa3Un4NdoPjWGlKTiMA+IypqUphdLdQ7f3cn&#10;CYdBmT56qJaBvEleIwiVzhczlyWmly/m/R4pKEIe5StDGZ2hTyiEapLeXYRMxkkBC6Ss0MKnFqz6&#10;d/6JOB8RmzleHoKU4Wai6sK2yvw6f8QhasQglQBC6gNdiPWAoTAytL6waSnpzjiTZgQNa3Z/SDh8&#10;IjjTV5DMaoJ2cQmbiMyhmBWmx7QsiUHZ9GezXheMkS0BBWROShh2P8d4/qfFrHFkUiWVXK0WAJ+R&#10;Bb9YQUKBWEXF3/ppfow2i5ZLvUYKZRuTSohyr0iZ4l4hlwmHSVlam+Xq0LxCUqlYOXlw0gtYcz1P&#10;0gTECiXfOslCTvzH8iONXMmkronKIcA6+a/69/8API46SqUTStlUa2d/nC1yVYdUiUv7mVPJxc2Q&#10;9nDBvnCJcubIWtFa0HDvxVv5nOz+gvGJlSZapcmTLKitKypa1OL9j+W8TOJKSpUoJSOCyJx0TmOk&#10;JmI4aASUhHEK5xb4v9vl/cm5X7rXzQagEDQpSah84HvV/FoIlzbgDKugu/7XOCElkqcsdunWCAoa&#10;tWdP3ecTVKFZTaqkv/p2hPCUEXqNrfvJhC1FrNlBp+cI4bKOqqk2N9v94SP8OUlPkV51GEhyknKK&#10;LFXeE3qq89mpaEsoXSctV+tQjz0vc6t/qh2KQrRk01dlRJKUCUld1VeZX+8JloSE1Zy7GBmSAuxF&#10;6h+9DKukHI+YiKyVOU3VtCSFEb5DmMUiYZieeoEIQCmYTehKm4XWEhSQa7+fPaFLKEhk5cz0+sVV&#10;kdQssP0hQXLloCVvUWWV/s3hKgsvqwX+kBKrvdr1L7QU5krJzZREsVKnA/u/KK8yqvKnRu8cNNQT&#10;5tVPblAMuV938Ssz+kLmKCsg+7MvfnaAapma7m7+sEAmx92kG3lqhFqSD76GS8a28ixW5XEyZLEx&#10;B1mcQnhL7J2hK1ZltVZYq6QK3WdXpBH+qBNSQtKUk0JS4uflA4ctNbONPziVUplrtSDp3hYBFepQ&#10;9YN9YLK+61OTMn97S8UqKtMpUfJ3gFuDWHrlp+7V84zlw3kSoJp6w6zZmdaiqntBFFa5fks4MAcN&#10;IIOfrBVSXN8to+7JUF3bYQNjS6iMpgBQ8yahZoJYaNyeC2nlPSAKqd82kBQIY3UadIQqlTFWumkK&#10;WTwx5XCA/wAoSk6G7o1T1eFEHjUB82p7QkOZVWbWpv55QU3pfX4oq0TpvT2EcvoYykw6lm97K/8A&#10;iiWHCms/vJ7wBpv3hJRca80nvvBIJy3o3VCkEJBNm/xAOV4Cb31tlJhgn11MBJfKavjKX5Qh9Ehm&#10;CX9YpSmgku3KBMO4sdoa2t3yqHWAt92+OrrCSlmF3XYmCUEBU05+G9uohs+W53q5fyYpHvGrTNrr&#10;Ckgu96/Ke8S1BalrFqhcDvASohR+IKaly8ZwQlNqUmqUnuIlqQSlZS6qsvrpGa45pUz+sClDUo4f&#10;xfWAtKg6PMFEsu+8LzAV3CRYAxL4iUFiz3NXaFISVqCrTCr7soP4T/OkCZXxb3C6lGJgMsVO4UjM&#10;VdzCJeIlmlaKUKRz82sIlgKSpWWsjy/WOGlVZGY1CkiGUpT1MTdxAKicmUJ4tLdoSEcUlBY1DV+k&#10;SyspDXLW8ukTkoSUjEiglCCdRa+3eJaZvnFkqXmq7qhEtSx52ZwFgnR1X+UPOKzVM8wTUD8OaEj7&#10;uYFmpaJ7JL/hGtn+sSFEK4wQK6FFVFnveESzST8Lu77w1KhuPxRLVQkLGbSo/OJoMpkMo0FLhduc&#10;T0qSmWUzlJKE3Si507f5XBeHy/Ni8QmTaxAJzH0D/KJUiXhUSUcIVlmUtQADlXpBmy5hKUKJVLSi&#10;qm2rwpEpNEuciulmAIcH9H6/2tP6ZXhnEl+0ngUp+H4Z4tMUZsgHaViPMkdC/wCkAeJ+yXjmEWzq&#10;OGnycXK6gXB5xOw3sP7MYmRjZoMtPiXj01HDw9mqRIlkue6hHtP7b+03iOK8Rn+L+LfZMFMxC6wE&#10;yw82gbZizDlHjOF8FE1XiOH/AO6lJkuJigl6mOsfZhO8Sk45E4Sfs4mTBiK3ypo77dYw/jfjIxaJ&#10;3BQue5ZWZi7aQpMyYpU/EZ1obMLvEjHeKYdCpclVR4mYFtCR+kS8NJkYZNGQn7OgHTcQpH2fCrTM&#10;DMtAFb7frC5uFwOHkY0oKuJLQxU/wqHpEyViZc2b4cZplycWpNxyC/0P+V8MwaEFCsHgwZ7pCTXN&#10;aYr5ONf8t4p4lPklRkzhKCqbMhIXr3UYMpUpFBDMEs0TMUpSzKK0jhp3rIZvmITJrmJJ9+cghKb8&#10;3jiIxCVBYcUvT0vFMqZxZxJSWctzjEpUlU18OocIIBBsdRHiMhKQgScdOlBCfKilagw7N/dK8ZmS&#10;gvMZcpZY8IAlJ6XYw6Jb21a/RrQSuUkIBrBNynneGVlTrydoNgonLRQ7PZ/0jGYb/wBKeUszU7s3&#10;rFMlLSkH76bsiE4Xw5U/hSQ/ElzayCDuIlCeudZLq1CT/PKD/iFJvnLBMCXNmFtVUqaBVdyxq95t&#10;4rSSCC69x6QbdT+PZ4myVpyTrhdDlB1Ddj9YSZM8idIXxJE8Jpqbmn9NIw/h2On/AGfGIQAtK1Ui&#10;Zdix0/52iv7RLUT/APVGbtGRQO+vrBK1HzP1EcKW6kVeclh6n9IOJ8c8QknFjNLwCVcRc5WwbWF8&#10;T/tPDEL/AO3wMssLaGZ/DQR/WE0LXMQujgWSBca9m0gzJc6WuZOyyZa5apSQBqG+cT5E/iypf+KZ&#10;yHUZm7X9IWnC1mWjIa0BBChY/wBwEoSVE6BIcmClGHmlXIpKfrEyuXNRMRdKEoEwKf4lPb1iZ90p&#10;kCo1MFHR2HR9oeks7E7D/JJoWhJsklaAxZhmMET+HMWSVLXLlEoU9wCW2/SPvcQgBf8A6S6ZqtNt&#10;fSCMLhmnPQtax91MALm3VhBUoupV/wC5SOGt1n3CUwj7wJfzX/OFKVUKBSjlaGUulahWZeyg/aLL&#10;Iy0UIylUFRzFJeW3vQifOUKaaKBLobkYA3F92ELespXcj3DCZwWlwspVK8pB+cFSlPWcqd4ICSG5&#10;6GLoKt2BZSoUsAy3zFXvJhIUJalvZS/e/aikzLoJsdoloL0FHO5hbhNSPuvvDcwyhvbpCGmhpQvU&#10;kRWE115QU+Q+pgS5lSVKVlTak/wgS2pXMvuG6wlFRUrymlLVepjOJg95alMeHDgpJ66rh+EqYpIp&#10;4eiR1vCVrWpI/wATTIbwJlhxE8s3zhH+IR7ux7wlDBJ97+MJYEl2Cnt6bwlZsBlf4Y4IBSTfJdPe&#10;EVpqbRTO3cQmhSUke8p2PeFcd+Igvl8npHGCEVC1X5wFKU1N1fjioJJCBSUqtW3WAJxYapQLhXeJ&#10;CULlKMlPCrUny1WhCdEpJFfxmFSgv8KHGbqYAWpSFo8nwzD+1BmCWqbN0+FfyipSTJqN0+8ekeaY&#10;mWtTaVfWARMKz8kq6NGWsZn81jCZhNOfKkZmgKKX9W4kJbipC7UXMtPyjIhSPeWsaqgJoptlWk2H&#10;zgAs7a6vCVJTWpt7MYTxTf8Aa0/nrFJmG9+pgpSslPzgKFJQrKFNaFI0Vo4VYwQpTcmVV+UFIKyP&#10;xAsOrNGVnSKHWzFPSDLqsM78+8JNYCUzNNzCVpJ4ar7Ep7GLAZS6No1IVVALhr7/AHh7whspT61Q&#10;BUPLV0i4GjaM0Au3RVqoWCpZK9GtLHeKkABSh5PeVBVZAIZnZQ7wLuObwktfToYKGUGLui7QPMvd&#10;21gV/C9zrCjSpN+bkwCBU1gTqIBUSNijQGKEBJSfMQGJiuyBomtTq6umKr9VDQxLWJgUHpzOFDeF&#10;zZYJUOVna0E2KvNZd0HrBExKQNHKGv0h2c00XcU9HgJIUDophUPnB4ZWE1Pw+cOlKX1SNjHV2O4h&#10;ClhcxIzICNJbXsILVganbWGViVtw6Ve4E+sISEKlSkqr4liJkZUqSE5aSHrflCgpWt6SKlfMmAJi&#10;lIDErWMyuzQHUVpqZO4N9YQSqXMe591QhdSWShORbsFP1ic8uWh759F32McVSCurze83Uwm4pK3u&#10;qki5Z4ZE6XX5NGe3xQF12kGideqWnr3EFK5v2laPvJIWsynf4lxj8CsqExE15QrZ6g8cdKiZj0qG&#10;7QFrQF86nq+UIlpASNd4M6jOhJRUbVPAxOHlzPs+KmTDNJuiWt3b1c/3icTOlKRh+KEolrSxnc4W&#10;VSdqSkZQtKfKHF/lHFkylJke+i6whnc1G/8Ab8MnT5b4XDEqmTSHTLUoFKfzMIVJM1ctQqSXYHq3&#10;0gSaBnFKht3aMBjJSUnjTjWoeaXUDY/JP9mV4hikFHhdVgxqn3/L84oT4VKammYsyHmzOp3hSJmC&#10;lorH3a6G4dtQP1hSwFz/AA8zKBPp/wAInQK/R/7GL8DlqbH+C+Nzl4qWTdSMQ0yWoDlqPSGNwfUR&#10;4H7Y4HBkyZuNSqakPwUTQSRWPUkRgPCZ2DT9rxC0y+InOEIADv8ATWMLLHBRieGHLMovr+UTcJhU&#10;zEy0B+N7quTGFBc5TBRJB/SD9imLSuVcUEtCMN46FKXMmUu7qTGIkrkYZc2dIrkzigKexLH5x4l4&#10;HiUkHCTyJSiCBMQXpI/L0/yeDwxDpmzwFjmnVX0BjGTmSAZ5SKdGSaU/kP8ALYrxEMcRi8atKjuk&#10;CZMS3/sT/QnxDBoqm4NLTKQSpLOUFv50hOAmSR4dhULbEY7EKaUlvg3c/wA8oGG8HxqaJMvzhBeY&#10;o6/rE1a0VcBVU6cUEVLHmPrGJUmmQn7OuldLBWruY8XUkuFeJz1A6gvNV/dYGXPQgLOHrpset4UF&#10;ICTq25gjE4dCk68oMqQkSpb/AHfwnm8Valim36RjUAOeNQKRmVYM/W8IUtL8bPMs/EJNultL3tAQ&#10;JCUlO9FL+sZggjVxs0cPT/6KEpMwC+RzYdBHmUlGlVXm7QAZxINm5xULDlzhiSQnZ7CF4qVLHHw8&#10;ysEWqQRm/j6QFJJSpJqSpJYg6xLlLxS/EMKhglE9X3iBbRTdP94lpm4HGItSV2UE7/HDSMJigmr3&#10;glHyzfnExGFxAwOHUKUhP3k1D7hX8XhWKx2JnYvEL803ETDNXv8ATW39BJmLJIpLqc+sUz5wWoE/&#10;crl6JSA1J631h5K5knDo/wAJD0qFrk9/7iiU1vMT7rxKSqU6g5XNpNU7l6DkP94WoSk8SulSKGqb&#10;SKDSlT/eEXHrAEuWH0rIB+QicjhyVLCCpKpgtMLWdLfJormyChGj/wARrt/nkmYKOEaEIDqr6vCg&#10;XT7lB36xTMNStUV/wiWCi/xNp3VE2/4vxQJqVBxlKPcT2TFSaVmqhZVqIUayL6XI9FQky3pHlChe&#10;ChqazUSl7+scFH7O1P8AqhnyAZVVZU/vQkCaDd1UoNfo8CkqrampXlV0gGUtAUzLRWSpLcolspCC&#10;zKLa94kJmVGt+GQjM+1SYJUh5pVbhppT+9CaEFHuqml6j0goUErX8QBChBdpaPcaw/e5wlSTLUpH&#10;v6fJJiVxJSHGqxYoipNQ2qWql+kUkh/NbQwhqFTBl8vkgMmpZ934oTxzXmaV+Bo4c0FIqqCq3TCS&#10;Co1nU7djEt2lp30VX6xUmZpYo1rc84TLzBXu5rdYllQoP4mB6XjicRakIN5e5ikOEKDnZ/WKRlL5&#10;fi+ccOsrUi7J3fpFZls3/thABSQ9KlWv6QPuwpBTWlScz+rw5yzKqimmoD1hC3WWyrT5oSZKaEpT&#10;QQlDHupUBUwmlOjfeMf2dYA4gNYespLHsYCkAFRyUNWo9XgmlJU7FHlq6BoSEpZ+Ssw/Zj7msuaF&#10;n4jCZqrBJqV7yvUwlSa3rrArqPpDKdS7+a9XpHnpKFOmVVTLPpChUV3ZKWYS4VLmCpYGvlb0hBUG&#10;ATTkQwVD5QfcdhVAICAdQq5pgPSczfihIdQGvrACUBIajQgLgol5pfvlZsntAlhRSNiEsSesFdSF&#10;UnbWEAZFEPVqiErlnOhwQTZUJws10EWT1qga01WAuI4hCkfhDwAKk6l3d4C1Ke+rQpR10sr9IpmJ&#10;HrrAXSz5AXdolyJcxKig0qC7JvyEZSy+kJFILeeqzQoIaoFqS6KYz3IF21EByAF+rxLTTmXYHzEw&#10;Kgb5S9ye0FIUpTWUPihBDaM93TCrF6mKiXeJaQGKr1myT3haTUCVXTci3IQAHG6abE94SrhjKfj0&#10;fl1hLOiWb5g5B3DxMAUXXuCQObekShOUJuYmonKmPuwRZ/M4PKAouL3sHMGxAP8AqX1hgpqr1EQC&#10;rJ7tWoPV+sFYUAQl9WJhABQEu6abFfWKkya5i7KJzEesKdKEh6NQlKCNGjI6kaLKlVoLXjMmkquC&#10;AwPq8MULAN32VDhQYerd4KVW/wDqlHl6QG4sulZAytxG5XhSwhS1JXwy3kLnU2jiLVdFijVKeUKR&#10;QqXQl5MxLJrq1gVEVNlFJKyHvvBQiXZ/NLTaYdXMS0BCUy5lU2fOXOJkyyqzAdXP1hPieCxAnzsH&#10;N++pSRImPa59PRhrBQqfLkYzKpUsvLC3EFUomY+esFyAeUOtJRdq9au0Lk2EsJtq5hp1J4qaFV2T&#10;bmIMw08BU4ollKiojVn+XP8Au8KVSzIQ1Zl7BwGaJUtaBQos4SHX0JjEKWhaGzS+D5VvZidbdIxE&#10;oAgS5ykJCgQpgbP/AGcPgcMgzJ+Jm8KWkXJeJWKKOFOWeMtarrWUjX6QjD4xCVpk5UlYY26wRhZb&#10;V/DcJ9YUrFS04mtCkLSsVAPGIwSkkSworkHXL36f0+G+BYVKlHFTnnlIcolpur9B3UIw+HlSaJeD&#10;k0GgZVMBoI+zLWg4iTZdanAe14yKQa9kqjEy+Gkr4ayxTVtvGJwczz4aeqSr90kf04fx/AA4jBzW&#10;wvjHh1TJx2HJzDlULlJ5xI8b9mfEZOOw0xA40pK2xWCW15c6Xqk94onS0TEu9K01CFowkgTsSFDg&#10;pby84wHhXjSlYEi4TNyib+z84Sufi5KZ2ILIC1Ulb20gYjw51YfRa0Nn7mDgky0KUJTLTtpc84Vj&#10;Zcz7KqV/hIBzlg7kawfBcfNlqJvKLlShy+ceG+1OHkkDGr4OJWLJDjf1SP8AV/k/aL2nlICMD7Oe&#10;HTJv2paikJxBS8tKfR/mIf8AyqfD/BsHMxeIIrUEB0yxzUYmezniMuag08Z1uJfEKlKIA7qV/RMw&#10;89AmSpyeHMQq4UDEzEeC4WbMwWNNQOHTUt/hI6RI/reSfCvDUZqp1ScTMH4U9f1hGA8PlpkyU/4s&#10;1V5szqVR4hjDM/7ibKVhPC0VZpk6YKAewe7bPDkkk6nUn+4w+Bw4JmYiaEaPSDqT2gUSlz5rA8WY&#10;kLYkA2HSBg8WtRCFcmEJmylONzqexhZUuizK2MFSVJKUln95fKFY3GrKZSBlqNAm8kp3cxJnTEBX&#10;GxCsTMQczDQD0y/KJZTLQFcN2pYCHKeiuQaCpja3Qwtd3TzulL9YHFnVBN1MHa28J+8q37PpEqlY&#10;o0WqpqeYhNJcac2h7toEjZ+cTpcxLFcklZUl03DAfSMRJGkqcqXyOUkfp/dOTfnqT/al4aWQCs+Y&#10;6J6wSuyl3KWdNmZolhQKr0UuzP8AF/GAaF2NSNm9f0ghrdmMKKgSj3tlKtr/AMQEy65g8w2OmnpA&#10;E1JKa3OoF+fziZLAAAVkYuFDY+v+d4fCQ1L1vmTfQRKAy7EhxCpkoJaZlUCyqWhI4YNJft/vCFOQ&#10;haSDxLqUe8CkTCCszKOKWVVvCFTEjh2e9rnZQgMwltkFOYF/eMJYFZr8lWVTddjBVMlrlTKqCip2&#10;vrDu9aWLByr4oQhNKkqTesUHnH2k6tTlnUoRT5hSdYZBCS9ZrF4TMkq8yiVuk5qecAulL+V/KP1E&#10;LKEVIZ1LqVNCOxgTa70sxsmH935/WAKxp+8YAZpel3eEjb8F2+cOtKlA2zOPlAzGhGZphLN0hPBS&#10;avdVVeECXSFrT5jkq9IHGliWsWKTtFFACVHzqFRT+yowVFa6RZKeSngJUlpYNWe+8HPWo5SFDy9R&#10;CUqSkVJKqkkkTRs0CpJSunf3fWAdC7hlKKT1G0KGS6WUwipy+pq8xEcGXShVzXuOhMKKlHVirzO9&#10;+0HRlKrNV1RLrFQWHHI+sIQVqKVeWsG3fnAKJJCjlekPDkqqCfKPM/UwEzAeYNRTeFBXk3NXmN9o&#10;pqYi+bRF9IbR/wDyA1K/03iy1OlWaYVBx6QhlLze/wASlJ+v0iWlF1b05av94Smani7p11/WEprU&#10;EaacEdtYZCqs2mmnWHrApDlKy+pik5Xu+hhMukBNORZ1JEOSsiYp9BSntaE/EQ/4lQ6hUnyubv8A&#10;vQpMpNvhSNf2oUK/vE3p5vBCg24a0XzN8hFRsTl5CCpISahQa7j1iWEqa2bMz9IKEcMhZpKlXA7G&#10;AEZact1U6QiTiAUXepdytusBSTXy2PPSAC45bvzeEpezsG2ga1E/tE+kFeY7B7fSEYeQiosQtY0E&#10;JK0ivmmAshR2qB0gi/5lMUTEqyWukpVa8AMs/wDupgCy5Z81hTBppHpf0hIJmhO2V4Tlaq17lUCp&#10;3/YY+sDY9tepg1FJpVuWD9DCmKnd7is+hhK0hj2sX5wU0hNSWVXZReEAqanOzOzbQVJrTX5m8pgF&#10;vuhq90DtGimGmdxFkv8Ava9YBzlrG980aZqbbn84RKKErUsP+Lu0KrCuVLO/WBNqCQkkMUVFUNLK&#10;k0B8mfiPq4j71AL5gwKQmAsBVQyt5EKj7xAloSWQUKJr55v13gBinO6EoU4T0V3iWmhQPmmLDpik&#10;Mm1RSr/ydTEtRAq0zPSHswglKQTNWUkUlCna7iCESgopVQDU6VW2eONMlgKSvhUSFhKgTo4iv7Qi&#10;kL4SxUypZ5VQAiXMPDU73W7/AIjF+IgInENegm75hBwzFa5P3go+6SBplVvBn4VUxPAmVS58twZZ&#10;2zRhJn2ubOnLkhc3jrBUfWDUoqT625sISmaB3Wc3ygSUhKkVFIu4V3jHTE4ZlSJPGWrRKKCDb5f3&#10;Q+x4SdOFVJmJR92l+aokImzOJPCBKbdNIEIdLrQHejX1ifjcQlCilVEtCnU6zZI+t4mTltVNWZim&#10;sHUXLfP+zLQpNf2XDcSk+XMrU9m+sLlqYJ0QnQJ/SMNMwkucJcy4mSFMC5ZoRKmqmqBXwymaKgmz&#10;WMUTAWVYgXHaPDpxTw5iq0UMwYsX+n1/p8Zxk+WmYrw7wlJlVXpMxSv/AKwfKJklSRStJBtzjEyk&#10;oxmJwWKxH3af/DMuXBU1rMX6RgZU3CLkYda2XM8yLMGBicpVKimUSUqBIXbnHtEilKafElABFkiw&#10;/sJ8Q9nvGfEvBcYkv9o8Oxa8KtTXFTeYdDEuWfaz7Xw7BWK8Mwy5iv2iEB/W8eH+O+1+IE/xfxaW&#10;J9KEhEqUhrBI7lXyj/pr4xi8d/V8lPtMcFipws8syyvMeQbU2EeGYLwbxHETcPg/Dk4gz5WJUErV&#10;M0btR9Y+0eH+OYyfLd5mFx89WLkTP9Rt6R4p7YTZ5keKiSuUMPqCtLhQr1YsGhfiXtPjpqsVj8YR&#10;JRMJZCCSNNO3Roxvi2Cmy5y0SAtAQQwJPLo8eNYzxChM/wAMAn4CYo0niu6UjuQPr/k1YRE/EycL&#10;4r4mZi5AmUyMSmUlIJp6FnfkP8tj5eNl4YTsRw1InTlUzFIBYgdBv+3E7xPA/ZpX2ZHGrlMJsLwi&#10;cVJl4+SqgyVLYzOo/sTvFfaTxKTgMJIzsqbTPnHZKE6kmwAG5EfaWXhPAPDnk+C+HVeRO82Z+NX0&#10;Hr/aEuVLXNWqyUS0lalekBYwipCFGlKsQ8sqP7OvzgqXMRKWC3D4ZW3JzC8ZPWmfjTLKFKXItJD6&#10;JH59oMtwoMySoEN3ifPC1kyhxHvC5OKnlMqWaVKWsSkjaEmZ4nKUQXKOOADE3+rpC/E5x8iArhSE&#10;ltVTP4PHG8Snn7PLJOFwUsn7Phn5Dc9fyjipl1plhKHsWcubeg+cSTSPILkflFITBoLHVtjE5MyW&#10;zXfaxYGFypSZq5gmsSv3+npBmTF0S1GyeXR4lgaixc5T1/hCDM/xKfLqe5MEIFnftBelZpKOdL31&#10;jxCzNilo5+XK/q39yBbKGskJ/tpxkyWhc2d5F68IWt66/wAWjOjMA1KUtvDplUjW+pgkhz+xGWWl&#10;67kiynhiQE1UhZYVdBAVp+HdMUrUlTFzVcdIQipIoQpV8lVwGA/nT/NltOWp+f8AQtiRUauh6QkU&#10;Et5tCPWBwwQDYt5/QwUqS1N82b/3RklgKKfMrQ9YSZqHPImpMKStP3YRkzZF3+cJBrpK2o2T3iaC&#10;UoTrcC3brFbV+66kjN+7DlRSV/Dt1TBWVuUDMffgEim12cE9U7RdJt5d1erQlkKqZ0nRoSiaorXM&#10;NWjgevOK1GjNSylZF/zyhKiEvpa9oAUsoHwXAhkpRkHva+kKU5LfzpC5ZeW2dK9Qe28XW6emkBRz&#10;JNubRWlhTl7RSpDzUZEzF7QoFRCPeRV/vDoLp0MJP3ifdVU6vWCWKym182kGaklJBep9TCFTFZNN&#10;7QFOadOK7pMe+Q1eoUD15xLWE1VJsRloeMiikLSydwILouAXV7yzCVFC2dqfeMLSotV8Q8vz/SAf&#10;MnyjZFvxawnj5KPIajbo5iWaqfyPSFCpSVKP3fDTdMICplS1moqpsn3s0VSluXumYlv1h8ShF0u4&#10;WUkcooMwtTWkBm+msJVXLlPlapgsD6/OAlSqw9DP5eyoJqVZVBJ5cw8IvxJvuK5fE8I4apgIVw1D&#10;V23eBQpKpgFJOnz6wLuFXfVRPWHAFJJ/ahHvB+4T1gSwXUnSq6R2j7xT7Dm8FAKr3uIumh7au0WU&#10;X0HxKhqahupT5T3gZ1hvhD1dDCFV3OVCLhoSJj57O9vQQkqBCElqhavuYdfkR5EE5jFTU3OV7Kvv&#10;EukprF5Ych+bQkkrA6bx98Fr5rJaiE/eOSt8t2toIRwkFVvfBqEcOWaGO+qYOcEqDFzFOcNu1UGp&#10;TNz3gqUQfxHzGAs1Dax17iHqL/hsDFTMlRduZ6GKhKUwt7rGBVqlOlRUkQn3jspNyISsoJK7Xt6w&#10;0wu9hzhlVMVXuQz3eCtKBS7Os0lL2vCgZolpZmUKknqD1hEzhhJ8lTO7GBmJquqqWxS3XWAsFYvd&#10;0kP27wFCXKlpqcpqb0frBCghI+F639YBQoylPdtI8wcXdTGqHUoVPZQ1jKSXVvc9nhwAX8qJZZXr&#10;FSkFv/vmvWFjjTKJiXSAH1LnNB+zS2l+RSgySpje5vDrKZssikapCTtCkIsdfiBOgtElAQy3JrCC&#10;Ke6vSFz/ALRMW8xqdhCB5ledPuqvHBIUylcQhYq0vv8ASJnDTxE+QVJCb8jvCpaFWTfor16RhypU&#10;uYqogmXYHkCecZUClS7lGcpexdPzhckzCsrNefKlTaX27wsJUsCZ/iIFwknmeUImImS0LLpAklSu&#10;OV2UGhCJaVolJLNYoUef568owmIwk08fDq4ExN0tTYweIVDlplgLmLKm1HK386wldJqd6xmIjxjE&#10;LUpSpmFUEfeU0E2Bb5f3KcRjZR+wSlJyLBHHJvbp+bwJeDky5Mmjho4SBZumzdYROwhpzZ0s1UIr&#10;QmpPvfF0aDJxZXKSqbxETEhik6gt+m8KwuIuLmTMakrD8v7P2Waqk4/w1SJezlJ0/wDd/RMwOICe&#10;InNIWrRJ694nLxPDBTNKwkXQqE8J6ETKadX9Y8E8NRMTMmYbAqnT9Kk1EUv/AO75f04jwvGzEyf/&#10;AJj8N+x4Va2AXNlmtKPV1fL+iWvFoCMVKsmeEuojkYky0oROxEsMlZFP0jxnx/xbFIlYbB4OasVa&#10;LUQQkDueUeJeJKqBx+Om4ulRqUniLUoD0f6f2US0JKlrWEISNVE2AEezmCxP/wBMSvDEcXoVZ/1j&#10;wbxGUFq/qf2hE2aEy6ss2UuWSTs1o8K9psTKxEzDTVrwUzGYgMVkGmUAfesnXr3MYHFYmVw5PiMr&#10;jYQlV5iQ1/qPnHi07BSVBcsTRi1rlGaZsxyS3baMdjvEJCly8NIKZKJySkzVl0pDHc6cowntZLX4&#10;hg/ZCqcvFmZNX9kxOtKJaTbUkA9IMu/33jeGTbSy3/SOF4gB9nnWM2gKVKI0b5wiZIUMVhMQo/Z5&#10;so1qPIHrHb/IeGYAIo/q/ApROH/1SYAtf6f5SXiwmXgMHNFSZk8Fc9QsxEvkX3MFczxSfxdLISgD&#10;ll1j+sPDVL8RRINdeFBw+Lk/s3u13YjTSFeEf1muQEDgrVwqMUNr7fSJfiHhPieNkeKTZwPGlzzX&#10;iFGwC/i/etGHkeMSPt2JEkFVWnpEqTN8EmGdOvTICVEAa3Km3ELw/s94OMLPWCBjMcsEyi2tCdfm&#10;ImeJe0ni2L8TxC1lSRPmkyZLuWQjQM+uvX+1LweEllSlllTGdMrqflpCQMOhWJYcSZNTnnEc/V7b&#10;PFpAFAbYVf8AEZpab2yDN6qj7tFL9PNAmICaRbtE1KV0GgjobXhOHlTTNxCp5nL8rSk3T3uTb9k/&#10;2MXiFKSucrE2GvBYJAq77d4kX923T+lcwS3XottVcoM+ghS5rKS3lPOFYZQWqZqGAt1gqlJdAUEO&#10;UZvXaJUtdNaE3I69IIQcr3Ox5vClSimughFam2sFRiZswpK5k5SlFN03O39/hMMpBmIXMzhnsATE&#10;pMuXmUyxYva0VTEit2DawnQBPoTD0fMM8KKZY584oWmq/prCJcuWoXdSrhJYc40QUptu8KaQkzBN&#10;q426dbP+n+dRLUAtay9/d5wmYJTg+8hdjHCQGJtWkPT1hwlJJyqUlwO8IeYFNlzikNATULlsycph&#10;NNKuf4YBItoVVUgd4qKqk7U3ESjXWVZqafJeJa1Jlo2QvfWJqVFaFeapSXR3qgqSRwklqPNMVzUn&#10;pCFOAPKzn9YVSVUaJf7t26Qi7BQYjzKJMAzEoSlScuqlwFMaNK2t6wlNRpfKwdUD3nN/50gskNsT&#10;cw4zv8Q8veElpZINijMIZwTqQcrRSMp0OZyYBrpUldVKbqVT+HeK6UgTAx0Sr/VzhVOWWBQT7yYl&#10;1/eZCE/i6K/+yhQS8gyrLlBFAblBXQBKCGKUqv3Y6wMQgGkmlJWmz/swl89fmYeS+0XWVEDLSkU/&#10;vKiWlIOYPSxaE8R9L1ZQoiASWLuAeUZCpA/H5u8KTNqbmDmVCBLSopAzJSWA6dYQlmbazH+esOpi&#10;2ZNacyIBUs06lIsVRUmWmWjz1ar+UcUoUROFnyqPUpbSAuc65SRu6kHkIRNRQgLTS6KRw4l1S1ov&#10;5szq/SDSpkLFVNBrHpvFLqZNirWd/piWQpYCLVq1TAmLUvKqlCq9IIWoO7ZRZMJWUOZa2rLiuKlI&#10;+7UKkEW12gilV7pe7QFuAXa+sEA33TYwoksk3zPV841qc6+Z41Vb/SIcqUoeYK2+cSy8xFZ21v0h&#10;RUFOsvm1HaHlodOpq8wfnCXWknXLoY4lSUrr8tNdMB0Jb3VZiVdYHFczAlwGcJhFIpPkOR4oQqmo&#10;udn7wmWgILJYL1Gu0JdiSXr5Q6rsWBH+IO8KWrzANUE6wk1D9qAtRUu75d485ArcMYsBazm4TDbA&#10;bKIHXNATYAHsTDGpjfWMqM3nddnaKdS9XN+bQFUWdtdIUlVgb2TpCCFTXRumz94CVJJL1FTXTvDo&#10;DoA8qwA7fX5wKZjcS7M6fSEj3F3Nacx9YFakhKbF9uTRYWTrTmf1gtLLKVdvegAOnanb1ihJKV01&#10;XcpTfSAac+j0OIyJNSi4ABq+cJmLQeKLNTUtHrAUpVhaydephJUV0fgQSTEnN92tZSSr7pMv05wh&#10;C3me8i1Lv/OsXUpFLsblJ6PA3SLEHX0gVKKgu/3eVRhE/gqnUIpuP8G9zFKuIHNUmzU31eELmEqK&#10;nPnNoPFSJZq+PLMtq+/YwXqkIaxOkz12hXCTKXpMsvi0VHUQFTMMk3oa4UX0X6amBxAH/wAFC+C/&#10;DcXJUd+USBISMWiVqJwpnH8QLwkfZCuaqSFImSlsuVe/FF+up2j+rvFZiv6txSwmSoIq+zLUWJ5s&#10;YTiMPipc8TvvJSpSgy+ZgLqpPlF/P0gterMt/KgA84w/gvhsv7Rx5oTiJ0kOENmYn0u8TJM0ETJa&#10;6FDt/bwmCSlSuNNZdIKiEi6v56xJVQuWlASElaKQX0YRSpJapl7PCNO6t/WCZSUqHutf1MfgNzZ3&#10;O38tEzGyZT43Dp4gXS6i2ofq39nwzx/wxZl4zwzFJxEtiwmMcyFdFBx6xhfE8FMEnH0UY/AryTJM&#10;wWUP5/KCEA/DoWFnuYUiWklQOfo8K8a8axEqWtDmRhvNPxExsoSmPEvaHxA/fY+eVol+7IR7iB2+&#10;pf8Apw+Nwc5eHxWFmpxGHnyjTMkrTdKh2iV4F7cL+x+OYYIkI8TRKJwviA0Cl/Cq14ScH4phlGZ8&#10;Ex2g472k9psAqeEFUvCSp32zH4gjZEoXeP6swMpXhXslhJ3EwuBNp+NOomT7troB/aw+KltxMPOR&#10;PRVdLoUFD8o8B8dwExM3CeJ+FycVLUnTMgOPQuPSF4XHYaRi8NNDTJGJlCdKX3SY8G/6T+x/swjD&#10;qQpPi322RhjLw8pNyUy2F+vrHs97AeIpXhBhF4fAqmTlVzFKmzOEVE7Uv5eseLezHsx4Xh5QwvgS&#10;pWBlSpVSpk1KbTFHdRLmo848Ake1XiqE/b8YBOwSJgfAoPnWezquRvHs1hPCJQk+HyvDEDDpG45+&#10;sezvsXJmIX4hjMb/AFvjJepkyZYKUPyqWQf3T/RVJXZ3XLN0L7xiZk7G/YsVmXJw6xUiYo3ACv01&#10;hpiFIVqygx/vsHLFmnCaos7BGY/l9YxeJeoTZ6lIP4fdHoG/ya8RNwUzGYXAnKlvu+JZTk/hsW6x&#10;KkqRwzLQwuwDDnDBR4mq/eQIEtctKgvajKp7GFe0/geG4eNljiYiXKSwnyw5Vbnq29oStJpUhVST&#10;uGiUnxTEJQuRLddaAmttgeu0DE+G4dUqRLk8PiLTSqfu7dP1/ty5ElBXNmqoQkXJeJSUYZCsSsJV&#10;icTwgJpe91dHLCFKmoLk5TD2VtcfrBAIS1js0au1xBTKJb5iFhZNwU2cKjDYmXJVw1BcqbNZxqko&#10;BPqfn/Y8QwBCalzkT3NjmFNj+5Eggvb+lSFipKxSobGFTsAhSgoeRAzSt9Yrxw4Ujda3rUAY+yYS&#10;WhU8/wCJNso9nh6AM1uatoGliz2eBJyzcXj/ALqSzHh1ak9g5/yEpCkg/clTuxSxRp84kAJpoSA3&#10;LrDBnG7u8XT16esCpm16iFIpDm1ZYQqYNX0FhAUUP9HglRCpjuhsw7RNKCUqZwEqpLi+nXT1i/8A&#10;nKpbctXV6CJdRLKDF70d4d2HKt64SVEd7xRNmcUrU6fKlI6c4Slak5vIHOb9mHLl02U+nWM5KVDy&#10;e8lXWKbpN92T9YfhqCh91Y6w5NjoHuY9+t8t7GKlFJQ2pVumAJRWFb5bdhEuU+cIzF3aDWVJSNUo&#10;zIB/ah0TDUMt/KOukCWpxMAd6fP1MAIqfptFRUX0t/8AXRUk5nu+kMgvX9P0imka0ld4un93VXd4&#10;qAY1abiHUqxvXvC8KtKlBaKpMzUr7QtLqlpOxss84CkJCSkNezxWpOmrE133hNMwzFBlDhu1/igJ&#10;4a1e4pFPxWcPAQoEXemuEGQKFD7s/eVKJeCkhJmJtdNSkesKJQiY5960JmJlhpiuEpPnKW5CCkky&#10;wjoUlXUQpSiWCrVkuIUpOYef/EdKT0hEwZn81aqSnsN4cqVcMnVKUQp1ipJZKQ9oEoLqT+O1MUcP&#10;M9cuYWoV6u0ELSpKiKaRlT+JkaQMpFBYUPUBzhM5JUkJU2fUdYSqbNqEu9FJClftawZ0uWRNRd6r&#10;r/ZgTEpOZOcE1U/xMCXSqtWtvLfeEsoKVrcEAxSSeZoJY/vQTmGWmkuUnrAQQCVZd3EDPNWVf+Ne&#10;VPpAWklJ/OBf8LfDeNx1Z6Ycuob/AMYGawsxv6wr4xapUIl1KO70O8BKchFtbr7wUhKSdVlVwO0I&#10;KkGlqCTqPSGJKgPR4KwgA7uCWjIUp95VSGPoYdRStRTVTquH4RDZukBR16aJh+ZYfED1i3mPzgBd&#10;ieQFTwkswVYfjaACpQfZABAipTWDUTPzgMK38rOpCYulKyPNskdoTcfhItANS1LUfLo3rAJrBpqy&#10;lgYDTAF68LR+8KXMBVegJUGSnqO8JCRwy3qenKFD747L1P8AtAJQ27k2PJy8JYcFUmxuVCa5d3gl&#10;QrmOyXW49I4RqCial7v0eEqNZOinLCC2g13btFrDraKrHlufnFwpL5VN5opR5nYK94w5StKUa1oA&#10;/npDoAfTNpCqqZUympSa2T6CAsqUpSVE5Htfk8SiZSktquzp6GCCCQDxHpul+cHhIR+EDKD32hD0&#10;kdWcQhJyjWn4+nKGEg1+4u4CYQaBxGzr91PP/mBJMkTT76FJcI/e5xTQpIZ6DkB7wuWeJMlhNYX7&#10;uazRIUUA8ErlkVfdMfiTo/XaEcEJ8zv7geKpCpcrETyU8UCrihmZv12hJn4ciZggutNCkoW9io9b&#10;W79oMxLplKUUyq7qU12+o6X1gS5U5U/DJXeXinUoPsFfxeMNIxfhZQSrhnhTitKnsLW35c4KZclU&#10;hM3RT5h0KtfnCVYhlFQuLNrrziVj8IlPnWDtXZ2hi4IsxsR/axSlyUzJeFkoUCoO9ySB8k/SChMo&#10;VJ6Fh0ibi1S6VSkmZnFucUpmpN/MFvU8SJc1fDTMU3nH3nQQJyAVBY0FiNImS+HmoIzALCraNHiu&#10;DP8A4cYv3aWqzM3R/wCwpH3qMNJI4kxCQxJ2q+XzgYj2axM+QtE2qepS/wDFdtU+jCKMbghjEoNX&#10;EC6arNeJ39Q+zuETjigoTPnqVNWh3zBP6OO8TMV7UYvGYjHOVJRiiQmQFbS07Dty/sLowsyfgMAa&#10;8Sf/ABKNix/NusIk4uVIlUC5WmkI6vHD8O8RxSJRVQTLxi3vqHfQxP8AaDBqxM+VXxMYmfNM4pT8&#10;QUb25Hl/cTP+mPj+JlyUTpxxfstiJqmClrJVOwp7+ZPc/wBBxEiRh1Y0S+HKnTEgLS/42f0jDe02&#10;FScZ40jGVJnYR0rL6o+gKTzTrEjB4n2YlzvEl4YYXB47xRAwctKWpE2cvV23FoR7Uf8AVL2lne0v&#10;iBm/a1+HYRRTgKyahLNQehPwpsYn+M+Lz5GBwOBkfZ/DsEm0zFzAn7qRJRqdPQR4r7U+MrfF+Jz+&#10;IJIUVScJLFpcmX+FIYd3O/8AY/q/FyJUyUD91iUp/wC6kdoCMFMOPBl8V5ElVQ51J6QxsQWbcf3n&#10;iOJWukysEUSg3nXMyi/z/wApgcdPwyftHiUlOIWtSc6ioBar8s0YnxDAy74RHEXSM8YjwzFfaOIM&#10;R9nCky8pKiw62trEiSiaqbM+FrDm5jEpxKEzhPw5CEHKpHV4xsiX5JGLmSUbsErUkflHL+kABydN&#10;yYM7DeFYtcoGkrUjhDR/ehP/AGQzeXO77wpWJ8MxISjVSEcQX+sEEMRrsRExQkcUgplS1qelPvK+&#10;lMSXkoehzo6tLk6xUJgyio7QJKnlpC6UqGp3hVayhW4dyvleEkTlc3qd+kC5KdAxc9ocveynYxiE&#10;JlJqmIJCgmogi4L+nzhctYZctVChyIsf6cH4giYpMjihGKSFEJUjqOmsIlJxCVomSkqQp7Of4v8A&#10;2aUv+1yiqcpK1u7bj0gG5VSckTcS6ZaMOK1uGHMvE3gKJweCJkyHLlarVq+jDt/kMCsz+AFTRLKq&#10;aq6iGH5X6QilfEPBBKiXJdoD+/11vHmLaXgNd/n6wUi3aFkKYu99T0glai3w+6OUA6qdhZxYbjWJ&#10;aEhMtM7KpkNVZyz8+nP/ADn+0IbLSNkjcQEy1F63XyVDUBXvdLQo8MEA/CS0FcwBKEilAApo5mKg&#10;EMT93Ubn0gTZORQsUqVBOUqVq1yqCChf+q4MGlYZqClV4QpQNLsczKV6Qyqm91k2HrDNVL5uEnSE&#10;AsUIt+P/AFQgcQTFr8qGFX+qFGYQhXkR731hJlA6Z6f5eHFl+V2zCHXMqB3oLiAVAqQg894C7qGj&#10;couG+ivWFJlb784QpQAV5SN4FDIQ2YHMpXrBqL+7QjRMIQlCaffNdFMJWpYYeVrv6wlgC5t0jzUH&#10;yqqdVcEKAyZaiM+X4TCjxFv+xlVBnGWZletRGWE/dpdanKud4qSEozMqllg+u0IHDAoXUqYnzE9X&#10;1iqozH0tlHrCTxVJXUXLWIfRUUhWnmoGsAVKKUeZyB/q3iksQnPV5piYBfXLT/tAuEkpqSBZoTxQ&#10;oEmmoZt9bQVnyIOqvIrr1iniS+GgVIyklZe9McWXZFWYbHlFaw50oNpT/lEqtKi/wKdv2jDLBQj/&#10;ANqv2lQalkJ0+736wuc6ZiXpD1JVM9TArIlV5JdBpBqLt1gusgfAbqPrCaj0bWuAyClW2bXryjzF&#10;Kk63vDFvi/ahQKEpV8Rd2jyCm19CYsl0czmT6wKSo03YWiyn2fyv0gkBKqTTZdi/OLJIUu2pLxLS&#10;CyTZzYGFVTOiUO6VdYSp3PlEuhxAE2wVdNKyx6tBpYpVlWUHQfnFPEUdvJmHKC7H6/OEouFN5Awq&#10;jMKVC1Tu8AOHRm2JHSAbs581iOsAOQ93TcI6wqpQBTlRflrVCD7vlfSCgLy+bzXTeASpPlqd3bpD&#10;psnXXX0gLfR+ZboBFdet86RV6xVZC15QRcHeEpUa3GgU4PUwDMPDX5AKrL7RSVMVWyec7RnqTmoc&#10;MSrvH3SlHZILhPVoSP8A7JuYgVAt5b3I6Rw0JudqQPrCM5KrlTA0p5CCyWqNCwAGHSKgQCMvDDH6&#10;wyndIZ2smDanbeFcR+G9JVL92EqACRUyav8AzdY4l1BIZaUKYKq0eE4gIVLW9KpAJJbmVaRLrZpi&#10;eIxcIW3ODkoCvLcrldWhLEpPwgZT2gqKm966DeEPMH+HUcptBCjNSnUGqhjsWJhWcBA1e6pnrASq&#10;UJ3v1ruUPbzQaEoT/wCTODVe1oYFSxrQm9XRiPrHFSVJmqS1FyzX7RXWtH7DBSOoPpEvDS/tE6mc&#10;EzFzVql2BclzY9hBRKkzROnS10uVJkmxDFHlvf5wteIFH2cKOJQsFKSfdEumPhbNTWAkOdh/OkYU&#10;oKhLOKCEq9+lRpv84UuSmiaL1BiF84TWAbUqbeKF0AhRKAHrT+sYlK18RaJ60rXpWQWKvX+k/wBP&#10;jS1D72phm0ZAOnzhSqQ6rmPEsJLQ+JEhS5BSM2l/56QZPicxXCwuJmKQVf4qiSSz+rNEs4VSlCWv&#10;MCHUL7GJKZtNbMytUwsqY8MFXmHpf9I9o08sc3QZEf04fCSRVNxM5MiWOZUWESE0GZiMQnjLUu6z&#10;UKiTFeMSJclKmL5KrwmSgpCvdGgL84SqYK0THV8RT3hPjeClyZa5amnUWUtBtfazv/YleL8OWcV4&#10;vjpsyZMpuQlTJv0t8oxWK8FPCxslBr4YFSgdCIXL8XmTJv2ey+PLLII5mPHsTMlpV9lwMxaisWWw&#10;O/6f3EudJmLkzpUwTZU2Usy5stSS6SlWxDaxh/Zr/qliVy1ygmVgPaygzETQ4SEY1KbgjXijkXA1&#10;iV4j4L4ngPFsBOFUrGeHYtGMw697KSWgJnypc9KVVpTNQFhJGhH9E2RjManxr2hZpPs54TOROxiV&#10;bHEqdpKf283JKoX4r7Q4qnDS1n+q/BsM6fDfCpZ0TLTuea1XL7BgP7KcRhZypM1Nqk78wR/GDP8A&#10;sSPD8fYzFylqXJxXxEjYnX9YwPtF4h4D4rg/A/ES2A8UxGEVKweKcOKV9f7uRbNipqp1XSXkFv3l&#10;/wCTSVBw9xo8ezszB0cH+r0D7vyiz/qIxGDniqTipKpEwdFBjE/HYbwpfihxs/i4ScUqnpvayekK&#10;9ovGMIcAEJJkImyqJqxqbaxNl002MunZLxjfGMSZSJwmkodiVrP1v3bpBxsmXh8NPlItNlSxLCqQ&#10;4fvv/QiVLBUtaghCRcqJsBEnFeIolYzHLz0cIqEhxag9Hud/pABQlFmpFqm6RSuUlQfqCG0hSBKS&#10;eJYoKXCv2oX4pgZEwYh3nIQmlCgN1dhvvaJ8wy5SivEtl8xFhm/0/JoSZvw3SAw7QoSwCeWghc4O&#10;FyVuEJfLaErVMpUT/hVgkejwSXCW8x09B1gSZb1fC7qEBdz3tFRTdFSVhPUbx4nK5YxSuTVGpvR/&#10;7EvA42eo+GTVASlKUScMbAAdPyaJKZ2JRWpI4ayoZu8VJIIO4uP6Lkac4VSpLi3muYIluXNLg6d4&#10;mY/xTFSsHhpCa1TpyqB1Y+kf/Lvsgunw9GXGeJSmH2pwzSz1uSevr/kZE8XMmcmcP3SD+kSTxhUt&#10;HvaobUfp6QFBmFtbG0B1Jb/2iPM/4dhHmHrqIIcEA/8AEJSC5r8tTKPNw7Qua6TTYVlgltWhakzK&#10;5EolElgw6l93te2mn9H5f5Z/Tr/ZBUlkVU0OR84CBUmizozIPrCSCrIGOTz+sBSCuWPOpCWNXeCr&#10;znzJSrTrDUpvmDpzIMJCCeKPOgaMeaYVTVlVWctdI6GE8FQaXZVSDV6wmYqXf/DrQhqYDlZpO2/e&#10;LoWC+XrCUqdBWHYZ1K/jBSgGWpJpLe/1vAKlTBdnShyOjwgLCZSas+tZiYywlkU0iq/X/aA6UkaV&#10;o8seb9mpPkg5i2vJNoUpmGsZqajlyZqoINSPhRp8oevXk7+sZyU+9o5mQRLOp97X5wTMZDjMS1QH&#10;zhJS/DOqz50+kJ4C1TGOoyqEaKqFlV6+jwCkOferT5omcNGRR1WmtSexjPKl1Lyn3ERxKQatk5kq&#10;+sOyQU8rjvbWJbFJR0Q1XeOK0vzaAMA3TeCtq5nuFJoBgVWW5yav2gUkBbXry/8AugrSlQV5ll4A&#10;yhQt19ITSVKqs7QiXLCipKbquVesKrTfZSPMesYbOkBLl3qC6vpCrFQZyzpSmM1Xw+VSgO5MMZfE&#10;zA/C3WGmJIAtYkVtCZ8lvKykLASRe7QFrlh3+7lzSwVzU0FIEsUZv8PzQCrIEDyi5V3jiKsaWTCK&#10;2Krlx5jCqiHZ9KqWMVKSUupi41hwoKTr1EPoEhlWHeGDoTMVVZ0hXpDppTz+JUCzGr1i4FYu3/kM&#10;F7DUUmp36wn3qA4e6QR0glRzVe9d4S9Qz1KJGVPaE5yl/d27Q5yfUqePvgzXSsWKecBKNdqbAekL&#10;UpzNRlGoeKc9vdBhBMspvql/+IcaMzOBV+kJL0qVlJT+sKDof9pz6iAVhH4bWEEK/wDrwp72MFH+&#10;GEXzWAiWEgZ7BSRkN9oCiSNm1aJbAp6kPX0/2hIS7o8+T8odLBbe4Sns8JJJUficEekK4qby/IVX&#10;MFbppQbahelyd4SpKSwLpoSRUSGf/mLk1KDqqIqvzgJdRY6r0EPKBKndeZjGZYSSpvxF4DIUVP6H&#10;0ge4p8yUh/rCKPKFNyPzhFKnCTmB3hBKFIK7aFYLXg8RS1J0H3gCk9H/AEguuYlKEsxdSh+9EtK1&#10;lqXJrN4NQqTJlsEudz1giZUF+ZD5kogOQXui0Kr+5TTkWnzJ63hKr3vV8XrF119QKSeQ5Qi9fEJR&#10;MFWcuLCqEykcQBaapSJjzKUg6VPBqkJQCbq8zdYzqU6ixqsYSFpEsFfDtmVa7/rE4aFHlSpAL7i+&#10;0S8MZ5lp/wAWX9mesNdXGmaHo8LxRpm/Zv8Atv8AuEDMqYwCue929IxEumcZtCJeeUyne7dDs/OA&#10;CESyhPCXl4YDBs3U/pCJiVCsGsNmKG0faPsmOmpk41GyMpU26R8n5PFSsQk1l6kXT6mJkuUlU1S0&#10;KRUTlTbnE9c6RMCVTlkK89gdSfXU/wBrEeE4ucmUPFJAOGfKCsOFOexT/T9oEqXKnlVUxksJnMwF&#10;KQlZR5bAAesNLagGkDWMZ4ni1pThsHh1LmK8oLgtHi3iQJKcbj5uIlvrSpRo+jf0+yWGmpC0TPE8&#10;yToWQs/pCaJSQyQnRha0TsR4Ijh4yWDWUpqSkagt3iXgFcRWLktKmrpIJZvzjBjFS6ZqZLFwxJYR&#10;9oQuXLRiJgSvJUpypKWfqD9f7GN9iJk8S/FfBMYvHyZCyysTIxCiqpHOlTgjaFS5qErlrFK0LDpV&#10;3EYiV4ZgJMgYg1K4SAC51jEey8laZnjvtIhWH4ImZsPJ99Z7P8yP7l+rNvH272b8c8U8DxXvTvDM&#10;avCGYzsFhJzC5sq14Soe3/iroFIBkYZST3HCY+sHDeMe3XtDPwyxTNw2Hxn9W4ed0XLk0BX7z/3K&#10;DMSZiAp1oCqCobh7x4b/ANPfZj2Km4DCpGH+0pMw+KYo/Z2EpGGRLSGu2YvyaML7Q+D+KHx/xg4W&#10;Vicb7PSfDTJny+IHUmUqs1FD8hpEyZj/AGH9rsLKlf4k+d7O4tMhH79FMKQtJQpBZSFClST1/uJS&#10;K60y5bJ5B8xHo7en+SxGM8Qm8Pw3w+aEJk6fa1s5Cvwhx3/PE+J+FzAcRhkumYlLJpGlQ+nPlCv+&#10;m/tDOlYfEYBasP4asq+6WJZoZ+jMegEOC4OhhPHkSZ9JdPGlCYEHmHhaEKTNmlNIlIZVPcQr2f8A&#10;BGx3tBj1FIkyzVKwSVWFd3fVh0NxGEVj0lWII4k/iOoKJAJb6wMMotiKOFKQlL1qZhfpc+n9E/H0&#10;Epk/cSHDoBsVE/T6wmzrlpYqaoesfe5U6irXWAHBvpa0US6UHUlF3iYFsVKTlqa9onKTLluXUmhA&#10;AT/TMx3humIsbVUHe0LX4tMUJMqZSiknKNy/W1ukKk4VL3eqySWDM0LxKkJlIautVlW2eDKlJNKB&#10;Rzb+WidMpHFloJFRZBs7kx4riJlNS8asZQwNJpB+SR/ZlJkz5k/ApXUcKtb0fsfz6iE4bF484WfT&#10;/gYsKQlT7JVvobCKhjUMrQoU2sUysXKO5zCr5vAn4/xGVLl1M/ECm5wuR4LLPjOPSmgUJCqVWuTp&#10;Z+j9YmJxuMXhfDCfu/DsPMKZZHKZz3+e/wDk5cyRMVwK3XLew5kRK4k+UJq0syF6ta4/SKgQR0Lw&#10;aF21O49Y+LZVTuYyrJmKPOxiZiPF8SjA4bzcWZdU07AHrC8L4YkyMAU0LUq0yd2G3X9P805ufqf6&#10;dY4aklD2Ot/1iWiWkOpPmZlW5iM1aFNlIykQwWoK1URYn1hJW8wM6W3h5yuG/lrFKhFZSB7q0jeE&#10;BX3YUrm6lQEiUEpFnqhaVTRSk1mUpecVQpZCaT2Yfz1gMFMkPZszwkApBarI6imFux5c19oAmBQH&#10;wwqWpAUiqoVeYdX1jiZHlGooTe37US1IUyVq4h0qD84QEn8VVb/WAQlmLbloCVtflEpaVFKF2W+q&#10;IaSFFWy1H9N4cfqloQwZrKrNVf8AGClAQlZzBLxR92Fs99TCVrl8MlNPl16whaAQubatwx/eiUyE&#10;t5lMLFz7xhS6fMqqjp+1CKUkoprUt6qegipdKpRW1ZNBjyzKqbEOx/dgBQSlQNqLqMJmCU6Fq4ZK&#10;RZH8/hitSH9zW3yikp3qStnphSqioeSyM3+qKWKVv3MFiQrrZ4CpdxSylKQyif4RLrSUpVmrSlnh&#10;kFVKr/drNSopVLIVVXUs3T0iXOICpNTMkDOYlmUghPEfOGSf/ojGZpyA4dKywhCELCig1BElwB3h&#10;UxUuhCS3V+8SiC0zUFzlq5xxeOXAbLdI+IwmlSeGg5qrPCVpW1OSwYGGoFDPX5imHQQrmdQIHDUE&#10;v/5N9dBCBS5JZSjdUDf3e8KcKf51ekAstbWvCKjSdtC8cQuxOmh9IWwIfc7xlqz7qDN2hISlsu+h&#10;flAYKSUBnOWmKVNMKdxZoTMKQ/Xn0h93fQOedoZctigsKte0EmmWDdzpeK3S3MeUwErZCncEan1g&#10;gAG7Zgwj7x1p13IHaKkOxuygxha0p+8Ufe17c4ISzu+YO/R4dSQ6Vb3EBLX5+6roY+7WSBqzFEmE&#10;EgM7VFT/AO3zhSZkz+XgJSlrtWRY9omFayo/EDZHf/eELACgb3uFdz/Ji5Mtj8LkwQRSDuE2NoA4&#10;tRQXf3fTeEkrUpYU7NZHcwUiWF1JepnpgmvrShiDeGF9uR6wAeIKfKNAerw7FQrvt8jFS5Zpq08z&#10;d44o+7CbZrlbwiVQSlOdRCqXbrCglKEl3U/3iT2hKKxeyH3+sJHDTMWSxJLFH1hFFamS61LuUcmH&#10;L5xZOdSnFnMztBQSJafhppvC0AKV/wCVR/xR84lPoTWlb5g/rBSFUkFgqo3hCFik6lXmJHeAE8Rj&#10;d5gLI6vvCjknJQSE0y/MdxEuWyBotLEIC7uA/wCkF0KXdykkBKOVMIWtQlCWb4adebOHILFonAKV&#10;xBLZMqZLVKSeV/lExcpK+AZXFWJp4ysQQS7DZtHha18REzD55JlskTRyWpXmZv8AaFpOFPFYl8Pl&#10;Vr74a8BATMROpSVhTFBcOSDEqeh3lLCsppJ5363+cYPFLXOSmYuoAzK1N1hglJfNUVOz6GFq1Ex2&#10;s6FPq5gLcmQtTIBGaXyBP9ijDyZk1XKWgqp7xhPFcMmdhMb4diBOkzFSykJUNj30LbGMOJk2XI8d&#10;wMtMjH4QrdRU2o5w5glKQofIxSlLfU+sCbNJ4YLrGgS99emsf/i49nMXLnKevx/FYdfFQgX+5fmp&#10;w42Hp/Y9n/G1tw/D/E5c6a+gQ9Kz8lK+UYHxLCTUzsPjcMifLmI0U4eFyZyEzJUxNK0LulQ6wnxC&#10;VhUprmFbKDhL3MSvsmVKByYFo9nfZdGKEzFz5v2/FSd0IAcPc706/wBjCeM+B47EeH+JYKYJkjEY&#10;ZZSqxBY8wWuIlYL2p9nPtniMuVTOn4AFIxCki7S76sXfTnC5Xsn7HSMHjZyFD+svGMTxzIJ0KZKd&#10;d9VbRivG/H8dP8Q8Rxiqpk+cXpu4Ske6kPYD/KIlS0qXMmKCJaEJKlrJsABGB8b/AOpmJxXs94fi&#10;2neH+zEgiT7Q+Jpsp57gmQg7pbiX/wDHrCvC/ZX2f8O9mcJLSlMydh8KJmOxwFgZs0uqYq3mmqUY&#10;nL/rbxXjUlSUyZ9F76JEYib7R+OYuZKmTfuZU/DJXJlI2dfm+cTFeJ+Bez/is2ZLMn7bh0DCeIyq&#10;taZqGWDEyb4J497ReDunJhpy5XiOGSe5SF/UwjDY4p8T8Kxd/D/F8JKUmVNHwrT7qhyv3gYdUlfG&#10;VdMtIrUp7hv9oKJiFIWmxQsUqHp/TO8M9qvFPseAwWC+2J8PlYlOExfjCnbhoWbgJ1VTe40jH+Ce&#10;xmKTifCpGEkrmpTiU4r7HPUFcSTWLZRQf3v8lM8Mx2IThZc7ECbInTF0SjUQ6Sf51jFpxni+AC8R&#10;hilf3riXZ3MeI4/wSauTJGNM7B4iQTJWCGzoOty5eJPh3jGGk+0MiSyEYmbNMnFJQABezKNumsIw&#10;OE8DxmGVPyZUILW3IUT9ISnDAYOXi8kxfvkHd9d4meJY5JxPiGIW86fMzGZuA+u5hKUDhp0tYFuR&#10;iZL8QliZLm5fvUu/pCsd4OkzMITeRqbsxSGf+dolH7KUEIDZKTYNcwXSFE6p1hZ/wgg/FQRveFyp&#10;c6ZNmoy4i7ypbhxfq8HDmqkaK3/h84GfiLo2s3SJkgp4alL8pLs7j+mbg8QHRMDOzlPWBLwsorlT&#10;C4WkXmcs36RLSMPPw2GSsKWtaba3L6bQMKHxE5KHKtB1eH8mfs/KPE8di5Z4OHkrXULlwLRMmq80&#10;xZmK9S5/thOFx+MkISXCJOJWhA9Hgy1eM46g2tNpI7H+EAYvG4rFAFwMRiVTgPmf8sJ+ExEzDzQX&#10;qlqb5j+MIGKlfaAn3pS6X9I++K5aWe0uYswrgJnrO7oIKu20Ll4LDysJdkzlLMya3b+WjjeIYudi&#10;l/8A1Q2HYf5E6jk2h7wLeu5gI4cys3CaDUfSAubJmy0q8qlyylKnvrB4aFra5oTU3eGUlST+IEH+&#10;39OUf7QgAVUXVVd4KkFVtzYPyEBZSoppbSHCijmwqK4EoVBb3ItRBlJWZ1NzloQmMhubkgO/1gqX&#10;lYVOWgqUtFfNypEJmrpLW/w837yoKgopayhW0owoNfTSlSu0VZ2q4Pkqv+KFXNXmLpP0gq1Hl6CE&#10;krUtNAD7dng0lUs63uottCVEsE5QKtOyjCFEHzeX3z1eFEmx8oULj1h6dUPZWWBU19WtT2gKJev3&#10;gM6R+KCi1L9b/uwAXbTShI6RxbLULOsBShAmhaJizlWn3oCkzVUhLXQUtCamA8wOgV1gDbWq/wBI&#10;SApdjy8sO5IVlV940JpPElozLTp6RW6kvYp8wlj9qOIVJmDUlfm+sVIpoqLoJPO0A1IFrBesJAyF&#10;SXUELBKoqSghr57KghSnruHuU/s/wgKYOlToWUUqHOxigqFRy2R5fSGKCsqzI3VEpSVTCGabL/8A&#10;rt4GUMVXPP53hk2IRTvT3iWQuZlVUZiBU5hFM1nFZzq3+kSBKMkEj7xS1vV0jWxstFqPlrEqkBKH&#10;83/iV6wZZvSrh70j13hJWGawlJQRVCUpRRze4V2ipPl1fZPQiEtLAK78gqESwkBQN9tYo89Ba2gg&#10;TKhdd01Zkwr7wks+a1faAhIItmdtYC1KaqzRoD+JAgpSkDuPNCEfAPfLfKGUFOPLdzCXSq9q0Lrf&#10;1ilJIu2vX3oKHBotVqB+sFQSQtDv8JvrAKXKnu5YfOPvQgoX7qMyrbmMq1KQq7LGWKysgvlq1Mag&#10;nd9PWAkGjfvAaYwFytvpCF1TOJNsk3Y/zyhKVzwQPNlZ+xgJqPqXaAlLulVIKbBUVIE00+dFgF7k&#10;tDUqSJn+k94SlZe706O0BCWWi9e7OX1glApSslKkj3u8UrWBLfJQKFJ9IzJTkU1XmKuojiVGpyuh&#10;qR6wnUbWeoP6QhlVLApXT396ArU6c0p7Ry6nX1g1XU7WyiATXM9238Ils6K1uTQHTyhVSagnMVjz&#10;d4WlllQvmuIVmEq/m2PSFA1Bi+S7wnM3vfe2SOjncwsTJbXuSXBGzPCkLSc90KTkHSKlEy6Xoe5V&#10;1FzA4lQClstZusNdxExjSk8j5x+KJdIsM6Nk/OFFSaFVPrUZkf8AbLSJig9k8WjqxhClzQZ2HQyw&#10;zmfBXbDLJ4grQ6ABqCOZ5wZn2aXPmAOgU1FDe8qJU5UwS+IilaEtlPpCEpVRORLasoKz+7E37Sv7&#10;QtavuUzafp/LxhsPLwwUqbUGCyuXKf8AjreMMMSRMLqRNRJl0yPxJK+bgNCkTZPCTchMtzNQQbAk&#10;/KEIShQpWbkJJ/1M++9un9GClCshOHRQ6ACbbmJRlIUlSHlzE1OSRu0LlzkgmqtFWqegiYs0pmJF&#10;YK0knKQWSerf04fASXqnKzEBykDU/wA84RhZchq8+IWpNU5UGZNlV4diUKCaVC2o39Y/rPwXF4zB&#10;qwmIeXipSihMxjZM5HrvzDXiTgPb3Arw2OQlMs+IYZHGwWKOjkXKeeZxfzQgJ9rfBsHIWukCbiQg&#10;qWb0976R9pm+0mDxuIQnifZ8Gr7TiVs/uD1bnE/wf2Fw07wHwuYDJneIT2OPxCbj7tOiHtrfoIXN&#10;mrXMmzFmZMmTFVrmFVyVHnc3P9mV7G+2c8//AC/5fCvEl/8A8L5oX+DlEvF+FeL4DF4WaHE7D4pM&#10;wF/X84D4mnDyy5WqZlHrBk/a5fjftFSfs/hmCnJmqrUGBnGrKkNvy3NjjvaHxmYJmLxi3pT5JCB5&#10;Jaegf+wlQZ0l7gEfKP63OCUnxOfJCJSCjhXWnc9PyH90AA5Nh1eClQIKdQbEc/7pEqUlUyZMWJcu&#10;WhNS5hNgEjq8YP219tMGjG+1+Ilif4b4ZMSJsj2aSvyuNFYli5Uf8PQXdUYvxTET5asfMHDXNmrv&#10;JSPcRyTBT4fiBOPwSrgeunzha18VatKC1oImKIlLUy0HypY7/OJPjPgviKpSSuvFypKioLGpdMIn&#10;S1LxcqX5+MACefWMX7PePSDw5weXMAH2vw2cPLNlHmIxHhC8TPl0jj+E+LSUGXJ8SkHQja2ik7Qn&#10;+t8D4T4wpP8A5sZgQnEKtutDfWJ39YYTxbA+IqJ4a8HME7BI1axzekD+rfaDDFXvI8RlqwTdlRiv&#10;GfC1pmIwC+Cqd4Vj0z8TexKRLNWhu7awpSyorJdZVdRO7/3ycJgMNMxWIVcS5Qc94RNnmVhZZZWR&#10;CpxYgFnZnv1hCsTi8bMf/wAcyYhCT8mMfdeJYqRPpdJQsLPYvaFzfCuD4phvMkKVwJ4bbkfpC8F4&#10;lhZ2DxUosuTOTSddvlrEqXiZ3AkFX3kzUjoIRJwE9WHlI1WsGdNnpLCpV8v++kMcNxpzBRnzUVTZ&#10;nVXzLAWvCSycmrj9dIZCnI9Ej1h1pqbprCVFVBK2pN4oWlKkq5+Uv/xtCJctNIBYch2/ony0S6p8&#10;kV5fMtLXEL8PlYQmYstTwSVvs/6QfEp+HmSJZFY4iWez2t1haGcA+bl2iSkzZsgKnBjNNKJhtof0&#10;jC4+QoKTOlgqYvSrf+mmfKlTU8pqAsCEy5UtEpPQBKBDGYH3UpRa8BRKKEKbYgN1iX7JeE4gfZcG&#10;urxPgrfiFhSgnrqew/zzJBUelzCVTJgkoUisGgzCCCzERwUhQTwahMUwK19BCOHLmssmpZUCmSzG&#10;466RMpQJiEWeoBS+whalSlhMs0zHHkfn/kglIKlGwAuYRx20q4SVgKP/ABv+cBScHKO6lqQJQ+TN&#10;+kBUkqkJH/kWtJSvmzQlDm2Y2M2b1oMJlkmQZUugzloIWkMHu+7QsBZVMKabpyr5HR7RPXNmzDOl&#10;eUIS0o7B4vb8v6Xe5LU8uv8APKEpTmKg4CMxL7f7RfX+gLSXqLeVhCQxqCCdLCLqKk6coyZFfGbj&#10;4oExcxJJy2RUhXWOEJi2WM6EymCuv+0JSofeTLBQRlR+68UziiY585TSR/GCkBVZTQwBUju8UqU5&#10;3Z2HrFNKZj7HKlLbq5wCoWHlZOh/agE2JN6U5UwykzFe8Zg0Hd4SuUaFJGt6FdWhAUUcOYWnzGZA&#10;9ICLGUdJt2T6QoLnFSEJdICMyupiUpCClSLuldL+kLGr3Huqf9mEpVdZTdlAUwMyAwe+qoFy2ia1&#10;i0KWqZVz3ikJdKiyFjRMLQrOpPV0kQCUqCnqJBZXrBSrzapHmUqBmb4qMoPoYAUFBaMu8v8AODMr&#10;cixFJhDO7eb3R1iywVpOcHRcLlTEOV5gsFmjRpSt05VQmWn3unl/aTFCr8x7vpFbiWBaqY5SIdbm&#10;zcvlCQUHJ7vkbrGUUU/iqUf3oE1iVFVClqumEFNZNFa8ti+0KmBKj71oAqlIO2YqqgJcy8jkfF+9&#10;ABmlUnzKdVnhfBV58pqkun0gJQyVJTmOqolKUuc6M1aUDNFSsydUIVd76wAlJUpBeXcAK6wmpJFm&#10;Wpwr5xSkpVL1pUhyloSajQzGtx9IBlqKQbHPZcA2SsZaXdQgLqAVoSBmMCtSqSabX7RSqkbJylxA&#10;BUkqppCqWphFed9X0jQN+yCTAKQEr+LV4SqYxB1VckQ5zjnSxMUgKCfM3KMouS5O/pAUpJZ7jc94&#10;yAc9BCZui0WUGsO0Au50J0eBLVLr2e5BbcwpV1b+Rge8ISEqF6lMMyukf4ZqHw2PrAXXcXU1u0Sw&#10;mvz5mYqEPZXJGlV+cWNn/aI9YRVWq+iPKOsKMtJZQze8FdoPERTvYuFciDBUlRGXUXd4Su5NDZk3&#10;PV4IKVJGgLuIrXxCFuQ71fwgJSUqTW7k5i93gFSs6rL5HrCSFNlbm9/ih/JV8Fn7mKteqLmJYCBT&#10;V2Uq+p/hCRSs5qRlYH1hCgkprPlSLEjWFjRQN0sAdecB3L5SNHaOJL+5OpKbk94MxAqTuqm3pBlZ&#10;20St7kb3gyuI768W6bbkwoJpnEaLqukJhlZctXS/J4zcmrTcC8JnVqCwG8uRcIUrzVWSUh0dYRSq&#10;lH4/MrrBcpS5pTlK1RKQAoKKWU9za9rwC1PLNQV8yD5ompJ4kus/eTkBRP6wHaUJgpFCnUr92AoN&#10;pZK0g1Dmx0hKnVWrMEhNaUNvVCMQtJUtC+JSioJWDYuhMCZJUcNxl8WYhaGUABzUMujwuZhkqxWI&#10;Wj7MsPWAzmo9tfWJap1GGCZdKFBKlBag5USef8IVNNK0YuqVnlVKABqdO3M66vBnKYhS2qCgb6wv&#10;wLH4lCJ2GL4KWq3FQW36fwhU2XLEysk5rJHNoSleZsoQHqV32iT4UnhGdNncSbkqUlKWNl/J+h/p&#10;CAUg/Y1rzsNFI39doTLR+yq7EesLE/hqRwyoXZYcNGNXMSsol1TeJKFRSUXAfq393T4f4p4jgBVU&#10;2Dx0zCh+eUiPs032t9olSP8A0h4vPQk92V+cLmTFqXMWorWtaqlrJuST1/s4OViJYmy5aFTuGq6V&#10;Mwv848TKMFJw5k4RU6Vl4xJQCRT6j+6qBYi4O/8AdzP+pXtBhUzfDvCMR9m9mcPNujE4tL8TEFO4&#10;kuyfxk2ygwtaZqPtUwUoq/8AG/vNCfEFqmJGJU4Wp+LOc6t6wpcjhXtnNM1+zwleMHFWXSlGiAN4&#10;EvD4BQSvVaPL3MTZ6Zxmyp6CnhImjI9vLrGP8JMyfIl8RU6TM8wD9bwMH43iJRlzl8OXP0C76mMT&#10;OwksL8e8Blr8U8EnoOaaySZkklvKsfUCFS5iVIWhVK0KFKkEagjp/RJHhWG+xeDmZRP8dx0sjBS2&#10;ICqBqsi+lspFQiR4qPF/EfGfFkopxCsSoScGXapKZCdtWrc31ibjcX7KeAT8Wi5mL8KkkzG2JaF4&#10;bxD2L9lAT93w1+EyJa1cmUz2YbwV/wDy5PwhN38P8UnYVI7JBaJ/jf8A03/rGdiMCgzsT4Lip/2y&#10;biUAOeErV7af8hUrH4WclclRROwyz9mnS1CzKBFm6iD9rV4rLzP50luYYJ3jDzMHjPEEBRImyhLq&#10;Ulm5wjG4XxHGycXJyzlTJ4XMnnZ5bb8heMillL6qQx+UWJPcMYlY3xGcvAeFKaYgJH32LTa4UbAf&#10;x2hpmCXiaF514nEzJpMK4Eib4fikimUcHPMpHdQ303hKcFjFYnAFYFU5H3wD3NQ+loCyiZPxdTqm&#10;TWcm2+ny+UHLRQOlPzhZZNVT5UeaBUpPmfUh77wEKEtSlZc4BB7xMxeFTKGORLM2WuUnhqlljp/v&#10;GJ8PxaOHiMJOMmanqP5f1iclEqsjFULcu+VJFujj5QlYRMrCXW4tGQFt9mg1KYqLX1EAV3BoUN1b&#10;wh1BiexEcZc1ST5ksXComYPiJK0ZmGv9I8UxfhEiZiQazbKvdyIGFw8iXgsHIHkCaA0Ktoq9KXCr&#10;col+GYWc8vwm8yixRNPXVwL7eaEezvj+IS8q0qbMUxxKLDs4/nlCcRgcQialQdgcw/oJUWAhpNam&#10;U1hr2g4vxHEJwGDk/eLnTlUEc3/hE72c9hp/27FXkYzxYh5MhrGjmrZunoVzpq1LmzVGZMWoupZV&#10;cl/86mVKTUpR9PWK8QkTCoMkIF0c79Y4eYFRYi5B3NoTSCzs7OR0eH4R7m9XWBw0JSCWaxJ5v+kc&#10;KXKlBCPdKWmzH1dX6RNWZdKHrod1JB6cu3+QyEJRXQVam/IQsqQkTJbCqkArbrrzhCjIXmVZYbK3&#10;PvATN8lOmw794pXJCU1OyDSnq5hGISgSwpVKVAOlTaXgTDJFJsvmL6v+kKmoklVAdK1qYFxyhaZ8&#10;oFK5j3KitLXsejaRKnSJS5qSn/CmSyE5dl8msGPKClVlJLHcCO9oYOb6ax2HZu8P68v6EzayT5dL&#10;jvDv0p0eKWauygAWMMouHYIo0HWEykp4h2AV5O0IK6WBcvZUKpLpUjcaQmatSmSphw01GYe8BYKq&#10;F61pdu/KBUChflBap/3oNIWVFNL3AVCBxptCdTapV9IKWW6beSmMszKTmB0MSwL16WKx1zRShKW3&#10;GlMSwjKUPUpN64Q3np6q072gqJH8OsES/Mvel6h1eKZqyqZq6XH/ALv0gTJh8mWjT1gLukkuEL0V&#10;6ND2pN6ErggrUAnMyvygTCyV6JRsrrCEksdKvNT0jVL8iLqgJCAKuTm/OPvHMsWroqeDWihNbVKV&#10;9YUlOxZioZtYAmByq1CfegpaZzT+GAEKUrOzlssKomKWpS2fTh9DCCpNP5GAVh0H1EGXSohmJSlm&#10;e+sIAlshCXqJF/1MXCglJbVzACgcy8qSwSY4ijUaGoWLE9v1hRNICnZm+ihvEsATC7mZ7qx+9CKE&#10;q+5vQ4b66xSpiVnyjPT+0YaW0u97UlbXhFMxaFKvzB/WJnGDlKspQVJUmJSvIhqE0ggE8/WEsVFW&#10;93WP3oNUtDO1RNRT2iYUZVVAqCrG4h05zRZNWRXeAqhl/DVZPfrALgqWLPaEp86NVFqiPWErKSHV&#10;lJ35wBRrernCViUTTLboR1hBuje1m7xT5k+b4n7QC2vxDy940J/ZuPlCUrqtvYP3EBQapFuRMBCU&#10;qVzrU4HeLJzc9SYRShQ+JyyVPzhCQptkpLmqEsTb3tH6wkCkpWpnelXeFSwSTLNJsxPcQaisEZnQ&#10;dIllNkkNoSo94TLCDQNSYUQL1UsvVHSHaaP27JgKb/8AZ/rCbGoZtYXQkp+Os632gJoUopVVnPlG&#10;7wmWUOkp1DJOsJC13HzVfeHCmCdA1T+kJUVpNdwml2hJSBVo7OA3SELrSdmLjaAfVFV1HtAFdatV&#10;WYDoNoekAeZNanUYlrJWZlO5cCBXYaBbuU9IQVjiS5lk5vL/ADyhBIKe6iKmvpAmWIdwA+Z4mywB&#10;+5mqcfzaOEVAK/GhwpucTiDkd1nX/wBsJ8zqSyVqW5J2Z/yhAmCZMLUlfxQlAFTCkuSlZ7xSElKN&#10;c2YL6xQFFUryshVFX70CgG1yNCO8AVuHspf3p+cITLWp96AFHo8SkNQsG9Dgnqe8NQvoJhKUlo4q&#10;mSk3of7pDasd4kyMPKSUOStSzSu93SdT2EIH2ZKjW5qWBS2/paHALHz3KkKhSLKSuTUHSyEdBAnS&#10;hLCGo45dCl9B/O0NIZeHlTxwzhzlUncJ36GBNmOcNpNl4NxMq1BmJ0tEtUpIUhY4aJNCmIBs/M9t&#10;xE3jUlaWCyjyJcBhCJssrkT5KhMQryqRu8Jw88y8dKR5avuVH9qJiZIkYJJ1XLlGbPS+mfr2vBm4&#10;qdMxOLnkzHrE8qZybg97RTSUZQ6SCCCwd/rBRITYXMxQNA0s7dYwPihQgYdCzLnFVlUKFy3y1hE/&#10;D4uSmYg1cKvN1MJkcZKxw76kj9swnwLAzkrn4hdWJEouJaAb1HmSG+fK/wDkEYLw3DTMTPX7qA4S&#10;9nPKP6y8UVxJ8ySkqDeQkOzfz3j+r1YfhS1FlKlm5e2txflGJxfhyJ8uc7pRKcqS+hCHa3pCsD4h&#10;LKTcyV00iakFnb9Ou/8Abwfg/hGFmYzH42bwpEiWHPU9hCJ07xJP9arRV9jSlJSk8j/I7xifB/FZ&#10;Jk4rCrYjZYcgKHdj/c4fB4aWZ2Jxc9GHw8pPmmrWoJQn1JEeAeD4gy14jwrwpMuYkJoOKnn7ybb9&#10;pRjF+0fjlEpS57SMMVOoXZv1jDIXiJSjQyJS7mWD0jhSPEE/apk0CmXMAT2MS0yMOucpXloQ5PUx&#10;Mk+ISJqVb1oIAifIRg1LQvMky1MEd4myOPKw8uamtJXlmncgq1idgcMEzU4c1CfLW6k9vlH2LHzq&#10;/EPDl8NaJn+MUbOP51ibjsDbw72tkHxmTKYBOHmVUT0Do7K/fiV7Qe0EmZJ9ncLNSqTh1yT/APbW&#10;7uf/AKmOXvdtcLg/D5WHwWFw6aRh5KAhCG5CDwVC2XS8BBBZ71WPpBMtakq0dBKT6mBLnYszMCVf&#10;/pC+KREviUylrGVfuKid4z4LJk+E+2GGlmZLxWHlCXL8XYE8LEJFiTsrXrq+L8L8Tw03B4/ATzhs&#10;VhZyKJkpabFx+XMH+x4X4PhZCsQqfiUqnISmrICKn76fvRhTOkKlpk4YJWmhgggaCDhxNSgy1UAJ&#10;Z7wkiaGmFviA9YadKEw+6pmUO5hQLJa40EUBbADbX1iozFG+gOkOpRp13Ha8JUmYpu5CvSAqcozM&#10;mdBLvtCPbDw6Vwpc6YmRjholYVlSpubkDsY8Q8Q4JaTilVzS1JLJb/6H+ib4hLDKRUTyFiYx2Hmy&#10;5s0SMYpMmchVyxIU46HTWDMTN+0HVUmaoJnIty19RaJaG4SlEJu5f0hM2YCRw+4Mfa5ajIQhVayp&#10;2DQkS8bhhjZeSZLExwdtf6FLUof6rwoSUUSwXmLX90lDbkwfCfAsbJ8Z9pVgomcJXEwmBdwVTF9N&#10;hv0idi8VMVNxGImGbOmLLqWpRcn+iXKk4+Zi8Egj7mcr71ADDKv/AOu+ccPxTDYqWRpMU80nmct4&#10;eWvEzCfMDhpgHfT9PWD/AFR4Rx53mE7ELKEA7fy0KT4p4tNk4RTj7Hg1qkSiDsq9/wAjy/zwSm5J&#10;pHMvHFXJmolTG/xvMvmwihAVkus3IgFi3u2t0P8AtApTd8+z9oUkJUlspVS2lop1pvpr1ELEyUu7&#10;pSbkFtXETTIlVoKKJuI8pbleLpKR5kvdxsX0+X98mRKatfxFkj1hMyQlUtSTqhlVPzV/OkI4iSVr&#10;zLdTlT3+kBKUlQVbm0BHCFl5izAcnELlhAZR5XhEu4A/eHeAlOZXvKUCwttCwpTpanreJaRWQzlN&#10;1dy0TuBxZyagESSgCoctdusBSZCh91XOVxQHLWYdG0EUZiEOUp+Hc2/OPpy6RcP9NRCJiVVJWaTs&#10;zdIp4cpbe+Qq8JbMXzlS4C1hJp91Av8AOFKSFMzZlU367QAzBeXiBYDwRM4gOjsWV1gDzcZGRDkL&#10;J5qVAZCTltmjyy1Ir5FKw3KAUoNTbs0GkJQtQoVpV3YRL980eUOwgBRoMz3RnEUiw/DZarwEcQyz&#10;q9TKhClL+7TlP/1QxXQq5YXunvCGJT1pLDvBU6Qfhu6u0DUj8odSSG0WMwIeJQlhfE1mqNkxLAmg&#10;pm2VlpUOl4SUqX5/N8P70JIUn7z5q51QmojMrTyn96EghWtLVWT1MIQVOEZaj/GAlSl/d5g+/wDG&#10;KqGqNDq1F4Zp/DBZSAqw/FBYqWn4qmgrlqKC7GnRH+8ShUkqA/xXd4oJBO84qpVCFCokHzIVnUec&#10;BwX50wQualRB8qUsL3veEGWoELPIWMB66kmpIl2Cu5gZUVKRUtBnX7QhjZJzguCen8vFgQhFzW8Z&#10;gQk5c4gSkVLFbjTJT1MUgqEwllUDX0hkKWuYq+dDHrtFMpGU2VwgVebnDBaB79F3D+r/ADhU5QVL&#10;XzJYiEzhMWa7Z/f7QZJQ3wrWmyYQlapYqymkkr/dhNFidSvMfWErJQeHfqmEnMolynYnqRCs2cK6&#10;77xSfd+JwYZ1iYq1JtXDKUstcJLsnnD0038qBZXWEvVazFwmAipk+UDeBKKCpr8QveClBLjNpr66&#10;Q3D4g1zpan1hxrX5GyjrBKWUnzWuIWo1Pog+S8IM0lSn8uoW/wARjh0pQBdLhlDoISJY9z3waz1M&#10;IQSax76LJPpGUmh9NKju8UEUqJ8y9D1EKSGIOVSju0M9kiqxzCEliB5n8wU/MxwjUeL7/mSkbAGK&#10;SonZJsxbnBHDcfHrr2tACh5d7JgUpmVc3ASO4jOTm6EgPs0ISEX+K61fOEBTKU7+TUbXiXcKWq6E&#10;6QqocJOqb1lfO0cVD+a4mZkqflApSZiwqm2XS+kV1lt0EVfT9RF6SDbYEQWU6dWHu9IQioBIU4Pl&#10;V2EJnigoSeZa3pEmfhVkqSa1D4XG0ErKlGZYLrcDttCJbVG+ooBgpCbuUtuWhU6YGHm81hfQwpgU&#10;5q9KdYAWwKTVuyCN3/WEIMxax5igKFCOohFklaEFNfcwiUkBCCgl1pII6RSaCh2ZDVKPKAkfdrUX&#10;V93ZhFRS8tINWcJbo0AutJmXopuvvAQhQqVv8He8IRMyKkqqrmHz94VNZSmzJFRuod4mTZoZfDa7&#10;0jvtCEnDslN0Tg94l8SdMe6QlJpBfUW5xLmKlJVLSM336ky5XJ0fnBnKUJyayaQkr+VPeJCJGGSp&#10;DstJqlmVfUJVE6XxZctSpplhKZbLWjQxL4SlT583OGFPCA6fzpEtalJmfeqC8OqYUqmKOi39R8up&#10;hKFuqj7wX4oFRAPTaPM6veHujsYn8eWqZOSmuSKrLsXZO+kEyq8hJkcdBQJKz5hz6wlKRQvEzkSQ&#10;mri0EkI1+tucJaTNUuZmmTZiHrUW20s0GbKFQ1Xl8sKPh+NmYWdJBN3oe7O0YjCeI+KYuUfKuVJm&#10;KlSVDmDr/JgqJqJLkm5PON/8hK8bxuCP2rxCZxgtaSDLQ2QHs7kHcmFAqQrEs1GpTtCJplfdvyAS&#10;b3eKENKW9JuVBb9YxfimCw0tOLwUpWJSQhlKUOvX9Yb+17Ye1c6XLmeJYRcnwXCKWylYZCwZswp3&#10;FTIH7sScdLxUoexf2YTl3ZcpYsQO8eD/AGSj7TiPBuPjUhqw62RV3ZX9z7JSlS+LK8PxR8WnIOjS&#10;EuD6KKIGIxuGw+MVJHDkpnyxORJ3OU2c84wXi/g2HlYSXLnhc+WiXwsItRWlIsLPf1jAe2WN8Ony&#10;sEvC/c4rVKho4/SFTsFi5uIn4WaWQlwlKr+ZWliOsST4tiMNP8N8hH2bizJSe+pta3yj7XhpmHmY&#10;zFo4iHWSSot/GJuO8TwCsV4TPtMIQpS0ObUn84P9SzE4bDylUZnlKlP7p+l4X9t8IVOwq5hWjFyF&#10;laSnW/pHtD4lLxU32e8A9lJiMH9nlyKpvi85blQmE2YAB25iPYLxDCBJ+yeJr8LxrqKVCTPMtSin&#10;rkjw7DyZcqWjC4RIoICQlmA/KD9lNpaym2ioBmqUqrzD4oFQKx5SOUCgMP2WAhZAKhT6DrCUTznl&#10;FsthyF4+xTZjTk2l1Kd+kYX/AKj+FYZsVhVjA+PCTLfjS1f4c4/sl3PIn+x4543Nly1SfCsJLShZ&#10;utK1FRt/7Ym4eaHRNRQod48d8Flrm+HokTvuCtAVMmoVotJ5FiPSJY8VkYpQXMZE1aKZigW8ybM7&#10;xIm4usLnIrzecvzj7XIzSEG6vh7xw1zU1IWQvMxhkTUMz3UO+sPxApxrsH/5hXaq7BusK4xNHubP&#10;HiknEI4ifsygEEs1tQdY8UkyrrlY+YiYup1H7w2NttPT+jHeFYgZcVJKR+FW0GXhR9nROn0zkzbP&#10;q6kW/PpEnCJT9oxp+9xU2YEkOQN+cInYSWJs5K2RLr1uNR/tEtGKlffTE1LSbU9xGKIFEtEomrRZ&#10;YPp0j7f4L4niMLPEyslCiJc/qtGl2gSfEsHMnLCKONh51RXysr+MEy/CVz8rcPFTeEnu6Ym4T+s1&#10;eFYCdlmYbw8kFYLhlLPfZjCpi1Fa1qqWtRqUonUn/wC4qbsjDfeL3N3AiRNW6kkBaAQ1hv6weFJF&#10;StcsXSkHXRoegWy/htB83nd7iBam91EEu30+cIEtiKWfy6cv1hNSgwOgFjC5ilKXKUqmWVBqNSwP&#10;z/vkzZ6AaxkdNk9/4QkpSoqNlVXI5GEumpW20Jpl0kWJ82mxMEgEub7K9TAdFtRu0BQQFP5k8uRg&#10;oMtZv7jJp9YJUpSlVOrQARXLObynmqDnWc4XL12trHGTK+/ly6FrM1ytNnz/AKRiAiVUCr7qpRaV&#10;eC1ovY6hJeovyiYcTIVPURTJQJhQkHdz0taPJJ+INxN7w61Mo38xWfnAVNWTLKG3aAgJIpypSm6l&#10;wJYQW5QE8V3tZJ4QgABKx5K90jpCVeQJHLX+MS6ioOukcJFQV35QDUhcr/6jdQ+J4SsKmLQS4Ct1&#10;KMMAOS6c0JqXdFh7o/5iYJgUEpS9dlKXfaKlJCmORzXAVmHMPU8AJdVanzqzKvmhinNrX5qYuFZD&#10;Q7XX1TCSHqOuxgVOhIfr9YO6gWTbzeu0IkrSqhRC9DA9xJOV1Zj+036wDNdSmZCUilAhDoQQgstx&#10;cwmZToLdoNyUn/x8/SEBKU/iStNFEEqdk2O4T2gsCUGzk2MIlcKXMEzIik3ltupRjLSZanSW0fvA&#10;soS0WXS2X5RN4ZBUrLRpX6wtCnp0oPuxJDJoFlAf4xgJCaOhuqEqRLSlDXKMt4FTF81Tv3ggqUav&#10;K41L6JMEqKB7qKB5f94CUk1IW5cNxDzG8JqYHyukFSjAKQQLo6+rxJ/wZSkozUTeV4M2uYgBTVpF&#10;hCynhLl+ZS0vxVPzhKkJpVML9VQ5YKNjkIA7xUq6pVn8o7iEBRP4Q5UsHrCkzEj8C6gialv50iqq&#10;ZUNWXo8IDVFqXYqeEhJvr0TzhJQSLMtSnY9v9oAKrJ6iEoY9CDpBmJFanzubG+8CY0sXdKUh/l/v&#10;DN95SyVFwEtrbSAVS3dNLkZT1EKCXLFzV+hhP3ZTtyA/WNak+Rez+ukOkgJVkO7waVKExq6UB2eJ&#10;SlSksu+rqPeCNQbkOyjvaAGUhPlrIqI5OYY0JfL1U2phylctCi3+H5r6vDFVwTm1q5wlaQNNbWgk&#10;jJVcgu3SC5IGrfC8F1kI0DIIhYekeXyt6wPu1qJTUpa7s55w4q3SeUFVU1aj3tGqnXn8qg4JgKqI&#10;94ge91glrLy1eUj1hAp4l9QoP84BKXTU3KYn1i6CoV77QgKdFduIcybcoK5fDJTbJvFSnWV+6V6d&#10;YZKTQR1UsneGUCc2r6dSITmq/ErziBmGu9RB7CAZbiXVQSHWk7xwlTKFv/5C1XaAqUpPzZj3jMtu&#10;ajZJ7d4VLky2vTluz84QVgpQQ1W5gSCxCnV5ACuGMoqS2wyj53gOFAyzVxQoseQMMl3RmvpCkrFl&#10;zGe4IgynplovYVN2VFKiG8zMzcoRNMyienLxvN6fyITMXmO2ygDdwfSBLpCiv4pPGSesJoM2Yt3P&#10;3NJPSFUhVYTUtBXSHNrB7xKPE4yKm4EzKpJNi31hEmmahUlapi+HXJkhtHmGxivi1SzcpRcptYes&#10;JDLoqcv5JT6EfzzgqlmfxK00FE0BWvvfh/nnCcPNzYhOJdUxJSVo3SwT6RLXgcROmzJpzrdyDZ3V&#10;89eUTJ60jiU/ZUBM+tSHBqK/r/N44AmUI85QuZQjm5EC7dSLCJXEqle5mJRSlbgl/UmJQl4gy6Jz&#10;cQJX96Dqb3s/vfKPDZSqWVjVSwpaNPMygOrdrxhQhKVKpSomgBOkBM1AJCSVpspMzlGIWhAzLVQk&#10;aEm7f8RgGFKlyFzVp0Acp2/uAlIKlKLJSA5L6WgY/wAelzJGHmf4GGQqlfeYeu31iUJ/hkuaGvRa&#10;r1/OFJweEGFUoFUmglIHJ2/npClznnYQTeFxqKaeX8Ht2/s+DeHFNacd4rIwq0fElc1KVfQmMH4X&#10;h8LLEuVh0oU4dRLAG8Yn2fkoxM5eHecqlIypUcrk82OnLtCpc37ubTeRNJCj1ZjpzEYTCJmhpyx9&#10;2FMtTlrRjETEFAxWBWQpr3TvHjuBlvRh/EpiUvrcv+v9rEY/w3DyvFPC/EpaZXi/guJmmTLxVLlC&#10;5cy9ExLllMbEgjlM/qP2Hx/9aqQ0v+tfE5acBIVzNAqW3LL3EeIe0vtFjFY3xTxGbXMW1MmSkeSV&#10;KT7qEBgE/q5/ufGvEJhAm+H+zxRI5njTEhX0R/RjwJIXxPGsEhU3/wBD74Kt3KQIxvsv7QeOp8Mm&#10;+AheGwdSKErQBVLD7sFCMVw53GlHEroxKxecKiyz319YcJSj8KXIEYTEYWdMTKVPSMRKCyETAWFx&#10;0/SJGGmYYKwk/Dmla1pAXVzV6xjsHgvDU4vx7GIM7CrlTGmrmtZjy0HYRK9lPbn2bXJGLPDGMOHU&#10;Kgpx10DaH5RO9nfZfxPBo8f8SmnxPH+Hkn7biFkEqUSzWvGA8NQqvFYbFDGrA9xgWB7vCMJxSAkM&#10;qpw14Uhat9iFAQDVdQ1qsIKpCVefUZgb3hImIQUqs6tS0KSgNVZtHg5ra2ueggTpRXQJiZqaEsEt&#10;YvCsLj0ifhPFcIcNigNX3aMf7PzfvcBMH2/wfFXIn4aY9If4kXSR0HP+n2i9msSpEud4thkYvBKU&#10;tuIqWWUlv9P+r+iV47gvD8PM9pfDh9xNVLBXPTyfmNoEzx7BSMDIlryBU6qavrQ0Ilp8qEhI9I8V&#10;Rb/6VKw+zXjxLC4fEASZM80jWp9aoK508z5S11rkkMPQ9OsIWmYbpoZ2Fr6dIViMQzhLOVBT8v8A&#10;iOIxpTuAQFDaMbUoA8Esrk19Y9qvZmfMSVTMdNnYUnKVpK1N/wDD9f6U4iQAjxLC5pSmvNHwv+UL&#10;lSMCmQAqn7TiAZVuqtPyhGM8Sm/1j4mNCq8mR2gLX5dBsE7RMRxArGeIzfs2ClOySVAupvw3Pp/k&#10;9FS8O7cRvOeQgqnYiqYUELkzFBVD9WgHBqrmBQQpBmApLh/NpBSWsWsQoW6/5RU+ZLcz1CYiYq6b&#10;2YfIQlFkBGTR6ukAtftYQm2be14YShcwmaoUgXPOChCS9Th9+d4UvUJ22T01j7s8MqJVM+D07wJc&#10;skoKhxEvaX7w+bbf3uHlAtxJyUPuHIvEomUGCQrKH3uXhkIFQ6OTCSyn3cWhrv2tDsGdtNe8KUkP&#10;toLXgpSlWtyLn+EKQUmrUWYCM4L75XHzhxlrVZV1FLcolk1FUi9Kzl7tAlpKSpcypavLLttrGXDz&#10;0S61VurLOIfy9oEussP8MLNhyhP2hE2WqUOGtSJQlkAhkur59+cVBWGxEtahW6QpaT0EPKVNRLVm&#10;QkSpmUG+yW+UFZZUtFkrLB+kVIQhKWY1HMsfhhCZUtKR50uqinnCFFaU1AjhaBdXLrHAKZqwpTpz&#10;UBJ/EqEEOU6TM9JR+zzgZihCs5LCYpV9xElSVGYgOJqSgJ83eKpf3YJfInzPz2iqbLrYMEoBNT7x&#10;5FrJ+FsnYxQhDrWrzqD0/wAITONwLatv/OsO6ilWiqmphRJVns6P8VP7MITQsUFjUrN3eFLInXDU&#10;akdoQsDKE/8AkFS0mA+VzygIW19MxMIUyWOXN+cJmFczJ930/wBX6QU8RqW9yyoQJbKBST8SkQlV&#10;VGQONQr1ipQ8/PXvBWhKyRbT66RfdT1fyYlgkqTK1CGSfWEoTWferGYAQlalgq8vwqT1POFfdlAV&#10;+HzX1qhKjLVMJTQwX5ovUlW12MMJi8+YoOaow4yKlqdh5lQZlKSoZvrCVWddihGWi8KJWc5ZHuv/&#10;ABgJVJVWVZVC8UmxBpfRUICWrBNRJ0vHCUaMtbjzfOHQoFUwfFUpL3vFkImG4WkOsD12iWnh0pJ+&#10;8L00ekKly6iDf7tV6d4S6VUUMkJYVk/igcRakqaqmq1+UJBVSJl86MybQlVQ4f4dT+cVIvN+ImoB&#10;/ihJUpPXZ4oTLWklTpUq8Jqv8dKagISgXBzG35RS6uStoTe7MkBxHEUH4eqTdMVABAUfhuht4KmC&#10;nDVryv2EAVzEl+79IC6TVyvUe8ZjQU35AQUodahfdx6QklEwKqpKGZv55w9L1JLADNbrAYTA4Zis&#10;lu20UaTBassow/Et8LOv1MBpjEbIUCDeJeqcrTNSO4MDMLWQSliYNXn0UANesUhSn8+jQUJSkknM&#10;VsHvzhIsgcndJhlPU9IMtFoWG/1Jv6HWE1Pa106bEFUIpSAjrY/KC6DkNOcgljCl8SpSyw2o6RRV&#10;lrbzZrR8JTYKNyuC+VW1mqi4qyufdboTHCQPde+g/agf+Su5GhHfaAU0/toQwhKyo1qsm+m94z6T&#10;XSVLWFG17CJLEtLtm0L8xvApBVTasJy94IWy6tH06tDqQyXcbHo0IeayUimgu59XhIc8Jnzk/SFO&#10;kk6pod9YWJrhXmRRqW57/KC6UJQjyFW/1imWC6zxFNYq/eg5gmjzppUEjtAIlIlhKc8zjGo9DvEt&#10;aEZF50nzV9IC6aajbO1WkJUpim5dK63f4oegKTUxZDpD8h/GNGHlpVLASq1rQgqliulnlpLI7wqY&#10;nh1D4NOrwzzELU0whJc3Lhv1hMyZ9y1qP8J+50PrCpKUSloCyrizUFMxPIBIEYYT5SVJWkzJq0uh&#10;MklgBzLvoqFOoqlS5ukpJZSgWHT/AIidKkyZ/C04q5TAsWKa/wCd4lzlyzhpchPANfvE2cL6fxiX&#10;JmTuIvD3KUS1IqfRzz5QZMnDr4kpClVzlcLK9zT72psdYUFyJalpTw08ZNRpTcHX68oMwC1XlAJp&#10;dyLwaqlK3e503iUiYuctdRN80spAtVvt9Yw3iMqSiXJweLStCEskzB5lnr/HaJFM6TLxMuUlKk10&#10;VPvFMtVYaxC8zbsYxHiWLxIw2Gw6VTVzJjU20AMYrxKZaUTwsKnlLS9JI66nv/cIxC5Cp2GwOdqK&#10;kLW2noD9RCZMyWpAagOlkh4HEmy3NhmYDm/pAmS11jTKXqtC8NPwqFppKlhSAoKsd9bxi8AtBQET&#10;K5IJc0E2/h6f2PYmTiaeEvxyXVXoGBI+oDf0D/qH4Ogrxfh+F4Hi2HRLczZSPKp+l279bTvHvHMU&#10;rCTZwVLwGFuFFIvcdW30tCPDhMmHC+HNiOMm0tKNAg/+492jEoLIlSsGpzsgJQf4R7SYyT/hTfF5&#10;wQdlUKof1pf1/tGV7XfYp0vB+GKxfhnh/iNP2TGzwtAD1WdDuB1jwCT7Mo8Ike0Wf+tcN4SEASpI&#10;ejihFgSTYHkev914wJaXl/8Ay8tU07DOkJ/+KA7PvHthhPFFypWFleFqxvGnMESFyWWhbm1iAxhP&#10;g/jfhi/EcF4piaWRNKAkqATmHpE7w/AeGyvBvD/EZz+DonzqZC00p9++5b1ETJOOwsyXw/8AygcS&#10;Qp7Bl6fzpGGHiU2QmWhaTKlz1Uiat7N25dYleI4OZLxOG4YWkoamXSxII1/SPDsD7PeF4xePwU1K&#10;5s8eTna+v8YkeC4rBFfjOGwn/dTKQkyVEWBPpty7R4JjfHcBPR4VjvtC8N4qcAoKn4hYoTTN0Vck&#10;EJvHinjuKkVJnYiiQhZaqwcq+kYjxbw7DIkTcKKpiEBwsENYfzrGJxMxRShCtC4I52j7NMnJ4ozJ&#10;FYctz3gIrlqqU6kLcLvZiH6GEzZWIlcQ3o/8h0Nu0ImFQmStES0b8yYSsmt7FMkuExNxX2RZTLTk&#10;YMpf70TJviCFS5c3GFeFSvVjr/8AQx7D49h9rTMxOEds3DUEr17p/pwXjPhWIVhsfgJ4xGGnJ90j&#10;n0OjdYwvhftJi5HgntNLliWtOJXRh8edKpa/Qk/pHHRjcIqQ3+MnEJMr/U8KkYTH4XETk6y5U0KN&#10;v6J2Gmf4c+UZS+bEMYxWKlYUpMyoycSgHhTUAlrc7784keCYXBTUYibO4Spk1FMqWNy/8IRRj/tf&#10;iS0pViJYVVcgWq06tGDw0/GKlYKXiHn0IClTUaBIHyeB4iZa0Sgn7lLUhVrWjxbET1qlJThFgFXl&#10;Fjb1jA+0WCWtM7DT6p6ZZp4yFedO3p1AjC43BYuSrEmUBNl15lHe2rjQg3f+wSLnbeJvj/tN4lIw&#10;GAwwqlSpq6ZuLVolCB1tbrE3xCcn7L4Xhlqk+EYBJcSJb2Uv8agA/L5k/wCRAtezmw+cSRIGdBq4&#10;knMkkMCSOt794+04iYmeuaKghxlfWoa9nhQmS0IlFJT/AIbIU+v89YxSMOKZKZjJTsLXb6/34Hr1&#10;+f8AZlTVSGK0UpSpgEswsOrQ6glB2QC4MMbQN+2nyhwlt9KX9IVV+zTyhaqU0qXkYeWLB11EUau4&#10;iydPjDTD2iVJVh1S0E8Xi+biMGufX+9qVK4syrhosSE6Evty6xKARSUc97wklvRLfOCALd3JguKP&#10;1hiE31PpHlTS/wAoKlBLiyeaoKQJlVVzokva8JrBJqbJbTSF1oKNsuY/OCrgqLctVdTCxLQqcfek&#10;gOzbkQmdJkibLw3/AIVSXIfUlPy+UKnzJVp0wqrYpLkqBH0Nowp+0FkS3WueAFl9ZlOtt356wETF&#10;rQFfdcKXLGGAb4wPi59TBKfDsIlOwVqPneKgJhT5FAr80AlJTSSrkE7vCJYGUp180S71zL0VqAip&#10;Na+lTgfOPdzqrVRcH0iqd5Boasze7CKAlKQtr+YwEzBNlzB6qgBKQlRDIUSyHf4oCp8wAIDqSlRP&#10;r1hMwqVP4yW2paEiYkiWpDJdyPnCUBIIR+JtPNAE3LWmwQcy/ed9YKDMJfIke6hu8Dyn9rYRYLnk&#10;6JeyP2YD5bPQC9XWEKUlcz4unWE0vRqmrUxLUm1XJwlX+8IfyzLAulJftrHCFOW2maKipYTuVZhD&#10;rZYe2ioNhV+D3f4wq6Ef+0rgKFR2pBzK/nrBQXlqUfLar1iXKqQVoN3NdbctoHmBq0o1/ehmUOmq&#10;k/xhKar+f7wild4PEAClHrbtFfBNXkBr+rQ6u+dV0dLQkCYFjW5OXtCaqjRalOWHqmBKVOoMLfrC&#10;ZhqdYd/1MJVUFUllXCWhNqvec3X/AKoQXISHr96mGqdKspIPDeJlAElRXTkzlhuTANK1JKtrIV/P&#10;SKa6wfcpBohJmFz7t7+sJsVZtHfTSHAP7NNRVCwFqYrzgkufWGLlddSQpzw4QtRmJcPyeKLqSb8w&#10;n9YYkK2HvfnCqgeT7mGopS9vxdoXQi/lKzYp9IQlNaz3Yd2iUlZQnvcRlDNqytOsXcq9zWo9xDTK&#10;SV2ch4DgUptlZ1dYFzySbv3g1uAB0YvvDVkpruvQ+kI4azSfeWGKvWGW9RS4XsO0ZRY+bnATUlaV&#10;Kz3doSHU+2jEHlF0moWzfy0DiVhcw2Y2+cUtldlJSawWgqKlzM2lZNMbBVO5hiVVgNfRUTAELJIq&#10;VSKk9ISHptpqX7wlwBdn1q9YSQJlbv5iRBWXqIpSzFSfXW8I4iHp33EPel+xgqJVdHk2/jAQkAEl&#10;wpV0n1imZNIr1ouBDhd2fMCBrALLFNnJBqhrLOulMEisNlNRqMMq97PaCm7jlmirbRi4EVZCEKbT&#10;OO0F7nnvE1Tq+9Tw7KZSWOwhOq9nWmyTCVKHECz5NEwopRMSTlzKqKYJ4cy1lWcKfcwkpSAJliVM&#10;VNCRK/xErZZqaXB8xWVtSu4KvwxKKJSyF5F+8Un84m5Url60WE1JHX9Il1Om7IFTu8VMJiwqgMXU&#10;nryt1j7lHEmlLTkj7pr3tvHEmJSVhLeZgkKsGO3aFCZZFdBWMr8hC0S5ICpM4pXm+9tZKiWvzaAp&#10;ZW5UVLrITTrdUS5spVFZM5P2dNaJjhs725RJUCtCgvhzEoQkJYXv/tEiTKXK4syYqaEYpApl61EN&#10;717d4xHEmyUqUkcCZh5ZTP11Ur0/4hTpE1TcR1V0FIDuf/wmhlpyJTQiUEgSlpc3NUYh/uU00IWt&#10;IUia5qudHZmp5fNTpUKCyg3l7xKmFwErCnTdWrloklSUBErMSZZSvMGT+fpFfhviGPQqXLY/ZWTJ&#10;QskhIWNBpcnnCcOPEQnhihdSCor5veB/W3iWJxSEKK5chS6ZEuq9kaeuv9zhfG5st53iyOOlcyWx&#10;IXnDHo4jGeJywv8A7dFVQekb3+USZCcXLqmLVLQnjuct3bs5iTLqMxOKXw2rc33aJM1UpxPQwyuN&#10;I8M8SkICRj5a0TWSxWQykl/VX9jA+K4JfDxfh+Kl43DLuwXLUFh+lo8P9oPDpiftHDGG8VwZU8/A&#10;4hPnSsddQd4nYPFSkz8PiJZlTpSxUlYOoMTDhArhKUVy0FnRVqIxPjGFwv8A9scUmiZiFsVN0tGM&#10;8HwuJQv2n9osOrB4DDS1/e4SWqy8QsbAA+rwVG5OpNz/AGfsfs14ZMnykKbE+ITgZWAw3Opf6DpC&#10;lTvaLwz7T7nBSqhHcb+hhePlS8P45g5aapq8Flmp7Ic9dTC5cxCpa0KpXLUKVII1B7f3MvCYifwR&#10;4z4BivD5CCWE+cDKnoT8pUz+jxH2Z9mPEcP4f4hjJ8pa/tc1UjDY2UhTrkrWkEirsxa8YJHtx7V/&#10;ZpK2m4aV4KBIm4qakg8NE9ZJ+SX5GPAcXJ8TxfiXgWMwpkeHzMUr/ucDNl3UlRHxBiCPg9IOM8Y8&#10;Xmo8ZwuEGIlzLIC2D+Vo4PhmD8SxisHiUqmnDyxLwslNilU2acqd9+UYTw/2xGMHh0/7iTMSn7TI&#10;mrIekFNtr2e0SsT4FLnoxkksjgyOAbCxJMI9qfaLw6djPZbCY/8ArHx7HY5LYDGUOZWClm3EdkhS&#10;Q7JBq1v4J4hjMMjC+zXsgkzfBcBQJSsbiyOGJxl+7JloDJSdTdgGgKSgSwta10jqox41KUkKCvDZ&#10;ppNwSEkj8o8Xw+JxBK5Xii5QwyHSoMadP3SLcjE+bh8slaKUpd2pJf8AMfKApJKSC4ILENyMSsLP&#10;xc+dh56qGJcpOzwmZMUqcJsvU7fz1gAS+Gj3M4uTCsB4gwkomUIf3owqPDghEqWnMhJcvuT3j2Rm&#10;lX/boVMlIS/vKSVH8v7PAk+PeNSpADCTL8Uny5QH7NTR4V/WniOKXg/Ev+0X9onrnJrLFJL9Kw/W&#10;ErQQpChUhQuFA/0YnDLlpXPEpSsMul1IU2g7xikzMIvC4mSsy0rmIZSubfKDJEpS5kzK9JUVPvVG&#10;CxONwqsP4Vh1ibi5y0UiboQEjeJGCwkpMrD4dHDloA5Bol+DSlS1Yzx5f2bh+YpRfiKUOwIB/F/Q&#10;Mb4B4lOwa6qlyxmkTm+JP6i8YaZ7QeE4g1C09KMy23BOx2JjiFOIlAeYrlkJT6wUzMUZctC2mKqA&#10;eJ3h3sb4avxLHy3lnHYoU4WWoWO7/J9NoV4l7S+JzcWp3w+ECqcDgxyly9PXW/8AlPvV1m6AkkEK&#10;ZwxhMhElEmWo1J+zIoVLu9x16axORPEwlAdaJyShBPN2H0JjEr2C+GNwAmzD5f5RcklQThiMMXzA&#10;WBcH5QkpudHK2T6wC369jCTUz6wXJ/MGFMRUTBCbjdUIpZStGN0n+eULM1a9ciQbJ6j9Y4Klv94T&#10;92t0KAtm/vSvhpH3zGfWCo6MG1335whLFTJdR1+cHX8kx5WG/Mw2gN3MAlQId+dXaGQwfUixPWCq&#10;Y7aQ6dzyeLnS+rD0hSRUx3RmB9YQtJmAvmqFllm7QrIZksBsgH5xKl4Y0KCLiis9HOvOFvOEufOX&#10;93MAK50x9U8M2a+vaBJplcLDKVNehKlS/wB4dhpExUyUqbMZio4kytLODv2hwjFMdP8At6rbbwpK&#10;5BEpKaaLhSoVLZQKh90k+X/VC78QMxluQtR7xLJQ1WnvfKJiJUtMtCzSoLSVFXxU8olilql2Vv8A&#10;KEmUPu/KutIqUOkPJSZchfuFFCnTrV/tCAlBW66Mvu9OcErmKKknyFfkvGSZQ9plLf8AEKlpKj+P&#10;QwhYm8RUsUpKlUo/0wkKCVFRy0Cn/aEiqq7UqSEpNWtozpUKVW96/OqAulVR/wDbCszJ0byqHz1j&#10;SopyK5DtASnQ5GSNe8S5i7t5VDNT0ivzINlu7QV1UFOUS2sodzpEszNZgqDgKeP8MVaVp8oH7MLY&#10;KWKDR8R6xLSHXUcy9H/V4pQ1KbFR/g8S5gfW9UefM+3mhHCrEw5lrd3/AGYJnArSrlZvnDJAcaPf&#10;6axLUr/ERaq7fWJQSF3F38xgU5CMpKSTFMxbV2IVYZekIKS1OVkilKYStZW6j8LQhbqYimYlCcxv&#10;zipKSZTtnSUn5GEgzEpGyE+T5iAUqqKvPbLCwFGlRpm5bqigKWZZsAslkQBLCZYrZSaCmvt1gcSt&#10;Gd6Pg+UA1KXsgsWMJQu+9rSoS5JBdK17j05QFpRNcLp5hdUPLSgHzbkp5tAccQgNzPcQ63UpCGTQ&#10;aQI1TSoN53VaDQyjza0OUudO0IBV5hULEj5xYkqd1Ui1+kVJWmqWpwihm9dIc0oDZ6SkrV3hKsyq&#10;rgfsxXQeSlK0gUqSTrzAhCFsv3AUCl4pWlPyKCIz7KZvibeCZqwqm6AfMAdI+8SZY92rKn5wGzS9&#10;VTCTWn1gpu+qW8qo1oUhFxoD3MJcFwdy8JVQSx7QDWyRmId4K1VUM2tlwmZLQm16dg/KHWky17q2&#10;MKSTqpwRcNFSg4GwsFQEoQpLuKSWBY6gwhJUrMKc922eE3rAynKwWOcOFsdBuQ1+8JURUN/dfq0f&#10;hIKG53hFHkS4NSmPpCgEXTpqkX6wHDtlDF/WEgKSWtl1D6w+ZJNs4O36wmxYuFPZReEgICVDLV71&#10;toKTLXUpT201+cJCKdGnE5otd7GmXUn5xxB192x7iEk3JTsKWeFWDBTPqYE+WoihOhsr90QQqQua&#10;vWrQv0vCKi25rzFJNiHeChCpkxC022YwlSy6jcTBYiEqYkVtUFXL/FFJSlC9UByp+xhmI2yeUnmY&#10;BUkqmM100A9QIRW1actJykufrFSZPCLtd0hZfUwkLxVFIe6GMy+lUVzCtBaoO9K+W8SySAlBqSki&#10;kKbls/KKlTVkOxuHc6aCBNVWQtdBqelMTFlaQE5JeQ5b+6d+0OUceWue9Eq04ftVWgypcpHEWg8L&#10;3aLWB7xxMfxZQkrcy6n8tgee8KWkYuXNWjgoMmVXLKTse/zgFcimZhJfDUmlMoFWxXz00goQkI4c&#10;50qVOSkGoCxJ/YgJWsoNdJRKRxarWOrbnSHqFT2TrZtz+msKlqmrKFqASlxbZ6jyiZ9rxgpVNVKp&#10;lUzVTQRl8kS6TM4jNPQtNPDULWP917KLwzcP+rkBwagrKC7+ojxHwjEf4WOwqpB9dIxQ8UBGCw09&#10;QwmUlbFwO9jYiPDPFMDLnpkycSKka8RucYHDjDtMShiNhYaHX5x7N4BKUpXQvEM4qsKbj94f2U+M&#10;+zuJAStkY/w7EXwXiMsHyzB+RFxEpPtGnxL2X8RsiamdhDjvD1lrlE2W5p184EGcfb7wWkB6BxVz&#10;j+4EvC8H/wBN8HN8Xx0xJH9ceK4ZeDwGDsQCiQrOsu1lUiMX4347jp/iPiWNmGZPxE9VRuXYDYB7&#10;Af2fCfZjw9KjM8RxFM2YgP8AZ5SbzF+g+pjA+yPs54eiWcDhEywlCaeMtrzJitVFRcv11ha04qbk&#10;UU0ybSpLfzrCfCPaabJM2crhSsSBUkvamZ/GMH7ceBYcSvDPGZv2fxJEsZJM5nQr97T5f3PhHtD4&#10;csoxvg/iErxDDmqmoy1BVJPJWh6GPBvajwmcibhPFsGmfShQUcNM0nSVfiQsKSR0/o8Swvs9iJmG&#10;8e8MmJ8Z8NmSZ5w86bwXMyUlYIYrS7dQIwifFvaLwzCYPA49WEkT/FxOxXiM/gMDWE+UuGL8tOUn&#10;2T8ZVKxslEoTZeM8M4k2XPRZqzqOd21jxjw2TLkyvF5Pjq8RjVOOPikLQjhk75QG9YwPs7h/EsP4&#10;UJXiyMfPxs+QcSpKEAgpQjmX5jSPGP8Ap74B4XI9ovbOVLTJxfimJw6ZmPmzgf8AEXNOgBcBKGA7&#10;x7Hf9KfYD2dwmCwmC4Mvxadh5SpS0SQQqaVLdkJ81RF+usTvEJ7GYlpOHkp1xM6Zlly09zGDTi2+&#10;0jDp47aBbZhGMwx0n4Zcn/UkiPEZ8qVxZE3ErnocgsVKBmN2PP4tYwvi8tSKJw4QQiXS29zAUxY6&#10;FrH1jCDFzRKRcoqAIWprD/fpE1cgmYiWit0Zau46RMmz2lS0lklSmMxjy/KJHgns9IxGM8ZxMxIk&#10;ysKhS5yi9rDXQ9owuB9qcPMwOLCc0mYLJA+I8+m3M6x7NeGIBdIm46ZmBAZkD51n5f2pc+Ssy50l&#10;YmypiCykKSXBB+USfZzxnFIl+P8AhkpMr71bKxQ0BHdvQnt/SMRiZJk4vQ4rD5ZqwNjCFysJ9onI&#10;0n4s8eZ6bf0Yv2g9osbKwPh+FS9S1Mucs+WWgbqUbAR4h7Q4niSsHVwPCsGtb/ZZCSabaVK1Ldrt&#10;/Rg0TRVKXi5aJgOhSVAGPD5eHkS0CWhIXQhkqdonypeFSomSQpTO3URNlCUl+MZgDfnGLw8pYmS5&#10;M4oSoaW29P0/yqVS1EUrCmdgti7K/neJcxa1CdS0xHBqQnpC5eGCUoUmgrUObvSnT5/L/KjCTlFE&#10;rFrqQtOtYGh7tAXW9SWFwGgHVGl9DACiGTrTqmFB/SM6z5tWMGk6WvBKlZiqnUpHVjr6CFzCUqY/&#10;iZPIK7xNnG3EWVs70u5AHb+9nIq+9UtOWkuBzeJZ81gXDkDoYNmPS+8Dfa4Zmg3FOsbv9FRmOmo9&#10;1UEA6fIuY2Ll+sKDEcntT3P6QsLSqtygpVt2h5eZSfK6mSH1s0KmJSimqiYKmKh0jiYiVMwUxDor&#10;rSBN5H1hIT/3E3yzakBAkpT5SDrdrE2hKDIXOS4mKlTVory5QoJpe/NMEKkLw3BR/wBumaDKTfzX&#10;X+t4qM3FuTfh4hNHpCSoH7s2H+Go91coQtbpUoNUFFSV/vQDMSpVZqTRLMxSSqEZTODtS5IR11iZ&#10;NsaL5Fmkj9mEzVJXPmAlkThSqWecCalX3Iyqtqd4SUjIq9ITmT1CoEqUU1+fO+UbxUWMwWNb6d4M&#10;wp4pX5yHSn02hKpsv7t3SvzKT+kXJpKgwMlt4WhaWRKFgl6tdY+7PDSoknRCVt8UJW0s5WcX9TCU&#10;vSWp83W8OSgMKvNeKEzhLUs01q0H7UCpb06rGaqArLLQu6Ak2mQlZQl2ZWoCusBRdAvowhIllS1D&#10;yqXY9gmCppnGKt1aX2hBDincvUP4wpNCmexU1Rg1OldXw1VesWmMvyhLOP2oH3pmmmhZpF33MBfE&#10;XyWyGCoY5iN/0jj0pNe6cyk9IltUFdNIJCytSupKvrAd2amxqvyhKDcHvVAQXAVd1rDI6CEuXYXp&#10;80EUqSRmCmyn+esFShd7veC9dhUgf+J+sFLoCl+/Cb5ueo/dgLTmCdl2bq0CZo8xlswH1i2cfG7g&#10;secJmKIYp0rqI7fxgywgpS1Ww1hI0qOXdP4bwlSl8JYVUuSXc8nhMxnX+G1PWF3zFywS0zXnAmEK&#10;ShOq0OSrvAmJmpSFe4rMT6xRd13QoqyPyEKBsrcl/pAqWCtduGoF+8OFK+HVwe8J0vqbmnlFSgCk&#10;3BeM46AtTrCCpKeSYUE3Ci72/OEJbiLBfLYGAylga6h084qlZrMqtWYRWkj/AOI+hgcTOKf/AL6B&#10;FMs0jRqWaJSevul9N4sDU/v5oDn0pBAvtAcvmbkBCipAr+Kt4qOgsw8pio9hTYRZ27/yYC9mZdv1&#10;gZi2mQZldjCfxKyEO4exeMw4jKvoaOkNpt8JPaCkVApTVnz1QN1e4D5Q9yIdhUz+RjAQotVbcJ6t&#10;DAmgbuXV+9AWfLU3lsO0MUKXLKqnq4h5wkoKyFj4v8PrFBU51Q6bK7R195rPBexV8YYhr2VAOx/e&#10;I6GAJaUpTVckkKT0ePLUHduXpBUo1HQbBHaPMVDuxtfTSHJ1PygCopYOq1bwCAUrZh8JhNa3CLrS&#10;V5r/AA7/ACgomC1mm1Eq6umHFkAsCbt0pgqJIIVUpkOCOkJKwpMtOcLLlQbmIFS2FT/FV1gzFzXT&#10;VS7vS/XrCJZVVLqdAB4rW5xmnSKggkLocjS0JEtQHv2yEdICBSVouVINS084KlZrZUMxJf4Ymhal&#10;cSr/AAh/hOdAfnChllBWgS60y+YBg8OkhJqWmcsrUoKsYTKXUkV18ZaCCeVJNiP4RPXITK++W05c&#10;xdNLWGXftE5MpapcyUr74LTxuHqxQOuvyiWjFKSFo+5o+9RiFKNhUNL6+sSpU2QUB7IM7iKmX/X9&#10;YBP/AG8lSmrUeNwTqziHJqf3tX/omIeQAtVR4hKFdxtaJyky0zV4dFM5a7UjYoPvf7wKF8RKhUlQ&#10;FJ9R6f3BxOA8PmKkU1iav7tMz9mP/k/xIGVjfCbyUrPmfzBPa3oP6K8fg5E1bUicpLTB6xw8JhZC&#10;OFYBKR+ekL8Sxq0YbDYNCp0+bOyoloAckmPEfEsBN4vhGCfAeGrd0T0pOaaP2rf6Rz/sYTAypcxa&#10;Jk4CeUIKky0aqqOzsbx9q8PwcvCzvDk1FUuS0zGC7jmf4/3PtJ4pMllU3wr2eCMPM2l/aJyUq+YR&#10;Hsp4j4Bj5/h+Nx+PnYGZPkjyoTLC/nf84l+GYzxOZ4thcfiUy1caX/3iStkilabm50N7x/VfjysT&#10;KM3xSVISeEogFSkp5vvyjGqRmThvE/DlSVK8wHGSh/kr+6mezHtNilo9kPHp6SjEzFPI8AxRy8Y8&#10;pUzKJnw0hTeaETJS0zJcxImS5iFVImA3BB6vr/RgPFv+n3st4hjfCfGp68X49h8PIm4jwNMx710v&#10;w1rdwe99jjPFsb/0w9qvBPF/s3ClYvH4AIw89kgqMqY4K0a+48T/ABnwTGTvC5OAxZmTMCCtS56g&#10;XdQub6tpaJeC4+G8Awc9X2dfisvBmXjMQdwEM6X5hoV4t4L7HeIGX4jMBV7QeMJGARjj/wCqCtiU&#10;BzcPd4n4ucuRiPHMXL4/jXjU4CWEACpUuWo+SUi/5mPZj2b8Mx6P/kj2cnT52CUDRK9oMfLlqAnk&#10;6rQDaWOlW7iFoqKakFNSdUvuIxntB4/i1eOeFHEqxKFSyxw6TtMR8tYRjfBcbRJwSuIjDp8qgQxB&#10;H0tBw2MaqWgsFfeTVsXyq/hpH9eYTCow/gmFURLxmPyCcXbKP+dfWJmMmyeNgpaX40k1gNrf/wCu&#10;vBV4T4RieFPmUyp/CXOCybEBg3PfaPEPbD2iw4V4zi5fCwiMTLE1eBlm6lVfEosGGlIjB+MSpMt5&#10;Ca8QaKag53jE+JoFOGkyxhMMxcKCXdXqSfl/bk+IeGYudgsZh11ycRh10TEN/OkYfwX/AKhJ4SkJ&#10;4cvxtF5a7f8Ak+H8usIxXgfj3huPlLFQ4WKSVfKKl4mQhPNU0JBgzMR4p4fIQBUVTMYhNvnE7C+E&#10;4n/5o8aSClGF8OWFYSWvRps3ZuWvKPt3tFjD9llTFLwHhOHUU+H4EF2ZL3U1qj10f+xJ8I8fmCUJ&#10;KaJE6qhM/QA/taOPUbstUrH8MKlNSClOvOMTL8KnjGeJTnl8RGeRIBsTXo4Yhh0gqUXUouSbk8/8&#10;scp0q00/vglIKlKLADUvpEpSpf3SrrpcqTZx84rThiktTbVX+p4VMVLmcOq8q5XqxKTpdompopCJ&#10;lBHmp11P9gKQSFJLpUmyktdxCMH4niShUuyJi5gSJ7/ra8SzLniYKc9JdSX3MFSJlWydqoUHPPnC&#10;yualLCq6mNv53hIklaxdVQYpGzkwg4rFIxHiHnGEw5zosW+bb/OF4if93LKyqXh0qKpcp/10/tNt&#10;r/cMEJUJyGUopBKGO3zg51VeZlaHtFbFzbonnAJFuYsTBa5/1EesBVR/L6xctmfWLEWfd3tFXv8A&#10;yA7xS1R1tt3haaje3mbQfzrAJBXQpiXdoVMm8VaUpye6CXDCl4KlLQibNmgjjGsSXYkA/wDMVuZc&#10;wyyZv2eqek25/wDPcxiMcg4lc5X3dpdQUmwUXfdhq3aAZqVAoW6UTJxzdoA4MpXVUxTmEzkVrUuW&#10;ErQnMhXWEky0lL01e9+Kl4aQryJzcQi370SyDnBcqBqDvraDJW9SzX5KEK6qhKlZSs0mZ5vpC+Gx&#10;rRYFZohiUoay6T9XhuFxE+RC6ihSVebfWEUhBQzrWMz9rxkmqr81NLSlQFLAyKN0j8/rCVIKip7y&#10;w2Xqzwp1NU6Vzq3p5/8AESropmZQTl7UjnBQJRGeta60oUp9GEB1sfiWm/aLIIbZ3q/FCFcxS6y3&#10;yESgTSlRoCdVKgcUAp/1AXh0lJqy/wAvFNyj3Tr8oStuGlSuGDMUznttDUup9XdMzrBJVUU2u8M/&#10;+prwgMT8RK6afWE0q4Skh0pSoCv1hMxIHmuFkOn4u8FIqoNyn3T1ga0JNn3MJSkpdMuur4oCUqGT&#10;M24/nrCbcWnzh8562hJXmSr3PeH7UIRUoJot73Z4ShaipZD9TACF+XIpJykQlKCRLX5w7FPYQSkK&#10;LZShZObtBqTSEiko8qoV92us5UWZIHOqJXEUanIagj/3RkEwLKXFRqUYJXejYIoWW6xLIrKVXovk&#10;+cJCZdKTq5IV+6IdKpiLUp94OIC1Z1CzKXkV1hC1Ci1SgLkH+doTNBZL66bwlQYg22zP9YYjIpbj&#10;/wAqENygLSgqqFdaw5TDKz+8LMpPX/iMpyVZjq/zg3SycocMod4CEqNOtrC9lRerKps2phrE6sVl&#10;tecFhce6GV9YQWSyQ2hreJaw6it6mSxTeHQlkCxzXV3hRurYAFoAosRtu/WAjguKr+8EQki3Om5V&#10;AmLqU3le5HSDMKddPdboTBJcV35k/vQghJSpdr79IUiaguFP0TCVFyWpFrCEoGXb9qHWrra0OSCo&#10;nbaFqWomrLSreEe6NAoaJgJ1GtZU5hNGhVm+Id4uCQ7Dk8Vuw5tUBFKRtUVjf9Ye4CbG8XlKoaxq&#10;sm8A5gKynycoSpK7i7CxT3gNfbiLLv6QlTG1muAqEErze6mq1+UDNS98qKh1vAImFah7gsE+sDXm&#10;HuINMlSs1+UIKVMtmuir1eCFKQZrlWRrw+hZg+kBLk8yzSzFIze6RuIAEtzrmfgp9Y+9U0zVKWJA&#10;tsYNVeY86iq20U1OVhjWGhgtfNdBsYTR5ac2t4CVTQlNYVUnXtCEBRs4U2V2uCYUU+Q6KToP55wg&#10;0g7k8EMXvrGZC84pdBMpPz/OFCW0tVVU1CLOwbXeClmvUxFKR09YpkUrJ+9mWKVgnk0cISBMIFS/&#10;e4bln/PWFrmrTKSJzAAlIWwaOHilLMtKsiWBSrqe0FK5YWhCuNw+IZSCvRKwTa26dImylrrRP+/B&#10;TLZYUlhBPDTMx3CdIQHKG0rG2ovEybxEy5uHXQtArqTUdXPrpGeQMUk5UmZJq7MesEUpmqUlxmpE&#10;gud99v6FS5LHiWpoqUToG/h9ITicXxxxZGWWpSzJu383j7WEPh/8NZCfLyJPV9f7aJJRVhsP99OT&#10;su9ku3eJWG4KJLAJfdXSJPivh08YPEyFVposV94TK8YP2bEITfE//o83q8BI8WwgrFQXxqUhoOJ8&#10;U9sPCETJaFTBhZWM+146a2oTJS6jEz2d9lE4jwb2XcjEzlGjH+LXID/AjdtS920/sSU2w/hiJwTP&#10;xCyU8bmlH8Yq8O8MkzFJZUydQ6pyrAkD01MHArwKJckiiYpCAWiZ477PpPCIM6Zhi5VO520B+Xbc&#10;Mdfr/b9o/Z/HTpeHxvtL4ZJ/qlUxQQMRMwipq1yUn4lJmlQH/wBSMYrwPx7w/CY/Dz5auAcVIE44&#10;SaQyJqH0KTe3KMV4X7fqwIw2B8NmY72WOJNPh/i61qCUFK1by012O7do8Q9qf6p4fsD4Zjh4vInT&#10;pRThPEZ6EgS5UpJHurAUSLZd7t4R7ESZstWP8dx6fEsZK8y5OHw10k8qphRrrSf7vC+zPtUjE+Oe&#10;xqVCVh1pXX4p7PIL/wCA/wDiShb7pRDe6fdMrxn2V8ZwfjPh8xnXhV/fYdRvROlHPLX+CYAen9C5&#10;Xsv4lg/DPEtp2Nk8aUoNpYFu8YhXtV4Z7O47xrFYjjz8bh5H2xc5386pif8A4ecSvGp/sp4HP8Tw&#10;5qw+JnYBE37OdKkIOUK/EA8T/GfaLxXBeDeF4X/ExeOmiTKD6JTupR2SlydhGI9lPYwYvwr2QKjL&#10;8Qxs08DxH2kANgpP/jkHWjzLtU10R4P49hFKTiPCfEZWOl0eY0KBUPUOPWPCvaLwucidhfE8KmeC&#10;gvQpsyT2L/0TZM0VS5yDKWn4goEGPEvAPFPFjJ8OxU5Uzw5EnKqahZJDk8tITN8LRPxXhARWaFMs&#10;ObMd7Ex4f4VOWhPiOAU+Jk1PNzNc/KPFPDvEZaZuGnyfKrm9mj7LRh5IwaK5NNIAbRhE3EYbw2dJ&#10;8Ofhrxc5BTIVe1JPzYQtC5g+04v/ALbC0+cqXlJ9Ln0/uuPgcXicHOanjYWerDzW/aF4Mge0/jvD&#10;Uaj/APbScVjst32inxDxXxLHj4cZjpuKH/uJ/sSsJhJXEnTS3RPUmJM/xE/bcXVWuWp0yEjlT/8A&#10;XbwmdhPDcJh1vV93JDo7GCJlNLFFChcv0jjyBMxUndDDjJZyT/tr/leHIlmYvVhH2cyivFYgZZyx&#10;Yt5g8GTL8P8AuuJ9nl0pUlCXs1VhfkPnEtKErrXnXU4TL/CB/wA9z/epxs5LpqaQD01MIRJlWZlu&#10;QQe0CUJYmF6rpYBuUFEyTLdav3R/O0TFeHJlmVMnVzkTUWXTdyYNgLuwDAdh/ZH2fGTJksFzKmrK&#10;tOSv50jhYtc1ItdQKkjTv+kZ5gWQKXlup7ev8ImIkYLEKoJCC6Uyl8jrC5EqcMFh1HSV/i/6v0hU&#10;ydMXNmLLqmTFFa1dz/fyJsh+IlYNILV8we8SuKOGoyxkKqlBzAIUryv3jUqe+ZXkfkIuC383i982&#10;m/eLqo+TesDlqVGFeUued4lipQBVna5+esWWTRM2zKiXMUQVLWwAepIblBWtJWiZlRhsQGIvYwZm&#10;ImS5qUkJ4aLITzcuBaDiOBhpOFmMlPBczsQw1flyiZNTlwiFgpnImUu3OOEoonJUOIKyeKpzYpYa&#10;DaKftMgU2zTw/wBb/OAFtcUS1py08gptImoSQsKVSlShxGOqmVDpnJSZarAipSv/AMKBw8MqVN0Q&#10;Uf4Mz4jTFc1J4qUnMkGr/VtFdFKCKVVmpP7sESApKWZYYpEDVJHlT50HtCJRK1HVI8gPSAAoOjM3&#10;LeK51E0BdVQlmw/CmFnhqGGZ0GrffrH/AGyPMGrrOvzgitZZWanT+esGo1IKnSAEhv2n1hKqgqYj&#10;KaLpT9WgIClo/dc/6tISJq+SUV3CjvVCfh1/kwKaZvujQIT+0TBJ4aQ9KhrVC0qlUf8AxH96BUlQ&#10;QnKaP4xTwiU1EDil6mgqZJlLypdOnWqAfw07XaEpesi2gTrCUEOnRqrltLwAtQ1dDoZSR+PnCvu5&#10;HMUqYnr3glipLcqlCAUEUI2Nlq/WOOQspfJw6qExWTUlaSq+Wn6xLMgUBP8Ai28/7zwri1AfAE+b&#10;secSihakpSqmjVZhLlSVrGq0sR84NFNbUlnFf6Qqe0wKAaomlKOkSlFQACG6RKTLC+JMU+fMn0hB&#10;plFQVQUNmUeZiWul1j92n9qKgsk78VQQU9I+9H3izShKUE/+6AdB5VpUDSnckQFIv7pWpDN6xKTo&#10;Sd9DFgK0ByCA46xZNc2pwdkPtAKVTATYo90c4lpMvpV8XrBFCqaWz+/0bWMrE8lOwhLpTUoMSi4J&#10;3imQQWVUtSgwHaE1VJB6VGAmwFHbTfvArLsHF4CgWLad4rXzuaXAaHpCq/w2PURu+he7NACGFO+5&#10;6x5iKs2jO8GXKAG+fUdoVudK7qJ59IQpP3g01aiGl2UC34R66QeIxVrrSn0jQpOjG6V9oQRpvT5j&#10;3hZe6lbmkmAgVA8yGgGuo6DmOfX5whNzZzuBCSHtaHNov21cekWCSW31hNYJ5sLh4ASZhQLfeJsj&#10;tATwwsDNZLD5wJhWeQy2HWM9NInUaGok8/4wQ9QRZPWAkWVe9Dp10eK3JPJwEo/dhCUodruA1X88&#10;oBMu/vtCa0KSlanQK3q9IP3gfXv0hiLPZWivWHaYKbZ1ZYQl0pSfrCLGquhOY5mggk5VsRpLD9YZ&#10;KUrfJoVA9ICaVJID3DjXYwFpSq/v6H5RxVFTgtT8PpCQutVFlEEMl4pUEqCDaoUrHV4IZZUdKzpC&#10;JKneZmQSioGnmY5AroX7oDwEcVrulKWIV1hgZaV8T59fXSFJXagMZZ36xLnKrUGbgFdb35mHSEya&#10;S6UFhrz7PCQDfVcwliWhFDL93MaZV9SRzhKlFCgXrI87NZ4HAQHWjPNSypWt3hOKkVrCUN5yEZux&#10;bf8AKJNM5MsSgUzEO83kplBUImLUtCcOXoQRRNqcJf8A3iWoJnSVYdakShMSUomAi94lccCVOV/h&#10;vlCud+tomidiGmqcopH2atiNVekLSUuZkwpomI++L/XcQpBSygWLuFDmG/nSE/Z5KpcpWk5afqBC&#10;MZ4iV4iY+RE2W4RoXazQEDDpmBKaXZino8TkS5SSFyykoWABoxaDMwctU+S90LDKRfn8v4wZGMw8&#10;zDzU6pWPy/2/so8eXKKp+NVW9LVvfXoCB6RivFUSFSkYSXXWHKbQpMnFidRZSZSwUiqwg+HEVTFJ&#10;e+ZJ6gxNktOQFIUEFCylSquRjxPwk3+xYky0728wv2P9hKEAqUo0pSLk8o8JnzMmNn4YYiYFgoMw&#10;qzFx1JJ9YV4NiMSiRMwiymZtMD2ZW20JxMvEomy5haZcW7mBxC+HxUsppUWBqjxTw5KKJExf2iVy&#10;zEv/AB/e/o2/s4L2n8Mb2UwuHxCMT4b4t4ipWGxiloIKZsiV5mDOFFtBqIwXh3jfjHhmL8fw2GRK&#10;8SmYZYkJnzAGK0oc6t/OkS/Gva6d4Dg5GAz4fH+NCSDh314Sl3f9i8TcP7E8X2x8aKaJK/s03w7w&#10;PCF2ebMWErW2oTKSQr40xj/aT2jxqsd4n4hMqWvySZCR5JUpGiEJFgkfUuf7yR/1e8Km4jwHweXj&#10;U4PB+K4LxX7H4nMK10AoQg1UFQbMzto0Iwntf4L4d7XykJCE46TO/qLxfqZikoXKW1maWjqo7A47&#10;2Z9tcPP3l4XDYHGSh++rEoP0hR8K9lfa/G4lskrxFOC8MkHvMROmn/2mDI9lfZ3wb2WQuTQrE4uc&#10;r2i8RlL+KUoplyh2XKXCvFfanxvxDxzHFwmbj55mJkA3KZMvyy0/hQAOn9KvYj2kxiZHs94vPr8N&#10;xEyyPD8UvZSvhmW9fSErQQpKxWlSS4IN3B/ow2O9lsPhcV4rgZlX2fETeAZyNWSrT584XJ9rPCpf&#10;hS0ihGHmIzrsxIXp8onYn2Zw+NTIK651BeQb2UB/LR/8u+Hezfifi/iU0mWhEuWo4aSwH3k2boln&#10;uS/rCPaD/qp47hJuFM0YlXgXh2ImYiaGIVw1K/w26h9Il4XByZGA8OwMhky0AS5MhCRqfk5Jhcrw&#10;rEGb7MeAVYPwkpLSsar/AMuIbqRl6d/8hM8RThpiPtGVU9fkKNUhHd/rCfuTpXURq2sAEAHRTsDC&#10;mUnmfeUeghMpcmqWkH7wNUHG8FUiVwsPiFG1qQp9v52/ykrEBNRll2en6wMSy1TCp5yKwRNGwGbf&#10;bTWGm/dYcMEywCaNKU+mmX0gKVPQgP8A4UwOuZZwQf56/wB4HFQfR2qvziSgIKFoDNxjMQnZh+Qi&#10;slpaspRcgekFVIIZnQ5MIqQUq8tix6PCFKu1l8Q5Ta7CEcKWUI2VSEpmWSzdv8oX9Gu/9hMtJAUo&#10;sHu8TPs81VThSlLKfu2vrr8oWmudKkyQEoWpKqARZQB1uz3hMqbiEhaRSeISAvt/vCXOZQ7hUEJp&#10;HPaBmKarm9i0H307HRoBKq077EcoKVk8+pjhyGAQXNdlJhalzKp6fOhRpA6xhaFf9uSyPsz8aazO&#10;Fac+veKKxwpyuJnExSpYJenWkNzMAzFzOHXxJiUEKQr97nrpEtSUTlSkClIYyZwbpC0LdUoTK0S3&#10;4qkcrdPxRLoWorSXPGQhKi+xAtbS0OukqPmNAigspSMylITSP3oQHoeyUrDBTxMkKlIWAuqpaRJL&#10;fhVvCZqkWPlDUql/vQClPFUtFIV/hKRCA611ZeGseRXNUM6C4ZVGWowyBUkmlSlHP/xFGm6jct0E&#10;cQJXJCFUmsf4370ObIQrYXX2hLoKQMlK3QlXYxQmgZbbgxw5ckICy77Dq8JRMRMAlqq4ySEuYVKl&#10;S7KTUsiWz3+KBw85TYLeofKCrhpNSs3UxVLFaCbv+kESrJdzsUmEqAKqbfeXq6tvAsgqWKsmif3Q&#10;XgPlSbnKyh6bwiRJQShd6/JR+1eGWqpIFwkvCJhQ6XqTXqntAUsBjbmr5QCt0BIcKUn9YM2XU1OY&#10;BTP6QmcKXaiunMjm4hKQVqSsbZX7wTLUHfrAdYFqlvlVCa/KOdoqWlRFX7D/AL0NnzHIKKkwjQ3d&#10;+cVaFXLNTCUqylSKxR73cxnqSFXBQk//ABQp5aTuSq47m8UlKwFJaUUMw7wlMsVFAZeRkq6wkDVP&#10;X6vCZSlpKvNnTU8KWmYSktT+H9lf/MAza669EqUHhkKJzc//AIomBVSi/nT5U9o8q6V5Tdz2VCKA&#10;pJPmzh0tvCFJUV61XACvWDUBQo05lXHaHJ93/T2gPM4hRz78oQVUtui6SIJSR5qjcbx5yyesBy48&#10;vJRgfdNL/HYiOExvZ9NI96lmzbwU6BGbvBKSDUmoS2r15mAKXOvKiAUpRShVy7LPpC2aspodTx94&#10;hQf3tRGrOWA0eM7Jmasbwkleelgmwf01gBlvzb+TDKUpPu9m2hFTLPucxFQqZR1qf6QyFUnfmuE0&#10;pUUu7edR7wCACjU7a/hi0z7uukev1g2JB0VzgKZgC2oAipvV9YNYqSQ42AvuIOSl7JARcQqkopSG&#10;I8pV3MH7sAvq5KT2hwpkpOYc4CUlZHnNFzDl78xfXeMwSkjQBqV9o8zhnOhKukZlWaoBIunvCSq6&#10;Fe/rre0e8O+piwfZvh5QQol9dMkVS6nNtXIgTClSiF0rpQA3OEUqWRryUOX8mEzSEqVTSuoUkese&#10;cPqlvyEIUg59F1J/WGmlS0rU5QwpbePugqwZnFh3hl0jhKzacoSkFpZyqJRUfSFDhlSCadGflDFK&#10;UrlbKcLAeFrJUlzUipOvT1haWU41fQudA8KmBVAFqPKFdhCJgQVTFKoCadANyXhM+hEuZUx98DkA&#10;l4plrlg3QpVGUKBBYWhCa5abUziUMPrFGcOulK0KMoq7mFBC6kjIlBzJRTvCkKEvOt5h8tX86QJY&#10;T7rS6WSk06H0jC8GkrM9lz6yE3d3GWETpRlfayXEudVPUs7mqrygRMPCzIIXN+5y361ZoShCSStV&#10;EmSnyp0DJEYfG4yRMmT/ADhC0kiW+oI0+fOEKRhmVTS9ABRANkhFmD/WHnEN2f6RThwDfaxiibKS&#10;ozcqq0Oi8BcrDyJM2hX/AIXSrq+x7XELlzULXg1LaVPpsOhP9EzEYjj4fCJDy1IT/i9zy6wMVLMy&#10;Zg1KY8Rjw6tCFfIR7OBOsiXwV76JRHiXguJ/w8fhlSavgOxjHSsVJxc7BTVqlYVCZTytXSSp7tse&#10;R6wPFsZLxJwnD1XL4SJdtCIWJUklEpCizsR3j2oShCECTjuDl0UyQSfqfl/Y9m5K/JO8ewctfJlY&#10;iWDEmUiyJUpMtPZIYQn2sky5+J8L8fCZcqbKQVnDzkvkJ6vbt1iT4j9pnkYmehf2UzuLikpWwSnN&#10;yN48FmeKZ8XiMMJy0KU/DibISQ8vAImqbUVks/8Ap/teC4DGyTO8J8LfxvxRNJMqZLkMUS1H8Sym&#10;x1AML8HxHiGC9n5Aww4eInzkyApLMAgbCzW5RO9oD47lVNMxGJk401z97XjGexHtLIT4zIVhTMkz&#10;ph4i0AbhfMbR4x7L1qm4SSU4vw2cu65uHmh5ZV8iPT+98P8ADJ3iePmeFysRNmYfwxeJJwUk2zIl&#10;u2tV/wC5w/sx7cHFeJ+zSGRg/EkPOx/g6fhKNZiPqPW0rxb2d8UwniuAnJqTPwk0TKeihqDrry/o&#10;m4KepaEzBaZKLTZZ2KTDkz/EJx/8uPWJoHZDN/OsUy0IQOSE0iJ3i3j3ieC8J8Owya5uLxs8SJSW&#10;u19T0F4xHsn7EHE+Geyi8niPiKwZHiPtAPgp1lyOafMrdg6T/bw8mbgkYuZiUBU7GTHJWtXM6b22&#10;5Rgsf4ZKGHkY2YqWuS3mJFYV+fz/ALeBwoQZn2jFy5NAFRVUoA2jAJRIEviyElTy73A1MKWlBmUp&#10;dtWYR9kIUBVUKQ6ikWMSpUyVNHEUGmOGPpAVSeGseTm9iYVjElCDJxIWKvffKwPr/d/x/uUsK7+X&#10;WqJc2Rh1SpSJVKZoRwFkFmCk9PlACsLOlSEqoQU3lTH8xVm/SJeBVSZhLXSVUoAFwTztp/ey1qUj&#10;yUuV1Ec/5MC4mFntcF+cKALV9GPRoSZkt+tmVpvCMKpCQrVaFkL2sQYn+bX3lVHQan+xbX+7UoDK&#10;jzHYOWH9ycSZVkA04hf+EjsOl994pXwJGMXOCpkqYuhWJSHaF/8Acrw0+YM4lzAtJpt01684oQZS&#10;ZKfvJcziqEzXUpffp1gS8TiXMvzopzTOwP6QFLWyFDV2IPIj+EWnOsB11rcfIwCrEI50pXp+kGmc&#10;KdMqrlucELxaJpAKuHLU6ZjDnHC8NkmWSKlrUioyRyH8t3hWJnTcSur/ABZ2IvS92d/yhQnzJaUY&#10;oMlMm6y3NPuvzFhEyZKlTb/dZ18XitYfLnBEukmjiLAdPJoxGJUr75ShKMgsEhrBjrfmbxKxGICU&#10;YtKqXl/e12/Fzg4lOHmIMqfSapNBW+7crwqdN4SZkw1lPBIaJcySBLCEEKSjM/VxCJqwk13ClK8v&#10;WEnEpshX3bZvVUJWialciqngtSFX914VmsJnCp86n7QvELUnhq+7v5nJ1/8AwoSeKx8qBXZXxGKZ&#10;aLrmOpSSb+kIzLQVGpKE3B/aMIlVJWaa1ZjREsrU0tCOK1yPSELTLUsy02Sos3YmEKmICZFBM0u5&#10;HZMIEslQId0G6oliXNCis1TK0qFIHTnBSn7wr1o+5QnqqACkKG1CaiO5gABi1eZdAjdHw0an9pUK&#10;BSH1e9X5wlyTTza0VodSvK+rd4lqUoKma20+UKSpV0prRTmVM+X/ANFD+sMhRfWmqlQhDhSqDSyP&#10;MPSDwnvstdSk8oTNWpfDJYS7qq7wVeXfpASspB5pW4/1RSyQdXIpHpCgaUfGseW31eCTOKhcIPxf&#10;DATNIqP4jSqKwVD3R79MAB1D3mupUXSyU5imnU94UpUrzZbAKbsLwDQQRcHyj0jg0KIPuc+sISrT&#10;zH3ao+6WUrXZLfeP6xpMWZSGW6GH+8JmsJawWopqWI4SWBSl6Eq4f/ugEINe73CvlDCWlCUJoT8S&#10;4SFS9D+0PntDFas2bKDSmEzEgqfKRYFXeFAJCS1KaXI+cVK1blbvTDzJZSqugLZie0JqJcXKWsqE&#10;OHzOXOkKWNKr+4pPpCMyiWqu4KYIUCWu4jMrWw2IgFwu3UkR5So6jkI/wyoje8V0IfRvK3beCkFR&#10;fQFiD3hQ4eim4iCS3pBmS0y1KVbOW3jW484Qpz0vFGU03Jd1n96NEzEG1S1upMAzJF1eRdTKHeEA&#10;zCgpyc6oLJCms3PrCVCy3dwHeKnUVP1S/pCVHIdBZ1HlCVJrd6SoWB5xnUoGZYDhtR3Kv0gqQwB3&#10;09IQlQK0q1odh3g5AB8hFRFakm2yR6RopL2OzNeCCoke7bN1giqnf4CPXWHqP7L5fSHBCarKfzD1&#10;geawa5se8AzKlD37eXrFQWZiWaW9iICF1OfhUw+UBVKmVauliYSy6gPUS/1hKSCTRxBuUxWcqphv&#10;ZzDlVk30aJgIXmulWiUOGcGEsy215q7xlyGtuGpFh2gXUQ7KyM8AXmIv5wwB5vE37pMtCdVBVz66&#10;xKmDih00UbF+sU13Vp7311icmb93tkQ3E6vHD4pUjSqkBuxhDEplm7EvV6RJVRkpZWjOesIQXWJK&#10;dF2Afb01iVMYpe2lQ/OEomyvuzle6U1aj5tAVQUr0AQv7pusJTXLKpf3il+aSl9ubwJiVSAxuUEp&#10;VryjOqoKVTpWgk6Ei8I1VMGaZ7oD6Uw9c2Ya3v5xo4KrdoQtKxNnzVGUlASKUtemK5qBL4gc7qk/&#10;IwVqmKClilBQH0uPN6xJmyJYkzEfezisFalA5Tm6jaJR4k6ZMnoqmJmUlYV2HpCMdjcIqoGlNKqi&#10;Qb6QEJloZFieG2vOHKk87+YdIyoDg5XNxbeEv6pr1hBXpVq9/WElwFKLbUxUlKFML03A7xM42Glq&#10;UuoVFLKuGjE+HTAqhCvuVq1Un/aMP/V4UElCUKEtbqy2IVqbMRGKm4pUo0S65aD/AIwpzAtrtrGN&#10;/wCnfic6jEJWcf4KqYr/ABwTnlDqH0/Z/oSrH4eTO4d0KWLpg4bCSGlaZE0hEeJeLYyY2MnSFSPC&#10;8Ok/f4icoMm3r2+sYzxHGLMzFY7ELxU9bk1KWXP5/wBjD4zDqon4SejEyVM9CpZCkn0IEeF+M4SY&#10;2Nl4dOF8WwirTcNPRlXbkSHB6wfD/F8KjE4eviJqAKpahoUwMIvCGbLBfOoPaMV4x4nNl4Xw3wvC&#10;5EVUldIyoT3aPGvanEpVK/rLFlWHw5Z8NKFpaPl+f9r2+8SP/iwGCwSOf3kyetX/APTTHs57V4DC&#10;TMV4F4NhJ2E8XXIzKwapkxJRNmI+BrVbPHtB/wDK6vE1+E+CeGrxmOoWTg5B84SgHKFqYm21+UeN&#10;In+HSJ/gOC8MEud4wUqTMw85SgUS0qPmK2JLaARjkqA/7XwPB4ZLFz5Vrv8A6/73wzA47Fy8Utfh&#10;MvGS0yxbDJmk5Kt2p/s/x/sAE0gnzG4THgvtT7H+2+IlY3EzacRKwE37OqUukkFUt2WNbKB1iVhf&#10;bTwXD+0UlApX4hgFjw3xEsGcoahRPO0VYzwv2m8PmO3CXhJWJfq6FwFYHwn2n8SmP5BhZWEA7lS/&#10;yeJsj2N9mvD/AARDtLx/i00+LY1t/uxTLSe9UJxvtX4/4h41PR/h/aptOHka/wCHJS0tG/lA/s9P&#10;7GEkeJIBlYMBAoqP2htCevM7xLpSuTgcOomTJWqpzpVzG/z/ALfs7xwDK/rAVBVgcqm/SMAZVNJk&#10;Dy6f0Hx7wDCJm4o5ZyEpunqB1j+v/a1XCCV8SRhKWmephKsPLXLR7ouPVoXLJSZ8zFJloTODu6gT&#10;R2Y/L/JiXLyIdlTVJdKe0JCJBWpYZU+YHUrTT87WgSuAF0+9TUA25JhUuXLK60VFC3LHrCZyEmVP&#10;c0lfkGlj39WjhT1yjN3RLUVFPe39v6f2eDNKlYaYpzmYoLQkGYZZV94lQzEdCP1hCwQZa/gUCo+n&#10;6wl1IrdqDcDk50j7PKWteKK/vEGyZSW+IflBUwHQWH9DplKly6qapqSmp/htFU5EwAZOGmooN7Eq&#10;6woS8H9no3Qn/wCE/m0IlFAXJKKlAAipjYGFplSDhqJrkpYTVvExRIWlKmSkJPEY/FtygpUGUk0n&#10;o3+QqTJlA2U4mqFQIDE9e0IM5MsqrYvtbdUEKKly02TLOgazhWvztF6Ql6kWQCNorJJnIm1IWZhS&#10;mWFWIAHaJoTPXOlrJehajLlMMpUlVr20jOZaUIW1YYt0Z94VVjJqal1vLUZSh0cGGmY3FrBsysQo&#10;g+n9HElomEV0haA99Wf6wUSkolrWvPiVLzNyb0ikH7TOCyUIlL+6QHs5/QwmaqWozpin4aJmW4dy&#10;H2i6UspVK1PSStRoT+kffmjPQmnN0vFI4h4TLB4KqbjnBmJn0HzI4tl36esCuVNWv31JnhAUd7QV&#10;S0/dTUubCapDebSE0BpNlVrU9P5NASEUbIVUVBf720CWhXEnDpVv0hSp8mZLVJBoW2Y9UwlU1QMs&#10;5nqBTHG4YVLSGQ5ZYL6sYrUpSeNlypNfY3gZlFGhXtroIMsMU7Krdab7wpS6VJdn0WfSFKor95Bv&#10;Uj9lRLQFLTmSlsyH/wDcI40tEszE/djIBUPezwhKnqF1pVb0ColCWCpCl3VNSMl6tecFSiVLHk5K&#10;hJmJSFbBSniXbUZswCtYdJRXpmVlhJnJFXmpfIrtAWy6mb8WbeLqPxVaQ4UtNr1LdKoe9WlOtUVz&#10;QhZ/8YQ9X70A1jSohWiejxSCuolnCQyfWElVa5q/uxSo0S/2toLi9NCKzk+bwZyFBBTZSXcq/ZeK&#10;F0rXqlK3SpY924hfFRLTWcqQqrh/tQQmlYSXqI/+FUXK38pFNKh/GEUSWoQzy3q11IhhM+8VmegB&#10;L9IQLFd00kV0ncmJdRpLs4ak30vAncVCEyVvRo8cdYUfeG3fNAUUBKGKWTa8SlSwrz+cJf8A3h61&#10;JOihoD84CTMElKL1DSZ36wUEFXuFVDW/FBly1BIpZDI1hJNRWzErXSLdIUplG1NDs/XrCM6WTloZ&#10;2aNAl70pTcd4fiPdnpsIchXF100jc0aXgFI/Etpl0x5Qpy7qVdMIDuzikaesNUz5Q2kJapZdrXf1&#10;hG5AZjdQhClByqwu5HpAqqz5ba+sasHdhdKuscRVQTp5mCukJ4aaSbLVU1XWFJrdK0PQRaJYIy6O&#10;NR0eE+6xehOr7lRgJTKCixZWgfqf0hpkw/E3up6CAbu9L72h6Mz1ftPD5lHVwt0p9IFL9VCwiy6m&#10;y+Z37QA1I0I81USBmvzU4R3hOau/c/utCT5ZZ9xVqoWUqUGsxshMKWULWl9Q4JgcOWWR0c+sXAvf&#10;LaApTB/mmEhBqCt2uiCFEH3b2g63t3gWqawu6e8V5nVYtoDDuEZsr3JEZlA1WOxPSApFvwXAgtZV&#10;W4cHqIrX95VltYje0V3o0RVfWPMVmlqRCEBJA1XsUQkSwpZU5Oa0Syo7sCNEesIdRWDZWt+UKJdt&#10;AbOO0UpEzy8PK7FjrCfOpNOWppRl+sKkniyyGpVchf70C1VAVMWmlpqn5PElTLBSt9GCweb3+UVV&#10;G90ulgH2KvyhQUp96dUq61c4QxSl7CsqVVsxhK1JNKENS2VjYtCJcvh8FAKVisuH9PpCaUpmrdi6&#10;SyexeCZ5lCWZrAMUp+fOF5iUu6FC7X01hSXUlg+eyQOVMSUIStKwGUuwlQhPGUmaLhFDpINnD7xL&#10;SFLdGeta65szmHiYopIVWJdS1MS8I4S5xUmVwxXmkp/aHOOHNQmYeGquYi6UrTcQFTyZvCUGGtD8&#10;xEky5ZSugJdWqoVMfsLwKFEr+QiuYSqvloYpTfe+ogClz02gMpWri0Jw8wlyKe94BQl0KudCFdYH&#10;jmCSFT8K5VLQk1TEm6tulu0Kk4Kambg1rrXg515fWk7P/IhMmZKTg5Ok1EucZnG3F/0/4jC+I+HY&#10;mdg8dg5wxGFxUlVM2SobiJPhv/Ubw6cqfLFI8d8LRWJo5zZGr/swkq9ozIlkVf8Ac4KbKmB+aYmy&#10;PY7C432k8TpKJRVIPh+AQWspc1YqV+6ImeK+0OM4rKP2TBSsuEwST7qE/qf7KPHfGsKmbj/EpIxE&#10;pHDJmy0KYhKTrt/NmxC/Y+ZTPwKmx+DpeTiPwqT6bwfDfa/2K8aw+LTcYjw1cpeHxI3UkLWPleAf&#10;BPAfaLxXFrlk8PES5Ph2Hkq2Cl1KP+kbQJnjE5GB8IkKfA+AYEn7Dhm95R1WsvqrkLD+3Nl+MzOF&#10;7Ne00lHh/imIZx4etCicPiD+FNa0q6LfaJuFxUvC+KeEeK4SiZLLT8JjZMwc9wQQxEe1Ps34IcB/&#10;8re0ONnY+WueubM8Vwn2iUJKpRS1KkoCRSangpKhgvDcPMUqRIr4vivtBjF3pRupRbshKbsBHjXt&#10;V4nSnF+M404pUpBdGHTZMuWP2EpSPT+8w2InSU4qVJxCJs3DrsjEJSoEoV+1p6xgvEJfgfh3s/hP&#10;DfDkeG4TBeHywnKnVUxW/wDdSJE2YVysNaSg6Idn/L/LYXGyn4mFxCJ6WNNVJf6xgfs+IlqnyZbF&#10;D59Mw/dYv/SniECSkupOjwMPh0VUb+6kNer83iV7N4GeMSjwVXExcyWqqUmaoMEp7Akn9rv/AJKX&#10;IlgqVMXSKQVGMOBIRSpLDK6huSdz3i6DpUF6kX92HBSyTVzWrvt84Wr3tNXijMoKVUKdU7l4mlEu&#10;XLmSlFcuZUEAs7hZ+cEWtbUEfP8AvErkTfIihKZmZCXvYQ0wpmpAZNH3RvuTf6NCuJjJiUr1QhTC&#10;/I3P1h7km53J3MBKQ5UaQNSX0EfaMak8TVMpaMqdwX6xJaWhMvTg8R0q6k/pAWGSmaricNTlSDs0&#10;Xaxc5b6bw03KZan0ueVociutTk0066FobOtJsUcuUTMiZUwzcqkDKHvmPWClwWOqbpU3KLX+n9gH&#10;87iK7MVNy+nrH1/toZClIlkKVSQCOX5RSEqqUh1IpCAbWKjoG3a8MJaZ8xPl8xKPWEqmFlksgSRZ&#10;PdWsFAMziV8mA/WOGVuFXpNiPSFEoLLLLcCg33/SEzlLUaMiAlQVS5cPvfmI8qFPqFgK+R/h/QX7&#10;cwYmIlu4SJ9cognYZt9/9t4ATIktoriCkkG1ic3yhK5s5UiQsPMTKnBRLMwA80TpSUT0gJqStlpV&#10;bmpXzYxKxC58tlZV1shZs45+vXaFFaF1pm0zBMzomMbRUliZg4auA5CXu6hCRPXKVh5WYKlPKJ7j&#10;9YyyxTtViaD8oKZUwLu2RbUD1hSCtfyQlSv2VbwmiaqaiQWWmZ/ij6xNOGVKrGl6Jr/OJZUp91Im&#10;On/TCiK5IcjgS9FFW8SzMmy5MiSamCBVM/DCUhJoatKW4qU/tK1hZNAQo1Jp0P7UJXZNudL+hgS+&#10;LMqTeYEpDfPaEIUsCrKpK86oUgLNK5jAsaj8zDypqkTJesmuy+dokqPAMtVjqFfigAzJfnpzoZa/&#10;2IKgcil1IRRc94KpqksrRIDpHaDXhqHm0grmMbXeowJqVS+H8DWUf2oeZeX0vKb8QMJKKk3pT7hV&#10;EwyymaZORaCWV6bPEuaQunyqz2RAXLBPDFSr26PFZAq18zPASEWTutlQBSCPM7s0IUH5A1PBfQHI&#10;vcwniJSMtNK7Vtzioo4Ads9qqt+sFqG7moxZKU32FoJUoEKVdxePIUoPdoZ0i1Plqqh0zEgJzLUU&#10;gKHQnWJa5LK9XhSVUJAylxTUxhK1V8MLpQ9tP0ikBLqUwbSGWg5S4fUP9Yrqeu7FJIS3JUSlTVql&#10;VXa4qgE1l/JqEnqLwFXKfgqAf+eUOmWUPd/KoQlKqfvbPue0CpKxYnoSdYelQp+INGVBSVLvsO8J&#10;u9/3gerRS99PxJgacsuUGHSMgN7sE94dQTSq9tu0CmSUgijNduZEJzEEvyAVfeC6ma9bkwF0CZto&#10;+vSCo1FJLhDOL8toApAAFsoVvCAxUAbIDIfvvCVE9NxS0XWFJVuGST6wmkFKP2iVeu0WW4AzJtz1&#10;gLClnWWzXHrABqNntdfy0gJUVqy1o2Z9mjMtr0i+kcNKqU11GzTF9BCPNLCPMkIhL3awKdIKggqT&#10;576JhIGoNXljKxImZls1UNldn1beKTlc5gSTVeFVLSyUsyFWHY84MxEwlWnMjdjBHkpGd0aRSTVt&#10;dJhDhLAZOHb1eA5Hfl1gpCiVH6QDqdaU+9FxSTfNf0iqmum3aCpt250wwJY2qpuYuROKbAs9H884&#10;89R0OYkJ9YIUVEHyumpI9YC0MbUum4grDfALXv1jNkmNTyeFISH3ceYwgsX1+JJ7qhaiqWim1CxY&#10;9toUqcyOfNUUhKghSXqPm7xMQQVWepSbaWaPvlp+50MsZj/PWLTcqc3D0UX0LNCawZimshdyXjVd&#10;w3BZma/mgIl0qm+Y57dhATMoSpqqK8x9YqomKXuPM14ppMr3mQgs5vAr7uPKeTxMqVLEhYzMgKPz&#10;G8ISEzJkj8b1KtYGJRmpAIsj3UnvCalzJIK60UTGWpjv+H+McUBCpqLBRTUr/TEoTJ0xP2nMr7kq&#10;TpuP94pOKVNu2f3Ls5I+jxJRJmGlZIWoock75ttdtfnAnJlhRxM4rZb6JLZflCF0qQiXteotH2cg&#10;ZLObKEBDIcZlFy5gBKmDNYwNNXFqn9YTd5mnJucVqUH0baEzUEpFTasEw+ZZZn1BifgpgbiIJH4r&#10;RjMNOlLEsz1zJExSClKgSben91IntVwZyZ1J0VSXY/KPAvFvCJ0udhMR4bJ/w7CWoISFJbvGI8Sl&#10;YYIxuPzTKSySd/nHg3hOA4K8fg8KubjVyl1KlhdNKVd2P+n+5waMfOXh8CvFIRjMRLTxJsmUVDiK&#10;SOYDn0jC+Df9Hfa/xDxb2SwmAQmbgvaHCp8R8O45LzODWK0j/wC9kC8Kw8vD+yODmqDDHYbwecrF&#10;y+oC56pfzRCvFvarxvH+N44uEzcbNqRIB1TJlBkS0/hlgDp/e4iR4riTI9nvAJCMd4zLkzOHjsdx&#10;CpMqTLO1RSalbAWuQR4F7QeyapuDwHiuMPhU7wfEYheLUhaZapnGlzFkqbKQX3UnTf8AuEoQKlKN&#10;KRzeClQII1BDEf3ok+HyclVMzFTjRhpO9z+ggTD4rLbTJgVKH/xCOMuR9sw+pXh0kLHdH8H1ghQI&#10;UCxBsQ39tGO8Il4pfhhzYxFVOFJ0Ck28wZi22u0JT4ik4XEixexW3SK5OJQxHmVZoM7xbxzB4DAS&#10;yVzJkydcta0Yj2c/6dYdWCkTAqTjPaCd/wDTE8HKRJT1vf6QubNWuZNmrMyZMmKrXMUq5KjzLm5/&#10;v9Adr7f0zsQEAplfc1KFSS5ClBvRMCUEpKiM259YUTLu/u/nAHDsi6337wUlLJ1sXWIWFoUi+Qg3&#10;tE1K6VF/eRVz1/nnC0BCZYUl2QGR1YfI+v8AkEzailDOialJIB3GnpFQtokOGSdLCElUm/ZwrvDF&#10;GQXoAYj1jVZtSargQeGlAVTqqyTCc6JqkFrB2hSgKl/JMcQZkvnkqW94VNGHVImcdlhDqkMQ7v8A&#10;p1/thCzwxUyiQcj6uIKQoLYsFJ8qv6AAHJtzJME2y38zH0H8P6UVLWlCyJyloQOObBgk/n3hEpAV&#10;y+KrqqKUz6qTUSzN3gsqkE+d9L/rAqSa1Zf8Or1eHzK3rt9YSLpc8TKxC+p2iYhXEeQTMXNovNy2&#10;Cf8AaHDto56vr8of/n5QCABtpUBzMBUqaorrahAKZjDQwifMCFVZKz5ZiB5X+UJmzaOH5G4YMmUX&#10;YMvpDKnYicgnIcMoqUl+e0SaZYdJStV0p4uhLnW3WEyVqqRMWW80njae9pbpC5UpU2skCpZWmX24&#10;m/beOBOl1JRQAiRLIKHGpPw9YZWNlBQ1HGETZSitMxJvSWXL+UB0qUrZRzFMKWFDjr91afPAm0mY&#10;5zhTBQPOqAt6Jn+GQzpVf4v/AK2EhB4hOUzarJ+cVkCYoZUhRZI/n8UCYVpApdW5gTJLo91VSKTM&#10;PRRiQuaZtaTQDL0V+1DVPLP+ISiFceYlMuv7pkU+lXOEKSZk1H/qADiI9IlZyCQ33liqmKeGJVSc&#10;1Sxm6iJbJUBMXwc3kHW//MEVS18LITLLKP1hJUsrDMtg/qOsELL+5QR5v2v/ALKCikITU3DtSKeR&#10;hSkqFAsE0m38YlJlKUmm67ea+zwpQDzHfzXP70UzcqFDyKTXEomZQk6dP3QYJpXSV/tKVFUqascN&#10;TTE0kKHeCosaruMsEKSx8g92DKQviq8+Xa+aA5eZNQFSzVv7zq5QhS1uoCnzBh2eEzKFUoVUaLFv&#10;1is1FM3JLbzDqY4VdZ1y5v8AUYUS2uhP/wBFAKTZ3LrFNXrC6gkc6FBY/OJVLkm+lITflrBmEIUV&#10;fDvAmEXGibqJ+sSZ2cqPu8OwhCg4WnckmvnbeFJEw3cKkrT5f2TCKqle49zAU0sBCqDz7w0p6anF&#10;rEwMitHbZ4lJKcuq5gAVLR2gUBQTS73LdfWGmhZNLJWQGMUnRC/NcA94WKd3cj/6KCWZJt57CHG/&#10;w3UqEpIpC07qCVH0hszqOXcD1ijiENpTdJhKWcPnXpT0g2sj5hoAma66QpZSUo0bUD9I8ygHZDsS&#10;TuXhJqrqy+W8I+9F/MEZm6KhSlLmHK/DagCEMqy73BUf9MWQ2/IH1hIQtqb0qV5nteEFSUJPkVQb&#10;AdYACCTX5lXfrAqQXTbIHfvEsbHMOfzh1C+g1hqQi92d/SE0qV/GEqRkKU/OEUvVcrQdS+t4dim7&#10;7AHtvFVLsWJP3dMIIGhfYVjmbwum9VweGUmAKiotns194CQGL5rtXCRnCvMPeQYrcuLUhs0OAUEi&#10;5fNDanc7CBLUXvVzfrGQAbPoe8MbnRRtzgJFhrzSW5GMtho4112h5ZAmqVTsyusB0UKFvJZfeApI&#10;AlhbMC3rFeoVaWHJHWAq60m3Io684VawVZa/IeohLjNfTK8KWlB5sLiBLWki2qvLGl+2QwEmUBe+&#10;tXpEuYgCWFH7qtFSCbv/ACYlzZgTNqNqfe7wFG21swS8FSyC9vNpVqXBhKJaKaU3L1VXghWXhqf4&#10;T0eCEpoHmWo3qJ+GFzLlXx3duRibNFKXNRexXfbeDMloIlLU1C1haSSf51hSpJoKfOBlCjyg5kOh&#10;ZWpSJb1O9olrUK+Cv7sIVmffWEMQJ6QpaayClB2cDXtGGTO4q5izxFUS1JlKeyqUK/L/AGgSVonC&#10;WplTHlBKZd3S4a20cGRJKUKWCgy1VJxFmfrtAQulaQllN/4wnnHDQG5RKlTQUJXZC/dO4iZNUcqE&#10;PXuW1v8AxgS5mNlJUoVGXxgVl9L+ohKRiJM0+YDiOq/PaOJKmkS0lyEXAgInKU6Q7agQFIWvOtyG&#10;CSe8UrdqGpFoCgHS+YM1PWETMThJMwfEtNi5eJn2eT9lnLWoypmGZKpau3y1sWhcufInTMM5pn0P&#10;S3xH9f6Nv7KcTORNwng4WEjEMxxBe7fzd4+zq8NmTZqJbGfxSFDd1L1geH+yviM/D4IXRhVTFLkH&#10;YCFSxL/qrBT0mSnxgYYYpZKnTkUQyfUbxifEvEcVOxuOxczjYnFYlfFnTlHcn+bD+4l+L4yYfAPZ&#10;Otv60my6sXj2NxhZe/7ZsOsS8HjfG/G14wppqneLSpK1HnQE2if4l/088cPiQQkzE+E+JFPEmNqm&#10;VOFtve5xivDvEMNNwWOwc44fE4bEJ4c2StOoI/tev9kf0r8Y9kvFsR4VjDJ4WIMtInSMQhxabKUC&#10;hQdvMNTEvxL2v8dxvjeKkIMrD/aCmXIwqVXUJUlAEtFTB6AHYf3IUkkKFwQWI6gwqYdVmr5/3mC8&#10;NlPxMZPEkMKiHuWHYGMKnEJSaZIKJdJBFtV7fOBJWmWlSEs1nHUwsTJUuYpY9/N9IGLwyJaMPjSU&#10;nhppFQu7ep+Q/tYbCpLHE4hEgHXzkJ/WMGVYaWBOkIUF2OrQVoWmSTdKmL/ODg5Xic5058ynQRsP&#10;WE42fOmrVKnUUqWVJzW07t9f8oicy5b58zKK3Ubj9OnWLpFT8mMOph2u0cNaPXUw8htK1W6Q6gCh&#10;+V4UAUhCrbhu5hCCoKQQVoabWA9L/pv/AHpa4+RP9EqQjzTF08u5/OAnhZWdNIKzfnEuwCEWaghU&#10;WCiO2seVSf0jpqfxQKqyoH93WzQ2QIVbyuFNygqAmEFVw9x6fpCgwPwfEnm8KlTJa1lmClBpWh1M&#10;KQWJSqlxcHt/SFMQFeUtZTasf6P5tCvK/kYoBPp8v7FwRZ/neLhx9f6BLQDLVLv/AISpEw2FTnff&#10;6QlCbk2Wpte0IqrfdSNOjmJa3Nl5nUVj/SP1hJknWZdhUBzgiUSuq66iEpHRomLTVUgMj7smjsNI&#10;SudLQFFZPGlSuEiY7AP1FO1v6Klas2gSLADT5RlBBAzOsGp/hS0VIfhBkU8cnM/w9WhP2jEKlYj/&#10;ANFavs6Uh9h+RhaVrPAKkq+6qWTyI5D8oXIncTgopKFonZr97+iYmGcqYvCrKOGlKFqUSButv5Lx&#10;MmTMRLly50mnDy5y+MUsAEu/15xLEzEIVM+LgumYofj9xukTJmEonKWStC6VyzNp1BJtZ9ocy5QL&#10;mxm9e0GbJTMR7udeWZ+0YTUuZNmV8RSiyZMr9lW8DjCdiSEOKGTwu8ICMqiaeHVV+0YRQpKpSU9S&#10;p1eaJa1qCuCmmYpDI4bwspTLVmYKWikJHRW/pGaVQ1hQk0t3iWDxEpSuvR1DpCFJWqd7q6jlSR2g&#10;rxExFKjklFGa3mh6apZ+7el9YbCVUK892QlXS8EzmSp6JVZqqPWFFUvOAxWxWlP7JhMtJKke+gll&#10;/E7QkIaShaqpl6OL+7BJIXJ8trKR2MUCmW+XV1nvBAq4fx60q5xala93sUX1eKVupVTK4Nij6w4U&#10;FJUaQSpzCTMWmjeoQUBYVLWc3vD92OHJVkSrz+Zab+7a8JqCsSWDqJzL7wyZZBRdKaq0pvoYpqJZ&#10;T+Ty9HgTBncnPM1L8rRK4cpujWlftPCgy0KGuaxPrF5i5ZJpNFy0BKGALufe73hSXc/Et1KMUUCb&#10;X7qkmFAmnlLHumCkrBBDrbTLoIdgka5kAn0VApQVSz+JWv4oDXUm1N7doZjlFTgB+0S1p+751+ZU&#10;cOslSzV5vL+9FCUhxY7NCai7WCGsp4MtKA6sxGyXgImolzHai9TdXgcHuttD2EaFApqO/rAJU+Vg&#10;mnMqGQFGYq9bk0doS5W5U6nu8AsCkbNpDgKAVa4ci8OAgKexOpj4ToSLE+sMlqBzOaELmMUavv6c&#10;4ITU3xe96mEkzHlc7kwozEFaFOMrABjYwlZQVqpyhdk+kAhKUBApUhWl76xdKSR6JHURLKvODlzs&#10;Fd4Eu1i9YRr0gmzaud4dbJYc6vrClnRd84BPpFQqdNt6vWLgJ28tlRmFSqvSCAXR521PzgByQzLF&#10;NkwygFJ+IjMYs1AU3xK9YJQlbm1t4QwVWhLEPb1iWCltnozKhihS60slZs0BEpFwWdS/NF1OyrXs&#10;IzFleYFqhfrCEpQAoZCoGyuvKF+8dTyDbwnfqzCL3fT8MBVOZN33gzWKHFCibu/WHsd3jkNPKLdo&#10;SeJWrQKXqIdKc1VPxi27wqqoyypyoZe0ISPLosnMX6CBKqGQPQAxPWFkOfcu7J6tCwoAp+h7AxLV&#10;T06wPKfw3uesDEykpSSfvAnQdovypTBlpllQ4nlLtEpa5dFLpdAMw/KETJSFZEMEIsV86ockLrD8&#10;JmQgdVRIlqSlSNVq8wTC1I+8pORyFA20gKKQylVBGp62imYlQloVw0LloAVz8sEETWRmzC6n3eFD&#10;hGlfvK86YpZSEiVWag4S+7xRIRwyo8RSlTCsKbU8/naENnTMzuFBw9v5MGTJWZc6UiqubJKklRLZ&#10;lCEhc2e05PnTkK+sMeItS7heq33APWCtwOMKFIY59m5fKPt6FqolTaOQksctJjF4uSXKpX3grqKC&#10;VBx6G3p/R4f4ilkLl5eIEVKLqAb6/WOHKAmTZ2GUmWsB6rO3r/RhpK8XOXgp04S1oWeLw6mAKf8A&#10;aPtCJi6SlydFF+Yg0qVMQmYUzM31VEsBYYspXO/WEqprosQ36xw7U+XRjzhCygKS+1wXveEypSEo&#10;mqLdIMrxTCypy5if8QywVpfkXeMTh8Ekjw7FLK5W4lrckj1e3Y/2fDvB8NLXMmYvEBBCA5Cfe/nr&#10;EhGMw65EqTJSzI4UqwGsGXhZwTm4RZNNX7MNiVIXLXcktULxMwuKw/Gw2KlEoKha4vf1jG+BYgfd&#10;g8fCGus0KJYE9P7fs97NLSs4PE4oz/ElI1l4eUOJMPqwT+9GF9mfDPsfgeCwmCQnDzZqk4eWmWkM&#10;BKGltzzjG+Jf1pKxmFlZ1Y2XiBNlDnSREuR9rGP8LxWK/wC7UZlSpClFnS5jwb/qZ4RIQMPjKfDv&#10;HVoSxUpYqw09Xe6e5H9zv/Zxi2/w5aAFCZTTUsbbvf8Ay5XiE1fY5CSL6VlTsP3BBTwjfd7x4fiP&#10;BcXPTh8dPpkcNFQCnDhfzjCTfGJk2dj56GmI1Qh2e36xJ8QYSZkmelaXclSiaGHeo66P/awmLpC/&#10;s2IRPpIqCqVA/pGBn4JSClEhPlsV6FgIKZ7hSbdocEqKh5v94XPmZpf2lPDAQawAUvUelv8AKHDr&#10;mBSpBVLaoCi9voR844pFiM3T1gBw3zPrFT/7walFnNhc6bxkZhe/lhSCqoXKtUvGJ4IplyvuWcEE&#10;pJq+v5f38iWkAqCCsOmoC4H6mJcyn7xaGNm+n8IBJKx6gJhOSs7nYcoU6BziopZPvBmPoYUmkAVM&#10;CYppuL1bQ6bK/l4rFNjUybVCJiZU9UgTDxeKEAu20LlFddEw7ulXX1/pzP6anlGm+vP+f1j6d4AJ&#10;LJsOn9BCwUq5Ksb3gXL6NSwhttf6Urm8ZCkn7OlVapsmYGBt/tAAJmlebh1gqHUjX5xLamWkLzBO&#10;aq9nGl+sJUmlgafNBNyCbhDkhrBzp84UnKoOVHQHn/JhQKFPVrt0cesSePiFmpNOTyykk6ev6RmK&#10;qOYAKvlHmUUvarb0hKFroSo+cJrblaFSPtBTKlza0TZ6VSysjQKP5PCZmMKpykJBJXZKQ3vn/wCG&#10;ESMIlUuWoMpE1JmmcRfKdmbQxOlKKyspdciuxAYuReFzsJLxKFomMaFZJjDYdYVNxMhC+LOdClNO&#10;nCjKAom22sGemUlNaglMrg3DboVp3Z4RLUJUtcklRmKSVcM9hq97wWwMuYHtMCuEF9aTcesLTNLq&#10;mutCFrKKqfwxh0KXWiYa8mWg6sp94K5KVvh0vMQC/EO1V4Sa0Jmn3JPmBMS0FCwSnnVTAkNxPdnZ&#10;af8AVEiSgV4dytYVlVL/AHuUIBQs1Xt/tCqaEIKqsrqNvxQSpUwSZj00oqHzENMImE5ErmTAtSui&#10;YOHBXNCiVVk0qlfK0A8QBdNKbHhd1J0gCZQpSfe1TEozZ4KkXCEZSDszaj9qOJxVqfN+Jv2doSWC&#10;1IJT5hanvEpZLrGSdQrIn90RlEuYqnrDKmKIUaDWgFKfSBOQQtALbgQAubMmcdByNdN9jEs1L8tP&#10;NXreAVo4ia+G3DpKTCES0EqVdSFKYKgSpqwhdVeWZS19hFXEQZJyy1syv3oUlU3PrXTUzdILL/GV&#10;BNjeAlISv8+8IqWEGrJ95mmHkUwOKEozWZJCjClKVlV7xGaCiXW7MfuqU/7wkFC3Tk11/aEKUsU0&#10;LZJvUesSw/mLTJindJ3ijUaViylwmXWJK1nz60wmoklC6MrUqHMq5xJSmWOGzqJmElXe8SilFzru&#10;k9oQKmPuIAuYSFpBmDNYAN6wyVEJr1DEr6PFR1TbMA8XzPbtF2bbe8JUiqprbtCipQ4iUsrYn0gc&#10;NKhQlyy7H0hlEJ/Mx5xQ7W1/jDcNJuxWbFoKgaqOrt0iWpSWB9G/WKiphrYawoKApPl2+sS5Swos&#10;lypOiurwkJTSqlmAt2hKQou1XksmM0zTP5synhwpkV0ZtUwWmDXW5P8ACHUog+9YCrtGY5dL2Ae4&#10;hbEF71agQUWfQajWCVKVMOnDCeK3R44akL5kKMFdQZampe1ouLiz7xmWaTZnrgAWCFORuq/xR/5C&#10;F3UfdHU7xltLVfRiO+8Wbld3hw430IgmYctb6xLGZCPdCXIEZ01Gqx0PaAoJIPxG7uW1gCqWVG43&#10;HrAlhhuc9SVdY3+UXLPYQmXMFmysGHzhCErSpIS7MQR0EUKSp/d/WL+nIwjMxJcltOgMHUl3uflD&#10;3dGVex+cUSiVbkUa8mLwCoI8t8jj1ELQhawqdmqmCqUPWAyBxU2UrVxBNHE3pu0Lws90FVkJd0J7&#10;QCgEqGayTaEW0Lfi9YMqjZjfWKgMj3HK8FSpYvaq7dXjAYdDZ1mZQF0lT7RIzgKEklQFiu+yngCq&#10;YC5Fexcc/wBN4KJ60p+FasoMcWVp+MuO0KxSibslvKEOWFoSnEzFui3NA7wpLLUmZetiAntCanJG&#10;oUCsdCISiapdVT5Twn6tFU6YiWNLkkr7gxVLIUGSKpIrCuja/KDPVxElSwBUGpvpCVLQVr2ceS0J&#10;YEjU9IZIUkC8TZJkImA5vvUvKLaW6RjJklCEEzESlUBknVR/ows/w3DTsV9mxH3yJV2FaFO3oflB&#10;k4zCLl4QIKZaJjomJsPKU87i94xcyZMEqfhlUJkncjYnrtGBlzf/AFSEhqswB/K59IMspZYQwPlO&#10;m8TfDJcoVLVU8t1JXVbzaQjEELmZQVKNyro8KwsxkTkGkk7wrPYqeyiIFxR11jC0F6p4TlvR6xhZ&#10;25lsbMYC5UtBxGFXUhbCoKHM9nHrCcXxEy1lZScNw61obcmJuFnppmyV0K/Q/wA84TSpRLZwUUhJ&#10;5PAuqs6ikUjsY+1zWVL8M8Hmz6CHdaqaPlSY8dkYJNWM/q9czC8605g3Wx+cTE4nxCbKn4OaqVNw&#10;M2UAiUsHM41+sYbEeMYCek4pjLBLIpsTrd/l3jw/FzJEwYVWGE7i8NlXD3EeIrl2w+DkIw8pJRSX&#10;uVE/T+3jsWQf+y9lsQUn3QZk2Qj8qo9lcX4fhMauQjH4mV4rjcJLWpEiUZSSlE9SbBCs5zWyxgvD&#10;fZzxHxJI8SxSZE3wvD4hf2bGVEVPK0dt2e0YrwvEeAzfGsVM8aTI/q/EqWMcpYmAUIR12bV4rmSz&#10;gZk/xXw0rwSmqlEuoyj+zf8A0/30yUCyZhCldaXb8/p/dEAkPY8j3/vH8LwEydJCqV4lf3WHR3V/&#10;B4w/i2NKESRK+zTJMmcopmVKSajYDLSW180S50pQVLmprSoaGKcVJlT5ac1M5AWA0CTIbiIJAQjr&#10;zjA+ymGxcvGeILmjFY5KFOcIlNw46kBuyv7ScLhUVE3WvVEocz/CJeBQqZNwmHsKhcaO8TOJlPbz&#10;RxBLM3lVcGFnFJC5anRwSHAe8DG4XCiTg1ZJiJQZMvVlN1/yYRPWUYXErGl2WWSPn+kS1YedXUKy&#10;ysxdgxHTnBZXVwq389IIU/dT/SOIFO1mGncwClRO1ntytExPEE/xLHihGHUsijYlug57wVKJKibn&#10;U33P9wz67A2PL8/7Gr9RGoV+X9E2rNMBQGIsAXa/zhIpWvhj0OkXQUn4dTDEU/rGb6amCPL+UVpv&#10;MGm0MpPvtSLi0FSUN9PWKU669T2gCYoJQi5rYo0jEKlhNFbJKFVJW1qvXVtnhnCep0EFi48vRUfW&#10;G21bYPr+ka/7x9NG6C0Fzs/UwwufqYJJAIVTQXC/lFv4f0ypCnkpuZc9byDNu6iAbWdurRKmIBPE&#10;FYm2UVPcvCk1B1LpsksiwtFOUIl30ZI/X5QChUpIrYqW6uL2H6wVVIUmVcUrcL7D84M5S6FLccGW&#10;PM/lP6xMXWocTIzsCOsMSk75VBQv1hthfVxtBmIlKCB5munreCahKJSCAV1SZLDWYvZyCw6wqavE&#10;/Y1NmQJhlifzv1eMQrB3MqXwVrGqbs/E139YloxKyZisq8UnNNllWgqvpzjhSKghKnWZ1U0zQT5m&#10;0vq3WLoVTqZgXwaewirB4gNhrBBuqZseIYM+YqlU69KnCwGfNt2jhoOOpB/9FatbnaEfZ1pU+swm&#10;lKR70LqaZNBqq/8AEqFzApplGelZU/wiAkSQpR8056kn9lPOPvMUrdSeGaeHr/OaEGWo6UL/AB/v&#10;bmDLea7NR7j+t4lT6FImoyhIX/i/u6QliqStS6CFsQm8HiGti8nhpI8w95LtCHdKlGqXMSOKqWe0&#10;TKgVSx5qGSf3WfeDKTPQlS1VFMxHkDn1MS+CMy/MyyiUOvX9mFTEzEcbUBtKd4k/erNa2GUUr/aM&#10;NwEiYLKUjzQsZzXme6ko/e3gFEyys6/Mr84Skzq5TFeme+0Jlza+Ch1ISiwX0UqOMohSVpp4LkcP&#10;WE0LKFf4jpYqRf3X1gLRLujKVKFQPV7wSqckTJaiQtedJvt1iqYSu1RVv2iWXLBxwwrL6wuXMdKV&#10;eZPvK+UIZIQlAYKUnMYUpJFXly+YwiYpshqDvY9FQlSk8RBOpNQSqEeVHDNwPev6xUwVUrT4vWBM&#10;r4ROVbLqUIZU1Sh+JVP/ALYJXVMcsCjyDpA+7ybVNbqOsISjMFj5wvVS05KUAKHqecFRFCvxk1Lh&#10;JTLCnQysrk8iHgSzxh7qCteVT31hBoocNzDnrFF7e8PvEwyiW1l6Uq/WEFTKTz/2h0BhAVpQG5EQ&#10;ZqVJejPUxHrFYzvleprRZuQe57QmooL5dMtukS1qelWXs28JUNORDVwOIQ67DpADukFtc3qYmB1B&#10;aPo34YSqWoKPmrQ7+sBPE4p0dADD1gIqD603qEIC0tdiq9frCayCNRulXaLy1IGzXKu5iUV0qNWe&#10;xt26wpCSbF/vGoPaFVSVFbXsIqSipLvm1T2ijMq9RYEIvyMFKVEJuSZjufWHKMuzfoIqVlUB5T70&#10;FVIZX+qHuXtzi4PMbAwVEkj4WuId3HmS14de592xipspunM8S8ys6ipARfh9YBZ6OQY94UqjIvL8&#10;V+8BqEpIao+9CVkgA/vk94BoYbDzA94qp2rITb66R5VJG2qkh+sUjMkDN7yd4SSbCzqmOVj84psz&#10;1dY6C8OAQoWHIwrrd7inpAzJ582+sJDKo0JLXty66QKZRCEli7sIVMQUVC1VTP8AzyhTrKQpLKAD&#10;pPWE42SSFYdTpEt/vXL5xvEtJKJeJpeZLUrkNhCKGZerqvCSFB//AIYZ3q13eCtSsslNfI2u0L8Q&#10;KWTJFEj3qW1hQQiXIHlzJpJ7RLzWUt7OoEwuWLKT53QZlfpDBNKUqZY8qBFAUVpUv3M6R+7CUtVe&#10;m/v9YKNFHz6Kf1hCnSqzXJJgAZVkWWjQ/WAMRMkqMrnJ1HzhdJTXMVwsOha+FJW+94leITqJta3S&#10;onOro3KCUyaCndmT8oGFnKRxRelxUe8LkqZUxV6fMUiJ/wB2WUgqBHW9oxeAloMubhZ7rCrE6pf8&#10;vn/RNwmLlIn4eciibKmB0rEf9jhUf1fOB4P3NYlcwT05wjGyZU5OFzcVcsZEGxzp+dzaMT7Q+JrJ&#10;w+BUXCEhKUl206/l6xiZ/gmTEYPDrmFHlVMYPY2/OJvh3itczg4ylYVL1GoJX8rfWOHwkUNTTTaJ&#10;Hh2FTwcPMkqxToNgFAWpbqICp0hXCrzmXOdYDvZNh+USsRInFaJhvqkBncERhpaBxHxCXSF5uuT+&#10;MS1zEmWgywEpux6x4j4hNzyZdU5zu94xWPxHieHkpQpZTg68yv2U6l221jF41KaJcxf3SQmlkjRx&#10;8/n/AE/YvEJiJA8e8PVgMLOWqlPFBqQj95z8v6PDfbrwfAyZkpU8TvGfC0polTJqGKJtI5/ztHgU&#10;qZ4T4fgkYLFonTykBLSwxUDfcaxIwMhEuRgsDhRL0pQEoTcn5OY9qsd4VSfDv6xVh8ItJcTEy8pV&#10;6mpun9vB47xmaMP4L4xhF+CeI4laml4LiqQqXPX+FKkJc7JUoxiMHOpn4LxHCqkLoIUmZLmpZ0nS&#10;4LgwnxrBezfjntT7K+JeEzcJ4PjvDsOnxHFeAYhapdX2hJanKlSRMf3jHif/AFa8VEjC4FcxeL8K&#10;8Em0z8YjFLlplCesoNCQlNTC5c7R4d/068HncdHgeK/rHx/ESpryPtNKkS8NrcywpSlPoVD+8CUg&#10;rUs0pSkOpXQCML7V/wDU+UpUqahOK8O9lBMMkN5gvHLF72+6SR+I+7CPDMF7I+zfDkFvs+B8CwiJ&#10;KXLlsly9+vOP6s8R9kvAZGMxaVS5Sx4XK8K8UBOvDxMplONbmFe0XgOLn+N+yEydQtU6U3iPgtXl&#10;E8jKtJOkwU9Rv/aw3hnh0hWIxeLmcKVLSCe5PQbxI8T9t5czxjxTEI4owy1KkYLDpO3DGvdT9hpB&#10;kTvZjwxCK6Hl5Ta20K8Q/wCnuNmeEYw504LETTisBN0te6TroWD6Ri/AfH8GrCY/BzKFA/4M7kqW&#10;rdJ/uZMuYD9hkTArEGhxO3Et+u8S5ScMhCJSKUSkilKbBrflBmIlcNSDUm1/UwcPPmJm4ZGiVlwO&#10;xhVKFCpDGjN/vCvDfA8OmXiccFv4liCoqw7UghCf3ufzifjsfiJuLxmJmcXEYiequbNJ5n6en9qb&#10;4zikqonXSmh60jy3+vrCUCQQB8KW+cJVNU4qYJe9+cUIMsny0hQITEspAUVXfV4XJpI4ovUHQpgT&#10;eJslRBVJmGUopuk0kgt8v8nLlYifNnYFNgfNNl9CeUXxKDNVaY8x6D2gGX4kghSmssWPU/xhXG8S&#10;ky0pSVTlrmBRL219IXg/ZhHGxS5hEzGzqslmqQevSJmLxk6ZPnzlFS5kxdRve3z0/wAguWyyhaEq&#10;JF0oYnXv+kJpoCqM2xFw0bg/MRZV9DAKtd+UE/rBa/ezQZpLKUXbnBTJYKVZtQrneFCXlKDSYny8&#10;R5J6uGpSl8JJ2YGFhPlrpTere14LUCkVF10k32/2hRPncBI05u/y+sAuC+24bn/YFlCZ5nqsxuGD&#10;Q+5L8heHhVczhkB05CoL9f6Cy6W9HexhU+ZNM6aJglBC5hKkhncRwpq1Uo8j3CenOOHxJ0lXn4S0&#10;h5r3dMFK56VSwN7LW30+cV4ZIVKTeZMlkKTbLrHBkifIRMS81UwDjFy6Skn+eusIVMnmYmbmRWVA&#10;qbQ3/m8H+DO1oB68qm9IKhV5mLoYXH6tpFSTNQgm6hZJe4HyjEBSayv7xa//AC2N6e736RhhMKlz&#10;FzOIgSFVGXoM468htCjIl4V8Rc8OXSZiFOR1s+8IlcWYUtxeJSOAssLc4nq4U4S0LzVVKE59LC3z&#10;hSivgrkmmdNIPBIPujrC6pRUmdaYb8Ucm/WOEggiUKkhMqhHTO8F/sr/AItYyTJvAmzs9ZVNKh+G&#10;FpqpoFTnaEJWjirmPL4iUsEn8LQVTFAhAZKUilSv3olIW/CKGQEgpL/ivBmMtKULIUUIOv4VaQlc&#10;xE7izPISgqPdTawVKqHCXmpAv+ze0CWgupeZOV6f3ucBMwmas8hp0hEtAmhSQ9KWqQIaYk0LXchX&#10;BWj96FBSShQPvZ1K+WsLlzEeQFKK/wD6GClaFy5pT5payB+KBTLmfdJpAVmUDzqhKqFpmeVaVOFH&#10;5xkSbJp4V1PHElyikDJQgux/n4o4wyg3mG5h/u6E6bKHOomOIlOZmluq0Sashf7zX7w/DVCVpCki&#10;ny1fc+if4xKQcPxJqXRnvJVu6o4yqkMWKayqV8tIrFXDAbI7gk6h4SZvEmTh5M54s393QwAlKy/x&#10;awFyxLExWu9XZXOJSWqbcDy33gKQoipX3i0znAf8MBC5hBZ3Oq4ZahMl6vVcQDVUof6vWFLUClNV&#10;mTUPnDLCjep7BJ7JglKqKwSaypSPTrCLrTNRZFEupSucIRMllCVeda0uT/GAJctzL0yu/dMSyQCw&#10;omPkTpsTAFNXU5z6GAkjy3De9AXeSfxZquscQTKgjIabvA1U9/wmK9PVwqFVSgkJDBSdC0O4Gxra&#10;o94QqpVC/OhnQj11hNK1Gqa1bUJEAIUFEGhQajSAF8O1/wBqBSKsz9BAmKChTfJtAEkK4ii7qZoV&#10;UTMmd9er3gBeVZy06BUFUpArKtrLHeCFIFX/AKirNyvFJQF8rXT1eEFNSqg/l+d4QTLyqspvdili&#10;dgFX/WFKlKDJNwsMIl1EglNKi+phwoqXVrrDBSxfNZn6fz84Q6n3cvbpCVyyX7AhoBqZ0vVvrygZ&#10;1K58hDJPTR/94TTVls/u/KL/AO5gWsb3vDsA++5jcqUNH+7R84Ge5vSl2F94dNyfiZRPQwkqZFFk&#10;0odHzhcwpSsm6SxUDt2gqR3sLJjiIdTpqUF3IhNNgpVyTxQfSGEx6y6QjSCa3dLLSHS0BSVMoFmd&#10;yeseWnd280JMwS0rUWCUwaQKtxz9YzBIt1MBSi1ViKTaEEklKba0v6QWIofPUH+kJlJQhH4RYHq0&#10;ChKkKR7ulUVzgdGWhy8fbsBOKZYslIWag2xGkIleIy1ij7v7sVLW2sSuHMISvmkuTDy0rXOo7v1i&#10;h1CWvKYxEwhKk0vch4nBExRVLXTLyVUdHiUqpQryfEoNc2EBllyc5WjN8oRS5Q9CkC78rvFBSlM1&#10;BLrTdn2aApQCc2q0Zhe1JivLX/iB7zJj9IDymVUQfdBveFTaTNWbSkgUsN7wpUxQYqqRc5LaVCJa&#10;nEtKMRUXsC+XtudYwyptClISANCzR94iva9oleL+HYeZNw+JJq4SC/NiekDHzpS8OmikpUp/S1o+&#10;ylNYUNNNbRgk4ibR4X4jO+yzw+QVHb8/SJc+SoTJU1Amy1puFA3B/omYackELGUm9B2MY/B4jCMF&#10;S1jicIgF3ukx7Q+yGNWrCzFY0nBzMRlGJu7v6t6Ri8Zi8RJElGHUWKx95Y2EY3x3DoCJJE2gI8ih&#10;dv6PDfa7w1RVLlSfsWNRTWJejH/2xM8Onyl/aUTOGlAS6prnLSOvTeE+OzcNPSlb4mZhpl0ygQ+X&#10;9W3eMQZkufLwfh6yMSKXkYe93Xr7un4ol4eSkIlSk0ISNmjxTEYkoolYZYzByXBIb5f2ZWIkLVJn&#10;yJgnSZqDSuUpJBSUno0YX2e/6g4+R4J7QYWWmRI8XxSuD4b4wBlFczREzTzWL94SvCY3CYpCw6FY&#10;fEpnpV2IMTfEvHfFMD4R4fISVTcXj8SnDSUt1J+gjF+yH/TzETpHhcwnD+Ke0SXkzscnQow24Qfj&#10;1I01cf25glCrhSVT13YBKbkxh/BsUmT7WezOGySPDPE56pGNwSfhw2MAJSnkmYmYkAWAiqb7F+0a&#10;MTT/AIUvGYabIq5cRwW60+kYnwv2awsr2J8LxCDLmTsFilYz2gmpOrYxk8N7f4SEqHxwqZMUpcxa&#10;q1zFGpSybkk9f7xPiHiEnj4D2Vww8WVKUmqWqeTTh6uxBPoIT4D4jNV4NgFp4kqbW32xOhNX6Rwv&#10;CPGZHicyXmMtM2qak7uPnEunEnAeJ4Q1JmcShSN3GnLSPGvYzx2ZL8SqwS8BilLTUMXJWKaj1SSP&#10;lHj3s5OJUvwfxSdggtTFUxCFHhqP7SaT6/2Z/tbM8O403EZJK5oLIQCWo7s8HwyXMMpctNBTdLdz&#10;AnfaCr3nC7DeEYeZNCpK8pSty94k+1vheAEzxLwJP2riIQ8+dItxU8zpYfhH9ynxXEIoRiT9oy2U&#10;X0f0aJmIVVRLFSG2bnCpKpperh02SnlrFK5gdVqQotAmTVpv7mr33idiMLLRLxUp56FlA84DgBTP&#10;fT1P9pKXapVL8njCUygVLkpCib7CAFSQW9IXjPC1rpBuBrKbr1jD4Hiq4/EdbnmWiXWkzFLTuG+U&#10;FIBzIKDu/ePFpUpCUJRiiGTo7Aq+ZJ/ygWZc2UyeKFKBl7gAg+sCWufi5QOdKRPUEl7uO8Otaln8&#10;SiT/AHIFr2uwHzhvTn/ZfT6/0EOCxZxcHtEtXEKJCm4uekq+Fr9TEplLUKLVajSCq4H8YcO2jc+R&#10;hgx3vH+I20FVY5uT+UFambYm5j9lWWhOsETCrW/uhPprEqVKnpWRiaylmUbEfw+X9JYW0FR07mAF&#10;EsLWu3aCAag7As1Xp/QDsS3y/wCY/nSHSWUQUHkygx+hh2dh8LgPa/8AOsPztsf6ACaQ9zrTB+yz&#10;aig5xNZC5nIoR+bwteNmpTJBaTO4iZfGUbqffbeJXBmrmJXdILUJBuS7/kLwfveLLSohU6QWnSDY&#10;BPm0MSMR9iM1NJKs3H4zjWmErUFTZsyYQqWl0q2a/TkNAICJ7yjvMUkmYkMwdPyhKqQprsXAPrCV&#10;UoTtl/X/AHipkh/iU3Xy+vaBQtU/JWuhyENzHSJlCaSUvKadwuHodT/JjCIl43DyZiE//pAKT2UR&#10;9OcIRMM3EImv966pyJrjYcv5vCk8VapMxaVIQlNJllveGvzisBXBclbLUStWxA6635w2CnSSEqyY&#10;SYpigvqV682EFS1EolgLqMxViGDfpEnhylqlpHlksZy/2nLwlSpiASLhYNX0LQl5oWFinKrMT+0Y&#10;SZrgIXTNS1KVfSDwZJUCaRQjJL6l4TxQmapSBSvRT/xhalS0iW2vvCElMytaMxkr8q+yoClImJXR&#10;5FIqb9lUIWFL6GgCm/vNABVWRZNMsklUKnBKpSz55ZuEP5jEkqzWKjQkiv8AaJgFflGYUZgo/KBM&#10;TWmlFDUMtXw6QtE9wkFmc1Ec9YpVNW0ryISySsp3U8SinMHq+B4KZaCq9Sl3Kkd4UqWSsLFM3SpP&#10;4nhCQpc0SRn+JQ/aitaaZJBLAspXKG9dBn/ahCk0sfwGgdFc4HEoGYnKyesZXdYbt2/2gmv3ewX0&#10;iSmXLSJAB4yVk5uyucJKECgWpBZQvo0SUJFKXqugVp9IM6SJilmxuQE/OwiWq6fcVmf1AiWQSmk7&#10;KcK/aEKB/wBXur7QBRfzCYpPXnCrTF1Oki4/WACpcor31jhBE0mbcJUg36qhC5iCb+VCrGMhdEw1&#10;pR8foYE0JKVyctFBQF9f+YUpcwU/4hnLZy50hRVnZbopDv8ASPKpVJfMhgiAsAu7KTp68odKWP4D&#10;WTDEEHU9YQZQZB91Ngf3vnAStIEzXzW+UIW+ZaqrC14QqXMqt/hDbrDqBLl35tzhGdXnq+IesVuh&#10;wh6bp3hM1fnFwe/xKhCSyz0Vr/GEhmAvAJcpWi3wl4BllSUgtZgYBC5gJPmFzC+KqqgVE+ZY9ITS&#10;k86riASkt2cQwKAHZVyoKq5QZaFlLXUgWK3+sOSQRlKVAl4UkyxTo97xQA41NB17wkmo7UL0i+Xs&#10;Kie8JobIqpXKKtXDud77xaylX6+sPU7ZXfWGYksTuyYepJPJnHoYzM/J3aEqDEvoLFPeAqYgC9RA&#10;c1QC1JPu8xsRAOyRbZT9TCUlKAE7sAomEsFFWmrs/OCo0KTVmFT76wJgqSF3pD0eogBNKcjm9TQ4&#10;UU2puKQuLOn47On5wKdetusB8uqWF+xeMzFY+DU9VRUVMOZ3hhc7bkwyQTT56r0vsY1PwtoReMyi&#10;DUyU1n1hJUpF77F/WKx5a9NfrA2Y937KjzNdtAFnvADXXYKemnpDMpwp82evq+kKPAS9VNZ3cQiR&#10;OdKEKZHvb84SqVMHPVyqHl1LJ1u3zhPh8paZs+fZZQp+H0eAUlda11fh9YSpIGa5S/lhBdSgzKRR&#10;933iSoG8zNLSlLi1v1grMo+YEkXJ5OmNPvJlqaW4fXleAleRfvGxaKQKpBPmYMFJ3MWpSF5mfM+9&#10;O8JTQuamcDcKCKD13jEIlzMwBmLlrcqVTmu/a0TfAp+Jl/b8GShMkl1qFWU/Jvn/AETMPi5ErEy9&#10;QhYqY9ImSZUmRLBuUiXr2gzJQyKJLHYPZo9nsBLWE4uXivthCF/egBCwCezi/aJfsl41iOH434Sk&#10;SpEyau2MQfLfn+r/ANK8PiZYmS1hiGuOxhPins/jZOFNdTrUZc1HUGJUj2h8dxfiQR5pSVnhzP2o&#10;mTPC8IJMyYmgr1U3L+ibhcVKROw85NEyWsOlQjwv2j/q5c7w3D49K+LKumkEKFfa3yjD4KRh5X2K&#10;ZgAg+8lAZjGPm+HSk/afEp5nYqfSEk9B/R/VyJqU43xzEfZZMsTeHOAbMtPYFXy/ttg8fjMIHq/7&#10;bFLkD6GEnHY/GY0o8hxeJXiSntUf7mVjpxVMxXi2SQiWqgYdAzX5uwf+X/v/AG6ncK/27CyvtFOu&#10;RZof6+sexmOwcxeGxJ8bn4RWJknhzqDIKmq9No+3+FeJYzA4x6lYjDzyiZM18/xanzR4L454zjJq&#10;p85DOnN9pDOXHcGxt1jx3Ay/BJ+EneHhE2d4n9nCcLOqsJQX8XvEbOI9ufsgU326UJ73Bm/ZpPEb&#10;1/s+zGAkSBh28LlzpiGYuoPf0aPAMT4U8qb4ph1TJp0lTOHZXrcRLR4upM6Q9NUlFKmJ95z62+UY&#10;DDK4lWJmBCJSJbiY5sQrTY/KMTicXLKJCvB1oXLWNRQYxasKKcKrErVhk6Uy6jR9G/tolIFa5ihL&#10;QndROkeBSixmTsGmYrnyAMTsOsPWg0d2tGM8JGHIEidllqSoTZynLBB/089Yw2MxeFmqmYnNwEKd&#10;Mt9lK6b+sHEYyWtPwJNwnSzxjlzZSEFCFU/I6xiKWpM5ZTRdOpZv7L8i/SMFwZiZlGGlrcWJdI1/&#10;om4XEIEyTORRMQdFCF+N0TZsx6kS1JBpu4zf7RMpSUI91IsBaJ86vhhDkzjmCbFyfyjxDFBfEE/G&#10;TJiF6VJKjSfy/ufpy/uuJQFtbN5Uk6H6GBNxSjMUmXSgaJVrqf4a9IqWKpMhFU3h08VKOn++kNKB&#10;4afKV2mKcvm/2/sE1AEMySC5fl/T/N4/P+0lK5apVSmqmpKEpfnC0IxkqYtDEzLpkX1AO8IKgvhf&#10;+J3ovrTtt/RKnIJCpSwsFJY2vrEqTPxNN6aF7NfWEqE1OdLs71voRCTW45p/WFN280JCiFHXzgmP&#10;oWL/ADhW1B7CHQoOkkdIMybMTKmHKlRcGZZ2G94M5Tt7tTVB73PTboIqY0vS7W+cFLLlj/6oPvBZ&#10;9P57wFJC+GqyVrS1X6Rv6XOlo6/SCoeR6aucOoONSBlhXBChLN0hRun/AIvBuX5NY+sKGtOtOYDq&#10;+nr/AEdYTLVNTJqLVKD/AM+sLSyJaZExpM9BFOKcEF0/Xp6QJE8pmyjiKkUyqpJfmfy7wtMjDrmJ&#10;nTaZsucQlaRYE1conSvsctOHrC5Kq8qlW/a6x9lmpVggibVNmSxUue/wj5k7RNnmclFK7zJFMkzA&#10;LM3xfrE3hBRSuYVICrruSQ8MELUqn3fMFduUS5aU562uxCnZgQbWvrzhK8oVov7tKUWa7bvcmFJk&#10;pmLHmZnJbcj1+sSzJxNRWnWWTKMt9lGJv24hSqFTU0PTPXazt3eEqKJkuYAysPLmKmlAOmU2HpYb&#10;QgzUnhidWKJvEWbaTSC/bfmInfdXkpZhhiFDa59IKk4ZMkpHDM5Nnb4Po7xTxeGqQ9FKyAr9P9UY&#10;eRNTiitd6JS6Ej8VQsX5GKBxV02qtm+VoUrjTHSmpCSimUk80teJU6cmub/5kyr8TuDCzJ4opGcB&#10;FE35f/WxLMtBCpSaq6mSr/eFKWVk00cFjNkvzUoaGFEqVVQ9SmXR+zvBmFU1W1rJ7XgHiOjMpaKa&#10;Uj4crQ6mlBCcgQnNMMVCYagaM6DUr6wnirWpzvmb9kbRKmE/4ysg4grV+0qOOPupoVTUkVU9ngzp&#10;uaYpTIUh0qP7XOJYrXLUjMo6pmmJaAviE34wSKlbtAXSoBSaVivzftKhKEglGnmsIFQTLSLU7r/e&#10;iWEJXS1NlMIDpoDm2qz6vFMt05XCKnBffSE1BCAkbOpSuph1y0qSpOXZoQFl0o+kNKRMWV2tlaKc&#10;RZs5KLhXSETGmBKh94d0dzBPDJRMyOjyqbdL2gJTXdfxCod+cJS4K5l1O2ZtYUpSAlKfJ7xEEVqS&#10;DnoUk0wJLKMthdwQiJktdSlpzJou0Fal6WBCCluneHnLKJJRqjVXRQgT+GQk5Uq0VL6sYTRMJRXU&#10;VL82bl1iihSgvKkKDSutR2gpCciA5Vda1fswjJMQFDXzUesF9DlrIbiRmStFFuioSdtG1pvpyimc&#10;6VJLIz0j5bwkpIMt6a6xl6En84VKUEsLdFdjEsFajakJsAIShS+J1mPlvoYKVEKQn/DBYgH19YWA&#10;oqezM6decOgDMd7RSQCVXLZiYlZHCjezUwKXbTk3rFaKT7qmupolpmKHD1dJFSW5iMn7IUlNKi0I&#10;l1KQ5tUwbrBSqYCpPSw7QkINS1WS+nW7QlQQo7LIW5HYwQGy5Sk7fvQQQlKU28/m9dY3lDRJWXr+&#10;d4WFKKle6+WiACitWruSkdoNCCkeZ1QAoqUUZTakiBlU2g/3h0oNXmcaJ7QnWps4jXS17t0aCMwL&#10;vVoDBBQ8wF3ZxfWEP5U2TSPpDqBSSHzu/pAz9NyVQCVKUxZXxS+sSzMGU3BsxihFiHTqwV2ihRan&#10;Kivfu8KCjUr3FF26tCQVEe5uoki7xXMUuYDayqaQN2gKllaQouxD1XN+f+qAg1jYK1EAoFnZSaWU&#10;TzMJ8xPZ0iHTUFfhDV+kHm+bbnoYVUovrzDxpWoX08sWZvrF6QGfK8A05dhy6wSU33UHqMDzJQT7&#10;l3/aEJUSsk5U6rB9douQQXATSSRAKBm32Ja944kiZOCkFqUm01PeB9/OFet2B6RVqtVypZCyPXWJ&#10;lSR/+ryk332hK1VzFJ8oqLJe0EJSoZmZmj3phR7q1sbwUpRSKaJlK6jbnC5aEJWRfiqVwwnm0KmP&#10;byZDUD1veDmIFTCoOn+NoEshLILuxdX87RNUVKCUXRZ1JOt4WoyuIpcpgt2oq+H9Ywvivha8cjCo&#10;m8TGhKOKiYBcgq+XI21hIV4lIk4+Xkm4ee0icq17E/8AMKmS8Qjha3mvV2hcxiZSMzoLJHcxXiMZ&#10;LxfikxCpeFwGGnpXMKtiuMR45i5U3EzMVOokpT/gYZL2Sntud4R454ViZ2E8Swo4kr7N93MG5Fem&#10;2hESvZj/AKg1+GeMyQJUvHzkUyZzWzl321bfU6xLxODxErFYeaKkTpEwTJa+x/sp+0T5Mis0o400&#10;S6ugf+ibgcfJTiMNOTSuWoflEyX4cmYETDpMXXT2/oxfjnj2Ok4Hw/CIqXNmrCaj8KeZMTPEEonJ&#10;8MwtWG8GwQdRTLcmunmoAE9oY2OnUf38mVSVJUt1ga0i6r/zrDIdOGk/d4WVqJSbD6s/+Q8f9hcf&#10;NlYbEeOrR4t4OqYuk4udJRTOkJ/FQAsD8KuUK8L9o/CcB4xgiriIkY/DJxKJS9lofQjmI8KxvtOM&#10;Ar2OneL/AP228PwYmYT7m/DUn8KstTMzbvb2elf9PRhsR41JxkvDeH+C+xqE+J4jGSlZGVJSctL6&#10;ltPQ4D+s5EvwPC+CeDHxPxwrUFTEzGMyYVq95ZcJ/atHtB7ST3C/GvFp/iNKmCkJmLUpCf3UsPT+&#10;xhcTMQJyJGJRPXKOk0JUFFPq31jwDxfwyambgsZ4XJXKUguLIAP5Qrw3FfceJ4AnFeEY1CQZkpbX&#10;R2VpGO/+d8InxbxCRiVYRKMdMMiRhKSxIl87Bn9I8M9oPB8F9j9nPD/+6nLpIkTVNlSkaE3+se1e&#10;OxPDlysP4OuRhZbhNcxQoloR1LsP7iTPR55M1M1L3DpLj8o8AxElaVtgky1lBcVDX+gePYDASpvj&#10;uERb7sFc9tG6wMV7TJm+GeEyZlZkLBE7E8gBy67QjA4XDSpWHlpoSEpFXqY8Vxi1SmRKVLly1ror&#10;WqyQDrdwO5/tj2e8Vn8PAz1VSJi5lKWJdUvl2/2iVjcBPRPkzU1AoU5EXhisMlNTOIKMOgp4d5i9&#10;Up6n+MK9lvDMTLxGJnLKvEJ0q/AQQ1L8zp/bu57W7f3gADnRtSYnTZ6VSgm6UWKVMNSr94hvnFRT&#10;LcrrXmNZbn84WvBYVEzhorFOSoHV1dOUSRLK84JUVsdP7egHQOw/tKxGiEKYPqrt2eKJE0EVcQzR&#10;LpWVF3/npH/bSZg4ky+IIClW0H+xirFVlH/iTLZPq0CZK43nIdTFOtnHy1+UfzaEYnDrKVILqDkc&#10;S+kDD4nVHUgodnd/zh04hJqvQViWsQFiaXfdlJ+UJ4VXJRb6wQpZLX5kQTx0SJfmVOmLoKmg4bDF&#10;eLxSMpALpOzgs3WJkzE4metC11pkzJxWiXyAHSDlQa8jrAUU9vnExdYqRoj3l827b/0UuadadUmz&#10;aQt6QoZkqNRUegH8YYfwELBXSGqpYkLI0H1NzBL35c9b/l84zlSRzSkKPygaXvq4v/OkKdAU4s5a&#10;nqI4nDUEVUFdyl9dYq1Lve/ziXiErQ4XStIRmty2/T8oly8UtSxamWtQUUnmTpH2aVMHECK8TmUE&#10;jkyvziqaEKAylQmPV2VpCUSjUlP3tEzQ9jHHnBqJrKrQFIl7awiWhCcPRcamWxYJCfl9IOr6cj6w&#10;3Wp97P8Ax+kCWUprQo1rS9+h2sx0hKjhllc0OJi1nJp7ot8/lCUCSuXh+NVxA6VTHFgVaesKVURL&#10;RMoRLmK+9Q99IMpLTFTVlc6aZvGpZXLrYvu8SpuJJlIko4Y4S3XNs11fpCUTpc3PPeQZ71uTe/qB&#10;6xMM6aUCYWDK4ND7Ei8YeZLUeAEPxKwvivoH81uYgTcHMMqfPWFLXw1lSg1n333iSitJ4K3UtaCS&#10;G2B2hUwTEsVH3+RaBTMK0pBBXWDR06wlUkUoWvM5ClF/hgpWpRm+alEoKmq/aeBLWFITMQRnyrR1&#10;/wBoTRU8y61DLxP4QFpRWtGVQCylaf3o4iZwVfyoFkU+sK4qkssaN54NzJKE0oJ0TbSJVK3TdakL&#10;ULnmmJKZlSPeExABfoqFYgOJmla8wy/h0/0wlbJpmoDqTlQr/eK0niBjkOVI61Q2IMsFKMgQCqav&#10;o/OJYeZLStjKLupKxsY4nvrS7Uuk9oloTRXqm4Afl3hipytXlPPlBmJlTKlilS1qM1Kf2BCbLq81&#10;St36woyuMuYL+YrVMq1HQCCEW3Lov/rhIP65oOShI1K3vf8AOAvhLUsmipFgiKpSM/41Mle71XEJ&#10;lrM51ozlOkIVxkrTJSwcM3pDrNvNWkUr/wB4odlKLhSldeexgLNWbRHmc9/0jSpjenypPSCCxK3K&#10;le8nrF0AoPvkX/dVCSmYslSXvmCPpGdJUlfxIUkAvtAVSoHbW4/KEKec6lv+z0MLZSlDqryPfk8c&#10;ZdaEJyVsXN9IS8wzDolChkHrASsF9UaZf2YuuYqoOn3WO7Qg1JJVqVB1HoIUtnmI8oVU47mA+Rzo&#10;FuEmJRCPvN+nWOIVPTycEPfWAUhWZNSplvzimos1tgqAhU3nlDEwATUg7hrDtAWFEUlnXZPpEta7&#10;7lt+sUilRHXL6wiYlfDKstnLN+KM6gFnMKnJL7wlCEoBJqtZK+d4qYFPapj3gmWlP4hoV9oBGV9L&#10;qWofpAZ1E+ZSixPWE3Wkk2e5MJroep/xQxIsrSGzKW2oUWEBi4V8fvRU1SVZaNkxayVWtc94Nlqa&#10;1TXEEISp9f8ADzW5iE5Cqu72pPeAwI3Va8S1Mblub9Gh2V5m0b0gFqnU6MrNB3L1KXuO8JKdDe+5&#10;3jKhkTD7vmuYCUoKVKy1Ha8BFCpsxfxEuerwygHXr7w71QJSlsptvfc7xSM21Z84jRS/c7P1iWgJ&#10;KSBVUzBH73SBMWs1UsHS3cmGUqlfJCXriqqlIzJr9/mP9oC5YUFVcsqIpuoLusQlVwld+agx3hyT&#10;/JtHmA6q8ogK85F91J+UVkKc25gPDDzKs1FRLXuNIFSk8tWeEhTXzPWaE3/OAlglIvbOTDlJGxyN&#10;FSq08MuUpFRV6wWCzL1zJb5QlIqSrXMmkRa51qrb5wail9OaTfaC04JK+aebmK0ByDexD+sVzCuq&#10;83Sw7wgKLkXso8NHIExUq7JbepMJSEihdilaPMra8Gykr0XmIqhNRCxV5FmqrpVHGSkHNSEIQ7W2&#10;hEtaFqSUZ0nLYi7/AMIl47wmfP8ADkI/8iVnjC+oU7enSEysN4tiZ6JKqZcwsTNf5GFIV4vjpGFr&#10;4ShJlpR0a944GMmzpmMxCqpuIxDzlKuLv6+kSwcLKsA5TmPUhWscEgBCrpQsZvWJxMgGbQyChOZy&#10;bKB1DcxBm+FeL4jEeFcWgyMY+KwrOGC07cgdOkS5Xth4JisDigkCZi/Dx9owq+Zp830hc6Z4zi5N&#10;HuK8Pm1q7Jar6QVeETMdjmLUpwq5ak/tBrQ/hnhgkIVZE/EniqHWm31j7X4l47OmLQriSJMtXDlI&#10;5MBCMF4jgEePeGYQUJm3TjEIHLnAw/iOJ8Q8EnlfCV9rwM1cpB3qWE2a/mjjH2+8BKaaqU4krndq&#10;BeJkr2Xk472p8QuhCkyVYDw6WWylS13UP2f+PtftDj2wctZOD8HwpMrw7CDbJ7ygPeP0vFM/DVz3&#10;4hnrYCWLCx9YVi8PKWMHifvEKpNAJ1v119f73+bw/wDyYn4ozeHjManhYVFFRKHAWfX+df7P5/2/&#10;5P8AZwnifhmKm4LH4GenFYTF4dVE6QtNwUmJHhX/AFMV/UXi0kJlJ8ek4aZifCvE9qpqEJKpK+di&#10;jd07IR4h7Q+xHjeBm5kcbxrCTN9s9Q7RMVh/FfZHBT0op/q/2UkyMd4rP/CpOHc+s0gdYHheFkL8&#10;D9j8JiONhvCRNqxPiKgck7GrFiRtLTlST7xzf2v/AJN9rsQpPs5isRxfDvEZqnR4OtXmSr/6mdek&#10;SsbgMVJxmFnprk4jDrEyWsdDCfEMX4P4ficYnSfPwyZij35+sT/FPGsfg/CfDMFKqm4jFTBIkoCR&#10;oPlYCE+A+AJm4X2N8PxHGk8VPDxPjExLhM6aNkj3Un8/7n/5I9osYJeAnrfwufONpb3KH6XboekI&#10;mylpmS5iakLSXSrt/RctE7GY2fLwuEw8szcRiJy+GiUkakmE+z3s3iOL7L+FTajiki3ic4e8n8A2&#10;5ntf+0oeH4OfiymyhJRU0SsKpPiOL8Lw+UYPEoUg4fTyLbYA2PziWrxfC4iViKGmDgqmfkGgE/bZ&#10;ppr4UnDLSTbQqib4L7NYceznhc1NE2dLpPiU8b5hZPpftC5kxalzJiq1rWqpaybkk/5OSEKlPK+8&#10;KZimr2ZMTJYSogABaUZqIQEKqrX97LuCH6wn7RM4KVnRSyt/XX0ESvs80zEB0q+EP19D/ZBe7tTy&#10;0a/qfl/R9ef9oSUzFJlj3Qtgp9XhOUJZLZXdfUwCmStrGYEVPOFmcPt2s4glDpY18FKypSHHmP0e&#10;HWpRGwK6gne39FbJVSpikm5d/wCH1hw6TrZwREsyMbMUJanaYoqJ9f5MJEyVNmn3kcV0jsT/ALQp&#10;Bw2IBO7gqV62hsMhn9+aohXan/eB9rxk0Sh5ZMtZSj1hyXOveLxUxpemrbnrDKBBHuqDH1EU1LUH&#10;egPSOTJg5V1JDzNgn0+UBOXKXskBV9b/AMYUUJUWFaveI6kx9G3MP1i3aAGHfcvBZ+Z/3hn1F6VO&#10;DveGmSuNSHCActiNT84mTUIRTS9CgUlJeF8QzHlDOkOpNza0UhUshf3nDKKVpe9lQUhS6EL4yQuc&#10;Skm7hn/jC5q2lpH3YS5AzF7AX/WFSlUrSQOKhUwplnv/AAMKqEtBQtsMuUitcxtXOwHLpDkk+usW&#10;v9O8SpKSlaqakpT7r3L/AMmKcagmWl0LD3SRCl4WudICqikJI4LnQb8rwJ80BaJCKfs6llK7Wc94&#10;WjEyqZcu8n7NLpoJexPT6tCJxxK50qfk4Kvviw3tptH2TD5kJHElHhrVR7xJTr6whU2atauNSNVP&#10;CZo4wKclC8gVyP1hePxEyZPnYRVKpMiklAVoE72s5PWMNiJSJcuUvOviLeaLApLPv+K8KP2dZzkE&#10;8VOoLGEEFEp8rVZlXgrw44yk/drN0oA/WOLNkcTiSWTUyaetUSpKkqUtKrTUJ0/aUY4ipiUEBqEI&#10;er+MJlolD7yX97MXlKlR/jqK0/4b2SKtolslM5QD+ZkIiTMVh0TUlf8Ah1nL8NKBDl0zSB938P7p&#10;EJ4gZRdCaVnME+aqKFPToaUP+rwlIW7JamZmuncQFlaEIHuoDhX70SQtqvxgiar9lMDyqo8tsqTz&#10;B5xmT975k0qqe+/8ISubIStaTS5YeqYMwhSQeVk/OAy6nFPNv3ozzJa+R09O8cU1kj8dISOghZK2&#10;qV5CM6e5hUumu1ljQ/zziXK4ZKlFh73z6Q6m/wAUFQWilSr6phfCAyzuEFvQO7QkcJOXKqZ/iFbc&#10;oSgmcVLuHYpR+3vE4tfyUqd53VDwlQUVJ8yXZxCDUVE+fi83hFBYp0FRDd2sYUQc9XmdkK7Qqgf/&#10;ALNHl7xxHonU75+JAqnZgqnhebLzhMko6uASE/v7QF3UkliUnbnFCKylRfiK0QdbxdRU97nXrCXW&#10;gfCfM/QKhOeiVooKQ01ZEFlKDhhsE9RCJalXpdwazBVV0I3V2iXMJUOQawj70PzSsXMEUmgZtXK4&#10;LBQe/aAlgqpFidBACnlLPwWB9YAzL+ih3hl1CW7ITZbmJdClIJFC7M0A1EB2y3Sr0iUmWAo+YlBL&#10;iCXSGy50kK7iCEpUtQuBWGN7kRRmA15rzQhg+wcALHcRdBObsBzgqSS1OlRq9YZTu+oNVXrCFM12&#10;/wAR1KgGkpJtpBIJTRlr1qq5wllAqSHDaGEgqf6wCmoq8tDVfWKmtp0HpFSF0TG8xVR6RL4eu4D3&#10;ML+7QDpmRZPaBr0T8fWCSf8AUcqesOnKFhkqepI7GBpnFOvmaASpAT6l4RMcqsw2SGvcwl1saXsc&#10;3qYlrDzEsxbzaxcUspw6XbuOsAoCU758pmHtrHnKVquUeZR7RSnXVSjZ+0XEz/Ec6sn+bwFKRMZd&#10;ydFDvCSxYe8UVD5xlBy20qSYlknL5ArQB9fzhkzOKipgtOb6w7EDyg3cwDo/PWC4U4sMxIEFWh1B&#10;1KYqUWa/d4KqlJHmu1KIqmUUt0q+UJWAuWNKXBB6tCVs+1QTQAd4cKVm85ayrwU19KgNYVV5RZOZ&#10;1DvCZaXmhnyC6L6GHTKNa92DWuYTTLmFVxMQAyA57wDSuSEqvuro0S2CpktAz1KJPrHEKSlD0a//&#10;AEX6RxJZSguQvQhf7UPKc2+9aw7UxLKHlgZGpq7wFVqUjyh92u7wHV93TVSUEE/vRkrXs9IyaQZi&#10;lldX3VJUxDB3/wBoSlSuMES6kmYohD8jAqBRO0Xsx5fKJ/CKuI4WoqU6bf8AEYuZMKp0nDrzpS6x&#10;qVZe7xKTIw9IRah7lol+HYtaOP8A+lopL2ECfKHnVqHAHSCkyUrCwQrJUD0MY7wuXUoYfEcIe8oO&#10;xYdn3gpUkpULEKDGPCvEsXKlqxnisoY+dNUAoqr5dBpfYRhfFvD5BXIVikynkr4MtLkBlH1EYTCI&#10;wOLnYqdMo4UmUJ6R1d3jC4jF4GYEzpLrrQy77NEn7HL4KcdhuJMlhISKkEAn1f6QAHJJYDcwQQQd&#10;L2P9CVoLKSaknXSKZqkz1zJLYiT/APVWYuOmvYwZM11JVeTMZhMH8/n/AHqMPhZM3ET5qqZcmRLM&#10;2bMPJKRf5RLwmPTOlrwKeAnD4iXwpkgcinX5/wCRCQCVGwADn5QMRifDPEMNhzbjz8HMkyS+mYhv&#10;7pSfZf2m8U8HlruqRh59eG1JP3SnTuXYXhMv/wCdcbLI1my8NhxNX3yN8oGJ9p/H/E/GpiS6BjcS&#10;Vypet0y/KNToP7P+/wDaRgJyz494SlQAw+MnffyU2BZZd7D/AHirEezmOkTwqgynEx7eYF2iYvw3&#10;2cxWLxAzSDipwk4Z9n1P0MLw/iuP+xeEKNvBvDyZWEVuOJ8X0HT+2lLgOaXOgfnGGVIwspSjKeta&#10;Spyb2+sKGLkYbhTV05sOAs21Mf8AayUysLOuKFZCdRl7cv8AJ6v2/pRMlyUzVpQQip2QpTMX+cJM&#10;9JTXNdxmrWOZilNDnN+L1/RokkKUve7snXWEzFTkmUVMmQzFJzEl+v8AdPtp0D/8H+jl+kAS8GhR&#10;N1zcRMKFnTyQJIQNM60ICly30HrEjBGRNmcaoibQlK0N8ffZoVOkJXhMRicqlJUQUgl2UOu7bvF6&#10;OYdJA9f5MTPuvIkqA3W38YBXhcQkHR5Cg/YtClkh0KoKC9Q2H5fT+g6WD6sYFwbP+z3/AKLwW+Gr&#10;c6X/AEgkAkJuotZPcwAAQGzZnBOx+sdoV7p1SBp2eFConZWZwptPk1oFVtmfMO4/jFCRdRa2q+Qg&#10;i9i2YUn1EJAWs7lKgwHb+RHvG3RJdvX/AHhKlJUkKukkMFdoV5kzAabWcaEfzz/ol4hHDQBK4dSA&#10;6TzE0G97eXlBC1sleTK4K77iDwaTLQwUVOpPer9YCUzVU1iaSjyrHfl2gmWlgJjzJhGUWvTEydIn&#10;mcx4aqrrRsQjsxBtEzCTCj7RMzgUFK1OdeR37wFq91vvKFNKFrt1aFHMRXSksw31+kAWD8ywHcwt&#10;GVQV8V6eqf4woKSop9yrKrWxMIQlM0pUisCQkYfiOHd9ecTip5Mwf4IOevmFn9ITMny11DK4luV6&#10;XIp6+aJiJuHVMlLSFry1TUvcFC300eAiWETZdGdUtIpkqszzKv8AeFlE7B8YJowa0F1lrGsfl3iX&#10;Km4jEmevNlBmKSzOPr71/wAoIabKlpzpUEoQlZVz3u7xKw5nJE5KHmleYs12/SBSosXV7ytS5vEk&#10;yw9SqVoQjKOsDhy3Ss/etlYvrCRPQpapSsjLpKv3t4EpSJlE0kOmpCpdP1iQ2gzf4hmzcpgEpUo+&#10;atjWu8UzfvQvKjJmk9KhEuQuuhOpHn/1QJdLmuoLqY/SJc0hSgCyVIzftAnaJq0JK1TMtCtdfpCS&#10;iXVMR5pbGhX70Fa5fDSQynFQQekVg5actGh78olz65Clp8qgKZqelUBYlM2R9x+KEpH3hey2cdng&#10;EKmiaVVLHDFzAWqZLUXKuF5Sr9rWEoIdZzL1TT2iU6lHoh6h+1zgBFR/ZYQo7g3s6vUQtJL5XqRY&#10;+gi0xYmrV5VCqfrr2iWqaVmg3QkBRmQiZVKlS2oEspzd1RKClgEWSEIIVMhAP+L76ZiWZMOlYUEK&#10;oqapPoIUhASNHWdf9UJKuILWawJ5dYS62UAzO6uzQmXYUfeeXKrpEwZlJnFyhKvLyhDJLLyqLM0C&#10;kpWF2d7ducS5icjL4S7Up+UNxyvZBpZMvmIpStJtrZR6wJZchnr0f1hEtKAKNK3UFN1hKZdD6KSU&#10;tS0KSqWCXuFGx9IBQjz/ACl/O8PSVlN3Q4JfpDjdNOd8sUrFSl5tyGhKVOPeCoSDf+dxvCVGzfB5&#10;YdTJ93nBP/0OvSLg3VVbzJ/ZhICVcgUpdSe8f4Zr0RU4MVJFE9CKc6aSrtEl0GqZkUCCSnq8S0Mp&#10;mbJu3N4SrRlXNOp11eKkKUFqFWpXRCCpjl90Fh1bWEZnR8qvSFrljyfV4Zdh+06VQD3KNqXF4CQ3&#10;6mC7B794TMUOmVV4SoA8vPmVzMJMpytZbQkQJakBvMVNqe+npCqUj4nYOO28OqXUZhcVMBEytIKv&#10;Lp5e0cpnm0cjvCBMVWhKWApcG4vAXrsPhTBcpZPwXCoKSjIst8D9Y0mBi7DMpUJyFXEzUlBzd4NJ&#10;EmkuUeUn9YStQKyPf3DwDKSKnKnJen11hBUlOcVVvUD15wpKlKWTmrZwfWJTuseU0pyiqzw9liXZ&#10;GYufWElRKnVU/k+kMpNISl7sIWkJGbRnA/egFSUcmGWr8orMlT16NSEwVhIpHuILq9TFQemunUFo&#10;z2Atb84Hny5qjep7Qlz+EZbjvCCaG0HI+kNlU+jCk/PX5woKBze64y+sP1pu7QJYWVLWacgAAhIc&#10;pU7mlN+oMF01KpYFVkjtAmKTu1tfWFjbUHbrDolElWuWyoUoJ4YGdFMtwvoYMia6WPEqYoQX2i9I&#10;L8QUb7Gpv1gAoQDolvLpvCCtFQppyJdCba1fpCVJTUPIVLUUhF9WhKZKaQDVxdRyL7+sJdUqkJdQ&#10;Cje9m2hVCDJ+8rXZ+Mx15Q0qkTEL+8Uxqldbc4xEoqmICRnWlyeZc8uceNYackqrkJWkVUjf+EEC&#10;Wm4Y9Yw3tD4FK+/QsIxUtCalp7dI4/iApmIF0s4ftE45QiTUo+6CQ5EeOLSUijxKy7pFqbnt+kTC&#10;tfEVV53cK7GPZqZInomzsDhfsGMQkuZExGqTE7wfxzCIxeBn+eWsA9IbwT2cwMqZvPnSUzpt/Rvp&#10;AlmWigBginKIl+GSR/8Am/w/iKOqfvjYC+3DPLURUnEcFZPD94W51CFTSa01sV1OVded/wCkYnDK&#10;ILUzEhZSJg9PzhzlxKF/dIEshwLOT8/72b/1GT4Xh/GfanxZWKleFjFUthJeGmLkiVKUfIZi5aql&#10;cmvHs/7d4zwvBeBe1Yxcvw/H4fDrTViROClcIsWXw6SXGl7/AN1z/tSvAfDj9mwklP2rxbxJSKpW&#10;Aku3+pTEJG7RwvC/C/D04+VJH2rxLEyk4vxvGnV1TVXS7khIYDYQuXjPClrwMw8E3E5KhvUGaJ3t&#10;J7DScN7Me0UyWZ0r7FIEjwnxFYdSpeIwwYIWpz94hi5DhUYzw3HylYfG4DErweLkr80qZLUUKB7M&#10;f7gUoCEgMBqTrqf7sJSCpSzSlKQ6lHQWitP2eVNIqGHmqUFMerfzzirG4dJltVXJUVhPfT+6cfxi&#10;RI+0o+0JTTQchC7O8HEz6eAi/E0QX2fTvCJWHZS0GtSkMZaAxSw7/p/lpeIlOFIOmlXOFSZilHhq&#10;d16EEPl6wZkoA8S2cniJfmYUmbiESVVlRmLnhUpVrQlSriRVLQveYCQ35Q+3lB1Btf8AP6/2x5bj&#10;oT6j+hnLeZnt/QEjVRp56wtE2VM4SFBaJsxt7WH8ecTZ44qyu5MzMhL3Yf7WiWShFflqoLDfXrCT&#10;MQkMWplIclrXjiJlvKQaUCklSu40tBpQkFd1Vi/pAlzEEqRZJew7QJjCXNr4hoGebV8QNusTOJhp&#10;kuQpZMlVlII7/wAf6CaaXGgJYc/1+cE7aCzfSP42gKVMUpflCdaUjr+UKpBosVjUW5/P6wWDb82f&#10;r/QHDdRcncRRSsTq97Jbk0J4ldHvUXV6R9ylYT+NVSlQErCnCn4ZFLPv62+UfT+flBJUQt2SlnB5&#10;uYoQDMOgCASVdhrBBBCnvs3p/QUTUqMjiOVoXQAoaUl+sFaUIIFlyzcnkd9OxjMFcClqtuxH8YBl&#10;pPwhsvDGzRRTLmJpYoqzHvrABQ277/J/q/pCZqUIVOlKzV2Ue5hKkTEJlGbw1yJeha4LueR+kGhK&#10;qRf4ikdf6eGSCOahUpLWYK/QQqYF8JEvV51CRewc/rBm2K5qklE2lXDl22XudIQlczGYmZKUyOH5&#10;UMWc99+h1gJXKMibauuZ/iI/Cflrzj/tZKpqUWomLpCfiY/OJM+SlCVykulMmaHW2rn5xMxGHweK&#10;qnS6FqKq9WOROr8yIw2En8SWK+JXSVUjXOdtbRJkpXiOGMoxJHFlGzniK67d4ySptANKSiQZiC1n&#10;BihEtUrWqteaZ1/2hEtTJP8Ah1lzKX+y+8ICyojR0hlQyFoTKSGpIqnzP3nhaR50jS1Sh/O0SgmQ&#10;UsPeNccGYmYpNRBXUKU/DmhJBWSbPMGb/U8Jol0zWc+6lTfiEJlzClBmD7wGZUZfWKwpxVZaXBPW&#10;FkzklSrGh06/rCZigiR93/6lSp3pzhBBSpJylXkKR/POBMkS1yeGc4NwsRMpm0rQwmpSmpRq/DEp&#10;K1haTkakgi8cRBTMmMyUVUqPW8S56jwkybE2IX+1AICiFcvegF0s51Nb/SBlehdRyWF6oWCqgqDp&#10;SkAIV2irIJastXvROCs0tKvPdan5dISisBKt2q16+aFPUse5LGj/AJvCFLloDpLv7n7MfdzSlPv2&#10;BX6GP8VKlkM6h54SKklW7Jb+TCaVdwgG0S13Wo+/oIJL5bq1+d+cBdwpCWpWCXDwHBUqqnV/lDFC&#10;kqTanQjre8Jllf3j1IOpPzhS1ag7dTEuXw1MUPxF3f0hExJTSk/DfvCCVj42uK+8SzKw/nso1jLB&#10;siZM1y6QlRX+whOr94AB+8erVlesK4hC7WGqUwEljdst4Uovly5myQDaYWatoU+WrQpDwAJiz1mB&#10;gmHJS6LczCCQW0ZmJ6xVnKWsrU9oGqd6WDr6jeKiFVaH4j+sJytTY6ue8IysdRyMBqlEKcdPo0IX&#10;w0Ofe8pMOan0egKeGWGUpZOmYX3MKU1/OKBr1gLU/wASa9b84Pu5m8xb+g1F7+4SFCEoCgrb4ies&#10;JKVJVr0p7GHpa7Fy5/ahKqQsCyq7GAlScxPlQT84llQyjIT5qvXaOEkFKfKFef5iKqApacmVNVu8&#10;LKs34CxhRSCEvmqluTExqc+RWxQ8S0JFR/HtpcxLIYVZT89/9489LEpN2dj844qCVKJe2qf1hTu9&#10;XdcDzJIzZAC/eCmavKA6U2ydXgKDHLR93mBgBgEm1nEECoUpbQTBcQ6sqgsI8jqPpAUa1BK2bRuu&#10;kE2IZkmrTv1j/wCuLwFPVbhpcWHYQCp0786uv+28X10eB05wFWPwUisnneKnUD5PNFV1lFkNlDbw&#10;lagqlKbbt2hAGY6jifdq13haShKVFdLap11EVqQ60dGJY7QFpQeVMCoAE87wSWJ+ggmp1FTBAt9I&#10;RZOW9kNeCiaE3uX8xeJigmmhyPhX6wkMnjlFClGwsdoSyNcuZ8zwVLk2qZwUirq8Fajby+fWAZal&#10;FdRStFLJsHfnC1mbxU2KAnyp7QJLgZ60kwicijipWxO9tWHeGXOTITRw6JiG+0k6BKYwPjyJeIlY&#10;Di8DHGfJUlFBOWrqP1MYbxLw6elYnSwpUv3pZI0hct6ipLXGUwrBJahXmazxjcRipgOPxMhcnC4d&#10;Lcda1WDPGLx85aTOxc0rXMnJdM0rJJpPT+TEnguVAZkS5SigqUwN9BoIVKxHExfsx4hNH9Y4EZly&#10;DYGbLH5jpEvG+znjmDxdYFeFUvgYyQT7q5Ss0Kmz5qJMtAdcyasIQn1jF+FezeMkeP8AtUpBlIl4&#10;VfEwfhpNqp0zndwkPGL8V8QnTMTi8diFYjE4iYajMWu5v+Q2jiJUFJ8qtlJJGhHoYpPlqdwkFXWL&#10;PS9lEM/9H2vDy1eH+Dg3xs5BHGH4P430hE3HtjsUnPxMRnKSzWP6CDVguCteVZwixJKyd3F4m432&#10;N8Tm8ZCaxgcWeMJo5BWv86Qvwzx3AzcDik3FYyTBzQr+5RLQCpa1UpT6sBEzwPwOb4XjPCRPXNT4&#10;Z41gTiZOGmK86kKQtCw+rVM+0YfEe1fiMuZhsEVHw/wrAyBg/C8CVtUUS9SosM0wqV1b+1f0s/8A&#10;Ztp8iYYam3f+wfGWRh8Z7TYiZiZU3hhaqEKMuUo9LaR4p4P7ZzZ/9b4DFqkYnhpM3EEuwpl60mxe&#10;B4h4RjcPipSlF5JtMRz/AJ6Rh/D/AA5EyfgsW4xMseSUAHrPaPD/ABvBykSB7U+FnFYtEtFIXPkK&#10;4a5hPNQUj/T/AGwBcn0jM76l9b8/7tfjs6WOB/hYWoaMbq13IHy1gzJeFcBNdaEVH5wuRjcIFJS5&#10;Ip6bq/SMZhaEy0BdcpKE0gJPT5/3X2zw2XNTLQaPtKJvDCej6wmVjsVi04SSyPusQ0s7Zrvfkd9o&#10;c3OvU/5cLQooUNFJsRtBlJxawPi0UGsGPpBVPnzJpJqzrf1b+kfPv/Syb2K/kCT+X9ulYJlI1AUU&#10;FT8jfSEVSjShDJSp1KVpqrX5wkJdKBqEgBMaGxsKWRrqRD8PMDmGiO4jMlXSlZdX89YBzBTtUpHl&#10;hiioPRUAUBPVusXeodCNesTJSkcRJU4FiBu9/wBIlJCZlCkspSnIfa/X9ITYvUb1uNto/jCVKSoB&#10;d0k2rvtAskONKvz/AN4FV01OpOlTGKylKeiUgfM/xhy3okJHyhFayqlACM1VA2AhiQgNUVLBZPL5&#10;wQgkpqYczyhg3cBifXWEqFXECruSEEfnz/oWvZPmy2Dw7jVuogqqXUfMqolR5uet4GnOxB/n1iXN&#10;E+UftGWkFlSaX83faFJQo3XclYcN0iubQUTL1qUCb3umOJKSs/8AqBC3HcQhUteWtlVWr/a/SOIq&#10;cKEzHY+dHLdoEyYSpU5HlCQoJA66/pHBlX4S86k5UgtccvUco5dtoNQJysGLNyjkNHu0dfqmASH+&#10;jx9zw8PLkosgJUqWpmBKz/GCZc+XWfN9ml8MhP4qgfWDw1umUCjDTCv31XpGZumkGZiUf9mtYQaJ&#10;qUm1jUnVuT8hcxxUzVpQudQpEtASe5Jvv7sJRhZ84S8N/jFazVfW3KGSJC0yb1BFUqrcAQ54rlVC&#10;srJuWYCPf/8A+go+kS5ykplqGaczqSj4qXEVJniiqoSlslKowypUyamfdJSUCkW0qhEyYfJ/6ep/&#10;WBMlJlJTTQmtypd81SjC0zQWr0rqUmo3a5DQigooOVPDl1K196BNmTFqSVUXbLygTqlWUx/F+0Rr&#10;CuIlK0qLHPU37zQumWmlA4ctCFPxf3TAWJakyfKiTZRd94ZUoFNWqDnR+1DomJAR53UVP8ooBJAF&#10;ShxLTf2bM8S0pCqyglHvKS3xNqYBJUClBTw15S/PvAmKMyt6UM6iYlkYZ6lV0zOfbeCojLrR5OHC&#10;UUe81Ztfq8LAJD2ton9rnHEmHNLXUgIVcdWidImcQqUGBIqkh7wsBKiJF1leXidoWpEsOXFNOY84&#10;J4fFUtXeiDmUFHKqlWYQJikhQShksrXr3hFk0a1Hzv0ggJOvPNDUAGhpihy7wEiWWUcpKbKhSnmP&#10;8LUtCSCDbKELyJ/ahKl1ALvXfXptCF1hUn3l1F1X0UvWJhkUiarMj4k/xEBSl/eL+JqT+sVGbelz&#10;qU+g/SMyjSzIUhwRzhDqto1nPaKlqpUgeW5J6w7lVfThoPrAVUSCplMTm9YKitDItWrRUcQKSQQ3&#10;eBQ6lOx2SWimUhLquf1EBS6Wl6toPWElMuzt5M0GWkV1iri3aV0iXMUxH5/WGlJBbMWcUvGZfmyt&#10;y5mKAriDQKSLmOIipjl0II6GEVEpVcFJZ1XiWlVTa86vWFKWtADeWxJhIP3YSqmjUG0ECXp6mJSy&#10;mv8A8eYMEvHlStWgoclEBRqetsxYGDZK701jyoeFBN+Ye/8AqhJSgu/ILEE8KtbOVXvA+8oKiS2o&#10;f+fihVUt3LMLv1gpBUh7hSUuR3PKBUxBuDqF84LLWWW9rhMIUmvWzJsuGCQ3vp0Ie+0JKcqTZWVl&#10;NyhHDqVLRryV1hSUK4QfOoJYr6RUpNRelLAMrqYqqezUqQXEImAVNZmZ4fKPyHaEz0m6TzKQruIT&#10;NAVkzKSFWvAFKsw8o32/WGpIDMhOjwA1DBqz5vnDgMQSXHfWqEiYtgstW1g14lqqUWzPurtAWs5v&#10;dT5QmrrBCQ9SRdVyNi0Jd2C2I975wFAVdLlnteCQyTvkLqhySQ7BIs8AjUfSLkH4+cMoEBOjQyFO&#10;l3S4yp7Qt0lJSHushJ7CDlCSnLfVfI/7ReW510ZoAPuC/vPBzAKF9Xf1hwpJv8olqsKbC70wEmWE&#10;zN11OFdjGUMJhYF3HqYeZLUlaARa4V1ghTOSSAyco584lr4gUFaBCGI9ISpVa1BTIdeX+EUqQVJN&#10;yySoJ7mNEGzUhDTU8/SJSUXXNVdKXUlNPI7QQlByqfcK7kxNMioTl+cJBSJnTWJa8alCJSMyVvX8&#10;oSOBWfMFKS/+0Cb4TNnmWFZ8MFESjVqwhP2vwbFTly/8RUgBTPvE7BeB+zZRi7oOM8UmFJRqHQnX&#10;X/mJvivjc/GY6bN+9G0iUC/+GglvX5vH3qZy8VNU1IRVKl09Y4+JwyZFaODQbvSX4iupuB3hbEJq&#10;mnhyi5VTdiYKsDNxEufKvxsGpaFpbUgi8GTivHfHcXhl5DKn+Jz58hXQpKmgTlyJqZT+alz8oxCw&#10;sgSVPRSa52rADT/mEJkVzEBNSuMWZStgOjesMQRQW8lJD3uddt+UMAz+8HBUIw0mZKJ8Hwc4L8Qm&#10;UlSZm4l6b7vtEnAYcSZErCygnhSEhOga49IT9jVShWQAEkeneBMBmJm+bzabvE3CeN/dSQqlExZu&#10;eoicsSJSvE5UrjYHHSWE5wLZuf8AwYx/hGNQUYnw/FKw00EUvSbFuoY9j/cYzxidKcYeVRhFLS6D&#10;MXa3a3zhc1ZdcxVajo5Jc2/uNe3SGFzpzJ/uP+nqUzBMq9nJM0qGgrqWU/ulTekeL+3E2VLn+z3t&#10;PikTMPipBvhJiJMqUZU1Ot6HB0vtGO9r/AvAsVN8Dw+FmLE3iplK8SMurLIlO66W+uusTfET4jOw&#10;/gPs5LVK8WlYhASuatdhhwGd9an06x7HeGoUDNwHgU/EzkvdH2ieAl//ANj/AG/5t/eYeXhuH9qw&#10;yWnA2WeGaNPQwF6KAzjcRiSkBpylaaKLbCMWjD6SJaZUz40qzKIP+ofP+5kImsZdbrCi1QF4RIw6&#10;ZUiTQCZbnChelyYEk0zkrCgoB1SZu9zGIHC4P3yhw/gvb/LMG/eUEj5/0M5bVtv5v9f7YYkndwwH&#10;K/8AYDBQPvOpwe0N/sI4MkOtn7NCaqZRI0LkBolUoqtSkU5B2jPL3e6GBe0aASypqWZu0AJUoMfN&#10;7xtvAPvVatrCqiurT8PMxoW1a5qgLCs2jNpCFzJdWbkS/rHEmTpst78BnRbSo69omSimYDLU5y5U&#10;gtTf5j0j+bQpExC+ODTdWRAsX/nn/QASbaDlFFKfNVW2fkzwlCfMbC9OsKSkD7tZWQpLTQ7DzdOX&#10;X5HjLW9LIp+805j8u0KurzOh0ghWvmgWZ+Y80JFKwVipApLrfRu8CVQRNKgkINiX0/MfOMxS4NBQ&#10;AArLur5w/po20JAlhBFlKBJr01/25x/N4TKkLnha5ImLmrIZ2uk8qX0+sTJfE47TaBMROCyprGlr&#10;23imQubMX/iEJUU06G5eEXEo8Jyy3qLB3L/SEyyt+F7icqlfp84MzOXW6zqelQ07PBDTJakuSpAE&#10;sTOQiYGYcQq89T1bm+9nb+kMnudSdP59YZWjsad+xg2F7vuNYnnjS5apCUqShbK4z6tAmcBC8Vxs&#10;2UpSi2o2v1hEm0ih1L3TMPu5fWKJsyXIl5QqgFS1MNx03haxMHCw81pUyYCcxDXT8r9BBOHncdJS&#10;ftS0ymT0FW/QwJEuSupK1KpEkNO58RfTaFrmBQ4lIGHXKRKmy2OZmv8APSA32hmt9+VfWJc0rQPt&#10;Muk6pCqTpTtEt03JY1GqS7/FtCkgzE1rcZOKZjfD9YEwVK95VTpAH4blzAHDSUPWKplK/wDTBVKB&#10;SfKp0Zk/ODLloQpKdZqnQp4HvTfKgeZinle5iaXVLWlVkBHn/avzha1LK5UwgfZqQlSecGh6wuka&#10;pIh2IoVSrLZJ6wRSAXoy6Hmz7wqVKlrl8Ust/Mlvxfi/DDzJRLpshC6gLxxOIpDZkISxqp6xxlKU&#10;FzDSi4vCeKmktVUqZ+Qh0idWm6Ut97M/ZhCpkqYVLDosqoX96FhSpmj8JylSolz7oSzGStlTk/vR&#10;92qpZFQQs2VExSgqo58wLDsowVgzErUl1Vmh/wBHgy+ItK0/epUfNc84crUmas0ZCwV1phKQFGjz&#10;KU66v2jAmzF8NXmCHNSy8ALROUteXMfKedLQVJSx8p2CmgImBQSq62Zah+8YGWYpPu9IqMwN8JTl&#10;iiWEoBDrOqoCSSUIU4tYv+LSEABKpgL31RfaDnrc1fdZJqe6jCKgVU2lrURUflCuInfdDD/eAlKy&#10;lSVnayoukfp3hKir3KQ63B/dhSFFYs1lUs8ImFSpiULaymUrrCGQD/8AfVVQ+UIQaRQ/0jKhhvUd&#10;IS+VvSCh2BuITS9VW94AcD8GioCUpIJvyq7QlKEqSVIJXVcmBmDtTmcXiWngplil1qS7K6mEK0FV&#10;KbEq9YDHjNa4AA/X5wJYFNndN0+piteazJWtd+7QMygfMKbfz/vDipShuSHX1I1aEcRCVH1CTBTL&#10;LVfvFDxKSZrzGc/h9YSCsFD+7cwKUlCkfHpMguiYJpUyzLLD0EICJa6xZvKFev6QJakAntSQ8JSo&#10;GWoEsouEr52iWk/+VXKwpvGiaNOvpAdJT3chUCUUmoHKEamErMst5DRenvGoSpvIzAvaBWOIPqIq&#10;Nr+flCam+7Q+W1UCgufm0GtKTsSuxVALIbsR84S6Qe3lMEhBH3lCc2rwhIQ9/NoUwkpTxNje6YUp&#10;Sm2fUpaEEznlzNjer1gcNFQQttGA/l4KAkgqvmuFekTCm7WMsvUO38IIMykrFSSvzJbnAOYqTaY1&#10;wq/OElgx06wFJCjT593/AFhizO7bwAE0Pkv75GpgJUjObVDRQ2LwlKwo+7bdrxKsUJKmGjw6qQl2&#10;U3mPeAskFYXUnM8u/KGWg+Xlcd4mzkD/AAxVUgWg/eh/L2vH/wBMIUoWNWh7RWFqq1KSxA6wEFVS&#10;Xq80VCX1vpC6lkZCU6k76CBLmElSKgFUG/TWP8IH5gDtFKqgdUh3HVoUtDrS/wB671J5AjeElCrc&#10;qKVCDwRMSyR5S1UOuWiUEkhSV3EwbGq0YTAiak/acUJbPRq5YFr6aQieqVemsJpypq25QkYk8FCC&#10;9wEg9o4QsVqfWo/KOIA4mh8oB+cYmfITKRiJSFT0OmgJYbmEylKKaZhSUy1GohgS/dzACq1IahH3&#10;KlS5fVSoR9iml1jhgBLrvZvXp8hCJ6ZHDRNvViCTNOwJH5RMnySFil0ovxVd1aesKk+Iyp2HxCch&#10;RORTo2h05XESUTJ4koRlmpSasRN1/PnCDKl4jESmZHDLkFi7r17wtS5HD4yHwzqJUKbfWJhUlYzF&#10;56k1yST8XXX5/wBH9bYLh/acfNOJVMp4ZmEvSH6AJDnlGKwPtRijgZ8lZC8OtQCrHV4OH8E8QweI&#10;mJVmQieOMP3YkzschM5ZzClTlNrVD9InTpFGExAv93kUCnpEzwDGzjiEhTSV0O3735x4V7Q+HSxJ&#10;meKlcnGBMukTVgVO/Rj/AKoDc25D5/2df4mJUiXeZOmCUjYEqYD84wngEtainw1NWKtTLVNWASR8&#10;z8/77+bf0aZXZ25dfX+iV/0y9qMYMMRiFK9lsfiZjSGmGpWDWsm2Yko/ablGL8E8XkIn4TFJ0Wji&#10;cNQ8qgOj/nE7wDAeM+A4f2fSVDAUeHzZ+LwaSNES3SkfMgco8R8U8S8Q+zpx+LXjcViMVMSrxTx/&#10;FqdXDkS9zqyU+UXNrx4v7V+IPLOOm0YLCFRUnA4aXaRJHYa9VH+2FFJCVaKZgpuR/vEz8KTiMApT&#10;z8GVfMp78v8AeHxAxcnErTmw4wsxQfnVTE5Hs3hpszFTUFH2zEgplYZ3ulO5ibisVMXOxE9fEnTV&#10;l1TCdSf7kKSSlSbggsQ0S1YqhJoatKSH2N/n3eK8ZiEFSUFOFRJLrWWYW+T/AFibPX5pq6z6/wB+&#10;NH9X2/n5/wBl2tp0tqPqPn/ZuXa3b+zmenpY/wBH8n+hIUtSgiyQSSEdo1Bs9i4vf+ibiKlEUcLh&#10;qyoXodX2/nWApUpNITqm4MJaSOejkQmq7/SH3fQaCKdfi5CLK/37RdwPRjDGoh7HYQnQjsVVesW2&#10;W5U/khaOHVmqSXLmMPiRxSrRaLqAH+zamFoBZK/OObFxATUOX4Q8UKqVTZOeydP4f0EA2OvVv6GC&#10;lU63tCFvKVxAbIXXSzAvGj/rBm5A62oTYp30/nSETTMSUlTUZgpO+jN8oWTMSgoDhKtZnb/eGt+c&#10;I4gUpFWZKPMe0PSOdClOU6jNvaP5ES5coS5U1V0LXmAT/E/nEkSpLBM2rjIRUZRqzW63vElCZiwn&#10;iNMk2UDo9T8onkTph+88y0hNT8j0hKxPWuYE8UIT95NVoHb15QUcA1LTVUkpBt5nGtt4TNmBcrDP&#10;SKSwJAf9RBUhBRckuusH+wlSfMC+jjp/RMxKpZKFpaTRYJYgEq3+UP7ulWyu0SpdVVkq+7GeU92B&#10;/nWFqE2cnMEqTMlFa1qLVZu8WV9oXOFAkziGkj8S+nKBL4iFJCwFMX4RPQDrCkypnEozcSWaUpL6&#10;KH6GJb0E6lVqgRuE6sfnDLwGOUoWUUJmUFuUPNUlDWKef7KRCuHPMwTcoRMlsZP7usS0LHC4YD7y&#10;lf8A4XKEzJanScxSgU/+3WCpPv8Al91SfiPWFXM0LFVXEpo6pV/9dD8dapqBUoWlyk/tK3iWnhS8&#10;YhaQpZfhzkmONw7sZZQVeUcqXgzipaFBbLvVV+zd4kzlUiSrJ96ulb9BvCyFpzIvKOiv4RL4EzM3&#10;FILqUvlUowqcJE4LVk8qpyHV+HaESyJaEUhUwyzldUSJkokhs23yeCSPepzZkekKC5048lPSrnEh&#10;SymYNHWsOv8AnvBVw5fDuVCriLHOmErluy78OYgKWO0TEKmpR78pquNM7PCK/vGD16rTEtpYpLqd&#10;xNRm7wp1UlGbzUoV22hCAsyxX/ia99f/AKGHI4hdzMukERLsUp85IuTygqNwpX7yfSEPLWooDD4v&#10;nCAFIpBZVIdZPLvByTEJTdRNif2oASs1u4UnOD+7EuYZSlOaVsMveJakcRKULrpR5v5/ajiEqKWy&#10;8O38mAULWmsOTMTUlPrziWnzqVnWpIoqu94CkkLCbUe+lt6oyyllRNzqIQDVWBVSzN6xLUs3GU3Y&#10;hodKnA/C5MELBdRtoBCaVED/ANNmAh84blCqZZXXZLskp6woAilOoa59YC11kai3XaPIUJBd13Kq&#10;TCElNIO7uPSAqmhraiE5wq7O3m7QshwkKprQHKartAWcrmmrT5GEhc2pB+Wm8B0kA3FC6QIPDmC2&#10;qfi7wPOSWd7p+cBwWqcLIqCYdM4rUmx5dIzlypxUxO/ygKK3G7iKjlqvlunXQn+dYSShKt9KldCz&#10;wUhBXSWRelReEqWpeXzPcd4TwyGOuVtYNKFqrtzA7Q6UJYLzKvnhSaXqu7Me8MSX91tYSpebM4yG&#10;oQ5cNfyiHBp2ff0hqlB8prylXWqBWkKpGUtUowGS27He2pgecKZ11IcfOAtKkjdfNXeBOlskgspK&#10;E0kNyiql976wkKUBZusJqNAGVVLsW5mEpSSUlbEo80OkKKq6VVajrDv7z8iImJQ9Or0AVX6wAQyq&#10;aE21g8NBd6l3Yn0iWtfE0cJSLRxkppSqy1kAv6QEuFlfwXT6CCjhtWaq06tuISlarahLXHrAcHKX&#10;TSHK/WApT8zaonoYYFIHW8ABuXWM1RawGsEKcZag2g7QVLKlA2WjVSmvcwDSnPnbVSXfWGLc9LRj&#10;5mD+9UnDqVw0WJa8eIyJqUNJxJl0LCkTaeVT782ji4YDi8SmeigkIIAJAV6i/WFmeZqA9GcMS14F&#10;MsiXNPuuSYQQmZmzO3zeFVywbMdXT6wqRVT76AQKxfQjd4QrhhKvJlFlPFJ90vpT9IGZYzONwr9I&#10;zp85b/Dq+n6wtSJa1TPjZwhtBVCRM+8tVUCPu+8eFS56ZVUvHp4N18JSHDtZuV+vrEh6QJkoLyDR&#10;xEzxD2eWurDuo0AVJOzjTtGDStE8YtKuDPTiJKpM2Yr3igfP/aMMrFkpNDqfUR4hjpy+GqRKIE1m&#10;F7v6QJpkSFJwswhGIfhKFWpo687awESFpMyimYPN5g4L9OXWE+LeKYcTFTjVJJvSnt9T/wAQkSsP&#10;JkoZqkjN3MLQkINWXZYMTWkSkYkIWsL95e4bezWjGeHT5ZWZC+F96nhk7g6xKRhUpq4XFXhq00q/&#10;a95+TRIkLKwlCqpqKps7hg3Fm5FrRPkYbEBUtSHnInMZa2uBLPP+XgpUClQ1BsRHscZYbi+HiZMs&#10;zq0P5R4djcaJycD437OkTFSbspH3dQTC8f4ZjsZhJ/HM2XPlzyif5qhUd+rvGM8E9opuI8Q+yeHq&#10;xMnxBAZQpYNNOjl7N1ta/jM/xWdO8Sr8U4eGlFZIkSlqAc2awN48P8U8Nwkr7RjsInErxFlHMHyx&#10;7LFUhKp8zxhUuXP96W0taj+R+f8AbxHi+MS+FwQpQrhiYOMryW6OPnEyfNVVMmrMxZ7l7f2Ldvn/&#10;AH8rw3Ae0yvEPD5Apk4Tx3Cy/FhKGrJmrHFa+lbDaFSJcz2awsw6YyR4JViEdguYpHzTCvFfajxr&#10;H+N49VhOx0+tMkFssqX5UJt5UADp/aTKlS1zZkw0oly0Fa1HoIkYxHhiMDhpzKCsesyVhPOluWxa&#10;JeElnwvE4nBJrlFEkYdUxtA/W7n6bR9h9ovCcX4ZP1Rx0fcztWKJmh/udP74eK4iUjET1DyTbiW+&#10;jD5QxTLly0eVFAAvrGHxHEKpa1qRKR7ksa/Vh/l/prf5esFKgxGo3j+TCkg5V+YbKYuP7uWhddBU&#10;yqEFavQQieiSuhWgXLMicWLHLCUJlX5s7NCNKemzQVMAl2aHNKQLJ4dj6mCWe/WE+7z3blGqWe6f&#10;KYUAR+cMGfQ5SW6xdidzoFekcewMtdNASzuBqYxCwjh5OIFV0yOZcwwKbqbZKf57w2ikH3VBWnIx&#10;VWVLUrMLn1J6wQQ6rMqpwLF/m4+Uc+kOKpagaXuCnm8NFEtKlnWlIJNrlhGpr5M6W7/0a1fP+bQ6&#10;W53Dg7X+cXcJ3puRFeHVOS3vHKpP73W/KASyr+W4eCtaQUuTwQSNXa/T5wleIopko4XDTOImzOTJ&#10;6WvEvFSZyilFRlCagcQgnW127xM+xqVM+zzapn2dBSsPqFFVrX+UcOVaYhQmLQqdal/L+luUJnyZ&#10;dOGoZfHmGbKsczfK0SkplDgidYz0EiY+ufWJyaFqRLVxFygscK5pS6td4/X+zRUqh6qHy/KETp3F&#10;Wk5AsqYqbUAxRUyfOxVlESZs/gqXNnkgLlgzpzah+kJKeBwnLIQHmov8enpBmGflfMgjLc2vDVAz&#10;Fy816ZquZBgmQhllSq6lFS33Cj+cT1y5kwz5g99byJY6J+WvKEIXxFKSmklKaQfSJCQpNb1KK7v+&#10;1HCmCWZnEdM1EsqSgQCoKlpUAlaqaUTineHMnKxCHvRVASqXLUl2qWyqO0Izng+98SIWElDeciWK&#10;VAq+KBSsvMRcraWE/sgZjHDAmS+Emtc5UotO+IDeJbTFnf4UI/WBmyyw4rD296FffBExZr4nBzty&#10;SnrEtSwyJml2V+9ZmhwXlqZJFWRP7LRMKStZPmSU5VQlQmEE58gZIh1vz4Z8q/SJa5bKToqpWZ/2&#10;YQ3mvY2R0MJmKm8FKvMStquQqMBQnjioR5UOtECckZ2pTWkuo7sr9IEzOsqFCuJlhwPwVTNf3esC&#10;lBApLlSSD8oSAmake/V5x/tBQStIQl106zu6oSpMwlHlQhOZYhN6lTPPlyj1g0qVMK8nDp+sJeSQ&#10;Dq7WMBCSsrIsVIYqfN5olBclUqazAs4+UJAzjXyO3xCFUpocUgpUEk3jOxIT5Cak/OGKJhCVUFBD&#10;gvu+kApWpBq8qsxVFS0rKmpcWA7wKFBLXXlqUrlAm1qKiL2qb1ipYolHza54UJaaBMXWm3FSP55Q&#10;1WiGKlkpD/swFGZSr4HZC4S7pLt8XyMUGgg3p/8AKOcBKDk1fRR/npCSpZISWDqcDtFVVAdlAecd&#10;4SELoH4x5odx8NndMJHDNQvWqxJ5kQB7ozMAQhUS9UpOb4pP8mEhTBN08gGO8ZQpN3rN9ekBKE67&#10;6VdYaqgaKpzJV2goTmYvq8A5m6KY6whS1qIq0fSMxFBNSlOzesUGW40CivzXuYC7hHkO3zgOpk6J&#10;oNKh3gKqUrIxScwPrEgkqk1uSPOFdTClHX3Te/WGcwCK7iknYQ4sdGZx84RMIpKcuWwV+0YqUzG+&#10;1osSRo7OBCLBKQGzJuesBSl8RS7OkXhf3hb8TAD1hIpGW7rVrE4KSmWZhvsz3itJLG916xeklst4&#10;Ckys27eU9oSlIotomyjAWq9B3VneE0pIe/4YGjDW9zFLLQnW6LJaE0qLFfwu8AGcs0Czb94CF+Y5&#10;smghQHCFd73+UJGi0qqyA0p7wkcTrTVSpUSzTmO1ZmRYPWrRJBqgBiku6bN9Yu4L66GEs3w8iYU6&#10;S4PPzQF3takWeJqAgzARXV8XMRw5gEtJyyxooMLD+gpUAQoUqB0LwnxbComIwk9Zm/cWN7qQR+v8&#10;Yw6ZkkAUe8zpb9YnzMKhHFQmoPl05xOnprOHRiXKjqinaAkD8IfWOIpCqSniK9NYnoSpQVLFKOHZ&#10;StzGGSlCtKiZqQhSXcQUCalJB8q3eDYij483EjiCWEp4jZzTVFKVIpXZVNiImS1JNrLVVb1EeEeM&#10;IxUtCMN4jLUqXOXwloBLLIHYmPC/EMLNTORMwyUqKFVUkBm/KJuExcpM7Dz0UTJaw4LwPEkIPD4l&#10;aUH3N2iTJwSaUIDZBU3rGJ8PxUxB8Q8TTwMIgFp1Rs47a+kKeQtAUq61BSlKcBgEt23jCeEmkJn4&#10;+Vh1TRJonJMwhCv/AIvpGA4AUZicMhWYUFbjUQfZ7HY2ThFy3X99NoKW1gY2XjpVJv5w5iXilzx9&#10;4gMbFK3jB+Oyby8XN4SqLy2LkF+4H+qMLJlLkGZxVZV2VLuSohQvpt1ifjpiZoaU1K1hCVN8B6tv&#10;ziZPwuJm2lidMkmVXNUok/i7xf8AhHsX/VVJwP8AUcrg0Fx1+rx4B4n4d4vL8Ox3gsuZhJ0mfKMy&#10;VipC1BZob3wRZ7XjHeBBf2iXhpY4U2XMyr2d/QuOe8eNe0/BwUjwfxSUcPgBO/8Ap/xEyq0rpDeR&#10;zYvcvHjXgEuRwVS/E5uDdAIxBpWUKSU8yxFucYD/AOavGcVjZ2NkDEYXw2eVK/q2WrMkEqu7NHsJ&#10;7B4HxPB+HYidOn+LV4rMwCTKJpjxn2XxOJl4yf4Pi/sq8TJTTKnZUrBSL/F/ZCUgqUoslIDkvpaM&#10;J4BKJShMlOK8QG6pxclPZOvr/kf5eJGBwGGn4zGYmZwsPhsPLM2fOUdAlIuYRjfHfFfDPZUzkhcr&#10;A4iWrxHGgH/1EoICSOTmJk7wT2v8E8YxiACMFisFN8IEy96ZtUwfNu4g+G+1XgeO8HnuRJXiJb4T&#10;FNvKnDIv907/ANpKEJK1rVShCQ6lE7CJHj/jKE4jxTFSQeFORWMIFAOB6+p+TcFCJaeCKUBCAAYK&#10;ZstkqPvWETPD/FcLhJ4xEooQtSQVIcWzG/yjEeDqJm4Cc+I8MxB/8kt/KeqXF+v9/wCv9s4LFTKl&#10;0iTh5dDVOQA6tflBlYfCTJ0qbkWcTLYC75VdIw3h69ZMvirZ7O7P9fl/kG9OX9w7W06f2/8AgmCw&#10;Ja5s7d/6Te/Lf+jDpJU6lUoaw9fraJayaqEBsur31/TaAsirvZPcQCE09dR6ww/56wFKHlt5NXhI&#10;zK/CSw9IopUS92FQ13hkyyduQS8ZnBdjAKUsxbMyqvSHQgrQ7Zb1dhDCUUt/6jAQZnCC1psKlChb&#10;c4xC1ICPvLIYJp5OBFUxFaWOVyH1a/yiUmqpTUJSzEXJHzf6wq/3/EpDe424V1gvcnVRur+hqkpT&#10;stRZNoeWSk7LFl+hhZmJMwqSWzsUqO5P9FB8hWFq3IZxb5mJgklaZUyxSo3LMb/0AUgFNidy/OAt&#10;Lp2rH1v/ADrAU6bropfOereuscFUpKSjNMV5FJFn6bxMmVKXLkqoUVqRMWpKiyWT8nMT/s6FS5NY&#10;WZtLcV3dz0hC0qWoCbUun7qRNHuknno/PpC10raupVM7iPUetol4hGImqRNLJS6U8CoOWA3F/WDR&#10;MmTR8UxNKj0Zzyi2nyf+xfv8/wClcqalUxKk1hFRCCRfMP42iQV1qm01kJRlkUgC5g6Jkqm8WQuY&#10;WSHvbu8ULdicwQtpZblEpqpcuW3BVOPFWogXYwFqaXwVkVTphlSlOfeTp2hCpcn7Qgl1hf3SpLte&#10;jlFaEYZCF5kpq0jiqWl24ZSUBVXXSJiwxYazD/8ARRSAkyFJCVoKgqbLPNN44UpaqbJnBaWR+E1b&#10;xmPFUcoy+UQ/D8+qitn/AJ6wPvQqYU8SlKXAgT61KFW6W+UJDMlsrB36Qn7tBWtXAkqNkv8AihuI&#10;viISAvX7x/pCOFUmYkuo1eb9YlzJuZUrIV1U1HnAQVEV5iseXe6oS6z5ak1XUrqFCJeRVK1u9Pm/&#10;aMXCtbZhkhbtWrZXmR1ivzB/gZ+wgpmqRN4jplgSyBL/AGjEspZWbhLdQc31ggFWSylVm78o4aVl&#10;a3cIWKVHrEuYplK/8gSl5I/aPOD9+tJFkUGsq7c44hXNcZNEsr1iutKFK+7Dad4lCfnKMtaJVjfd&#10;Jgko1VblrEsppBfy/wDl/KBNmrNnBli1V94CQySc6ajfvEtSxXUruFeusLSiWAH4j+VZ6QkuoAa5&#10;GJEBSXZ+hNv53g1VVaBRDFMAcEpawWi4XzimgKQlXDVRmUjq0ITt+w1cBAT7pCeVth/tCApXDPmK&#10;C6il+sCYlzRagWC+rvEuYClj/iGYOER0gZU0jdyophQNS1qU4UUtRBfN+1t+sOkONP2vnFve1Kr/&#10;AChJDk39YdbfuxMJsUWH+5iWpaiARZ4CiHUuyGVCLrlq8trt+kfj92rT96KbP6gvCQUrJUr3VeWO&#10;Z1d9I+p3PzhFOYm4Gih/GETElLoDLtV8oC0hSWuR8UCxIo86lXT+9DpJsXzX/wDbF0kdS4RC3VZR&#10;bmBftAFWmUtpCUtbcjVcJCpaghVyrQi8WW6Cdbl4dav3ZdkiANWvoBFSgmvblA+8b8AuR9fpHlUV&#10;pUxqzJg0kvoSLgdYqID6NckwQO7qHn6wkBLn/wBSpiOkJqVmSGH4usJVYg5nV5vWAXQ3oEjtGVRG&#10;5UbiFOQKg2mX0g1LLE5Ugf8A0UMQSHq5fMwCxTsbOR+9A1UfmBF5ZWP/AHesBZTWjy3VTwzzMFak&#10;2RZLi6uoVDOtSyCVsilr8ucNSrPunMsdxt/vArQbZAr/ANRjqYWQFEvaoqBT3jOPr9YUAkEJDujR&#10;TQGBcl+og371WSbaiEkgqUstuae8LNZJNiHp9WhMic5w06YCmbMLVF7iJeIkqCkTU1AguP6FYbGS&#10;kTZatlB26wPsOICBXUXGo5Qv7XOUoKH+GGLP1hSMKm61OV6Exf3dOcY7FT1BBElQKntuz/SMd4mZ&#10;c2nETlBHHZKEsfcPWxiQUhadXozp9YlVgTD8QyqNteXzgKLldNK+G7dISCorlvUlFPlOxhNireoe&#10;ZR5wJgHmyke8u2p3hS5hl8VGVC/hfkNfTeJ3s17TzJh8FRMAlz5oplyQbAqP5RKxXhPi+CnpnIEw&#10;UTgopfmITIRPQsnNlXwwluZhWL8V8UkTJ8pFX2OTOE6ctWzD6QnxKZh58rwmQtUvAyXNAD3KjcVF&#10;mHKESpMvh0edM3RSd1AgvaPBZs+aiZIHjsiqbTQk50gW6Fh6RhlS/wDDOHQUdqQ0YP239n8OmeFy&#10;fsXi0hIaYCPIsfX59IRJwPis9WPQBNm4cWlYZJ1S2vP+bR4f4f4oJgxXBGZbg/xjwP2VQ5BUrGFR&#10;Hupaz+qYm8PgtOm0GtBBD2ObT06a8lSBipeImIXx69Ey0kU3tGHKEImHg2mIQwLFg8xPbSE4iXhq&#10;QB/3RlErkoL2+cL/AOmXj2KEpS5ysV7MTZymSsqzTcNVz94D+jxfDeB+CyE+MTicVInIJ4suYCV1&#10;J3N9R1iV/wBOPH/YH2qxOO9nJkzB4PGeEeFzJ8iYit6J1spBUrNdwRGI9vPan2WT4H4Rgsb9twHh&#10;mMlcPG+JT3qSuaj4ElrK1IjG+N+N4yTgPDcBJM7E4icoJSkDYdTsIx3tlg8ZivD+DN+z+BcGaULw&#10;eGQ4QP3rlQ/E0BXs5I/rH2iAK/GBNmFGU+RZV6H5xJX7UeCTsLhMQaJPiEk8fArV8PE2Pfn/AE6v&#10;C/EsQqUjB+GJOJmFeYqUA6AE83Zu0T8XNJK58wzC5qIfZ+lh6RUxpNgWsfX+4J/g/wAv7mT7deN8&#10;Gb4/4tK4sozkpUrw2UWpQgczv1+ih4TKmYeQDSJoLGb3P8IRi/tM1QQutaFmoL6GMd7PeMSJC5s7&#10;DGkLDzvDp7ZJ8o/hLR4r7MeLpbGeFYoyFLSlpU9PuTEdFBj/AEfTn/T4J4XSVvN45H7LAH0KgfSP&#10;s/h6nxUqTZR0mEDT+EYnw7G4hPEwU4pmiYaVI20N4rk4mTWoOk12j7KMQhKaqS+Z77GMP44gIVif&#10;CZqVImJSxKVEJmAq7K+n+Vl4TCprmzSw5DvEnxDHzJk6cgVpkyg0kHrvz/hB4aSkeR6MqbbQftsp&#10;E/O6lKlZoMyVh/ss4ChM5CiCH3KdPmOcCTiVInS1kiXPlA0q5Pyfl/e7u/p1/p/m39xr/E/3H82i&#10;4t8ngtp8yPWEJWgLXYynQ4Tdjf1ESyZVNQFW5MBISKU2VzglSSD13jyj5Q1gfoYLDS/lvExSkuEK&#10;90G3UQgFisq/ZdzCSUvUnVtYBSm6fOC1v1g3UgfhBc23j7wpmS1aWvC5qUgUqZqalHsIxC0KSocY&#10;2opNrGoG17+saJHUWJi2beCzc7qA+saGrvb5RvxKulLQ47wVLLqVqSByaKbNr5Q/zhlKNPOWmonk&#10;wP8AzFKgUq5HW4eBVxOG2Zrq0u386QpyrTJSl3PWKOGkKqrVM987N/Q/+0GdMWlSiqkup5qurekF&#10;RkTDXlTM4wYEMdGiYgokrlSSyloAmpN9wOd7mFTpKTJQlVCUpzSUu1jl684UviS5Q8lEuyjbbfaE&#10;KMkSUlOSlFIXfnvrBEpZmI2VTST6f0fyIY2OnUf2KdHvmNI56xTICBICnnSdeLazk+jM0cJGAn4Y&#10;y82ImTkJpSnoYw0ySZs2vzzpqwlErcg/kGgrChMnJU6ZS809HMLV00BVtDy0cISBda0FZVoLK09R&#10;CMsyYVKdc+grRKc2vEzELxSsQZAadJlVyuGQwHfTXeKpnFlzCc6Pt01FJ7RQoVpGUOr/ABf2oXLm&#10;qmYehVVIVSD8NV4fhqRuz08Rve1eApKZrENr9yn914XhCpIYcRRCRZ9+cJ/8j5Fm6X9IqNThLGnN&#10;MI6fwgTAAhA8iaKJyfSCpSA4DFNzW+//ABGHUkOlYoH3ZIlduUKSpQXr8NSn5wC+YXKk5Als17wo&#10;FSCpT2VdSTzEVkGdNSnZFQP72kS3ZZnpdMuWalSzuCdoSxUNl8kmKlqUlKrC5ALflCipVS/dJNPE&#10;hJWrhhU9loWt0EHlCpUlM+WEXKkjIWha0SaVlb8UpNv4wmUtP3cy5UTcn8MJHFUTUS6kgK9DFCpq&#10;UIrqWgpdSm+KEhCDn9IU8yXOa9OZILX80BazZCaTqE2g1ONvM5EPlXa6ffHWAtlJTsF5m6vDSxcl&#10;yVu8OhJUVZPihCeGUlIZCxdRMMoLSX8ysov1hIuoJt5fMbveEaoCFVJFg53EBR+6L3PP1jR92Fiq&#10;ApEsIKnyo86r6kbwXUtStCSKeHC0gcQzfvLPlitaCc1NddenrFbtUqlNtfWC9Ta0nT1jKk25XT6C&#10;CV6e7UClR9ICXqKw1N7Rne100qsL6QkUCpNyNkvBHlH8taCARURU/wAN9to+8mBfOtxCcsvJZrEG&#10;BxBStJ1KC3QxVmCadEaqVzhKAx3qqMv6QOlrmOR0yu/rFkk2e1+8JSoAK08tatNfSAjiUtcEJ17Q&#10;AlJf31rD1QASlTHLaw+sKFNad6rN6bwczjb3miWkutWmaxPpDFLXYDQGKbAG2l4uSSzeWkH96BLX&#10;/EH1gS/cT8032MDVBTbQCrpDq02LX+UOXSnV+fcRq73DWaAwYPmyARS2Sq9OobnBCrJ3A19Ya6Xt&#10;+3AFRWUpvyHWAACr3n3gpBUpR+YhAZSUiytn9IYirvAXztzV67wCg0K1cPSe0VPd20hSSc24p0jQ&#10;gizkghXUJgbmqhve7m/0g0NdbqLgmBTdT1X8h6nvpCeMEpNeRKTq8CzA2DPd4CZinADZRZHIwWdQ&#10;584AJ819HVCs+10XYwMoA0A0eBRLQfeHwphISpBUcsxkE1Pyj7xN9HpAb11iVicLlm4VVSFBD6l4&#10;/qfxabTNlZM+nQpMCZKUFJO4/odUMEqZ2fUQGtf5wqfOnCTJkCuapVkpHWEex3s7NX9hSunH41C6&#10;VKaxo110iUilQSBS5UZizzqJhHCy6pTtWwdnimZWFV102ywSV+bLnBp9Ysk1I8xSkhQ6iAJH3KkX&#10;W6SpK+bQlIC1I8kzS1+sBBSVKd85fhdYKFoWtQOTkOsJX4H4ti5Ickqw2ImYVKe43eF//lN4miV5&#10;FJGJ+89CBH2rxnHT8ZNWSXmTlT5hJvdSufSJKZUjhJkin/Desnmp/rE0mTKJnZVKCLJG7QnH4dSm&#10;w9K678SWQXBbpaMP4bPnole0ngeHRhcbg5i2mz0pDJmoG4t/N4VKnS0zZawykLTUlXpClyPDMJLU&#10;vztLeqB4n4tOk4LCYBBUhS2DsNEjX0iZjvD0KV4dgpf2Dw1NAqmscyh0NKflHBEqkLR5kLClpV1V&#10;/OkBa0Zk5fv18Var3IhKRK4YRLN/8VM65hGH4K5ipklTrQsyhKby1H3tdIlzpK1yZ0mYJsqbKWZc&#10;2UpJdJSrYhheEeEe3/hHiONwOEkJ+ye1uEwaipSPKBiEaL0euX6iKPCPajwbFznp+zfbUyMW/wD9&#10;5Wy/pBKQkVGotZ4np8T8Yk+IeLy0Vy/AvCpqcV4jMd6ag7IBY3VCl4+Yrw/wCQo/1b4Bh5h+zyg9&#10;lTj/AORfU6bczHjc/wBqEYpPh/jfh8vCjHYTD/a14JUpal3QMzKqu3IRg/ZH2MVN8Qw+Ix6PEPFP&#10;EsXgJuD4HBcolyQti6ipyW0S39iT4bhwriTp5xOPWdFNZCU+gBP/AD/YuGe99/772e8NngHD4/xv&#10;DYSeDopEychKvo8TfCcLhZUoYHw4jAKCWXKXLRkL66tH9XSMHJXK8PxC5KzNmUqnFKiDtbSPtEtC&#10;pGIbhzkcMJ4Za/56xOnf1gU4mThlL+xomCidz+V37RhfEEzkrPi3gEmYqQB95IMpS0X7v9P7OKxc&#10;7z+H+CLXJTzKlJ/Kkf0Y/wASxEuerw7x5X2nwvFgPJu7yknmOXUx/W2FkpkYVSPtMnCYwvipj/En&#10;VINjf5R4rivH6sHKwExhLDkKYBijNvf+EYmlzxcXKwxNTPVMQNPU/wBwMRMX9hwSx93PWwKgNVdu&#10;XP8ANeMw2Lk46TLerhrCph3DAf3isScNUucEKq85Q+ofpAMyWwNhzHr1hJSgBaTTQC4O2baA0qoq&#10;U/a0Z0JqVa8TJMyXLClXGjHcE/oYxWCmPVh5tF9Tuk/Uf27/AEsf8vqau1vn/S7kEXS1iLwa6iWT&#10;+zrdz8oluAxToi7aRV0/d6v/AGFyyMzZIXRJqUovSS4PK0CdjUy0SpQ1KSkwmRKvTbXRrQtLEbi2&#10;r6wC3UPvaAAmrc5HjEJQDWtbCnKz66xPDhapk1wzJ81w/wDGLg8+XrGjt8jFSSUqFwRt/QNT8W2+&#10;xirX9rNBC1iVLqZU0ArlI3EWBtryEIQCHWWD/rDb6WuImLqlgSw5CpoSpV/dTv6Q1F6n4l30Zvz+&#10;cNql6qdjH82hfBMrMOGsTJstCrtoCX5aQtU6ViK0LZKEihXOqqDxOIyJoKDUK9GzJ7PHEkqCjNl8&#10;MSRUiWFgWKz1vYc/nRPw3AxExdNEoFQlsLkDS/U7xwlSsSnFJNRmrRSk7MA8Bnvcghh6f3KFoE4i&#10;WPvkSA5ILs7d9+ULm14iZWFAoVUVCo/B/GPvcSFSsRLokSiyFS7WAH/EYf7XLWJqKl/aESftC9bB&#10;eo32cQifjMQU8FdcmTLVq1onuiWMLJUlIpmPPmBVwQOriJy8JLBkT0e/OvzU6YQFKklVNzw4UupQ&#10;UixBRmd9U2gSFy1KvlHCqSo86niv76WpWVKZa6W7xmK/8NyCjN/LxLmcbhs6V1JqK+UI4XDHNadF&#10;w9IVeKlAnd2rKqdLwiYlQTLSmqxpqPKBLMspQpXwFGbmIRNpQha9NVktVcmKuKioGo5Wv+HrCFhA&#10;KBlrcp9VJfWDKroxCFeVKR/7jFSFEKAYumhj+1HAWqlMxXGUWBcjaJa1hSJZdX3YrUeQ6xQtKJ61&#10;feoQUuZf78PIK1S15piQkq4J/ERHFM3hhN+GMqyOYV/GBNw0mYsi6E1hXFq9YRMmymWlGanMO0Ba&#10;5ayE+XhtUfhN/hiTOm4hagc6KXT/AO4RS1Z87LsVfxirjFHv8Ok0qaKyFElNaSjL6EQwPDOpYea8&#10;FguYp9FKKSf3oCbOLEJdvWHISPd5wmmUk9/L3hJKA5Te+kMSHN823R4TQi9LZbAQQtkALt74MVl9&#10;G8r/AEhKpkubMB6WvpFSHDZRkqd7xwpiqeIKVSUpcEg6qVDZpSfJWmpPyaKQVqUgarRlUG26wk0A&#10;03CVWUIFysmx2QG5QmYlCNdVB1QVAkF6W0pbeHQsLvapXl6Q9Tk2fygdoJqKWTsNe8IUwIX7yjyg&#10;WFGj6P6QmoO6XCXgFVjSzaxZFYpzo37xLUk1Chj7vCvFmcZT71UVMtrvUx3hA81PRj84AG+U61B+&#10;kBlikXq0R6wpqnV8w5e0JWuolqkZ3qhOVldCC8ApUPh5j5xUAFIHm0ZXaAtJAUPLWGMOc5N2032i&#10;s3/naEilR5UhqfWL225i34oQcyN8gYzO8Ma4BOgOXYDpyi9gktZVv3oBcfs61QCVHm/umDkQSvNW&#10;94yAioUrOv1gEE8/i9IJIpu3L6RY73HKMynLsKEM0Ahy2r6K7QDUoUq9+4hKSoEJ6OoQ6npSXL2E&#10;VGkJ17vBCi7isbn1gFRCS7EI0glVI2teLqmJTtSip/SO3xAm8JVUKpd82Vn6RUnNMl2fQKiW9wBU&#10;vd+0HLMTLb7tzZ/94S67+9Z2vv8AztAdZupqzFZdYdtiYBptzcCBMXLTSblswHUGHQCojMLWHSEi&#10;ehVCstNDi/WPt2DnTJM6WqtAQ6QLwjw32kStWHlTOAjFPlXH3OLkcTzGWqa60d4HDmyqDrQpynvA&#10;XMxWGSlOZzODj6xNXivF5CpstNXDlqdVumvyeEeDeAIneGeFY2ozMYpFCpyRYXd7vaEqX/8ATCy6&#10;lqF19z6wA4QZdqbkze0IUU05mrun5RKqqSr/ABPvLlSTAXMUZefh8FQIqfM8VBah95RkNRV84vSA&#10;feopA79TDBQmJX5zSyENe8CbLUVVLslJB7kGKPIhU0oNFi45Q6lzXS687sXb+Mf4coS1nVDhS6d1&#10;QU1Kl/AlsxiWHCEPTOWUlI9HMJRUqYmtgUpqofc/OJskoxKKHvJCq5ttxyveq14w/i/s1O8RwniO&#10;GW8nFeHpWZn7JbV+RtCB4/7GJ8YShH/03h8LMwWKU1nMu8KRI9g1/bUulQxfinClBT7gJeAfFpqM&#10;F4chX/b+EeHVJw6XtnLuvfW19IGLmqlpQpDrQqW02W7MSrXuBE0VNTUpGckzTu/SJM9fBShcukpQ&#10;SoB2KsptARIUpQ8lfPr6QrEInJVJT9yp0MsqGjGJeGxZT/Vvhco+J+JlbK4mZkCndy/yjwT2XHs/&#10;MxOF8baRhsXhsKBKTWQgju50F7WBg/8AUfwtC/D5jy5uNwpaWiclXvjksa25aQJH9e+M8EWEr+tJ&#10;3CH7tTQVqJLl1LN3Nzc9YSqpJqcUe8lufd4IKQahqXdPUf7xKw2GkzcRiMRMTJw8iSgzJ09ajSlC&#10;Ui5JLAAXJMSPGP8AqdOmeEYMiuX7MYKalXik8Wp+0T0kiVvkS6uZTcR/9qvZX2ewk2WmhWNx0lPi&#10;PiOxYz51S7s7A7QUHwLwzE4ZK6JivsEmaANzS0Jxkz2Q9kcdiAfPJwEvBz1NstKKSr9548S9rP8A&#10;p5LV4j4O5xeL9mJMr/v/AAxNys4UD/FQP/TGYMWfSChYKVJLKSQyhtpDuOTbjr/PL+46/wBx7IeJ&#10;eJh/D8H7QYadi70hKOKkFRPIO57QmZLUibJnIrQtOZExKtCO8Hxj2d+0eKeFe0PiE3EpRMKEzsEu&#10;YStUsmwsSWPXQNGN9oPCfambP8fV4anxLEJmASMAkpAK5CCLjcZn1ib7aeJSZifFfG1ql4ITHAkS&#10;E5XCfxX/AJaMfhsHO40nwDw2R4PN+FM5NU2aAenESD1T3/s+HeMY+YUeGYpB8Ox6hZMtEwpZZ6Br&#10;nrEjGYOcjEYXESxOkzpaqkTEm4IhXh2NShM+Uvj4DFFFSsLNGh7HeAnxHxnC4XCJyrRgkqnrnNYE&#10;VWDjaFYfw3DiXxFcSfOVedOJ3UY8N/6f+FYhM5Phsz+sPG5spdSAshpck7W8x5MP6H/tYRMlTKw0&#10;gSlpSspUprael4xi8cRhpUuSVUgsksNVExM4ZKkVmgq8xD2f+68PwktAmPOqWFXAA0+rQhMzDp46&#10;0A13ywBwyFDfRMUnXdOnzgVLRSbspV72EcYmo6gM7QsKQAaSa6Ha24iVjEhkzhwdGUvdz9fn/lM9&#10;VP4Gf5wwSUhSgVKVmUnt9TE7E8aSyF0plJNS1Zm0/t30+RMHk9ruR6/2JclErijEqANn4dLl2/na&#10;JCgSciU2sIDMB+05P9n72She903giRTLzXptBOp7MYqVl3vouKdUhROwa0ZR7zauR9YyUGdOWUJr&#10;uL8h9YuXJj9ecKSAkJV0BVbS8bD3du39Ot/5u8WfTs0EenLvGYKBb3rG1v0PygUpKWSys1VR3On0&#10;gEJmJQpNSeILnR2MOwT0GkDy5dHQDrz/AN4elhpFU+SJqkXW0wqCOhGneJauNw0FTXtRUKQB3gTu&#10;Lw5dVKl8QBEpzauCqUtWMNxNSFkBHrr8hDzZJPumXSomXyJ012JAiiVLQ89NTGpKidc4/OJXEl8J&#10;RcLKG4RYvlGtnu/KMoVzJLAHsNv7gSynZyRUQr9u+21t4IGM4abq+0Ts6k9ArW/zjCzqsQ006Izy&#10;FuNT3hcjEplIw3+KheGm0iY1wVDrr3MfdqTipa0OtC1ISmU7U5tfQ3tCJ6pLzky+HiZeZXFDMwR6&#10;ai0LXh0rTXNshc0EJs568hf5wFcTDIe9C0LWtPcwVAJTNSGUKOKFdRGRqPOpaRS/8YpWQbBS0IPl&#10;5Mdu0CYlMvhuy6br71RJKaeGLMuWxJ5xQpM6VlpayUK5NBB+5OqVV3MS1FTlNkhC/u1+kKSZvDX3&#10;Bo7f7wJU0GanVMxbMX7HWOGpKkp81K3L9n1ifMSGoHkqyzfSHeYkmZVkdlQVKIUFopUV+ZBiohCZ&#10;iFPUwVX1vAmmXxMz0Skhr/ECf/hhIEsKCHCL0UR92ZssqzKFXFCul4SEkpQtdaqCMndoQqXNRMSP&#10;MZSnqiUqWqinrmT+sFnM3mu6IlMkUrFL3DwmwEohnSoqBIhDSHC9VtzgJT55lisWV8oFM1VSPOFE&#10;Mv1hKkIYO5KtRFVCxeytjCa05hryEJ+E5VbQAH1qCXb1gEWS7PuIdGml7NDLRWTbPp6QF0ijUlPv&#10;f8w6ElgtqDtzgug5hW7QU1q0er30X5wqXVdd1LpqV84EsoUoqyAoWADDImLCUZAFb8nfNFSwkK90&#10;I0hNWUbZmAgWQUaCg26kwygw0RvV6wUJTUrf4kwyULdJprLismPz3UqAkML7ZlDtFRR6p8xjyq5m&#10;m7wFISRvUND0aFrq/Db9IGVQLubOtXeFpJIfy/CrtBprUqpmvAKlFSfgFnhK11p3A8tPrCAoLZ6+&#10;IVu27NFTrfRIDAXhpoSEIUzguR3vFbW0ybQZdaq028jqPcwFBRBl8mb1hClkpMzMnYqaHOYm/m1g&#10;2FI6RZ+d7PFbeYvzBvCTQQ5akXTrrHvfSLk/lqXilLCrNCVBIUR7+kXpVaoo3DwwCgGdufrGXc0g&#10;aktCGP3nvHy1dBAMxd0KbnAZqTrX73aKCFpbTdJ7XhFvX3hBWioHRnqA6vCUpzHzrFyDeCVjLsl9&#10;OkIolZNOZRAIdu8Oax0UDFSnI58/SAHspOmhFozFTptUg5k9xBu7fdqKze+n5wWzy/eVZiYpTJUi&#10;7MCwUecFU6oLBpoGkMEMlSX+MnqDFVtW5mAUmrmneEFiRugeWJa1ygyrt6bwRMSAhdr+7fSFTZUt&#10;KMRKS6VIalXMneEBA08yt1RJUbKBqpWhknvHHw06Zhl6FUkutVrF4bB+0E8GlkcY1t1On5wvDnx3&#10;GLycNJlr4UqYPeJ+v83g4jH4rFY5ajlVPnVgVXLbQOHlYeRsyexiUuXLE1A8yKMx0u8cUoUDVwyB&#10;sBtAAeTLrahiNT/zH4k3zsoW0AT6wiVNS6/xJqZx/PaJi5l5RNSEU+WEpUX4i+I7ZkdoIlOSJbJR&#10;SXEAzU0SfI0x0LR1I1MJm1qCUrZSKyCr9mEcTMbj4mH4zrCiSq3kNVuyYCcyyzyydR6wakLdaNpg&#10;cX3tAShH3eouHELkDFTZGGVMTInIoBkz3uWVyvf1iUlWCw82cBRWJfFlItZo4QRhklKmWmhIK35G&#10;Fon+E4RKzeumyvhJhGJwqpn2FS8iiSTLNgwPq2aCtsSts/DCCAtvdfp0gyZSSEqdSlOp5fS8SPvA&#10;hKRTRLUywxe3yjiiVMVM4uRdRVLTZlKvbnE2VXWDdL0qQq75f5tH2rxsqleCeN4X+rMfi0pq+xXq&#10;lTVD4QXducYHxGbjfZrxjCyiMXgMTOxMjEolOHqSTp2j/wDF77NeI4bxTxDE4qXN8anYCYmdg/D5&#10;UtyJXEFitVnSnQQvETkj7KAyqyUomFJCvXTSBOkIWmUZgUmXh3mS5KnD1D5wKKAhdSqkisOHskac&#10;h03haQTnsrrvf5CJP/Uj2iwSZnjnjEmv2ew2JlpJ8Kwx0np5TJ2xsQjuYQiYqZPnTlcJIk5WUba9&#10;4w+PTjpaRiS8nBzJhVNcm1TWiZivFFYmRhiaSbIC97CPB5nsxjDICvEkS8TjOMZIQioVlQFoleDj&#10;x7C+KY1EoJWaqZ9W7/E/OP8A8ZvszgUyXm8P2tweFkmhRWwl40AaXtM7g8/8j4X7N+KePYf2cweP&#10;UoL8SxABakPQgEgVK2ctaJf/AEg9qva5Pjvhvh+Flnwb2xeWvD4ATHbBY0oJooGijoCHLMwlYqXg&#10;fGPDMSniyZqFJxEk8pkqYN+Skx9kXhp2OwaFGcZfi+MXjMONzVLJoI/aET/Zj2AxWA8Y9pOEcH9o&#10;8PUJvhHs4Bk86cq5ibtLT5WvyifjMVNmT8TipysRiZ81VU2ctZKlqUeZJL9/7Un2c8SRN8c9lE/4&#10;cla/+58JB/8ATWfd1yn8tGn+1/hvhc8JeZh/Epn2dSDyeDiZ/tz4HQxKUyp5nTZ1OtCQL6jSJ/gn&#10;/TKXiZCsQnhzvaTHSODMQkhj9nkquFfiX8om4jETZk+fPmGdOnzlmZNnLUSVKUo6kvqef9xXgcTM&#10;kH8LEH09IRIx+MUvDywBwEDhy1NoSN/9v7tE5SKkYWWEufKKz/8AY/WAJiAQzjd/WKOGE2ZxtCMX&#10;gqqSvJNAseYMS5c3ELGJmFmLsghnEInTAVoKNbXg0JOu+v8APSMIsulKcZWkUXUSki/LU/T/ACf8&#10;iMiCgaXXWo9z/CANvN82f8h8oVnIMwUrIyldmv8AzeL8m56RYsdPn/cBgRa7l357f0SpuGBUqSa5&#10;moFOhf526xJRMKrBIIWbp0gEaa9/7KoFRN79B1isvUTbQvHEWTSk66PygUhTb7pH7UOvzag/DzYx&#10;/V8sCYrDzK1TncosQz+u/OCVS0zRSQynAGwPpEtNaVJ/xEhJempgX/0j5RZ/zeLJpHdyf6N21UdW&#10;/oLP/CMxIHQOeloJVqcznUxvW/7oH5wbX25CPpCsxB2SA4V3MFc5Kpkwn7uToG1qMVTOKmW/mTbP&#10;sIVKWiatD3plmU/KkfnE1KUyU4cZ+FQEq5xxsImakqDYhaUkpS2lI0vvC0KWlBW5NCQ6mN+/6QXr&#10;t93JoInLtuU/rE0qUlSpKK5TF8Qp+aOXaLu+vd/6KXNLvS9vlBSCQlRcjYtp+f8AZqKarWzUtyLx&#10;LwkzDy5uGRMSZgy1BJ8rj9YeeBKkImlOeZUikJZJI09IdKMPOVxUzcOji0pxNqTSOltInCakSJyV&#10;ViVhkKpktq56W0t1hQXxZqqhlkOJWIu4C+2g3iWlMiZh0IKa1rlPUWAzk8rjr0hRSo0vbJT9BaKZ&#10;KBTO1M1YmhXxFMMQiWgCl1o0+sJP3VU7M0pVVolzCgy5shRSjMWX+7CUqUlKEgqIQgVKKt1RUZXE&#10;ZVYVTVVyhExOZVDtsIkpQCeMbpCCGgzmmcSVlVLSmpC/2oB8k+jiCsUldJ0hPHX1TQcwq1jhIQTS&#10;bKUQHvFCkqpqqUlGUA84IWkKkzBkWCyj1EeUHmlaqiR+1zhSpSJlLPwjf1SqEjhoTMq6WB3PvQrj&#10;BiEOlfnQuBwl1SZibppIpPJLQJK5VCD8IskfihYcVC6RepcS5gTxJazRRpOT+zACkiXUqhKb1I/a&#10;gTXmKKBSUJNKVfFEoplTClfuKLK9ISnMmksut0qtpTAQuSWppqfMe6t4oKPuzlWqurTrzjLXT5Sk&#10;lkDtCSQ4OhsEn9YzkooU6GD/AFgFvMHQo2KISaurbHqYe5SNeUWL1ZrfrGZ0sGzWeFhW3kYOFen8&#10;YTSgICrWa/SLhkps6tVNCilggL818zQmarycWuhP5qjqizIsA3WAtynYtqPWEX4lGbvACJbZs1mH&#10;ygFYFDMzNSRHl6uLkxSHSxt7yT6wGFRKaaabnrGZ+fUQD/Axwk5K/wALt2hiklKTkWdIrJrGxfSF&#10;AFUtejtct0gVzUIcufdV39YfZ/SAaUkaZnf5vGZL5WYW33iWGISqyqNC3utB1UAaUgppKWMAlVJ2&#10;yeaLkt7uR4JrJ3dgae8ZmG2TymEqYqSficp7QhVCAxyJSPLCUocVajTveA2UHdW8Cplc3TYQJaam&#10;3Ju0cJSSQLoyGz9YG1nukuYJp1zBTXHSE1OhKfcSHqh6AjsLNCc1Nmo594TUi/bTtAUpJHLnrFZz&#10;JUqrzfrFKaXK9TnT6xXMl537JT2i1Q273gcUdct/pADMlXlVSxgCmrc8vnBWhX+KfJsO0Va3cZGA&#10;7RZ3B83lq6Qq8wKQdRmGt4pU2awvf1tC0qABTa+YmE3FPvWtbcvBDJIN3TZ4SQVEE6IGvrC1AATK&#10;mz3N+sHiJVlLVJJc66wVCUVXpqUl9LwlfXzU1iEzUBgkt5WqhEqeSJ48ydUG9oCk2S7/AAmDIXUh&#10;7c6ucKpIoqe2VV+cJwMovwQ81YVZHrDKaih+YPYwlGHpWhZZbulaWLWHrEtc6Vn3ADAPfX0hkJFO&#10;1mjOg/tBP5wxlA8zCilAfS+t44yEKArItfu8GsBMwr0mIYBuUS502RxaVPn8usBEuUhBJaw8nSKm&#10;DPy1g+9vZ2hloTxWIR7tL9YGGqJebUi3FpbUPBXQgjZA1U9y8IsJo81PnKP2Swgy1S+EvfOxDXEF&#10;0ke8586+8LVKxIw6l/c0m5WNwnf+fWE+Mow7J4yqKtVM4qfq31hGDxf3apn3YK8r9o+0y8bKJTnD&#10;rDj1g4Li8WYVNpYdoxsnEYdE37grQtVgN3B5xivDZs5fDlLmSpSVzHpKVUsnqW7WhcoAmckBap16&#10;VasAfzgTEYYSJtVPDWl1TC5dQP19YMlL0qXr5VD13hMpaPtRkD72VrNL6FUTp+HC0TUhzJSBNTNV&#10;0U/ziUVySeL/AOma6H+I/wAiFS2TlXRVVlXzCToYnomrkT1uBwaiqRJO5X+Wm0TBMGGlMHTMwyFm&#10;XMcEhmUOdjClJltLQkUKQilN9XJvvz/jHs17NiXxMNiMenEeI2qSnDSfvJ5UOwb96JX/AEx9mPEJ&#10;GH9psTJThBKRb+r5dFgDoGSPkI8PmY/GoxszDniL46uOrEq3df8AJhGPm4T7DMwaglE9CjiMKofh&#10;/wB4meOz/F5q8LgJnCP2zFCR4fa5HC39YlSvtWAxWIVhAtWC8DnDjcS1Jo1ubQfEUeAf1VPrMzw3&#10;E4qSqdilJHlKmvdrvC5XtBIw85WNkTPCvGcMm8ua4Yn1f6R7R+zE8MfCfE5mHksviVSnrkmrqhSP&#10;WDYHruO0fXt/eS5MmWubNmrEqVKlp4kyYpRZISNSS4YRL8W/6g+KYrwCRiUJmYTwnwnhr8UKVAF5&#10;0xaShHYBXeBIPtH7S4acbBR8UwpX8jJaF+KewviB9scAMyvDFyUYTxuSi10ZqJ25y0n8JjEYTw7x&#10;fx3wGaieU4vDYPHz/C1omJyKExCSMwZi97QrC+Je1ftJ4hhZgpmYbHeOYnFyJg/EhSyP7jPITiJV&#10;VZlKVSCRoXifiUykSROXVwkeVP8Alev0/oTKW9GKkBRuwyKb/wDufSJU1BdK0BQ/on+H4pOSclkq&#10;1KDsRCsfjvE68CiZxESgSK35/SPsODRTJw6WSQz8oUVOoXK81xs7ekYHBIQlMqtU2y2XksAU/v8A&#10;0/un2+g/uQlAKlKsAA5MImLbDomXRXLUSr0jC/bZl0po4ifLMp0ydeXWFo+zoV/4+JQyzbX+dIR9&#10;mTOlKl2WtLDsCP57xVKUJqmbhqQUKJ1/n844WIlqlTNaFa6kfoYPy7/2T8/6JUmbdCtU1UlXb+do&#10;miVIHFN05KSpusVMUqWqopCyQhmH6QELXt5fWApJf+wwV3gsahU6tx6xUaKQeV4pSqxN7XEFILZT&#10;mUh09yYVhMMRMxWJJlqFbKHNX88xCps1RXMmHiLWS5U9yY1ffRtQ5gD8yAIUh7Gymu7QzMXueem3&#10;ofnBt17RYlvlDOW16d/6FKCSUo8x2D6PH0g/LmN94FJpbRrKvreFZly6kbJcqfT5wA4Dlr6DrC8Q&#10;y6QkSl/dpZZDMy9fnErKCNaNXLa1RLNaErVnolq4y0gWzCEmdNMpCMyytkKmdhBCJlKV7UOFuPeP&#10;rDChNZqtcAm5hSphTLXUlxSKp4Ot/WD9nmDDU3nPOInTBsPrp/dK4Mwy60BK8wVVoYXKxaKCtDLn&#10;IzqmnryhH3yDKpo++85azCK5AQrDrlAYaXQkEBTOKtYXIKcIjIEcJ+MV7vNtvqO8Km0hJXcgaaX+&#10;f9CFTlha1P8AdKQBKb9nWEFBtNLrQQyZYSfiiQUilak3XRUlI/DAVMVqrJQCCr5QFIShUuZnmIAv&#10;Mb4oVU8lGtH+IF/tGAAVkeRSrqA9YTwytKZZaukp+kcRYWjPUtSiE1dQmAqTKeWP/UUAF/SAMqHO&#10;qsyuusAuU3KBWbq5NAMoVkpZfEUcxT+sS1KXxOwqT2qhZSioL91yyIJU0quyk6KDbvDcTM1LD71B&#10;6qVH3gdN0q4YKqzzCXhKJJAmMwc1k/PeEp4hUVKpcoL673g0pTT+JiT1iWRMLmU+TzIPNSYTPmIC&#10;jqCsVXhEpTpxEo+crKXq26xLlAlK3qUoLK1q/wBoEtcyp7nIxHbrCpahMEtXvTHW8UpTXWoqC/Kp&#10;UKTMLfhpaWISaEKQLBPmbsuCAlJzVkK8z8oUhaEk+7kun5why4TubbcoSEqTe99vWMo11OoTCs4s&#10;KeUJlpqGS+bzd4QVbd1FH89YnEqWUaP7sVIU4NnIsIVKsTXmZB/KAHpT8KUZYqCiUFNPDZx1aAml&#10;VtvMr1MAluzM/wC9rBXa3/jDunnAUp/WJdLKB3DCnuIlkMkXKlvoILzHu91eaEmpK+J7qtUNtCQZ&#10;g091xNT0gZ1XFB0p9YCUhT+W1xBYX0qLghtYBTKd/f0hvmwdUKWuq3ukOF+sCyCkhzlzDe8Ay5py&#10;+8vUdNYlqrSHusAeZ99YSoqcAkZ069oFyr4doLI8+qtRGYBO2kCoPe2wELWZb7NUwF9Y8oJfzAuT&#10;6QlQ22gupSQfPdiYQSlVJOxsqCmpQc1NW0Dza5dxCQz7K6wQ1/m/pA8ze4LhOu8Bai37Plve0JWF&#10;F/h594qVZjUsa68oy1JT1za9YLB9xmch+cB8vPd44jvvCaL1BibMOggG577RSoEPb8JhmSPxs4HQ&#10;QjzFizbHqTHuegLi8WAL9GaAFWVtpeGBYK1AFhASL8xrVH3jy2XUFg0p7GMxBSpVSMxqjWoE2Tb5&#10;P1hgwT5gsgsh7MDEuWWmHUmopB6tAJzOHoWhk+kOtJmKew92Ez5Ty2uAgMk9ICJyS+lZsE+sBapw&#10;SP8AD3g4bBJczSQrFTEuQ/wQubMXxVHM6lOtXeJYCFpuyqbtzhMwy63+LbrAlopU+XmqHWAuZyUP&#10;LCWCUB2ZouXO3KAUpFw/eCiYjckkXOkHiIKZAmClVwsuWc/OMNiVJtMlBdbXU42+cTMUUsmSK1Ks&#10;EpbnCZacXLF/cXYwmTMnhl5UZrqvq0JmOtSz7x2eMGVIl0zluCqX/iX2Vp84lqUsiXSUaWHaChC1&#10;Llk1qdLr13MJS6UvZIGYh+ZgE5hhhkSCwLm8SlGWZf8A3FrOlQZXvR7OLlNXi5f2icrckgW9P1jw&#10;72g8E+0FXgeNr8SRhXEzgkEBbi+UkOegifJ8EnY3EyU/eYmbNrnplnoeZ5R/VGPkzJXB+6mhilSS&#10;FMFcr6/xjxSVPAXK+wLrX8Aa94xi01TJX9b4gp95S01zG+kTZ/DUWPDQgjNLe/1jDmemZIXLUJn3&#10;RpC7b/rCU1JShj5vNpVb5RxzNmFcwVVVaCMMZKlKlTFkKeSeLMN2bfmXVaFyRLODpl1KnYhQQiZa&#10;9J1KuTcowSpaDikT8xpWUCV7pJXr6QJQUJCJsziYqYV+e5aJcmWuWn7NiHmLmoEvETBqHX6t6iMO&#10;OEETLy1TJKSmSpIu31HyjxvH2/7D2dVL/wANyONNQLK28nrHjHtZ4V4fg5PtF4HjMHj5Xi0rBoHi&#10;CUfaZUuaDN81JCy99Ixn/UVY8P8ACfCfG1yMF4fjMB4xNl+I4KWVcBK0YcZc5Buok/hjCeGeMSvB&#10;vbLwvDYjjLl+0OFVNx0zWwxCVD5rSrsYm+D+EezM3w/xnGinE+HngyVrWbHhJScyS4uL9Hjw3wnC&#10;f9PVez3tYnDycFhly/EGwvjPHV93OmzLkMT5Up194Qnxfw3H+Ae09OHRLxeEwvi6+PgnzEUkPz62&#10;3jxP/qH7WeNePeCzZPiS/CPDfZvw6b9k8KxSJLJmTMRLUkiYCp2IbQl9gqbKCAcd7NYPFTgnUrCp&#10;0tyO0tP99jv+oftJh8NPGFXwfBEYpPERIKSQudS3msw6d4myPAg0oBlYgf4p6j+XhYm42fLdVSV1&#10;sr1iT4X4zMM/CTV8OXPKnmSSf0jw/wD6meDYdCZPia04H2hMlACVzSPuMQr9pqSdTb+2nC+GyFJw&#10;1bT8euWTIkv+Z6Qmd46rFeIYnVvtXCHZkkD5vBkr8NUlJlU01kKc/j80Tsd7FYyYsJQZg8OxiuKk&#10;sHpTM1+bxO8N8Wwc/AY7DqpnYfEIpWn+Pcf5VGDwaKpi7lRshHUmMN4tPmrXOw7OoKCZQch2EYZl&#10;gzpMuhQ949f6QlAfcwTNJTspCCX0s8YrxTHTZeHwWFlrmKWuwNtz6Ri/EwGkf/S+EsxMtBNL93J9&#10;f8lLkSg65q6dHhWLmVqUUUfeyqQl9W3vCEJAdFjWCpIc7GElIzILjcqte0KUgFI1IRLcXhkJOa4y&#10;E/MQ62fbY9oQZuHTMXKU3+GFKTZrwyCaJqiUpayWvr67/wBpKEAqUs0j1iYJsoU+YTQNCo2o72gI&#10;mIZas77844iQGRvzfp+sVOEBF9Wq/e/SES5kyksLE823iqXMCrP3h1LA3G0PU7f+6Cav4HpFiHfS&#10;GdSal0+Zx/JgzZyuEhs6yWIib4d4etU6cU25Ha5idiZ6q50+YZq1G9zAIaxfmPlB6XL92/WL+jQa&#10;gS4ZLFmPW39BWAeHVR0cD+fnClVJFPuk5i/If0BdlqduGtLpvvBAJAVqHsW5wFVJuSKfeDNr3f6Q&#10;AVKIFmdwP6B9ekb9KhSS9wfWJslSphlLTxVzUJUoi4YH6wy5so0VLRRUshOzp/SPtDJ4VJlvTwpy&#10;9u7CDNnLrmJXQhIPFoewc9YXPJlUAsJbUqRHHDGZuaWCubphKytCSj7taSkAynuGMDimVNnB0S/u&#10;QVJfflb9P7pTXYVGzN1gH1uxHy/oKgpT0soix5XgOXaw6an9T/SJcmQZ05X/AJT5U9kvEtRStKwX&#10;qUaUp/aVvCSiWFKqupWYH9mAjhS0r/AwUpoUQljLPw5Vv+KEkyFzR5SUq8nzMKKklKVLbmA/KCji&#10;kCqplP8AKP8ADE2hNRQwsPN3iXiUomy5cw08M+RPXnEpBSJg4rqzNR26xRUsIRmzJKkp694ZSZqw&#10;c0ur3P2oVKlzKQQ6kDn+F4QZiZgZDXapf+8U1AqOiZjpU3WJpVLdYR+0pVX4jAQpSZMwiyCviN6R&#10;XwzNV6mn6xWmtC0Z6Vn7lW9lQleZICLo+JoE1UlyM12PC/agGWpMtdVKXdULSsFKyN2sfSEG60lJ&#10;LgsCfncwFzUplbID8VUPLKS5pTv3y/xiWha1PLRVSjMFQVpmTU1f+JUwJlj97WEJlhbJuVOzPuYS&#10;Qtdfms6guHUwWbAHbuYBGYq+naAsZT/h3DfSCkv8iaoyq1uQTCQ6kLUXKTeqFK99Nrpb6woKBTxL&#10;PsvsIEyW0sTDbMXQ0ApmKRV0zu976wnzEP8A+oVKEVh21KnemKgqn3l2qWYlzSpTJsUPb5ax7xqU&#10;wtQYSmlfLV37wRcBNvwiEi4YMCjQxSxG5OsJUpDI1NwAv9YQqSKW98ZyYcpKiMxKi1PaAZXlUWdW&#10;/WGmV1CzveEoOupawgMLtqBY+sBwol2J+L/eJdGUlDXcekOEpKmppupAqO0Bqkml9nEJJG7akrV3&#10;hBUNEPZ27RUHShOa1wO8NQ4Pv8oQCpggMTcP2MEJcoUc20EEFQ0ZCmKeTwkpYZW7xmBVT7+3aGBT&#10;8VIvHlUFp30qiX5ywzcvnCZgAFaXN7whZYqZmXcd4poJAsSdB2gHbVzd4LGnvp/CAVVMzLZikw1k&#10;pd07t6/pFdLheZLfxhCd3gGWCC/K5fnCETLW1uAIBqKk6MS8CkWfQ6wUJyLJd9XigrKaT7zurtAS&#10;anWuh9/WKXBA35xw7qKL+T/6KFFmhiC6ruklzAWDdnI1B7QHYmwyqIIe+aL1EhViwZXSFeZAKuTp&#10;hDhS1C3lyh4Sq3M2yjtDhXvMKrvCCoODfmBDMKTenZMD7sNvb6CK0oIouEoDL5wiYXSdbAAwhBWp&#10;SSujKm4fmYSQCawHqGtonTKUqEkPyB6wlFSQzpUSql+5hPCUCTl1AMB10U2bm8KwpStJ3zawV3FW&#10;hjDzS6ZhxEkFZQABUtIVUNLvvHgs9CEL4uFAK28zNHi3h0hHDxU7CL4CkByVNYfzvE7w3xBWMw+F&#10;ws1UlUycskFizoFyPW3eMAJ2JnT8HxGlrWgKCUvsf12iShKgZ9F0akx4PhpZ4eKOKrllhUXIJAe2&#10;xgTVPKBystNJFv1gS1opytVXa/WGXI4woevTtmhJQCn/ANUcS5O1oqEpUw4ciYGda0ubk+jxM9jM&#10;ViJSPFPBp5XhpJyrnyV6N2b6ROwuKlIn4fESzKnSZiakTEmxBETz4HjJWBwGJxKsRMlJkNOFV6X+&#10;cY32gkIE3H4xFFZlBPD5t3v848ZmYrEJGO8QkfY/DsKFffT1qLAgcgdYOLny5k5TnhTawUJXvWX8&#10;xe1X8IBC2mJDrQi2tyVdYwjhJkzF01iVURyOv1hS2QpG1SaXuOsTC4RiAMiEJFJGjBXVvrEjG4zB&#10;BUgKecEjjFR+Ii23L5RJnYDB8HDyTm40t1LYhlIS9t9Ypwv3slRWVMgSDsVP84H/AHAKELqRJmio&#10;I6P66bxiZU/DLyKq/wAM0qubJCf55wpMuYtKZEv7QMItaiaCwKgDy5XjxvBYeSZkjG+CBWMXoJKZ&#10;UzKSe649qPCMTJkz5XiHgWJw9E+XxpVRkqoJT+FQSoNuI9of+muF/wDlZPhWFWr2hXiPGaz4yEAp&#10;UqTgAHDlaQTZ8+o1iQiZ9oTgpq1TMPxARh5ik5VFB0LPduceCr8CWZE3A4xGIxOK/wD3eU9KyBqS&#10;QSzbxjPEJ/iuNM32ZwcvxLDeI+OzRikyzLunKvnVYfh5RL/6g+y/tj7Y+I+2PtxMVhMV4F4ghOEw&#10;/iM9SkpdQDAykmlKeTxMxH/Ub2t8M8bVisJKOE8G8M8Dl4GV4MrVYOKABm7C49THistFX/YeD4LB&#10;KfnwuLb/APaxu+rvZu39Du/PXLff+xe5d6j5o0As1ve6mPr/AGfZHAcKTO+1eCy8RjFUOnEqmCok&#10;/OPH/ZTwxHEk4PEheHUtXCCJc1NbOOTgQcB45J4OOmZJE6XnQrU+a520La7wZGO8U+zyl4xMnjoP&#10;AMqpmH1j2mlzz9sw2H9mvteBnrPEUqelIVJmP+0f7WC8NClJGInBC1oTUUJ3P884lS8FhZctYlBS&#10;yUZVnUn87woYcpKkpuoNd4Sp1J95QuyoCZiqJpVo+UvbSP8A5l8Kw6f628LSZ61SUZ8UjVSD327f&#10;P/JgC5JYczEvg4b/ALicmqdN1rJAcfwhPHTnRmoSm8SvsxWJKLrReEonLEifTmq8sBUubLWDvXpD&#10;YfEIr1UOKED5vCsf7T+PSitLmXgMLPE+fNUxISB6fSFeHYEL8N9mpJpkYQFp2K/FNPXl/wAD+9/m&#10;39hg5Lt3hM2YqWtazxAkfeJu35dbwmlYUgl1IQ5Ab+dINMqlJOtLjo8M7L1L+btB+7ZfQWMVeVRt&#10;UAzwnhrKi76BhAGqy+ctExUzDiYsOkqW4KXBBIV/CDLCnlqzIJd+Rj6cv7CVJUUiRmOrqdwwP86x&#10;xaSygCTRm5fyYZQJXqbk9rwtRlOnfduUKJTdauTt6QJia2SfKki0JlqUSl9Ck26Ex96uks1swEPx&#10;26vCXxKAnnYPaDxMYlQ8yzW776/z3hcvByT4hiEWIBdyzi//AB3iZw5qvDcItT8HDTCmaW2K/lpy&#10;1gqmLdS1OqYs1E9TBDgsdRcfOHgOWG5ZyPSGCgocxZ4cd+0FSlLeq5pqd31P9hJCr+bLYov/ADpA&#10;drBh/Pr/AEXBH0/o/kmCyhlFVyExMkmfwp8ycE01MZoI0A+fzhB4KPuMtSvulzHgNUiYsU8RBcof&#10;keu8cOVJArDqmoLAk3JMSkDhBQVWVqVe1oKlJM2tVLFzTa5DRNKUKmJmJpTmq4basP1MSUy0gTZY&#10;omEF6+qj/Z7f3gEoJRMPmDulXZoC1zSJKWmkyDU3VSjv0hapk4mtwj4/TlEtKTNRNQi6lEObxUEf&#10;dvmUjQwilSkJC6abqrPmgAJcyzu1HonWDMmpAKvKUg0r9YXw1Yjirc5kZE1clamPviahcUPTCJSU&#10;rMxc2pGISRk/3igpKxZRXNB+VW0KlzEqmKmZSvzSkc4X5p0tOVBrytCUL8ytOHmXLbNCJ05C5in4&#10;aFKylCP2oCZM2UVlLAy5ZZP7XOBXIXPKM1MuX5vyjjS1FAUlp3EsflvHEMqYEHKj3gNbxLqMsgPm&#10;XquEIUpYTPsEIyFDQULAYnIVnMi53EA1KmJUqpeUj/eDMkyhwl5UpZaQjr1MVqmoXQv7tAyGWf2d&#10;4M+YpaVOEmtFafmI4SxSHepsi6oeTQkg8RUtrX+KJKZtP2ZWZShMbhl+UIKphUUJyqFvpGSgkZrs&#10;YBrKj5apeUGJdTpUz2ZR7kxfRdm1brBcXBbTJ8oBSSCk0V3QIrLrmNRSEiFTE8QyiGNYdA7COHJB&#10;KwqsEBkiJZSPvnZV6VfigKACGL585L7weJxVsv3UslrXixZDc3J5QgqISPdruf8AVAoJP7V36pgr&#10;JVUL/F848pzXPxEwKZdN+5+cKKi4ZusKRNCslpaxqPSKUi7XLZVd4RdaXFw2vJ4CqlAtSxhJLhQv&#10;lzA9YqcFX7TmNTRrToSecBJAsKTRpClLnl5ejadISalqFRPEUpnv7wgqNi7Derr/ALQKS73c3Ce0&#10;KFYKqmPMQEEKsdGf9YcO2hy6whi4Xtq0PqfL5dI8pJVZadz6xm93kphAWSaSbB2aLpKdjdn9YloX&#10;X+DX84EtNxopmzfrDAmj4Q8J/ad07waplO4+IcgRCACVXuKbwpIFmd6ngqDJQ3+ELKMPSwK/Kzte&#10;EMkAfis8Gzneq5TF3P0A6QMVhAlNB/8AGWmFukJlzX4guuoZRytBWUFNe425w5LBn51dYIWVhIuk&#10;f+p1jhlTqF9AN4USoE7UQLqHJK9VRZSq1Ft1B4zEHo1h1iblATprUTXfLAsse6XFi2nWHmuQTUlL&#10;sG2gB5kovTRZukPT7z1OT6Qp0B9AkJeqBOWaUo1Ow6NrASmcAAGd2EKBXUslr/whlB0G4OwibSkK&#10;KRqnXoYWgLK6VlCnHl7mJMgpFHGS7LJVruBaMNOEsJK5b3MY2dS/CkLmc2YW6x4jgFSMQThsUqSq&#10;7pF/dLvCZsubSTkMrWZK/aH8IBmz7PVqEwuTLSpZrbzVPfaJZmyybaaERiZy5VAw8nj1JHwuofkI&#10;T4SucP6w8MVw1yiKCWAqpHSx9f6EzsZK4U8L4i5kkB5zfF/GEokyZJXKGRTMUdhCsQZjykBw9vmY&#10;wHgmCljG4XwYVTp4rCJSzlF/LsrXlEtIcp8rpSwhV0qNXC8jBDc3hJQsJKFPmepXJoWmbMKE18RS&#10;lC99YmYXh8YLTrXqH1/2j+v/AGa8QOHxeCnCcmVL+7UtILsUb6aWPK7RIwPt2J3gniyEBBx6JXG8&#10;PxRAuSR5P3t4+0yPbXwPgfHMxgQA2rxMT7P+Ip9q/FVJIw8rwtPFwSDzmTXA9AdoR4x7QzZpkzJp&#10;Tg5SJavsmFQXOUbto8SpK0JVOdkquSsnU/V2jicMImlLL4Ycn0vCcoWF/e3ZQva8TJrrFuGhCbM+&#10;jx9o8UxCh4Pg5rza13xJd1AdBuBrEjw0+CYCZPlKsrgjiOC+YxivHvYmQjwvxdMteITKw+TC4lQd&#10;SgpOlz631ib4XjUzJMzC4hWFxOHUwMsuxYn5vpErB1UT1fecIoJVNpzC4tsdYExcniSpiPvFrmFI&#10;l8qUxi8TwhMWE8FBUOEuUx2/SMLg8dMErD+0/h8zwNC1FkpnqKJsh+5llPdYjE4RSly04nDrw6ly&#10;lUzUVgpJSeYe0Yr2l9uv+pq/C/BJE/g+z/iOCp8FxaJ0xMyn7RMmCYlwNEo8zHTSPaX2Q/6j+NY3&#10;xL2XwxxUjwrxVPhwxniCmJ4CpW6BPTSp2LPtBx/sB4pi/B/DvZzEo8QxfiviqKUIAmPJw6ky1feq&#10;mhKnAYAA9IxvgntD7L4z2l9rpEmRJQPDsPThJqigLlmVL863DFmuD3jAePeLYfB+BezPsbi8PgPF&#10;MSnDp8JwnhqMJMEwYKVKDH7QrQqszuSMoNyyUjUnyhuceIeK+B4qR4hgMb4dh0TMfg5oxGCnYiSn&#10;hT0omjKqmlALaGCnrV3Z/wCMfy4hz9AAI+vf+0L6WD7Xf9f7Hsf4j4Ut8IrwORIofNJmSk8OahXV&#10;KkqBjG/9SvAZ02bifs6Jfi/higCj7sUpmoVZns94xfjvjnjWI8FPh+J4eD8Ow+HC8ROsc8xT2S+w&#10;5XtGN9kfHl8Xw3wrGHxDEYjCOUYiSkhUtPRwLvuI8U8MlGVJPia8N4B4bhiWKxUlSwn9mVLWfT+0&#10;oTX+z4HB8Sd2Uav/AO2YnYfAI4M5Ep5SnckgWeMV4bj8Ua8LPMpYWGpOwaFAT0FSbZN+8YdOHng1&#10;rHQCES5mKUqZjZBSRqzi949pfCZf+FhvElGUXcKEwCZr+8fl/k8Fg+FxUo+/IIJTlIa/r9IlIlSB&#10;VSHNOb5wRNlqSBer4ekcPKVaMpwR3hpc6mauW/mc3hIkYmcmXpYkvC0yfFZ8lSkFqSc3ff8AjGIT&#10;4hMmzMWmZTOXOUVLPX119f8AJprliZLQM7qpSHLB/rFaJSUo0JTYjtCQlDKNytVyYVToL2FvWCGV&#10;3mD9YykuDo7o6wRS6ea7gQ7sl3Xa/SOIayo8s0FSgVSVZcut9BEmbKkKJTecspzp/srWozapiuKh&#10;pbgaaP22/wB4lSzddLqUmxVowaCSkp6qGkJDBXx8ocS+1tIcy01C5LNvF0d9c0FCa0j3in34UiTN&#10;mCW+61OPV4RVOSpCLS3JK+t4+0YfGzEpDhcozqUrCv5+sFKrKGo7f2xYD537wCCxFxzEKJPnNStg&#10;Xf8AiYYBz8yY7QLVDcFwDGV2bfXS/wCv9kFgemxgTEZQ+akOaXuBCQSri03llFQW252/5gTJd2VS&#10;aEWlka5f4wVJMxalN92sFAQ41Y3hV8NVKXb7sqXdnvqe20IkykJdXnKmTN6kH9BBkSpi+PKpSUF6&#10;FuAf5vBWskk6n+ybGwqPrp+nz/vBxZZRxQGCVlSs3bSOEkeZWciwUecS2Ssg7p97tCWCVWvsrX3l&#10;QhvdOYfHFklAHkQzt2hCCpSpsy1V1IT+kBE2inZJXZfxNAUniUhOpspHaELlimtVRc1U/vPC1HEm&#10;VUutFavOt7Cp4JVJyTkZSn/CV01sYl4uWirFFpZRJ1/E72MJ4SWkrzTFU6fF1+sBMpEtU5qkTA9Z&#10;/wDwoCVppr93WcDGhQoJzrUq0DFInJlAuHOaqAogLfkwp9YmJWqYaHFNdssUmVQKPuyIkTqmmzAJ&#10;QCjlNniTLB4clC3WtBzTd2iZN4s4y3thsqeGRy7wnj4hg/3kpCzUn+e0S5icslKaql2SumBPklE2&#10;TMWEgVad/wD7KFomTEhSU1uMiP8AVvAl0lUtUuouKlCJKViZLX50pc0n+fxQgSkq4tfDUusKAA/P&#10;0hP2mZw1XdyCpfIQhchaE1XI0fuIB4iRVZQ2PR4SlTy601eeoKeDXiJZ5++/aGkBT6Vcmv5Ylklb&#10;zFuwBWDfUmKJWdSPNRL80ZfME3ANK4DyjU7LS/mhBTNUi2dNPFEFFwg2CvdW28Cgk+4sHpAsSgZe&#10;ehhJK8xslBteDUCbu61aQpQU+Zi0NLev8/1iY/3YSpipQ83UHWEsSu+V03EAJAO53b0gKWgdzkHy&#10;gKCPvBM+7OoU19YzAZ0sg3NPQwlKmBNrjlAUSBbUhjAUiq9jXco6w60Bt1Izp53hC3LMykrSL9YQ&#10;oZ01U8tesSlyzpdYTpBUyW6IZ/SCALsw2v3jiVXCmoKmioEU9E00xzGilX1gU7dgDCSsbs2v0hlD&#10;rbKRFKlkq86fivA947XjLboFOUx5qgbqFBcwFClNOpV73aC5I3cGwh61Pe+p1ipYA5vYwFKZuWhV&#10;AKagmuplF/pCHWFtZew9ISuXe3S0JrqN2vp3eOC4CXawcGKhTU7kaVcoCVs+hOrQEslINn7czCgm&#10;gIRkUoPUp+sOkmYErKW5MYehTK+XzhiWTV0jcg3ZGggMaQFPo4N9DALIpCn8r/WM7K+jQVBS6tgN&#10;D+9CiUnKQajZSehhBo1z2zD5xRSaTpZhGOn4JFU2VJLJe7cxC8Li04itMyilRoHLKYK0zK5CMqN3&#10;5vAC1Uqpzp8wTC1AWoJGxOusYpACqkrJZjT1a0SMQitclc7Ogljte8YAjQ4VBG+0LlTEhSJiDLWk&#10;6KBsRGO8f8Kwkyf4VjDxlUJdXcDpYEdIVj8cVYFOJZKOIQlkjcHq+0YjG+HrViBLy1lZWknYt05x&#10;Ix+JlusmtafNKDah4olyqTqybtbSMZMXIQZgQpMuVNPDEy26ow3j3hktasOZqVYzDiYUJSGNN/pv&#10;CE4jFyMJ4jLQEz5JmC692gfZMZInV3+7W6hCsX4j4phcElKCSmdiBteMR7OexUwz5855C8bK8kvY&#10;5+d7DWFY/HTsViMdi1cbEzZ8x5kxXbo51gJsEeZBXlB9f0iYyWbMVJdIhMxSwtJ+EsIRhvC5RMyf&#10;OqCqeKVNrr+cDFHjyZmJstIJUD2MTFS0zZk1F+KbqT0MfZ8fh1y0cYSftNLyi7fx3gcScZdV01JZ&#10;u/8AO8CatZnDylMxpiB/O0SkykoMhCmY2Cevpyh1LSZZshS01aXygwpQrWsilIodLaG+0EzAZZQL&#10;rZqv3olYYImokKTxApY/xGcebfnHs/isLg1I8X8U8I/rTETajx+NMCiw+lusY/DeNezKZn2HEzcJ&#10;LmS8YTPQqWsozoYDY/7x4tJBm4RGAlcZeBKg4SpwlzyN/kY8Vw+DSKfEMHh/E6QL1Tqgx/0CJDzU&#10;zEmTw/uUf4a/ezQZSCwlLYrUQyn5QnCLTOoVmstwd7wcVhVzEfZpwmyp8oqlTMMQrIQrm4DMXiRh&#10;cdiJUr2y8Fw6cP43gitpmMCWSnGyxuldqm8qiR8L4z2b9ocKMTgcVnTcpm4eYnyTUK2If6x4n/01&#10;meB4X2K9sMBIlS/BvaWf7P8AExXiK5bFJ+3iW81K2YhS3zWj2i9mva3wbGzvAMf4iiXjMdhpREzA&#10;TZToTiEBmmIWgjK4Nh1ETJ//AEg9lTjvb7xNCMH/APN+N9m5U3xASk24WHTecssNFAJHwqhft5/1&#10;Jxvj8sT/ABP+uMH7KY8zPDpWKximK8bjMLYanKgpGlw0Yz/pz7NY2v2k8Xk8Hx7E4VdvBcKsZpNX&#10;/rThZh5UEuzpjHeBf9SsLj53tFj/ABWaqXiZ2FnTMPgEzJaJcqZhpso5AGdRXd+YaJMufMl4/wAG&#10;8Tlfa/A/GcKsTcLjpSri4sFD+d23GX9pz/PeKuDL8vCCi6kAtc8n+nSGF9u8XsPmf6ABqbch845N&#10;blCqQSwqNIdu/wDY9ovFv+qE/wAGVjJBTK8KwfjKDOSEUutcqU2ZZNuYaPaPwPBoxOG/6T+N+Lmd&#10;4HxJRTM9nlKABm8LUSlmoqGocW2hOIwk/BeM+EeJYfJOkTE4rB4pChzETMT4T4p454bh5j/9hg8Y&#10;mXJTVqyqSpuj+sYzx/xjFeHeAjFvx8di5qsR4t4spIehDvNnKs9CH7RLmSJc3BezPg9UnwTATFZ5&#10;lXmxM4aVqYfsi3P+17Z49SnmIwkiRLRsjMolXrV9P6PFfEsTIxCvCfG5gxfh2MpJwwsAZaVbNq3M&#10;mE+LeESJifDkkrw03E5VzWZ1J3Yiz/K2uE8Dx+BxeGSibQViYypul/W7xUuqZNw2ENTLJZgSY9ps&#10;ZUFJ/rNclDaAS/u2/wDaX/yeIWsIZEqWlFSApy6iW/8Ab84UrhgBPlLM8MqWg/uiEeNYQzOGlbzE&#10;IvTuXEBEnBYoJlLpXiOFSgf86wUjNla4qAhZGHQooSc7sBbaPFP/AL8Bz9xP989vUAj5f2TPWFfe&#10;qpZtUuwf6/OEplS6bX0e8bqO72AfRoGVQUCyqjGZIKUKcKtyigL4aQtqTavtAClAA21eAoO6i3Qx&#10;T/5KqUHYvr1gFeos1JWNITNlGYKQVJRJmmQZhawd4KZiVIUPdUCCP7ElSkrM7hIOY1EuASYzClgy&#10;uUVKpp/OBYB75bgPF7t3gqFAPWHZKg+ZtBH3dOr827QuxUs7Nr1MGpVKklimp0nnGLlKp+FI/wDK&#10;oF2pMLllSVFNnQagd9f6HJcnc3J9YI9OY+f9GnS28XBG+jP/AEjVzrZgOTH+wkKNIdidaeZjp9f7&#10;JyvbQW9YWsNTLDkktvoIdMwKtRcAfX9YHEmzSqu+hP7p/jCU4eUViwS0wpW4Zn79NYmTKpkqsMqU&#10;F5Usdh/PeCZpUpeiqy6rWYxlXdnqQdHHP1gBrgvVufT5/OP5tHL+n6/3ctU1SUlLCWn/ANSp/rHC&#10;4Sa3dOZlI+LrCZQkVFOS+qu38YrSpKJVNNDZwfxQFEHTzPZX7XWEZmIy0oVrCTO05WHyiVxZQqmH&#10;7m6jR+JXKKV/fhuGijVZEFVCgRcJHmHeETFoC7VZwDJP+8cP4lPLWUVcM9X0j7uhSRlVNrZSae0S&#10;ES1MJmZ0PNp/eJhKiitUwFKnNKkD3YK8wncQrQajW/vdxE5eKUlaBmGThKXfSkXiWmYgtSJgpWee&#10;0BUoolAJ+74ssU3/ADMIl4iXNSEJfiystZV+KEyyuxyorUKU9BElK5RWlqeIU1cLtARLqmrUqs52&#10;oCvxQUS0JmKahQ4ht+zAVNQw/GMySmEPLKqeWv5wmVJlVimrM4QDyI5xJAw5RPm3ne+gd9oGZBF/&#10;3bwkzWUteXKn+N4EgSzxEeQzEtCU0JQpZd/hilM2ayPNT/P0hCDMV1HxQeKpYlA0Jz/nCAlS6dWY&#10;uv8AjElaFHMa1CpxDkKTa5QulKVdIl0JK6DRS+brmhRXNVL95IZh8oCn4SnK+MpbA3u4f9YTMNE6&#10;sUnOx/dESiwloKqW+I7t1jNJITMui7v+1CRMUZaguydAYBDppDgjRXWH87n4syYUUJy7iEFKWp86&#10;/wAhFgkLdintCipJBJYbEwmoM/O5EEmrlyBikKZV80yyT2hOVKn95Jcq6Q61FyfKvUdI5fp0gVZ+&#10;l00xSkFddg9kF4TXrroaEwGFRe7M3pCakPVdBOYDrBNaL38t9YJUaBqdncwwVfVO552MFZUsP5hs&#10;qD/iJSRxP2opQLkv5dPWJdVP4dIBcEtZatdY4hKeJ8TNTfSAtiku9rLPcwGBCtnGsS1FOqqCRpCK&#10;6kK5ahfrDtZz5hYRW1aV+VSdB3h7qT8C/MnvACQntp9INYJ2tr6xQsUyquqjFSFlSFJv0gFNknrY&#10;Q1+VQ0hKSsoLu50MFVSjvFLgzV2SNHe5/WOLXkqru6lekA8VsrppQySXtDqUxBd9jHRuVRPV4H+I&#10;hOhza9oFnHTRMSwimnTU1RWNCp1vYHnCJdIUuqhHO14OYkHLQB5d4Vh1FRpsXNz1MIU7vd9YKVB0&#10;qDKB0POEeIYACSHdaGZI37wuUiW6kAknR4TLCU+e699YXOnlSUykE5XLnZzGNnXm4c4kplr+C9xC&#10;fFUVqGGmuhKszdBEg2TiMGOEuW+Ztif6J/h2MSM6DwZrOZSjvEnC4Blpkq86HL32aMRgPEFCWcTZ&#10;lrD+o/jAw6Ep4u5RpBPK0YD2Zl/9x9pnCQqSj703uolPIXcnlEnCAUy0y2DpZJDMkQVyCvDTfPXh&#10;lmUo89P1hCMB7UeMSZYFRddbdjCZXinjviuMrXV97jFItqwaHaoG2YlS1c3Lv/GHlpSlHvPdTwld&#10;n8udbD0TE9Trlmu/u1esScBJVLSZx8tZdQBEYeZNkJnYlqq5ibS31ihRzpLUIFk9AYvTLCixSv3+&#10;8LKZaeOlxU1J+IN8on+F4nETcXiMGVIm1IVku6c0S54KUomqq4XnmLHNW0IQhMtKdfKFKUTcOYUr&#10;hFQbyBZDnf8AW0KEvhyDNSDQFvz1EFKkoXQmh1JesnZMIxwlkfZ1GWtIQRYsxHbd48GwMrFIPjPs&#10;5hR4Z4tg1KAxCKHom0/CsaGFe3CsDIVKxoXM8V8CnyeL4dPxCv8A9JlpfKo7jRyTrHtD4t4W2ET4&#10;lNVi8bisUsIk4GSklXCRsECPGPHfDKp2BlLR4Z4QtHmnysO4Su3xEqII5i8ViSpE5HmK0HKpYu6v&#10;WKa34uVYK1VnmzXipM6bJUk+WZ96g3DEkQVJnrMuVLrsh0rmd49p/bjGf9SJ/sB4/wCy0viezi8O&#10;lJmYqcUKIqSXM1KyyOEnV7vpGG8J/wCoqUezXjQAl/15KSV+z/iJsKl+9h1Hq8uz1p8sJx3gnivh&#10;vjGCXZGN8Kx0rxDCq7TEEiPFPF/EsJ/8xY/xWfxZs32gkyPEUYdgwRKRwwkD0J6xP8cXgfYn2I+1&#10;Epn+KnDYLwGbijdVHFZJXvkD66Ri/AP+lqJk2dNlrw8/2uxcoyUYd7PgJBuTq0yazbIOsL8QxszE&#10;4qbjZ6ps3G4qYZ07FTCXWtUxV1EnUmCglKm3QoKSexjDewHtDJneNez+PxCcJ4akPO8Q8FnTTShW&#10;GG+ZScvy5RN8J8R9mvF8RlE/DY7AeHTsZg8ZLV5VJWgEA/Ek3SQY4GMw2Jwk3z8HEyVSF3s9Jvz+&#10;X9CGBf3idFdvpGbR3PxHsYLOz2BLn5xXSaHpqY089YpKxLKkMpzZFWoV6GJGCwUmZicVipgkyMPK&#10;TXNmqUWAAjC+0f8A1JlI8X8Qmyk4iV4DPeV4Z4e+08f+Q30Vl0tAwQ9nPZ1aZA4bSPAsKUSxpbLG&#10;Ik4TwfwnwXxiYkmR4t4FhEeF+IyFhLBS5aGTOZ7hb6aiEeE+LzJeOwONlmf4T4zhpZlYfxBCSysl&#10;yhaXDpJOupiZM9lvaTxfwLi3my/D8aqTInGwdcvyqNhqNoKf/wAYPjjKsc0oK9DQ/wAoV4h494v4&#10;l4zjV64rxPGzMbPvdgpZPy/tzPCfFJok+H+1ElOBE9VpcmckvLqPV29BAIIIOh1ETPDZ9EvFSlcf&#10;w/EqQFiTMHxD4TvGGwUjC4fCnD/dLxBxKRIpG4F39BH9eeITxjvGTK4QmpS0iS+tL3jxrxnxSclJ&#10;ODXh8Dh6gJ2LnLSQhKAT1EYnFzi87FT14iadipaipR+p/wAmmUst9sloH+hV/wD44lzUF0rTUDr/&#10;AELw2LkoxEiZZcqampKoEjwvBYfChZeZw0Zi/WFrUA+t7PeMXwwAhKCudO8oS1/5MYrFFRPGnqmA&#10;nVibfp/k5GIX94gZC6GpAJYN0+sUUg2baAopBHZwINLA9LGFZFKAD2HmtCgSqUlEx0uNXPy+cXxH&#10;FWSxDW6iAusMja5Kn2IgFSFcTrcjlDrdOemmmpSmGohQVJ4iOLot3Sz3f+MYtMryGbxEiqsirMQf&#10;mfT+j9P6EJNQAQEiXRmRTYC+rNrAWAGZ76ntAISGGuzRdTb237w432gn0g6k6W03hSla1WLXTHDS&#10;qty1QDj5wU5UTHJu1J11hQVxKhciShLBtb/pBUdTc2Z94a7a6s7O35mH31/pLFw+uj+kHXmW+Tn5&#10;/X+1tyuH1/pcJCbaB2/sLXUgUbFTKL8h/S6VpWl2fQ9cv6w312T3gspKmLZXZXaBS+gBfTQb/OFY&#10;gU8NK+F5gS5D6fxtFQvfRiT8/wDIJlKqUvzcWg0jr3gKmhrOtaVsswHCqfcVU5iutSlK93zIL6VQ&#10;kKCUo3p9+ApKVqRVcV6fpCCQlQqy1sQHimYE/d5Elacqxz0gcJlS0KqLS83zhU1RTSrLsfziWeJM&#10;0NL73haQvggqP+Kaqv8AeDJRJaZ5JhWNuaRvHDFctcrIwPCbr/tHDQqcur/yV0l+UJn4gFa0S/u6&#10;v/ClW6VbmOJJZdqc2UpMIWpSFTKLteqJS1G2suhlJX1qhEsmWfvuJQSUqR8XX/VEoCxam58wH4YS&#10;ou/lalVX+8JxSmR+BCqfnziTKWpKJuIUUS0bkpgoFKKrDLnVeEqZaipF9z9IRStBUpDy3IE19xCC&#10;o8NZ8iXGb9YTMlAAKNSkqmUs8LSoqUAPKL69Y4gmLTR5FklZLaxLXVY5fvIJSoSwzZTTUb36wk0k&#10;oZqnpUaXg1VKB/eD+bzRLS3CA96XmMuDTNWuWixp0hSVLUJarhtFftK0hU0TuGEpISbbxWCVJIZS&#10;0uW7QllMnhsScylftGBWAEp90XbXSAQrho1Sk2UDEo1ha0XUXZ44tKbbk5I1Cj+zAqJKtEvpFYNJ&#10;fX4oORizqWmwU8WVSo3FeYnpCBWlQd84ICYqMuztUBX/AO6M1aka+U+9tAK5dkZQCbCAqVSot7+s&#10;Z3BKqbOCIup0gNQbgwTWUpawpd21hMtSDby1/nAXw3c8OXvV1jLKDg5lKLE9rxTnflqA2zwDZqm7&#10;QstlBbmlfURksEZsyc3zisshtHGRMVuDsBS1XrCyw/8AjpiUoVk1ecQGq8ubLkHcQgBSbakp1gPU&#10;UoDKuTAYLp9APSAHKWGmgPeKtvKy3ePeVWaSmnL6QqkGkZbfy8EgsBbZzCAp1lFtwU9xDFSFpJz5&#10;GA9YIDuOX8YSiY8yWRRmsRAeYrkfwmMs8ADNT7p7RxcRiUIDsE84WiTMVMmqt5SEjtFajUdEgpqI&#10;hAaYlQtMVziWkLsnzMAHhapaSTU5u8VKSw/DpClFVKNSkAivlBAZxdylwe0IWE7eZCXBfrCcqqQ5&#10;GtrRxE6gPa8GWqUWOqiNjYwlQLYZcwJVYpIKtYlqTNRU3oqPNb6QGma/SOCmaQCrMrTs8cVdKr/O&#10;P6o8Pmg4vEhpqEsAgb2hFrOSC9bnvBEyXRVo51POE1KqwPECVzNE5iyqu8S8bgJ6ZgUl1ofMj+zj&#10;8ZjcTLStCOHJl1Ma1Bg3zaMR7QeJGVMGOnGbhvfWhFqQX5wigGrQ1Ic9ngmgBO2mXpClBQrBYAoJ&#10;A5j/AHhLoAXoJlFVEArLhGR0gF/SGCSwyk8t4SZrFXuFsoA5QVcQiWZr0ABSi2jmJnhyiFyzKTOX&#10;ZWSm7DUbk7a94xniGAyLwGHM9SibMkOS0IwuInrUtUxUriTEqEo7Ag6X+sSlYfGIKFLSggrCVZtC&#10;2sSp+IxP/wBMSnBvd9L+scBPFErE3lqEw0zQTSpn5VD6RKAWZuWohOWarkV/zeDJyLrvS+ZPV9oQ&#10;jEIIlIW1YY1ftP8AnAS0tKVZ+b8ssIClICQtzSpqvX9IUhamkrJFMy4Ju8SfFvZnxeZ4TjJE5peK&#10;RMeStBPlmjRSD1/4k4dXhvsj4wtMgGbjODPQmco65UTQB26x/V/imPl4LwiZUR4L4LLPh+AnNtMJ&#10;UVTGf31HXSJeInVz5mrmWUgPyH6woSaqKHqWzIezjt+kAlScRwrLJQTruBs0LDzCUedIS6B3VZ+0&#10;TiK+GlFanQySwcUmPDcSqXLwysdP4ySpRKlFQb7z5wthMXmCJRTKJROe3n0gLRJxMuYjMJkkElHL&#10;MnSP6vle2ftgjDAcP7Ej2ixqZIbbhcRrN9IM2YZ2JnTl5501RmLmHd1H9YHE4TKDpUmcljrZy3KG&#10;fR7bX6/zpGG9p/bmbjPAvZmeBO8P8Nw/3PjPjQ1CyVD7qSdixUoG1NlQmV7Pez/g3ga0SRJXipGE&#10;EzxWenYTsUp5y9T51HWBLwM2UVJLr4lweYEI8I9qcH4TjcPjFsPDfHJEufJmLFwZdVn5EMRGK8d/&#10;6WKMjEIQqev2TxeIM2Rit2wc9ZdKtWRMJBtmEYjwjxXDYnAY3w+cqViMDi5Zkz8Ku1QKTeDKqdJL&#10;sRVpyMJ8ZlewPtGvALk/aEKTgXxK0NVUnD/4t9bJg4WdLmy5siYqSvDzEUTZS3ZQUjWpwxflCsav&#10;A4iXhk3VOmI4aBGM9sZyZc2R7N/c4aUo/wDnWAqr5EfMxi/BPEcQPBzhReTMmBPEBDhQO7j84VMw&#10;viUjFJ34cwKJhPiHh+LMrEYZbz0PWJnOzxjvHhIV9t8Bk/15glhDrQuUGnBPRYJ/ujOl1/cELM1N&#10;uF8N++kYX2W/6kTVplSUiR4f7RJRUlKQwCcSP/ogG7RLxnhHi/h/iOGnJqlzcNikzAr01i8+V/8A&#10;tBE9XinjmFxniiZRXh/A/DJoxniOIVdgQCyL2dZEHxDxJRw/hmGJT4V4TLV9zhU/Erms7n/d43/y&#10;WD8TwiijEYKeJ8sgtpqPUOPWJWDVipUvH4dIQqSt0LCrOD/RUpQAEKJnpl5tTc9Ipw4UpKM02aBl&#10;7ks0TPZTwfGLnzSqnxSZKbgpG6KuujcvR/8AJ4YS11p4Sa5iEZVszEd4CrqLOrUJG8MLf0KlTEgu&#10;GBN2idw5ZprqejUd/wCEJ4UkoCV3yErV1fX52hMqZaZS6szD1MErrO1sxMUS2CtXbXuYVXNCSEEq&#10;QmwLfEYxRQVqRxlBJXc/2JUqZOlS5hQkfd3qvoR+ZhMsEE00jeC17s1x8oAU4OsAvlPq3rHnAvyd&#10;+xhxf0ZmhQVppTzeCkcSkqaun5CKzXZWcuCPUxKw8tpkyqp6s0ukNfu/91SyfNVU2YuBv/Ov9m56&#10;c+n9rMSbNz0FovqzBrAen9FRCqfKFDyhWzmJgmI918qmmkOC8tWn+xhSU0KVSOGVLQnhgPYL37Kv&#10;AmzJgUiUXQmfMIE1vdS9tmgzJUpUtRXeVUDIKdgRAmqTNTMWpwOCUyk8s3XpCMqgSHNVn5N9INQP&#10;Lk3f+9dM1reQOpUzqloFSZnTNW/rAyOVh9c0U/8AiZ0r4eZ4GWlQVWkqLqg8VS0pKWpKdfSBTShC&#10;DQ+gcwanGWp1O6uyoekpKi5X8cEIVL+JvdP70ffoQsqfhH3oEucqVMM1NheodIEqWEJWctaVlCk/&#10;vRZSJyarMs0mFTkoKRSxQogVtv8A/hQP+7nLRMVVOqTVRfRKd4EpCBStjdNJTHF91fMvNB/UQklM&#10;xVMypxL4QhFmCc5MvzHuYBQoeXzcMEp/ZMJTMUJjgkKXdYiRLomJmy9FkZk9DziWSpMzX3AFD9mE&#10;KC+LJasF67mFHyKKXoKv94lqQBxAn3wfXtAE3iUIDrA0Bf3bRmKloQKKXcIhhLNBGUrtU29UJJY0&#10;+ZOql9H/AIQMqpb+ZC81PrDoeZL1J2gagPqgvCZiZlpPmY01Pu28JDrFQpQySKvV2hCQJiJqSwQh&#10;NpkJMwBFqGmZqv0gUOPhLPT8oSlX3KK+H5Spz0MMrMETeHzJe7mAJapJ905agfnCWOYIZSbNfpGe&#10;ypqqG+BvygipS06Bw4PSAlLCvMoe8nuYTSpbv5WjzJpP1gLBUtaltzlwAuXmN3e4vvF2FN6dBBl1&#10;sguKKso9YTmXShNQRLzEftGOIAiXlppAt1cQXWwS2kykn+eUVFGm6XCf3oIYJKrG5cQABV1eJYmI&#10;pSDuQ8O1SKmDXCYBKCV7a0+scgrVvMntFC2WNUttDFJve7il+cFaXUBpu8JcgajyMC3OGVWpvwm0&#10;WBAKWPM+sIKSwKeekFNSK1prAsX7w5YfsWbvADMo22IV9YTWKuuhio2ZbO1mi7IfMhSQx9YSFVKe&#10;76J1gGXlpvdWsErNJ18tT9jCSpLUeXkqLkpc0mxIPpBpzHRxaX2EUqRUUXuf94FKyh/MAourkdYK&#10;ZeInqXp59ISn7RPzZVs5p7QhcziLPl6qgKTbbn84CVuar+VwIpSkrP8A8UJKgkA+cC6hBSln52hC&#10;aQPeS1wuKlhKWysPe6QnNr7gzfMwxtLNkkWEZJjpp1F4AqGa594GFLSlRyM/lHoITweNi8KlVKZK&#10;tUesBGKnjD4hVqZi2q7RlxMj9pSm9YGIxvisjnQiZdUTsN7OSzPVMPC+0kuZb7gQjG47ETJ2ImCl&#10;blgH/wCY4a0hKUXBG/6wkpClBKmuXI7CKaUP/pI7RVgZ5xGBw66eDeauYOpiWnxeT9mn+RYVLUko&#10;V+KM3jOFlkKYy1qomj01hPF9qfC5TmkBc2n9IXNw3juDmqUhwqVMcn9mAXM7w8rUaVuSvvEiUZbJ&#10;QrYkM23+0GYkqCQunyEn+MZ2ZdkKYp73jRLDLVSxghdiVMhJU4X6whKWBKqvNmPc7wufSnXzbDvE&#10;n7wVL/EUgOIUyivLn1N4xclaEp4siamSjiuzlTMf3haMTgsSmuRi5CsPOTzSsFJhfh0uZwvZbH4t&#10;WJwfifDvJkkklATo6fKHP5X9nP6kx+I8SwQxiBNXwqitlJULjexA5PHhmCXh6ZkvCp4xWkVlW7xi&#10;/DsLP48rwmnDy+GpxJXdaw/aiEBKKpgVSpabIQfeLRJWhXEdTLCtB1H8ISVJU/Eq8zBN9fXlBlCi&#10;XLVn8lVLczCp83iOUNLHnCtvzjg+ES58nwut1YyZlkSRfTdW2rawiZ7T+PYnEzDeYiUvgITzAUCP&#10;1ibO9jfaifIxKE2w2NpxeGUbsCoZulzEnBe0/hVMuXWjB4igHB4xJueHM+t+veDOw4olScipM0VT&#10;UqN3EUODnJLqzJ+cJqBZeUW1eJClrOZFIlKU1atoRI8sqdiQg3I19P5aPDPDkzpq/sUnj/c3RKDf&#10;+Rue3OEyxMK1FdYqNRk7m0Jw6iJa5swzJaHYLYOdImIkmSnGTUMkokiq+pffXeBLTIQvFoplmURw&#10;wEKNz6xLwWHCpFIqmqCmUra0Yjx/x+WZvsz7LT5c2Zhj5PFsWc8qQv8AAlqljew3MLwdUuZiZEp+&#10;BLNpOyQREycuYqVKLitIqV2BiXPGLVw0zHpmF1rTtEuemRiArAzOLJmocKDG5SdIwHh2LmzXWmhU&#10;yddjaP8A5/8AAMEJntB4EhJ8RGEkhU3xbBHVR5qkvUNSUuG0id4n4pwpuF9ksEPFZeCmCr7TPWvh&#10;ySRyRmV3phX/AE2kexU6dhjjJcnA4oKUpWOkzEy1faWobhiouoKIBTe7gYTx7ApwmEPtH4WPEf8A&#10;tUjicaWVSpy1j8Tpvu0U4vGTpqHfhvTL/wBItHtPjFAUYz2nplHc8LDygfqqPYvxDBfaMLh8Zg8T&#10;hsTjcMpUniTJapZRLUsH4VqLdIlHB+K4pcta6FyZ61YpJCmBYa/KKJqZ+MmqKFLTLZYW97B3c8us&#10;JxfimEHhuEm+yk6ZjMNi08ISE8KZVUPr6/3hOBx2MwRV5jhMSvDv3pMMr2g8bUPxeKzyP/igrWSp&#10;Si6lKLqVzc/25WHkiqZNVQnYevaKk+OYFeMa+E4SxSeRVEzDT00zZaqTyPIj+9l4/wAHxk3CYiWo&#10;LyH7uZSXFad9/nEjA+1mEC0ol8NeJlVTJUzTa5G/PvAWfFDKmTLmVWFpRvcf8RV9pxONV50IkodE&#10;xtAaXb1iZ4d7PSv/AJb8JVZX2dZ+3zw3vKe27t9IUtZKlLNSlKLqU+5/v/py0t/Zw4MwrMtCaqTo&#10;QACPpeEqTy17/wBinGSETeROsKGDwstKlaraCkoCi/yirQ6Ups8EgKyq+fKMViEhCeFLKiVF6rEA&#10;A/2JMosApTl9S1y3yhJkspCFhljzp6/xhMiaocRAFSq7KcWaBMQQvdqrjvFTEdRBBVoPlD1ME9bm&#10;FCpXXK7RxKlAqenLcdTCklRUxzkPmeJiZkxUxU4UgebM2jfrE2ctyqasrzKqIcvr0/oOr7bv3/v/&#10;AK8/6CQDa55DvFJIZ38oqP72v1gUS1rfSlDvziYOGo8L/EbNR3glzW9NBTYdX/SJroxCHQJl0UyF&#10;JDG558olyytkpU0pdObawPrE6kAzwqpp02lUobttv70WmFK/KoguPnHB4U2ZiVpylK2TdlBk9erQ&#10;kqlzCPINiptW7QmWkqUtKvu5CZbu9zf+e8U9eV/n/da/0oUrKPKvjDNL+LNBkBE1SDdSgoFKf/wo&#10;OcCj/wAbZpkTJhKkg2TalQvvBJMyvyprchMOFMnzVXU370ImKATm+8dVu6UwKbhql1NmgPkl0DyJ&#10;qAh8xOgFIVR3/jC5alVpUPdRWExLxCgkZxRSsJWr9oGJiZgCA4UJyZuaX/GFTnUMhZCEDgzOsAFS&#10;q5mXcufeyvCVlc8KluJCLZuqucJM3LU6rPV+6mEGZLYJ3WOLT+1fWBhOJXTLqQ6/u106i0Ci5B8g&#10;ApT+9BEwqCVKrspkg/hgFakcPSWiWv8AxG3VCkJp4lDtW6U/DmhGJn/4qEUlCFkyj+1DSiAkDaXl&#10;G9oQpaBWffX5j8NULUlMuZNCHYr0f8UOCJZNhnsekCW9j5iFBvnAC+OClP3ZQkr/ANR0hKpjhY98&#10;FkHkydHg1v8AtMx9YKPuxKKWYJKlH4neOJwpYT5UJT5vVMEulBWNAmpX8ISM8xVVlDbrCUpUusoZ&#10;WasireJAWVKCRnKjQpXpBUg0gFtylXpzgKXdImZfiV1hC5flK61KU+aLBbgMQg1gdYVxJlaxZC0f&#10;lVCayvMWcJqA/agOAxtkJbvA8tDZXHm7mApIqJNNSDdHqYSeLU2QnUmKku3IIq3ioU89WgOpnO28&#10;ClmCWNYaqKUsELzbpCf1MUFKSFXLMruxhJl2QMuZWjQaiFbNov5QCoUPbO+XrATbKt6zcm+sKcpC&#10;VKJG4PxNCBVMAVUqX1hFaVuksNngElj8J1hPDU5UKm8wT6xLq1pdxYQh0KZ2O4/hFNL8tAQ/Iwxs&#10;EWACvN1himYSL6O3rAd2fy0PTfWKyyfhJsVQCJjBN1JXeqCSlj8T2vpCVEBQSbGqyoJBqCr0V009&#10;BCFJsNCP94qKr6gAc94SK1M9KhtaACjOLAmxMCqqrlFVZ8/J1fOC6aC/qY0Y61e6e8ApdY+ohKk1&#10;F9QBlEIq1OZn8saAqdniwI2h2qA+FLAc4RQnu9yvlFVJ+rW5QkguglqD+sFRQCE8rkekJmIQqXV0&#10;80CyyNCbh7wggtf4nHygrUofiN0q12EArc1re2R+wggGa6dxmCusBa72ddg3aDMSVedxLLVHtvE0&#10;S5+JTWqv/EIA6CELxBVMIU4rJoBeCsqFR2AdItrCAKl0m5o07QJjTA+XMLlukJoB1q8gEBTqQ1jS&#10;7l9oJpBy0tMsoHvCUrl5201Z9xCbLlrQGUA7zO8GaErWeNx1kzVKzEM7vt9ICGJoVpMmcfXfNeKc&#10;OjNuUZaucE0ECbkr89Be+WMiwvLUpmYbWhFUtRS7udLbwUFTgl395XaDUCm7VC5EJImfdSs1b/pC&#10;HmAod2WmpI7QWpmSUqYg2qfRvWFqTKmJClMkbD5bxI9rcHLJ8TwcxKq9J5FnB+Q+USp+DxclONCa&#10;cXgFTUjEyVDXLAlY7CSMXLBcJnyhMCe0SkScFhZaZN5NEhI4faMSs4qUvxzHS1Yfw3ApW88qbzEb&#10;CMT7R46evjeI4lc9alOVKqzXPyA7QgV5HKNqb84UulCyPcWkkq5KfpFajQpBCsiiyns3rGWStNOY&#10;sxEeH+ykuasYaZMSrxBZdKglJct/qTpz1jB+BeASU4iZhpCUqRIF1qbzLMB5s/CI1EnZXSJXiKkT&#10;04JC3xNVwsal4xeAxMuRiJipKuDocRgJ7GkoOovGK9msZXLmeH+IzMJNQUMpWyS3JQpP70SUpprS&#10;upCykniNrm+cFLp4Cs1kKK3BuSs/lCM6cTMSvKlRBWQXzejED+TEidjZf2iVJn8YICyk2IIfnpGJ&#10;xctX2dE5WWUwVSAAAHbpCEOiSts86cpkzP4NfvzgpmIQrFBARJm/4SZrhzwzvqXgApEtQHDSsXIb&#10;ZLc/0hMyXXxykKmjyzrAgVp156xNM0ATCXLLSodNPTWMH4n4J4RP8b8f8fSvx1GBwkhpy1z8soLH&#10;4UIT9I8Rx3tqgYTxidOpnYTGGn7J+EjW3SPsuDx2EOIOcSUzEh6t9Ymzfss1UiW4rlodKm6wfDMZ&#10;hpnFWugqnSnlEn8UYfxXwLHYJScQsFXh8ydQk1bg/wAYR7K+K+J4T+vTJL+Fzp/EXOlqDEJO+9us&#10;e0eJ9g/Y/wAR8bweExs6WrCysCv+qPE/Dp03iIlpmCwUBSAQ5SU+UhwTK8f/AOk/tF4N7SyZB4WC&#10;8UxCcNwybH71cpMyhwbhF2jG+1HjykJnYgCThMFIJ+yeGyEf4cmU97OSTuVEwKgoOHTVuOn1jxX/&#10;AKd+KT0yJni+K/rX2fXMWyZ84Ipn4cdSEJWnsqMV4N4xhpWIw+IlkIVMlhasMsg0zEdRHiCfab2c&#10;xWPPiAVI8GxU7wr+tMLJD+aQwOu+4fpHhPttgPZweDeAYBSMT4sPEML9il+KTkeQysIRVULZiAGA&#10;3aF+ymHxVHjXtTMThpeEklNUvBoLz1rS/kIAQG1Kv7jgYdM1GFlKH2nEJk8QJc6A6OzwqZg/F8b9&#10;qYhKJ6ZaklQFsrAxivDcWmnEYOcZMwbHqO/6/wB3h1SmK1ugOqkXD/pH/mWvFrrW6jMVLpsW2T3E&#10;Cmriy5VE6pT82/nr/d04PCzsRs8tBKU73Vp84ChhEoBFWdfl7tB/7LjELpKZKnVz0LQqVPlTJMxJ&#10;uiYmlQ/zH9WTiyZv3iNkK0dzzvCTLmlXFQMpLgdz/YURqzw61qf5v0jKCC+Y6P6QDqpr/wDH6w6i&#10;OEhVVFdxaJPhUqaoqC+NORamkDLVvrp2P9KUJupRpA5vAm4nDpAUmlFZBKX3fT0hkf4YR5k2SnuP&#10;1ipC6ZMu8xAW7NoXgImziFUjzeQudoSRMCib2hVLX1NyR0gS0OATsoB+8El1K1y3CWtBmFZlorI+&#10;8NOgdyYVhvDlJx+Nmh1oUSkSjoXVpzbtBnYqcqZd0oJyS97f5Cl7a9u39mWcVSlOISFyJis0uzO4&#10;13/5iViJc5E1q0y8OkkTk1AVOkbDpZoKUEYcTf8AGQin7x9alHn1+UCvDqSuSHrmTAw3smr8gO20&#10;faJZYzVUqWg8ILfUUxJGGw7y01H7QUUEuXaYfwwqiZxlFHDKigW2P89fmE0q4y12VWyQO3Xryjh0&#10;IlzpBUtc7istejAF2s1m5fPizSpalKqNfv8AODUmtJSwuQUPyv8A3wK60S1mtaqQauingLpVcUj3&#10;UqH4XjjMc1nRa/WAmrL/AO0+sEhMyUkpoSpQcP3hy5Suyqr09WhM1IU7bOlB/jCSv7tStBZTfrEs&#10;iYl0qYP5JnWHStCSbeXz94VwiqtqeG1SFRTMlpM1WVAPO9VKmjhqwf3dJBX8HVXON1CpiiZLX7ph&#10;RpmaUp4QqSgdITRnSf8Azeam+nWEyy1flcvxe9MUSZtBq951JPptEoIl1yShlTg1inlCpyyeHWyK&#10;bTfXpCFoWncEJ96n9dYHCNBQcroCVzIl5WmGYDM/EEl8sZkqljRMtS/vT3baFrqTOVWQihJbzaG+&#10;sSxMk/eao96r9PSCrh0oRkmUJCAnoqOIs8VJvZ1f6YlzJIWkU0zLVS0fvQspK1qQfhNn3eE50q1W&#10;Uq8w9YMxSlrmL92l0+kIVMSwUHoav/VHESAZ/lyaTB3guFCoMdoSy5ipspTqQ9KKU8oHCATOKXQi&#10;9J7mMPLVJMwlx96a0VDenpCg0uYpJvQSUfwgqnVIXqlNqc0ErXX7tI94wgiXwygXYZJnWk3grpSa&#10;7uFuQdoTNutVLK/U8oYBdNTgpVYVRLruht7gesJ4KQWsAdEneA7ki5SVMFfpCalFAFqaHBipGWos&#10;3xDpF2ASl0vdn6wHrJV5lF0tfYbwKEuE2ra8IaWnPd3zfnFXlQjo6jC6glny7FUEoCqlJq272hBU&#10;GbNfQPGjWsChyYCb8gqnKO0ZlfJHmgUhb6JDFxFIQkKKallFwruf0gilRL25ekDZOr84cqURp5dI&#10;WQopN0k6whJWp1lsrsIvUQbOfNDna9RLRnqUfWg3hIqDa1jU94HELZ2Swv6wnh5xpoyT2MJliWU1&#10;eZOxe94qBTTcHYwhQBRnY1XJ6xkJzBs1yXu7xUGPM2JHUQl8wFiqmxgG7PqtFxH3qiU+6GsYQBUh&#10;NXmuKoGlWju7QAoOemsVBnfRrwFsCRyEaejaQhwbZvLb0iqnXXn2MALlEA3DOAl4LLVSOrEQJSSy&#10;RmOpCu8ACq2uyh3j4VNr8MMbzEHszw0ykq2tYdIWStq1fthHRR2glV1ckh0mAQru1iIJ83Tc9YCF&#10;oyqD38qoSAlX4yCUjXlCpykClZZin6x5BMVo+nrApylmNCXB9YVMAlkVuczCYDaBldlXuWQ94Smg&#10;CrM6jUTfnFXDUDpXrW0OkG925xLl4eWqaqcqlkXAvEiecOp1Go0aJbaOFOwjKKrngtT1qhwlg3EG&#10;xW/N4+8k5FZ7/i/4ge6DowZ4SEhgtOocB+sEpU8wBs2pvd4lrmiq1KAhRLRUuWAa6Zauo1eJlJWD&#10;/ifiS+/OBw57c0pTVUf532hPjfgXi+JwONl5kqw2IOHKDdgRorX3ukIw/iOFw3ifBuZk3DKTNXce&#10;ZYe/b5R9mwWD8O8GTMBllcnB1YwdQsmzdoHiXtX4ljMdiZ44qziZpnTQ5DgHS4GiYlyZBmCUiycr&#10;URaYJiE2+Ep9IRMlNMC8qkUgqSOcLVUmX7ynQyl8mic02n7t3oyl73+Ue0GOxw+0fYvCuMhK/Kri&#10;TG06Mlo8H8Z8HwOGmyfGZc9JkYs1SONJQZgHPMwFtyIq9vvZcS3tJ8R8FUFIldZshnO10knpHhfh&#10;6J/F8N8fQZ+HQVcXBS0NUK1dXGseL+0CfHcNN8NmFpfh+BUFDPsvMdOsTZklKpcvxLw3DY/iEUS1&#10;LWqYFsdLMH7xLSnCrlhKfK9QFzv11gyxabiRRK97hsrM6vW0I9pPH8XO8I9jxPVL48vN4r4yU2Ik&#10;PZKQbGYp9Cw3CMHgvZvwPD4lMsJVPn4FHiHis/lxcTMBVfvvpEyb7Qex3s/OwpP3kyf7PYaauWTa&#10;oTaXBvqkveP/AJs/6RzFrkHDHGzvZnFTzNE+W1YOCmrzO3/imnsraJeBxJXXKm01TZZOLw5Q7p+m&#10;jQoSp02dMnZ5yVqIMt9B6tCUSpSkFZM2dMWlU2VLA1JX+kTlukiulKk6KAsP0j2YweHAEmR4Hhko&#10;A0/wkn9YPhfiPj3iXhfhPj/gqPEsBwcQcPKXMMpSaE3bzyphfWPGZP8AX/iqpnh+N4MiYMeuyRSp&#10;O7d4T4J41iZc/Cz/ALuXjeE00Pb7zvzHPTeMF4l4Rikzp/iU5HGTS6JYWW2vZ9Ywnhvth4tjJHik&#10;/DCZInycQpMqpnb57R4r49KnYXxnxLx7F8UY+ZLE7E4SQkMiVXf1ib7IeJJxGEnYbFS5S8aJf/aT&#10;UzqTKfe4ULkM28Y7x/FSES8d4Lh0+MeF42kcaX8UsK+GY7N2/oSCXCbJ6bxLxWGmTZM/DTUzpOIk&#10;qKJuHWkuhSVC4IIcEcokeE/9SvDsV4nwUplS/aTwpKDjVgWfE4ckBR0zoIJ+Ew6vHfFJR+Bfs/i6&#10;vokiJuE/6eeD4rxTHzJdKPF/HJf2Lw7Bm4qTh34k3axoF94xfj/tH4jO8T8UxpediZxAYDypQkWS&#10;kbJS39xgPEUYPDT8f4j/ANxjpi01qqIG/wBPQR9tkyeDmoVJSWlF30jEowaksvCpXMQPMk1LuT1/&#10;T+1v/ZBBYj0Ig4aXjFolqeosDOL6/eebnBUq5NyTc/3SVT0L+xIOek0qm7W7bxJw2Cw0uUkBlqQg&#10;l36frvFPCUduJsrfSFKTKDm/wktzhX2jw6SJhuhaUUkWuy/1JeJ+HWgplcRX2ZRIVWkf8t/l5OKk&#10;KKJshYWhQLH+f4wjCYvFiVOlpSngKuoXa/dj3hM1C7kabd3jMlQDsN3guSG6awwcDQ8z2g1ZWO7A&#10;/KDQtJUTo8IIIaqpQbXo8TpEhv6wKjLw6JanpLeZXaJuJnrMydOXxJi1XKiT/T9oUkGQldCTeqoX&#10;f/mAspAV5OY9IpXUCT8IZMLpRdWZGoCu5hM2UnhmWGGqQG5iK5mIyyr5i4HePvZqZn3lH3YJJYaA&#10;QEjC4uY160hLF+YN4WPD8EJM6ZlUucykAbMOcEYnxGclDvRIVwgPXWCSSSbl7k9/7k3L7MHB7n+7&#10;TLQCparAAPE9P2QzMTJLTFr++kpuxdPobwooDIliqivKj4iPzhKpbYQhHDXOKlqcttyf+MTZ5mSO&#10;BNkvLRNPGnLIGYIOo9b3jh4bDrC63m13ChuFr/K3zgfZpJIcrU7ASVBwol7Xv84wskFX2lc3yoVW&#10;JjWD/Cz2A/4WlbicFZbVIDaveH31glVlkOv8RNy49YKxlJFOXLtSfnf5wmWqYRLqdiXSjq3rtBAL&#10;7dD/AHuYgLJz5gtKaem0KmSZzkKLTFeRMBS16pcGstN6gGFSRPSv3lVpqWkwmpFdnCUO6v0hBpEp&#10;wxYu/reEymFG4HmV+sPMTn933lK/ZVAXOZAqpSowwQ4UmjiEvUfxRMQQUIbzlDpmdAoGJSEHSZmK&#10;F0q/1bwZqawEKpWnhkKmH8US0cQgzbqBAv0gDRddLoGYfPWAihI50Jeoq35QVpQmZnKM4untBkhQ&#10;ZSHrLOFc4RJEw1UeegJpPOmFBUzEKC7KDlae6eUAoQbreWsFlFO9X8Y4kor49FMxddSUdb8oQozZ&#10;U4cKoIslSOtQ1MSZC0UCcghK5gDL6dYEuXKlKSjMKcp/ElMSZwKgpIqCdx67QEimbWp6DMsOsyKu&#10;IZRQCq+dMxe+WJIrpKkmYtySYSMMqtP/AJVvTMT1hEqtC6L2dUOiWoGtlS1rUt/xJ/hCVTCHP4CD&#10;r3iZP/wihTUkaiEregbMLq/WKVoUp8tYcKVVzMSFOFUDMoHT4RBmVEGq1Oem/eBnSAsu16j3gOAt&#10;SEUVh0yld443DlllMkKVS/XnCVlakjRl0rQkwldJABZRSaAfnGcoWkB/u7fXnBLKpGilXHYRWpTS&#10;1fgem8EJUsjdNDD0iW6ksm4PlV6xmOpDuLJeEoQtIYunl3ggoKuSncGEFStbuBYwm4HvfFVCSSke&#10;7LGg61RLomUEZ1P7zwkgdVWGaAc4s9NTiMoSE6KveEqKym9XNIiigqGoWCU0mB96rnQqyVdoBqpP&#10;zhByuq6pdIqX3ioJ1tfaAKf0ftCqbftG0KSe+XaHVU45WgPUAq5B0hEwsJROurwpF+g1OsA358wY&#10;Aa3u65YNa+GDYOzmEqRfrVb5wHBpBrPXvBKEUVqbekdI3P0o5wKHL2FWkAOkPt5gq8FKkrHwGnTq&#10;8Izkjd/4wkoSVd0tTfnAJGuY6gw5Krm7l0jtFRLNmJsyu8MlAIFtCHhNqDvt9YSoTAUq+Y9YISs/&#10;PSKXzjf8mgonOFOwBso+sZuIr3udHR4IWlctPPzGAPO96t4e7i3Mq9dIJUksiz7XjQhCbWeYFdXh&#10;K5ZNSjZrQVBYUDcWcmAWfe7hJ7RTUoEqoanipLnV4fbRiDfvFCTZNqRoI8yUGlyCaQrsICpVQHlU&#10;Tcm8U3cuc6Xp9YmYdBlgKU+jlPWBSFmq9bElXV4RRV5uGQWfvCnVQrRnsr1iRJnoEsq8rocTPWOH&#10;PkpmyjokoaVElGHwiRMUKVcFOUPzjAjDEImuSsFPmBsYaYtXxcwrtAWlNTKapSikf8w6VKp8tPww&#10;lLKNOt7q53h3YlThvPL6GCJVVKM9hxWfkYSqbJJRJuVaE/tRUlQo1QldlK50witCQmZeY6qfpBuP&#10;8RrCzbRMK0krHlNNh1ghKqh5s1j0tCkzZSpgRuhYSU+v6QkISvRuQ+UI96hbGkskbZolrCHUk1BA&#10;tLG5ibWtUwr0TUxSOQP6R7a4eZObGTPBpSMJLXkVNSieozcvTI42ePDcH4V4hh8D4p4Jjl47DDFJ&#10;fD4sLRQuWpQuDYNCPYrCyBiPHJvin9USJKVAImTCqkX5bvyj2Wws7B4NOFneDfZpWPwtc+QZksJC&#10;pdVmUnYHUPrH/wCMLxDxbFcX2swdWH8GlCjBiQV1InTPiWpiRYM8eI+HZOF7PiV4LhktVLSwE2Yo&#10;9yu/7MJSoIOq6kuoqI5l49n/AGTNUmV4n4umTiEoJUJMrzz1v+wlTHaP/wAWXsLhv6p/qHAJwZnT&#10;pKvD5OFSkMgYZwAvS6k9e8YTEeLY1XiZ4zLQEnECa92PvfpCsP7Q+0srwHETFpOA8LUaUzTqgUnm&#10;WtGF9kvagKl+FYn7jBeJYubLlJw72lPyCrb7xJ8a8HmU4H2zlTPHE4ZCQE4TEJWBP4ZHuqK0rHVZ&#10;vAnTEGeuuicTNcv29B84AkyzLQEOpSFcUzOZbpE+WAUp4jpHIG4/OPZMDFTMc/s9hV/appBXOqko&#10;Lv627R7BeKYNUyR4j/VGI++RZuFPQZTHoVrf0jCGVPm4bxjxiWMVP8K8XkTcHPlKUNUqUMwJBZht&#10;y0k+E+L4eZh5n2uXLnS7jiIUsB0HkQ8eFLE9E2UhCJnBQS0hmaqMN4BhcLJxfiHi6gmRMkPOxkly&#10;Eihr1qcANePHpvt3h14Tw/xbDSJnheFxfiScf4hJWlS6qkpUqgFJTlJd9gXjwf2m8UMv+uvZyelG&#10;J+yz5ZGNQjOiTi0fhdwdR2tHiXg/iOLlJ8HaWmeMNPFNKCGQVA20+kTPZzw32Y8M/rEYMoV4jhVE&#10;46UQP8TjVP8AzrCvBMfMGLwOMlnGeDeIpsMZJenMPjQbH/dggBCqxXxPg0yknb/aAX1szXEMlJUd&#10;bXj+R/RSU0ka7E9x/ZYXJ0a5MVJ8L8RKeYwUwj8o/qqZgk+I+BqXxV+G42WqRipD7y16+h+ccPwz&#10;2YVIms1OJxA4ILNVZ9LtGL8Y8UnqxGMxkytSicssbJSNgP8ALSsPKFUyasS0DXWJKlyuAjhAqUq1&#10;b3JbrDykuUXt/GAmZZLtS7AxXkIp91Tv3hlBK81YBFz0ibOly6ZmHXxZQuXYO31Pz/zCJ+Gmrkzk&#10;F0rlqYjf9N4ThvHZ6ky0sETa1UKO5PLTf5wmbK8Rkq4iP/U56GCUYpxsda4V94p+advWFATCafMs&#10;lgepMHGeK+K4WRLuoV4jNNbYQvAeyyA70Lx8w1y0D/6mOsTMTi58zET5pqXNmqqUp/6ZMhIKjNmB&#10;GXW5v+sS00U2YvvyjyMhRZTaQFIl1KB/ahlITR2f0ELMySCtsqj5onSZMtD6Ld3MXkGTMSeIylki&#10;ewIyJ/nf+j6/5O5ID7XPy/opc0vVS9uTtA8zaqKA5T1haUqK5U1ZTkmUzJgBLP3cQpVEw0Ey1jh0&#10;iWTYOv8AjyhSVzwhclIXSJRUpVV9FdxrziZiKjxQmpNdjIOx5F4MwzUg0VLcUiYE2D26xxAqTxgA&#10;nESK1JCWJuT82MIlNMK5844iTOUmzNopX6QVLXS4NDXcjYjrzjzIF6NQoDnF1FQTlSX5aNBJUAQH&#10;HVmAb+doZr6vuen99KQqqWuZdbKDTB+1EvD0p4e4S1Y/jFClzFhOZNgjg/vRJXKUoAvUlKyOJ+sW&#10;qFQzL0A7iEoqRxKcg0EwdVRJqTLZFz96zfU3iaUoUkS8nlsr9lUATSSZ5ZlQfMhS8qTqx6hoMgCp&#10;SsvET5lfvP8ASEyKUJCcjJHmLwlITWGJGXMae5hxWFU5y1SpfaEyxXX7xKKE/wCqFYc8ZVUynIpg&#10;hXf1haeHZHvu9ECa1RQum6aTrqOccJlM7OQXv+JoXIsAoFORFL/vQjD4ZaAqWmhTuqVLv+cPOQlR&#10;UeHSlbVnnTClLmFVWWWuwEu+n1hC50wKeyEi7X914EwzJKtU8Ga+U86oI4orbUD7r6XilXCW6OJM&#10;CMqVr50wlMySsniVvL9w/iaKg7KDmXdb9Y/w6EoN/eCqukJIMmtXvo0PpzhPugmlS7Up7K5xUU8R&#10;vKrRRgVFwr3EKNPziVLlhdabZD+88XKqlTHqOVyfwwEUJ5qSi9+ZigGu/uqen96Huor52IvyMDhc&#10;VSSHUgpGWOIjDun3q1HKekIpSgiiky0KzQJaVzK20WrJeOGSJgXmop+7B/ahCJoNr8NJtACk8L3a&#10;NdIo8127woGjXX4oCWTm1L1j1MDiJVUAzpGQwmYCQnyE7CDSpxrfURmFVVgs2KIIUtRHLYQSbp56&#10;woy6pifLToRA1Cj9ISlIucxfUxQoFgCoU5T6wlTlTvUfdfmPyhGdCknL2PyhJdSjv0/SE1Umiz7w&#10;EqqSF8hb1i20ArTY2Sx/OMjVquwvFK5bE8toSCnJqCLkQ4Usn4NCIChlPMliYSpzLOju41hVKlgK&#10;DszVdYFVS3+UMtKSdinvB8qubLuOjRXa1+VMOLpOwIq9YFCRl8wbSE+YF2fygwtLBZGhrdoGS1VJ&#10;qsD6wNx0/jDpT5L5doCq6beloQAaQoMVC46wAld6tdoBHl+PaEyyorgGgJ2HxHrApCsvoC9xeBxU&#10;KMxAYUh1CAKlN73TtDl2f9l4cOkadO8JCiHSWSuhje8IliapJVfmFRSohI6IqK+8VJRSoeQe9COI&#10;Lp0FFvSAVpLOwCusICJalfeU0MwAf3VRJxAkgV3U40MLnyZZVSkzLJJIbUxivDpi5klcmcRLQoUE&#10;pBuXNzCJqwoqWmoVppJvvCRMHE+YKIEiwLVBvKp9iYpUPMGquCHO0KuoBOV1ik+sV2dFtyC/IwjG&#10;4VaUz8PnllWbdy3yiTK8XUcNPQkJrUilK3YPC8TJm/aZzZJcplA8s0SvG8SlYkPw5UoBmGxqjhmp&#10;Sleml4OvDGjaP+KFU2meU0uE+kJqdT5vM5U/WCngqcKqCq84fVj1hBly5ap2i6k0ql8qTCBKKROV&#10;MZQRkqe1zEsKSNOGRLzabvASZSyk5SpTLUWuIHDTr7y7etMPMWqh6TZqmvcQlYSVBtAkv3PaE8KV&#10;XUipSk5kntDMonVrWv8ADDiXnen7pIpGmsKSQSVpq2VT6wmZw1TClJDPnDc/0jB+3HgR4f2KeFYm&#10;X7s9EwhM2SsfjGr784leLez2NQZyUD+svC5pCMf4ZM3TMRy5KFi4jwL2g9nMfhvZn209mvEk+I+F&#10;+MqwQxEiZmBWiegXU/N9owHh3/ULx9fiMnCLE6ZhvAMCnwaRiFApJC1q4imNN6aXEI8A8F+yYr2l&#10;l4H7L4N4BhFBcvwtKU0y5mKHuJDWBupjbWJ3tJ43xMXO8TnTMaufM+8465jqKjfqQB+TCC85SXzu&#10;pLJQB6x4cMVn+24PHYXwxRTWeMpNaT6oRMv1j/p57SY3E+MYfwbBe0c3AeLjwLGHA+ITUzsOpcpp&#10;j7GSq3ImMT4n7Ne2PtBKSrEqMtGOx6/EZGJl1ZOPJm1IWWAuQ8eC+1GLVisH4vi/HU+HY7HSJEhH&#10;hs2VLLTFy0kW5Ftye8eDeFe2Hh3tR4NjVYiTipeLxvjn2r2c8dWDlE+UFKoStSd2dmePZDDIkYSV&#10;4wPGm8Hl4ZCJapWEEhf2hgPcc4fo5EKBRNQJUxhNC6Zcx9UkM+8faJWKlU+dUnhKeY9mV1+UKxZu&#10;kMgg2UlzY/X6wn2Nxk0Dxz2NQJEqWXBxWAUTwFp50F0FtAEc4wqfHvBfDPGBgJ/2vAnxHBIxa8DN&#10;GkySpQdCvxJYwuV4Z4F4H4J/8i+JLk+E+J4rxE4bxHxeTMSFIXJWElgaRZVN0xM8H/6r4lU/Heyu&#10;BmfZfA8e2GnYvES1oTQVIasJYqIvVUGtHh+I9l/FMB7EI8Nnmb41PFeHwc7DUs9CCBUk7HWMPg/D&#10;UeOf9TfE/CyP6txgl8Hw3BzU2mYib7vDRUSKib9Wjxr2p8Vmol4fwvBqmy5a1UKxc4hpMhH4pi6U&#10;+seJeJYvETZmJ8Vxa8bjVmYTx1zFlZq9THs/4ZhFImYbxjwedI8XXKWFzE4mYVpnufiQdBswjxzx&#10;TxLxjC4rwMyVYPwyXhlq4mPSryzZqPcUnTePZ/xiT4biZ/gHhXhC5E3HSZNUrDLmTajxD+6PlBFR&#10;AOoeyu8S3YrlHLMLlbcieUTeJKNZH3RllgCX819NICJlSWy53FHpCkIUJoT76A6S2pEJVxq6t1gh&#10;SG+L/b+xJ8MwKVZjVPnBLpkp0+Z2jD4qfg8PiMetFE7ETkCdijodduoDDpBBw8gDShaAxvyheC8R&#10;8A8LxciahiteHTNUk8wdYm+0fsRMnYnDpqnYnwhf3nDSLkyVa2vY/P8Ay+GlqQlcqSipVZakqIAI&#10;9AqESkJByAaZUcodHCfXrAWJSk0rfLZR7xmKHUm+apQitVyNAzVROTOSDKWhQNfkRbSMVJR5JWIX&#10;LTqQyVEC/wDlfuZMyZel0pyjdn0+cZTJqfyVEEdzBUJqTMRaZKCHKW5F4KpshXDHvi7Po4h8HjcX&#10;hCFVUyppQl+qf4wiRL8WXOTLukz6iocrgjSAr7TJ4tHDXMNZK/8A3CCkeMTMO9jwAXPTMTHE8Rx+&#10;Kxq3f/uJxWlPYaD0/s4HRlTaFdXBiSqWjKEV6Mxgurd/OD9IF2ozcyqAsAj6t6QtM0KPvWdxC5qp&#10;Rp4j6PXfeCtKVZCaal8JzpYt9Ifnf5/5cLY0k0hTWLdfWJcz7MZdEx1qFXINf5wrFTF8BGITVICV&#10;KXVd2V/OsTT9oEjhnhnErmnjL9OR19I+zmfKRMTM4uHmSzknNYGnd2hfh+IeVOmzK66QtGJD+5yZ&#10;hEoIBUJSfvUKnKTMTyP02Iicn7RiF/Y51SaZfDLDIWV0u56QeEpM1GqSpAVqNweTwX9NmgikP8R8&#10;w/SBWpSmsz3A6GMxBOllVaf30koSK0JyqV5jUdL7QgDhy1V0lOqlQtZTWpArWfKpA/FCVTMMWp8s&#10;vL5viiSmVkQTnv5W2Ud4STUZqfcQjKv4rwFLR9yRllhRHzd4pllQexBdf+mEkzJ1VVUxYWP9OsJR&#10;ITWhFlSkgWJPxbxxCWWgMoFZJJ58oC0CVMNVNK8iteg/WAOGUUMAmlv1vBmiVMnBXlAcAc4SrgTE&#10;Gaqy5qgpQPSDWXfK7ZlH3mMAplkylecvTM7vEm6qUaV/fJb+MIcqNRc70wUy1rT7yVe9+phCzMSO&#10;M4pWp5k1ezcoTVxZM2XfImozf3YRLSTNQ1U6lDBB/EnlEtRkqIWk3Sp5X+mK8QiSmTqygSmdukpT&#10;tvC5QTVQKa13WP2Yl8Va5aFp8hLwRklKPkSDST+1EpClNanMik22TeKhLUVrT/iLdSlNtAWgCyqR&#10;WhoBGW1Sn/w+rbwOIAoKQFpWo6ekJqc0EMUD+XhVTSklAEujKpdrvEuZKALOLzhmvqH/ACgEqutL&#10;qZOkJkla6R7tNvrCECky76pKQO3WAmZLCUu6FJ0T+0IAStSSrPSnQR90ZdQ38oX+1EorRdWqy6kJ&#10;9YMxarJ0UXQ99hCZiStjlup1KhzlpVZwwVAICHJvmvGap2dkGwgtdKrU1Vac4QmZK0RSC9JN4XLK&#10;aWVQ3mXbrFXEmTE+UPqk7iAEL3zPtzaCxBpy+XSG8r6tcesAFSRTuxbSzwnykj1HoYAWFcqncpgo&#10;UphTSDeaPUwlPES40Ct/4wMrFKWVlss/hgsSkpXTfKVwAXF71Bz6Q1qW38/rCQ1O52HS8DLUXbVg&#10;Od4StD+alzY2ipS0grUwVVrF6VZr54bTY1uU/OEZhTL+O1XaAMxJ5bRQqoBHI1KVBJyp2CrEwm7t&#10;YbtAUKQp+uZ94FTE82cGC4qKLi3ljRXRnqgDLazuB9IqScx1cN6xw5lU0KVZXw3hJpLKGjNV1ggA&#10;Dry9I4lBNLpy3fvGJwxWkHDzlI4Vdg17QgkoYCr8RhuLbX4TFHmeYRzTArSpSfK9LkQQx5X96ApQ&#10;alLuMhPrCdQdXooKrwgNMkve6air1gp333mdIAUyXtqxVD0mpOZBN1mDUhS1J20Uh9XhMtGldSyu&#10;WyjzZULQlFvKikkN+0YpU4/Be3SJWJ+9IkzkqYXAva0IUkAmhKiNAe0EMOR/hCfHvDF8Lin/ALrD&#10;gMR+z3gJUsGbKQwJSxTACi+YpQ6dCecBCjWMNlUQK86oDFPWs0v2g3WpJy0kvS0FSHU97MFK6CKl&#10;IytS73DXMBUxKSNKka2hPD87hNCrkwqUh0lF82cD0gKUQVPSSlvWCA9IzNTYdYClqfagJymApQLJ&#10;yB8z+kEzCtI1fyQPsWIYrv8AGzxLm4uaqcuVZJXlSeVolp4dKyGVs3rCXSW1K2op6wSleszyu4V6&#10;x5AqaVtM+8yoa7Df5QlTUKLy1hZui9hCqRTSt1BIq+kcQKmKBuUiZS0ZSoKJ5AgdoufP77Uk/tQp&#10;C2MsZslgrp/tvH+EtCVmihaWT0Y6juIR7V+zniON8IAzSMTg565M++iS3mGvm5RLwy5nh3i5lfdc&#10;XxDwATJ0z8SlS6H7xMwCcTI8ETNPCmHwPwf7JiurTVlak66pI7wnxHxzFTp87EzDMxi8TOM6fNKh&#10;Yqm6k7kk/wC6ZUkCXL4fCSn/AB2s2v8AOsCW/ERQy0qlvfZo9nvGvFTLleGo8TXhMdPUKZeHk4pK&#10;5PGfkitKieSTCfZ7x+fj5OC+2S/E8Ni/CZ8uVi5S5YUAUKWhaCFJWsFxoqPHvEvCfYvx/D+wUhY8&#10;Fw/ivtFOlTJ32mwTiZSkZqFkApJFJqI7ezuG8A8Tw/tLjZy5PtBjMAuZhsF4fgsPiE/aJnAxK5qQ&#10;0p0upRNTqZIsB7R+0PtZJ8M9qMfgZ48Jk+EIwZneznhqQBmTMH3M1ZDMzsA9yXiT7O+Cza8D7MeD&#10;ysEuSMSrFIwc+ZnmygVE6J4TjnZrRJQsVUGtSJjh3vY9NoTMC6ZVeZXpZxr2A6QmU9UxC8i5l1Sx&#10;tV3/ACMYT2l8AnTcF4n4PPClLp4uFmA2VJnjRSJnlI/W8SzhJsvw32lw8irxb2cnzf8AuZBHmmSD&#10;/wCSSdlC494CJEzAe0Xjnst4jhlCjxHwSbLC5qHfhTpcxKkrQb9b6x4B4z7N+MY7w72mwrcf2qWJ&#10;aKKPemJRSTqWb4jreB4N7Yf9a8Tj/ZiZfGS8DgVS/EsQB/4x7v7yqu0YrFI+y+BeF4ZNfiPjGPV9&#10;o8X8WXsFLauYstllSw3JIhGFwqJvhvsd4VPUrwnw1RadjFeX7VitqyHpSLIB3JJIxQTVJKyh03Ib&#10;VxE/D+zXiMk+H4hfEm+F+JYf7b4fXutKXBST+EiML/Uvhvg8nAfaAMTi8H4GZeHKAc7TJq18iMmh&#10;if4V47gUVeJ4D7Ni0zUgSFVBlfrpE7+s/CU+KCZ/hy8ZiVzAjk2Z4Ez2WGK9msctRqThsYrFYRTb&#10;cOYS37rfxV/W+DOL8LK6ZPjGDQV4Yjbia0P1PrGumjsoB+n9CMJgMPMxOImeWXL19T/HnH27G+z+&#10;Nl4V/wDFRRiGfelBKt9Y4YK2UfINFHtATh/s8sK0XiJ4lpN2019IQv7OZ2JWeLOxJlAVk6nnbryj&#10;7PIWlM5IaxaqApMw1avr6wmqYpQdlGopZ+kS5U9coompMtaSkK11fu8TsR4dLo8L8ZWvEyAgfdIW&#10;4MwDvUC3f/LLk4gAmfIQJb6WUXt6iOMn30uNumn9EzCoKJWMA+5mka9CYWfE8UJk8GuWyqj6mCUo&#10;YG2S8LmTyAQhak15U91GMUsEELxK1gpukuom3+UEydhZkzDLFqSyi51HbrziWmTJKJaPJWltS5aO&#10;LMC0lYa4Z+sLmJC6KNNR0MBdBJmB5lQYekUyJCUTCszuMAOKpnDK/naFyZyShaLd/wC4w01ymicl&#10;RL02cPeEJerL8JrFtEw9NNTAMwfpGey9KGYD+frFUs5xsLd+sLmhQStVkDQm17wyn87JzVEvoH19&#10;DFXFzLVTwZiAs1X2+fb6f5L6a6f2gZsmZiJSRmRLLG+kJTjJ06n3ZaMypXVX8NYlysP95IlEypKp&#10;yAlKnuatr9eUf+RV6lCj7oE6sdPlDFc6SldiZ7iUq26vSBOwk0mclbGUsVcPLmb8oUFlcxcy78QW&#10;ccxf0iXImS10cNlKqIIcbD+Xi2nyJgUlRJ1cME+sAux1cK03F46/T5f36VSKnstbk096olsQbM1D&#10;fN4TUhSArmzwrItZmaFS9PnCKRxgvKqpVXCMMUaenD6vFM2Zep0qNgPlHElzlBAT94hCBRM7KZ4d&#10;JKDMzrHl4h7c4BVKM1XmBepMv96JeLDzEycnDINP7vWJpFpD2WuXUlN9IVMqPNBpoH8/tRXYXpnO&#10;lkfuwBMJZSXTRPrYfii4msg0jWk9a4ElUxISLIl0+Yp/FuYGZUwahS2B7WhS6QpaLJFV0fsq3g8W&#10;YqkJtlKQlULmTZ90goloAClht4T9oVxFXVlyTE/tRKmylJlnEoZISsqfvAkJI4ifer4oV+yoRJVx&#10;sShE9XDMlEgrHqpque8I4KVKCC0+UmVUqV1hFFLpR/iW+9G/YwmtgldyLBQvsqJaKeMl8qqnp/eh&#10;kI+6XfzOewMOuw/xZgPubM2kIBKQlaOJSpyVBMVSpK0pQLZmVCEniXtUJYRV1gKXNdQyWWClPQiE&#10;fdgiv3NEQUTkooBZxdR/dgLkjKkBVPlUO8CtKUEKqKWNR+cS07rvcqUIlHLWoUsCagesKFcoOpkv&#10;mq7GDLO2Y+8NdlQJRSKGrqutJ7CCUoIpLPXmVFIy/mO8CrT8J67QAiof+2HV92tV2rzKhCroWFOs&#10;u4TyhPACiffy2L7wUBBqqIIsJgvrABqk03dVvmYVLSyim7gEJhRlosbLNmi6U0t8OvpvCWHlv8IE&#10;VBlK00erpCbJCgbc1dYSVIWsVU1h2S8IBmWXv/hm0BcpBUa7hZsebGBclRT1cdIZd981zAI17xTS&#10;dG0ID79YYpO6lbDvFR1FhyT2hNF9+RMMpBSr84GUlrgqu/aEkAgTd3YCEFJKU6fiV3irX9ryn1gl&#10;8oNWaEqJZRtfODCSlJV/9U2gEpSiotlc1doVmISbZ7KgWWki1fPrGvu63U3rAUSCFKpAG/MiEyyB&#10;kSw3GkZtT9OkYv7L/i8JSglOukeL4Uy8QROxv3PGSpUhSdHBf+eUYdUzjo31Kl/OAidxkl3qWVLH&#10;zg5sjWcWVe5qgH/dWmkAs4HOyhCp3lBfM7jTUd9Il0F3upD1ARSupVGgNk6xVYP5SSbfpAJWV0i9&#10;KNIQpJzD3t4JM1SM7VapW4gkJUx8x4dj9YCU0INW7gnaBUkgoy1JYvCuGFBYz1qTdUfZMbV9nWuh&#10;5mUGOPh15FDMygRFlZe9IVHDulHvVb30aFElBxc1NEiQnzFRsCIxPieILzsVO4q0eYofSE8SpLc2&#10;FULNCkBfkD+aKVoUkkWZqpbc4US6qr3/AEhLpKQL3U5Ud+kB7JWtkjRSI8yyjh57MlWwzQuXLJCf&#10;MoUU0/zzjKXsylJNQT3MHNOl0qd03UvvCnuXdnaHWwT1Lg9o4ganWYqmlXaDw6RmdC9TpuP1hSlO&#10;kotV7x7Xj7yZLWjSsoopa+ujxKWkkShcEm6/XSFLlo4ilFmcpBezhUEqJYqd0mpXXX1ipCiLspND&#10;FYJ1JhwWWA/n/kQDMK6pulGkCspEtCmuWUX06wyJcv7xdRVYu0SpMx+Klb5XSA5sG9IkeGz5leGw&#10;4YSfIUAdN4VMlykqKbU+UDqRCZyUIE6rzi5QO0ATEjKtzmpGnOCuiWpTfcispCe5hR+7VNN+SpfO&#10;0Km8aXx0EGjQrrJYJHo/oYwnsd/1IOMn+F4T/t/C/aWWhWMxXhksWEnFSxnWhLMlSAVAWpO03w2V&#10;474L7R4DxHCqlGR4b44mcSJgY1SkL8w5LDhtIk4H2h9s/aqT7IYWaZ2J8I8e9uVeFeyuJJ92bKyC&#10;j8NXzvEz2J/6IYbAInpCsOfGvD8CMP4J4Q4ZS8Klhx5x/wDUIo3eZCfFfEsRMWrG4lWKmzVr4mLx&#10;KyoqWtajd1Eu93eFAplGhXDCWKSl9dfzhaPs5RKUng/drPFc2B/3iVIOJmrmIQ9c+80tq388oxKF&#10;IQZtH3bC6i2U1PtvAx2BmYzB4rw+aJicVg5ipOJwar0rExN06aiJeG8YmeHe2OClskf1zI4HiSEg&#10;aJxUpiSd1ThMPWEcb/paQpcsLc+2JlpWD7yR9h0MGT7L+y/g/s2VppVisdil+0OLl9ZeWVLH7yFR&#10;/WntX474j45jL8NWNn1ScKFMSmRKGSUksMssJFtI4skpXSppiFZG3sflCMHh0F0KZc6w6EDvzhHi&#10;3jGFVM8Aw02lMopdGOWNavwjTr6X+zeG4TCyihNNKUBIHp+kCXIUxSPJsIqrp6ps3LpEtcydMWEr&#10;c1KtyMcDFScPipc+X97hcXLExMx9bQPFPYfAif4D4rMq/q6RLKf6rWSxCfwdNmsLtEzxrGYqYMTI&#10;lHETMIvCUpWkC4SX/j2j/wCcMfT9ox+IXLw7pSstLUUs/KztzVGKwOL8H43h2HcScTS8icg2ydRy&#10;jxHw6USMPwhNRJUimitS3cemseGeGT+JMl4/FS5KKTVwyklQty1eMPh0SEcRWGTx17lxeMFiJmKK&#10;MHjDklzJlAc/wY/KEU4sKvSOE04J51Nb5xxOKMwdkKp+cFc6cVI8tVdSA0YD2jw00tg/EEIVL3+8&#10;yf8A0Y+X+W8K8Swya/v04ecjcy1qTV8mB9Iw+KQQVCWAdAbtrGv9Ci4JQGAhUukkl2SA3zjEiZN/&#10;7nGvhsPJVmC6rEjsHPp/Z3/v04eiYpJ8xRajq8SJJQooQGzsW9YoVL816mcjt3hNJDM7UVFHpADq&#10;y2OQJbnbrGZJRmb8RO1oWaS+jaA9TEuegFfEWsz/ALsgo0pvyAtf+5nYLFZpclI4c9YKh+yezW7w&#10;OGFTLVVUhwx33hPDUEv/AIh0ZuRgCS6mvUtd7w01TkqfzEt6QVYqbL+zoNaOJKF21vrbrAWEgS5d&#10;pdsyhzP+ZBWupS0WRLYlPKqHTMF1XlUBaD1UNN7fpHEKa0vnFNCb9odIoScyBVWU9CYxFcozcQs/&#10;4ihUJQ3JPrAdfEdAUCkuE9D20hICUumxmJq+90ZwfXRtf7V/71AY1hTZV2UPSJdCLzVUZFJKf3kw&#10;OOgqWjRKLJ7wKkrCkf4ICbHrBTUZRKSlsoqq6wykEv5F11KV3iyKgmxSoFCf94ly0UpzeU//AF0J&#10;mqqWdOg/Ziaryo8pSsZhCZlNKE2p91R+UMpapcpH3pCbVdIM2XodUjaJifKFZZbBgn+MIQZsugn4&#10;NfwwgViry2Fx6GC0qXMUpGbiXA7QUyl651BwkIPvMYlABXEOWussafzgy5lUtazU5vKy8uRhGJFa&#10;nRQqWmlapp51dP1iXNWyp6kVqTxClAq2U36xIWEqqmp8spR4R/eH/wBFEv7zhLCiqlaXKv2YWr7O&#10;WKqE0PNfrGGnLUpAN56SkKI6KhSRK4EpCmQgoFS+o6QhEgpTNSvhoSq0pv2oKVGlcpPkRmSvoFbm&#10;JcxK5+v+HdPpFUyTNlofyqYqV+yBCHRxV15Ft/h/tCHmeXWtXmT+7CpgUy0FkJopMz5wT93NW1Sp&#10;bteBMC6SpTLRRUlEIQkGY5rrYCrqpoSv7x2clYaCpR+88ppupUXLe6RXSRAcrme8lCFEN3gaV+U7&#10;0iGSkofVVGvWJSw6yrKo1XPVoFJUkjN5RbsYSoLIScuRs3V4aYfLo+q+sIBYv3gcRBUlaWTo784p&#10;TUoUlyWDto0JuEc6rv6wlalUipuRL8jCQrMTt5j8oalSQ2oixUUn4Ut81RmqKkL5sEjqIsDcfO8V&#10;hDp3ptCgUpbWs3p1sIQiUKUaXDVNFEwJUqmvM5pgFuGx+NxBVV5r/h9ISQsnYNtHnIV7wVcehipR&#10;J2GTXqRD1Xell6HqBCSFGlrlmfeKwpNtBvDpmBTpv15wxYhstFxCFJbtuPWCVVF9HhlJYIUwzeZ7&#10;v/tCBKDI1UfMCXu8BThyrbKkQVZiEX5hL9P4wmaF1jy+WN1K1vYdXjyilVrJIT6QvziY7Cpr94Tl&#10;4ahrmseVv1gOq9Kd3f8Apm+M4fDyVkLM4poYh9YEpOGZMnztZubvAw6sEpalClBoqUn1gzMSk0Bd&#10;SMl0woajW517iC5sVM25hGDsoHOqnKYBEuYkC7Wq9YUokC7JGpV+kBJzMKfvLMd4pCHu4p35xcBA&#10;F6VpuqAFgzDUzJS6g/MwgGtYTmsLHlmgKWClCrslnEFKbq0pSmEqWh6g3OHVJpy6ix/jCpEuvE4B&#10;OiFpBUiBMm4PFDm0tg+4O8cLwjBKw5oYzJinmg83hOP8YnDGT1l0Banp7CJZEsJI13MVcNcsIN2v&#10;V1EKGZZSbkamC6FFRszsxhzLSSMq2uzxLkYWQqcqYtgEIL3O/aJGNxs7EAbSvK73zGJMkoCmsuuy&#10;g25hC5C/s0+XVSRrfYRxcOmfipMvzJRcBr/XSEyMWibImD3ZuUdvSGomqLPxU6GKSpC0gPQlDERx&#10;vLrWimp3s5gMKU1Ov3iv1iUpN/dWgC55OqJiFEKUhTqAl2D2Z4SkooQfu+GEOhDbwZSE0FKnZrqc&#10;6xUc6kXKSmpQgqUhHnqZAbW1rwpIrC//ACM5HrAlrRMSyXCw6ao4q60ihqnKlLa+kIwvszh52C8L&#10;ICj4jOSZaEscxqeJGI8Z9u/EhifMpCcSEyquQJD6x/Xnsj7QSPHVYWU48PnEonTkg6I91TubRM8D&#10;8c8On+G+M4ZXCnyMRJMlaKSam368i+sJnB1FGRKiukl9bPCaqRK1yJui+kcNlMM2dKWTyp7wJxEq&#10;ctGWyGUiPAfHvbPwVfjXgmGxEz7RhZUn7YoTKQZClyXziWxsqxMeFzf+n/s5P8KXhsMZPieNn+Hy&#10;/CEY5yKCZST7lxUoAl9OctYVLK13o0b+e0J4pNbU/wDcLUopp2dj8olzFLVMWCRRNlAS1MLkpPLr&#10;HDSmUpQl8NHDUEGXu4TApRnQtgFkVTBzSr9ImBS500YibTP4cxTSmFqh7umoilCVMrKrjKM1Yc2d&#10;UIlS5iaaChlIqVUWdlQZQxCDTK/7ipykAWY/KJQwy6Qo1TCxUlKdHEez8zDYhM5eK8ORKUEppRKC&#10;WoD67n+dZisSVJw8j/FVIHGJezAh/XccoRLwbzVKmPJqlJKpdTZZj662J0iWETZWJUZHC+z+Xh2D&#10;lJ3ZvrpGC8NU/wD3GORhVqR5khSwFEfXXlGBHh6JaBhcEkFhclhr/GKpc1pdRTze9nhSpqkqcVGn&#10;XlArMxKPUN3gbkH1+cS1IxBTKExsymA53hOIUuVNUPvRmCmIDu0eNey5nYf+v5mHVLkyXE3ESlKB&#10;AUlOz8za0H2H9rsYPDUScSqd4V4jOP8A2qhMN5ZPMWAHb0nYoe0uAxc6khGEwyuNiJ3ZGseMe0Mw&#10;cNGNxJOGlm5lyhZD/mepMexsudRwz4q5EywU0uYQP6ML414JLVicf7OLOInYJAeZiZRBBp7ObQiT&#10;gZU3w2Xh1/8AeY3FvhZUhmNJ01iWvB+LYTGSZkzhrnSZpQEA7X9PSMLi/EfvcVjJQ85qf4j6x4P4&#10;FL8viviImzE6cMS3mfmhPz/uKZctUw8kJqMOPDfEFA6EYOYQfpHExOBxkhHxzsKuUn5kf3f23Gfd&#10;4JBdKKSVYn05fn+cw4LBo4z1S1UU09X+ekJw2JnqXgkFm1SkbphE2VikS8QU+Sv6PBkA21qTf6wi&#10;XIkmaua5CgyUhxqovCVeKY5GP8VNSZPhWDnJmzX/ABG7AcywvreJ/ieNUoCYr/t8NXXLwqeSe+53&#10;/wAocY0nhzjSK0kqASW1+cIkhLgW2vyvAQZbPce8B6waZVY8ul4SmlSDf3b9iYFgXufe7w6Qxdit&#10;QsLQtM2XMnigzKErIWsgWb/eFAgpYsyvMP7XClDqtZelHePtM0rmKDcMLQCl+e8KmIZznWqT51tY&#10;dezQhyqoZqXZtg6v0gSsSFg80+W97/7QpSAEJVlakpA6wbqPuhYcpMTTN4vAlr4cqovK527uerf5&#10;Y26/2Ur8tLNTaltP5MCbNTxalFSwTUzvrC5i8Qty9EvhvNdyxJ/OPu5MriU8PiLR6Agc+cJlqWSh&#10;FwP5/X/KMFrTIAtkpUg876iBMRQparKr0IgGSSjJc6Mf4RUpapipYrCUXEz9pUcZSSpXnoA8lMSx&#10;UbinYjNuRC00qSJRuvTifswKU21Kqja8SUguXfmhMJm8VculVSkSiPvBy5RKUuQoSsKqsVnMD6es&#10;SjKQCS9Os0q/jCkzJKjMmoJQQAlB/aiiWgp+JbOJV+W8ZiqYjQ1ZFKMEgElNsw838YStRlGRRmFB&#10;M1b8oTQKq8tNWZX7UeYypiL+V1C+jGFlFEwOy0cFloPO8JE9M1DEKdKKlIhPCxisQmh5qJrmcfXn&#10;EqllqpKJKvLQeWsYaclp2IoImzNpHRN4WgS1LmBdK1e9T8VtYShMpsFS06rMZ5TuqJQVXKUtNlJU&#10;6VBvi27QZYSm6aM1KZwbM8S8QJnCVXVxEMpB6RLmSZoMo5pqhkSkp3beC6kzEy9GFLQiZVRUqtNK&#10;oPFOSXbMnMntBBqZ7BsyookJDeXdLem8LSM00Ky1/wA/SDJIUmYDUVS0uP3nio0lAs6iShd94qEt&#10;M9FbqXRTw2+H/wCyjj+f3UoP4onMFpXYg2lBXMRVw0sjLUtNRP7xMJpczPMUi3/MJBl1V7rekAfl&#10;6w6lIqlpc2uYDIJHK1Qh2WHOktOUQhRUSByuDBYV1fgsjttDp8+iAxTTCEzSqhIamp6esByFDyyy&#10;N+pgMtQt7ofs8VJmuEnca9oyZa7r2+kZGUdVVCkwVVlZUGfRQgIqZL1FheBdwLXJtCUglKtS4DmH&#10;DVKR8dUxXrDVKWoOMyKiPWEFqgn7tVaDeASlRHS7Qlbh2+cMUqPV29DAUlLUWI90wQqkpd+bQVJa&#10;gadXgDn8bvCSQoBs1v1gOli+66ieUVFz3umHJp+ebrAsbFtLfOMlSiss+tPQQFBlF6VpO0GUhDEq&#10;dR0eCf8AYwGVS8O7Jb3mcxx5dS+dmZt4RJnmmnKAq+sBQLg3f+hjcQqcvCplzVXUtCReBwcMmpPv&#10;GF0ISgE+7Z7wDSyXawf6wqa9AkOpufWE4WSsTEJmkzVXHDigCYgLsb3HrDJN9BVc/OA9JSciy/KB&#10;RrqpwLdodzy5CEpDrUU/4lz/AO2JUtKkuFM9NCgXu8VcNVPMDQ9oMwzCFhVQ3p6QEVMUcw7+sf8A&#10;cKAfNo31hpIQpSyVVaO+7wF+drH3SO0ICZQHuqs2l4TbQ9iOgEF2cl7+aBSkHZvM/rClDKvzPzeF&#10;WTXZbnUdYXKlylTSpYWaXATdnj7XOQsK957vArCJaJWYCgCpoIlpD6KAj72hLnLvvGWWlQIZfu18&#10;rQubJkolYkOpCwBlJuImeE4oKrkzOGhf/quLN/GFFwClOpGlrwazMUZl9CEGFBClXm5mRrsflH3Y&#10;FVmWhlKtCFcQrSc68ja6XipLGnMQSPrHEP8AiVP5j95AoK0U5lFKKivm8ENSmYcvEFzBQRlatw1K&#10;Yl56LU1Viq8YD2SM/wD7fET0nF51y5yZYOana9njC+zvsnhPtmIwspKJqJKHNTXKz+TwsTl4jDkK&#10;aXIILv3hvaH73w3ELAB4tQSOaf8AmMJ/1Q9kpck+K+FSuNjp0n7teOwoe55lJO/bcxhVoJKkh8Sk&#10;vZyxb5RslvxMD07xUhNJRrXcKV0EJmUqPEzEJyJKt6omTFygZiEMinKkPZyYV5eM4ylkiZrfl84K&#10;VSqUKVWZz0k30EApoQfOx0AO5G8AmtJQlkKSlkq/aETJsxKkhTjebMUbPQOXQQkiSJnFsgFTFNV3&#10;G8TJcsoFauHNXYlNOt9YCZU2QpXFq+8TZTW5/WEzlgIWlVK6UhBLBhnf6xhs8sLnWCx5klOYhO12&#10;LvCZyPs7LmAUsWNDA0qTtz+l48CTJnom1YB1pBBkodgC57mJCRVxcSn7yXWF4dLe8o7HlCkqTNnV&#10;qCVz1TSnzXJT/O+sKxcqa+ReFVxkcWeXUGEz9HjwHBJBPExwdixS2/5RhPDMRh5c9IwyUz+Imqsk&#10;XhPg6ly5GE8Q+/8ADhpWFXKfT9IRhBNkypqrcJcwIdy28SuKqWgL97huFdy8Jl4RSVS+Iyj7qoV9&#10;nxv2efNXZnIuzCJI8RnrXPny6gpKy196Y8S8e8ESqZhsenjzlLTxEVISEjM9nYBoxnhHiUk4fHYC&#10;dwMRJPukX+tiO/8ARnUpI/Civ9YwHi+BXRi/DsSnFyFEOKkF7jrp6x4b4/gJg+0KkpleJYZwZmEn&#10;gZ0q9YKVBwQxBuDGOxXs9i5IwXiM0zl4XEHhqwylF1ZveTyjhe0eP/rBAXWMLhEcGRs1RNz9I/8A&#10;HhcHhJTD3ZcpIj7F4SavBfZwKwUmf/8Avk7/AMkzsNB6/wBoJSCpSiwSLkvpaMPjvGJKhhyqtGCS&#10;tpqwNDMDb6t0vyhErC4GTITTQuWmVytfaBVJSQFXBFxHBVgpU2SbUYhNYP6RMxWEkI8MxSgV14T7&#10;gK7p0OnKEysckTcNOUU4fGSh91MbY8jrbp3/ALjCYGTLM0zZorSNkWqf+d4kgyqcjcMIyiwAy6Qp&#10;QTSRyl01c7wJSpSXlHUoIMFeBnqlZmoRlFr2g/Y/FpqMDKTUtYvPHztb9I4U72l8SoYp+7WJC728&#10;6QDC5kxSlzFqK1zFqqUsm5JP6n/KyZgYzUSQlb5kqUoAEJ/OEzFU/Dfod4Gz+Z9RF03Z9PSFYmX5&#10;0e6QPoYKAhggsxBIvyMTPuj56Qdad2gTFlUmZ+JbOWYWjEOoKPGVmT5VXOn9Pf8AoMuSA4uonaMs&#10;pKSu9keU944aZb1F1Pc9SIBSkAK87DMr0/WHQhkq97X6QpKkqy6q76QaySanGxMUksHcJZ0/vQap&#10;a6ZamUNEl9besUkHgzM8lWvoT0/zAWcoJyuGKt3EEkkl3c3J/wAznpah0ppdaOZ7RJaqi58ju34o&#10;E01oSvMBYIMCWJHBSpRDSnUlV4TYGVMNLJ1SfSFoFTHU6P6wASpFeQKKHcwlSlFP4dFGCuaJuZFL&#10;INKEH9rnCVIXtTmXqPwq5xJlynWkZlK8wP720LnCVxSUsrPmf/6m+kfeIBR5Sup5qBemEpQquUhX&#10;n4jTlX+sVpPFUUOvdQgNMmU+fOpz3qhKZTNSyfiPw5YCq0rpHujMk/nFOc8i5rvmHpCgvFpwqFJ4&#10;kyYwTNl03eqMJNViiiScxm+fjfBUfrFSVS5pmooeUHCOsCRLSpTPxDMzlR182u8Spa5JJngqcurg&#10;nemCquaFCbw0UTP8T4j5s3bpAUta1WKeGVrleaKZiJy8lgHUhn92JcoVibMzonTJdT9OcaLr8tC8&#10;qe8PLKsO/uLzP+zBDhLopcM/1gKQCU75CCOyoQalVPZNqv3toWssxTTqGgX4YppATqs9VGEVAKFF&#10;qMtJiXMQkHq1i/ODKCCo6EL8o7Ql1LAU/wC1/PeES0TEreXVkFRB/b0hSTMotQCs69huYQgoCqUF&#10;XEIpbsmEL4iKF24hutEM5InB1kmw6c4lzXSlaAxAyvytArqK2vfeKVLzLt0MBxSBaDnAyvrT/wC2&#10;Cp3r5l29IK6zWcpSbhMGgAq63+UOZafL5dN9BCV0gCq6BzHSKbJ31LD9qDkSSPIfKVwnlq41EBNN&#10;mevaGFl6aN9YG9/fvCCXBVcUNzhNNx5QsIcwlkm3ncZid7QVVEUmrZIgLzLpTU4u8Sw5d6+T9oyg&#10;8+8BI9+3boIGhSLLs7RVTlUfdf8AOAXuC1N4dQA5asIcqQQ+gsoekAVKr0NyAPSClTA63u/rAaoL&#10;5hmHSELWGc00/D1eN30G0IVMSkkW8xdfcQtgH1FmKPWElZKZi00kNlHcQUu60/ABn6wMTJUUSkLA&#10;ma5h2hKFzAprU+93itCwxgpTfsYuOsM9IOkZ8x15QMqXGnKF4fBsqfNQRUCwQ8TZ06YpU2ZOVWpa&#10;nB6c4qLWLc26w9SqdzckwkrZn+fKOGSCF2+JR9YEnR+RDDrFLKHBS0w0PXyaPJ5jUgm735w5SxFz&#10;sFwhgad9ISSsJcs9OkLQhYUNOirxRlYLpoaGIIOxBsY1pGuQBz3gCldOoVojXaKwAWtybtCAVdTR&#10;qPWD92KWYli6O0EstZWWHrzH6QjETRWudepbVt1ihLOLWLvCpaCW56j0hUytRv6iCqXWoeqVQkz6&#10;6Umllm6tyfpFYp4nmNipSuhMSvFQhMqbhpvE4klF1D9qE0IcgOS9Ky2rwkmpPutVUFPyhLWli/Qu&#10;d94PDRkZmIY5obhlYmKzch3jiSkFwsoWOHTVTz7RmJUUlqHYxVSpD2D5wnoIoVnPEOxyRW6V/ChC&#10;6wANc0faF0AlLJTRpazRizj0y58yT4XicRJQtFYFBQB/pdNucez3jfslNHheM8b42DxM+XISpClS&#10;qVAkc2Vya0fYvanAYHxtfiChhJXisqT9n8QwxmEJctZWvT1jx3wj2jx+P8PwPF4EnFpw8zGzBUHy&#10;dv0jGyPCfaDFeJ+FYr2dn40+MCeZqlKCCpQoezUs0Ilp4lcrErl2WwU+dm/egAZB7+Vu4eKlKmJC&#10;F1S5lLENqGhPgXsn4Vj/AGg8UmJJGGwUuZilBtVAJ0aznS+sLx/j3sL4v4fgE5sVjxglrw0tIueM&#10;tBUECxuphGYSuL5eGvWVyf5WP6xw8swv7x8sIC1Jmjy3OYNctBSFGZTbi/4RRyB58olqKgVkcMVp&#10;uX3iUni1FFgVAJWs9D0vCZaXnr0WshhrcgdISyAqURQMod9YKUGXPTLWSZVPEZYZgpXT6QcPiJiD&#10;PT9+QlBSkvYfFHGXKT9kws5MqdIcSJoS4d+7kAjpHsZ4d7L+y6fB/GcNJEzE4sSUylrRQErQVA53&#10;N3VzHokfbFScRweGZWI+9WCWKqDo2mphCVIkGXhpNeNYtJBN0qA5sP5tBXVIpXO+0S0y0pSohqeb&#10;nUdo9mZeElmbOxWOEhKR5vjt/o/o9ifF0f44xC5XJRodevoIONVL4Ly0y6OJxSKR8XzjDJGOny8G&#10;ZgROlVvKAPQ6M4NuUfaUzOP91/h1BAPURKwU/BT8diuJUiTILrTdgCfmzR4f4nivDMV4WZg+7kYt&#10;FEykgEOIxXhXiXjPhuGXh5TTpU3EpTNCrWKXfePEMbgJOJxWFnfcfa5KVSJIYli++vyMS1/1vPUm&#10;aXp4CUKldSd/pE6f4PNHigkXXhlp4M8s5yq8vKxbvE7B43DzcLiZCqJsmejhrSe36wPE/AsQV4WY&#10;of1h4TOmNg8ekbKGx6iJSfEfFJfsp4uwTOwHjaxh5K1m33M56VPtveLe0ng6rO6MehY/OF4nxf2u&#10;8IRTLM1GGwuIGNxk+nUS5SHJPSJngPsdLxfgns/eXPxy5nC8S8TFxoPIhttb7f25XjeORWhP/wBL&#10;SpkvJ+3/AAgIRJS/4BS+mg/OFCY0oNZwwPaA6m3zBwYaXMA2bYwElCWeqo3caRMwk3DiYmanM6XM&#10;ogWUk9PpGN8LxCVBWGnFMtaw3FR7ih3HLd/7fiOMmGXThpYSmvzAi5bu4+UETk7MAbb8oLWUbpdF&#10;kxNwczAL+zglsTokvpBZCcl1ZXKttYxKlLKEy0qM4acW23+XlJStSlUazCAtRFrjTbaOqb0m+vOA&#10;Wf0IaE5ri/migFuzqeDNq/EtL9OcFYC0qJ8qXILb1QoWl0JYTFXVfWlWkTUiohMwjPdRYnX+ygql&#10;ATCXXZioFmD9P5eCljp3EOpNL7+UH+frHlDIHYK6wzVAW2MFIlh9Fbg83i0m2mcVD0MJJllNR2DV&#10;w4YHpYnk5hTia83IbPKTfekP87QRax2uPn/kqUgk8hcmFFMiYhCPOpSCD6CEGZh1IUkuta1qc9CP&#10;4Rx04dEsi6FcIOjbXW99I4RHmImMNMvOCUSOJw9K8yU86fnE4ypRXNLCSpeRSD1Vo3e8LHAmDhMi&#10;aQjIpbOsoLMwb0f+/wD9v7lakKnAzj/jJNSUXhUxM8zFpsq1K19Yc8QpUNKjUn5xxCqWQMqCVeX5&#10;xKUXQoXVTL/l4TNMoz016BGYX5nSFr4gH/1FvLBWZb1KpYZljrHDZRrzr3Sk/tQniy/uj5PiX1VH&#10;CuAgrp2lMo/FHCUmShL1IQl01ftKiXxpKjKmS+GaAyk9atYEqSoqeZxCVzCvUn3vnHmWDOmHY1K3&#10;ZKoQCVUJXSPe/wDdHmKRLdNIZ/ztCUmagGck56qgv1O8SZS5qqKKZkysqdjlgXBFVCb+TqX1ikKS&#10;uULNMl00U71bwFSQnESZhKJqZyqkqq/FB4spp0ucoS/sa8gD2CmMSaBMlzaOIETnzfvcokzkigy1&#10;ErXRUQv8JhPHWMQFI/xE5VJP4ukJlhMutCHBl6fvNvEuWl0zTmWpeZChyS8IQCa0EGctDpo/avE2&#10;ZxGPuA5j+7EoqDL0WFqst4+7UyXsPzi6laNQMyn6mAmYKklPDSpL1D1glCgAkMmtF39bw82Zdryl&#10;ghBhSWDf4bI90jpAKkVhfltSB+zCELmNzpFYUeULTQZad1INJSHuLRL1mS1GlCyiqjnVAGQp8pFI&#10;SVNBAYKBYyrqr62iWRNKRLW8xTM/SFlmL5fdUr5wmpR4ibDRZV3i7On4WATBFcxJXvZjeAFlKilN&#10;QzaQHfXnaEklSPxDO/eBMvUm1Q1EKmWUouaHzG/OK1DPU+oCQ97QtTqUCrKFQVVXZihQzDtAvbd8&#10;j9RB4Sl0kFGVwXHOE5VK5/FCirLdtLJ3/SEKfipIelN26w8okIfU6JgKlrrILqaW1TwCQpDXWmll&#10;F+kApBHxapf92A9RYuNhC6JoBobhjcvBF3OY6c4DhISq+W4VHvNy0hKkqPLLcK6wDw392rY9Yu2b&#10;zNtBIBJTl928F11ndKnBHeAofsHq3OGqKSk7ap7CADUXte5gF+vN+0JKn7qQxHeHqvqerQlTTBRl&#10;JFxC6UCY/vE6QifhZ5FIvLreu7gJ9HgSscqgpA3Y3iqViUkKFV1gGGSXC+dyISVqCVHmdIqXOQbP&#10;lNRgycEkpBtXoo+sGfPcqKHUZlyf55ROIZuNSyXvp/tCA4A97+EGzAWJV5QBeMo3fmISFAqUq2QE&#10;U9oTrV5RW1I3vHCIUg+WraELWhUxt2vBWUEABw7gekHDTCqtC+HYPc6wmZKnpdZ21F94KXzfJ+sT&#10;JSpfm09TCQh7efcQHUdfKE+aEE+V2ZVj1aHlhR2y6HrAKnQr5PzhK3UyfxWV09NYQlDKQZtBlLNJ&#10;Ux1ePtEnDqKEIqqQGEDD4ybwig0lKvMG1hZwswKWrMlK7KPpH30tpb7aCKFJR5M6mqfvH2jDzKVa&#10;oU9Kh6R9jmrKimZTTchTQqRPkGWuYFOr/wAdwwaMTg6wuWmcpMujzc3MS1jzIuWz94ZRyv3PqYDr&#10;rllThIDN6wEmuxZA8x63g0rJ3YD9dfnBCX+I2FXJucCpAapgouVJa9hFqhxFW91Q7whUzi0KNKAi&#10;9ELrqUaiB76lxjMD4oE4aV7R4VfhmExU8sJM5akzUio/GQoekDwTx+XOBw004rw3GYeZwsRgp1JS&#10;4N7Hcbx4R7Ee3eKV4PhFcXxfwvF4bEIQfGvs6qpMqTMIatTAqAuADEn2Y8Pxn9ZeB+LeIycbiZsq&#10;qdi8BhcvHGIKQwIpUKgd3axjxvw3wyTh/C8KfCleAeA+HyQPvJ2IBQLanzKUpXeJM5YUg4maqay8&#10;q38qaR2A+cDb6lT84nFCU1r+6loL82f0cxgfbvx5EvB4/wBrBJxmP8UTh143HqGJdWEk0s7JF6RZ&#10;y97x4R7O4TxlftPN9qMV9jODxODVhEYYLJSQeIkbPkOu3OPEPCvBRJwnhHjEiX4xgcHJvKwCMSZg&#10;4SUvamZLVSDoFCzQJipVCkCkhGaq/vRQhFEp8ypaWJfR1QkoRUFo4arBCj6winD3GhJKlI6wiR5D&#10;LXxM90BerBu31hc5wlG9S6Up/ZiYOKoBipALOVOCc/KJaqSS7qQi6Fk7hobhcSecpsKJbXcxhp9J&#10;MydNShXvJns1xtyDGPBJkqVMRiFYQSWKgUrcAktpsNG1hRxwQqX5UYvMcVfkNed/pCcLh5GK4CAJ&#10;a5qkcLibOYXJRMVMnyphlyhUl9am+seynj+KA+zeH+LS1TySAJaFvKUo/s1v6RJxMlQmSZ8pM6Ut&#10;NwtKhUk/IiJPh3jKFIxWAmnE+GYxBKVSFkMQpi5SdxGK8NleyKPt3g80yUmRhSEzEixmJTvbleMZ&#10;4347xMHg/DMR9nly0pediVBi7K0Yg36R/WHsZ4mThuLRikYsHiyEkHyr/LtpGKx/jqleKYzCo402&#10;frKw92AB5nT1iZNWZWD8O8NwpmLJNMqRLQH/AEj2m8cw1UyV4r4zNm4Vg6piKqJbDqEp+cJx83Az&#10;CJyOKVLQyzUbkfp0EcDELlypkuygSKrWgSMAlGJmFdH3dzeJXtbL8P4fAaXjJiJeZSFWFR/C4169&#10;YTKky1zpiyyZctFa1emsVYrA4zDB2fEYZckfUf3ODwqkGZLVOBmjTKCHf6fOJKcJhuHJlI4aMrg6&#10;aGEz5yfLmZNynvAAN/KnZMOVlZ5sGPeMqzfMc2npCZM5AmDQZvN6Q0qWQr3Tt1jDeMmWy8Mv7NMW&#10;AAChflq3sqwfn/b8TwU/SapEwfvApv8A6YSQsBLVAjeAekKlOKqnBGo7fOOEaQGNRVYHvGNmp4ip&#10;MlCl5GBTa7D+73/vFeGzly+KlZmyZUxdPFSpnp7En5wialXE4ma1gbNrpaHW/wAJdwBFT9PNcPCn&#10;UQHfzMpULUVOnl5wYK0lSX55k20HrCkFQ4uKypCFKqDhjfpr8v7MiWgW4gKlM6UMdT9Il1IXNM77&#10;1ZW6wu+x9fQQECWkAbJsT3MMZRTfu3SC6CgfDvCj6O1+xhaN1Kqc63hdYBB0u+u4gFiOHYKII+sZ&#10;kuF7M5X1haJ8iYtKk0hKHSTq8LTJRwpZ8spUytcu2/fUPsf8hVLkrUnSrRJfrFeLSsbpkpS4v8Sv&#10;57whIlpShF6EpcJawDQ4l5xqoy9uQ2+cJCE075g7/pDhKgX1Fhf+MBKgEGtqz7vYbxNTbklXNoWK&#10;AsBVKnufTaFS5jyiVVeQKWt7AQvEVqTI/wDGCgrKjez9NHP912/vV8MJTldIuFK/aUIRUKTRSUo9&#10;7vEtamUpqOHervTEuVxkCbNecH0V+y8S/wDuHZOgVqY4U6eZku608VQRX+6IKUhKeIKnSkrPaAu8&#10;snK7POXEyapa1S+GyVKQB6RxJQah00LerWJaJ6r0kqR7qqT8oOMlKlIWHZLVViOMVYmZMSeIQDUm&#10;X0T0iUupZE0FVUweXprFMxfDMmyChwr1veOJNxDTUIpl8NR4Ch+KW9zC5oSpmeYSyfWnaMPTM8qT&#10;MoWzKComtStRUUoHnMIlSa6ayEoWkhjsdYEvhTqbldST97++LQhMmXLmIQmqchSVKKDy6RwJUjh5&#10;+H/gqCU/u6+sSVcTjLUjNMroQtILeQw611a5pNkn92EKqJWtxlehf7TaGJ6Ps6kpGdK0rqc3t0ii&#10;gFSBSlEwlIB5VPA46UyptZrRLecUfDrCeJLM2kOpb1EnlCJLTpqUOtaFrZSAr0vCqUOlH/qJKVp/&#10;Z0JihikrOux9TFAIOqfl+KEGtyF1VU54M0zFhXmooyzLw5SA6qjUk5jEspJKHv7oEDLWEahvuhVu&#10;qNDV5AUXT3bWEBKuPOQ7hBUkIq5vCbUqCWOlQ39YRKtLW9RTKtxDzeJeZdMzMarKT1KokzApKtVK&#10;tUT1hBU5B98QlaVK05flvFIqU9zo8NUpvKa0awy1KG2lSR1gaK68oaZUH9TDgpCgl3HmV6RxQpZS&#10;mXmzX9BEvOKTfTMIQcyh5n8oHeHsRpzEVJUkqGpZoStIK169+sGsu/qTFKdEipmMVKOb/D4aff6w&#10;GQfgpu1uogTRUBoa6gA3SEC6E00lT2VB1KW0Ot+sMl2TYvZKu0KCjcmkgJzAbPCeGZaQm3LaE1av&#10;mDi8FlJDr1G0Ku6dtbdIJVL8ttQCPWKr+rJbtCQsgTdancQMyFKUSTQlvrAWpDIFlEfpCZiQaBoV&#10;KeGJf3kBnhgwKvMFBoRUoisuX96CpCqEm5s7esJTXmdt/vI0JJ95yxgUpDOx5Qjg4mZLQnKj7xQB&#10;beEpTiFlLeYutvWEJxviEwSKn5EP0hKVYhKisXc3POKpykrPmNT29dIk4TwtSES6CGOYK6u8S60p&#10;KgXmKIsvtCVBLEXvdRipaiXskai+5EFbKJ3e6l9YQxRKALHcudWglBXyIpOXRz/POJdKv/PqUE1X&#10;5RKW6iooFWW2sGXNSUummpnHyifOCJmJ8PxWIrkqzWu6WHIwjGT0KlFQdTvSIMsBXEAKla0lr3jA&#10;KqSFy6kKdLlbmAtWVLaEUmK3JqDDKxt1gS5iE/E7AAvzhSBUgJ9PSEVKmJDFSkgOFesLL+c2ddh0&#10;bnEiRwwpU1aUAzSAEJJ2jC4dMtLfZ0cS11Gm7xhpOCn/AGXE4yUFypfxqVrAkpxcqZKw6Aqkarqu&#10;c3p9Ik+GeISVS8Xil050D5A9b/wgeJ4GahUucc8k3BB36Rw585UqWRXWVOHPIwrxCb4jxRML0LWQ&#10;Dd7JiZh5chKJsqV9ysaunR4meHsqXNl3xNk2fS3WK10kfIwEKStFflVcjt6wCGcZTVox6wipJICH&#10;R+FoAQUBJLLtmvzhwBmsdVn84cn1TYwWcZtVpISITxFSzvuAe0OhbFFl13HziXjMBN4eLw0yqVMQ&#10;spWFAguN9hcXcCJPst/1U4uHxuBCcLI9pJMvjSp6QMpxSBodMydeQ0jAzfEPH/YnxtWAmfaMDM8Q&#10;xklCsOoa0lZB/dPyjEf1V4h4V4rjg8tPhPsnh5a1TFpfKuYgCWjRsx9Iw/ivjTeGeAyVKT4R4XJJ&#10;4GGlvmI+KYR7y26RIlyjNU4ZmdaeX8iCpa5qeGn7xakul+kLnhRmKk/9whVzVqCAOsYP/px45Ow8&#10;vxbAeDyfCPEfB1Txh/EEKwqQmRjsG5dXkQpw7Gygxv7Pe2Xjfic3w2Z7KrViZ3iPi3i1GH8an/8A&#10;iUuSffSbplyAHOoVHintf4ZhcRL8FQZeA8NXiUsuenDICUKUPcrLrA2BESQSsqpeZxAyQf2o4a5o&#10;yTKkgXSSNW/jDyyBn+7p2bUq/jC11zUqnLqpINKWOqVRODS38qavvKn5kwUq4ZtStHmUnkPWOCkV&#10;8b7uZxCQMO3ODwpi1KBomUoZCEjb1/KEKRMXWlZRPkvZRPl/27wWmKGIlzqFN94lLtZT8tv4R4HS&#10;tCSmVV99MNZZhllm3rtGEoxH3aZrrQJdI/dMJKaBxFEzOMo14m23aJq+AUA/d8aXLFS6g5am9uvK&#10;FTZYmrlS0pC5i3UV7O/y7Rhf+nPtNjESvGcABK9ncRiFsfFJIFpNW8xDG24/ow+P8GxMjD+I4dPC&#10;nycUSMPjZewJY5ht+Yid4NP8CnzTjJzqk4PBzN97av0j+p/CfCMN7NeGzv8A6Y8R8dm0z1ajLIS6&#10;vmN4R4YmanG+ITlmf4n4lRSrFr/NhtH/AOLPwDGJOKxqOJ7UTZWbgST5cNV8SmzC9uVo9mcFNAKM&#10;R4ohBCg40JH5CJOCkS0pSiUJa6Q1bBolI8Ml4hXhfimG42EnJlqmomKdlJJ2Z+d4xeI8bkFE6ZK+&#10;5+94oc6t37+seKYHHyET5E7CKBQsPtA+xeHSZUxE4zETU4dlJBO5hcnFSJU5KjUomWPnEyf4PTg8&#10;WVmY8k08QqL3T5f1j7N4xg1olLWUYfGJSTh57X12LbHrr/bRJn1f4YoT7qswuR6fWMMigKBlVFQR&#10;S8LEuQK0pJy9tSYmYechaQmdQmYleVPVoB45lhsoNivtBp9XU5PeAFTJbbDdL7QFJkCYqljdh8o8&#10;RlmXLkrVJWoq3drfI6P/AGpWAwgeZNOuyBuYTjsPMabKpM1a3rmEag7Wc2gLTMSubKT7i8yubD0g&#10;ylBk9r9zAlTJyQivz6rTbeJnBnPKQqmbM9xNveg+A+EzFKlyZh/rDEILSpyvgT+Z/kf5fD4nCInJ&#10;VhpgncZAUAgJN7i99Lc4l4DxCatM5glBU4B0Bc/xhE2TOcNm3EBmO94IqAozLGj7QZKJmdZfS3ze&#10;FJmYzj402Tg0JC1et/rCp88gCsqlyk+SU+w+X9lihajLCWKfKH1fuwiVUilVPbWCyLtdRuT1hKjc&#10;82sqAUyhz0YDo0FRSpIrdVsscNSVilbas8EIrS9r5kn1hIAJFXmF252j/BsCzedQtAWRmQghN2CN&#10;u0DgKeY1M8VFVLM35nT++7xKxLyikh0oMrjEvo72DWiRxplRQilbOgf6YIzn3r3b/mKUywgLyuE5&#10;uesZN0vWz/WAFy/u9X8xnQFpRRtZ0v3hLJqa94WqmlOwFqj31+UJCZbmrdH6QnKUF3LOCrvFBlh1&#10;KqKQXEyF4rCSnQ5M5CLkHcgfmB/Y9f8AJSp0sBSVGgr/APS+esJbMkrpZCeuYqMbS3NKDVQoRLTU&#10;ANO37XeCkpc/hy1dkwha0yk05CbqUf3oyzFzM9aavInpAnAlafI5TQlH7MVTpyqT5VJQA36wl5p4&#10;K0kplkZlEfFB4yZVBegU0tFKU0AiorLlD/lAlKmBdVwsLomoKe2sI+0qloAZWlSh8PWKJstN3zr9&#10;8fhJiYZJujKzVP8AsqeFSZk4BdANC7rVT+F4lkpCR76gjy/tJjgyMgmXWpaKgps2U6wpbhM9WWWf&#10;KNc3aqFpQmemhFMwNxZCVRxpBK8RxGnyAaSkc6d4UgyJUol01Vfep6xhpinFjLm0vn5RJ88pch1f&#10;f8QJbQmEGph5dKkq+UL+9TJTLT95RlUnqk6xLqmS5ylJaTnuadzaMJwpfEUv7qeqWKihnL1P2gu6&#10;Jhy1pXsk79YZNYnIFy4D9kwpC6pSTdVVn6x50ENU67qV+zBH+J76kLakwmXVQpSeqR+88Ve/5BSL&#10;DtCQqhdWY5mKiY4ZYr/CgAJhCw5UebhSoCqKvu2VVYGBPCkUTP8AEQ1RN+cS5ksqzW0/xIUZiQlW&#10;16aT2hJWlIUNXTl79YUoJ4clqDSipQ7JhJK3FVBVoFQooqWClk1HLLESpflqO+h7QXGRrrDHtAOy&#10;NqfN6wKE5aallyYGwp5PHESgzD5cjqA6GGUFV+agb9CYCmKV8OsIqcBzdjAIImfhVs+0O2tmGg/S&#10;ENbkDqqACAeet+0JIljnku/ePeS5ZrhrwPzdiYSFZaso90JhKXrT0Nh0ESgLFebM6jADrbQu7loZ&#10;aqBy5mCsoJ2ClamKynIzNuTzqhRUjS6S7v6wQQQ2aMyTflvBSKX2cmod4YoL6FbgjWAQznfUiMxU&#10;laV3QzV9YApUi2/lgke6Lp0qiWtbpW2ri3aKWqIVZ0uRCSRm7/lFDEB7PZvWEsEg89QYSZY+8G2r&#10;QQHTnqUnR4JOdP0hKTLVT58hZKeVoBakaZ3IPYQkIWttEXhImzV0rFOZdldoSnNZVTm6x6xIlqBq&#10;JfKpz0hK1KUVb2Kj2eAOGrT0hLkJzZdCQ99Yq/xUPXZypRO8VWS+UbqL2Lxxg6uGpxw9QxeBhjNA&#10;Ohl6F4CVeVR81yL9YR9twsnE8M1IrSFKT2hWGw0iXLDulrEdIK5v3aimoofzftRPWJjSZKlS0JKr&#10;qbUw9Rmbu8Pru4KiIVlSE6v/AIhT1hxWcz3dMV8Rz1Tl9IqSmo7qs4eMAETKVKxSEo1KUBw7CJcv&#10;WhAR8g0eyfj6DPl4iZOODStFkApSpbvsQwjjYqYZs2kIrUACQOcYSRLmcFc3EISibXwzLL2v+UYc&#10;H/uFcJPv5RtmhEqUFkrXRMoUSJbfCN4m+Jz587C+E4WaEIV7+KULsn9TExMtZRMoNB67PHjMrxBC&#10;sIcGs4QoWukztClYT84F1CjKcxZXKFOx35C9oulYS9KmVrBdCj7vnd25QVAKUrblc6mFTCh9nUxN&#10;7PBUtpoG6sgEc0C+YvT6wZq6UmWKs1gW6wr/AOVPZ5sKpb/bMepUrD0nen9f4wrEid4ViQQVHDVD&#10;vlDa6gP9Y/q/269m53gk1bpTicRLUuVNc/8AjmC2xPQawnEYTET0StGPmVCVkGZMTeqYawW3O30h&#10;CUy+EnVNDJEGggq6sSn9mHY/aFv57A6bQtM7DSQpUsSyhf3aSx1TGEGAwXicr2zxOL4s7FGdV4VK&#10;k/BQ/wBREtWKxk6ehCQbgzDTuxctCZeHNEoEASkl0hrl1a31MKAYqWWUgkU2DvBrRTmASpCiXPSB&#10;KJSlKs6FCyhuwV32hC5gmJSm50UF+kcVY4a0Kyq82vP5RMnykfezFIMydXSZzOz9oZbJNLq0ZfSJ&#10;aJaFCSvIoOAEkXdJhws1hdSWPFKai11fK+0TZBqROXNCJqitJxKr2WmnWrlHgeN8QwE6VheB9xiD&#10;hyikFmAV16xKmpMwIULTcQ85VdwTTs+lokIyp4pqRJLldW5EHCImrROlkGhaSFPu0Kw60hyikqou&#10;UPq/S0TJ/hZn8Xw6bxZeKw0yibIpzJUlQ3DbRhvAf+psqdPRJQJUn2owaOPPU1v+6k68syHL7QjF&#10;+z/tN4N4pJWWH2fHI4obnLLKHqIcXHMXheL9ofH/AAnwaRLDqX4hjpeGP7qSXPYRi/Z7/peucudO&#10;BkYj2rmyjIRJGh+yS1Cp9WWoDWzx9uxS5+Im42fmxWKmmbOxKzqSo3U+5jwrxiWFFXhuPl4ukFlE&#10;IUCoeof5x4Z474VipeKlYnDIM4oVUZUxs6T9YPh3juEE+WDXInJy4jDK5oV+kLl+G4ibNlSl/wDk&#10;U6iGcF4EgvmsukMVDmYTMlShy1pBhAKAEaLsGh7VKvE7C4vBypqVy1AJ8zKIsYxvg+JSQmXMKsKt&#10;rTJZJpv00hur6XhMvCS6JBVSrEr8gbkNzCV43DrxmI0UvETFJRf8It87wmXN8LwMwXJUEAkcmMUH&#10;AJws0BgcP9yo9mbTrEjG4XxHEYmVLAkhGJSm7lKlOR+yGtCJadEJp6wQbghjGFnolrkYdM5dWU8D&#10;EuxSX7P/ADrh8KBiPtK/u+Ch5teh1A20u2kHieG41G8pU24UDqxufnElE6UuWhC6V1G9tXiVKw8k&#10;rNLqKve9Y8VxE+iUcNhlrVxLA5TcHpz/ALKjKlTZgT5qEFVL6PGJxgws5KUpQlK1opDup/zETULl&#10;MFm6yny09erwvEYXEzEJKv8ADrIFoVI8UTxzmZPEImzGYWHrCjhvAp6ppsEYjE8KSPUOYVhETB4V&#10;4esuvCYFRCpn7U3zfzd/8slCAVLVYAax9qx0ud92iuWgESxexvv+XeAjgrlgIat+Ers/6QmZhUfe&#10;J/8ANUxS/LeJnExC51NqVofswgDFYda1aGkMqX3MIqlrBIKmpWpJsTqOUcDDcPAyqrzJbrnztg6j&#10;/wA9YVMnTFzZirqWtVSlev8Aamz6ErmmeJdKrhgAQ/8AqMDJZLOWBbtAf0tS0ABgx5uYLh94pI/2&#10;g4mkTE1VXMKloQzHZJt6xfQepioAvXVlSyTtBTUTnZdGV9WCjEgpCqLi+xLH+Py/vUodq1U6PCzM&#10;kCZK8pnE3TchIo66+sZZRSFfhYD0/SCAnidTmIh3Drtd2T3hBsEFVLp93r6xSMxTZimAG+mX/TAI&#10;90Mw8sb330MWDta/8YGqduhih2zOt9D/AMRlzlGVO1VoKwg1TbTPiRbaF4uRxJktSyqYGfhWuSfz&#10;7/5WQhK0rktxUkOUP+J4mAy65bPbMhRhCalcRTsOGMnzgABJIDUv5jzqgTJiFS5nlyLJSvm0KXnk&#10;ICqVI83Eg8JRl81VN6wiXLK1FP8AirqdSOtMJkKmSQ69dVKHvesTVoHEWg0hJXlVeETFKly5q8vC&#10;SqpKOqrf/DCUolBIBAJbipmduUTJM2WyEj7v7ypUz3ssTJg+7UUAf+qpXodI4ag6mqCVCpbRLlIk&#10;nh08ScqqkA/ss7wVSEJmomf40yaqmd+5uYPFTNScQkqRlqDfivGFl8RMzhGvhiykD4lKeBMIQyj8&#10;bykBiXVCcVLBmEZl8GapLftbb7wlQNKajc2GW7pUw/OEqw81eIlKW81WIUZ6pXPPVAnTSEqMrOL0&#10;Hr3gmWpSUKXdWIenXqXipKlOgugoJpVf3kwuWpKpS5wdbMlNP7Mfdql0JHAKF5lX3vCElatPvFoT&#10;UMvaE0FyrzI8qu+to4hStM7VOf6wmYqdS6dCkuv5xLmPM+JUlK7dDCBKpUVav7piqZUZlNuUAJTc&#10;qzD4v57QgFCqkrqDr0/diwWEpTusn/UITSrgpUvug9usF2mIQyEh6VHvCSQll6JlzXH70EIrQDyC&#10;lBK+8IlHz02NWRXfrD5yfKvNSi3xbwq1RaklWncK5xJl0lKZucl6lCx3hKXUta1U2VkAhSqXSg05&#10;lMVdhFd0ppahTN/qhqze6qnKodFNvU+kEoSVJfXyBECZLU5ppWkKdCeVoSkrIOthrbnCdS62KhZ/&#10;SApNgNlWbnCyhJmbso1QlaaQop0oaBz5g6QkOpKhzV5usCovVrluL84DBStm11jMWEvrSD2G8Spg&#10;mKyXKFAJB52hPDzH3TctfnAZ1vY5XA7mFHh1gZTa8U+UbAloqmWT8zCLpOz+6e0VMFJPoR6xLati&#10;WV+B7xxEtaxexL9IKbzHS+pZDwASgDpv2MJJBZ+evrFaj5i3M2vBIdKOub5mKVXS/IWiqi6coOyo&#10;StQJTo1BKj6wkpSVmizlqIP3YKdOzHUQtaLV3UUi14fzN7uhEKUFTFZvLq27RLqCild0opa/OFzA&#10;lYUdS7P6bwBPCSlBZzlq7wjjrWgjy0m47wtGHmcZS0s7PTEubMKlzZk4ltUoe1hANHEVp58yb6vC&#10;lm7WYvDioBXO8HiE6shLMJcJ0XUPfIaEo0IDKpVp1j7RKmzuHVUyElzAkYnFDDz0JumdMunrzhaB&#10;Plzgr39SO0faMViZUpFFTGZmVC8B4Oub96oy1YjVAG5BiozTNV5yoi99oyX3ven0hXL1Dx5SQHDE&#10;spPeKU+VV2+Hr/vBVsgsp2CVekFMoE6rWdE9o8K8XnZZSJyUzHzJGjECMJ4hhlpmSMXITPlrTcXD&#10;wfDfHvD5HiGEJrSiclzLVzSYwsv2Z8EE4oUZmFXhUiVSg+YE6c7f7QfCPGJ2J8PkeCS/tuMloy4k&#10;rlnIj/2/SMb4l7Kz8ROVhgFYnD4r76YEj3kq/TrHiafGZtdAeXJmSjKEptQnrCMHgZPCw2HRlQgO&#10;o7n1MScRMkqw6pya+CvzoDln9G+cYCfhXlrx/hwXOpRUiwrAPLUsYlM4/D/GAQp1O+bzQCC/XYQF&#10;IAq967i8Cg59CwdIgpKZiio68u8JI0elVzeFr4opGYpUXMYnHeLNI8B8InupKrHEKSX0PUfrCvCP&#10;ZvDSgvBoCQmTJeUGG5GphWKmyVqX5kS5YM6WQdHS0T/B/aDBYWdizIpXLXLbE4VRHnl7htxHivsR&#10;irp8ImqGFVMUa8RJUcjfsiz7wFBKwDf/AJg8QkDypBSSi+zwldRQdMuZ9LAwg3YKy57h7N6xLllF&#10;a1LAJ94BR1MEBylCaU1E0ltSDDCXLVKX/wCmXftvCi4CVZbA5D0ipWQyh6KhJ4xI1UzBI5MYlgy1&#10;LAKlVOFFGrCr9IkqFdaxSpExhTe8GTaapBdVJpDdDB4VSE1laazxQl7m/wCkDiUAA1WdRW34YakS&#10;0Ju1JDxXMmNLnKZFg6eRHfnGGmBCVHBTkzGKSmYaTVSVdY8B9j8P7ML8P4UuTOmeI4mVRLPCA/8A&#10;pcdWDkc9YmS+HLpEzh8RWVK3uyuZvaFmehQMxfEmgl0rPlGb0EPww8tdaDQCZrbg9ITNQhKZk13d&#10;BWpNVrhJLa6xjMd4hPnSvE+AucmZxSmUlxd+97RjEYKYMRIkYhUsEIVUGuOfb0h5KJlcouFynStJ&#10;1DbwJf8AXftBJfKlH9ZYhD9hVBxOOViZ01d1TcXOMyepudReJF5pXPzlSEfdShyLtftbvvh3roRi&#10;Bh5YCCg5TZ7aW1hU2TVOUrVLgplpH4vnBmez+PfATV1YvwjFfe4HEc7e6eo56RI4vgkzBYya8uYc&#10;OSuSCmxIU31+kcaeiYyrkqYs8FIzv8XuwDWAlVwdhDkVU6/7QnhzZiWPoOZgDMpcyyih/nCMfP8A&#10;C0YrEyE1JmcP70tc5tbsLG0S8OrwvDSTJPBEudhEoIDc9YloThZCOEWSUy6SYOQgfRMAKpBOlWqo&#10;qqT+qvWJbuAuYNrf04jDT8JLnYyTLKpJUnMtrgP01ETUfYOF4hJmlClTMyt2Lm/8IRLmyfti1EIC&#10;BnKBpeEeOzpRwmGI4smStISo+n8YRwZYTLTtqfn1jHYPFTCJ3iYOCw0gar4guT2D/L+lEtAqWtVC&#10;E7kmwhOO8aQk1Jy4MgLCXbzdf4wJeGwaZElFg0kJqvAJw6EIWp9GbZyIrRSu2mhMKm4SXfzU3KU8&#10;22g4clKsRInErKVV0Psrrd+n+YGKIaWk0ylPd3zMPp6wiaUzAopqz2UrbR4YyqQC/VnjyhvMmxJP&#10;YwFqQClqWs9+sFSJIBUGzi3X+bQhSZVl5c44iupjiySKVTaFyxolxan5H5/25uGISFGaJpOynYBz&#10;0YwklSSRm088JU96mf02jN89TGpbXlDwUK/OKtittxC6j7zJB1iszMgLNqPWK0BLLVRrSk732+cZ&#10;qwpMvMmYAFJud/y/u9f6PtE0ThMGaTw1U8P9rvexgTCoSl6Ur86j1PSMpfh2rDEXgF6yP5uPyMEM&#10;SF2O5+cIAC3Zyxd+8CxBWW5wbg7cjAqqZJeAfMjrYxVTk0G7Rfy6trDJFXcxmBLFtHqeCry1Fu/p&#10;GIlfZxOCg9Hkrvd+0ZQeEvS9QQdWf+PL/KFAXMVslZNQMJvOAJb41HvAWKOKFMmq9P7sOl3N1VOn&#10;5Quylp8yRFSxcjy7E9TrDaHXz2+cKJVLKkqaqhkf7wKAl1HM2ZRHMKMJSpY4uIJCEqQamTuNYqmP&#10;NVLzAoFL/tdYSpQUJa8orNSlHlaOEszAKLAIf/S0UKBlkqyLFgR+J4JE+WlflCmqTFSZ6h7oN3Sf&#10;WKp81WRP3uXLMV+G8S6P8NCwocRJqR0VE9a5YTQi8wCmUvXKneP+6lJVL/wyHBVMHvRPMhfDQpNK&#10;JEhqUBPlqeFCasIVSFfeperXywpP2uZWP8aXLmUpR8HeBMnHEiSk8NIWqy91bxVRMnYSZOql8ZdS&#10;pRR+JolkqShzTZT8XrTCpk2lSTmQlKCpSudUI43EliUKxw3Txf3t4XMlJUtKb01m2+8ImyxMSpK3&#10;IX70IomDiUNdJpXVeJK10pEmz0afswpaWmCcHlNNOWHmhko0FdKn7xVSonS/nV+9EtbKFdmKsyPn&#10;BQEjzeaJQWUEvlayhANihKqmKtb6w7GtZ8yHywhuKjhJbV6v9oly1qVStdVdOsEZgXCkVg8+cKMy&#10;WtaqTTw3J7mJS5ZCgD97ZnhVmaw594E0TJyt2sXvFfmFOkIWoDL6AQmxKSWf4odDJbXZUVAlVWVZ&#10;/wBoIVcqTrqRFF6lXCl3eGSzG1+Y1vrAllKjTfdorSKFANYMF94FdgrlAaXbW/mHeE7FB0NlCBSl&#10;Aysd4NvKWbVPoYBOXMzc7wKCpR8pP6QEHIB72vyhISTQOeioNNiLM2Xs8S5lzMqZhYmAPh1Bqywf&#10;eKLa3HeBqw9Hg+4nSkNeFhJLgaKGkZSQprvlHpFJZ9x/GGfW+l1X1gBScugU7u20EsLipRdyOhgO&#10;kEVZmLAcoKm89kjUWhVkkb1aCAuUEDY0m0OlRYXITZu0JFRmJ8xC9O8SmKn0SlF0zO8FBStz5raR&#10;LWlKnOU1nTq0JImOvomJvEVTmZVIsOsJoIUfJe0K4yQ6LBbhhH3UpKb0oJNZU27wioKFYZatCO0A&#10;pqqZmVoebdYQnMlZvU9VcV6X3e8KmLqdFqdCrWKPeN2DOO8VkzCVWY5ie8JWh0TNVqQ7G8JbxCem&#10;nKE1uFfu9I/7jFYiffVbkC+gGkMRme+/zg0n7sBjpUfSHsE7uBe2phJqquzo1MJNdwvmxHX/AGih&#10;KirZwGJa8IXh8Iump3KWBvqTFQkTKvfNBT9YUgyyrEIzICWOl7mP/kzxucjDYvDXwYmrD390q0uB&#10;bsf6DhZ6ly71ImIuU+kI9svZrweZ4xhvEj9nxiPDcKVKnAn/AMrB/n6R/V/hfsdjfCRj5YRip/jH&#10;/bISN6TGK9p/FvFcHRPTQPDcCpa09HcAb9Yc/wC0YyQjGSsZ4lIqlysLLmA1qGj7/KMf7XeNzhxs&#10;QtsJKEkU4ZIJFKXvsDaLZv2WYw9rJYWLmDUn1iWL8qrMe8ZkWqpcdNDClMQfxamDn8uuwMYqbLDk&#10;SlEUliGfUx4R4orxHH4fHeLJOMTMw03hIGzKDXdi8TvZ7H+xmJxJwWLmYHE47DT5fG+6WqUpSBVq&#10;aSbka7R/XPshjftMiUKfEFY3BFGLw5OstaTf5WbnrHgvivstL8LwmAxJ43iOLXj86JaRmqwzE3ew&#10;JEex/ttI+x8eZjP6lxNL4fEz1kBSN7hkq3t83S6CARnJSQo258oCU1JbIAlQ35QaypEyWXzJZ+xh&#10;E9cxCJSRnWb0domTJmJz8PIUoM4r5MU2fvBTxlIzO04FDjvp6RJmSJiOHTVYhT/sqg0BVs9vNePM&#10;pISaSzEra4CoDmlIVWVpAs9rmBKk2ZLKZlSjyYwQxX2It19ImBYKbZFIDKTfdUMCoTRbKmod/wBY&#10;qExaJ0tbMbBY3L+sBpgqWt7CoqYRNmKCTMkprQF10rIGyYTK8WnE+HeCyv628QSSTNxBSoCXL7OL&#10;9o8c9gPFf+nUmX7NYPw4K8K9o+BKOHnlSTSJczULSQHbnrHifg+GXVIwPis/DSqluUiTOUgUqPNg&#10;/OEIVJJNfDWeJVw1AOHbt+UGYusKmHKqWgmUarX+cMs00JcVgMtttYlYXCzD98GmpQ7FIt+oj7oU&#10;qWWn0y6VKc2qPrEvyKmIFCh9YQJctIWbBcxBSVdj0iZMRLlomoRw/tH+KlfQjWCqbwyul2RkS25/&#10;PWOKpUwcKYa0sUoNQZy9vlCD56phRKQiRWtDhw/0hUxWkxVZKE0uHuweMN4qJTiagCTxBUrm7/zr&#10;EzDKl0ZCEFGsTvB50wVSp6qU6TSDoDBSuYQsWpSSUD1hlKrTpyAfkqCqXMLE883aKcQgqJToT5OU&#10;FLSqdCCkF+8VYTBy5c+jMqWgIhSpktfCRd9h2McNCmHlvceph6m7l26wBLxFQQrTWqJE0E8SUabJ&#10;Y2OsBYP38rJOR73f1/p+04mSqTiD/iTcOyDN51fxhJwvhspU1Jq40/76Z/CFBTAU25CFJlKH3GZc&#10;zTh0i5idg8PivtOA8GWrDhaD9zMmuy2H4dPn/SvxCbhjOUVcOShQy02NQ/naJa56VUgZHsUtyEBB&#10;CX50a83hLSyfe7QrhzFJUPQJgBE6Yg3UoIclW11fpE9a6ijGTVT6yD51ElQ+v+XRLQKlrXQhO5J0&#10;iQcRLTxKBXlZyGf5wgS5Tr+JQdQ53gvrqA1Q7vAZClpF6gDaCN6nuLiK1JKiRSCde0M3vbj5XjgS&#10;E1n/ABpjkJUQljf+0pkqVSHUQCae8cSUCJTBMyY7JdxSPVzEquYKqGVvtFTAv8WmupgOpmLxlU4O&#10;t2hIdj31gEnr0j1ewbtB4nul3u57mBI4R4fmWVk0qtZi8ThWpEwPMZAdC2uAIViFJKSoAEVVadf7&#10;nf8ApK1IegUUlAVc9dmgyptRT50qsAH6wtIUSptSAB0YxUETFL8yxoe5MMwTdlMGbuYSQbDS1P0i&#10;3YPlHJo0ZrKvfpH8vBKkkciRq8G1SdX+GBl0gteoOxuRDNqObfX9IIZXMlAJf0hU27+VQse0IHEC&#10;K9HtVATOlUJJaZYPowIGjxOkkHIspTVqobf5P/ulUoN0qQshQHaEokKGfMlaZbiZ/wDRRWP8QXWN&#10;Uj+EUpAMw5bl1JjPUaMvJP8AvGgTTfor/eClAKqu4KPWGQoENUy3UFX3VFYCKyXtoD3eE4ldE06J&#10;QPdigMi76v6mEkS3LsVIUWl9WisTkTZvlXw1Fk/tD9I++8ul0HKfwwiXS76FWXy/WF8DDtZgu6jJ&#10;68oeZNUsvxV1pqWfWEAqUeKrkQ/7N4QkS08FrqCKkIv7yRFSpdYWHQQaZR7JiSkmhU0eQS/IP2oC&#10;p6hiS9KM2ZN7ROXiEpqp4eua5+KCkLE2RXnExH/0vV+Ia/7wuXLvQbMstMiXMoWpa8uuVB3aBejE&#10;KXpXlKfebrFcjEeZ1LXNlE35C8VomJNHulSeFN6QAqXm886lV0GJc1E+amWq4TYSkfuwsKYo1JQM&#10;l4MpEkyuFkBOihAKkqSAaijUGHSmYXGW7EdWiWQupTZnPl7QFBaiU5VqC34l7QKB0SFG6Kt4Nqmy&#10;+alMIllKXB4hcE/SKK0oQrPWkUqPSJSVLVMlOVFerd4roPEf4D+Ri0vMtP33xIgJFbtfh2R20iTw&#10;7L8s5AzI6Xg0KCZqE0KQbSjfbaEouh7UqIYdYpWQw0NyTASczmt1BlQUEOX91/8A4oAmAddwr1hL&#10;gUoDfCYVMSVTE/teZ4NVvu2ekUDtCmUAmmk1XJblDFXn+FD0wATVUdoBAU5tq9MKpGZKnbzBXrAV&#10;TnPoBFBH7W6fSFEyyU6cjD1Ejyr2IiWnhqKdSoqy/OOKCspOV6ostj8L+aEKpHFl32PeEpsXN1GM&#10;i6QhbH8XcQcyFF6bWSm8BLoQmqolG/rFw1vOpDAxUhltmFOqXe5hCmJD59YNkpe6ak3PpHEmIV1t&#10;r1gka+4LMe0S0+VSs2wgvfN/PSEG7FVWV3HrpASkdNCyu/8ACDxKnX/hy1b84QqWo0r89epgJQQS&#10;m/mZoCTWqvRetMSkkTFbedgltXgsdcmunbrGfypNN7KPXlCUSDMSl3y9bRL45KknLezwEcOWvbyC&#10;0KqkorN9A8CpNKvlCFyphKd0t5mvCJc5JlzJeksrpJ9IJ0cXATUzxLUwcB0gF2jiLNKgtgK3CoSA&#10;luagl3+sJVvXr8PzgWCUOwY29YUoKKQfMBYHqYTSCp/Pckwj4Sc1V4FKd28ro7iKdVKVTe5t1/SK&#10;sQmtHmOUwg8OWEGwFg3YxSA4e6CHgzEIWldNQoyv3Ij7b4fNn4HG+GzOJInSpxlqm3CiF89IR4H7&#10;d4WZg5sj7jD+IuZvEpsKz119dYlzvD/EcJi0TQ8vgzgVK/d1/pXjPHfFcH4bIlipSsROZXPy6xM9&#10;kP8ApejEYiZjkGRP8Yw+acQq33LfU/WF+K+JywlOMFaziFqn4xZF3Kjvc6u9ow6/D5NaBUZiSCJs&#10;zS5t6RLl+LYDGYEHK6kVyn6KgGRPRMUDSc2nSHVlTpUDkPaKjYe5yV1izvVUvNZXKKtHL2DPDr0Z&#10;nfW8YxhlRLr5M17fKPY77JOE3hYWZJxW5lzhNWVoPZxHiPtXhVy/EfZrx/xrEYqT9mlzFYnwriqV&#10;OKcRZgMygFaaR7Re3WDwUifhMcy8NIk4hU3xPESMNNKJqhIpIsa/xHkNYne1832j8W8C8N9mJyMH&#10;R4bM+z4zxOYQSZKjpQB5nBJPLWPY/wAB/ryfiMPK8N+3HwysEeHrKiBMUmwqmCWWJ9IShUxRATSK&#10;DQoPq+8I1WEppdLgHv2ifip33iEhwJZFZOlo/wDm/wBssXjvBPY6YtvDPD8ErgY7x0VGpV3CJXul&#10;bOu7MGVH9TYD2U8AE2kcUz/DkeKYyc3/AK2JnVLVqbOWeB4f477E+A+GTceeHhPEcL4cnwidPJsG&#10;xMgIUFftWib7W+xuLxPjvsZJmcXHYOdn8R8EQpVjMYMuTcDiJuPeDXhE4Ogm0xLvSQLgqLfOCUUh&#10;7nfSJZrStPvJctCpt3QslICSJVuUJspp5qWKQ3K8WypUWorYlusEISpMxN8oYHnADJQheYuHPOEr&#10;WhcspP8A40m/Ij9YmTqOHwxaauwNQa/6RgMT7AYdeKxMkN4ymYirw84NR+8E89WNLXccnjx/C+xE&#10;nC4TxzwzDlHjkxaTMxPh6CCJhkhVqtaahrCsdMXMmHjPMWTWuYo5lKJPe784M1M1RnzF2ZH3Km6c&#10;+sIlzH4nlCOKXc6qjh18NDstria1wSqApQKpkpToJQF1jcA79ol0Kl8Mo8k5JRwr6I7xMu02V5wp&#10;gmX0V32hRmFct/IhWiuXz/hEtKVstU0JvJ4tQu4YaesFFAWmWmrcJzWY/lE0zT9x5hwagqSzOK08&#10;/nEgLEzhLDy2ynS7nf1hUlGRAUEJrNLaamPAZZ803D8c2Z3AH6f0faZRn4SWuvgzEOlJJIPa4IPz&#10;iX9rPGkoV97JumYeebW0CYiTMMuZmBRmKAd1biJWFwuIC8Ri1UyEPxFv+cI8V8UWuqb7moURqxjE&#10;rmjhTJEt0qDNbpEvxZ14lOIzJVokcomUpzCWSaBcWhWBxEyiW5UFtcdIS5rGlSTSTyjXyBzUpjBS&#10;peX8Ol4R4hgK1ISM491Y3cRLw03GScB4io0/ZsQsIrOmX+i5gIlKC/2QVGD4h4zjsL4RgJAKpk7G&#10;TuElhcxifZT2CncPwwqVJx/jqQUTcZcgiT0PxctOn9GGw708eeiS/KohP6xh5v2UqFGXkG1ME/Z0&#10;K+F3SEvyEfaF2Wku1VMu97wlFaOXn1vqBHEQgCq1Y96K1WfKunXs0T8ZIllX2KZ9pApakar+lX+X&#10;8KlqFQVibjV7ExK4KP8AEQHqTdMMQAw3D66wCUgBm0+saNsecJxsokh2Nv0ikONnIp+kVBdafcSN&#10;Q2tv1gTkzFS1L8yUAl7WeOfbf+wqfxEIlpUzf4pmc9IQmbMSZKj94lKihEwsNT+YgDCJSUA1J1Kp&#10;W9ol4fELI4bAkuCNNYTNlkKGkBVxv0iklXN/ih1KU7u+n1/SCTn33tD1EJduTwVKqWEK0GqusVGZ&#10;MoAZQuaO0DASVVLV/jEoDsGuf07f3hCQ6U+Z3Sk82UzOHFjCJiVBd6iqep18rn8opSkLG+oNtyYr&#10;TKUwv84Acja1nfnCUkqb4dr2cw1nFoTYttDJcF3g1pU6DrqTF1Firc+a25jyi19fN6xUFBhakZj8&#10;2hnsDfpyvDmk97tzhwKv/T2B/nlH3gsLvYP6fpDgOUrZIu4grUTzpCDbvGFxCVy6qyhTAhanY3/y&#10;apZC2HlKgKFdI4n2eqYTwpZQpqf2gYLuBpp/9FFD/eeauoW5fyYKJwUi1RrObuIRKQkomahazZcK&#10;QSy1WNFgv1hKaVJC8tbVf6VQkzZk1RCaaVs/0jiCWlJ8rgfWHFlpyomaPBK1TJdqbMx9YKJRElZ9&#10;6k+rmBZKljKHBfTW8SE8NRrXSqlORPrAom0ahbLOeElMxSSm/n/+hiSklIf405VdEq0EIVLrWFWV&#10;8MGyEpAYLZ1JPrEpX3qlS3C68tXaOKmUUzFsriLFNfZoCEyq6pjTZ1X5/wD2UAHiCUFZuHohXOGB&#10;4nFuqY1K26/whKVzyyH4SGVLc81J3gomgqWhPMKv71KoRKVJQge8u/Flg/FCJQtmpQUI+7I584mN&#10;cksE6JGt4BmCWFMDQFkhdX4hrD56WdkikdiIRQorcVsjMD0VFS00hVhmB+kBTGWX4fxgd4ReWdql&#10;MhPcRnSfPTlIb5QSSq1g5cxLNys7xaVw1IsJhesQlJITSdayAr6RXZStK5Zv63hMxaiD5WOVJHN4&#10;StLqJTmdTUwakJQavdVp1aA2SksBKy1X1VFRJWn3aEiWX7bxW/ESNUHzmEkl0+UbgQhAqb+dIDJr&#10;ILG10d4oWiwPLLCM4WKqcgamqBqkpzXLpD7QhJqabYMKm/SFSkh0Asoq8vodYTLTNSQ+YhTtCQgu&#10;U3LwFBRy2Vf+MOssKWZKsg7wRUFtu1+0VhzZympiIL67JG8UnMPIaU29Yzyn/EdDDFFzlSScie0c&#10;ROmgzX1vCOGmWvnkYD1hI4aUgW1urmYtYLtk80SwlVPveUirqY4SgX95lOlRgpUFavtaK1AppBT3&#10;HP6QOGsqOtSnAiiutdWqv8MAXgZSQpNOmUw5SFj3afMmAsaeUjzEN1hKVuDpYi/V4CF0leuUgxwg&#10;oFKc6s2aAEqNEq9gVK7QXNPwKXlqgFa0qs4KszvpCUqFRFsvuwEu1K+WsOlBAd9bHvATwspVRluR&#10;1N2hCjUvqreEpZF708oACRZWvOBWki7C+aBR5fNzPrBTMTZXw3I10MDEoQBMCW5lQ5iBUFJpVQd1&#10;Hv8Awi68xtlvS1/LCUuRZn3X6xSpqtWY8tXgMApKizXAT1ikkTUi492mNbRxHu7c1GBsAWW964Z8&#10;tTPo/KBJQCX97zpTAmzh90jMLMT3hWHw89KZkqypb6RXMnVB3N3ECbIlGfLIYtcHpCccMP8AZ50s&#10;FSyzi8JM1IJULimJU72a9ocb4eqWciBMrlTCNApJLN2aEypmKweOoTnVMkuFdo4ciZgMCpZauQik&#10;lJ10aMPgvF/HMdjZOMWJqwXWiW2rjS12JiXPVhEv552JmXXM7EwrCyJUsKk2DKF+p3gz5o4gqc3p&#10;EDA4jAySpaPOEuR33iZ434ClM/wxeI487Do80urUpiXUlUuzJq1HeKbv7lX1ilZcksTFN2r6lKu0&#10;UhJ8z0kVP6wJRNRJqqo0ANxGL8J8Xk4nE+wfic/i4vhSzNmeDzln/Gl9NXTvVzaFTfC8f4d494R4&#10;jhqZv2eamehSJg0WnVJ6KvHiHsvgvar2gHsviZ0xeB8IlcCUrwyXOUVTJCMQUKmUEqVuNYmeDeDp&#10;wavEqlzcJ7N+GT/tePxWIU5VNxa3JS5GZUwvyjGe3ftYqvxLxicZkmSX4eDlhkoQhPu0iwHI83hi&#10;l67a3PqYDgcNIyXP1VHsz7DokzT4fj8Z/WHivDmFC/s8qpU0qL8km/NQa4jHewnsDIPg49mEjw6f&#10;OxMn7JSEJAAw6fhHxb/OMCPGVpxmInqZBWXM1fN4wuJX7USsN4rg5/Ewfg+WdMURoJadYxf/AE+9&#10;tUyvtGLkzMLImYuaiUnGhQKVYdSXGZQNmjxr2NXMSrw2ar+svB5hmElWGnOZXM1AApL/APpmAEpV&#10;n0IT5esJexVMoqKdGDt6wZiEJSEeatye2u8MWSmYQJaGqoPfX5xME1mKmlpK6jNte3SKq3K9bVA9&#10;BHGSJoSg7syekS505BcKZuVVnBFrdYxOJXiSqQJXCVJKRUSdCz/SPEJvjeFxGJ8F8awycLiJ+EQF&#10;4rAlKqgsJ94HcA7R414f7CeGT/EvG/aHBqwmI8SxHhY8Mw0moBNU4qHEmkAlhpbzCJnFUU1tf3S2&#10;tm68xAEidKQpKgqmwExJL3Po0S1TATqiWtaKgebK+bQZWE8OmTxwyLzFqmB9VK/3iifKroLgVKQp&#10;J/3iXMoVxFCuhBUoJexHpCJlhTkW6SJijsD9YCkpZy1KS/8A7/03jhnDqKiaFLKaFp2u9rwlMvhA&#10;S1lM2XUQz6XhFUtQVuHC0qvbWEuFS0YZbpSaUyluNm9fUQZ01IaaEqO6Q1mO+3SPZ/FYWYhfBwow&#10;8xKS5lkXvvvvy/oIn4dH9Z4FJm4XEJR98pr0vr2hMvxbFzFjweYUTcJOYLxNBtVuezxMwc3wHBS8&#10;NJTw0KRJHHm91RgU+CeHSBLxc7y8PizpQcVUxhMBIQESsNKEsAadYwMqdiESsZ4xi0+H4aUVpSZp&#10;UWsD3PyjwTCoDNgkrV1f+R/RgsbJlzZWGXiOMialB4EzdL/l33iXg5UjEz8QosFYaWVSbXSCNBu7&#10;x95InShqpwXXUHP8IAxy5hV5iHcpgJw5qlpLlK3KjHg/2aeuQuSmZNSJU4oXLW6M6OzajQwjCL8T&#10;T49gUCmXI8VHEmS9GCZnpu8JXi/ZrCvouXKxLpX+9/tE2X4H4F4L4TMX5cSurGTP9Mcb2o8fx3iY&#10;CiuXhlr4eDlPfLKTlts9+v8AY8Dw5AIm40JY6aE/pGElIR/4k9AdN4TVKBULsdBGLXgg09Ep6Td+&#10;38Im4HxCaozJc2hLoZYc7HWFTpLzF8PJWHIsLwkzA+yn2jxQEW+yLVxR7rjcf5fD4zESl8CRZKqC&#10;xUuwIPz+cShLHkkgXsYpsANt+8FIcD84cEj0YPHDXSemoHWCSpKg9Vi1XrC6UkBCqUBmbc3idiCk&#10;zAm5l8Sj19OW/wDYlYmYAsLSFIt5H1/ODLkSmH/3vmbwQqS+6SxAHOFUUVKXS1JILdY4kl0pQqrm&#10;Fv6wmTPWuWpA83ul9or4qSdLEXfeK0zFTA7ZbfWCErc6dRFJURqCp7DvBQFVlRZAGh7GDicdMOGw&#10;6LKWtbO+lom4HwaaZhemdiGIlW2EKmKLrmKrUfiJuf7l0ylBLs6wwLwVEyqvdQC6jzfl6wBOwkxK&#10;UVEzJiGlFrXe3OJoSS8yZVLl0oS2mlP/ADEogFS/hVt3/SKqGDs5Q5PR4yhVXctBy9t4TalQVvoY&#10;WVAFWlrwlbMBrYiC/ulyRZu4iz/vBvlGv/uDQlABCjY57HrygDUdG+sFvzjYAf8AuhNulf8ANo82&#10;i9dVnm8DhgUe+SNHgy0Byg1HUBXaDPmYZc4ILCXQ5R3iYmpKr+4KUB7kAdHPy/yQ4dWYNy/PaEmW&#10;myEZpbhRURumKsyytVR2o/jAQolQTdXwqiVkK5qVZUtZPd42Vwfcak/IQiaguJueguPWErlqJV+Z&#10;hqlJmHNV5m/ehPEWkHT9r5wlQCXmEVq0bu8KAXLbzE3BV0DxU0uVlu1lRxaeINPN5f0hQALVvR76&#10;IQR5dEqVYJP4olCYKgv3qfu1kRRO4aipbpDO3LeFSiT93msGYc4rW5C8tPuzD+UAPLRMWhyiuyu8&#10;CYquWOhCiv1jjTKpQUsf+SzvClKrpmJoA/xQfSEIlEBQyiX7pH7WsNw0oUmypjZVfWAeAkoQkp4r&#10;gqJhJmmkzr1Gyh+1CZyV8YoyooUU0/u/rDLQ6nqYkMesIUNJWZmyxKUklRWpsirw6ZYRMdnX3jhT&#10;XST5piMrfvQBaak/d5nC0daoQSwCCAdc3aFVHhqqcBeYqjhrImMt7JsiJqikmjylKWPaJdNSC2hV&#10;dJ/KCpcuXMZOai6usKpq4ay6JSk2A/aiWibLWAbmg69ISWKcN5TJSjMm+r7xkHDl7zUy6qv2jEyh&#10;iUF7qZUfdqBazpUEtVtCZopJFhYB44lCxWa1oU5MJmUUpPr8jAKF8L3WoqqbrApcLJeoj8hAKgp1&#10;3ZWqYWfOwpTSHCuphjmSPPuEvCWKeC9NelO9xEopJQFWWSlyYTVURzCaYQoVXVmdFVXrAMvzOxS8&#10;OXPPVolkoqLtbRMZWtrzMcW5oNVISXVCC4TcEAnXpCgwuX5v6xZJpXkNcLDKYaE3+UTgHUqurpL6&#10;wqWwJ1KiqturdYJmTCJgy0QFs48ltB2hJSTV8XmeClVrN5Wb0iuqpP8AhvQWG7wCBUy2ZamI6w4N&#10;IVZOjmP8RtnNj2gTRTzLXIgqdsp93zW2gXXLFLZspIhLKVlzVOWVUIekUKswDn5GEGshelKEOPWE&#10;EpU4BqTc19frCVkLSAKeg7fxgsSPxtCTUdX/AGueaMyQqv7x/i6wEoCUtmgTVk/iD3EKlo0SpnF9&#10;7PAWTpyyvACsu3brFSdOmsIoSQunTVoKgRlzeQ0+nWHUCaksbFttmhPFaUlGlLN0eCoUKKhT+NUM&#10;VEKT+LMXOjPASodQ9yHimlvezO8JWL+9ayjCCWT+HUmFypKJi3zUhLkesLw+MSqhS8iFpYI5/lC5&#10;ErLlZNXazmPHfCp8tOGThccaJExBC5qPdc/zpFWKwuMwyKQJZmYchM0m7pX6xhfEJksplzA7mwLw&#10;ccUsurhsHTc2iXqSq+eyS8GqXxlvSUIGvaLgMsstKrqioOpKMqhq3aJuPxIRMTU8tZSAkD4U9o+z&#10;+BoFKQ2RDPEhWPkrUhatamjg4GuXWWQDdKquR9YKp6lyyF51JXWU3uTCpJWmdNmSChRF2LaxivDJ&#10;gmfZlrXPkVXlIc3B78oTUxUq/IXvDgaG231hwWpQ0JSCVlvMNfn05QpNkrJ97zq7GCnFSpMzIyq0&#10;Pp1jjezfjPinhC1HOcHip2GSpjYuCFb84VgcR7d+P8CulMr+spya9yfO8fbPEV4nGY7jcWZOnrOZ&#10;W5vrzvvvCUSxTZl87MBCiEslCm1d+cFYTSCMurDqRC0Twpasb4Li8HK97hnhyZoPylq/1R7A+P4j&#10;FeP4Hwef4b4n4bi8T4BijgpqcQlMteG4itFuVKZJZgkkHn9pwPtDivFJC1VTsD48s+LSJj2NKlkq&#10;Qbe4R2Mew3i6OPJwvjxX4l44RgEScQgsGly5+yS6mNtBrvIXiE+0cv2zkTZ0zA+zvtYs+I4KfiZb&#10;zFT5c24UQkFaUqayXa0eDz5eKeZifZvCTp0uu+HKJ2KQB6hILdTzhBram9hSR3ipQAoTVq3EeztH&#10;CaqzgkO/rEoAUl+L5q+kVTKvvMyEtckfhgUUzlqXVmspELKqnQqoo81babv84ViVig6sQ4DchE7B&#10;+G8eT4eFpOMxZBVh5KX0HNW579ol47xfw3DeN41CEGZP8YSMXIrTuiUu3WPsPiHsv7NTUPT954PK&#10;lI6Zkh4meK/9NZ0vwPxOlU1HhszEqxPguPOyUqLmVowptfSMT7PePSVSMR4TOVgsThJqM0lQ30cu&#10;CPQxI8KUmaMGpfGMnDoqCQCEgVdQT3aOCvA4WXPorWrESwqbWQNXidhcR4Z4eucpCuDiUI4WIkKL&#10;hJSoaa6iMX4BiFLOGlza5E0uqtCrO/MbgdIQgIOfO6EiUFcgYo4SPLUVUEsAB5h+scRCFBKF0VTP&#10;/KQSO+2o6RNRMQy9arpTzywlCKTLF1ZXIt+sVzPKQxltTw2sx/SEYiS6Uy0Uy8OkV/M9Wv1jEezH&#10;j2KMnwPxVf3ImC2FnOQfm/5xLnyFpmyZqK5cxBdKwdD/AEK9oPDijAeIT7Y1FL4fFPuRsebaxx8b&#10;j8Qq7mThlUpV+8f4QidhPD5EuehNAxFNU7l5omz8TOlyxKQZhqVo14wKsOt/BPZjGpl4dSfJPWla&#10;VTFt0pp9DHgeNwxSZczw+X5VVUkBtf6MV4bjMNKnTxKUcKZiAq7HL6x/U6PDDgvEJU8ozopVrdrd&#10;YlpVhuMqcKVHh1FUTMXIRLQsuql6VQKtLpXzDXuY8Kn4eWBKTh1yZiw+ZeQn5sf6H20ipjS9NW3P&#10;X+z4PjHp4GPlkn4XLH8zGCxCClX3KbguTYG/9BBAINiDcGE+PzkKRMkqr4ADyjH2LAoRKlo+78mv&#10;rBCm8z80mMXhplYm49CsJJzEEVhgR2f6f5aXNsJSZmV/fIO8AlISmWp0CUSaqi7xLllREwC4+L1h&#10;IGhzM1RMNlSesOFD0grUTU7u+n8vBOdWfVLGCA+r1aEQMCU1zJs0qE3dKQQ/z/j/AEyZUmUZpMwV&#10;BnTrer6wkzZdamBqIanTTtAEtCiwaY4/LtANm5u7ekLTLRYfeV6PtFNDn36hSR2P6xd6k3as35Rk&#10;XMVIR5RuPWFS8TKTMKACvOQUeukBS8QkKmfGcqWFw8MnE4h+IT91hFN8z+kFPh2DXNv/AI+KVw+x&#10;CdfyhS/EMfOWhf8A4ELKJH+n+P8Ab6/nCF/Z58ySV0lctPPrEpSpiqndSRnSrSxj7UJKVny8O7dx&#10;/PrCXQyn0QmybaGKWClKvSXBbtCTOpmKGkug5XJYmDTLuvNzeEsNxrp6QkpScnm+JXOMvlCsxOvr&#10;BIBF9zYwo7vFwT1a8NfV9wTBZw6td4JBa/wvV6xU6htp+sCkqtnudYNm5vt2ioetZF35Q3rrYdIz&#10;GydtdesBgUub3cQSkJJd5jX+kBSXTL/Z17QUGVQiqquqkK7mFcFJT78x1goW5sUb83/yQSHGV6K6&#10;HiSoIVKLFCkvunfvBLzFDUtoloqmAV/DtAUJC1XIsk1Mq7mBMQiupLZ3YQkG9m2UERmUhASmrOpl&#10;L7CEeYvlWtWUpO0NPly1olqeXlqLxQUkpPmtUBDBQEtN6iXUD3hLzJhB6ODFKqhmd6A3zhMxgzNT&#10;sIkymKUpXX92umrv0gXUycvlqR0JipcxVdfmQsJAg7qqstF1Jvvzikol1pGur9IQaaFJSzeWn+MV&#10;qWpNPvs9PfaElQVwHqcZK4+74iKVahYovFeSZV5V1sqV/GASM1WVSEsX6phJVQQ9QYZxtAXOBRMU&#10;Mjml/lB1pSl2l2T/AL/vQlRFSxcZCUp/aMAtwgVUhXNrwQEImHVCkWA/ahNSVKO5So1doCVkihN0&#10;vfsFQk8Q+TyzUMr92E50ygbecBR+cJUuel0e+kEg9Ia7cxaMyRRpnV5Y4tJp3KU1KPrBzKlpWKTf&#10;MoflAoClS/IcwsecJfEFeX/Eoqb1MUCaVuCP932jytL1Xs/WCuoATMvfkYtLKlJspVRSCO8IoqSE&#10;ranRP0i9apNDVpIAT+7EsJFCKvif/wB0aMnT9uA/OrmYqIY6Zy5HaE0+/ZiXI7wKpZC0oasXB7xm&#10;JJ18lhCCmwVorVIhkpSFINJc/pCmCr7U37iK2CntnDKHrBYUH4d4HLUjrDACtfwvCZZcLFsrUl9a&#10;oumoHz9IYKNLvus+hg1GyFaqsT6QpV0t5qlW9IKv8QPlNLE94QQwexq0/nrFVSlOXNJrUmCg0pDu&#10;E+Xu8ZFT6aqAfMgNCFkAbuGcwkoZyOGpnUFdoQFUnq7J6AR7oSkMaS4B6wFNWklg2RQ53hlJZXld&#10;9IpovsvY+kJUQmaop8ijSEjpFRl5DlUOX8vrAplqWimlJ2EIuoqAqVsQ3OEZkAV66jXnAaakiujh&#10;vlvyhU0cQD/DoNge0IY1JUauHo79fpEuhFFQqtcJ7mA9bJuCpw8CTooZHcuXglJ/F0HYwCCSWbt6&#10;xmCuI7jmO8NJcnS0CYUKSDys8PNK5anelAYH1iTQon3fLVqXd4pSjNVUsrdpjbtHFSm6cz2SEv8A&#10;x5QuoFRqq3cfz1g7ddCIAZZJsYUmXqe4qh0ImEtUyXUDE4YmUTMXcJoYp9YROxEmVKUo0cZXmTVY&#10;QFJIIUHBFwYwXjf2XC/1xgAzzUMMWAXSFHo28T/DfF8N4ZgZUsgYZaAyy3JowXguHWFS8MDWRool&#10;nb5RgfZbBLRNxuInfaMSlKhVIQCP4GELmIaXwwFKVlq/e6w6WA8z84cLU497ylPYQAVEK0OhC3tE&#10;rxLxKXx/tCjJliWugJpsS8Yzwfw7BL8XkysH/WAQscWdKlqFWvR9YGB9rvD5/s/KKwmRjpY4knU/&#10;4hBt1e19YkzfZ3xb7TgkIEw4/DJE0oDaxiMJ4fh5fi02qnjz3StJdnH5x4kvEpmeD+DyJn3apzK4&#10;x3ATHhPtMRIWZPiKMLPxYaVQmYoA1v3iSQBT8aVaw5dSND+Dq0ScDgQePjZ/BQEB1L52iRMxftDM&#10;wvi8yXWmTSDSVbN3hfhWLomGXmRNF1TuoEIAllCv9SdNoAZL6Wy1dYDIAUgsb+Y84KFKKaD5kqs5&#10;5/KEJUka+di57wrM98qfL9YpZIPVJLR4L7XeN8KT4Lj8QvwLE4lflwiMRLb7S/4TryD35eGeF+PY&#10;vxOXgcF4gnxnCT/BcVKkrnnhrQxUpC0lCkzDpfRjEnAzvZ2b7Pex/j/tLL8M9mvG/H8XgsXi8KFq&#10;pP2idhlE05lKaaPIjR7x7I4/w32g8F8Q8K9m/DTJ8Wx/j6pHg+GlGWhPBWPjCjUyA5cCMD7feJS5&#10;fi3tHjlr8XPtDikTcFK8KQkK/wDpMmlkMVlU4eepXusB7Ve02AmYjGeGTPEzhfCp2LnKnngygJUt&#10;SVPZJCHSP/qnN4loZUx10Ks1O8SwgqMtXnVvKYQmmYVoqzqoNRtz6QJctS1pTZOZ6qrmFJ+8UpGW&#10;4qJfd4lUrsCawsUmYYXMU3DNy5zS4k4GVNUutSCvgqIQHtp731jw+UjDKlY3GSkkzJiFJ4js1Smg&#10;T1Yn7tWVEtC3DHpBH2qZJWpdVejfvfpCfC/EcX9qwk6Y33815qSS2T+EeF/9S/ChKTxFI8O8XMsA&#10;faK/8GaT/wC31j2s8UnolzcXgjJlSEquqXUDmH1EeD+0vsn9uOFwM4yfHZfhyTMmyUq/w5ykbpex&#10;IFrPvB8W8eXMw/htT4abiQZc/EBgcyW/L84kYCriYmTg+LMa6jxSKP8A4DEtZO1NGhS3eEqK5w93&#10;eakOP55xLS8zEC4Lslna7RQFqIrqqdyhtnbeJZDlVZr1TOGu0JJUpGbMEJPEXpuY4nDStE/7tNUt&#10;lANrVE3FoVxQJlU9wwQ7nWJPs37YcXxPwBBEvD4xSivGeHDkTdwIl4v2e8f8Ox6JgfhJxCU4lHQo&#10;d3i/9C8Z7TeO+H+Fy0hxLn4hIxMzoiXqTGJ8C9kJU/AeBrVRP8RmEoxviSeg1Sk6X2jjmTMEr/1S&#10;hk36wn2A9oMSJKEirwnFz1hKdbS/yHyhxp8/6EYnGeHYbET5flnLR97bS/8AGKZSEy0DRKE0gQqZ&#10;OWlCEJqJMT/sc1MiVWoauoxhfDsJICpGGBbEAhlFW6h0a3OqMLicdgcPisX5uNOlcU1HodOkJQvC&#10;SZY8zpkpv+kLlKwkooUp1PKAK+5io4P7Dij/AObDDhLNrOHY+sTJ2GRN8SwSBUtaJX30hI3UN/Tn&#10;p/Ymey/jeKly8fJYSVzTQJ6SWSR8tvpDi415iD7rWvaOHKmhve5GFmYQwt1PaDNWvhpQl6pi/K13&#10;f9ImK+0cbw/BKMnB02RM+JbaX2/3/wArKkoBKpqxLFIc3MSKkMkoTRUa1Dc/P9YKigEHbQ/P9IC5&#10;CWouWTaAiYGI85+UOlV9evrB4ilasG1PaCKyGLqOtXr0ilE2pQXnZLt2MS3xfGxE0K4OGCapoZvM&#10;dtYXip5da7ACwQNQPr/SrH2UqeKQnUpAe7dYTxELrHOzxlluVaC0V8EhWgTsesNwxYaMTAWBZ89m&#10;HSETUykOhTl7g7RdBbV/KkbXEWQOS0m7co+0yUZvLSgZQEuS/wBT/dS8RiJZTK0QkqpKntf5wKZU&#10;xUmslKTMKklz8T7coExKZSSnKMrEPCVLUtSqfK1Mq/WKiGmIU2XSCs2mIslSLFPfvAUUKlh6UrVc&#10;KhKkh0I+NLO8JQJYKmdTbQQUUt8Vge0OhCqfpeNC7a7GGpH8I85gHltzitKklIVpq78odNb68wq+&#10;8KmKUl66VDywcymT8JcCAKSQbv8A7wKwGGgd/nGnvc2VD7/ivCSQfm47tCmVddnPfSFJMxaL6ahf&#10;OMpBtlnLYt0CYTNXIWVFf/0wEBIWLkuOX5f5H/aC44R2XM1+kCp691e4q8LKFZfIQn3+3+8KUUCU&#10;KbE53bnCJpmEFWSWhLhv3Y4SioB3DKoLiE0n3vicmAFELmHLo3pVCxLlpSpGbhzqUItBFWY60q8s&#10;IC/vC1LEl1fuxN4YN7lNRA6wFy2U6EmiWomntHFJS6soTNGZI5xw01rLVPQ4/wBUIycIl7nMr+VQ&#10;nOpZQb1ZQvozxSpJQkqdk5X584TwQlJCGCfeH7UPRSfepWaoBe2uwY73hBUVnlUbq7x96gKD1BC7&#10;pR2hUmX9wlR4hKMzwFpQUJSmjcq9ISaVO+RyRCiFpKiKFXqB7bwCZqWltRJHnXzvCCQUhWuqTrsq&#10;EEV0+bKXH7yYTxjxcv3LspoAQtKUq87eaJTKs5rL1E9oSBnfcoytCCtKEy5QKEWpUKvNCZCShjM4&#10;dS7DXcRwyQunkypQ7QubzLFDWV2MOtgn4SalwJbFF6k5s6u8UJW3vZiRflBlAqlnS2pP4oXnllX+&#10;GPeH8YTJJFHlIpsPSFptnJZ7v8WSEiYhCkps1JcQQvyrdSLaxlSJaEaNoqDcqPmppAQrtCUrCAlV&#10;ysjSAUgqItq4IhK1IrSsNRsHgM4XrZ2TAKgqYmr3XD94SoqszA0mtMKVTxKbWsT3jzLcTGYeTtCV&#10;0oKdVjWkjnEsoCgT1ISrtAlpqsrzuwTAKphC/h2MGYtW9DaEw5UZYVYSwITMFARW6gLO8ZJiUkWU&#10;1wITQTTr8L9YGcjcu4C7wwe+VXvHpA1fSo6j1hndOv7MJI82h5kQ7kiEMafeGzxxFZz5eZEJVSv7&#10;y+hv2h5ZUOY90QX3NKvhVzL/ADhjokPWNR2jIV0G+Yuo+sFQX1dw/wDvCLguWsrMOghgrPTetNVR&#10;fQwy3BAZr1qhSlJWFK/w6N/TeCK1upVdSrlD7EQHpUqq2qAPX5RmD9nJESJCkqH3mQ+YHneJc5KC&#10;oLQFggWD8u8AcOZUzUtYdow8qcoyysqe9C9b3gIlzFLQCzAgJ9YFSqalZE1O0acRB3VYIiUSi6yD&#10;Xq8MJfvb6QcRlSUyidwL3hNMsrAVU4UUp9IFyiq53HZ4DAj3f2urw3wZX1Uf3vnFiS96Vhv9MIyZ&#10;TzN/SCtSHCyw3A6xWEhBRbS55woy5YUdeh9Y40mRiJXBzOLkte0I8N9pUzpMuqnDYnEoEtQSSwvv&#10;CJ2Hx8ieiZdPDXUr5QpYmoCEh6lLCe8Jw2H8RlzvE8QvgSpeHXxTWbAQPF/atS8ROxjz87OOSQS+&#10;naMeMLJlyZWBwZWhZVZLB9e8LTLJElEzhoXdSjSb36wUoRQfiqZ4xIlSiueu6K7ioBx1+UeAHHKC&#10;sRP4mILOwqIt+cezftN4bisfIR4v4RMwGIUi2DQuSQAk2Z1JWbK+H+j2lWjGyxhELKE4YrMycMtS&#10;gA9nd2/jCsbg8VMlGXOJCZUx5yluW3722jHK9pPClYf2fTJ4mE8RnIMpWJUTlCX1PX6RgMH/AFj9&#10;nAxXH+yD/wDSCliC0SArzoQ18otygupSlNyDjsI8NxntDwhg5vEw+Gm4qY8iTNUDw1MdP9o8L/6g&#10;n2h8V8OGDlJOL8NwmJSPB/EggGlStk87PcAxwfZvFKnSfCsLwMcvDZ8IZitQmZoWI2NoSkKWpXvE&#10;bd1Q9iU2FOo9OsaG+zM0JKUAJ5fF2ipzZPN3vCTTWFFws6p6wmVKocnfUcyIGFkplKThk/4wF0qD&#10;5h2e/eJPsf8A9R8NjfFvZ7AoGE8M8cwcrjeI+GJDUSpgLCbLAfetNPvBhGI8O8R9rPZTF4fHyUpU&#10;nH+JS/BPFJfvJKET6FhSebWjw7E+Pe0Pg/jqfApTeG+H+Je1c/2zKGGqfDhNmJJLMHlt2j/5N9gP&#10;D8T7PeyE6WrD4vEYhKZGM8clJFPCIS4lSWYcNDqVZyA6YQsSVCfQ3EVlKn1dY9bQbrOaykLcpgml&#10;VrVpupXPLCFLWoAZmoILHZSRFNDFZ81L09HhSVUpzVP5uwhK6ipScpyMqU3OFJSgFKbqUnIouOce&#10;A4XFITLwuL8elSJ8pZKpc0Oyax1y+seJeFpkpRLl+Gr+yJQn/AVLQTLKR0YRh8JhQofYJq5U/irI&#10;M2klIa/T/aOCtSkYylpiJgYp6v1Ym38Y8MwvifiIkcfGollZxNCi2oAj2nkTkyxhcF4Umf4Usqcm&#10;ekpMhlbuYnY3GSp+I9n/ABOUnC+MIkCtckAmiYkdHPeBjPD/AGm8FxeEnS86JuKQkpfVExBOo0MK&#10;xOI8YwE+amUU+H+E+GLTPnT1DRIQjQdbDtGJ9rcfh1iXj8X9xLLcPDSpfkQnmz3A3JgJUaf/ABlV&#10;OjNmDwP8ScqqmqmoaXKorWsKo98uE32EJmpUqWPeJYJT+7+sJeRMUdDNGZLQmlCbedS5ag3JuvKF&#10;YdaFzJjUuolFLb7PCkAOoo0CSpSmF8sKx2Dws7iqTxUS0SlUkW89vy5xNGG+3+HYzD5TOw05WFJv&#10;alYId4TKke0/jdEv7uidKE4Ja1yUvFB9s/GJOHWKGlUSUr5gKZ/kY/rDxWb4hjp04t9pxs5U+YXL&#10;s5019IVOx0vhywnKVsU9f9oSlBZNdQUT0YFoStCjLnYdQmonSZjmWQcqgodRGF9n/b5EzGYGXTJw&#10;/jMr/Hkh2+8T8vrpEvE+De0HhuLRMQFgDEpQsP0MFKZiVL1TSsEH6wrEY7F4HAYNJbjYrEolPvaJ&#10;3gnh/tPgpuLAonrkTa0ynAsVesTMF4ArG+LYyaXn4jEGmRKfdJt9IHiGJSmZiZv3k1Wqhv8AxgKl&#10;gq97rfnCfuw6fpBZDH84QVJIJDfswtCUFfGFCqrgvrAxGGklGExjrWEvw5arX/ef6f0ycdgZ8zDY&#10;vDL4kjESiy5Z0cfzvGH8H9u+JNlS08OX4tKANejcQagt6W20iXjPB/aPATkTk8VCTiUooe9z6xw0&#10;+K4YqduIcQEpJZ/NE3F+N+0WFnzAfuvDvD5oxGLmlwDlvzuYn4HwmT/VfglZCb/93i0s2c7A3trp&#10;fb/LYVBSF8NBnN6pSf8A4jEtSpeZrZMo0glb0s/MDv8AOAkOoe9BU/CWzvp2hYAUuWm4ps0JViFE&#10;HlUxELTVMQo6J+KFyPCQMLJN14kPxpvof5/OFz58xU2bMNS5izUpXf8ApSklqlUu1RD9Ik8OUor4&#10;KMy7ANpDEKtZ3ZJ6QDQCpX0gAg/hYM8eQLJ8otfvBWUFKRd6brgIS71NyCoA8p8yru7aW/WLhka6&#10;+ZtISlKC61+agTFFnBYxMQHZCykVeYMTr/cJWrNRMYSyMqt7wF8K0uyLWRAH2dIIVXxG5w1Dp3Oo&#10;Dw80fdoslNLgQl5SRQqmrQ/KClJUUzF/AAz2uYDgs3cD/mGZROtJFJGkOUNZ+TRUEjuzkesU7d4O&#10;VTDlcQctI1c6npD79RaLJNWuljBcEl/QwMywETaG1CHgPdttH7mBkKFPqFVbQCpSjSX63gFPEVty&#10;pjz1fvaRq2Zuf1gKC92TuD3hRSfLuzJPaFfDrUomr5QQUgGvK+UmFLnSz/244ktdbN0/yUsjEykS&#10;RrW6hM7Qq1AnJzfd68ykwoy11e6ykusjnygJWErIVSmhNSlXjicNizLfL/p/2gSqimWu1ZWTOB/D&#10;uYpIm8SqlVa2S3R7wVoyMcwrzQAhlVarIqHyhEwL4eI9FBI5iDM4zq+JXvVQjUoso0qZOX8UKCws&#10;q9xSRm7RQLJKX83EUYTQOigpVu77xVMRUkiitOsSyCn7w2SVupfXp+9ACK9XuqyW7QARTM0cOAAd&#10;4lDjVrOUIs6qvxPFC6Qry59BBAWDd3Qniul+ULIRLpUKUlfmMJPBFKSwUpWX06wyh5lC8zzfuwDL&#10;qCUnNZgYKpiUJIWyfer7mC8oVyPLmYH1iVxhaddIGaPJlJshWU/6oTw0qTKUrNU6j6PEpk8MTMgq&#10;da/xGJcuXwyFIf45gi5NKeT1fOAZc2sKS/3h8kZizZi4qhSkgJQlTGoOpXbpCTw+NMqqQKGbqlUB&#10;SRmUpyFbEwFEglKW+J6uUEylGh3b3xCFJN9c3utAmKShQUdKGCvR4lJEqiuY1KPN+cUrmp1sxslr&#10;wHACtCtS3e/SETRJSoqzZHqD/l2h5byGFKiLJtyeDLKTNloFQYUrH70VLANmSmqwhKWWFJ95IZ/3&#10;oIul7srSLGkGw3t0ilbKNLJOw7QSwdIpI5woaq5QUKOuqkKZ3hKU5j5lVfpEtVK75E52Ce8UJTVT&#10;YnQmEUBQPlCToe8VFHXzW+cBgGA11KYZVkm6OfygKpBC93Y+kfdLU2wufrAMwk2Z1uCGhIUkEHnc&#10;+kKSUlak3+F3ghBpbzckw6UkrKc+tPcQUNf6QGBI15xLpV5sp6QFEtakr1qhEqUsoIvdLBTwAtCS&#10;4/d9I4VLDS9h84CZSiACxFFl84WQAEI+KwV0hyKQLs1xFlW2LXPaE7sGSTqIsMx684AH+ITSRTxA&#10;PWAmnN8xE03podykhRaxaMIBWPvvd1Z7gxhBr93yY6RURfbpGB8YRLUvBIkTJlSXZlEOX/DSfnGH&#10;kYVa5iFzG+z3Wkvcml4SJ2EmS0IU4WpDBHLN+kSpCHkh2Kyquv8Ad/WKpoUUpS/E2VbaOIwPMPrE&#10;yeS48jjRidIl0ElOiqcxttCVcMsq5SbD96PulWCrIpYQCQEk6tbf3jCq2Sp2oCaiOtUScGlTlavK&#10;oFTesBcqS61JqpAcm0f1NjcPiJZMqtKuESFMz3+US8bhsLMmBaXKqLE7mMRNxcgJmAEyUgZtdX0g&#10;ZDWksSqy7Xtt8oJ8L8Wx2E96lU5S5VrWT6QUz/aDFIlqDTZSVBNfbT5RLI4mLxWLmeaatalqvsbt&#10;GHRMwE5acOnzoRXTE6RJkzcJImA8WYZZSFD9mJQqPx/DUTqf9oSFKyKLpOpMYsIAslkrSqqaHe7R&#10;O9jcbOUPGvZvELSETss7ESScp6kbs+vrAwvi/h2D8RkJXWmXjJCZ6UHmHjxv26wI8OleDzp44uBw&#10;v3JCNOI2myHT+F48LxXhstCsf414KcXjvG/tCxOlYspZRUmqlNBSAU8hGF8CkIPjnh+Cx9XjWObg&#10;+EYVAmEgzFCzkFqWct8sF4ZhJaJUjB4ZMhCZaaU5QAT6x7He158VKvAJsw+Dq8LdY+zrA4i1U6Lq&#10;AWb6ECMPicEZapE+W6VAulTi1/WMJ4dPxYwslc4JxE17Ie1lfpGDwfhniKcQZyXYKFcrqqk/WD4c&#10;j2h8UGEOVvtizl0I53gUlQVVm1WVdVHXr6wTcTDYAJsX3eKnLqs+r7PFSlEh/Ols3SHykDQ+8mGp&#10;be2vrDlTITenQGBPJmIRPyySbJPNjDsBV81PeKcRhpUxKhTnDma8LXLQuTvShbJHO0JM2TMWXdPE&#10;nllfKCiTKlSEpRQilLEekICq2Rod9NTAUAqlPwFwqMqVAG9G57wgBIAWebqTCky2VMSmnOvzd4CD&#10;wfxDhmtNvi9YIrUlkWtSlXcQyk1pPO49Y9nfHcYgIwOG8fw2MnVqASEomIrIDvSnmeUS50pSZ2Gx&#10;UkTJahdMxCxb5gxO8f8AZs4nxPwbxfHTMRwpi08bw9SyVqlbO1WXmOxj/wCZf/maZ4f4/wCJYVS5&#10;eB+yy52Ew1LlKJi3fuRHik72xlnFSvZXEcZcmSviYXFTknISv4bWFvS0SPZ9SkJxvjfjGHTgcOnz&#10;BGFPFmKbkGSPWJJncXCrmT1TF1yaVlgQkB/n6mAoYhlE6KklL25RXOWlctN1ITZZB0OsICEKQUWS&#10;tGdruWJ57xN40pS3uDoUbiOGlCKUX/xHJq3IhKssxaFcQEeVT8wb26RU0pQGVYVlSXPfbaPvHLeb&#10;p0gJrWoKXV/h8Snkw/WJZJqJD1G9PUCJaH4wCwUBaWp7/wA7xJlFSMMhYSGUKhMqsRCZsmlHGNSz&#10;ISACSRv63EUYhILZvu2IPeOGcPLKn4mHmK9x9aoQniCZ705QSwD6AD11hSRK4qLLEyYp0a3DQtaO&#10;Bw52V78tOXzjiIksriGYtfmWt9h/PpAVKwcyRLMsFlzApR5n15QZuEnYnDr0MzDrVJUOQKhAlD2k&#10;8dSlJdI/rWeCOxq6QZfiHjXi2OlnVGM8RnYlB9FEj+gTBKEzFYjPMmJukp1SD2f84SgIDpTekM8E&#10;TS3utcDmbQyTTVZ0al4BcKSm3J/55wziomnmBveAEpATz0+sYyU3nwygldlmWWcddomSleaWsoVy&#10;sWP9iuTNXKX8ctZQoesffY3FTbU/eYhS/wAz/mFYykCqaiQBMSxUHclPz+kJUGIoAPvK0A0gt7xf&#10;mQ0FSFUqNuZMA7fJoUta0uTpzggUn6lPO8KlpLlK3StWYJ7QWdns9jr/AGMIrVsSjp7whE1NR+6A&#10;zKC16BoWF/4g06c4D9hsIFXmfa4MB05TftHDUzGCpJqBPuDpzh0OCLtqVd+0KVVUDzSQlL2t8orE&#10;1kbhTqAYfTvC1s1Sqmepnvr/AG5cgvScy6bqYXLR9oElkLTkplsol3dUS0olOffDZU9YrKSUg+Ug&#10;pq5wAlggjNlzHtHlUAkubMTDUGj4TY941UEJU17H0MJUgKOZi4D9AYCig1N6CGAdephzcnXpACUf&#10;7wzAb6Rt/GMsvdzuBGVBDF9PyghetzsNt4s715ns/KMgUVe98IfaAqYnW/OKnqvUAE+XaApiD8gv&#10;vAqAKRfmfSFEBwoWyw1OmoGkBs3x7GJhQo/eKek5hpFK84JchVinqBE26Epl/egrAJ2cDe99P8kU&#10;0VJ1KUaiCnVA8lZIKfiEEJPEEy3lrp9TCFCpJSmrImy+ioBlmdUsFS6r0esGuYqVNapLGuUsfCeU&#10;JAIOU6pf6/8A1sJCEr0zOqtXeCoTksZVdBdJvFVCkKVYrYUrhBXxFIUWyqKR2jJUnNQmSrKE9YPn&#10;UpKbumJa1LUlKtLUVfsqeBeoKVSWmQlIdCf8MalSoQ6SZirBFNSf4wKUql+vmvs8BKErueIuscRS&#10;f2oStJRKzOKRVfp70L+7qKDmCnYQqdKlrICmK0nKqAK6UqFZHnCR5mJgJlky0/idYioTAob0i6DB&#10;Wq6EIYAIdB6/8wqrun8X+8JUhSAaxZ61LhIUmWMlSDr/AD6wrNva1h+9vFSmc+75UKgFKgrhJqo5&#10;/wAYE0cRL/dzEaN+yqEKCShrZvNNiplJpXm5I7wgrBq871ZVRmSsZbGrWJc24L0tqx594mFTH8VL&#10;f+6FEUg1anNb0jI/ahgnsYXM0KtlpqfqVRKDED8Isj1MAJNdeX8D94QeGBMrzOr7lXdXOEEy/u1Z&#10;mD0Dt1i6pis5CarP+9EpaioStdXY/sQUj7QZiswZ1Sv2oN+Hs3mCiORgklSny/EUjZoDXc/FBT5V&#10;C7O7wfOFU0b0iKnAcZunWKhmCvL1jMwCFtQnSHApIt5Uw9Rca7kd4KGcKLg1H6QmtSlj9qmFMDSj&#10;3aiSe0cMJKW81Wvzi8xIbaPiQzZtPTeAuWsg+U1XbsICSlKwq5fzCHSoSxcpVqddGjjbotcUFXWH&#10;AmVG17jvDg+TKdqoCiqjMzG4PSEp4RCfL9YUB8VaDq3SAtgg+Xm3aElzdTi+jwoqmJfzZtughK6S&#10;Xy9D1gqRYeXLle+sDNSAXWFfeFXrFmfy/tQmlktnIGd+rwCCTZ77x+cVbHLrraChCzVqLeePeC0f&#10;dqAsbkxInLmKlJ41LKFvnEhiCZeU3d/6F4DxGRLmsCZKlB6X/jE6YvwpEpiShX2dhNcuz+kDw6dg&#10;ZCQ1KyJNSx6xIRgZCpsnFCpBKSyHMIBQlK5iAdGOkMsOIkeHy5nDmTBs7lzufTeJIozFBzaKPc/r&#10;FXFEkjLlXUo9X6wlJoSpIqLmojp6wkqU+VrWA9IZOV7CoXXGGxE8lgqjkA19Iws2TSQqSnMNdLxh&#10;sTj/APtcfg1iYnEy0AmY2gVGHwPhq+NMlpomEAMp+kSETf8AExC+EJaMs2JQSCKrsfMSfiHSDxJh&#10;qhzKACD6r6mMDiJ9JkInVfeoeV6KiYtS8OoTpImoVSFIT0AjxXHzvsyVLdGGAQKlFVgwgcQuanT7&#10;pN3DiEEhBAfVNh2VC0FJWk/GWft/CJHth7OrmycVgl/eYZCqZWKSSCQsbuxHrAkS8TK8O8fkNLxv&#10;hOKXwpte/CfX84xHhvieGl4vB4mWZc2TNTUCDa3W8YjD4Hxb2sV4biMUrFf1QfGjJ8NRVqkS0JFv&#10;WFIwkjBeE4DDormFIThZKAB5lr/NSvnCMD/0+wODn+D4Wc3ivtZ4sFjwwsby8GgXmq66fnGBX7d4&#10;nF4uR4Y68JhpGOV4Xg5SzZSqUm76XLxL8EwmFRKTaUlSV2l72MLx/wD089qsZ4V4iJhny8NiTxsF&#10;iOlTm/eB4H/1AwU3C46SgIkYmri4XGAalK/qxgkBIBFORV+kFiaUl6kmp3iqs7BkqznpA9wNVdbK&#10;+UVNtosOTClFNAT0YjvBU6k30363hMtKCu+atYIoPSPBfC5krA4fAeBSvs2EThMIELVZlKWeraaP&#10;3hIsTqdm7wnO16mqd+kJtrq5eAAhk8k9DDgF3pIper11go+8AQh5lS2SroIRR91QqqmliEj+MBQQ&#10;FopcqdlCJUw1UKVQ19rwrhoCQo5viN44dSmAc2ZmgrS1KLMdfQwEh6SpviYkbQkpk/8AcSJalIUL&#10;KAFyFDq31iT7Bf8AUXGKwuAw2TwPx/GEhGBT/wDu2KOyfhWex2MKw+Kl4HxvwfHywbLTisLiBspC&#10;x+aTEzA4Sf4ofD5jp+wzMcRIlpOqRSApu5iacWvw7w6fMSqfhvAvDgk+L+LL50DMbm8yZYPrEr2r&#10;8YkzML4Vh5vB8Kwcs1YXw+VLNQlgk6qPmV7x+mGRJlJplmi9lnQlh0hJ4hQg3UEpyL6GKmWVeW1T&#10;APCpMmszEoYJVv3LwJYrqT5vfUe6tYrSn8ClGxvt/CEFEqlSs0wEOUtsR1idO4J82cNkdmsIGZmP&#10;dUChWVApB0VDT1M5LBCTnY7wFSUUqSshBFla2vEiQZVX2aXabNdUr1MKONWJmGGUyULynQ3+WkGb&#10;LTNUlaaFldk8gKYZGHVLyOeCQQvpTHFQ9bOuVVdhCVioZfJ/41vzhEtKAApXmQwKPigErxCUyVAu&#10;kuk9D3gy8GnErmSiZs9FD4YvoKteXrEzDATUYhX3lCwpZYahJ93kD2aBVLly5y5lSJc1aVqvuFal&#10;/wAdtY4hSVhaWMugSxIvvTa/6xhkrl1IXOShSCXCnLfwiXixLqTNQkWQAEtrfSAOGhKQrUux5PEz&#10;ESkprk5mADluXeE1VSpj0rQ7dDBCJhC/MKk1UjS8AKm1pf3k3PrCUJlVPcru0LlpkOmYgorZ2fp+&#10;sYopWngT51V0ETk2bRm21+kSnnrAUqleR3bltAEqZMmTir/0snS0KM/AzVyk6zcOkzpY11+Xb/Mq&#10;8QnSXw4ySTS6gdyB9IQuWlaaVAZdrubRQxNKKbBiYSsBWuidu8BSqh82HeAHBD8r9bwpTrIv+Frc&#10;/wBImzTONAOjBk/8wC6ELmTHk05l689t/wCyiYGJQoLvcFr3gfeJR9yJlKczOBoqCQqsqu5DNHmf&#10;e0JudX1qfpClEjnyaGd4L+/o6nJ7wKGKBbOu6/SFpdcsHYGoaRNmlS1rV5lLNk9GjFLeYiWZtUrh&#10;yOKDVdm2/SKwKzWzEFNIOhhJUgzAo05EEm4flFMyWuWrlMSUq+X9iTjVrZKM6EahWzn+ESxSGRmI&#10;PlW1rH9IQpCdcreUja0U5svr9Y0VUz8/rCmD89wfSAQgeazJ5xWoZauWsVAHzaGwF+cJdiNQ23OH&#10;sdr6iND0jrrv/S3OCUpqOsH7u7mErZWQ+XQHlCqkGtC/vCbpPKOJlrGcW83eErJNfdn/AE+cJSXO&#10;hU+0U+UaPspoFLEDlanrG9PTQxkKsuR03N9oJOaq7FNoAIzEOKW+UTAsGubamqvWwP8Akil1IXzp&#10;80Un/EfLr9IUJiF5U0pUkClBhKlVLHmd2V1NUUpQs1psT5v94/xpl3GlQ/084F0gHyp0Ur9pMFEy&#10;YhC9Upvd/W8DRgdV3isFKmV8ZSsQJyVFYmJpOYn/AIgLWXmDyyU5JgL6waRehlOt1C8CYUqUCl08&#10;UUB92hICpgBzqt9Kow6pTgFBKfeKKYE6YlRPch/2oSxAddQUR5fWHM1Pwk6cX96EoWMw8qUq80Or&#10;iCYpNVMJdkhedWXOqMkxYUs6qyU/xhM0JmqtdMzKFP7zQtIBCQg1BSigk8oSkEh002F1ekIHFTe7&#10;Kd4JExMulwha0tW0LUql1+f7t1L9YNUviIPJYCh+7AT5DQVVzE1eg/ajzrsc6UXB+sZAKfcJSUgt&#10;rAmIRUG8zbwlSwsoJoN7P6wqldkapWc6f55RWELUPLXrBl3l1FkqDzPrC2uhPMUsfnDr4TtTkLj1&#10;gSZkxAXcIWBS994PEU6PeVKuT2ihFVS1Ml2t0Yw2UJU6Vy6M3yikkJkqNctC01VHvDqUqWDN5stX&#10;eClZmBIDIW1Tq2hKpkykOzIS6lRxVmdUC8pi0pN71QpC0FKXqpYBv1hNFkDNyJ9IlqpbZQ8pV2EV&#10;pC1KPP3Ya6D1EG1RV8BBa8FaqEKezqpWO8GYs1V3e5YQgef/ANP3SO8OcpPmpa8JSQof+nex6mNH&#10;cskVu/eFMPQqurrBepyHzC0JyE5rEJ1hLFi+WCSUpKbtz5tCXKqSWv5fSEBICKOaMy/55wpK6yle&#10;2wihJpLMBfN1gBr/ABaA9fWM6vpcdBD1FAFmLMfWAVKLnSlVoRLUFkKDE2v1ePdynK//ANdCZb5Q&#10;c29XWCZeUJs3OEkDNqbvF3bSrUxnWSCpkBvJ1gUmk99YvYH4bkR5Do1lXfnDkgDS8BfETm+B6U0w&#10;C6ipXmIDV+p5Q4F0FwTdJtvB8JxR91ImuTl6iEzJagpCrg/0NiZCFnZTMsesfauCta6ytlKs5LxL&#10;xX9X4bjyrImFDlMDYflEzFT5iUy5KDML6WgLQtczC4NahLFTSVcoTMBGXLQzM41H6wEHIr3XzVfz&#10;1i+Y/wDxQmXpUX2J15Rnsnzb3O7wnESjO4svOkpLEF380HwvxQzBhwaJc5enYwDJxcpaF2zqS47Q&#10;T9qw8ycrMJaJgUvoGhOLx6ZicChdWHw3nqbQvCS2t/53gP8AA9VGkfZpRXLlksuahFm5PA40hOIo&#10;1mLuR6wqX4RjDg8tAQi4DdIkL8Z8VxOKwEpZKJQlNK1s4gnzIVcm9cFQUUBqs6WSbQAjR7nX66wt&#10;M1Ib1L+sDxbAT8RgfEcMqnDYjCTOFOluNUnpfV4+zSPGkeN4GQKcPK8VTxZ5bR1Mf94SiX7P+A4b&#10;EKH/ANOKBngftS2aFj2/9pPEZHsh4PNGKxnhnhzeHYPGKFkyUoQzpO9bljEnwvAqkeGyMHLElEqQ&#10;kNh07BuZ3eJc/DrmYiRN2cla3vpHHx5mYRa7IRNspXSMSrEeIow/guHYcDGNSsm1jrE0TcPh52L+&#10;zmb4di0pE2Zh5ibgJVE3wDHyl/acDO4RK/evYwlWUE6bDTeJalkFlXU7q7ERqVJdxq5grKvNojUD&#10;uYUFKyO/le3eAVUy2+JVukHFOyll5RFiUmxJ7whSQEH8J8nWKRcC9XPrF0ssWzeU9otf1sId7rVT&#10;e9PbvBuo0Fn8ilMxAJgm5VU9r94SpIVUsMVKtCZYAZGZLLZD7uYchlD/ANMsBbUh4TclfUUhXeMy&#10;0lSxWsM1MFSSpYemlCbG+sIQVBBXfiB0u12N44hqKU211hWIwdWHnE/eKW5SWFiP5e0IT7Me0viu&#10;A+9IRK8K8UmyMOHL1FFk66vH2af7c+0M+VOHCV9kx4Sq9mrAB9RCsf49jsRPxU9TzV4iYrET56rM&#10;FzCatoUJGGmcKlryymn1P5wJr8MoXTfNU+zxw+HrZQ81TXF4SySa7+UgJt8UVSvuzLvMDOo8ngKJ&#10;ZgxWlIizqf8AC5VyiXLUHWguoqcO/X9IUUJUE8Taz8usBcxBK1mmiv8ASGAKGeykGx5+uggy2VXr&#10;5qSLXe5/KJinSrN7zrCHNiYUmoKQjIuqyQ/LWJiZBWRVw00Xa732hzMdYTlBzO9iWj7OJl5yqFzC&#10;HKgLqCYUhKaFqLcXUJ/dgVzQV3DzMpVGpCkndZUkxTh0CZM1UlYNC2PXtHG+0cI0utDOEnvCSEzZ&#10;qkMeIHBLu9VP83hAmykKxlX3dFSE8tRf5wtNKErUoCsTF8I0gA1k72b0jw+St74tKDTc6/xjAki3&#10;DTSnbSKQBo3eMUrDgceXJK6WfiARi/C/s8+bNRiFSZahKKUIU5I/LWJk2f8AcqarIqsnuYSgyJ4Q&#10;osSxpPURwlIZxUWuIUpSej7iFkAkIWSkavzq9YRMKXdN62I05QSEBKE7hLJvCkGSkoW4NnrtsYmY&#10;3wdCpGLM2uZImH7icDqxvft/uFSZ8tcqag5kLDEf5bD4WqnjTKHZyIw8uXI4bShdaAQP+doR92io&#10;Wtch+ZhqQOb6B9IM0KTWsO1rQZYUMpva5vFiosb/AIdYIExQJOiRm/nvE77VNqnVNLw7gzJ+7tyv&#10;9Y4k3LLH+HJBdKH/ALBCEqU1zSCW6w7W0fYwPDp6k2NUqokFiX/WBPlrBStPua82h06+rw5LfrFQ&#10;WQPzgl/ncGKfUvAs6BdTKseUPYJT7zVE9OcBIJZ78jaDMkoZSi1nBPeCMQJagu6lqRWEtpeE5EqS&#10;myFzE2OjBUK40mWsoRS7Ut0f9ImzsOZgXWoiVZUo7hKfnvBlzUKQsapWKVBw4hIcByzqsL84C/8A&#10;FFk1hLA9R+h3gAJWAm6nZlPABAYq9R6wOG6QPMdSfWMoJ3TVcRQoJC1CEnUa7uYJLUu7RSlL3YP9&#10;WhKUJGtzr8oquf0h+f0/tVJA5jL9IvLYvdxYwAEpCq8xax6N+sBKaqtKEaHrFpeTe1TwxDKZyPzg&#10;VVIbRIT5odypOo29IFiEvzdmipIIqO1qYbhArKnqU7p62/WM9Cj+1mP6wnDiWlC+Jmup1NuB8v8A&#10;JCappZSpnUkoUuFcdilJ+7mVZk/rCkoNa6KNLLP7R3gBczhKJqUnVSv4QgvSTlDwJRSyk2WwK2PR&#10;UAJpAGpoDJvzg0P+MgH/AOKElS0OPhNH0hBmoKPcTXZCu94SEmumZVfMmnpCSJikGbmHxsnvpCQy&#10;AVJpJdwG3hKVKU6FXQMyO8FJBzjKlAYHrVBmJOYJpUP4QJmQqAIZdVUzpDqXTVYoSDaBnmqQgF1W&#10;MAqAed5PiHrCQpVV6Wpt+8qEFVRROOUoUOJ8oJEwq2W/mPR+cJpCwlboQk+bXeKDLS/mRMN1fxhy&#10;lQmCzc4ClqPEUtilQqHpC1Usn3clVX8Y4ZlqS2WkrN23iWKqCk1fEub1qhYU6FIPl1HeGqSlD3pO&#10;ZX1gCXKbhjKmmoLqPvGFKJUlO/xJMIC6jxFOhWiBT8UKUuYXK60qdm5W3hLCZUo9UVNAFEqVSaV3&#10;JSht6YCCsgaKVegxoyWbn8ol2KpqC2mVHYwFG0vckkxKWhQtoB7x7wpQTSqrMSopWYT94pLFqUID&#10;/OJGJF6cpQ9Sj1qhJppBs5QyCe/OGTMKgdJhSf1iqWTNMl0rQtLVU8olz6VV0uE1WR36whEwK8vP&#10;Mf2oCkZPd/4gqrdOnJR7wNRdxCJkxwFjKBfWFL4ZCNOUGWsKuXtaElWWg0hs5iyXD9q7wK0KYFuo&#10;vvaFBJZQU68jAuYFCkpQjztYq7GKsw/EIUtKiCDdJDVwkS8ihZk+YHrABKlAK97aMoI/8lolrVlo&#10;yurdoQkPw+dbgXvDcQhfbWATZaRq0AlZC9awLnvBBSVlIbRwqAu6SOe3R4NhbRrrXFC5YK0DKaal&#10;Dm8JQSsDQJAsIqIIa3f5wXcqXbzWT2hgKS7XsT1jUk6LOo30gPTbkloqSpJPCagJFSb3jUH9Iap9&#10;9aRCNFnRnIF+UAZSqtqFORvvBcBmyJTZMfbsMiZxUWAYhQYxLwPiR4ZGT70MlcJmyZiTVtq0KUo5&#10;etjAoJb/ANp/oGIxk6VKErO61ttygeHeDrKcEtdCpiHTxGtA8+ZyfiBMBCqrK00aEggoBsgqvAmL&#10;mcM0MlSd4lzkrMyhL1O3eDKSStQyvfKxghUy5Hle8OUBz59ozcWlI+62CeoipaVKmLNKFLHEUe6j&#10;Ayi2g1AHOKywzNdygxL81SsqGem9ol4gSaZa/vFqovzj7Fh8QiXOkqZSFMSTvASuYFKXbV3hSV4N&#10;QHBUpM4oICuUTfD5hJXh1MXlkAOToYlm9Pl/kQGWaVZVCh+0BK73q5RmTSPoqKVCtOrtE5Nkp50u&#10;R3jxTx7wrAYrxTEsZy5GBwi8Uph+GF+J+JeI4dE7GffnDLLmWDdqdehiVi6llMppaFoJxFXRCdfS&#10;PDvF/arFo/q7GSeMpGIvOldadfnE/wAX/wCnYXj5OHJxOOxGJxnAw60J5P8AlCPCfafxiR4d4Ziv&#10;uJBxCxwZcw2Af+bR4H7VeDTpE7DeOzGxgw6gqUrdK6hzhGubOGDgwlFBqN1OXjQNpcF4SVSyK8pK&#10;jb5QawTsC7u17x7WePe2CcUPYn2DwK8R43hZa1yvthEszmyZykJSSQGcekT/APqb/wBLps7wjC+y&#10;eNGD8U8MmzMT9kxMt0VICJpcLzpIp5/OVOSEgKzCz69Yq8oSaban0hQTW5sqm56PCQb0qzKKqaX2&#10;f9IU2+h584K1KfdId/pClJ01Yqd/SAFJKgtT3zH0OkIVKeWlYb4u7QAFL1dbIbQ84QQkk+W4cknm&#10;YVUtSis+6l0p53g0kEoPO3rEsUmYnmMwTBK6ulGh5wsyboUktxVUn1VGHlYXCHGYyatpcuQiuom2&#10;sYTxJXsX4r9jXJqnzxJeUl7mq7/KPDfCcUhcmXXXipWJeUuVSU+ZB7xOmLweDSU4QfZsTKLYlS2d&#10;zHFTMUqUZxXLqBCejd7RMKkW+A3IhEtBKQglVK1OecKCFKqJcqAuO8JlzL/jHvw0xNQf7tVwzbxl&#10;ala9Dd2/FCaheVYFBzHvHGGZR97dDfzrC1LTMrpu5qq00hZWtSBoXspTaQkytFKqmVqzHYEvE0yi&#10;iitKVrSQ6idYdE1CgpVYAVcbF4YKJCr/ABU+sMEoKE6v5jyMLmniTVoW+cOT2H6wmbcTKHdipSN2&#10;gTK1lSGNKNRzqDwVhr5ekcEBE5zSQ9ID844IE6iaolaErVNTbWpX5CJRnldMmYTJWyq5VVwCflcw&#10;vDJQJ0ieAUhqpspXxrbYRhZoWB9mxial+UMFMr9YwZSoLaUguklQuOf9M72l8FwHEnqNWIRJluoF&#10;9T0iVgsDgcUcROmUTk8E8JF2LnpyiQcRLSvxFcv75dINHQQpdHqzDXeFCVLunMV3D+n6QtZAJKmG&#10;W8FB8wzkmwj4hrFHx+5S8J+4qVQUZEavfvGHxkyXQiWqpSEoLLGjE/zpCX8OlcRmWeGkt/PeDwpa&#10;5SD7omrI17/k/aFLwc1aHtLC7yhpY735/SP++wqkytEz0GuSrTf6Xb/JeFGaAZfHzOmr3VNEqeip&#10;IoAcHLoNodKtOeh7Rc31d3ghC1U7decLmgAhAJPrz3hKCgpKHahxrzEKw2G+7mF2nKciWD8IZn+Y&#10;hc/EzVzp0wuuZMNSlf0hEmWqYrRtBfmdIQuZKK1lP3hWXB3YJ0gkoTnGiMO2nMxWtKkkZa0nRuYj&#10;i4Jc4qwynK0ggpI102t9YTgMdOTLVSEr+0XHJwTb5XvH2jCTnBzak69Bb5wkA+S2utm1/SFcUjkN&#10;j6D9YSETE89de5hY4xWochZTwCoKbV9B84pTqossajoYKgFqUo3Ksov1/SEsmr4m0T6wo/Fbqer9&#10;I+9BNKsq91/uwnOMt2egesLlpSM5upssTcXJSFGT/iqRrMAtcfhbX+jDyUPVLlpRmdrWP0aBWnyh&#10;tHAgFLc7KpJ6NDZgAe4gddf4wJimH7WsC4IbWxgkm5u/KLEBjZ3FUJ2KrwL6784H9plBxBXLlVAn&#10;k7PBKZZS9npgrmABO9bKBezn5Ra6mbTSMrEp+kWVaAkWbW0AqqL25AR5iWVtt2iqpSlAaJ8vqr9I&#10;4gJyZqU3fnb9YTw000JNWepVzv8AL/JSUgUAmsKOdXfrCFJUkpGRdjm6iELACB5TU9SvSEyUWGlO&#10;47wJhWoilsy7ekAIUaK3Wn3hfaFgTnqNbKV5OjwpEoArUHQVKoBhIK2dP3lbkHtGYA0HK/8Ahp9I&#10;R/iIA8pQbD92BNJ0yJIRV6xMo+52cf8Ak3vEsEhZXdViwMKVUqr3U1ExL4SUzB5plSKCowoLSlyX&#10;SAWZolKmZCcxTLNSFhO8VykijzFjmMGgzE9vNYXMIeaoj/QFf7w8haymurNcIiYZkwMnypQmmuKF&#10;qJTLJUhE63ChKOGq/mWo3/dhDIqocFanCgOwhdn+FRIt1EIUlZdRc87H3o4qRLzpfMcp/nnFRlqR&#10;ex4n5GDLSoMosqpGZXV44oZT2DXEF5hCtbXP7sfdlVIH7Lnk0IE2WBXcLlXUO4MS6ChTH3/K/wCG&#10;DNFNZVypp/dvABSQBnrBhMxSAEm61jMVdTCCk/doU9PvesLVNVKT97kAcD1EGTWCfONk/wAIlr+z&#10;pUN17p/jBRwwxv5sx5wlCUlNaHKk79DDTDwwg/4dLKV6wKhVd5aFF0/6o86SzywlVhK55YllZAmg&#10;v93cEc9IUpSiz8P7u3EeApAypDqXW4194wkYdZ0fke8UFanT7xDlUJBmBUvS6jUO0TVLUpdN7moi&#10;FLodJsFPp/N4KUrp94EMxeETCx+7+8CcmsUilqKk/nFZCkrVfcpPURYJqCmtdVusIVlFPna7tfWA&#10;pS3oy0JYhcAUih9U2UIQZU5tlOKUCAVUTL63jOyVaBKEhjziuXMLJzLDu3pBKy+zmw7xUpbdvegF&#10;abBfnd+xgMFEavyhJCSb5SQ4MOuzeZg3o28CYh1Jao2ujpBMslATYsGEz0jNqGGrkw907Qhr894c&#10;oYpt53+UFYUt6mQ6LHnGoYh6nJIhKj8FIqSXsdzAoFP7OYGJYqe/lDMPlFhm1EJUoJUXbkod4GV/&#10;oQ14qUhljRrv6QnF4YqSAttNH6whOHxS54QbVEsPWESvEsPNUsWKrkK5tAfCTZk/4VVBQ7nSFysB&#10;4emSW85epPIkwqd4nisQZUx/ua8qXMIlpy8NdSvxxcp/dJF9nhKVKajJXw3If4lQmu6ZaqVFyxhL&#10;mljuq8f4gCZaKyD5lPpHGrsvNozesFjfStYYwBMSUle439YRQkgizEv9YpIUrlzT3hk5E6F8oV6w&#10;Jatg1QOsYWUkLITikcRksACoBjHhgRJR99gZa5jjzVJB/WMdOwuI8UPhPiak4vwNUhBmYUpUAFSW&#10;0qBB/wBVo8E8P8R8Mmy/t88JCmyKD3JZ9m11iSZ+KKlfYwZuGIyg03EeN8INJkzqEst0h+cBWUko&#10;bOdL3aBo6TYUsBAClO1yFmw9IQo06umneJdUtveq1MVJlgyTNeYpCmJvcx4fjMIQtOKxM0mYL1sQ&#10;14/6wScH7Y4v2Vney2GmL8I8L8PH2aT4mUofEFUyxQyiASnnaJa8D49O8SwQmcSZ4Z45/wDbXCTa&#10;mCmK3UhwPdI1jxD2ik/1D7O+NezWDM2b4dik8bCYhwWZJ2WxA6vGI8Z/6i+JY32X8C8T8QPh2A/+&#10;Xpa5ddYqXMMnMVgZtbZdI/8AmTB+3fh3/UXDJT/9rvDfFFSpqpM5XvGQdaWtbbQR4T9nk4TDpm+M&#10;y8KmShCZBSDTeWB8PKJSkt5GzJdbEQcl9HsyuohNX3idfNQz20gBSl8+R6MYapZ/H5gno0eOeI4f&#10;wke0nh3tJiArHeDLn/YpyVSUUCZKmkFNxYg/SJfsb4R7D4P2B9lZ2LTjPEsHJXKXifElBVZAEuWl&#10;CEksVWKi0SqQNKSnQBt2ipurou3rFh57VmyoAY0++r3T3iyjLFVIvrCVbgN0VHkAY+Ym56QlKkhn&#10;9IrCmSm7KDkvaGE1cupexd784Ui3mdC3PK8B7FK6gxcWhRmEEG5SNOkJVQhGZwJIIa28IK1LCp67&#10;qW515fKJs6c6pSAyakk1VWSPyj/578Y8MQqXMknHIM1lFKQHqTvYCJfhGHxvh09iZapKZoW92Yp0&#10;jwf219n0J8PVil8HFCWkBE6rQ8uReMPJx/iE6Zg8Mqrg1HhrBsOh7QyZRTwFU5rEwioBJre6lFZ7&#10;QFBKplWfXyWaALqzM9XTX0hNSUkayXLp9YWAFImDISPK8JR79LbFR7QoFNVCHvcqv70JI+6HnfY+&#10;kKpBQjVi4TbT5xKxWMolyvg8/F3h5mBlLytnLg/z1g8LCSsKpiqXNkPKKHFye+loSgJ4mGroppqU&#10;H3HaJc1KptnoWlbJVUxNoJWSmrQKzgvzhU5SZil60UUpU7AEwKErrSrMPIoEjV4KJ4H359R0J6wq&#10;iXw5UnKLU1K7wkH7utD+emaq/uj84TLkA2ncYZgan2Ur1iXhpxnpUqeiWTJSVTZb3YK+Es3aEz0I&#10;JQglBQhiVM+/69YmYoKUyiFLlrzKl1bVachH/wAp+KT+HSnhyFLDJbRF/wA/94CklwdCLg/0EKDg&#10;2INwYMyThcPJWrzKlSUoUr5CKn/jDJ11OxHeE4KVLrmzSy22g4gW97mR6QkJmZtDzvz+UJlqzlbi&#10;5smKkDMbD9YJmpza8j1ghKWGrpTf1g0oJCTT95cpgrEsCnmGI7QopmA/tpY9iYWjEyTMSoUmtFaS&#10;/MfpDy0q+y4jNLJQyUHdL/X+/TwJeRUzhGaq0pB1uYmKnzZsoy8vFYcFfJhrGFxEyeZ86Uak5eEh&#10;L20133teJT3WkXD1DvFdSm2oNj3j3i47esVGo7PqzQVVJCC+TcxOLpnJUGSg24bawhCSVTQXzXUk&#10;M2v86f0pk4eUtd86kpcSxzMSUrlFTJ0YAk9YTxZCaOdF0+scOfLRJrzVs3pVEweHiWeI5WDuwuyv&#10;nBkYfCDMulU1ZCTJsBWnswBHSJklVlyVtUk26EfQwiUjEqxmESbyZ5zp0GVX8fnCE4yarBz/AH0q&#10;NClPfXdr6QFy/EZS6/IOMAVP1/SJglzQpWhpUQq41aBM45mbMvU8hHDRLoTpvvCVrWtZqZI0CX5w&#10;CvM1kIUSyuVUMRTv93pyvFnOxvRSOcSwxUd3DiFUKS9wGT5jCklABVY05W5VQZa18IkPOuFoX0WI&#10;nS0+QLdGWlwbhhGG47PMkhNiydASSIdBSk/hakw7aWqqIptygD3X02HWGYKu+zxUUunS9m7RYEB3&#10;sGV6w6XDF3SXHK/eHIUlv5tD19LdYS63+cb/ANxmQIZKaWU62s8XsnSA8s8rMw6wCLkGL/qojtCg&#10;+7VblucXfzW0LxUDS6mcukHoBEyYp0Nlr8q1btGInAEAzKUuajY/5IgLNIs70pT9YSSbocf/AHyA&#10;FZQ2vk/F84QqUlYsy1rU1X72sJQeIeI4rBrA5EQEEqCfjNn7wpXur3hQRobpZv8A3GJa1kJyZkpz&#10;f7wtSiuh84paqCAUpSv3XqV84WKlD4feB5sIUVZlSwydgYUsVAvlUBVV/CFFd5h95SrDk0FaGTUX&#10;UGrC+wEFYBSoCwekTIC9TRT1fkqFLpUkt/hJJ/8AbCFKVQpJqIUhj2EJQWpqqTRk/WCmcj/S7j9m&#10;NFMUsKV3DfFeCpSlIT5WKIoXSj4VqV5YBSpVe9C3UesI4gSEm6XFRPWApWejyykIarvCQZbH/wAp&#10;OXh/SFoymUC4neZoTw2pQGrqzLhQWQmW3uqYJ/dhpKllTXex/wBUKATLQiWOI5XnU/1gKUDMTTUW&#10;IqhM2kqCgWQp3MIKUcXalZq4d/580EKQ4+BR8v1g+VNeVgz3vE2aqtZXnP4O0LKVKl1hwob/AKwk&#10;B5i6XNVlrq+sEjIUfGsro7RTilKCKlKlLBzrPWBXWSoOkS11N6wD/iJppqOb0j/DWXS4c0iEpBVV&#10;51/hhFCzTqoWqvHE5nR8qe0A1hCfLT8V44bqJdgoeY9ztCMrlJZfvAwc41fhk1BPaFWpmKL2d1RW&#10;pwjqphAmbAtToDfWACOIWs5IEFVxVlZrDpV/GEPW6dLgBPYQTUCQN8zPBA3TUCNoQFJqK7ZNA0KK&#10;XevUmyYZSgpy0zkrtFyaE2ObMeV4reoFe7gHvAWoqSGpy794Z8rM1NUKS4bRKG19YQGUyrNqU9zD&#10;iW58lKg5T0jOiYnNT5WHoYTSKinz7/8AtiYVKIW7U6Hu0KKRbzF7kv0hKnKt1HRMJLKVmupqhAsW&#10;B9RFASvlVrCaytSzZyfL2iTYC1hSAT1MSweJyc+VMByCl2NJY+kIYhk5hSXUnuYUUVAG52J5xllK&#10;AOyyTTDGrMnzOM3SCnzJffXpH2Wqbw/Mpw9J3gmXobiq9XOKVZlGwJFjuWiohCHO2himVKqJ98eY&#10;94RoJZTqz0+sJmSZq8q3skOr1hcyZhlKlvVoakuWfrAqspBq0p+cIN6W+8YXEf8AbzVBrBxpClYh&#10;cxXu3sktCFPSNFJIv0vCX8rk/wCIzX1gAKtqXzP2gagOwc6Q1Rq/0mE6kclqZoLAc9WI7x9qkEy1&#10;SVcUqa5pzCMH4YcZL/rfw+T9nmSVqaZOCSzt9IThvGcDLxaJZqlLOWbKPNKtYwqsP4WiZNwa+Jhp&#10;+JWqdNlmMcVTkzPFJ2HVKwuEQQZjqDOezwrHzytMzGTlTZiVzHIKv+YlsghflqUARBDkKQGcWKu8&#10;Zsxe1mA6PCRnGa7CgQjNvdyC8Y0SBKJVJrTbzK2e8eyyfDlJVXh1TMbQXAxBP3n5CMJ497G+yk3x&#10;nDeNeHypWLm4SZKkSBiJLpP2lSlJoqTRnWWLavHjPgfi8n7B414EpScd4fOUkqFDFdKwaSwNVtRo&#10;8e381eHxyfE/sX2dWPn4JU7wlsxRKTM8oWXcg3v2jxrwlczwKT4r7P4Bf2HwHFyR4lifF2BbhS7/&#10;ACGrR7N/9UvH/EkeFSkcTH4P2dlYRSMbiAtK0I+0eVMsOqoIAPlTpH/TjwGWtEyZXPx8/DVFVIdI&#10;SVJB5BTRIYOKKAXbpH3ops102Pb+MAhSj+kOqo+6rXK+/KMNKICZfvrKPd3eApEpHBwquDKrs6Qb&#10;kQeHSajl5wg00+t1Pe0BYB+HZKj+7Fg27+U9WhKk1lJNKwfL6vCSDTT8NyYSqosHT5mC3hNKC3lN&#10;KiQf+IdQq2YCk+sNYLFgNSPWKaBLY8vPzMFqsqtV+X0hQqU3vKL27QsJXdI+HMe+8PNFOwI8vRt4&#10;skkANfvtGKWipRCaqQl1C4Vf5GPZw4Qyp+Bn+CjAYiXL8r0UTUnu5/1QfGz7QiZ7O4THfa/CcClC&#10;x4hLFyJc5Wim0cHu8ezvsvgpuHk+Kz8YFolkV0Sw1ld2OsSikWatSFpZm5b3ggpXLKzmKSwPKOKw&#10;D+Q3JQW1HfSEAkjdzLYesFhrOyU6dXgqCJikqFNJsUxUpRqKrgCkdA8LmSrzQtlJV7vV4dBKposs&#10;aetMSliaKEDhr1JHNjGH8NwsuapeKmhKaM3+qJc1QmJnBNapfCZLttCcJ4gsS1DKKjQS/WETpE2X&#10;NkzfhNhEzEo4iutkkekLwyDOolKZSlpcKiTLmS5U65QpYS1G4e8LQ6VhRZaSSmjqk/pAloyhctgv&#10;zA9w8JTMmOqtlX+G4eErFSVVVmYxJVsHvCwyyRkrYMH12jhTChcuWGCTlUbvBmhK5KgeIqhQUhST&#10;o5iWvDTUy/vvvhTUmYOQ/wBt4mCUQpS1kKVQFgOBv0b0iX4ngVLw8/CTeJKmIVUW1BV0O7xh/Z32&#10;unowWNQ0nDz5ywETv2Vfpr+oxeEnIxUpSa0qkrCgqGoUj9pg8c1avr8jCUBTBStVWijDNOxC9SGS&#10;z9Y+1Yg513FZfraJsyXTMloFRYZkxNwyUkhE0oqCWCb8oQJKZs2YpYuASoOQLGEYjGhXGWkNU6jD&#10;35G0TOIEjkWYwqXSWCrHV4Sunf3tDaGIfmncQpcxkkZaNjbWJ+GmyUKGqFrUQUMLH+EIM2mbSt0g&#10;1J7A32heIGCliXM85QgKKydHOnz3MFOJ8Ow654y2lgrD6OqJYOEkp3fhV19Hb84TwpK8PreTlb1Z&#10;vnC5mDnnEITcS5gCZpvo8GXOlqlrGqVhiIZCVKVySComBLGBxJWoVWluB3McReFKA4SgLWApdXKC&#10;V4WbSnzKSmoJbW/8Y+v9ClT0qGGlCohiOK/IwkypVAQmgaNazRVw0Ui2YkC/SKiEggumkMq1/wCE&#10;fYcRMIB/9S2rQmahSFNbYnvBeytQxZ4LqPIcusMFkSkD3ri8cWtSRxGIRpOttf8An5xNxCgAqap2&#10;TYDQD8oHAlKKHavYQftKFKUrJWxIHZNvneEqkSUkkuXcqP7W8MpA/Fl5QlKJQbSpfvQp0oICr7ov&#10;vAoKqSGy2I0sT1gqUilT6puRzhBK3m1+elpx5udIUmZLJQNJyQ8s+v8AH+iWjDCYZhUwMoKKkPZ7&#10;d4/7qfNxCpx4qHJaXozB4HGQQx31LaQlVJHxXspucNQQmZtsWgBKUc9L/OFghV1OKdPWFC9W41Ah&#10;KQ7r13Bh0rUDcW05tHETkXMFK9XLbn84mLSt7sriWJtqT+kKzJXUhyU23IY9mHyifIKhlnOm7BLg&#10;fneOIyfKzamEp4ShVesDXvHLbYlf/EDpyDKPeFJ125D5frB0d+cKISU3c7hUHOoX5aQL2dlVODAJ&#10;mF9uv1i/8W/uNuXOCW6dIzBJ6an5wzkJ1pGb6wCkEHWpQd41vuNBBDFT6NvaMzkv+cOioq1UDom1&#10;oEh5pXPVSCFNqD/kwHXMExQS6iwhctZqCL+Vvq8JStIqd868hG0MOG4usIP5vFSjTsnI1N4Mwpqf&#10;8OsFMxBvcJNiuDxBZOZFfu/KJKmT8BzUkA9IYrBCbJ1ywDKSte69avR4QuXlrGetxT2gEUpYZ7io&#10;daolqQogeQLrqHWGr/EXG/4oTNs6A1JtRVyiYxUmjOElqF/vQFmrhrLZdQe0ZE6ZXX5k9QYQAqub&#10;pVMmN8o+9sDur4o4ZX95t8P70A5CKKCUCmqHpmEk7J1/aiWsVNeuUnURSEZTqfPVCCpSSa6UI5AQ&#10;SEJRUtn1WD2hU1SNtdW/jDIZjdkaDvtFCZebykJBZTbwlU1BSFD93XeEUUqL3V5aAOUcQgcM5f5G&#10;8Cgs/vIQzd4ZlV1VdOesKaihOcN5kq3iqYgkqzXUMv7zwNZaUF+d+8BGsxC25oX+1tFClJTn0Qlv&#10;/dBe99bgq/ZhsyJmp4l6oSuZ94pORFQNu0BaKQ1l/F+7AmPL4K0tqK090wTNUqnyJCA4MJ4ZSsNQ&#10;U7qjirZM2qlaE/d9tIcoYWTVUc94KShkotUtev70GhS5i1Bjw0sR+9CUqQsjVG/1hwQP22B+UPMu&#10;hFn3HeBLlELeyiVOmAlQbdG0ZWqSHKh/vDqB70uTCbKfZOhgDRRuygxH89YCTzayWb96GTS4y+Xy&#10;+scQy1VCxazCAo+aqo5TVfrBSLyVXUiwCYruGuSnMkekAunoFjWPhrToX3gTnzV66u8B0gFN8yio&#10;67RlZZ6BlB73MJlKRxULNSxqR2hQCkpBzEFsr3aMpapZzeb/AGjR8/n94dDtCAXHRrDsYAQtr05V&#10;OQesBKRn1WfdMcZFlJy6uD6QKDWpr1jSNldi8CsfgHxJhIQUly6+fZ4V5qRzi7zD/wCPaiEkimq9&#10;WkU5iX7QULSpmdR0A9IM+TanOdxM6CNeqmFKk9oQUEWFIKS7tf8AWBLRVMIzcm5tFS5bkm/4ekHK&#10;Bf3spPaEfPmA97x/hhZU6dMovHFlJEuYMyS/nj7JPDZi3/MdIZwQTub9IqYWu5uLwCtKmI9173gA&#10;KSEtvdRhaWLIDuQS36QlSUBiHch2iopv532vFKUqq1UdRfrAl3JXlo/xAp7WgeLeG4yZ4diVza0o&#10;lpCQs9Yl4bxCQPEpIFMtUlZE/wDeBgYXw7wCVJxC08MYqdnoU24eFeJ+0mNxWNxM6ZxKFLpk4Z9g&#10;mEJU+S3MQyAB11aFOH3bnCTdtep7xKmKIQEF2uRrtHETeq2rA9Wialaga3DKAeMV7A+0uNUnwjxz&#10;GqxPgeJnCjD4Ccs/4RJ2X+cdCNRHi3jPsrhPH1+2s6afFFYudip/iWE8QZ+JKnO4S48pSxcDUO8r&#10;/pz7XEezfifhcjEeFeL+H4vw+aJXiQmLWJk0KQkms1ssLZQUOxjwab/0f/6b+JzMF4F4r9rX7V+O&#10;mbKmY5CjcS0rYrFzSSNGiTMxE37TiZODE3FJlpCZgUE1FAT009I8U9ovbDw7xHwMTp8zAeEYTxHC&#10;zcOgSZa6JaUKUL23FjVqbOClSSAOgaHUsqJvmWbw8sh02tcGBMqlNqtt4Yy+DiMdZIGpRzTveEoW&#10;gISL1C5g06A2KRT8zAXMCxbdzFlEsqyku46EReyBrTtBodSdQVWKvSEhCFJXvdwYulgjvDlr35wp&#10;TtduX/thJSssVMdNrw2t/nBtYW0YmLMkO+XVXeLW36mEor1L0EO19XghJcA0l3PyVEyRMAUlbpVV&#10;dTHWFSvZDEqx3hOIn/feBT0/aJQ1ul4X4bJ8Cwfhk6fJ+5xc6SQgW1TbaB4z7S+IzfF/FcUvirxE&#10;xgjDPcoQNbX+UJZTbXHm9YSVZs1KWFbNe5gqSSCg+fk53EFRuRnuHHygTDQka3SxVbaE3KZjcStv&#10;NVt6wlV1Jpp8rBPeHlSXX8TEDq8Zpl1TM0oFVI5ExSZITJ95SbA9QIl4eacpUCkrTSlT2sI4QQlQ&#10;0zJeMH7ReysjEYjF4LEJ+1eHYZRBmDn25+kYaZ4mJmHxc4VnCzXXNRzcR4nicRw/upJCK1GxZnhR&#10;ICZK5yly6QU1JUdat4KFTkmQJwKacq0337wrfi+T3m53gCWqaB7yk7wjzKzVVS0F0nQVd4UErIu5&#10;rSxTzvCSJi5bAmyXMzS5hKkzOIrjFR4aCybDUtvy6wEzLzFfekJSyb6wQClMqh0oS00p9Tb02imW&#10;UlfFqUVSgy239OkCWtdc0pWhROVOfykbWYM8BaCP/UlmqhZbVu0J+yeLYnFYZApGFx6zNCNSGVrd&#10;930hP9beC52dS8PNYP8AzzhXB9mMZMxPuKnz08H1vvHhWEfDeH4DE40IODwgKS13dduUYfETPvFK&#10;lpJJZQMMLCFIWApKhSpJ0L6x/XHhWCVOlTLTOFLJIc2+UIxONw65MhMys1uCq+4iXhpaf8ENbeGW&#10;esLMoOQjTcwZhSpKkbXGl4Ev70oroLp1uxaFqQaFq95rwgrUtTW1peCt1EqPcp7d4TOCFZrr2V6x&#10;w1vwfgUKkqsz/wC8cWWlWbT4urmE1hRHEaimtuTGDUkkaIy3HeDkSsEMy9R6wV4rComFOfMLg6OL&#10;XgJkSkcJF0hgmnnbrATwwm1a2ZIv09YTK4SWqr/w9WhuBLTKnecFDpLjaFGUBLmvkWhISWZgD/If&#10;pEoTQueFTggoky6Sx5qeEpWhSQhATQ9RlNzMIZgBzTmPdMGwb4WsYZSAKPkOUFcumpPnLPvsYFNR&#10;TLsyhcbQETkGuWnMoAmruY/+mVJNVNCEFXMh+7QtCcNNmBeqZyqAfqdLtBnFS0YczKUGYahLGgpH&#10;pdoTNmf92ULdQmWT1cO3YHnBWiSAfeLEqDaX0g0IZ7/Cq/WM1Ycuxs3rFZOl+d4pa2m8EEKQPw2B&#10;7xLVTUx1FiIUZYWiaLfF3Jg1zpxzcVS0ulMp7NE+TNSjh4ec1c5ZVPmIuAyTrpfvCMTgZa0JVkmJ&#10;EjhyUMzN17R9pXKK1S10S3LBPMt/OkIdNa7Dy00/8QJdJUpHKAlUvQOr4jCQZVTWY3piqUkAdoU6&#10;WzN8oyAczZyOsFqVHTqIpKMunbm8MxsWQbiuAAA9d6jSewES5iEq4SSorDOtD3v0gTJbsZVK8zJ1&#10;Tc7c4lomEhSRdQupT6PAsvLpuI3f84AW/wAtO8XuAqNbP5Y0LPzdo8y316dIQlUwsVaXYd4Sa7Wi&#10;qsMr5esPtt1/tudIADt8wIA1Lu7RqTm7GOHc7829Y8xGZ3SP1iYrNy5vB3D/AOmFzpkxQoS6fhU4&#10;hRVNrkSi0kC6ep9f8mlWifiKuUIUFcRSslKBZ4s6CrcB94SLpWrzfEr1gOKsrBB1ggIyJ3Ut2hxf&#10;bl8oDpUTVRzh0krKd7BQ/WHlqaldK810+m8F1KSimkoLCrqneJfBRxBTepZblAQlKBVmmVkMo8wY&#10;Um6qj790+kFRVUVB6FpJA7QVKFL/APvixVSLUEXinOhaC2rJV2jyrJWpjVoHuDDlAqbY2TzEUtlo&#10;qyMUI9ecIUqaBI94cPOr1gKTMITVdQzqV3TExeVQ+MvfsYrU4B2UpQQOcKUJRWNM7pbtCpkyqWZN&#10;gnzhf6xLmIQBOWmlAINKebDnCJKyoK82ayZno8KK3rq1oCUn979IWpKjSu6Fylfejo0JdE2e+oCc&#10;yOpMISsmlVy6an+cJQvTzShoRAqUpvmVRk8uhpuNecZnSPezkBXaApSFZFlKbslj8UGVNCiHfKPL&#10;AVL+7ULEBB1/jEt0IX7y6CUEPzitbyZT2OyYqWqapHuLR5V32gy+JWjYodBTzfrA83msameAkrZJ&#10;sQPMrpASlExCt6rpVeF5kq4jFVOWEpUpgbZM5/nrArUs5mQy3KvnpCzOTxUnyKpzHqqDNC8oHk37&#10;xRLCdHJpf66xmcqNgb1DtASsM1kTNH9IAKEpF7VOUl9YDmw8rBlHvCwebpGkBFSjVq+kNq10H/7K&#10;ETSuuzcnghEq3LneErUVBeqhrFbA17c4fiUnkEl/WJQmZrfuDoYVxHQVK8yM3zgS5SeIPKdWDfih&#10;aphXlNXQQyED4+gvAUAR7qtaR2gJlBlVMevUjeCJlTeZzd+8VBbpakvdm6wVeZCdKywMMlw5akZZ&#10;Q9OsIqApd2T7sBSQkBRsnQCAFEjaxywLAjXKbQkmoOtuYLQ7uPNAfNRpuB2ipLhRsXzHfeAk1fel&#10;gvX6QmeoKbSoWeEK2ToTcesDDFSETRbTMuAsXqvybpBlkkD5/WJkmpzV5ecAEG9nFiPWEzFuVu9a&#10;r+sVBnbuFQEAtRYase0aqbam6i/OEypgQlWhcPX3jhoJKF3Zmpg4mW7hzzqe8WCgfeR7yuogAlTi&#10;5dDhES0ClnuTqqLLWxTzsekJsonTWqE0i/Oss3eEiW4B13Ke8auaebAd4AliiU9JWhz9YC5mGVOm&#10;edc5d5h3vHD4aVpR7jeWE+KYFRXLlXmYa6x+cUcMJKF5kUtT+sKCVjm2pgM6QS5N7Q9RSndPxesX&#10;AOwv5o4khKAU/wDqWAaFpUK1IysS6YSCz6qHKGAFOoOsTZdRQqyxiEOmahScyCD0a0J9mvbjA4/2&#10;n8CwwbDeOSTX4h4fL0AWPeAbck9dYwcnAe2fhf23HLTKkeH4lZw+NK1aIobXs8TcLI8D8LkLxq1Y&#10;7GT/ALEgkl7qWs7kwcFg+HLQJdCJyRUhLWDH9In+0GCxKhPkh1zsSTwZzXzDrpCcP7T+BYbFcQcB&#10;U2ZhhNkJX8Uid7h/X5QnCcSdi/ZvxFdXhOLmArVLq/8ACs9NHMJJmJQRchWvOE/aMfhpa5ayvPiA&#10;hSmtZO8Yd/EcDNQhacTiJS5g4UxKDUsHuAxjCTMH4L4f4Tg/DZX2eQjCqHFnoF+IosPT0jypHEGV&#10;ZsWjKoJKbld1VekJTUpKBlXuk76QlAlaqst2eGsFE1PVc7NAQsFqvfFh2hRRp8Sr/KLnKs+qu5/S&#10;KdfhouIKVDosGylQxshJ8r35a/pCeGGS75wxXAZJJNljYdjAKSfOzK3gO6joVcocfE+bRUEKSyfN&#10;rr6QZnkouDTq9oxniHiKqjhl/cotxVX130iViJk7Din/AOlnFM8dDzgeYrT8NgBt/JjM4O/OLJN7&#10;ApsDArDVWCinMOTwUkOVD1BfaCEJrAN67mCFPqw5Q5Otvu/N6wgTCshNwpywbrBElKVUqv8Ad+T1&#10;gJmSyytr29YwPtJKxC5UjATwMRxboKSQDf8AXaMH4v4Vi5OJROkBcwSpgWUlg/8AzCv+5lcQWCCq&#10;4PWJw+0ylTvgSK1FxyhPs7gp8uf4tjs8+SF3ki2oftEhMxKC/n1AMTSqW6U5fJU/V4KfvFIV5qVs&#10;ruf9oEuWp0aHI1rCAOCshO6ypEo66GKaQvPkQpIAPr02gFcqpWh2A6RKBCUp85uSg20HaFThVSrL&#10;LZOg6H84BmzzS+ugPQCEVTVsHASi6l23MLGeQgHIygVrvuf0hAUsLmS7sgWlhQdin1jFJkiUDPXU&#10;slHECiNqXtveKyOGUGuYkmlM59h/tzibVMmJoZlFhKL7A9P0jCYtSVmVgsWFr91QALXI7xhjh11F&#10;MlJW66lJsP6VCaEqltmCwCn1j/tpaES9SEopHKFGp7c3H9DH5RMlrlp4hTlVz7xMwUrATQlcxkKQ&#10;NL+Yn+XhCMV92rhOagylQk63trZoSk+ppZm6xc7uzaxmTSn4iBeEBBuizfnHlcaMLlMEMUd94UgI&#10;Q9T3/SEUyXvSwS/qTFU4VKTa+oaKWf4SRUR6wxAI894AUhJvqlMOpJNWhSnNASU5UK9+VUoX1/nS&#10;KUEpzP5Wbv3jR7ZC5h+GSdOgc6vClp1dz7yfSNArYhW0BRlJtrSLRlTw6/MLXMETpIUFzOIX0Pr/&#10;AAha8NN4cgB+FQZ60tq2/wA4lZChCVUy1KQUktZiP43h5fYZbesIvdHmyOC94Twgm9yToRyaOGyQ&#10;NO0ZbBW+oHbvA/8AorAdYKdXu2j9YCiqztrpHlCrtrpEwSikKWrMvU3Gw9IxGGmIXJWKUrK/vRNp&#10;0JOo9IlpRKEqhNM0pWWxLMxI6frH2jD4ZNJVoFKZbFib8m+kAGXRvbX1jy1cnu8cybH8MEkW0LO/&#10;rDFlE2blClIQPM/URS1RGpN25wWDXawN4ZRsdDTYd4SEzVAvw5lIyBxpCgEuHo0caXJP5RMlUYkj&#10;yorQSM24VpEriShMmSVuhcxOZJXb9ITLIyos6rJUDyhjMf5Zn6wFy1Mf9QjQlKjqUuTB1T9KoNRF&#10;rfzv8oJ8r/I9ecVcSk1Pq7wubxS8u5uUpV66QMPMxsoTHenj1EvCSjEZTs9XyMMFVBrcxF1Wj+SI&#10;ckCNekWuflAINvy9YJr0HdJhwoMS3J4ZKzULN7sfeKPbT6xZR19fSPO217f6ozzAAD5qmJ7jWFrI&#10;oky71q1mPvE3AYKc+DH+IfM7hiAfn/L/AOUNV0KWP8JLOI8ipSXtUBY9DrFIKh76lOG+rwlSmvpn&#10;qi6Upp5sVH1iyWIPvKYL7QFlQWSG5ARldgalfF+cVS1zEqNvPlHO0ClwVZ60sBDi5a9d6P56RUpR&#10;qQfd8ie0UKVdeZLSv/ooImVM1NZu0OFLmK0qe4BhPEmBVN3O/KE/d0nWpK/NFyz/AFgsXhnZZ9Gh&#10;SlKUE1uoISwh5RM4m6iS7HkIClyWStFQvmSTCUIKwF5PvdBfWDLrJk+WZ7yYOdRBFn96FkJVozaj&#10;1gJKSgUv5qvkYQCS7GlTPTEsS1VBIu2oPWK1GlflB8wMLrUpQ8t94SpQKny+XNAmakGgp0HoYaku&#10;++YmHXLUtCraFl94mUCprMRS3QR8NvMh6kwqaWH3dvvHUv8AaiUVpCZoTal6F3+UTF5lLCG4ZWKV&#10;em8BSEBKQGWhitP5wOIAJeq5dwiE5Uy0lNMtmLRXQtYKagk5fL/OkcQIZBOa+kGsAIXeonKnsYlU&#10;qqlhFFsrw8tVRfPMQ/rcwiancvn814SpnGmbOb9YKGUzuhjYPzMEFI4Z3hmQQS6tSYsqpdN0aiX0&#10;EC9STfy3PrCSklSgGI+GK8zj3t4D50nKoGxECq6E2sXV3hCkjIncJAEE1WZqGsntFq0qPZj0EJuE&#10;ns5PSH5CjyhhCVHQ2/EqAFgAEua9YypDaVBOWFmWwPmc3lntGo8t6NDDGVu+bUdoKpU1SabCoMH3&#10;hAUpRyUtopXeOHLqlJ0TZqoEwIFWilHKe/rGYLqB2QwHMQ/vG6XvTCCqtPfQ9oZnGu4pEHKHO4/W&#10;AyjyLJqEJQsKSr4qcpi9gbPqqGBCh7r+7ElEwqKa3UtyB/GErCWLOD0gYebLSnasxh8Tg5eKn+G4&#10;iaDVhyaeZBiTNnyyldDqC9R0MEhKkE3vZ4xKAKZkrJzKmvCMPLI4m+/0gTalBtVXKVdhCsIv7taB&#10;TcMS8CdLnIOxG5gukJPXf9IqUpl6OPygcBCzs2rwtGIwi6RotrB+UFLTCQsjymBQooY6kefo8B1E&#10;gbaesVlRYWp0eHamqxJuuAeIulv9cZg/fRXWDLcGtTNZ1dnvErESsOrgPXUlJcd4VhJOITJmy8q0&#10;LXSeT6x9om4hlK/HUk9omfcGbKUjhFaEZX3eFLlLUmROzcNeUpJNyIl0MebClXrALqCNG+P1gWsz&#10;ciH3jtb8UNLqJuq9wXHODMUplKWTq1UFRUelTBI5tFi4Kn3cwKqg99LRNdCTLFlrQGBfpH/zBiJC&#10;PsHspK/rnGF2ljhuoFaNyGjxPH+yIn4TweVNVg8PNnfcz1lHvkW1tY3jw1Xj2LlrwslkzpeLQEom&#10;KOpr39IC/FvEMP4B4erADE+GlE7gYLEDQ1hRvrGDneEeLY/xDwzDfeyMbg1mR4SpWvCZ2U+jx4iK&#10;8NhvaHwiQvEKwomidiMFPkpKgSnzUzOf1geJe1Er/wCVfA5c77NLxWFSqX434sUWmcOWofdJ2rVf&#10;kDC8Kn2O9nvFMVKzzpvjeBR7R+JTVkvUqbiAsh/wsByiZhvHf+nfsP4Ymb/28jFzfZ7AtMBewnJl&#10;BSNdt94X7W/9GZ65E6VJ4+I9lV41WMwXiiEuo/ZJ6yTUQ7JWS50Kd+HPSqVicJO+zY3D4gcOfImp&#10;LLQscwRFxMpcqSw0tCWUpKtRsIrLqANJYuOrRVLSEpAbz51wlM10pTdtQrtAYugKyZWAgJl0J93O&#10;opStzsIUStIKC1I0vDVzApC2fm/OCh0BRzKb+d4dUnRLVe6O0ZebkataHJBpucthGl/M7slW9oEx&#10;01aKTqdYSyXKVkqa77vB+8uEv5LJ3zRhU+DeIJw2HxNsZXdCybAtp8owONxnj6PEOOy/s8tNUtHQ&#10;7/OHqpVqSLNCs2Qn1PeAJabjL37whZNSgGUDZHoYIaYqr94+kFYzA2KVGmjq38YSyzLAOb4j/wAw&#10;oJsQps9ip+UUVoX7hrelLfCY+6mdFm5Kh1HSFB616fCkdTC8KrDcRSkcOzr4nppvBxPhfjGIkeHK&#10;L/YWJSA9rv6WgJxmHCl0suYFED94RMPs14j/AFRi53+NP4JnzVjQt/uD6xif/mGfOxWMxU4n7eVK&#10;mm93L6O50/2iWllUpDXsFd4K5akpQsvU7k30b9YQjiOTdKq211gClagnMAlYLsOcKVxlSg1VGumy&#10;oTOahJN+K5J5sIVLQ4vUsLyq7iCq9OqJyiC/OJlU9qT/AONNNP8AzAoD15s5YLbY9eUSp5SZaiv/&#10;AA1LKSYSpNZv75si+387RMMtXD4yqphloqVMI0KoXMqQiQEjyAlSlCyn+UTXA4SmVLVdL8gfpC0k&#10;oyLdSJrA1e60GdPlSEqROuZQK5xuRdTm3IQnB+KYuajwyYvzTDUmToKVDYanpEnHeHYqVOC0BRoW&#10;Cb9IJX5eukKRqk5XBgqE0jfqY4QUoArbPApNamdktBWou+nT+hUyfh5MyaPItSRWmCg2FeWiw9YH&#10;EIUlN+TQzAP7z3MIWlNW3WE8QKp+vrBSpbhF7CmHIpOnMn1gqlKcnXcnpFVH/wBnBUUuRuBpAX+K&#10;4b5QFgMU5rXI2h9Rp8JMD7qyTQ+w6xUFBz7ps99Y4rIfmRdcKyORYbv6whn1vrf1ilWYnmHgTJY3&#10;cm4Jg5h5tC7w176e8n1jzsoHYBtYypH/ANUs1cKZDldln4nsIaXIUnM7jy8rQlNKua3DfWKUosS3&#10;kud4cOA/WEBIu/K3WAldvyhKknQ7+Y23h/yilri4e/ygEprL7+aAVSpvD1pBtprBx0mlKioFaZoJ&#10;C/d/WK8oL1MlLJT0aJFASMzEAMpKnNVut7wlaAUhSX5tCUkqUQPQ94c/WDTlflvAI2i2VXOFKWrZ&#10;+8ZTb6RmXQnfq2kGzpdhoVKbrBkJlVEF2rtMhBopqLsHy8/5MIUEFQep2YnZoSaJiTU/D1eEhNYD&#10;O0IlzEmZ+zZVuf8AJgqICVaUrIvHESOrjQ9oY2v1fvCUiaCVbk3hSpuLq4a7AG6+jRw8IFYVDXUS&#10;CtXMNpFRJJN33MS5WPm1SXCEzjyJvX/GEcDEZlJBTmsp4QCu/cF4epTfMwPvFBrtq8EqWw1ixe3Z&#10;4OYXP83gkLSHtaEo2FzyPWLBSumg7vAIN+Qsr1EKabQx9D2EedT+QFtHhX2rFpSgZpypiwEpbQQv&#10;A+FzVJkPTNnJXlWNGR/H+R/lBcpPltofSGUbBNJpTTEtJ1VbMXKoRLTLNKrFdTBBH1hKXGb1dooZ&#10;CU+Y0Xf+ecO5KvcRqPUwHStKhkPvD96HmDiDuGTHEEzy2bzf6oUhWtTUrSxQecISQSNNKoSCf9I0&#10;hKmJmfj0/hAYCr5D5wFEvTahLNCQxAO+ohFw6rU6mK5bKSVUrBsUdhCHS4Jp8xT9YKCZiB5eHsfW&#10;EApcUtUVEKiUqpZQnzAnX6xQV1MclR05NFRUK9kHyKgghRdTU+4IpNqlbqb5xOSu4ZxTdoEtKDw+&#10;FUVbQpMuxes/CqKaXUsU5nUEXgImMVHem0CpN+qdIZFJq+KwMVs37CsyYQL01eZbfnClygQ97lgf&#10;SFTEpSmmy7Ck94QmYtISrNRTSod4UpM3hh6d1IHaAoVEJXQfhP7RieVJmGvy0Wb6sYAImVTMugKv&#10;+IBVW0v0067wEFSCdRzRHBUpSEvTs34oTLCMnll1eRRVfzQqXNlLkTKWLAzkDsqEpKdPdpqKh+1B&#10;mqSW/ADAC6xUpkEukuYrOVWp3URzeHmg8N9gy094ShWm1yIUqSWWkVZv0icZvmPkTqxiuZavSmwN&#10;94ExwVNU8cdSlletPuF+sWbnms14zqVSrJbM8BLLF3umzQipVI7dYJCkv5UK2X1eELSazoRt6iCo&#10;uGPVjFRSro1x8426dd2iVKI8+y9flCkS0qIFyQSyL6UwltamKtQntFdJCeI2j+pjrqhrd4+80PkV&#10;qLX0gqFOt6U6X1F4AJWL1dS8SyGUfidmhIqds3lYD96EZgPyiaqyx71N1ZdISagmkPSfzj3tPhsY&#10;Q6sraly/R4AGQa1KGX5RxQzOzM6rl3hKVTKsgljke8JmIGav0EI4gQoouax+UcISiptMn5xPxeIm&#10;AcFBKB5gCYxWPIKeMSsOGVbmYXhUpSuZW1GtXWEgIQlrmpiY8LVwVTDi7oo1Ni99NjErCvOkzlrI&#10;QJ4AlzLO9XodWgSkPxVpopdydxT/ALwJU9RKqmm1JtbeEzZEkKrzJV8TbtEwqRSVJqsHT6xw8OtN&#10;SfMBdXrCTYF38rVc4GVkmzaPGpbkdolyxUfefnHEBI2HwwHD21jBBaFhK8YhKkVF1XF48LShAadh&#10;EzFvmcqEeJKRisXg/DfEmx3gq05pE1GimcM6TryeJU3xPw7FolTlD7P4hisJNkYeYnkHtfn1jA+K&#10;+IyBh/tSApEnVXN/rGCkyysqXh+MqWm6S+jwksxPq0b/AKw8yptOsPlSSW5GElKh3CaVdod3T1F4&#10;eoFPOnSNS+qVav6wELJFeVVTnW8TFjMlqese1yQsceTh0qmYWaPvWWoCoj+dYxPs17Fe1WF/6fqm&#10;+yKvaSeqXhUrkeNY9plMjhukJWqXLrqFrFwYkp9pV4D298MRiPtC/D/ajDjELSTrwZ4DoPJwodI8&#10;T/6g4fwPwpOE8Hkjwib7MeLYsqmomzCkIMoC24II+mkeAeDe1P8A1blewniWMwP9a+E+B/YftXgM&#10;iTMJTJ404vStQY5yDbpC/abxyfgvaf2xxHEWfHpWImqkzpc4jhSpMkzKS4Z1M/VhH2H2ZwacfjBP&#10;4eL4DzJMlazoki1ngr+0T8EueirETJ8mlHZI15/KMThvD8FOxeFk/dTPEJCeIusa5eesYHwHxIK8&#10;PwoSnCzMVjsSxE0kJFaTodPSMB7feGYfh+zvtWOD45NkirCYfGC8ucr/AO+P0DmKpRUxTyNSv3op&#10;mJei6N9esEglKmsOu8IFA+8WxeE0+YKc7v3g1KWj3t7NDLYAX08/rCclIVm87CAm9ID1DQ9YKhLC&#10;llhW+ZUCXQQqut9XgFi/1EOsrQavLqA45RwwxOr6P2hqaWvXUz9ICRltep2P70VKQR8SUmxHMmJS&#10;cNORLmJNjNmEBI10jA4HH4hE1roEtgFdYpcG3qYCUOqztuL7wV01Gpqd+8F3JZv2oVLodertExCw&#10;SV3JpLQipCQlOVRqv0hKz6EXPrCBqrUUi0UqSzWFBd+UTAAkTGq1c9HhGIAM5QXnzEgOeUIlTEj1&#10;29YNSpYBNgw9DFQAIN/2oVPCUIxEocWVNZ1BRHOJmHUqVWiYo6KSkta8JKmc+Z8yT+yYlSUyyTVS&#10;kozbOQoQosQqj/CSxe93gcMKKk3mkJYJfr6RwwqoA1BK7V2ch4TiqQb0ZSCZfeClykG/xD03+USl&#10;ZjnFkuf9TwpMgIVSctTWMUYqU50OVwXGriE5lTKc2tPYtrbnAXYprtV5y93ECUJeIkLoesji8S/O&#10;ArCzwibQUhRzHYXELXiWmTCllLQHSvmWiemV94ibNonoCTSoi7q7QV4dImpWXocJmS/2tPnH2nAY&#10;k4vASQhczA8c5NHCTs1/l1MSJfjKRg8StNK63RWq2h39Il4jC+M4YIm3ZRanvCp/iftFINC3EuQp&#10;32t3YxLleyfh6lYOSv77GYqYa537Cfnc9IkYz7UPtE6UlXDUGUHY5h6xd2F4vrrezxq8zzZrI56Q&#10;sqDCp9GEJkIqpKsxFwqEhKb2dDXHIwKQq+7fSFVJycw9orzJHMAl+phSEKM012NgX3eEy6vNctmp&#10;vFRJVWGNoIod7JtGZFLchrBNLHnz7xwpoIUmZSwYg8usFQSyW0ZuxeFNdVVz5mbrABN2aqr5vCqX&#10;Vs7632gFSbQkIQydX1MKfSl6rWggXIUyVD9YTrkGbl6xpZ2WG5mMt0/P0g2Y+bLYCAsy6yR7wpNt&#10;4YJJ25mBlv2YxdHvN0PeNaafUD1hEtKnW7ki5HcxSJnvPzftAOo0q1gXt5ubwlOZypzd3bpCyAFU&#10;ahS3I5CFGcF+Z2YgW0vC0h60zWDeSn8+cKwqpgTLX94m+YF7t9PUwhSVhWUC5ur/AIiouA/+vlCT&#10;UR+sBqozmnrBY3/OAVOLu0G7sp3L2hyLLNCdnfWEKSUt712IHfT5wADWpSrvchzCQBWpR90ub6vF&#10;BXUhRs2iOjQ2YgFyaWbtA1pG5s8NU13DXfpBIfXRvrDB1HzNpVbeKUglOqTt84XLE9UozRlZylPJ&#10;1aQr7RMWtacuZVVP9irDTOJKd+DMLhP7MJk4yaJc5VuGsBK9tP4iEqTOChM0S7TRbnpAILltySRF&#10;XmHw6vGqh9AIvUTzrcCFLVOyO1O0B1hGZiefSCFFR7OAOsZVVjUWcQ85UtF2W5ZurwqWjEjEYx6p&#10;aELfTYjrz6xM+0zqMOpVQwqDksSU1H3mtry0/wAsGyk3p80UoXSlq81n7mAKwaRWCn9DAmPnUK/M&#10;LvtB4iJgBtLJu/O8AgX8uT+MCylHaket4opWKbmaRbs0WXKah6dSs84oISFm6nNvn+kCbW6aKqVD&#10;KfWKNSRfLaAEk/LSELdnWzP53jh6E/h5RYuAHsGKY1ffrFlXVa+iIs/G8rrPnp5QkLyqPWxPSAkm&#10;5091UDIFbvy7RxMwKsrTHIP7ukSyabcjSgxSwtnb3u8KK1K5u1j6wksuYFFzmdoqQosc+TOD01hM&#10;wv8AAWTf1EKSAhCtLpoCquRhGVgDSpgyUwl/Mu6KbqPUxqtW/kipJzJzLvSU9Gh1Jscx6d4zBiby&#10;j5gYAXV+JmSD1EKASWHns1XWJaUqyosH96E/e2+FWdKn/DCnIPu5HH+rnCVTLC4GSl+kImTCnL5R&#10;AWlazqTZ6bxXMWoVKZLgomK/5gpMsqs8rmjo8S5U85V3Qo2KTyinzpXaoqZujwxXkNmPW8LqRNGX&#10;3nYw6JjTErFnMJDqB+H3W7x94E1hNJCo0KHuL1/KE8EqBUtvI/ziVMXUykONoQtDfDm1U13jNc6O&#10;9zFIcFN7aQQp6Rd4ExPDO6LuYrFIswvcwFZeJXTSn3ubwlkEWzb6waEpuW5ac4f3eXOETTZBD0oO&#10;a53imgH7zlaOIUgTLqR0eAqWqkMxo97vFCpakn3WsIqNpiT5toKl0+aywpgr0ioqWGPlsyvWARZL&#10;sprLVDg1CnyG7ftGAaJg51O2sIEqWCl3/wCYSlV7EhHmMEIBSvzXLVPABKXXbNYeggIrdyzWrMBi&#10;y02ZW8JSr/23jMCANdaunSCRMnHDhdSkE6udUxK4uJlSz5c6mJ7wOHiJDrsKlhIhUyf4nIrdwiTM&#10;qK4RJlzJsjCCdWtJJSmcNnEAS98o90mJq1qIX9ofzeZw2n9GFx3g33ningZM1OGZ/tCb2+p+cJ8H&#10;PheNleKCeJXAMogpU4a+nrGHx/ikgzEpk/emT94tDB4m4HCEpMrEplNMU6Zj+ZzqDEibi0lWInoC&#10;2KnAjGzCopTLkKmMN2DxjsZmo+1zJVa8xDKPlMEqdtvhV2im7u/UQkkrVs4LO3OKg5KNgbDpDvoX&#10;IOh7Q5qYXbl6xxgpMpWFWJrlLlLF3U9vlGEwSMbIX4l4WPsk1AWHn0vmSPoYl4Hx7BS8R9nmCdhJ&#10;5lpXOwqxcKS/YQPCfGsTM8QwsucmZIRwESxKCCCBpCQVSsF4Z4ZhqXUaUoSgfnGO8ZEojAynweBU&#10;rMmYgFnHyEU3NqRM4mncRUVVNrrCFKUySWTofSE4qVJThsMryLmvne7xMxjYfFSJabmVemES1/4g&#10;X95ABCGT1pVe94pvS7No94Sd/LdTCF2Cxow17mPb7w7Gfd+M4/wuRifDVTJrfasNLV96mWh/dUXt&#10;Hsf4r7GeEYHG4zDJneFeNYmZjZPh8+VJWqWvDrmFbVy5ZOIsl1CuyC5b2l9mPaLFYfBeOez2anCr&#10;+2eH40lMtaZUtZIU5E1JDvobAx7YeI4jwDG4b7Z4pLm4XxzEpCfDsWmUoBwo3AQRS4s45x4L/wBN&#10;vZ5vEvFfaDxdE3H/AP2oH2bwGTLKfvEYlR4gQgZl6BgQNWhfsd4v/wBRcZ4p7MTsIvg47AYL+qvH&#10;PCFkNwZC1Lm5LliTZmpEe1vsH4j7NeIe149g1rxON8cw8kSnROImYcTlF2WoLDk2trtHh6T4oj/p&#10;74jJX/8AmzxaT9pw/iNwyUYvyXcWLGPEZnhfjXgPhfh8zGoEziS1E+J6ucMvTQE3iT454P8A9OvH&#10;J2A8SwPHxPisl8WcRiFNw1lKAqxca3j2m/8Axk/1XiPGz7PhUiXhJSpSsJLUZIw4nhTffIfNTZxv&#10;Hh06caZhwaUzUIcgGkO//EOVOqrfW8WJINxs/rCSoUnzDejpFWXz3bWApXl5NYwhJB+LLYCFrUWd&#10;bD4T3hU0lxp27xZLvnfRKbPpCS+dJsEWN7vDAlQbQ3ePKCanq0UfWASD8dQsbwomtUw+UFeYv/Ig&#10;KUwbQC6hAw2BC1V2UV2a+xg+KeK4qfIBApl6Pd7HX5kwnE4uZPm4hH3YWtZPD5tCp/hHiOIlKXZE&#10;sYinS4N7+loSnHYOZjMNKJ/7mSkgpG1X8YRTQZhNC0nVG7GELl+8PVMPUp9alC5eCXB93vyglSSS&#10;9grR4chy9JGrRp94/OkQ5qC9Vj1tFEtM5NZatJ1MYfxBUio4lFVakMFWteMTiU4Y8SXLMwLTYDo8&#10;TMEqepGJw89UlcpZpUn0hUuYviqelAC3POCjEycp8opfnE3PRLUpShK1ZoSZaVKJsoHyjlCQVKKj&#10;MelJdoSFISHXRnyrvC0S2c7oU4PMmDkBMu3Irf6wcikomKfWy4UyhxUTPfFRI9OUJpBmJWXqQ/1h&#10;IocrvnmZOdoBNqFMkrNUtT3Ydv0hK0zSlDNMSrKFQJtIVTM8y/KG0YQFL4ipyDeWgUk3s30eAaqC&#10;VOyiFHSDMeYsldTVkJSddf0iWiXKUBMmEzTLZKSwDV/RomTDxRLUsHOa0pU/6xw0fcJlqafJQHTM&#10;t7xb1hKeDwFoynEJmEDp05NBCvEcROVKXXKQuYpaL2SKNu/U9oVNUUpCZnCIPmfWH9OkSsV4diFr&#10;wdb4jAqV93MG5TyP0MIw+KxgwHiPDzScSsBb6XH66QmZhpsqchd0rkzqxH360hLsBVnPJhCps/ED&#10;C4dF65qilAeD4Z4ZjRj56P8AHmJNaUm4F/Q/KETiiyxXzKoBpY9YYpBETJ8iXmQHWhI16wuQqVTM&#10;TMKVcaWAb6F9Ol4STIANbZbNdhFrJHqBAJA5d4YpB20ifMlIddJVS3PlCpHBmD721SSd+cNiEdLg&#10;vyhSh3psHff0g4eoBaLM9jzMOxJa38TDXF2p1SeoMann5dWg32Zm5xUp0pqfk/8AxH+J+vqYf/Z+&#10;UBhZ25PAAQW3AFnhPuhrgpcntGRAfTRiYZIb0c/OCAku/wDJiYSliOTgwPvlBSl+XVRgIWkhLt0M&#10;Jtf6CKgQ3LWCtTpKdtG9IKW8xdtCe8Kl4ikDy0GZQpVXIwtSAUoUp0pUqsj1jB44hSkyJoUtILEg&#10;2P8APSEiXOrSUhXlqUH0EXKub3G8ZcyYdLJb6wDXcekOFVPYh9Iuba7/AC5QEsm5q6wSUkpPu6+r&#10;/pEtKUqSPK++kGbNmmWB92panCbwibKUVJV5NwqOGXCwXcOAI4j1FGQZiytz/wAwVGsq0zafnF6Q&#10;NRm/KKlKAq+FTkwPjQKeTON+8Gr7taAwGx7frCpkxytE2ilJplOdCOzxtztfb+y4LEX5EQhMrGGc&#10;iWXAnZlBtgr+LwJfib4dehCllaFNuFafOEBOOknYmtqOlUWxKF3bIuw5PBXWhaVeRXFpBto0E8T3&#10;/LXb0HSFcTxCXXrRxbmCifiEOkV5pjKSw1MGV4dJmT1Jy5Tw0TG5r1btCk8f7JJUqrhyFGrsV6wV&#10;KJKjcklyX5/5dLMMrqqAB9IZaUrCyyW8yO8f4dxlFQ/WH4bp0UyzbpACCwHWKgFPrQ1j2hwKLfKE&#10;lzMKvMPdT3VvHwMGKaagv96EmxAuKcz/ALsAXX1WhifXSKJaVOLaMmAov06QCsuB6tAPFILvQpL1&#10;+sGa1BORW6/WNQCE6osD6Re6T8SBf1hLpUFJLWuO+sJyrANuggkE3yfeCJaSqVpmWALtvCTr11EV&#10;ghh0cekVEBKvcy5vWBUFD8IFQMSljJR+F1doXs24YU94mLBUXs6gc3aMwUdvK4NUJSUg7DkloStT&#10;1oFk6xcLTxFOvdoCpbJBsDdzAqUSprb0wUHiA82cRLCFoQrS4uswQ0xRWt1BKhYdt490HXNqIUVK&#10;Kx5UoTZQq3vCb1J8y0qYBPaB5xLK9HqaEzSVzR7o90QpKUMJqqiFZimFO8xAYUWDRUyk03ehj6c4&#10;CphMxKb58oQ/1gsuxunVQH884+9cnUCmoS4UrMpSMytUn66xKWSoKTyCgP3oQosbuNS/cQKvMzea&#10;kmAqofsv/wDRQpSsypaQClfvdjEqXMCv2VHSOAPu1NkIVUOt4aoqX+PywKbE2c2hKEFRpW+ZN1Ro&#10;oVuTqr6wJgLkC1JunoIlq4RkkHOtW77GEEKTLBv1H7UA2fWwYKgLSVoVqp7p9YQ0w1Nom6flHlUV&#10;H5+sBSk5maq/OFqfXmn8oS6rp33gAnKN9R6xTunP57XhTCrfk/rCVtSOe8VJQ2XMvZPWEF1L6jQw&#10;kCx0ayWipReZ/qPoY4igVlYpfcQHQpR/asntCNU871ERZV6si9tYDuo6KqVSn5QUhOv0hkoD6ahr&#10;QFS1KQa6lUvSH5QAMTPGWwCnHrEtU01l2+LW+sJG+jH3YWFupWigjflErEIXMAViQviK0Te7mJGN&#10;wsxMxE1DmkvQrcf0D2o8NShSyj77C+VSVD3kc35RPwszBLVgqDLSuYhkjZj/ALxifaTxBcnDyZky&#10;sYVChMe77QmWgUoQKEjk0YuWZjYvxFH2eSgKZZB1+ekCbPWSubOMzO4OY1MPnFIUSvzMUZddjALQ&#10;DLASNZjaF+sKmBY4e+73gUqt0u/rAqNOarn6Rx55BE6xRLLqV3iX4l7O4vEeE4iUvjjgLoSou+YQ&#10;jw/2swczFfecOV4hIkgid+0BCeB4VjsbipqKpaBlSO8cHFTVeFeDrUycFIumcl7hR/l4loCUpQLa&#10;EAesKDhISvL+J7ZYNJJ9693Y6kR4T4Bhsq8bPK61aBvNHhGC8VXPnyfFHl4WdhZRWlPDasejj5xM&#10;8G8FxiF5OJiZeJQUEp3Kk68+8YzwpbKTOT9qlCWDRLCru/XVolVJTS/mal4LE9lWUIuQ+uweOIRU&#10;nTXpHhvt17MTl4fxf2fnfaES78LxBBvNkL2zgF356aEI8R8InCT4hJQE+L+Cz1U+IeFzRZSVI1pd&#10;2VoY8Vk+GeAeCeE+0eIJx+E9o8PKGH8R+0u9E0hGeWu4IUoAVOG1jD/9Ofav/ozhfGsD4dhT4FJ8&#10;Q8S9o8F4b4NjsPJI4H2jCkKnMlk5kpNQToC8Yj/qN7c+02CwuJweC4Q8K9nJSPZX2P8ABsNL8kqc&#10;sMueEa1TKQ5umPaqT7NTFzfDfZjESsD9qmCn+tTNrP2iUnUS/u1JTVqzsI9ppnh3i6F+Gf8AVX2c&#10;k/1xgp8kq4KZAGFb93hVJUm/3ig2jy8Z90ZEyZwgUz0KmhQ5oeodyI/6YYnxzxHDeJYNfjEzEJRJ&#10;UnFqlIAmKEqa2tgEl+seFYX/AKbY32oxfjHjOFGOxnsnipUvxDwpDhpYRh/cCQCpRUzOHVrH/T/2&#10;T9o8Onwz2m9tFy5vtTgpZTVhUyBxJiBQ6c5DW0aJaZYdksaC4H8tF5dt0OWEUhRCXbmOkBO6N3ap&#10;+kJzKLfP1hQcF75s0WBq+TxTw2Cr9B3i7ki902+cLm2lsKKhavpAZ76dfWE5KVaVavBqmW/93rEt&#10;NyU+YeloV5VGm5JdQ5fz0iVhZaFBC10mm4VCJuJwyV4rzh7Jl9YSlCiqizIsU8oUyyc14RKnrrTU&#10;1OwiifKw+ITMSy5SwFEP1hHjngKEy/DJy6sVh2sh/e9IQ663JFSS4v8A8QWUNWtmaNw1+ZMP5z/i&#10;PoR3EKN3qpyh6X3EBk1LFnJZn1hqjUlbMwo+ccSYTwuMCqouwJH8iPCJkhiOHfc7H9YmSJqQuVNS&#10;UTEnRQML8W8A8GmePYTxnFmehZdQw1WqD8h0g+KeL4T7FjlpMz7KU3vo8TVLqIluuhvLyeMaoJTw&#10;wsy5R1dtjASJZ+9zZl0QJnlCFaj/AMbdesOPvt5i1poHQPC5ypIajhJTXQFcv+IRxJiZKtJi9jyE&#10;GUpSqXtbXnC1UgJT5lHzTe/aEKkJEvmpIICn3gA0lAzsFFRO7wVBlEl3dyn1ihLrUHWpE+9b3Bqh&#10;BUlCl+X3gEc2glNYUktSgEBd9zBQ0m6HFQFaegvEtQmBYXcgSiFh7aPE3iImfdFvvJbTUGM/k4lb&#10;pdZmPcF4UrFXK7omaUnRVXPvC5suehaq6UJRmMze6olYOUhcvjnhr4MqorZjm/PnCUIk8aW9FSkF&#10;Ogz1fmIThTaUiZXVw/vb8+0Fn/WApBKVJNSSCxG+sJGD8fxwloDCXNXxk8rk3+sJV/WgQU/+nJ1f&#10;nB/rPxnHYpKgUqQZ1EtYPxJTY+sUzA6lyQpG7BKs3/xCJa9lJ527QAP6ClV0qDEc4+1om8PPUuUQ&#10;wL9YThZKUBaMnEIudoc3eLf0X0hWJ+zy04l7L/jBlTGDXdFxEwBd2cFQ16QlaLffUuga3hPHDVC6&#10;myjlGRj9AIpmafnH3SC+jbF4WoVZLnp66/KESAok1tkU79ITMWhVLe9eqFZGKb+Vx84qpYnV94ZI&#10;sDAKk2+sD7sAavvFk9esK4cv7vy2DdYeeohRXkvdP70JCAqpm6l7wktdmJXv2gKSPJfm/SCqlm12&#10;McQKerkXbtGIVOSZfDXWmiZQS1h/PX+mXhps5Ywc5YSFVsJN9OxhKpc9KpgTdK1OR2MApIvsfMeU&#10;Xar9qwgZrb/zp84JT5Yv5ugc+saFOzjSGLGnMjYnQaR9sxJ4KUAq4i1UksNGha0lacNLJTJllThV&#10;/Me8KkTFJCZP3KQAXYAUuern5QbKrNypOVPaKQhQHQv3hkm2rbkQfM/JtYStApCeepeEmopc33gl&#10;6wg/D5v+IaXh0irItanUoDm3X9f7qmViZ8pPKXNKQIQg4/GUy/J/3Ksv1iheMxS0n3VT1FPygqmL&#10;UtZ1WtVSj3P+bZOf4tj8oAcpOgOhg1r+7TYk3miBwpgP7dn7wmsplbKpWG9IUnNa1T6wQ7jfMHgJ&#10;OQ7q0iWhqSteVSh5y3OEyympRTro0JdyB73lgzkro/AtIIV1jzZj7wQzwGcqq5aQkhkl9fMD0h1p&#10;ZJPuXb1gU2DNyKurx95MWRybLCWeuvKaHEbq/EbAwFLZKXqd/N6QFB+WjBPeFIK1BI+NBKX6Rd9G&#10;TkcQq6GGRBFgIqWVG7ZdRfeEKTUVbC5H8IJJSCpVXksfTnCnKjWpsoYKhCL61moFy/WAo7fEfN1A&#10;hCZZqKbPS2nWADUndqXB9YZKA5D8mgcSXV7rs5DxxpKLaG7N1hytLlVgvUwSAF1ll6/SBMOVPyeE&#10;BKMxLphK5rhJyqVy6CFFScmtSkOoQCg0h6mOYiEzKzM4vujKtEIStIdVnGoPIx97nAUcrdI0CUs2&#10;lVUJUlQCBlNNldmh0LWEqVSrjDzQUsaXpJGWlvzh0JqRooO4V1iUSmWKbZb7xLUhFT5lUKYJ9YmM&#10;oKI92Yup77GFvlIGvnHaGWutXuFOVZiXMWf8U10GyhAZLX1VmEDMVL8i31TFaCl3pWk2KvWK1Icq&#10;TTo1N7wGpY5cu0PLUELRcaqUvuI4c1V0fHquJbFa8r7Cn1jiHKiljqr6w2HJSt2c6s8JUUAH5qV3&#10;jhrQkVH9oiEzULyt7wgyAoKcNl27Qgus+7ceZ+cHiSuGae6VdoJSkhAW3KrpF3T0uyYzE0qy/EFG&#10;EypVuhBIjNf+MdzfmPWLqe2+8M41bmC1xC86mTe9gOYEFClhSNc+iu0EqQWAp3zdYYF9lQnl3b6w&#10;M2U6Nmqg0lS7b6phP3ilMb8oCtPdr0MAKSlRZgrVoM5E0Slys0oo+7AOzx/VniOIEySpKQUk/dK1&#10;chXSETcHPSupNVD5hD7RQG9Lk/0FeKxNOINkIu6jygeIYyctPh0lb4PD10KLWvAaWAlKX6+hjzE/&#10;ua9YGvPlBZJYlmV70FyAdAGsmNQoDmGjC+FsXxEykUi47xiPF8LI+0TMBg1Yg4eQXmqpD2T6QfB1&#10;eF46VOSM6aAoHWx5Mx1/jH23E4c4edhi4VOSAL7EQkiWgqSqnKGpeKUBs7aU6whBUX8mUhJR0JgE&#10;KShlP8TNsYpBKVnoRU8eDeO4scTCScSZGIBH3spEyylDtGHwPjI+3YArGN8Nx+Cm8LFYNZHmlq2s&#10;WIOsYvxrwuScDMVhRJxXiHiOL4lkj3X53+ceI+NyFlWC4pkYIEuFS02T+UJb9oh7DtBdIOS3utAJ&#10;D3a1hChLllVKn5fz6QUzQxNmufp+sSvaP2V8QxngHi+GVUMb4XNVh1rdyy/iferVhFHjXgfs57YY&#10;KTMCZk6SlXg3is0PfMDwn/cPcwmT4J/0tm4fGLNJn+NePJmYKTY6ply6lfMQmZ7eeOKT4YhfFw3s&#10;/wCCo+w+EoZTitOsz3Q6y4bWJfi81M8+yXjcseGe0ksOteBQ7ycQkXKuGom2uZV7x4f43hZfhnif&#10;3BxHg3ipwyMYZImpYqkr1FW7EPGO9vvCsePF/Dcf4kcZ7R+G4Hw0eHjwYzCtXHlo4heXmI0y1E6a&#10;eCSsN7V+H+AeFeGolTZeD9mpUtXtLiw33mFOGWK61KLlU0WIO0eOe2+M8HxuCxHj84yvZ7Fe0E3i&#10;e0SPDAxHGSBTL4hSFWuaRdmELxnhqX9nvZNEzwPw/FnyeKTAoHETE/hCgQDu3SEVKZ7gIBeEpqvW&#10;+W794SuhkP7pvDtb5q9YqSlwLmrS8M33mmuW+jwk05dFbxUpb2qVzDfWAxU+tuvP5RWpANWZAbQu&#10;0MpI1sFaD+bwETAlBF0mrXryjUEjPa5Vs8BZUXCmU2h5P2gBastfnfMrvH9ZzQTuAvMD1A1ijCGr&#10;8vnBWskVbcv5eGpepeY7GDNBp3DZSrrCQrELN9CddLwqUtCJi5kkkGyjpGK8NmyZksSZ5WjZIfpC&#10;KWUVFwr/AAwe8UBKgeI6qQ/1gUmZUu//ADFlKqeknVOugMAByqpl3BgKVla17pV3iYVIKuCKgh2S&#10;o7WjFexHj8/7NOkzmwsyZ5VP5b9XAba0V1Cghwp8ph0qSo97QZSkhc2bkRuB6RiJmJxP/fYxJlyZ&#10;KM02pQYBusHHYsgqxU77SRNSQZL319dITLSQoBT1U6256/OATUqoNZXla94UlIQz1JZTvzEH3QnM&#10;UBTpO7HvBWuqsZpaPcl94lBDqX5lv5fn+kETbg3SdAxhIqCJdNOV7teJmI1VTw/hI9IprY/DqVbl&#10;o48sCq8uqnKm58wgBeKFSnWtwVFZJdn9doIl1V6Ot2L/AMIUKwaNMgrPeBWVEqdPwlLnaFcR6mak&#10;LvNT/LQuYiUcSZi6USq6QGsHKuwiWn+rp6EeXjcQykyV9t++8LXNw5RMkKpTLTUVLcsW73hBlTFS&#10;lVg4l/8AFke7l5v+sEmYqVIlViQTJWZ2Jq1K/d31MD/zJd1OCitwP94lmStdRQ69Qz8j1h6NNVdT&#10;/wAH+xgvE7US10TrFTILPboz+kYabJmlQXKCqdflGY2N0g6j+m1gxvq8IWSp+I7p2h7umzneL9ou&#10;Yyl94ObKXEFZGYr9YXNpSopToqxUz6mEJKaE15iRYXiXSSsJ+HQcnhL1v8jD6FtFal42iZLFEta9&#10;yGEfbsZMSs11snM3aOFh5SUpQlrhiY8if+YSKb+7+sJp135B4y7bc4H9C5ahci0LVLkOKsimZoM/&#10;ESxL73PrHDluwOpsVWhioC7aXLQl2D8wzwEpqCtmekvGKM4KTMBdDTCwUzAf2ClBmHCyMyKlnMDy&#10;7bbXgCbWmbzXrptHnrq94+aE0vTp+13jKrL2uno8OR0bl3MEGZSjXn3v0gzZ+ISsSzVUo3XsBC5R&#10;WlPh6V1SZKFiZXd0lR+Vu/8ARLQS0jFKCJlqqW0P5/SEYgZ0q5+91htke9tCFIUADcJdm51Q6JhK&#10;krruSUqaxvDVAp1GYEnoIMxRL3AqzNEziHgpWaZmRq77HrBOGmzFS1pBWlaiS7aH+T/dJloDrVoH&#10;AhdIpQh3WcwLP5efpACsHMoKxJUqt0pJAcg/OJQE2YUTTYsAobXOkSymtVS1JLjRtP1+UBM1CkEi&#10;oBQYn/Mgv57tVrCmf4LgEjtCmBUBa487czDBOZSGcbNCOFTMpsqzVQFLS9TltW6kwAEE+8lfxQAt&#10;BIbn5IEt0JIvn91obOo/GbNAZ/w7wELBVVc1JdooDuLJIFhFHDClGz794qamB2vS2sJKUlVGpN6u&#10;5hGlL/eII0eD9zNSlKWbWv0gICDo/wCJMIQEune5t3hFKQFLtlzNAyEmXbyflCPMTZSiMrQlKXCN&#10;VuTfrC2unyqV5QPWEDiLA/0whhcix1Ue8Ek9hu8JufLpy6xLTJSEDRStQf2oUlAzA7XS/SEqCmux&#10;Bs/YwlyH+p9YQlg3OPulMGdqXBhXEDuH8t4PCBAUjPWKVIiTSsKfV9T1eMoYFTVsztsIHDvRYS9X&#10;6xLmEzwalJmJWnJHC4ipY2LVH5wUj/EFnGh9YQpdSylT5fMPWFrpmsRSll69IplqclXMsiEBeqP/&#10;ACBDgQGmKbzFTebsYRMrEsJTmBlVcSKqlAanq8Ck1JlqZT2V2eGSVoZL0VAhTchHFUwS2jMEQAhS&#10;gldvu1Ze8VqSsnz3WAT2EJCEGol76CEqMpakA0rdLE9YZCVy9zdwqE1ZVJstkZlQhOY86opGU3q5&#10;GKAxDFF9BfnAmp4nES6lRXLUtI3CXzQHqSn8T0KvAUiY6tLaekIAWeoVqYcukt7l1RQFqcJclTue&#10;8GkOPK779IZUso251dTBUbnTqYTeYD5qPXeCVMouybuEwkvTRl0sqE9H/CbnlrAeaXBZVzeJbuPi&#10;94p5F4oymtJZ9BfnAUWNGZVVm9YORXLYBcIQpAD2pC8ohLNTpmXcwa9XZLXBEMpuTqEVpK310cJf&#10;aAlQD16NS3O8DRl3FeWn1hBUsOpdgpdoy1d94TO+9CPItGyn3eOOniSVoDobzB9WgzvCMbi5yUZj&#10;JnTi6d8sIwnjODx1abEqQVpV6xxEeH4idMq4aRRarlHC8I8NOHM8NLolBU1zo6oRjfarB49cxbzC&#10;vEoyJc6CEYcS0oCVMU0XFPSEcOw1/ag3v9RFV3UG1IA7xZMw26/lCderiFJ0HusfzjDeKGWoows5&#10;7sAHIJjD4rD4qQvjSRxZJmCpJIuCIx3i/hng3hmD8Q8SmcbFYmUyVLUdTGD9mvD8Vh52OmzHnUus&#10;ygNATEsFASps6mZKjvBBpmpGV3pbaEpQ7lbFXviDmJqy5766RVw3zZvdI7QomU7gve8vp6wkeCeL&#10;+I4PDJNNHEJkl9LdIB8e9oPEMVIT/wDohXRIDdIlqCTyNP8A9EYypCdqFjMXL3ikJqRNm/Dc+sTE&#10;rCnqte6WgEC9TOFWPzhcxUwlWzIYDlHjfiOFw+GnpwooqnzqCCAVPtyMKCglRStQXms4LH8jFSZb&#10;ppqZOYL6QlkUteikhIbVoNctM4XIQvQPrGJleE4T/wCZPYuZO+0Yn2axGIMpWCKjmXgZrHh6eW4/&#10;C948U8S8WmeJeEeGST9g8fwHiWBn/acASkKVUZIUaL+YeoEYTH+B4LwvxfH4T7vCH2d9jDP8Xw1r&#10;ETVykEO2pVEzwLwLw7FewPsxjPucVilzBiPaTxWUqkKTUm0kF1WQ5/E1okYbDiiVKTRS2l3L9zrz&#10;eCsJqvSEJS23vRKH3aSlTndukA1Emtwghz1aBShXwlSbJVyJEFrb2Lg+kSwsa8mAHprFKTTSafid&#10;r6wK3KpuXKGAhNDDYn3uUJWsqRZuINPWKCFLOj6hXeATlcMQLgxTwwUsyS7wLVvc0C3f0iXQSa5w&#10;BSoVJT/zEvFY6eqSnEy/ukSxdtHiTgZ+Kmz/AA/GI4uFVM0NWof5iKVrKfdFViOkIomMpRZ6qvRo&#10;QOKpV77UxxsOkzaPKqWXUGgzJsmbhpbZArVY2cxLn4iXwcRPACpYF5o2MSSHXtyKf50jOSFK0e79&#10;XhTKNNOqGCutoCUZiLm19I5qJzBucMl6quo+cDDSJS1VLdamYubWgeIYWSPtwTxApCAma+ovCfC/&#10;FpKvEcJh0U0Yl+MG0v6CFYfFeE+KSJkpTLlhNMoPrSreFo9lPAPv5qXTjcUupRtoBoNrmF+L+0GO&#10;nY7E4ibx1yZjKkYZXwo7aem0JISpJWwHvDqKfnBSAAaq1sLnYGEKC6nXSrY+sKQ6k+6oag35wmUk&#10;OkpZKtX/AHoK0EuvKtIS5PeEgyplSSyWygvBHlqWfMokIbaEjKVpsw/8npAl8OlT66g33gFE0yz/&#10;AIbBkn+TEvKQ1xnDl7kkRXOJCa2zNTfvCJa5dSJK7FLqmruWqhBFSg9NC12DXvBYKNO/mpiSmS6i&#10;vVTGhPYwTi1LmFaq/M6kuXuIcYdJysKksDH3mGSzXyZkvzicrwpPAmlVR2VOZ/N9LfwhWE8XmzkS&#10;sMoTJQDJM5sthv1flErgSZcmVNnWJSJQW4N/5vCJoWqUDLApxVp6qQBYfKEniOpWYI1a5Fz6fWKS&#10;Li3OOmnf+X/pw+Ax05SvCpywmXMWthgyTv8AhP0iTicPiZU0TUBUtSF1JO7QTXf6QylI69INKwPy&#10;hR4gcfiYmBImzRwza69Y46cQi4qTLBcnePMUp72+cMVt62MFLXBd3vAWqkXbeqFSZdSrN5CNvihO&#10;HxGJQjE8RkS+JUq5YZepBESJ5ulcoK1BDHnAWBpz80JObmeXr/Yp93TvA4ba8maOrv1+UJU/zEAJ&#10;pId+X9j72WmYORDkRVKFCNW0MMSWd76esOUpSgmpzvvaPdZKnc2jV1CZUs7+kS5CTUmbiK/KxSwd&#10;j9P6ZUkorT51JpqBa1/nEqWiUioB6glm0hkqUBpawLNGVS2Ry0/jA41RHOCml8zOVPtClYVDDzVB&#10;J5O8KlKmTAhGTQwEYocQKLitFYTbVY/KKZUlaxU3ES6uK/4dmY/OCCCCNbMR3hU/DFaZsu6Utwiv&#10;fKr1jCImiYqWlAC+IpxaxAP8YQVKKFg06BgSwvDhaWRetSnrgEhIFbVbD16wgOFXc2ZoxE6Vw5n2&#10;ZHE4cybSeRIGsCiYpaAkErV5io3IB1Yf3XElrvVSoKQQB2V8vnEqcmTVwVMqWwzXsx6dbwanl/fV&#10;1GxS925wteSj3h5yq97QlfCKOIPI1g2a/wA9IUy6RyCawo7EH84SmfMQJiJjLCFfclsqWG1j6wle&#10;H482TRdUxGaWRa/SNf8Ab/LhBNdqrW+sILKllOu79TCQLq32Hygy+GoEZuLzgKysPw6vtFRK0p+b&#10;wKffSz1adhAzORY2eHZPfQnnEslSwysyTcfOHByvoPOmKw4D/E51gJ35/wAIApKfdVe56mKQSlNO&#10;4i7F92zQ6Vfipg+b/X1gmsgISy38qu0NJ13f3vrCCWTsyVXJeEy1MlZDgtU3rCQQoJpbio8pgLAW&#10;s6ZcwhAzVUZrZUcolpQpLqS6nTrAUoB031t6wFLDt5rtTFRG2UoNTwAC7rcnYesUiYARodAe0BS0&#10;qWr/AOp6I/agE5r9mhyPmqHqJ2p2ikFzs2YQVgJC9M2pvzhdTBNNOWyknd1RKkVSwEndr/FeEFJK&#10;gOdgmPLSRasFomSjLWpSfIo2rvBISElNmVSxhCgGUtVK/u61KB5QgSApC6H0u/xEQAopZXZ1GJXC&#10;Uyd/eABhSaQQr3tKoSKhfT3X7woFnHoGVpFRUoD8DFCvSKpMpIKvi8o6wl5QXXevRSYsLLvpaA5Q&#10;29P6wGSSgii7QEIlqSKnF7H5wzvv5mI6QkHTUv8AxhKpaLq+UArSqg6atHv1ac4dKW51HSPJb4tC&#10;YJClZD5dVdbw6qkvlz5zAH62hHDmJRvmLk97xWuahKWZVfmPrEyRIXnmBqgXhaS5V5s3uw33lNNZ&#10;K7gvsD0hCRSD3qaPLVejKqw6xKDqAUfSEF006HR72DRw1TJijqHdT+ukCYgEHVSPhhMyyQS5LkC9&#10;7wpSVBIZnerfYw2agppU3vd4StKWoNDeZ33MXllRC3HEuT1eJRf3nIfKO8MZZZRepV3hsULqy1C4&#10;gJlrQuUpDJHeBMZLC12LvygFSqwLUJF0wlQUnlp5YQmlSyTUW/QQjiJKUnmKVHvDmnXVW8OGbRTM&#10;QYVicPKSiYNdlHuIloVLRKUiax2B5PEqdIlJUUKfMnynvFGKw6BKQkzC6DtyianDYeYiQiVw6ymy&#10;mvCOay7WIT6wAklbO4TYdHhJDim+5V2KoyzNVMzkn0gJqUFgvpYwn4xY1aK7QsrK9W0Z/wB6D/Vn&#10;iGJlJeoJWa/nHBR4imQo5JikSlLJ9Y/rDxCcvFYqZ/iTVKcm9w8EJBKCabqdusZCAoKv1/eh+Jpb&#10;9vkYXUVGkuCDYlucIVM+8ItR5QPXpDZiK9BZ/wBr9I/q44Ecb3ZlI4pPOKVLmC1aQuyYCkU5rZ31&#10;5wNVKGrhhCQlbKRbSnXpAAlpZP3Y1Fb7xSZQJCvNdLvZoS6VAfDckvZgICfDvabD4DGeJYY4xfs8&#10;ZipWLxMlnNY1+cUsEqTkWGekix/IwApZCNrAn1h1LWq7qSQx+faF01y87JDMgvzikslKk3chYGln&#10;j+qPDV4BHh/tr/8AanxdGMQ8lSSCklJNnvtGI8CCJU2RPl/1j4fiESqEBMwnK3NJf0hAQxWZd0Ef&#10;UGKAiY5u9y0Dyp30uO5j41a1JEVgAb7PaHTMm5i5TU1XJ4AvdfDU125wWD3s/u9ImJUotpcUjreE&#10;pRy30Pb6QqqpKUqu9/rAVLLUzXD3tvaHABlTbkl60du8Ah3R+usMRbaGCiAg6j8olGTKKiJwS1Wv&#10;pHggmJpX/V6FKHKoP+seC+PYGuXi/DPFxL+0IY8FMxhcd/zjw4SsUuTMlyhMnLlLzhfKp+j6cokY&#10;TESpi8QogIWiY6C11Ej58443FWbMiq6C/wBLQEYjFyZJQpIcslMxjpEjFYdUpZ/w5ipQtzF49npS&#10;FtiKKsvmAc6wjM3MJRrADoSanVlNUJskpK/MU2VyaGUffbL54NUtwlX+n979IUUswubEDpEoLLpR&#10;nalwXiaiVNVJzOi7U+kSeKmVMnCWyl/FZyVCFzJdCypVK6QKTrZ4lS6Sk+fL5Rs0GWE0yu+vOBQp&#10;b6IYun5woUpuWXUTe+yv4RQJYZGiyqpn5x5AAjzV3JhDGnkulvT1hw7pNPJn6RwnDpRV5swtC6iq&#10;mYw0qVbrCOJUw9Ke/eOHLCACbFiSndtWvC6xLWqr3LFP7UZ0VKqqSAqptrmEpoDcTZVPrChlIehJ&#10;dlDd4l0h1LXexzH8UcOSlSK53mABDfjgFcslZbypZPcmEL4am0IbzesIrS5Tr0iyVdyWTAI1fTlC&#10;pkxBE2QoqRwsr63PzhWEmlKpGDBnrTMQ9PMp3qvqN+ghKVDEYiV5eNPllQl8nPS0KkKmS5YWAuWC&#10;ApU2ry073bv0gpuFeTkeRBh1Wfy7pVqDf+wiTMxmIn+E00owyyZkvDN8I16W5BhEmViscjCYhbed&#10;eVB/F89IVMwmOw+IH/qInBT/ALsJadLc3/xQR67/ADtBmYjG4aTLfzTp4BPM+kTJXhuJT434nKyo&#10;+zHiYZKgwObS3XkbbRVjpMrE+GlX/wBLylcPEy07svQ9NO8AyvEpGHxVLrw2IWOKlx8OvOCuVPTN&#10;lu1SZ2n89oKZc597rYGFT8X4ngsJh5DlfEmpBy+Zhra8TPDvZvDqxs0ihfiWJcSAb3QnU3+bwvG4&#10;icubiZkzjLnTLqJ5whKClMxElNcoLdlnzN2vCV/EHeA9ntzeLF/6C8E2N3hzsWZm+ZhCFLL6G7mA&#10;oZgbXu0Anm4LR1/pDOPXpCgSRtVvCi9fLmINTkIOh1haBLCGL1kWLc4dMxLeUC4KXGn0ibLURThi&#10;UNTSQTdT/T+k1PVQEixZiczn0Ft4DXzBG9oDfV6QIJs/NMUkGrV4sFD0b5wyiCGdmFMKmpQAXJ5V&#10;c4qlJI91QZ+0KCkk1Mk6krufMOkHiprUdSAEKU2mmw6xLVQF0mylOqCAAlCbpux05Q8pVRN00Bo4&#10;ai+yCtwhNt4SpdS1BVFrFzzEcNMv79OYMLC0fauMeEpHCmhApFy3+390JiUkJSake6VMxftHDMoJ&#10;QrMunMkwrhJBVU4swbk/SEK4bsoAnUE94coyeW6R6NGVKiv8AzF44aZSKndk+73hSQky91F2ETJK&#10;CJVSnNT0KbUBUUJmGYWzPLMqn/Luu3Mm0PmY2tdPcQJakg5vPS5HV4YUqQN1WVBq03fMO7wJclfn&#10;S7/F2gEnyChXKYYC0pSEr1I1H1h7imySr84qOb8X8/rAUlAoHm5j9qCpqtrZgYSBan6Qa2SOusIJ&#10;GVn8rPFX/tG3eNGcU6kXgOfL8W19oqLr+jQcwIFtS/rBUbpTfk0CkBjm8nPrHNIzKHu/vCHIpTy1&#10;q6wki8v40nlFTVAlyWoqil3DtzhkZktn2gaZRQK2qT2hDKCWNd7fKAHObyPor9qEFijci5I9I1y7&#10;bGGSUi1J3qguXU+ugMKCnqJ9Ipufd5t3hK5gClrDypVXm6xxJjpQVZgnP2vEpgE7OTdukLSbN5G3&#10;hBWFeWkMaXvpCCmS6anOyhAGl35qvCSVZtAqn8oQtcyv9xqTBSzp82z+hhCkpKUhLfhgj3vi81Xr&#10;CUkmp9AopdvxQvMqp9EC3zhFacx1QAaoSDLGXKFMHhJCFczy7wJqgR7vUwOHKvq7NCU8IOk8oCTL&#10;+8F/LDpICm5hhCUHuonyntEuUmWk4hI8wFhEyXlJ+sBwtjaJhoJltWp2AD6CCtAvMJW11EdoZToV&#10;NX3fqICKikJtyK+qt4HCUWfqxvCQZ9CtFJ0v1hJ4dZQaqw7GElYUDopPOAylpoTcU2Pf+MJfVSa0&#10;L1d4zCYFaOfKe0UG23UwlTHIKADoG3hKk1rfMEjRL8oZIIIyrzOzXgpey7hluX6iFOATqw0S/KGA&#10;PEV8b3trCVTCFBRvSGA/OHudQDpK13ghLr3IVuYRLoUCBmiulRpueQ5QkVMU5X13jC4cAJoU9bA1&#10;QoEpCfM6RYd4Kl5h5atzH2rhLN3Q4cDtE/EycMpfAlGYqkXsHidheIapGIVhpyE5lyylwX+Rv0hE&#10;2Sk4iuxYOnu0T3k3CCU5fLbaJ8zF50/amDBlCk2eEiRJSgJs6k2PWPstaACKVcOwXBXPk1mY91AE&#10;XhE7AApky0EqQlLNeOGWSUWepye8VXqq2RSFekItmapqXI9ISpRu7ZbAwEuOgb53hCSS6CxFRCI2&#10;5D/mHKUuvd4QLGlZNpdrj4oADli9h5YV5QrSqjKO0IFSmWnzpTUD6wgOolZbqPWAmWsqPFNlK6Xg&#10;DbpeNFZFMDo1oGhbQVXMSyZgQl7h39Xji1JbQqZn9IsxrLhrmEk2UVtsoDnaFGtMzZimwjDTJMmb&#10;jp2ExcrEjDSJJxa1UKCiCgObszxK9o5nsX4rO/6k+H+GHw/DS8V4eZIkhZIKVTSoAocnMUPtC8ZO&#10;loQcZiF4mbK2k8R1W3YO3pCK0syXBbKexjMgkLOUkOpLwjzqRrSrbaCm9hu94YoLVM/vc3H6XiV7&#10;OzED+uvZuvFeE4lUscbGyTdaF82hEtaClaVEKB1SfzhCioi7XsHeCFEKFT2Fr2iwARqPdJ5x92tS&#10;f2U2+X6wkrKg24100MGlxK+Kp4LOogdWMEEJavR8w7wnzpHl+J784FvKrcPr1g1EDkNX6vAzK1a+&#10;pgXDOQFaDrDkFX0Agu4RU+a46RLx9KliXiUrmg2ADtr+keE4vDqC5E/w+UpChp5BHi3s1hsUnB42&#10;enj4KdMFUriIcpSvorSMVhvF5WIwXjXgU2YnFYOeiqTiNypCxtuDy9YVK8ACE/YCJk6fONMpL8y/&#10;8vCJ87w4eKYRPnm4FYmhHcwE+M/bJEn7SPs/hk5YImK2zDbW3Uxg/BMBLCJeHS8xQ/8AIs+Y/wA8&#10;oXKQ0yT4Vhk4VVKzkU13HzgAEFt3sIWbKG299TDharaAhtY4kxV9LpduQfrCqUuCnfzp6mEy5IUt&#10;a8omBP3b9RrGHxU/ELC0ir7l5QvsR/GEIxGHqKMoXdy28EeDUpnG/wB71tcxw/F0cNdVimWQJnPN&#10;+sIXzLj1hCQhR3fccgO8SjmSvzG1knQxTxMmjMXXuSI4kkpbmdBpGZQLm1HkNocpoR5gy3K3tD3y&#10;5cn6wkBJO9RGthCQETF8gMiU+kELlrQRUkNd4SyiSLNQ36w5FN+ih0ipbTEk8maApSVJRtuM0Jel&#10;QWvUJdQ9YMsEELumvUNCaas6L+8H5vCJ81KlrX5OQtDcEBLNSzAQCoiWPiV9Y+5VUdf4w6ZdYqbq&#10;G1vFARRYjf8AOJU2bJUZbLVOZCVhbsEuo3u+0S5s4Tfs7vRhk5UPdImRKCpgk8LyLJYI0YN1tEya&#10;qpYlkynRZDBwr8t4TSCMt3U5J3/sIQpfDCzTXTU3K0LCFcZaCg5BkUlbgEH006xw8PisWhCLfeOl&#10;IpD5lem8TJv9bGXKf7NSlwQWd09uvygHxHxLGYtk0NNnkp/0/wBIILEaHQwPs/i/iEsJuEfalKQP&#10;3TaHm+L+Iq3/APpxaRz0eCubMmTVnVcxRWs+v9PGCj9ixTJxKfgb3/56Rh5srFS1rmywvKt25EDr&#10;DIVYe8p3VDG/qxioq/1XA9YFwf2cwiqqq7aRdy224fRoX4jj5wlCWK0SyyVKaJuDwuJIEiZwy+QF&#10;7Ag7gsWbVo4iTdnpB16w9+0XUQKmGzQCF6W6mHJ6X07mKQo+ao9YUAOrfrGdTN+79YOqs3YjvAw0&#10;ucJmNnIqkSZanXJLM8ze31hcxaipcxVa1HVRNyT/AEy2OVcu6HYLYhvk6oQ7zSdA/PeHU5bXkIIb&#10;qDoR3EZik06dO8UsOfIn6wNQNMu9oUKerrVAqQpMwZQvUF72MJVQVq15gQSE3VZcJHDHLk8EJlFx&#10;ryPrC5i5dmy1M8A8Pd62umFFEoJCVuBue8CYtCXWqyKXb1hpj0kuqTJDqTyD/rEz7qZIZWWTNuti&#10;/wCX9wlA8gIMxVyP5MU1JpVcoGqf+YRRUlDU0bm0BdKk3Yi5N+cJTQMuapPvPApR6s7wVKQ6X0Q6&#10;T2hSeGtAUPe1gtqPMpSbr53iQhlqzuSuwSw2EGrgolyFldSjRU4s21+W5b/LpJLTNhdbekISlQWn&#10;VWoAhMuz1bKcp31iuskm/wD9TT2hk3Ucuby930+cIVxkv79KqwrpALM2uYhK/WDWUBPky6Ij7tzm&#10;964EWpPZ07xSa27PVAsSTqBkCT3hweIrRSVWph1jraJFhzaClFJSrNSU6esDzD3a6rRTVUkXUVm7&#10;9IpzKG1Z0gUpcKupWnpAIAJFgP4wlyEb2u/SDQpQPl3vzEBFzsSVZhEsIWUtZdAauAlAzVMXdx1E&#10;Gb7wFDkMIc3BLb1PAYMXpur9IX5SmughZzDrHElUpQjY3WqJapl3teFaX9R84dLPpVAGrabgQDUw&#10;JbkPnCxK82n4T2MCqcakEoSFuU35QkTUlX42ipKlU6aQfdUS9UEnm7gebrHnp91/MR2MIygqSGCt&#10;VK6w4sdMw06wygFfFU0JIQldNikOlJgVMOlLU9ILBktTCVapRfnrpFw6dRRvHEDJswhlN6aCE2cD&#10;4tPSDUGAS1OqldYYJsnNe0JKk/oICgluu6oBBS5GupEFqdXfUiMy1Asx2eDNQC5fRVouWV9Yl4Ga&#10;wm4rLSbkJGjwCgMQN7CJbPfzDQJ5wpc003YOtwYdACRplXdUWKphNiSS8ULAVuncfOJcxYKShyih&#10;bBVxFKbVB1BdlQ5IDW/ZhNVQCDrsIQoFEwhLXH5Xh2mKAU3IdYQJYOYt+zCgku9lbq9ICkmoqDVe&#10;+nvFSZgK6sytzAWrm6ibH5xyT5TsFQuTJUqhS/isntCOJL4ud6l5j6GDw0A39BCEKkJSNamhWKwK&#10;SSi/KB9rqE16yFlynoIuADuSYNg4axFSDfV4TKmcN1Iqsp/T1hcnho4c0MtDWW4YiP8A5j9lylMr&#10;Gz68fImrIEqouoJT1YRKZQXMWl6VBxL6PGNxOJpARKUdgdLMY+1p8q1lZrsXU50/WPs0kEGn4tOs&#10;ZZhW57tCBO+sF3JmhgPMBH2uTKTw13XlpAgOcwFOSHUXOg5jpCd9m2HrHHxfE4c6yUb35GHwzy1o&#10;Fzqq139dI4U2qWsK0UL689I4tKimq2in5whawAkamzdGgt8fvCAV+8qlNJs8FASQUZb5BCsxUQdg&#10;4ECUor4q1uihBKldGiZiJfhWLmId0KWihZ7JhMvG4abh1r9yeko4kJIahNgPh7Qah5VNbOFdYSgL&#10;CBUx+Iw7lV7cS5EHiBC0ajLyhU0Jar7ulKXKqtPzEeAf1pKwvhvtD7WS14seLKwSvFMUQkIKwQlL&#10;ikTUWLjNvt457a4STIV4v7ITmHjMnD/YpmKZioTJbPoQc3MRhl2dYdTOVsw02j7tZpF06Mr0g8Tz&#10;IVevbcGCcl+9oqD8qtk9OcICwpB4jkJJpHIiMN4nhSsHCrc3P3iScwO/zjA+1nh9B8K8aSFqUliM&#10;PNHnCj15QlYmhW4uxSX3EGqdSnU/D2EAoVkNuo6RrYWPSEWdKhY+Z4GoTLOmgL7w5D79784UAgJ9&#10;4Xb+dYID9dSOt9Yta+nxRV5NtNOoi7nlCNitWXUVRmnJaul1L5XN44aJsvPZLNNq6vE1Ckl0ooqP&#10;vdx+UL9hfGZ6RMkLr8BnzFMJyDrK9Nuv9C8X4Rg8NiPGJKKTJmhKPt6PgqO42ePEPDj4afAMdj5/&#10;2ifIMukzVWcVekYzwnwzwGd4lj/EpPBlokIK5EsHUrXZI+cTPH/apaE+IMUeH+GSVpmy8ElWpWoW&#10;fkxjE+KYyan7SUUYDC+abiJhslkxi/HfEq/tHiuKVi5g189w5hATepTNq9rwl5Sshy6gjvtD8Oo1&#10;HQimCZihe7aJGmnyhZEwgk0y+nP5/rHEnKrV57I8u8CTLQkHTk8Z2q182sIUkDTbQ94WmZdbfd8w&#10;dYm4VYVVImFNSt33i6i8tTP8TwCVGlX3l9TeBMUlgi1OgV1JgMWC0utAuNzAXqJhpShHutaNFLZH&#10;lNqWitE6hKVOpIJE0vpHDN0qzcQNWe8BxWirhlWrbRRkKTzsR6wxBMt2V7pto0WQansq7Jfn8oAO&#10;dS7WZQ+X6wlCgD8eb5RSh0F2p8yNIKjVShLnVDa6GES5hUpCjWyk1NfSKKBQmzU2O0CtID2To2kY&#10;ubgAeKiWV0I83M0xMRiZWL4UtVKFzvMr0hKQwSm9hS784WUFmV8TBXrGFmHDCdiZE6mXmJVmI9OW&#10;vKFqEvMs0TAkcVSX1t+kSqVMmSFEJmDgzpjlwVHpeJ4mImS3VTQmdRInuNj119YoCOFMlrL2UoBA&#10;F6z35RJTNFKFI4sn8VWv8n+xwxMUUvou5DbPr8olvhViY9UzhLpFtb9f1h0SZeHlgmmVL0S7an+7&#10;l4jw7EzeDV95ha/u1XcsOf5xKkYyeiTNGRXGycRRAs5vCZmDnpmKVrnDfOCJalAA3VtCiKl5m1uI&#10;4uJny8PJ8xWtdIDa30ij+spOKxqiVypUsKnLW1rDXleCZk2dhvDQTw8JW1b/AB/w/PaTjsGqmfIU&#10;6XehXRV4lYHxOb9lxaQEsuZbYWO4+vOBMw89CzqSnyGHJA3tmAfd4V94S5eyrRmUU2vmd+UWLkav&#10;71oS1NOm7h+sF5glUvMVMWvIlg1zBweDnIxfiipZQFyyJspDixX/AC8TMTiV8SbMLqOny/sYefLm&#10;cMomh1jYOKoRME0KIASczEu20JoDS9VHRSoTl1te5EOFfu6kxyhttSGL9I615vlFVxToNdIMxJSk&#10;rDU8vSEomISB5nCWbeEhKHotpCCLVhuUNMKeRfXpFSpeTV7B4tJCUguNyv8ASAk69mIik5lpmOio&#10;0oVCHlkkLUVTgksPLrH83/ty5nC4vGXWrJSpLsBSvpvAQtrZsh19YCiFujKzu/r+kISff6OzwKfi&#10;bvDUhXQ+72vATNQl1X6iDw0AtdNi8GlKkJ/+pC4vqe8CoA0qZIpqMt9+fyhpkqriIqTLDhU6zhoD&#10;caTiE5ZkiYmr1q7bH/LKrAzD7ubqR6wK0FVmQ2nrDhCalp+J6X6wlwVAeXcQovQGpt/7ouQyjVpm&#10;iopWA9FD3eDUEgKNqPe7wEX1dPKE1EJZVS6Uu3aLEt+L3oKNFDy/jggpmIXvWmx7RZN9AP4QklJq&#10;o83wvyMBKMxZmO0U6fkIs/7WrwkuwVenX6wllEMfMNouoFUJISozh5CzAQSQ4a1Pu+sPUU9oKrv+&#10;cU3QT8AZUJqKizjXMe8KaYlKlWPOA7u+o2h6Qse+n+EECw1O8AJlpKNVH4YeXZ/lD1KBUWZresJv&#10;MduybneAZhUoP5H0j7pGX3ilT33jiKQ7uyuXOEFLlPl8vzhSmJbX/aNMjVhKgBF5a6hmv5DFTMxY&#10;1e7CpiTkQWV+HpCTdlj1/eh6UmnXNCS5S99i8cTK27fnAfMnS1geoMCtx7ufWEhTISi6Bd1do1vy&#10;5wBQSdfxQC9IUSeohKtD5bF4G+x0DQC1IFopnVL/AE7wFIUhidOUCYpbdjFDsG7NCQhRp/asqKsT&#10;MSZqkNKlCaOKSNwNYVi8TWt10eYnhJGkEnmydgmErS6bNWjQd4Q+dey5gyGE0eZNiEXCo4m5toTv&#10;DVUjW9gYsXkpTSp7g9oSZSQDo/KHrFZ1Tz6vCHSe6tBDGak1aiUmkfOLIZOitQT1gMDkVT1vvAJI&#10;GZ7MPWKwtydX1jh+556ka87wFKdY1dNzfnBLgoR6ARxGF7pAzO94lywQD8h6QCVJU+oNoK2qVplh&#10;QmeU5FAaCBi5FwqywDUSIl1qSD5KSHboTCh7o31I5AQEz1hMjiughwB3MJmoWkTGzMt37RUJj8g7&#10;PBxOLKhKTmFawEQfAPZ+pODlTaMTOQ7F/hiXNUFmWiy1sST+0YQlU1ImqFPX1jjKCCgaLSxaFAOt&#10;eqaNusTMMiXPoSSmuYCxYu0Kk+K4KiWuWpImEOFbu8TkyXCErKWQkNraFELSt7D3VdYwspQC0TMQ&#10;JS0rs4fWJKHXLXNw4aZIVdBI19InSPFfFV+KKXiDMkzRYpQTlcdNPSMRhMLORMCMptYMYSglTPZS&#10;fLFzVuVBF+jw7pEvcUM/eEUtwxY876Qfc98uGf8AaiRhPD0KM7ELYna8f1z7QSpGJxq0cSrEpCyj&#10;fLBkeG4OSEyVULpkpex7RM8Lx3hmHGIA/wAUISiY/NK+fzhPBmLneF4pb4acUtw6tQowmz+6SdTF&#10;YKQDldhxCe+sCqkzNf4axLrR5vNUQ6fWMQuWkomSlhclvKCC6Ty2EeEeB/8AVvASJPiPg5lq4ePk&#10;4iZJXOlAJ4sifJzNMpzJNi7MRGO/6c/9IfBBh/D/ABzEKm+L+LycLMwvh8kEpUvhFeZa1UhIdgkC&#10;z6RJDlFaabX0DQsVeQPVurnaEqAD657QStN1Ka2sElClAKbvBmFmGchPmS20I8I9nvDsZ4l4liS6&#10;JMlFaJb2JmK0AGrmMTgf+oPtfR4djJ32j+pvCZIBwpOwxBe+j0iMN/V2N8e+0KmcNNXiUyf3KgoQ&#10;MZ7P+LmehcupOGxiMyuTH0EJ8L8fwk3DzwSgFYLLLtaKTdJXdSNICQDSL2FrQpPPeqxil9L/ABA+&#10;sJNLsul0HMX/AEiUkKp95/M3O8PXrd2gzDcJ57wFObGyNz2iXKw4VLSLBQFSg+0ImeO0TZjFQEwh&#10;S0Pcun1hUpEjI75WFL2cRNx/s1j1FT8RWGmXKm2gJmy8R4b4ngZvFkTkOhSVJNlA/WJHgP8A1AC5&#10;GJlAS5HtAM0nEjRPHGoVzZ4TifDcbhsdIUHE3DThOT9ITNxWAweJmy7ImYjDInLR2JEAJAQhIYAZ&#10;UiFSvtUvxXxVQKZHh2AmonKr2EwvaP678emTDKqbBYIWk4NL6coBQFN5SEqchuYhNgHvbX5QeCua&#10;lJLqDvVFYFIaqtVn7wFci77p7xLlTF2rbnU5s8VqlqVWGCqbmJ3iMiXMC8MitY0AYQn73M9K87lP&#10;Q9oOEC1LCVanQRw5budV7v0+sSqVyvvvP8Y3cwbpUWsdUqfVz+kSVZmFnBv6wwRlJfWyusAoB4i8&#10;urE84StREtnpRSFCZtcwJlXDUMhQLJO2aCEu1bF8yC14ISkcWYvUWSnnBCVKWeK7eUJghUweXiOb&#10;qvyVASmpJB0XZ7bGAniLFPLRf7UIUsu1wkeUvvApATu9JIJ6Q66gklkVBtIIUqpKr5T96PT9eUYR&#10;K8kqb90DsvsYlTZaaXQ6/wCMUlQWlHzDmHWWtvrFWFlSkbTChIS/UxQlgNP5MTVLQVqKSRtS27xJ&#10;SoBeepqruLgt0iYFBSws8Q1XSdgQejQufTx8VKXSglwyQfeOm1iYmzTLVJKhWV0Zjs6u20KmyFTg&#10;tP3onn7xWK+Jzu/LvD1EJoaWrEWBazJ+rAaf0CVJQqZMVolOpjiTmVPmJZNnEl+kLmKwXEdOtF1H&#10;nBVNRMly2qSlaHULsBrCkHVBvZj/AHfGS7b0pVpobs3OPuZs2W7KyLKHI0PpeAcL4lNmIt93iFVi&#10;276+phMnGSDOJVSmmY4VtmheHwUpGGZWSZNmqWU90aWgy8V43iZUpQKVysKsyUqfXd/lClzFKWtR&#10;qUtZqUruf6QpBKVJNSVAsRvaJUuZi8RjMIVBHDKnI0DdfzeEJxyuBNIYsb3+kJVKxcpl5s80VGAo&#10;zqgdcwf0gzOOhFI4nnFX8/WF/eTMWsfeqGhcaMIXhMGZuDwqgUTC1E2YHZgfm+/b+3LTi+ItlhKb&#10;VlrUuflCZstSlVXU+pYNDgOBuWj4nPu7QfPUOWnrFTkPqecKdRF9dIrCqhL3I+kJVSaY2KttlCNV&#10;DneE6ltX16XgjTbmRFEyY6VWbWCQMw31J9NPnBIFBrpdrkwh1OHcLs1+f+0cOUy5UnPMUi9A5KV/&#10;bkJUWSqclKjqNRCKCCEMK0l3h2VkLKPvH0h1DrS17wE+7rnS5+cG7h8yTqOUUvSp+7wA6XfsTB+7&#10;zfEPetBN6j84dIV52WrQnkIw85E1Q+yqpXh63lGse8OkTlKHmLCzJLMC31/yTm5N3Nyf7FCmpWHd&#10;nA6QDSpqW5fKKVZTS+0MyteT/WMz3FLtmVCSBWn3raesVsSgZxXt1g1B0toqwgKSCGOY84BFdXxc&#10;41c7+80WDlfmU+ZMK1z/ABqJKe0BNP8A9h3jzAV7DWHzSx5c236wAnbo7dYAd+ZVlhgoEAVOkXhj&#10;VX+I2HpBDGo36QOIov7uV27wkHyHN8LwtaXpRciENUlCht84Q7ukZf8AmHILPdxAVv1ZVukKoZPv&#10;f8wiypaEKZYHmmPe8GbdKU7NVVGUeb4Qzd4vflqYSmjiDs0GelGWmovdmhBK2pqcjeFAupOl7N2j&#10;d3ZlAv8AKAqhq8rcn3gJRUouwS9lesI4qQyc2vltA917p2EAEmkeohPDzJe96VfKCkJKufIQwUpW&#10;6oTSZnwqTo0LLKq0TVt6RkS3OzkdYQVl0b5bGEpUg8uT9oBCfL3vfeHOozZmtAoN+9jCLg3uSpo1&#10;BdTL3EUsCObEQVjKRe1o/ADZerx96ldSPMmhhBmfeqAXw1BCVFmhaJEuhByJyNV1EFeJXMmU6LUH&#10;KYpJKUFfEVbN6wkjP8IbywEPlJ+XWPOXQqkVeVQ6QVyytKUmg7N2hIQeI5pNnA7x96t71AU5YQVE&#10;LKwxdTvE2W+t3syf1gFFw1N3cvyghUysaPygU3b8GkMa3Hw6awilNNGVwC6+sHIqymre64KVIBCp&#10;j51M3aGIVSU1a6vzMES3LjvSALQiWhvOyxrWRfSEq4QcsGHaDjaSgSTSptolpVOYbqGiekIlBaCD&#10;7259ITMBrK7tyibOSFslLbuImVullUB2uXgF+he5MGhRfT+RFfhuKmykpulFzLPprGTgzzRaYtBS&#10;U9xBl4/GGVKCaDJwn3KVt01jG4iZLB4aQ63ClLWrmfnHj5lJ+9kYBU+Swcun+TCZv9Zz0zJUwqoI&#10;FLkklx9PSFYOdNmcWWU/aWJoLuyk92Pb6wTPn8KWhwXaFCQAqhFc6ZQCGFrn+dYx0hICZknDLmoL&#10;t5Uvf5RipSjSuTiVSle+lwdjBBLE3f8AOAuWoOk8SSlYZ4l4TFS1iVKDOUcU2haPDcPMOLxCWSta&#10;MqX6xN8Rx6iqbNWVznuRuYVw5mVrE+cP/wAwGWqx5X7QSAUgBtAyucIZNdS7J0KbawqY2iL63a8Y&#10;3G+GYI47EYO+VeSXuA+gvtGLl+P+NYfwfH4JXBPhuLnJkTQrTTrzibiceFycJIXWcYQSJwJ0SqP6&#10;88E8SXLlYOe84Tlstb3smF4lOAx6sThsPxZOMVg1jDz7X+8anbQF/WOAqqVMw6zKWn8Qf+EBS0ov&#10;YZqirrA3VoSoMXheiK+WseG+z+Drm4jxTEjDIKWCkbrdWgYXePaX2H9ncV4gj2y9lcIvGeJTMeia&#10;qSVoAUsJcU03Hl5xKFtSCpCcqmLG8cNFKE0NWFAkwHVUPKVq8x3hJJJCrhT2EUppA1NVquxh3URq&#10;oV37xhfAPCAftOMm8KYs2oT7y1doGHwUlP2paX8S8QIqxGMXuVL1Z9BDSJlkKsAHb1hlkrc5atRz&#10;vEnB1fasJiZlCZUwldBPIwcF4tgkoxhlfdzKaMVh1fFLX0+ExN9nMfNM1EpdeDxJ+748s6X9RCQT&#10;1GzxmFLXOwMBg+dyWhSSABZfkvAIan3w0KpqNVuTRw6rcnc+sSsPLSmlCmXSDmNrwl0J44DrXoRb&#10;aFDDrWBo+57wmZLUo35vAw+NUQGoNSWq5R/W+Dl04vC/eZdZrB7xROkitBomIWmo6wqf4Z4jjvDp&#10;gXUhWCxKpBR6fpCPs3tV4nSzffKrmK6kxw/GPavxaZJVbhysRQFdw8SpkyStWIN1TSoqUp3eom8U&#10;y0sdTsm/WCBU4sraV0aEj4F8n35wFXvuNDCQlnfPyFoUGJTppn7xIqdlzkB1lmuI8MXKQnNhQoq+&#10;J4xeBmgAz5KpcuZvLURYx4j4d4/iPs+Fn4xczDSZcslMxBuClXW0TvEcOqZMwXmrnZV+h+ccICm7&#10;1qsfWMNJIrOFL8QG3Z9bxe41CVXCYYhabtprAdUxYCKANupMBbEr0SlVlB94PETZN+Y7gwgoRUs3&#10;dV2hhSkrv8L+vSJbkhQNIpTpe/X52hSPdRqVByX/ABP9I4hClKfRT3eBS7hTUgWvAUCqWVLqyhx6&#10;94lBQ8mwFjvpClUtLe1Fh1qjQLFNtm6f7wlaQhFSGXUp6exiTiZaileGncRQl5ibuz9YRg5s7h40&#10;IdIWt6Tyj7wGh8rbwHJCetjFplmvU/0ghK1BSlZjqRE5alpVNUCkJUPvC41iZjVSJjvwytzmfVo4&#10;yakADOotXbR4TOClhQNZ90TXtsYolyjMDUTKg77uFQpNGIXduGhagkPvAw6FfZ0YZfFlrWaqVOTd&#10;JiYOLxJlX3ihLEtBfcd/1gYrFyk1KzISpFM1A2c636xQmVKmUqsXb5wmWuVLRfhmr33veFTQgnEI&#10;FWgWlVrW1t0iZNbNJW5YZWJYt/O393Nw4VVJWm4mXky/na8K4iZ6r5UFLJ9VD84w5GGmJM9WUcWw&#10;bUK3Y3vEjEIRMQjFTqKQQJaCdWP5PC5MtSlhBapTX3/X+yiTJRWs3Z2HVzCZ0zColJR+MkK6kQUJ&#10;qARdLX9XhCxOmra7BbgNCJZnzhNrqTqhS+94JVOM1SS1J1TH3ktUxKrre7t/CD9mRLSorKrSiSpn&#10;1VATMpqZ2C6inv8A2ZeHkpJJNStqUuH/ADhFEuirOtaHqVYC/wArwAXfUcz3EJSsU77N1j7tmfaK&#10;c3N9vWLouN9AIVWar1W0DWgAZNgA5B5mAGBtsNO8AAXTY9e0MlJHY39YTmv1u3SDcHNpv6RYLPYV&#10;N3/2hTVE6uzEPG7BbddN4NQunMoC5LiziJldUiQpBJSrIpaksUsOuv8Abw5OnGR+YiWlBqWwLr/x&#10;NBcCFVCg16nU31hKtbd64uKWu7kvyjMN2cZn7woiwO/pFyS1u8c09bhPaLJqZWS2b1jzhKnJSmh2&#10;tziuaBxQSVsM0220JmcQJmBABknUvu35/wCWUFF6hmSrT1hJAOVdLhyTHFWwXprqIqc3VFPGr2tY&#10;CGEzyJ0F4A1vr70UXclvn1j7upQ3CwwhPlCfMdoqSoAE3hRQpyPNpUfrCSfLvd3gEVD3VHeDmU2l&#10;tIdgc2/SFKCBQpNOlTdoCVgZTVmMaEX12TCzxByvv2gF8wFFO3eEkpzaaRosc9kp7xlUhKVllhXv&#10;Rw5ot5U0e93gFyE+S4aE2Dfie8UM+wcgNHDWHUq9QFrc4cFxpsEmE6FfKWljAJOZcCpKtfSBYW0W&#10;HEULH3axTSRaFLlK1u0JUCw3p0MczVV5rD0hRl0vQya9m5QtKi2eoZWAg1m9XnveAopf529YBQAC&#10;oVujRTw/CpLd0qishdBU5a4H1aAvhozqbIghvSHCzMVyItLe9o+9C1nmRZN94FCLg3ZTpHrApDjX&#10;KLAwmkFMZsx5m7QFJDkJppIhBNtme0A1XKd70xxEqBRt/wAwLOSan0MElNTnVy4g5AOo3ilaabM4&#10;1MK4bS6L/tXgcQitV0kWeLeY9rxUXta7gfKL6NCTUw5LuD0ECZLKnQLtZ4/FrzaMiVEkUltRDqC3&#10;Ou7ekSTcKdwnQKjMhSS7Pse0IDVAqZwqk67wcxKPK2iEd4ZnGoOkBQUaq3rVYmKpi1rPnTygqy8O&#10;2XRSmu8Pw8wsyg4gWTlDWLU+kFSXZ840MPOekzPMoApD2tCQlIKCkeX3rax4lK8MJHif2ZU2QGcK&#10;U3LnE/w7xgqkiUohJpoBubq/SJf2pITJqaWqWiozObmJaCohTVVKcAncRj5zj7uQVqAHIWvFSyoy&#10;ysqJXmV6mMkvKff97uIXNliYXDCu73gqVJWtEpT10Ekg6uYSFyVlLZi7APoWgplidRMyhSGUUb3E&#10;eJ4JE95zJUqUs53SS/5wuTNQmZKmoMuZLWKkLBsQRE32u9jkFGFxGJqx3hp/w5ClkklPd/zgYrxz&#10;xnE4fxrHKqTKkkSpabWSku5Z9+eg0g+zmN8QmYsEo4eFQOIiak3Cm1fS8YZOFw0uTNxKBMmqCWX0&#10;B+sY84nEIT4hjsKvD4HD1feqKwU1N0eFrxSjxMViVTKigoK6jAlGZLRMIbawi89Mxcuw3HQGEzN6&#10;c6RlSO0ISkOXto/rDmhlGrmzcoUpCaV1sMxzXvDX/FveAplMC/L5waQH0fm5fWCtagmmSxCFPUdo&#10;9qZ06Tw//tymTLUfOsAKd/pE9c6sYDxHwnD43AnSXMZKpcz1BSfnEr2U/rTG+KeDYhEyYcBjMWVD&#10;C0JKqpay52FvyjxDB+I+Gyvahc7xlaf6v8UfEhSKmplrYtozMf0iR4r/APLsz2UH/wAsTcb/AFHO&#10;liTMwrSVqFSbEVM92N4Tiil/tUxc9SlrrEyokiKi6R5tNYvkvVkL1dImLmFIQi4fzl48J9oMFisG&#10;jFeEYrioRiliWmfXlUhRt5nI1jGYXwH2b8D8N8Z8Vw/2TxHxpGIGKxHDal0gAVM5CQtR1tElpnmz&#10;MBUF7kv6mHFK6rXLj1jck2L3CerxkBfS5iu19jdJ7RmISSH8zA9o8f8AbLxrEScDIwcoyV43HEJl&#10;SGuSF9QInYrwDG/aMBMdOGn4VZKFtbzaQkYsKXNJZdVzeJXDFKipq9olY2ViU/dK+0VJu28SziVK&#10;mIStKVCq4ctGD9qfB0cTGeGYb7ZSi8yfIIdQDfDeJGZQbzbHoIZd6d+cOQAKveENanXr84s1JuvU&#10;aaQrRnc2cp6QpXvKvyJfpE8+HoNROZajUmT3EYbC+My1nDYn/BnoJ4S21vABmSpQXYEnX1gKlzJa&#10;w+vmaFTkaJGgOrF4Wv7AufIUmldYcMQ0YnCyfuZayZvCCGCbu0ArBqqy2JlptvCAeGFbN70B2J20&#10;EMuytqdIJpcacnh1AAgP3hJO5cQkA3+h7wFVN+zp2hJ8o9IE+pVSF1JysNXt8ok4QTU/bPDvupkq&#10;p107H+iRivHPDMHjJmELyZs6W60esHB+Hy5Ph8lFkJlJCQpvSJkwqoly0FJXoPQ9YmYtDzkKmKCB&#10;5jYaxm8p15iAaSdtHI9Ya6CHpUTe/MwlRNQI90vV1aFh5lKT5Ve92gqKVFO/IdoeyUlTOpTwDLPc&#10;m4EAIBG69WN9YBfQt1PaHOZOuXQQnMaRfX848gPwrD2ghIJD5o4mepVuRTBBU6tS9wOkKKlKBWlx&#10;UGps14RifDcROJROrN3t1EfYPGktiJX/AJND3eETcL4pImyvNkmNT0hdOKQVaBS1sTClSJg8Qxc4&#10;eWoplST3hE/F0plTF3Rdh2MMzod3I8z9YxCVlMqSbgqLN0eEKJpUzyC7gts/WDPoqmpUxFqUva5/&#10;KAtqJt0h/MeR9IeY09VSZiFSxSdWNRNuZhMxKJ0orWpP2ha6pRdrIOzX/kQhAWlRulakKdSWsQVQ&#10;lKUcQKL8u0KVMlED3nzAdjCxKSun4lG176xiUhdCl5Z0xArEq+iwfi27/wB2vD8Jb8MlS5KKpqmL&#10;t/zEqbNmOVTPIuYwHw3iXMxCCeAaApWUEFgyfkbiKly0SZScyl4mYVoNhpm7iJykeRcwqHry/s/b&#10;HE2pNSV0FmLWAhKGHpLaA2x94BR+ceVJTsvX56wKZS3l2HK8cMyyyV5uaopmiyj3MJXLSqaku6dF&#10;rq/hEtYTQguabAIe7Df+yucbJw8ry6CZUef7v1hISFBy4AufWNBq2jFLwMqnFhtVsYyun9536QE0&#10;017u8cSktuQiCnMGu7FhCTuDe93gFCiDu/uvAeYEtfkTDt2KnIX+7+sG4+IEaHmOfzh9N2hKgOl4&#10;8zqVytTaLlghWgfN3hcziJ1orUXJHJ4wwSqYQCxqmVJJIvb0N/7bgsRd3YiJJID01GpTqS+kVX5v&#10;5gbvAXLD7nptBChZH16wlQST+EWeCo/IM0AkUt6P0aAzqe/JI7iFVr6CULVPByzFH3LVDreFTmWT&#10;pJlynKlsImTZj1KXopyd9+lv8sFUlRXY0XeELQSAc3luIXlmJVWwKhUkwPLTr5olrWhXIhgfWFrz&#10;dGSyTCNX+JVwI0S3xJNjChwXdOtVT9YSkXKvj8o9YA3Onvd4yAgM3WEpRMKO5d+8B25No8AXVzfa&#10;HdNJSxSQwhLhhp54Jf3tY86rpbp3gUppYMbVJX1EArqf6mCVqpqVl5xdTDa+8JBCqljzs4+UXQVp&#10;04nI9oAKX3Z3CYSHuotTfaEhV6lwry0tYPUEQ1QI2fQHpAVWHf4LQLevOEkuIQNmctdmENbysLu0&#10;Ep/JqozW93kReEMACzH8UFS2qCf9UTXsJubmBeMxLaX11hs7BLst80J1TShkgaKhWd7tkDlPeE0h&#10;Te8aWT3gFLZU3D39IDskKvf34YhOW3QQAKmO53eDw0U9dXgFCQ+nKHCCo+iQImLmIpmBNQOwhq1j&#10;PSXtVfWEVHyoZWeJdH+HrpV/pgS01KTX5qDm9YC0ozHR0xnqb5BUDJ9bHvEzYlNL6Fx1hNMoll0K&#10;I0A3IhKbpGtmITFCa6Qr3rAQRLUFnUof6PBdKq3p/CG5Qwp4i0Usv3G1MUFG1IXt84BBTxBYsagf&#10;WElYqU+tVmhJE5KV/EQ6fWB+29aM/wAjFkqsnMpVmO8INTo/FZ4zTQ/lKXZ2hNBC3uQ5cQhQZ1Zf&#10;xD1g1iq1ovQs9bUQlS7t7wW773iwqV7z2CoSibPMoTlhXDYBJaxiQuUtKsgCSjQNaAk6nTrHEnpO&#10;DxFVSpuHy8X9qBLliuZJsha1uUdu8IzgIdt+8TfDwtJxeORShCze/wBYlCYi675bgwtCDmQaqCk0&#10;zOscMj73zM1xE+XjJIMmbLoKVJcn5/KFKkJAk1V8wIRh8OTQiXRObLUe0SfFpExaZIxP34RZuVvz&#10;iTicJPl8Yoedhwp1J5+kTMLi5EvE4eaKZkmcmuWruIrw0mbLQFVokiaaJfbeD41N8HkT/E9Ri561&#10;zZqW5XhKcsvZCRb6QMX4iteIkoQ0pE66JTX0hEqXJwqiNctoCpOFlJxK9J0izOXgz5KJk6TVcpQV&#10;qEJSpZ6ch3hJSVOlLFQGr9ICqlGZVQh0uU94qX982wygxZXve9BCPNqvcaaAwHqG5dwUwUKc5We2&#10;aPEPZzxaYZOB8fxIXhMQstJw84ZU8RR+J27kRj/AvHcJKmycbhV4ZGJ4KVYvBVjzyVkZSDe0e0nh&#10;/tX4Bi/aCV4jh6fZXxtfg6vFpHAFXGQUy0qoml03sbaCD7YI8In+Hex2C8RneJYSR7QUKxmKWovL&#10;TLw/mSEuS81tbRO9jfD8Uk+0vtLJ+zCTKX95gcMotMmr5PoH1vEmSlZCeGysuaZbWKhdg1e5gr4n&#10;lv35PE3DYbEDDeBYT/8AOOKOqH1ly+p5bRLwGC9nvD/EPEm4SsRiZCcdNmK/FNXVfokRN8NxPs9h&#10;PA/aMSuLJ8S8Iw6MNMRqxrTYnR0TBeFeA+KrVicLMTxvDsciXTLxaH3Gjjcc3iWKFU+dRTlMAVLy&#10;ZBUecUlLAW0hPDpJq1It6GJ7TKRQ5rFow3hPjiJuP8P8SrnYmXJxBkZyXcKG41tHin/Tbw3Dz/FM&#10;P4LOXjcPlqnS8PO+9QZnZ4n+CzcKvDJ46sPxOGJCQsGk0qd/47RLxOE8Q+1pX94HWJs294w+B+1S&#10;zKnTChWEnWfqDE/xDw/wrHYmfjE0j7NJM2XLLMl7PyvfWETfa72ik+KYPxrwpU/CeC4iTw8Z4VxU&#10;fdp4rNfU/tRiJVZCsN4liJE6SolZQUTFDWHAU4U3LaEgpU+oGv1ipzTW9HvK6mNDT5rWN4TZwcub&#10;RXV4WzvRRTz7R4tisTKEszcYESixC1C+v0if4z4dbG+EeJSJiJjOqUiYoS5hHpGEUqn7nNPZZBxB&#10;/T6wmVLnrSssFypnmBLbfkRCcNjMQDMxE6wasC9gs9YwePlYcyPtXxJpJZo8URKRUEMlerpckQAx&#10;bXk8BDN8KlWh1AsrUosNd4LJqKE1fhvCZhIF/K1/nFRvWqimp23hVSVEBXdotJUEIuF6CKkHzF89&#10;m9YfW+fUiFA1EO9JFjCfFfA55lCWuudh6KRiAdQfyjhY2nwvxIIvxzTJJ0tDHH4dVVgOMCnTV9IV&#10;OxviEorfJIkLC5i4OCwUsyPDjldRpVMfnvCJoQlUzQZ7nm8AgpSh/IxZPWGzEM1i7xVSr4LHy94S&#10;vNR5adUvu0FTMk2t9B6woLLhY02R2iX0uhCzmTzhJA3u7lQhwphUxrS9XcxdLgWeq59f0hUtMsJH&#10;59oakG7VtdP/ADCc1OytjFKHTsPxX1f9IKiSCjLVcFXYQkpUhSRdSGDi+8JIB1ZRWdDt84CQggr9&#10;wJcB93gYgJSafM9iOkcShdBzpoWSTflpAE1SqxZXFss7C0bOnKXDh9Lj8oAMpTrLiaQ5RztAm0kp&#10;ZisJpCuTwsGWZgqZaVZgX3hCUKU6E00gOOWnSHqUqrKW1DXvGSqZNuV12SntEsugkZlCYsq166xM&#10;BAW2aiXmA1an/eEcZ3Ul6FJpUjv+sMmpSPM9VJboYzS1H3f2e5iXNlL85z7APfNCiFJQibMMqZw0&#10;uJrgnzen92oS5i5dYZdCimqFIVMUhS00gKXlmKJYH0hCV45K0cQKrkgUpbc/rrCJbqUqUtQKwWkz&#10;L5SEx+f9jB4ce/Ocn4Wv+giWbWFK1U0qOh1gum4VtbeLaH1eAlUhKzv0hUxEprO+56QkkCVRMvZk&#10;q6QHA/55QU8RRzVKSU/djaFpkyOMZFyv4XN6frBBBBGo0I/sYlRu84I1pp8v8YBCkka7EwATSHfk&#10;I1r5PcwkBJb5QklSm+YHrDqp8ra3LxWPeVUw37/OCkWAu+tUUlDnTeA5B3A1IgCm1bvzYQTNt+0N&#10;HilKnCLuNOlozVXPYQSm16jzHaFKDjlMJJGmpgBKpkyYs1ZQybF7GJF/vQ/GlrB40rRgT89OX9wZ&#10;d2lTaSl6Uq0Vr+9BU1m295+UBi1nbcw9BI6qsYSSl+RO3cw7ELqe2784Cko0U3eLgHdi4b1ilCtT&#10;oWIMTSnKpqeajAIShPDXfOaupZ4nSLplidXRVUCS2b15bP8A5ZVKUJGqviV2ge4QWa1/XrGZqlh9&#10;WMArcKZreWEl3GvMese6EPQyISlbg6JSlOsJT8JZVWV4CZanfZV27GEqDyyMhQUHaEk/ep/FtD8M&#10;zF1t1ES1EUkZelonVEhbO9Nh3MfeGYSnM7C/QwnLvkGjwSssPhEVBAdfM+aE1AJq7qJhOVXlYNli&#10;qwPl0sYzBJ93PlT6Qmgb6XNoKUAMLJ3L9Y+9COFqyf1hkp971MPSp0+ZjaBnNPmJdvlAQCouHd3U&#10;e8JqWwfSwhrtr29YPIbNeGPe8UgfPUwCoFrnkPSHH1cCEVufyhC1OEpvVsIl4WUrKFOpaHKlnaKi&#10;kmm6SNBCW11vZ+8K+EjYnKYpT3KleaPiK7cxB5aOLA9GhAZtnMJU2RmVDAHpd2hKSkMFO6dDALX1&#10;O8OBm+kAJsrd/KYVJlp+94ZCloPkhQxKppSV1CaxU+uh2hMviqQprLW+sVyvv5KgMy7hN20gzZ0t&#10;JTXrctzcwZYAFNtmPrDhrB1JiymN/dvEqSghMxdgADmNUIVMFDpdiDxSd7wlASdaa6HL8oXnSmY2&#10;VhUFQEoQo1/CiCibKI6gN9YqzKT+KxMJ1CdBt8xAWogK0y6esKy2vWWqBvrCpktiL0heUm3KGano&#10;bNDFSlIZlBng1bHrAQzlekcK7jQ6UxSVFhfm3rCXUazd22jopydWN4FldSnf1gKW6ZbsAd+rRLnJ&#10;C0qkL4gUhGcndoThZgIoysvaKhYdHY9YtMCybJQq8Ei12YeUN0irETpSFJzCUjzqMfb8XMVwEKIw&#10;0vQBBuyoSEkfuuSmK0zFBSdcmkUyQpeHmK3zLt1gfalmTM3q957WMcPBgqmTMgU1hztC5y1rmTVq&#10;qPEuncsIJmSFGzBQFhzgTfCpyhhpGoKzUjcAK7PCJfi0n71OQrxCDJUTzJsI4mLxiJBsKUMtV+jw&#10;rwz2UweJ8Yx3kM9SRLwsknneB4j4uiXLlKtLAASUdGgzAormeZam8vrAXxKULu5JBPpCEcQUBTvU&#10;5EKfgzeIjOlQcwcRh08OTOLM1kklzAZwtNzyX2gralP7N1ftRUxZnqY/lEs3SAalUhh3h0k5j84U&#10;AtjVAExlVX5hPrCglNC0ioKrYJOoIiT4Z4zgke0HhWETwZc6s/1ggDardhzhSsX4L45InJISJMqU&#10;J9frb6wcF7Gezn2Azcv9a+LL460XYlEoWcdXid4/45jJ/iXimPXxp+Kxi+JOURqB0F2EBMtkI8uj&#10;1bw13F72ifVSBQ9Qu3pHgXtPhPGsN4d7Lrkf1l7ZKGGKvFJ6ZiuGgyJnR7g87RK8P8A9ojKVKSpW&#10;JHtEhXh2MxfmJThqxnNnYXDR4in2EwHiH/zR4LL489HhilY3GTz5gZ0seV2cO77CPAPbH2v9ncd4&#10;H434ZPlYljSqfNlTSEcWZL8yAsUmlTa3AeJd3Rrayu0F7pSt2ULiK0gpGlrQFKYqB0TvE/SXTKa6&#10;bm0eFLWXGJxE6fLu+Uqp/wDoTCPbWZ4ejFeEeP8AgiMNhlHyTkolJk4iXrZaSlKs2tQ9PEMbhcLM&#10;TImz14ooQDN+zpUoqzH13jw3w1E/FYnw6cspmYKsqQgBLuLW0Zh8UKxip3Ckrth8LMLqQXO0K8Mx&#10;eET4pMRNSqZh+AklLFxUs/766NEv21wGDm4CvwLEYiRhprPLXh0TAG6PLtCMdipakYnG4iZiZ1ee&#10;lU1ZWoE+sMPI9I2J6wk6F2PKK5gJOqGcjlDpzKq8mh6wQUvvT8HWLJRMXT/p3P5R4/4HiF043B43&#10;7VKlE+eUpw4+keJ+zvjMjj+HeK4VWExKNFMdFJPMajtH2fBFXiWGxGJP2CbWEqxEpXlG1079+kST&#10;ifF8VhvaabhuLiJsubSiWoiwY8unyMYrwnxJU3xn7Di6kzigJkcMD/Emka0ta3ztCZaAjD4Lw3C/&#10;spSlAcx4r4vKP3WKxiynYEAkCBnpVTdXLpCdCv4/dMfFUcwa0ZWSnQ5WeKDcEuBe/faHZVlWD6fK&#10;AlZ6gJ1T0gk5Pq7wlL003NIZ4BSkrzsXMBAmXpdVGh5vCXC6QeTk8ngAoJUrQpRZKoP381SXagLL&#10;J/npCaqppXetdwOkVG+dsl6YsK6dK8vrGrLJ/loTmOe6tj84loCXVXm2ftASqWpkqbUCAAGqU7ln&#10;EJFT9NjFUxgUFkKTcl+cEpIdyBZvWEaJKS//AN83hlMxzZbKVyiuki9LrYesBRqq3CCS8C+TzZga&#10;htACDUAtqlX7sYOjAsGuVQmTKRmP4X7XhHHqqaogF3vBTQkL1rL5Yeh1HVWqfSEDhuNC4vEubJwo&#10;BR2+87xwpsmnd9bvCQuYBUdGcfz1gBpq38gem3URxAQo7pZh+/AFCytd7Oae0LSKqyre49IbIJau&#10;SRm5hUKrlTGTdKgxfnCFF/NTKC3SVc27RLTIWUoZ1Pu+rH03hMuf95LpyEvk5iGklaAhD86S0Kl5&#10;5hAoCQMoa5JMcVMoiQhS15ZzoDNt2fSEHNmvdLAXax/yWC41Te6xYEuPN9YqlGYgG6lWc6aQGBfR&#10;WV3g511C3Qf8wFEUnmTrCpZUKVepive/0aJiVum7jpv9YmMlg9+Xz/l4xYkmmZpUSAs/sjpBB1Bb&#10;+xipbq+8QghtA1T2+XyiWtLWDVM0MqwOrFzADaFknnzjL3vr6RyJ6uIHPTSxh7m/dvWATpU/1imp&#10;qfmbwzgGDZBv5t4FCg+vMiLVLzX5CPxBVgYXnANbHkekcMgsVtkGpbnCsNQFL86WmFpbuATFSiVK&#10;O6iST6/3C5nlK5tedNHIC/VoCCyfiv5uxi7sA+XMPUwBYWc1aGAUpBzZr6doKSvy3006QlJChmvv&#10;C2Z9dLwkgN7zsRtCFqzHitY6W3hZRPUiyyrhzHWXToP8uHIf6L9Y+7c/kIBLBZT59j0hUslabNZF&#10;vnASZZIaqoXCoa6n93SDlJ95JVZoClq1y84C+ETubaQlSVElmo+GHJKqDBUhBCF9d+cAgpURqCdY&#10;UtKEiu3aBUlVJ/eJ6QFUnp0bkYRUCmrXM7dICJZqT0sowJYUFJq1SGIL84+8UlY0GXNCrlneGUWC&#10;r3HKLb/ihIAJTvs3WCWJVzqd/SEL99moP3YVCVBT/GkGofvc4uLacld2gLBZI91VlHrHFSMxLi2Z&#10;4lpUEpNXnqOaEUzUqKkuVJUAPlBvVZhFi6te/rDueZBMDh6/SCVEC3vWA7RwcMusq1V8HeOPMmKz&#10;ClKgS+sJdgkopdvNDlPqRpAVcHSzirvAQkX8rcoyuCC93ir3tDfWAbm1nsDABICtA5sT0hByqKbJ&#10;ouBzeEXSpNWtxCUc83+0WR9HPrFwzXigsUKsecKmSABNTfNfrCwZK9WpFkH1gpxDCWdate8KlYdQ&#10;JqY7NCvuweoBvCSUU7a2MLnTKUpQCWNyW5QmUmyJa/U3hGX7zTPcmAUoPmzRxTJLvfkYQyAw9Win&#10;hJNaveuIGLlPk87nKmJdKlGmxyik9opVmqzLckb7xSg6ClnFv3ozOoE72HRoBKaU+SZa5aKwWFdk&#10;bCEvao7VNBJUCfddhTBIZviqsYFZFVDbiqEhTudxUQOkUMEhIsQnfe0WGp6/lAmLyhfe3pAlzFAI&#10;G53j7m7m2z7vAMqaVpR7jl79YSV4CbMRVf7yl7a1RKk4SWmVJUl+LWVTEvvH27xbEzMbPnKfOutM&#10;r9kbQhaL5mpNqYZKiprkjKDeJhLkK1qUEu31iWZqSFG6FDyqMYifSn7lNiA735Qkb+ZJpNI7QtRY&#10;BRoUr3+0LStRUimrhrcNC1Ug1m5c5vSEnhOfiZ6YmPWK1VOHQfWFzhIBmLXdWoW5+cS/DMM0vh7N&#10;SQ8cTEFSq7h3NXOETaeEhBpYpYj1g4iQozZ9FeS5D8oX4b4l/wBusmhBnKpC78oTNlTJRniXWW0V&#10;azQqXOTSuTMKFfO0SioFMkBglF0r6mCxLPlS1h3gjY3JfTo8IuVbqAuR2jUSnO4ap72hUvCSZuJn&#10;PTRKdd9nhM+Z4HjhLTvwrdbwqTOkLlzDMIMqemhSb6xmSmlWhTcqIu5gKSEi9T0sq8VLU2VkhiXj&#10;yh1XcG45wGV9MwjFpSh1BBD2JBYtaJHsjgMel8b7Pr8LGKmkk4HGyllaeMBfJMCHG47x4b7I4/wt&#10;Z8R8V8Qk4HwXxTBib/UviU2a1JkYpSE+UnM4BTTppCvY/CTvEfB8Z7TY3C4aT43LnzZeCxCOEgmb&#10;9qTc0NMcBi40uI9k/wDp5j/aJfjvj3jmJleGY3xadJ+z4nxGRhiJs9RluprUgX93V4lIMtSaE01r&#10;1HUf7w4FSqmt70SlgstW0OA6tZlm7ROyqJOod2tGM9jcRNA8R9ncUtciSqy5mFmqKkkD8JJf9oR4&#10;H9t8QxXh2K8CxKpkkyWMnGSptHFkzBs9AZY0vaJGP9isL44vwbD4Hg+IzJyVY2RgFJF0zFfAoc+W&#10;rmPF/ajCeI4LwDw/wicMJOmowZxeInzZn3tMtNQAZkvt0ikTPt2GlYb7UMbKk8MKGr1ehcRj/bj2&#10;ll4PH+IS5PA8K8LxKEYlEr3Vz1oOqtQ+zxjymXKwqcYB4L4fg8JJCEviDSuiWnYJKyW0jwyd7Myq&#10;Za8Gk4oHRSmDsmNyqXo5pH70Aks1/M4PYxcWXfza9jAKHHvZfzMBC8qwrMpF0pgIJJJtZN1Pu8D2&#10;m8HUsLwC88tOmJQTnSsfiuHhGK8OxCEYtKf+98NmLAxeDVu6eXWPsPi2ERiZQVxJRI+8kLGikKhA&#10;nLn4lUuySFfZwR1AjE4rBYLCYFc/Pi8VpMmN8cw3+sf/ACr7NzftHGncLxDGyJg4QbVIMICbbruA&#10;8U+b9ISwQbXTz6wnKXCs4Rp6wMtquz8zFz2L0vytAN20bcloOUhXmvqqARa5DbD1h2rUkvyUegih&#10;IWhRuUtUrWBiJz8P3UEUt3gJWmog0+UnrCDwXGtbMpDjeFzsBMqLlkG5V0EKlzpUyWsLpXsTtCSK&#10;pmdiNh3hToWlIsbsFcrQygqtVr3KuTCGLpT3DhoToSDa1l9oSq8we+neFZNFukL1EVK3/hGUWrYD&#10;TWEvK8xvq/UxuUm7bpgHMUt3V6iElSikA1pTQGPrCWU8urUWhRJUU3CTqPnCFpegBk1H6mFHMC21&#10;0jqYSGWa/Kwqa/PrC5pNKVN5i5NoKqVKTqDTaA/m0bR4ASl3N7vDMXFwnSluRgTqXUlTqysTCkBC&#10;vPa1k9YFVVQzBtOvzhJl1JScquE5eE1VE61XdOzQEkZjpM1Ke5+kKuTNlgoAZwHu7xLWtdJQiiYa&#10;WQHvAVNeYkFkmm/zjipq+6DqlLzNoXfrAC5JJ3S9KZdtYLLftreCmakuoZaEsTbUmMRMCwqo2lMR&#10;SVZT83iTJWaiH4ksCsIsbHa9gYoKUS18R5pSSTLe4dHR9o1CgdCD/P1/yHhs4rponuLO7gj9Ylql&#10;gAqSHQPN1eFC6d4Be2q+rQAk20hRTmOujNCROJp5OzQSlR81L7G0L+7XoQtQUQB1iYEKM9KDnpuq&#10;VazmJ16nmqL6vc3/ALGHmrUEBQMuouQHv+kI+8WtKkul7guxDQuoBKne+9oqvm5aFuX6w9qdLGAL&#10;Aa83jVyA2otBIULq7wqqp9dHB9YcKpO27xWqZm2uximbtbU39YSELY8idW2eBSBUoPcueZgXpKV3&#10;5qiYeMqWhBvdj2gysNKnzpgcAMpktqT/ALRMnLJJWp7mpuQ9P7iU6eIOIBw913FvWBTqPcV7vrFM&#10;sqJ2SnQX5wmXOASrR3YqhN6nuKS9cXUx3Glv9oIK3bd/PaGqB53haEqc8x+frAD0lKrAnzc4nFFU&#10;1SDUpIzr9B+sVS1zUSillIUWJc3Cv8vnv+wpiqAEpKigsrZ/0hOVQPv5nCYSc6iq7ax94WUT8LAX&#10;5wE1lVXLMDBVctYkxaWpRGm47vClT6g5ULsPrAIDy1h3NldhCOEClJsaw6oqZToyq1AXvFbMG5ZR&#10;66wlgmnm5EAJKUhu51g0n3mbYdXiqgqI+7I+K+whDc3UjVRHziySz+WWbD5xcHIbahUJUjRXnZVh&#10;BFWfYcoBLAj3muIJIuj5H9YZLMdM1/8ATCE5f2tXgJQySNdlCAdSNRAWau3DKzDBSvxI0X84lLCl&#10;IUjN0XCCxImFm1PrBUs0FOxcGAOKgLXpX5vlCc9wKrnzQ9BVdme3pDJFF2RqIXMmLavzBSHSYcDZ&#10;u8UqfJmSgZhCdW3Ys8ZKpiJnxi4gAjP5UK0UnvEtItlzqDXipaglI0W5EUpKtL3/AFhI4awRmSkp&#10;CiWLPAXIRT7669C+8BJKinzlIyg+sS2V9bC2xgVP9RAYG4bpFxSd3a8GnNVbtB4qUqLlQcXj7tNI&#10;0V1iq9JuOcFgKulwICUpVUfeOiYmZxWgXIV53ibjpqdZvEQlWZI7QizU2r1vyJhjmB9AOkYhM1kT&#10;aakb1dHhSNu31hyDky5t4XLUimshBrL1P0gIVd82Swg59chSbp7iCmpIy/OGSkP5idhADoJdz8Z6&#10;w5zj5P6wmoKOfJ0hHlSrqHK4InS7bdIL6DyCnywkBIApe41iqhImAWHPrBrIbWkZkp6/nCZYpZmV&#10;yMYjxfwoKXwBxFcJkqSnUxxcQqZSCUZknL3jg3UTq+8Yd0Kzmlzs8AJQB941zcRmlVJUX5t1hV1U&#10;n5nqDEpKAsHR1xdCqArKBb1iXNUohCb3uB6x9lwRK+IplqfKmJVRpUm2XTrD0lDF82p6wxmuhmp0&#10;JgKDpXuTtGdXQ29YsTyVUGpveMR4nipMvEFMyhCJmYDr9I8P9q/DeDgvvfs09ITZZsBb94CBhPF8&#10;GZ2FQrgqxCzlSRYkp5dYMzwCbLrp++omCYArlq8KwPFXLWLTpj5IlYvF+MYY4ZcwT6EzS4Y/nHDw&#10;MtcvE4aRacDedSL1d48VkoeiTilBez3gJlqCCM1wVE9ouou+Z/f7RSNOod4FyRu2kS/DMNqtd160&#10;Alrx/WOMlS8VjwkLWFMSo82jiScNIGGkXVLCAUj/AHiZM/q5GCxpSRLxaEBM5Km1/wCY/qTHqM/h&#10;rUZc+wM9JNi35w7lKlWF7QCo2/8Ai9YWu6nzdR+sCYxbs5iakBTrNPI+sSvDfZ2TK8T8J9osTxPF&#10;vBcZivskgKAI48iaXoXz2Pzg+C+13i58J8X9mfE0YuRNmYbEDFeEYtH/AJMNi5KVB2Kg4NwTaEeN&#10;ey3heP8Ab32p+yUYPHSMLiJ/2dJZLHHYryA7iVfpB9qva/ESV4qeDK8OwOFBTgvBJOokSh8qiq6j&#10;yin4NRrWdoSUpAAu4cKPSEUg3LKGpPeCQHL36Q1TPZWzvGB9rPZP7vxHwp6pJUZeH8Qlq/xJE0bh&#10;Q+RMJxvhql4XxCSmnxTwfFZMb4cvRQKd0vooWjG4KUnBn7bhl4adLxcorkzgtJSym7nn2jxTAewv&#10;gmD9o/ZXx1sXi8Hi8QcLhcJNS7KlYgtsWpVy2gYTxIeBf9OvC0Hhzly8SPH/ABSejfhhBoG/nPpG&#10;I8TxuPnKMuTw8T4pjlCb4hjy7iVIlD4jokepYR/W/jmGGB9npJMn2c8Irq4KFC82eWbiqa/KzRLR&#10;mMua6kNcB9oTjJOBxC5KspKJPlfdoqnyJ4Q1ZeWoVPCFVJEseWq7We0Uyl07K2frCkpPFquSC6h1&#10;MJBVwybsrX0hUpSSAvmPN0geIez+Mxnh2OlzuKmfhVmUsPzPKE4XEysL4mpGReKmYeiYOpP/ADHD&#10;/qTAzFkOiZOKmHJ44Hi3i39W4GY1WB8OTwEKfZR1hvMrzFRLqPrGQPTbVjBIDL8vmcHk8feFlosW&#10;39P1hAqYlfu1El+sF6RRl1584NTgb2Lp5QliTmdtRD6VGm2V3h6aUJLeaCVAE6i9zyeONiEdrD84&#10;RIlZEdcv1jiqnAe/5nCoSFKDn5mFL/eDrgYvDhKVgtMd8z7w6mqK2+WphNYWAF0nXYPAmJFVVtb/&#10;AM6R5Vj9qD5Q9na8ApQU/iKXr6wHIVMNhUPNzMJSqY6OXujtFCk2TfS/S0ISoOdRZ6+Tn9IQJiGp&#10;DFQFy/OJQRSM1XMDvFNaha1QAIhprpPlCaRe93MESymnzAB2Dx5vKXUn3VcoCikMpXDYWSpukHEr&#10;DSwfu7ZYVMoZrPS9UXkKWnRxH2JeUVciCjlVCJibh25NFg5VmPMwUlCg++xhTJUc1NBsdTcw6iQB&#10;7u0JlsaVKcbEd4oV8dAAdSRvrCwlKgkr4V1OpW8IRfSkKPmtzhJqN1v8BNtxEviIATL/ANauReFS&#10;gCqUqzFYc21hBCyghdQ4hZP8IQ6nFLUqVd3uXhUtDqU9IV5X7QSsBEoYgTa13WP2v0hS6EzZc2Zx&#10;itiVKVcgjsTBoICvMtAXRxOQWNe8TpkzD8NcmTdCWnSJvK3p+UJCpEqUqr3BRMU92Un8obXfm3f+&#10;+StBKVIVUlQsUsXDRKMidxJ1DVryvTZWX53hbpUki2cebnDA217vCCXSlBY77aQ4VSSpmNiOsOtR&#10;bRzqYWU3SosjNlTFQmE1qoy5k3G4/WF4iRMl/aJquEpDuqY9nPa/y/sgix16iMLh5uKHElo4M1Ds&#10;qoAD66+sCamaFhnN79IeqlXq5gVuEI83JcKZZq93me0aK11/jAZXo2jwXItY2Yw557HpFz0d3Ig5&#10;lU1WeAaiKbE6doJWur3dekFYWtj5aiaEvH3ixLD5xVm6NGInYjxMJFREqpLrIvYN+f8AcypinpRM&#10;Cy2pYjSJSpQmIStj946VXY33+cJcqy+Zsz8odz8N9YTQ5Is9dxCUT/N7x2MVvb6l4N3KvjhVGZVW&#10;am0NMKgT5rs3cxNoxSZIdqjnd9v94kqBrUbTSAyU2BSB3Bf/AC9zfsyoFMwA9oY2DMSM9UJqLn3d&#10;oAZLavsYCAlKg/LMiHDqUPdUHeCVZUqRZCdT6wlC0pV73EUfNHlKfgYaQalVfMH/AFQwIJg5ym+Z&#10;rA9hCd0e6lZuYLhi7DZvWHUXJ31b1grLE0sOdoQVEoq+AUy3h1e7ysB1ikF8rvuYltZLOXFwPwwC&#10;moBX8vCTmmAKuvl3izBStICVH3tPNVANIfneEqp6bXq6wEUZrKsCr1hwuz5nTeHLug1jmqEzBlmA&#10;U+Wp4T7ykqfYNBSpQfXcjtCSylNmNMGpSqEjewMJCRXd8+3eA4pCLKp0HrCQ4p8vSKQklg7GEoZY&#10;LVW07wEIf0sLbwkkpS2RVWp6iCyFF9SSU1ekKmLyBIY+80UC6dAALntANm0dUS5iH0p7QDqCNNR8&#10;4YhKVgs3vQMyhSplc1QhKlO4hRSX2HIRQ6Q8UlVvzhJ4j/nAIy9ecJBeoWgKpB/WDi50wS0IllRr&#10;sD6RwsNWvBSjTSm3FY7xSpuXmp35QVS7h/cuBCdlPycGBSCPxM0JWTv5vfgOsJa7AeaJOC4gSfM2&#10;qQOggWUZvxL8vpGQ8MaqGyj03hJeY9LlSiQkdoEzDAqSMymD93jQZU76kbtBD5Rc8wTa8JSRW3ly&#10;mlukZgRSpmpdQvCUjOOqfyMJSAphe2g7wUqcJbkxhiCDyTmhUtbIVzPmVf8ASJU6Wy8tRbQPEzB4&#10;mWmZKWmhQWKgp/dMTf6vwaJSZ7qVZmJMImIQ2xsyQ97xgfDpC61X4tCroO7wgi/qzQKlAufQQEKC&#10;6Rm7w7laqiGKc+t3iWEgi+XJV9YTxFLROCtrBRiup0sxa5EIUgllbHM/rBS9JOji4hlb2dtYCACS&#10;btq8AggKT7qrNeF2QpSg7lOkKm11rxOOK18wwDfnGKk+B4Gd4l4j4fjZWNThMOmueqWlQM2lOpLA&#10;WjheKeH47w+cdJeOwy8LMLa2UO0eIETFoCcOh0jyqcq83ZvrHiGInFOHQzImldKV2u5/WBj/AA2e&#10;rw/2alzkrnTsUxlUJNqE6udS+r2ePEsfNVbB4CZOWry+VOsYvxQhvtWMmqTsFBSjeM9nLu14BBZI&#10;33hC0muo5tiL6QuYrJSjzc4x3tF7PYRWOxIWf8SYmUFkbIfWDOx3tZg5Xi05Zw6vDZ2J4WISoay6&#10;el4kYn2hSvCYTEXlIQ5mzuS8trx4dj/CsaV+FrXwxJq4uK9B6H6xg/b2VgJnhmPweDTPmoxcvgT5&#10;ss056Tzq3u0SlLzhN983rAKbAG4VdIjKu4vqGX0gqUlnulrv1aDW76Fxq8Y/x3xTCLn+BeC4dZxJ&#10;lTeHPSopKksHB2OkY7E+GYeZKwEzFKXhMPib4hKCS1SuZu/SETBLTLCD7uU+sM+mm4MFVKiqrfSK&#10;lLUAPdo06GHMyx0DAfWKiPefQlvWEpp4imqYeYNeCFpZy28S/GvZ7xLHeD+K4P76RjfD5xlTb3pU&#10;PfSdwqEyPaLwDwv2mkyDnxeFWrwnxKaNnDGX/GB9v9iPaLCziaeFInSsan1VaDI9mfYf7DMWpUtO&#10;O8dxnHCdnElAGjvdREI8Y9tfF8V4vi6nw+HnZfD8FuUyZKcqAL31hGFwgmIkBbGYgXESj4hKlYnE&#10;0AzJk5yxbaFYKQiVrlVSxG3m/SBKxqZaqzQakhrR9q8BmHCYrzIShTSpr84V4X4ugyJ0pdKVKNp2&#10;2sKGWvWxdJ9YkLajS/PtFTvfWE3Ip1FVjGgC1HYebpAUUgpVra/yg0BjzOsBTBVeUm9u8Myi93tS&#10;mFGu+rt5oK1Byq1QtU0C9JVmG7+sJD8TZfSLJuCwa7RUfcVpzgUDLuITTYBZCk7abPBWkei79yYE&#10;5RUqR5mb+RGWUpFCCEsw0FrxO8KmTFBUi9Kyw9ISsTgc9IY3HO8Bc9TgopvvEzgpCty+luUTgxBT&#10;UH/OAkuXuatVekNclOY8kv8AzpFAlhIroNmM3e0NdkC1CLg7vDuQgVFJWpqegEZiKuehTEpzSymG&#10;6D3gTF6A03DmK0FqTUQmwV3glWWv1fvFAL7XuU8oPES/u/s9YFCTc1LWo1C+zQCCyk2ulkr9IchK&#10;VFbE2YtyhDLdDsdLf8QibxKwB7gqf1gSyKL6ajvFCkoX+7aJPifgstLhVU6VRV3JiXKnINQDHLfl&#10;AtlCuxT3gzEgeWphd4Wr41Fx5mhyHBD94cOhflRmdEOrNVqbB4DaaoKQ7X5wmgUkXUtdnhJLav5W&#10;B5tAGZOb1PeFA0qWF+ZiPpCWXNQlGcITZKntc/pDGZMFFkqlul31gpmzFTJaVOokPqXAUqGSgUTc&#10;1K0M/X0ilavw/DTyhcsqpXw2ExIZSBvfrzhBWsCbRRItlNNs3ys8DFYqXOSqShpa3dC30Y/pziXM&#10;lL+7xwzJKOEtdycx9b6aRkClyymtK6bEam/TnBsSdunO39L+vMfL+6TPCpqsIvLOlJXp1aETZeJQ&#10;pcxvfuNiPS46NBoNSRuLvDJsoHymwHWFFeYqLAE3vF6nXalGZu8BPEUkVFSWu784XOnzAp6mGouN&#10;/wBBCp4CkIIshSnbnb+dP6P0i/f+nj4NQSQ3ETQpap1+Q5OeWu8Kwc/EZpJFdbpJqbaBOlT0TMjn&#10;b0glbjobj56x5rampy0Upmgj6ekecK/Mdo16p/jDhTju2sMlVJ33gvd/KvSn/mKxZjf3nhTNytpF&#10;EwFSXd/dDRnpTNW6kUOqv9qFYlK1VTZtJkTpIUkMGer00gnn6f3DgkHV9CIRMWFzag6lKXXw9vpB&#10;ISkhe/vdyPyhNSqhrsDfQQniJcqsmskUAwGSm9r+X0VAClMRzGnYwEk8UO4a+sBk0tlWsvTpqYWl&#10;ZC6z/jfC8ALH2hKVeeWHuDZ/lAnzFTa5v3nDmJYJTolu/T/LhaVoW3q8FNBSAe7xZZFJy280IXMJ&#10;Fn4aLVR7yAq6SCM0IJNKkWUrSEspRbuH7wCpTq0ZvygEApRpX+pgBajo3SA+ifiMEtw5Ysmi6jze&#10;Nbt5t4ddU3t7sFSgUgWqNoBOYaWP6Rcqep9YI8q0Cr7xf5KglSyxPNqYsKho5F/nCwoUkF82pgKM&#10;kgjnY/KC6j+yNotmb44Ay03chLGGLa7ioKguCuovTpCTnDbkfkY9/V7uDr+sUCsip8wrmD1i4coF&#10;QYaxLICSpV7wlVIl7XFCd4oTNKAbB2NMOVM2v+8cSY10tk26iBYsb2L/ADgICkEEaXYNCCsUh6OR&#10;HSKQ+YMNlC0Sy5chtQKoSabpU1JcJ12hJmLHofLHCCFZg9xS8CoEHXIrMb7wkJlKG6lquBFtBrzP&#10;cRwhLII+R6vCVsTuXgLlBm+cAJUSkajRr844RmmtV97xlXZd+qoqrC+baCEgMAerwQZlY2FWnaAS&#10;aEpu5uqK1LCynMhPvDvFKphRIv8AdIdl3s8FGZTOXLunnEvEIPl2RpaJaCtUtVia9XhBKqj9THmY&#10;mwvpAzKMKvVOUMlNwITi5qpqCFPw1aK9YJJt8HmI7GEgy98qiKj1eHRSpOrDQQFSwpJfO3a8TsQk&#10;lIUKihWYjpCmRS9g4DpgZllSMvncJvAUX51uQVdIapeY6vm9Yu/mbLp6wgVvxVaK19ISZSFOLKUU&#10;kPEvFoZKq6qFe9CZU6ZQoFqXL+sJuAPKShVf1jLNTQDepT+rxwMNMTNxahTLQC6CRzML8QxaSqbi&#10;HUOISTe5vBGlWX9ntASnOWp/Z6xQGURZRNymDMvwyoKJ96/WAkoWpaefu+sMpNIevVjfkYmz/Dip&#10;cs3zkq0vcwOMmhWnNuYipJu+8KJVbWHGuvWFE73J5xMBK0AoapGumkYr2W8TmiVKXNbBTllpRUNH&#10;JO+n9CfF8HKxQx+EBmTU4FIK1FIOend7gwrw/EYXwk+PpxUw+LzsbhkDFTdBcr2Fw0eJyfYfwTEe&#10;OycXOMpUrCyVYjDSlnUA+WkE73aPDMF4rIlYbxSYji42TKAAkn3U+n6xM8DwpE7xj2iUMDLw6VZ5&#10;MpRzzFflEkKdT3Dm/wDOsJCkFXvMdUwCEvVq9qYS6RNzaGyURilSqEqpJOoB7R4TMxICZk3FT5g3&#10;JFQAf5R7X4LGiYmZ/Wy8ZhZ5lGRx5U37yVMR6FnG6Y9pvCsd41i8ZhPC/BTNwU3E4tRxWD1AEtXp&#10;rqOejezvgGD9jsL7b4njyh9lxuF4+MdJS8xMy56krZm1iUMPRgpniHiOFweMlcTNLQpytCW5N9BG&#10;HZb0IzbBVoBpUgpu4bND0AF7vtCcxYeam7wnDyy86dM4curRJVlDnrCJvtVifEPafxPxeWPtXhWB&#10;x81Hhkgm4SUoI8rsSp/2d4xPtL7DjGYTEeFp4viXs5isQJ65SNCpO+UXvsDAVUpSSGdnd48pAbe8&#10;KSDxOhFxAJvzD2EJS2ubmL/whJqe7MEtVE1eEkqXLlD76YlQSAOp/SGUCpKhSXHlaE+Zn1Ghg5PP&#10;b4h84axSTcWOsGgfqD2iRg0ZDOmhHJ73iTLHCVPUgKmL+H1gS5CybMSIesrG76wVyuJLIs6Vm/WE&#10;4fFlcxPkPEJJtZ9YleKYWWkTpaOIZyWzAXvAQ6XlWOWx2LRmKmfuUwnXLbvAt/vDkAg35t3glsuk&#10;EqJSBbKWqi1QGjm57QoAs6uQYdIQR92dGPlMMoghKmLaG20XrIdkWMCnnmCixPpCvdRU7e8e8PVS&#10;ddDaFEKDqLu+VUJImNVZQZ4OV/dVX3hc0hC1V086XuIoXLSpOjNGE8e8Flv4Ji0/fTyxTILhws/P&#10;SMJJ8PxpnYwkGZL1QguLcvnGHTj1pVPKHUhN6bDURNn0HhFwire0YhQCRxJhYs4EIeYmlvdEEaJ1&#10;Tu/OANtOUOT+G/mV3hKSDU7gnymHbK7PoIJXUWvV7pgEXG6Of/EJoTlZlNsYvUCD5tWeEqdyzcjt&#10;DkEddQYoDFKrkNmVDhBAqYV2Ku5gJWxUDa7gvuI4jVJZuib/ACgYZa0qDMEsBz2ioFKU68jD1vT9&#10;Y4YQ4mAh+VoUXIc+9bnCCTZ9lODExacl6X1N+kLWqVxEi7mz2hLIGlNHJ4KjUyFO+0cS5SNWuLdI&#10;eUk0+X4G30gcPe98z+sJqt0qJhgKSk0l7V9oqfMfxAa84pP3Y1KtRbS/WFqk2qNR3SNtOsTamQFs&#10;NlAvyTCaZalplhiAK1HmSYUrgBIZjkpq7mAoES0IV5E+SZfcRkk0hG9LBIbUd44Kq5YR5ajkTu3r&#10;EpE2SqfnoIlTaZMsKs5Hvdo4eG+4BnOtaPuVLd9vlApTNEtGtMoCaagzhWp6iJWGk4SaJiPvVzlS&#10;GnTRoTza8UATDMr0oa3b5xwvKd32sYA0LtmsPUwJiZTypl0cE8dI6E9OvKNLDU6i+gJhkmrLVy2c&#10;/K/y/oqs5N0izfp/ShIBHEc8SnIG1MKM7EcSWBl4Qap+cE8Wcr7Kak8EFKFJ2t/PrrE6Ti0GUnDZ&#10;c/mPVteesJnYaegumovoHvCRNxAKWqUqtgncXgH7WinUgrB736c4WcJNTiVryDUUMbkn8oUZ06ZQ&#10;f/FW6R3/AN/6Pr/Rcvtf+nirC5hTOCigfdgMWGbfU26wpeGlCSKavKKld1flCJQmrGR24rEsdx+c&#10;SxjUTFKrorqsNoUqTiGrLXuX7xXx0Gks9eYcnhMqbiaicqE1ODzaAqRUpKraWEKUTbVtQe5itRKd&#10;tXB3gEzRbe7CCQtJ7L1gqRXUnZyEH1gqalY6Fu8GtX+GipYVLanqDElMp+EhJz3HGvZx0b8/7r7G&#10;uYEmt0I1VOf+F4EwJIXo5dh3EFQJ+FXL0MEFSzTldb/nBGyPiUl+rRdtHDfrFRKeiiGN+sBK3GZk&#10;X879f0haZM5MpaTw8/lbqOuxiciSqnhH/uUgqInFXI1dTF1lYTlSS5sNG/y7EJBexHmMfdBSk6do&#10;S5ZfksWKu8EipSiGFekuEVPNU/oOohS0WOzo+hhNhxE3NOg/SCaKuJ751Db+sNYU2bWEE/s5LmEA&#10;6uyqczjrBMtWUnzFLtHDpY6HpAodIb42c9YY29WEItbQrqLiFfe1DTS6oK0+YOp4CKSNy35l4VLY&#10;X1Plq7dYGWoqsVK8wgBR935Q1JCntpf1hKlPW12igAaOnc/OEOwodLaARKppA9+m5PaFE1UE+XQw&#10;GWsnY6hP/EET5qV/CSguIMt8rODsb6Q8nKrV0B3hJYK3BJ0bpFRCv9bERSXTbu8JchQ9w8oqWpdO&#10;gNLPAsoZ3Q9n7CE5lkj3WzDvBep3NO0XBLB+kBwQWs+vzikoNLtqVEdUmL1a7O5hNSGCrWuod4po&#10;mDnyMOU3584GXX6xcH848tvyhJQCHN1i9MBUuYp3uUhjEuorVb4y4ihQOc/tH5xMmSCtS6fKN4PH&#10;TNqSpqV+7ATMExI9QDD3DljeJlSA1LpVqR6wtAZk6MzH9YYks3W8PKVMPMlT/WJaaVEpuSziKjKW&#10;vYhwR6wOATIGjaj0gLxQXM26XvCZcsqVsDLzg83MBqRfMoWohLHJpY201hAlrt+G6vUQpbgCls1i&#10;8HDJU9S6Ty6wS5BX007QADUG0Xd/WEPcANlOkBJe5gpCVhJsagIkrnMKergQr7scnJeKTISALuzj&#10;0EJmy5sxICvdDAdDCFScUtEsAhUuvKrleEyzipgJvYkP3hKpucqzKO46wya2uM6n72hSaQUvShSR&#10;pCQN/NA4wQTXShOzPaAiVKZJsrcFoLspQLGm5X6QCZdQ8t7s8cDQK5QjEYeSog5lMkKQOZBgFmCh&#10;Z7k84pSvS703+UA0kg/D+sBPO+7RSQC8I8R8PmrlzcLM4wSxCTvErwb2pUrD4vD/AHQxc3kLCo7/&#10;AJ94RPwmJk4mVMFSJkmYFhUL8Rm+C4JeLmf4k3hsJvVSfKfWOFhMPIwsoX4eHlJkS/kIxGGwk0eN&#10;ePUFEnAYI8VMpZekzVaW3hftL7Szps3GYzPLQbJwwSMqEJ0sPhgSkLmdahltyMVgKK9BsTFSVKQT&#10;aZun1jUAqVTQ/wDiROnqkIIpzorNYTs0Yr2F8Yny8KFz/tHgap0wAEq88p/lGI9n/HZSqFkTcNi5&#10;OTE4WYkukpVy5jePaf8A6e+M+weI8Vx2Lm4lK/aH7Hhl4TxqTOSRI/7pZTTRbLsY8d9o/FfsMrEY&#10;2V9k8NwcmcrFL8OkO6jMnG1R3p+ceH+z3gSvtXhXs9PVNxuOCv8AtcRiCwAl/FSzd4FQba7uPWHr&#10;Ki7wctatdYSVosvQ6hMeycjFplJ8Om+0mGl4xU1qCkn3jpcsI8G8Z/6cT8ZM8F8VkyvDVYXAzUS8&#10;J4PiQaVTMTJVloUKSJrFqFaWq/6qe0n/AFIoweKPh87w3AYrxOfVMxPDSuqYAMvBUooCSwKiT0jB&#10;zJjBS0cVampKFG5/OEsCpOim8p5NA8zJuTuYyj66xYdeTQCoe8zNYRjvBkeGYPFpxta0zpyHMsqD&#10;MobtqH0gKmhJUu5Z0hJMJzU3cb1QxULbwOXldVhytFYSphlUb77wk4YKmzJd0hGZz3jA4bxnBYqR&#10;4RjPukYxX+CHYMTCZicUFZKidE/6oJQgzhU/MIe0CtKW8vM6QMXhZyUiSXWl2SebxOwK5SsUKaHY&#10;qlJsQzs0YpKQkYeZOMxCR50ud4DFwz8tYqU7gN5nAhsxCdTsILXAuG35wz0g3RZgO8Mq99FaHqIe&#10;/M31j4TrZUM+zqsTTyi94uHY2fUQlncc9ol21sv3vmYSw8l/+IkkVJ/AAwMIC7JVudRyin4d1PeM&#10;T4IuYEzUl0JWrMtrWH9E7wvxbDpxOEnhlJNlDqkw3hWCC8WDacrPNHaOKsAHRNVm7GEyj5jYSUnN&#10;ezxUo0vmNnp0LEwkKAo83brCCl2+VMBZzFVgneGWDm+YizqP1T2MVKYpRYX17mEBDMkVJsxEMjzh&#10;TVU6woH3POeUFts9S/e/5gkpu4G9HRoUAQop+8I5ekFk0rf94N1hFbm7qcXPOAACo11ZsohaQXO3&#10;vCX0eAtlcJDJdOiecDE4WdL4qQKkFQfTeOHMJSmtuajzMKNTr1RsPSFEku7/APMcdUwokvS7VAb3&#10;hOGw5KEJuvK/EhrqTW4Y3HeDxHqTbV29YICSBofxRLVwKJYy1v5odTo25m8VAgJ1R8Wn6xxKVWuQ&#10;dDtaAquqm/My3s0S+LS6bWsb6W9IRp5X0JAbnExSXuphsCwDsILB7PnFh2itQmp90X4ST3iWzpGj&#10;G9bWuYVL4L1ptUu0JlssBIvQ9KX1c/OBM81JouXr5NCFUrpa1HvdT2jjTC1S6SHLF/i+do4ddD2Q&#10;qcSUK6D8oLkzZg8ij9B6aRKMyTKxM6dNddYopu7PrbSEnhhMtU9ly5KlLJ5KUTo36wrgTPtGIJ4c&#10;yv74TBpdXSEBNMgylcH7uc6VixdukFCZ6VzpQ4nGJSVTzuBva8JGGUZ2LVJ4+ImAmsaCgDo47t2i&#10;lTpUmxSqxHpBpLcQcNW+rPDCx/FYRMK5ssrBeyqjMe5IP8YXMSSqTxW4SkMVs1xdv51h0pShZXSv&#10;jZUsLOd+0S0VLc+eb5U28od3vE1Skpkz5qWmS0LUTNvr/POJZTNmy5ku2ZahY6hSeu3eK5ciaZC3&#10;lzSrMzwFKQqkgGpmFxcel4pAKjySL6bwmYZYpVbzg0dTHAlTETROSCUSlVJLN/CFywh5xNKax5dX&#10;H/MKSdfLtzhIaXX+DMo99vl6w+726/z+sJSmVMmOf/GKnfrAw6cOJSMNuWUZr7n9fWFIIV5c66Mv&#10;YQAybrda1f4y/XpBKVKImgGXMTkA3uICpc2elaMq0XEhfcQpM2Zw6kM6HKi43/2hCVYgzuESFqZT&#10;6uL/AMYTmqUW8xH5wJ0tVl2nfArlFKZijfRLEHpD0EUnMlV3glygBTpFmHr+kOqaKAp83yAEEzJp&#10;CV2FS6EpfQmFysPMqSQy1m+vI/x/u04iSQFeU1aMWJ/KE+ZK1h1haQCLbcvWAqoLK9kmPh3z6HvE&#10;spus+bVTvq5hwApEssaXBT6wiwp+FZureCEhYVX5BMsltWiYA8xL0LDFS0HvHGWv/FWaJNfE4YNx&#10;fr/e+v8AdpTd0/ELwnhvTodjAUuobWs784TVrqyN+8JCPLyUhxrzhLKazlkWMUOoFquzwi5VbU2M&#10;Vl01F96jD6tZqaQr1hlGzN5XMMspORgoZQDzhJDggM5uSYd0mk1BXPtBWmo5mBaw31hFQ+9KvRPa&#10;AlXn1dnAgCgrQ7lsp+cOCLW1b/mKVDNTsPNApvdlVbQQGUlWU30hJSkZixUk1ON4b4r2OsBtAGbl&#10;6wVEDPm1eEFYsrPexgBXLXXfaE3Kkf6CO0cQ8S1kVKZ4DgAK8wPkPaHSRxCdvNAJCre8YCaKk/Iw&#10;h1UcNXeqJVl0a6Ux5f8AXd7wA1Lr/bAhGpWn36ISS5VrR8UOUlJIbmfnAdzsDcNFRSktaoKcnrFV&#10;NtBDEEo0uM0cMi3UPAnSJZWgXOW46RoxQfL5WgqNkku28OxeJRAXQ+1oTemoNTtGe7d4S6W5W0h5&#10;qBMDe8KmgTJEiWhe5SmkQjip4lOYdesBQBbVtXhak2CEPfVXrBnXQsrfk0GYdWY7U9Gi7j8ockuq&#10;3/MeUhR1ItXEpcxNSBbkA28JCkuF2A1qjiygyav3hCUGYpX4qafNAANZNtWqj/EVcNpZMGWHy2O9&#10;VomTJ7ZTU6tTygcIMeSHtGYd6coMOCfqYRcPtUL/AMYBCCU+YrpNzCULIT7ulx3g1rD/AIdISlKU&#10;mv1IhaFSyK0MD/GFSphUVJsNme0UixCX1pqhJpDG6jW7a2IgC1Xa4hjWq78iYUiglTVZmftEqYXS&#10;ivPLGivWJ2Iw4IXhpJWq9ramEyMRPQmYF0slbv0MJmScSz3JAYFtoE5c4S0Lug7xNxSJvGkoQXr1&#10;T1gizV06sDzIhIrHxa+aGfpB+b7jtFim+pmam0BM2/X3VdfSFBB4eyVS1MpR5vBl4DxmeiXIdSOI&#10;pc0DkP8AeJuHwnj+D8Nlk/406Txg25aMHi8T7TYvxj2femdN8HSqSiRoTxE9f5fb7RNVNm4hd5yp&#10;yq5qm53ityGsAUZT1htUi42PrF0LyWd2b1i1XyjBz/GEJOBkzwqk2Cr7xNxMlMheImYdUtGHlZXJ&#10;DZk6R9pktImSZpmyGU02U5JDGE4CdLkeO4GSlpX26pU+X04juYoV7HTJ2KUGTRiDJkJV+LX84meF&#10;4qZh/ZvwvEgiZgfCVqTPno0ImTvNfkD6QiXLl+VhUzv2MUi+7l7Qo6q1flH4luzfWA9rtm27CFgg&#10;qDVosxtzOr6H0iX4cf6m9o8NhpYk4dfimHmSsXLSmwqmoUKthmvEqT7VYiRhPCZM/j4fwXwuSqR4&#10;epYDAziSVTKdQF2BOkIQHYWvcHrCSCFBBYEapMZk+WwL6vDnUqb8JhF6gD+8lrw0pCpq/wACbJgJ&#10;Wg1vSrZoqIDO1y5T1MPUo7wGZKt0jQwCoE7dAdoncm5XV9YxuBpKlSsKueC1htHtVj1ormeDeHK8&#10;WkWzVSbsDs/SMHiMKtRxBnfZZuHrYYdbFV1cuXfaEycbi1SZyxSuTMSwP7Kvmf0hKsHiVpTRWobO&#10;OZeEyMYTLl4k0KnEFNlWLmMOrweXLmDEf40w533/AFf1jFYOSGOGUbXpD6jl84ps21rmBmZK/leN&#10;CFO2hpV3vFLFJ97kP0+cJZGhZ1Gy/WFVJY+7qoDtASt6AW/EPWDchOzgqjzEg2tamEkLtoecJZyd&#10;X0qgM9WvUQ6tdLa2h6Cdx0hLj39WeEISFEnNfTXSKlVS0FNk6FHrEvxLBqmpn4ddRIWxL7P6bx9m&#10;x09OF8QlAJVxwUiYe8cPiSEoN6wt0q7KgKkhEyaMy1lqR1eP8ZGKxqn4clCcqSzCF+JY6pRUqlMs&#10;BghrwmoMlRcmlg3IwVpU72T8UI+LdLOB1gpIzHfTSHVmbK7OzwyU0OHq+OKVU0v3eGl/s1HKLwEg&#10;VL11sf5vaLu9bU6QEEClnSSw9DAYWT95e7WaJjhZ6oDKMABK2/HmJte8A0Fih/rpDANlZ/qIBTm9&#10;2YBmB5mFNT92WUAnzPp8oMzBLUUi603IDbCOFjHkYhBzzOGUg9CdITOl4p0qWyS1oqVOVia/KlX6&#10;QmSkrkor5fKCpSZkwBbJ5aR5SFVVKJypv1iwA66kQ1QCitsl27xS4IJz7q+cUovuX0HaEl0cn0MN&#10;t+1cwESQQ19HreKVC8w3bzJaEzPLsNrQGmKSEeVtDCjKRXJ94FWVXIwa0UnoTaBUFqYunVTQVKCl&#10;JC7UpZSu7wSioqmGmliQpufbnBSJRc5XOYcy0EJOXzV3Ck94lzJyppWVE5LoG2kSiBUiXnd3JfRy&#10;e8KPClErXU4tX/xCZhQy/LUjKsdzCZiJk2oZaAHSH6xSlK0oHnWNZr3N/neJbJnVINJGiJlmD9+c&#10;LnTMKhM7WWsB1X1ue5j7TKMlKK65zpTw13Z1dRtGHKcRNmJxZyLsoquAqov1DQEplzJa9AkkiQtr&#10;XX1a/wDJiViUSpSEIHDUlCiqh7frrvCFJply0MpKjOBlHS78y2hiXxUAEqekMXH7cKKHZgoBJfpr&#10;1hErhmQpdne56HeClGWZLVZmdUAzZlMtCrgoz9GhSM9KF1qrSUpU3Lb/AHgKnomKQmYyEITxpotu&#10;OUGfhpkxbnOgyWSzs5HTWMMKklCQaJqUKmoWrnMHXUQvFIUrFTlzTKWgpMkod6iYkfcqJnIo40ic&#10;yiVf8xKUpaVyknQkKxCTqQR0gTBKC0zF1IloSppj3Hz5CBNTh1JFDTKRYEahn7W2bSOGmbw06zZi&#10;fOzjQ/yO8JGHMyalIor969rnrz3gGbMUTpcORDTGmFWc1Jvq4v0iUZ4BEuyTr9f1gXWZbVUbXhNJ&#10;p4lk+9tyhMkzGk114gJSy1NdgflHGwU4ykSj71SqkH8P5mJ8jFpSnCyr11qWV9hFNXmS591Qdvdg&#10;rTOTMlp89RoKXMUoWhUseYvZPOpcLlgrNUykfZ2psyvN6jSGmLCkI8hCWUeVR6fn/dbf0EhdCAui&#10;yalbP+e8Szh5xDJpmIAYhgzvARiqUBOV9auV4QpBGgapiTe5CvXSC/3e9bVA3hU0TFFOq9yl9ICp&#10;Z396yvSCtRoKlMb5ldYnMGScy8tS1M51PPpCVJlT6wtkzZq3BHJvl/mKkX6amFKWRl1pu/SEhKSv&#10;5sISGKSq1dmPcwgAkDXvGXyHMWT9IS6Wf4b9nh/Mat4BWqi+XkYKTa9zp6xaamnQpa5hJU45bvBq&#10;anWvl2gAnXMnnAcqJ5UZPnFk1DV1iojoI+8UDxFMm1hASW01Td4UCq6l2s0XL0hniupw/dJioBXm&#10;bILdoJS3xFBXUhUOCEjkHUIFILb8/wA4C6a0gs7sUtA4arvvcRfnnOqu0JmEKZ9hQRyhFjSbqu4h&#10;Ot8qe7wmkODY7t/LRSS4SNN4uoy1nn+kJSzlNql+9AcOUWdOiYCxMBULcPWElSQ6yy3U1EXYJVbn&#10;AmJ0am1zD+b4ucWKqKnppI1gUG3Wz+kUkM12TmEZlEjZLAQ6kDzaxMShilYZrGCun3nU0CgX/wDc&#10;rvBp921jb5wF1X5/DFPE1L9T6xSU6+85BEAJc9mhI0a/U94ATmGlL3gJOXoLjsIUxDp0fUekIwkh&#10;d15ZmwDwFKSwqZUJQtUttdKVKig+Wt73+sL8wBOQe6Y+8JQXtdjEpGtAOusf4a1EWsQX6QpTMVmn&#10;NrbeKUupaLFWiB2iprMyTqVRL4ppSnS1IMS5pCZt310gJSaCqzbxdZzuV3LwiwqQpgq79Xhqrnnv&#10;AQpClAqpqeoI6GEJASBQ9IBA7RNxqpWSSgrUQHbd4TKGIQRVSpCF3DKgLAVM+hhKDKUh/WJbTFgK&#10;Q4SjymEq1uzg3HeCSCeUcirKTcm0JWpaVW3TrC5slypvLoDBVipIVPo4l9B/LxjMDSmX9qwy5FaQ&#10;1FQIB9Ix/hasH4mZ6vEJk3B4pBUrB4qWpTpVXpooP2ttEpXiIXiOPQhK8IDPkSXsyt9d4kY3xTiK&#10;mzvIFq+ceKYySjhHDS7AeVTvcxLnTCTWCo5QHLvAv0G8X8wP7sAFISKqjYuekJUSQjS1gnpCJeaX&#10;65V94SAFLTS5zvT0eC5BSbpBb1eJMwyTNwhmstV2TVa/8YxrYqXicVi/D1ol+HedRUtJAq7fpCVX&#10;EwqWqgm+pN4cuhdLrAzgGGYsbjKQ8BQNIHm6RxlKRS7q98QJaFAIBqbt1gzVA3DBJL1vAUtBF6aA&#10;OUFwyTyFhAUEJUmr4XNzzhkJvrsHgAVcy+0BlqU2ZtQI/NWkIUkJZFu0GR7P+DeJ+PKq4ah4ZglY&#10;sSiCxqmCw/eMEeI+y/jstZW2Tw/jCQlnNZTCi9ExCqFy1pag7gwEsCOoLxSJZtpdn6wFJDqPPWGf&#10;91rGDWPe61esFRDZXy5a+XX5xL8Y/wCmavDMZ7XYnGgzMLj1S0yBKTMKZkqosK0hjmUxftHgiPFF&#10;YU+L4vwVGL8WlYNjJkTgWUB3Lsd4quSPdbyQHIWDfrDgEkne/wBYNihjrtCjVSP2vN3j2gTNWPtJ&#10;8N/7ZHP7wVkdeceK+DYgAyfE8BNwS6vKK0lIPpb5R4r4f4r4ZOlDw3ErycRKvtEtPlxEsAsUrDM1&#10;+kYbAeEYebisfNU8iTJDzHG47R9o8a8Fx/hyQhMwmZhjTMAF2ES/DvDVKwycZJ/+mrGdJ5U2jD+B&#10;YnxSf4vPSszZuJxFzfYdo9oMVVxaMfMlA1OLEi0JF1DnsITnA2pgMSS78iYCgaSbeZyed4SlgXUw&#10;zMDAaxFti3rHnCluyt39YLpFKbK5+sKVZhci8Gkgb5jcRdN1l0l3MUp+LyEsS8WTRnvVrAJtvZxF&#10;wGeq6mKejxXMSXGmsISlPDlj8LVwKpiTVmc3EME0z07i1XaOBJxmJlK0Rm8t4Mibj8QtSFNVWy1X&#10;u4ji4iYucvTQvGRJG37UCuw0hJKtL0jXo5h05X32MOUsry8n/SLgVPtmPzh7kVc+cArGXVI5wNGZ&#10;zpblFQQG0tvCCoH4iqxCeUX2u6bVQPlfRUKamvzNpU3WDMWvzq5sTy/43jK5ByLqLNZ3hCnYPSwt&#10;VHDqSjPSyTn53h5IS2qzdRMCWWJ3/X5QZ0srLq0uUltbQhFinRCNEjnBpQnV73CYpmOfjWqyTyH1&#10;ilAHLmLnWFVuUJyMALWsYQpw34hclrwoAal697QM1HxjdXIwixXL1KxlWH3hQW76opsk94RMJDfA&#10;nXuYYS6dqgLGMifLuzQhVPz36x5bC6dgYU8uzvmDgQqcgsfMwNJvAACWULup1CCASxs2gilCb7cO&#10;7E3uYlKnomE6PoA4tHEupGmU5fWCpZKNkZKqHI17woEmavVxmB02+kKTMlqTLUWQlSQFI5QZdQ/N&#10;3gBctPCqdO4J2tBZY4gTdN1BjzH5Qn7urM97n1jNlu9wcsJUgJWgXWvg1OerwidNlywiUp0S0Sgy&#10;+Rte0I4dxOU6lpXStNncfSAAa1S0051OqbpqejXifLnSGlUKQtSZlNTswgS5aCmVJLJQC6pgPXpE&#10;sSlKRa5WdNiG9NYmKlzkuLIPmCi937QvWer/AA1XCE83iSpBro1Qg2D8zBSjOeHxKFqyqsBZXTlE&#10;siUszZC/KEhRQ4Zwr84WZzlS3Im6yg+gA6aPvEmYmpAlFKsgau3vIiSqbNXIkzVuulP3Uw6sRGGF&#10;Mwr+0OkIGWw3hQmeHJnf9wTlmiXii4F2H5HkI4Msqw61KIVXXxcRzI3hc9lTZ6a0KmpWTU5Oqfl6&#10;wHlJRNXlMsErmKS+rP8AlGVS+YVOQxVfaAZwpCt9CYyKL7VXHR4SJhHC6JgLUghALOrbtFk2ay2N&#10;nhbg0o95mJ9IQ8ulRWzkB1d4mmXLMsry1pvORbWJeGlo4lCqvtXG4M2cxu5/OOBJTOebMUFg50TQ&#10;lLOpX5QXJLmo71d/mfn/AHtK0vJQl13pDnT9YCUICEi6qWc/u+mpjhypJUpGVK9atnh1AlT66hXM&#10;ekBCKwEXdCesKIIUNXvmeKVggn3eXeApRpKCzsQDFQFhZC+V9DCEJSta34s11ur84moGFnVImCZY&#10;OC+r77nX/Mfdse+vyihSxxDfQgH0ilR4nNtBCWdiPQQFECqnu0IdKlVr7QnVO1/KYsx5pPuwhNOl&#10;tH9Y4juT8W0BYZ9GO8MVjNe6bJi8x6lO20J/0pa0BFBCveCg5MVErSHytFVbtbMGB5w7qaFLNCaB&#10;2eE0JUhwyt6oSeZai4b1hWkmXqzedodOivhP1hHv9rtCqQ58rj3L7w3nBGjsIDAi2lyqFKdwdasp&#10;DwlCkqv81QkKyp5JQGH+8PdKeahcdYeWah+LKTzgkoKv2NfWJa1AubNuO0JYONG0V6RYfp84qSDa&#10;1nT9YJXxXSq1W8f4b1ZgogghoSQj9v3QmAFIdw1xf0gUva3MGN3+bQCghhbURfUxSoUt8ot89BDC&#10;79AYapty/eLXBzcvpErDoKTSc1W8SxZOd3+OEgntzhK6xyN3VFKDUrUsdIqU4OjO8ORVv2hSJSAt&#10;arZfMn1hU6a910Zra7whDgl7MHEcZNgLlzZXaP8ADNdDii5197+d4qV92gKHVn5QFJcITmKWarrC&#10;XN+2kVqWlDLy6QJMpaeJ5keu8FS01TPMW0VCVOpk/DpAQlxSr+XhNU7g0b6V+sElZm05+ah2McRZ&#10;XMUmz67wX2FWcNV2hKQhlXVd9rRLlqNTr8rO0JxDBvMr4lPE7AYmWhUvEyjKVldSauRgowOEOLwE&#10;/EKXKnAMlAUqrWJWInSs6xopnT0gpmpCWumhhEuUGUZUurXy3irdQfW8AAKtYheo6wWUP1ilISnn&#10;bSDKFS8zndwY/q7FqMpH+E5LpU/lgKQoKSdCkuDAR4hIeagNJxUsU4iU/I/pCpOIRP8AEgqZxT9q&#10;W4tpaJciTKRKkYdNMtCQyZYHKJfsf4bOCjNnhePmIu1Pu/n84SkkqHmOgB7CKk0+gpaAzlT3s4MC&#10;gqVTbys28F/9zCLLyOmiq0U5glGYtmq6fWCl08PzD3SGhiad1Eh4m4LwrDYrxGd5KpMhU1B6VRMm&#10;YbwSRJQrNL+1YxMtYfo8Jwvivs9PTQM6pKuOlfIpjhY2TNwkyuhScTKMg9bQo42aiVISbsq8wbQZ&#10;Ph5BwiUs76tfSCs1DZnbWHC/ISL78mi6HvrXYva8P+72ilSkoeEmqoqOzOItcaF9RCVA6ZTfVzC1&#10;EuEBgKrW6RP8V8ZOJwns7hMRwpUqUTKm+JzU3UyvgD35xJ8E8DwuDkS5CeGmhLYaSRqVU6nvcwfE&#10;QrCT5QXUUTpFMqaDsi9UJ8f8Gw39R+1H2b7bKXKTwJeLWQ9M9GiqriuxvC8DjpfC8QwMxeExaLgS&#10;5iSykn6GATRz9YBJzg0kiAyiTyGoh6d79Yq0GlGvzianwTxjG+FIxEzjTkYZbSVK5tcRNx2OxmJx&#10;2OmmqZicSszZixp5v0jXOOusXBTMq+HWCygk6X0gAkKZxbQ9YCACbdowftRgElS8HO/7mWdcRKVa&#10;Yk9w8YTxjwyaJuFxkutLF1Sz7yFdU6GFoxmClTsZKlEYWcqykv7pPI8jB8UxPh+JweEmyFowUrFo&#10;AkYZUwh+EfQNyBta0YzA4kyMZNxUl8JJIrUlVsw+vziatcuXIwUlCzLkyU0p0ISYxU8KIxEyUZGE&#10;Sk51TFBkt219In44Tl42fjFqxM59SVF1PCJE0FC5eoUGeCjM/m7XjXILX36xmuwoV+cEEEDYptAp&#10;BerMTvBquRc7D1hQS+f+WigOlegURYt0hNTPo4sCecVPYWcqZ4GcKJu2ihFTv7qqrj0EWcl82VoL&#10;AqPlNrnrBUU1pQQVA7coQZclSuVKNO8L8GmpmyAm4WEEoF9I45QpRSoJfUL6iBNmJB/eYpjr2beH&#10;a3zI5v3hKjYagt6RlZSauVhALF+2kZipn7j5wUXG2lxASE/R/UmE6P7uZ3jMFW9YakmpWqmAEOFA&#10;Aqp8r0+sJe+2tX0hQUXSfhJS0M4dPkfeElRZR1LWNoSALJvfyHvDDP8As7wajmTcDSCosTs+nrFW&#10;YHexKRAya2qan6RcGr84mBctJzWW7K032j4dqrOqMyjS9Ni3aGTYIvW1TwWSlQJz/hiqgrc0sfLa&#10;0BK3KQa72VBSzV30d3hSsqQg83r9IQmwLvdVg/T0ioBLk3XTm+UJdmZy/vdoyFh+Ia9YoUX27vyi&#10;tF0PTr9IDhKc/d+kFkP7twx7xW5SRdeoeHyMRrqekMsBQVmU2ohSaVNqlW3pDIClFPuqygHcvArp&#10;N6TsByhK/u8vlSND3hS1rSTo4NRPcwFA3N9jCXIWELYV2AflCwmdwQpbAU3WBreJPB4hFX/lNSLn&#10;ZUAFPkN6te8TacoPuFyfVMSuHLTLQnKrIUiY/LvCESvujVVmc25QkqPEVXdBFh+zE/ESRTOmLcrW&#10;kg2ygX5NCVukrSt1FwASYXLmlMubQ5r68oQiRns4KVOA+5EKMwz1TDpSimVe8IPCCrVLTyiYuXUo&#10;U0scrPbvttCSmpKnzJWpVJ9Yly1ygA9RIyyukTZDLUsFqpycpvokwJRRUyXUgoqCTzc/zaCs0VJN&#10;qWJQ7PC52HS32jzzOHxVE7AGJa0ssy7qSpkrHrDpWqYJk2qkrSkS97EfrygTp48xcLBfW/6wh852&#10;qzP6xLUtIRuhG6O0BVNTLa+0JFNioFoVLIdILZs3pCRTVf3rDo8KpYiry7DtClFmSqp9GMMFEgGk&#10;7EPCeGUEpNWhI1gply5dSLKcXU42hMzhTJCJmiV/4jjzWfTqw1hUxuFLCfOQRKURZqtLxq8dv7mX&#10;LSmoqW1Ox7wv4lK4lNFCEPdvT6tHCA+7qd0IpT84CykE7afWEqotu27gQCpLh/h0gA23FmaPvAlW&#10;bQpv84JkSwpr22iiahdFfJ02+KJ0wFRKCDTTlSIWiXxZSBmqASUTA2nq8CXNSmUVlnqAlHmX06+v&#10;+XrJYPSbwJh8yjl1ghV8ujOBCSNWfS0MlTbkFD/IwiWhJlgXmVJev1hJY/MpeFbqboSfWCHTfqw9&#10;ICczDbW8feAI/asVQA1tOQvDD5A2EH4djpH3hGW1i6x1gCtSgvTkmKWt7tGtoBNQ26wFKLH3k1Ep&#10;hVK3JDsu0ddITMSPMKDWHftGZGbTTMOggTUtSpVJr1glQEupXum0y8J4RWZZFybkekJ3K78qeoiw&#10;B56vCWFm5uQYup/omANhaKU3APd4SKjRvTb5wJq3t5dkntAN/wB9vnFSg/bU+kJEsFIKfK1oSo1K&#10;IzXFhzh1S6R5AwhRlDUOrcw+/LVnggWLaiApRNSbX96NRcXfaA5yhL737xrZ2+Ju8MCBsLeaGUsk&#10;v7oG8ebZ1ObkGDKlH77Q3doC5hurNmGkAVORdW4VCFJKm100G0MoEAWFnBhNUoPvyPrBEqSxIbNd&#10;PcRwiPwltW6RxZ6r+bOSdYe/xkhTj0grTLdb2dgVd4KCUFTVEXs8Za834WisSuIdSN9dY4a60r3q&#10;dkxWkpunzK1hWasJLpSixgrUVv7oXqPWAxvoOjxLWBMy2XofWmAU2GjAWX2jQUs/WBUcisqxq8fd&#10;prUo9IAwqfvF5dHjg4tCq9F2Yl4GJlreU/8AovvCErWlUwahRv3hIQsUqNk8u0IKrgX1hMsLSybW&#10;DAROxk9QZCFU3YrPKJ/ipChx1sy2BTfSBWFA+5TfYxSEsrkrLAJy5nuHqeGZrtbeCDUEqL8n9YTj&#10;MLNaZK0YVFYJcAmPseLUqXRkWlSagj96KlTgSq6dxeOPjcelOR6XvE3wr2Pk8adO+5OKN0Ifd4me&#10;LeK4pWJx2MVxFrmupNtkiNDq2l1QoEMRCBoVCk1B2feKWDVVXJhx3NtIfJSosdSTAVLcHy5kPXFL&#10;sqYaEIZySq1olTfGSr7JXUcOFEBX7W8S8L4fhMHgky0t91LHGV1J1hcnBgZC2ZL1Qlfi8tAT5HUm&#10;kJ5QUz8Nh1Cemri4dkzO8SlSeJP8CnL4cvFBRK5b7K+kFXEzm4CrvHuBR5XAgOU17WsITUy1a20E&#10;JKsqklr7wfKVLzbqp9YSPNfWoRndYJajb0MGWlCkZ7pVa0KAVSqeRKQNwpRCQPR49kPZLCokeB+y&#10;E/wdCsZ7TYyelKcbilsVYdCRdOp87bemGCfE5HtGtGJE2fIwcwYxYUs2CgL7vePs3tN4pNw2KnKl&#10;qweEwdjIrDhKxpa2sfZfEPEJmO8JXiR9plKnHGrOGVuhj502cdo8K9pvA5K5GE9qsCcTieNJXhJs&#10;+cDdSpKwCFMQ8SzqDbkA0WSEqfvCVFAaqjTWKSjKHV11irMavpCUFDBm0uPWEgdyHvy1hgCT9LQA&#10;XO7gxUhXdLawmkE7nkIt6c4VvXY1B4nYnwn/AO2HhWIm8TxDweeWkKHxSj7i9b6HeEJR4lK8Mx5H&#10;3nh3iivsk5B3ZRsruIR9rw2A8TQjNLVMQnEU/sq/hBOLwOGkS5CHTPQOEqT2MFXhUxLyiUoUzqmP&#10;zECdjp3G3lgtSgbhtoTKUU57XSB6R/WOESlMxBqyFkqbnFEw0qBZX8BAUhChV5usNSb+gEGzjTmC&#10;+8UkZqnfeGLuq6muekWe2xvBbbUnWPrsAYToxuWALwFaMez9YUVBi/zhOqg7q3+sFSR+I20vGJQp&#10;RTOCqmsQOrwkAu1jGE8V8Nmy8F4vgy01ZQ4xKOvaJWCXNE7HS0Z5skMjrC1zPJsnWrq8TFprp5O4&#10;gW0VXpzMOHN4LAutTnlGjsWbaGSyT0sPlGa3zDwGYtfm0ddb6DtBKiVPltZ+sVOo8uXWDSKXW3Qw&#10;Dc1WVFnZRYbkftRoSp2OtoUnkX11vrCEmogXtpDXp1hE1BcuwT8XWFPdWj6JgFs1h5nhCC5JXwwz&#10;uYUbgqTm+JMFQBSg2FnJhjnFVWV8u14DqUeQu0UqUZYNgzGHuAleZbNVs/6w12re5Cqt4RKpSS7n&#10;lyvAVl4gyKax5RK4mZztciBJlprEw6EeVt4Dozfs2VBs+1heFKoWd9NO5hLJNQ8+usaFh5dvUw4q&#10;59VRnTVqeREVhACCWSOcOXTSXA07wnL16l4UyFXtl0EUordNydH6ND3cW81vlCiMymoo0SdywiY6&#10;blbsU1QNfR8sKAVlTpuo73hFICtjv9YpQKmyMu4D3aEGdLKQldKNgv8A42gTFBpb1BTEzXFhCE4g&#10;LTL81SRflaGqWuiX75pewZ4unhl2XR5VcoCSgrMvNTS57xLLASgbFaWQH5wifxhNnVcEiSXkhy7E&#10;Qkzcpk57Jarax/SFUrF5lSEcPMndzBmFZMzymgEOz2MVzAz2CdxyiXL1UpTMkEtexO0feOovTcBI&#10;LFnhMpctYddQWvyqblBmCpSAp0lLlWl2P6QpYqANhWk1Ho0BpSlodrjOjtAmJLcdg0xOZQDfnARN&#10;WXeo5AEo5XhdEsLJshOqQ4FxCeIl+Q0H8iEhZqUzd4r91Ntr994TYgNY6wVr1Bq6xmsXq2EMlJ0Z&#10;y72hNaDXdOawPeP8Mig+sVXFHIXT0hRQFSEfGSKvQxQJn2mYmbVPUtQnLlPoG/NuXpH2Q8U+/IoQ&#10;3G6kcmdmjKQpevDF1GzxTSutEx6ndF9m9IKh5R8Vie39xhwFBJR946w6eRf5/OKpdWeynSbNDJSM&#10;uZIOXlpAUykve4Y7QQoHLuzqhKRyvyhJZJSS19TyaClGUa8yY4ar83T+sGe1MsZlDz1dt4rQB94o&#10;BQmBntvA4SFhISxbMTEqb96hZTQZK0shDbjv/l0oSpKA1rsSYA0PlSfi1gBXlO/uiAmrppDhaexs&#10;e8FJJt5i9x1EAtUml+JuYqcj9tyT2io2pzZrCEzUgCnWpLxXlVBWpylI9BFdJCdOQJ/EYAdv2YJK&#10;QrfibRTssOtWrdoTprl5iEmsXHkayekCpdzkZ9e8f4in56BUAUpuNVuKYSklYCPLX5ZnNhCVKUyV&#10;aWui8EHhss56tBAl0MSPl2MBIVSNLuT3MAlrh/8Agwhh+HIGaEgrLe+94zsA7VAPT1hMuW9XPV9t&#10;IRUkrexVoT6PGWsHr5oqAsmyth3hKk5xr2eKl6Euz3EJSVUk2TzMEEZhaJcwatsuDc/m8E9H6wk3&#10;pKd7mL8RO/lywo2pRbvBTWUhGpctfaAEzrdbPAHEvr3hlLFW27RTIe+T/iOIVqKl3LlqomIC2KPk&#10;f3oQUusvexb5QCHpVrqIJILa82gHcX5CAFqGrODGpKlb6GDXLKw2VKrveAoApSsPQxNMJbKknfyq&#10;7QClPns4vV1hMyYkqqsltPWAZaXW9LeUj1hapoIVrexPO0ISConX4maEJU1Q0SjQwpBsXe+phSUq&#10;FDu3mUnnCQAMxepQpPpCFKB82QB2HWLqfnfR4RLQVTKlU8wIdOUa0a1Q1kkHsQ0ImFnal2c/OJ7l&#10;zNBSlT3SYstZkK5qNUvo8AHFKSU5vvcrc4STjEELs5mho4OGWJ89j/grcephScZNUMOosjD1VAsY&#10;T296xESqSPLtYmLty6mGUlRKroXXTTBBuRbr84pL5fl2EEJBuO7wpTKB82RNLPs7wFy586WpVvOb&#10;ejxM+0Y3FT0zAwTOWVvzY6xkkh9AUWPR491RSGO7QmpZY/hzCDUSfhUWL35wmYo0l7ah/WCrrvtC&#10;hS7+9sIpBq3VS5h6eGU6b6vEsk1YeSuqk+UH4oQ81CxLRQaLH5wMdgVESkKzDiU17wZk6VPl4eip&#10;cxsp6iJcjw+YFz1qoJm6oezx4ZgpvtA+PXdUhSiZa+0TpU+RKmJXL4qV3LM90mF4WYeHwpypeexm&#10;MdoZNNQ6t9YHvkFiwZoXq/mLQCQQkF6inXpAWze7BKwwPkPvQhR0gGgjevUn1gzpKUqxKMTKGHrV&#10;SFKK00gj1iRi5mFlYv8AqPF+F+MeLYFbpGJlSlITOQDyz36AxjPaL2W8S8Q9nsTiMcvFSRgsWr7p&#10;ClqUiUvaYEAtnBFtI9nfavxLETJWO8U9oF4LxPxBNMiR4nLw4LADbQgtuDa8ezmC8W/6UYbxvxjD&#10;eIST4T4r7PYpeNx6Ssp4U3ESdFCXXWavK2nP2R8DKJXAk+Fz/Eyuh5ylTFiVS/LL84GQ0iwP6iKg&#10;3Ln9YAewzfPkYBJKiemkIU7B/d0gqF7t1HeA17/KC9rve5N4cVHpygHrBIBGxa4MOXGw5HrAJVu1&#10;tfWAGSq1J6wiaU8NUsuFosREk+G+L+KSTW6ZUnFzBV3EIxXis3xLFyFLqJmT1qAfeEKExjNR/wCS&#10;yoC3BI2FwYq4wlFK6m3vBnJSZkgy2qLkabRMlADOqtFQuGhH4jbpAdgPKOcDUbVPF3NVubw9727Q&#10;1SSNdHaAWt9DFqdfW8As++7wMxA5NdMWqNdtIEsAv5VKMAAGrRw7QcVPS+EWaJqU5iHsTCcZgJiV&#10;ylCo3pKO6YplzWUQytiLbwSZYmzVW3ZL7wqUJiVTZl0oFwjsYqmJYzcz663ioEkalI26xurfPqIB&#10;fKficmAKvefprCruo36QCT5Mv8/pBBSTvz72hzlTsiKvdVbk/WEmq6dUbGNLj3fe9ISfKXz1O8KH&#10;W24MObKPvBnEG9VqcusS5YEz8TX21ghnHUXhJ8oHlYvVygqoY1VKa45RTMTQnUq0q9IDWb7y+t+s&#10;MkqYD3lu8MHDHlADLCfkDD1P02EXA76kQffTy5wwDEZT0tbNDJZ3Yl9PWB/5N1Pcphwm/WyR1EJS&#10;LLRdQ1K4SWsrKw1G8ORm62hl6HnCl4JKeM1qbEwZeMTSpGX9q8FYdIr0tCyg792hYUppiBUHLgdu&#10;8K8xdTvqoQGclRfflaFAgk1X/jAdTAHZ2N944nEbelnf0gLtULfGr5wuqlG1WtW8IU4N9QDVc73g&#10;rOas3r/SP8NKR8ZHWCtKuI4a1wkwKuIpNWWnMA/SClYZOrC6l6RKHDyAV6ErqFgTHEmqJBN0qQyE&#10;8g8BaakImHyqHFAfeAUqmEeVdIerlEtK021dQKlp7iAJYCZeoEpFKn6mMKhNIALLNBWVWbXS3WCm&#10;XNJa6qFZr/hgUE1eVQmZK9o4RyrqpAS5baEApek1FQcq9YVMmjhyhMoSpykmzuD+kJCTxAkMjTK+&#10;rk/lEuVOTOQFq4stSHoVprATUH/Zb6wK5oFE3MlyKn0/nrEqZMRiFKlL9ycuWlLWD3v2jOahql0O&#10;e3pCTfzWdOvOEgS779YGQAjfeHpK6vh1HeASw37wTyvybrCVk5n8wDN3gqKcohNWUe6G5xTUVbGz&#10;hfWCkgDYLBsr92FSyshlf4YvW0KXLw82XNUrh8eZ5JqSb+9/Nokgy55kyZzSvtCaZ453+EMP4wTL&#10;J4q53lKKkTavx9IpXiErlI8qeIwW1jSOnOG+8TKVna9Cn06bwy0qSeoaHfM7M36/2qFkvNpSgUPW&#10;QTv6xLf7oJRUq+VVhFNTMWufNbUQKS4T8+kZqnirMfpGmnV2guHJvoxEPe5uWcjkIUEhJLuBuqEz&#10;Z/EqBeipklgzN0iXJUKOItkKpLesTk41MuZJxEyhFKQpaAHul78jyd+kGk1B7KZn5Fv8sCb0b7pg&#10;ggE92Aip1Gn4hYekZZY0pN3CoZYJOlXK+0JpD0qbNeAVICArPQgs/P5wKRapr6ojTzh7xdJX7pq1&#10;MCgG9i6fyhIQVFNWccoIU9L3fWLVVPvcWgObfWFpSqqvLcAt2hVWibWJChBM1W7J39YpbK9qneEi&#10;lakjODqDd4qcsxrQYSurN7iV/wCH84VLBKn82jm8HK1NhGmVf4rDtCSANGKtSe5hnrUPi0TGQlNO&#10;x8p7QlTJtlsGqjcg77CBrVrTclPSMwN7gbiAPTaMoTytAL0qNoszN6wEkAK+vpGU99zAdLVXGpaA&#10;fe9HgOGvSd2i10+WK5qmTtcj5QBLXRKObzMFQLFd6uifWB94t/Lms0IzlXXURUsn0zPFSs9rJXt1&#10;hqmOp2J6QACaeu/YQTvs10pgN712OqYFSVKGh0BiYuSD5KuUTMLOUppa8iUuAe8Ars4uTtAA7cgI&#10;BykU66kQJdwegau8DlV5lawHfVju3aCpKiRsk/nFXkmPSbHNAQATmZxs/WEKDM7qcMkPeBNTlLuo&#10;IJV3aFKBJ5AEsIlrBAY5+RhJdQVVqPKmreElZII/FlPUwFa5vWAiZlGjW4o7xWJtneHmLCEhDpzf&#10;4kJFQly05qEOp77wKwpyqnYo7wplpZJpLvSb6CJb1hKfNSCwh0UpUpbgaFXeEsgVa0M6z6wkUFJF&#10;g4qq7qi8kLCU0jcDqBCgyUJSfOuxPrDat6NCgPKLnUv6wEJfNtqY4qkktmFrGKZkoVL91YYnrEpc&#10;sKCK6c4cDneEJrSV+4pWvURdZq8yjfNyEeXuY039Ye5OpSwDQzGmps2jwGze7z1ig0tVooEhMUIK&#10;TWdV2KfWFhQSL01DMqMR43LTMVNl4dU4cIOo7iF4rGKpGLRxJOGUooVJQd1CJapyp8lUlFfDWo8C&#10;ZTC0YGbTh8GlsSjDyqgttXmbRgZ2PnnBJxMurEf9wJywtOtonTv6uxI8NllvDPE8TKCRPHNPeFez&#10;ftD41hpU+d/9JyMeRIr6IJ1ePCPF8Fw04fxF0GZKJMsKf9YQbFR3SdYZiKy3M/OAxV8JJVblFNVt&#10;QIANT1ekZ1qmXtbSEhJs+TemPMz3I5RiBLLTKa5am8ihdKh+ywML9nvaGVgp/jvheD/qj2k8ExyE&#10;YhHiEqmgTjKVZcqaNbEPGL9r/wDp9g/D/CsT4X4ekTfZLwjwZGDw3iSZZJXMlmXbiso2ozU6x7I+&#10;znhuP8RleOeGJl+JeIeG+H+EYjxTx3FeIFJOLkpkLBAKpilANlaPHfab2u8JV7NeIY7FTMZj/EvH&#10;JqE+KqwiCeEJ0sf4Ov8AhAkkq7R4j7XqkzcP4dObBeDYfEIpnpw0myVqHu8TzN1hKsoCQ1IsVcrx&#10;VblsDAHD3utmbpBSSwd2qhanCz5ddISwAB+loZOmhbzG28KJDbRoYyFlfQwxZjqdX9IpAJTtZqYf&#10;X8xBDNva5LRULhq+l4xMubLCxIwxnAKSMvwl48bkqkpmqR4dNnSXS5SpCSoEfKOHMw8+SuTOUAEr&#10;uRoAocx/JhJmTFcZVlS1+cW5fwtEufIwyvsT1rXMyBV+0SZCkS6VyHWBYJe2sEyFhVXlLNRfR4Sv&#10;PMHS4HrDLGfXNYw7n1u0AOebwLBQ63PeAhy+jtzgOoikbC0eZT62DEdTCcyn1N3BeKSAeWxMZ7EX&#10;TFiW7mCl9ny794WcQJZovQdVdIkY3wadOw0tZon4et0ntCE3OZlLQopSW1eDLRMMgKXSFA1VPq5h&#10;RnTTNWku6nU76sYYmyTbnFOp3vrCaQyar8xAYnmxgsflvHM99IsP2nuTDKdh6ekN5WP7UWU93U1w&#10;YruPdCfKI8jF2f6RdCtXJXt2gXYVdjAU2V7qN4U2923EKF6qnKtCY0z1a2IMPYMpwncQPevvYmCt&#10;T8h7xDwb3Kqs1iYCnzctW9YU6SWS2Us3WALizaPFNN9zzhO/IQUpUQp/QQCVaWPNcAbnnqYBLi7N&#10;L09P1hhmVW9k6PtCnLFas3IX2jiNan1im+vdoS3u21gKnKCvzhc+X5lq300gIXmb49BC6NCdWaHu&#10;bN0D9YmTBLCszfCo+sVpSoEFm1N99YIAUTVrz7mA6FcrKF/SF06yS5GmsJmUte92iups7DKSU2hJ&#10;BIBuKk/SHTmIsdTG5zeXlCUizZuRVtFM1gNX3PeLVKQlb5EN9YC5RUEjMCRm5xmSJl3LuxflCFTA&#10;GTlS6D9R+UIWi6Sc1ikDvCyCAH22gCWtx+JRZ4CaElWh+ExXRSfw2HWCpZICFsgc+ULMyZMQHqNS&#10;bFWgPK0NNxBWpKHXUlkqfRoUy5hlrNdLuA//ABCeEEoR5nPnXt/GAkpNdVLsaRyeFImqSV+bLcF9&#10;yYPEBSHt72npDspLrpuLq7bbQDPD5nAZk/vQCUCoK2DD1gggGmwYXHeEEJTbXVx1hwVU1OLXHSPL&#10;pa+htzg2SlOuW8ApqGbQXCoIY3uUsyoSz3tfzQaUqVMUX2CRB35alv55QJl+YOyfSFzVApTJ/wAZ&#10;SJarNyHX9YmK4c6fK43FmJnTFSpydnD3+UTJMnDnESpa6US0Oqh3e6u5tB4MqhOs4T8NwwO2ziMJ&#10;MkTR98ql5s4ZLOyu0GWuYZk1RCnAyh7l/nDVJbZb5C3IwtSfIgAqJ+Qi2up2+R/sYTKVF3S2g7/W&#10;EqWgLKUU8kjTaE/dJN38rK01eFAuGuAzhXrGmh84u8Xs9z+kKY33u0Xu9uoilnu9V4JFTi2kA8N7&#10;1Z2Ot4VMQr/DU4l/Fzv0iUjhAyTnJTlUSNPz3f8Ay6CbBSXpQq4gEWR1XcfvQyGKhZQpZQ5XgG7v&#10;3AgJKn5bNyinK/zV0jiJzuKVV6RKzozXXVZorVURzd0jrDgK5udDCXIUdmDUvBrdbncfwg05k9dY&#10;YhSOrw6EKWwY62iqWdFMpUMogPfLdzFJBT/9U1QYMtRVVqmrRXO8ZFAAnUuG5iEFCnKhSvlCqwlj&#10;bnpCLlyNLCEGoOUaav6xmUalluaolszDzVlodIJGvvA+kW8rQQlioW1EAFqnve5ivfQchBcCvRxr&#10;1ge9Fgf9MBVRPJPl9I0I7ph6QM1o8138u4hKSlwN4t28rwCQBSpnOqoISC4sNhDLIKtA+ghIA+bl&#10;B3hHESPQRkQMx97+MFJZF7Ae96wmkB3ZJ59zFShn0U28KYMH9DeAeEAlNlEamKWL6BvdhBLKGhq3&#10;h06u9rQp02UlnZ4GNAHFUa1Olv1gyigZcu4eKQnKTep7djD0pKgl+RjUjpqD1eEqcKez0atHwgW5&#10;PFb20UXvDSkpWonVQch4Civd20q6hUFyWTdhoqAWdSd+sGcpSvvbuRlU8MiWbm6eUPZXK+YdoUk1&#10;dBpTfnvAWgpHcQhQz75PInvCkCbNEzU1FQaEqrVMI81W/URna5d9AOseffIvzQUzHUk3Utnf9YeU&#10;w4dmZ0mAoqGQaM1PWKgy3/8AH7ynv5oQoqUlXuoIhkrZD2ULFUJCzMV+zoIVKAALOFm47QKsQJa2&#10;pYIdzs8DVN2UUJsb7Rh5vDqC+ZdXrGFn4fDcHHUhKzLJNTavEnhkcZUz/Cu/oYQpr6qYMH3vAsGF&#10;lEAk+seUl72ZoqGVGrQCxY25E+sDzfDq4PWAxv1DFUVBGbyv1POCtSmOjHzd44xUwSavwmMJjsRh&#10;ZE77fUlSJyBOTQnKzH1iV7P/APTqVJlYBPhqvHZkufiZclASp60oJvlta+o0uYx2E/6gYFHtJ4ZO&#10;m8Kfh5EwYPGYIJJChKXodANoxkj/AKeY3GYHxPxBAOJ8GWpQxcg3qqGpuLEWjwbDYmV7Sf8AzbJF&#10;S8DiVTOBi+MWl0A2Dkal9ITjUyPD/EzJ8O/7aRLxiUTcGwJQlSbFxZ4V7Uf9W8Jicb4jhpyR4N4a&#10;vEqkYeUEkqC1UEOx0Gl+kezXh8r73CT/ABKjCV3myaWyv0cd4SStj1H6QygQ19xCmcp5cof8rwhi&#10;l1Xs7m8aBjcseu8ZCddFf+OL3mvdtFRNThZVYwaBOxJXlkofQE/i0iT7T+B43E+z3j3hc08DE4L7&#10;tQFnlqT76FMAoEXj7L7SexOA9oBJTQvxHwjxE+FYqeT7ysOqWpP+kiDhvZz/AKW4lM4PRLxHisrA&#10;YKSo7qCJR35M/OMNivbXxCWMAmdxsF7NeFSzh/CcITcV3qnKT8Uz5CEgW72MPf8AdhyFAG6t/XnA&#10;k4UKnzplkS0JJK3hOL8UxP8AVcpQfhkVTflA8OwXj2epxMWm1TeUwufPk/bsCLpxWFuP3+UJUC19&#10;mb0jzFR83U94Fd1fta9YS5Jzb78oSpRtpl26wk376lXUwdAOY1jKT3cvHPI3mifhZxp/rHCcLDLJ&#10;sVAvSe7WgpUHSoMQbgxifav2TQcV4J4zjiufgGZXhk2apyyvgJJIfr2jD472qxE7EeNKHGEiXbCy&#10;nIIA5tpt6aQrDS6BIw6WlAXpTqHhMqXOSqi1It84CpvDdS7IOoj3KdClwYTi8K6JqDmQkWV1ihWY&#10;nKdXG0OAeUAaPflHO/O8C38842+WsGm2+8EF+eawHUQ9m0Tu36QEpdNZuNrbvEtcwi6nVS+0Km4e&#10;aolWcp0UOYhMpymULhsxghKajudx1gVKJJvuGiz/AFeAwIHzfrHPd9HiyXJ6xfX8ofbvBYgX5awM&#10;vfr3gsAmBYm7nWMqWT0gbh3DQVA9KTaAgpz620DwHentCCE3AY7tFj5vnBADiq4PmFoqp97NsIqC&#10;WvzeATd7XGURpqWdzyhysG9tD6QVlyHvsRDLCgHYc4SApSjrm93pHEpIC8t1XTAzKDK9dYcZ6lM+&#10;wjQoCLneqK5aSqz8jCSEuDdfMQSFlIdhap3vpEqatbBKqWDkEkvrDbU67xUoMnR2hNKqiPR/WEoL&#10;5r8m5RmzOX6iHcNy313hQdlapfTXaEpr3ZcVuugln5cyYpcuC9lddf1jIHmJ20frHEYuPfLgB4Mw&#10;O9TL0a0Eu25uXBgqoBlq1tmT6xUGNOu4EEyh6p1vHvEJU7LDE32hLyyVhTvqbxLdCgE2VxLJV2g2&#10;JBTT1fnBKa9Wvmf0/WBS4GnU2ikrA99QOhs7QplFytikGClDzF1uZb07XvFb0Z7E5hbWFL4iGGY5&#10;gDfSAmlS0+X423iYlPuXCNCpt/8AiLhU1XmCCm4Ot/8AeEFCU1LTmldtnaK+ElMtMxm8vfL+o+UB&#10;RQMpqZBzD584WtCgCUMmTN8w9Y4ksXsJxFm/egpAoSctJFSEuNSYkqK+IpS6VnWltCE9ecBRGWqo&#10;lv53jNZrcm6xWmjTlp1Bh2DHlqYOVgq1riKqH2taDRLtrYXHeL7KbtHkuNSA/wAzAYjWqmANHPcp&#10;bVofQV8qSOUFJYF7EKd2icTnS7rkpJQVMzOr9IlmZKJPEFAoCShnYiJmGCl+d2mJf1hQxSCJdaW4&#10;Jc4ksGDRKE2VPlhFpMqUUJnKBZsutrOecSnWJiEJrBRLoxCnuyjzG55v3hbqxCDKXwUonGpJfcu1&#10;LteFSpiJqp1dMlElpiV2dwvfbTnDMqtF5tSaQl2a38u8ZiXGl7AcgIsSNrawhLklqEAqcDaKpQaZ&#10;JNEzRg+t3baE8W9OUD4njyH03hs3rtALVHqICvNfsYNKHDv2hzdTt2ghVQVFLsp9zlDc4qStRCrO&#10;HPzjVK1mxSUsgMNolIl/crTdagqmcX0vq2sfX/LAkPzp8yXgIPlWpypmf1gBJUgq/nNCSddt26xU&#10;seawZw8Fg1JYHU9Y0uLl3pPWA6UhCrF03EJKfe6WHaAn0fnFqlAhyNdICwkN5k2cQZgSFDzMbPfa&#10;KlIWglwyrtDAqp1NneLkpGvKv0hLJIESzmPLdoSFgqNTil3G8FNzuH3eE0DRVJ1L9oLhJswOgPaK&#10;ylOtN/NBq1IynVMvo8BWYgW1dopvpf3W9YoSuybPzhwN9Iu1O4Y1HrAyp4ZTqLVQA1IRcMbmD5hm&#10;fVwY0IB9YzmxNgqAHsrcbQoBwdArdXUwBUSQHyxW1N+6hDi3u+a57w7v+9pAuS5JPIQFKyXzEWf1&#10;gsgq92Eqam223KFlKXYZVGAiYi6L2sDAUA5AbkTeEfC/zg2Zg+azQo6JTvyiom5Hz6wm5Rf37kwm&#10;p83qDHryZ4BYtAsNNNTANDDSErta+wHzhTKWJlLWLvHGD5jU5JZPSEOFaaVO94cvroq0ByVpFmRF&#10;wUOfKp2V+kATQMnlCgzQ9wmqrLoI4aQ4+IbbwHc782jikGryMdusMiWM/mVq94AUp11P3ilJAqv2&#10;6QQpV1/vAc3gAKVlyn3m7mBSgvU2UeaLnWzbjoYSAC+gCXAMVnKdg9vSJlJU4Nla1qJvCUkKV7p6&#10;wBLl097NCXqSsGsmqpIfYQ6FfdEZic+nIwAFryag29YmLmF06udn3Ef4hcZ3qJ9YSJS1BRLVEu7Q&#10;UT0zU8M01kMgwBKUZvK35QmfiStMhFpcrYdYSKFDbSxhSiks/wC76QBum+8Eea75bAwcrDZXOBts&#10;ecb0uzwbksHAGo5QnMgZX5+nKMVTLUpk+TX1jwBOJm8WZieJjByQFqsPRo9k/bfwfxNeF8Qxnh0z&#10;w/g01BpXmscpSQsAjqImTZhqXNWZq1M1RLk/nHgQ8BUEY6XjBMUpSqUiWCBMfnY2HNo+2eKTp0zE&#10;4Dw1GJwyscmkVpcMBv5iY/8AmTwL289pfDfGvG53ExXgSlKkyQLZkIdgm24jxJXtmnxJPgPhvh6P&#10;sOIxnh68HKxsxZYBKlDOwzWj2B8JlYxKZmGXP8RxOGr1SRQgn10flElIVUCjnUVd4SbpNVNrhMBL&#10;ltrMTF3DWZ7nvAKZYTTZ7v6Q6lhQ0ttBShNStCTZ4uQFaM+seJeGq9n5PjSfFJoxCuOcgKfKFpYu&#10;nl13jFeKY1EiVNx2IVPVhsMimRIfRCO0CrIo2PJd9YBFtjvU8BSJiv8A4jAF9XD6HvFrnUlWaJju&#10;XsLeW/KJftL47NlqxOJH2jDS5iryUuWpTC5fg6lIRKtq1UKmKXM4tFaKFsru8SvBfaKaJxnfcBWJ&#10;DqvZlPtCkyEr/qvxFRn4BnKUH3kP0irU6bGHJ/VvWA6ve01gdL3jp/OsMDbpcRv6Q7WiV4hhJqpW&#10;Kwkz7RJVLJSoEF2+kSsDjpiMH4/ISJc7CzJjHFtauX/CF4fFSZeIkTQ0yTORXLX6QjFYSSjDrk3R&#10;JlmyvSJnCXw2yLIVr0jVVS9D5h84C5i1KIc9VQCFLUlZbNvz/wCYoVQ2ubNAmIo+8LpZmEKBIp8o&#10;otAqzONrEQGt63hr/rGpPeCdCfUQ3LWHNk1MXvAlSVKSVqpLDWAVF1C20ZFKTdukIzVTe1o4iU5Q&#10;XUmE02Ctb5oAvfTkGjWMxJNT6xbbqYvrFh8yb9o8pikPU7udu0MrXSA4JY2Op9YLF83lS9usBqmd&#10;nGgh9H16wkC4SrLASBbzdTF+zXJVANuemYd4Ck359f56xcFxyP5x79OubUvAVT0b4oQlLA1X2otv&#10;Ayi1tbwE0vvyIgZb6n9BCZdJ4db1DzdfSHuUFdujRmFgNTpflCMp6HWqLggVbJuO8BlKKveVLH5f&#10;rCeEoj3vTQmEqpUbEaO8BTqel9HN9h84EmaVcCqg13pfeErkLFdDUJzGZ1ilK2ANXTTQwCpYr1UE&#10;2/WFEl01X3MaW/nWCk3zNRveCsAhOly8IF0h3dGqnFoTQVHYsM6IURUoj3rv6xqTVmCXynlBJYGq&#10;ukC2wgrS4BvSLiKk1WLU05Q43EJKU1K0Um6QOrQJZDlPujMIqKBXTSvT6QlNlU/gunvCAUumohVq&#10;V9zCVINkJ21L7Qlqs770gc4SEh0V0khfla0FEpanTesXHrCVid94q7aggMDEoJdAIKlKLgLIsf5M&#10;XqHCOnuF+cTOGAFm9ZIoGmm/yhI4jLnOHFye0Fy6k2WtVgeYUdfSLzKQc+4KA20KMsK4TvLzEvzg&#10;rK6FID8JSrL5NCAcxpddQuHgzGbiqpSXGbn27bx9yyQubTMZ3O8LBKU2qPNW8IJOaWRowVfmN4B2&#10;KPdcfSEJerqzEwzZdNNLxz35wDaAksdubQpRYe9pBWhIOb/X6xR8935fKBd7tYMOesFTC1kvdzCu&#10;JZblSLZTewMKrGa5yWESilIarU5iqFlU2ahC2AGrNpSYmpmvNN6VEuQnkYJpMzh3ppqK/wDiEjgP&#10;NWsFBSLJYh4SrDoWiubXOmosC2xTvqbxOnrKp6lzFKXIVmleZyQnnBxfGOFSc6eIKiOWart2iZPl&#10;z1FVX30kqej4XVqf9ozrVUtfFkESwRMcJcE+60ef7+tlSeEag1vN87RJ+7nKSzTUoupevl72g4jh&#10;LlUe4TWUcgrt9IqLg2FOyyWDwhkvZh+LnDqsUnV3h8yrsl+kOogDY7Q5UkkqvzvDpsHtsDCklfk1&#10;s31g0AqdfRSh6QiqoAcrA94XNXKAloW6KfMBoHhCqpZ++ISKRWzbHl/lwUCpBtZ6n/agIQVIc1av&#10;ATUkzAlzRcpjKx2pdnaHaro709oAUNbciqAAMtLcyYANQ2zDX9IzMMvkOsM5p15wkghOgq1f03hK&#10;UKWT2sjpFcwpA1VsTB+HT+VQF1+9uqAQXStPl535wynUlVrp8sBLKzv9IcOFPpo8JUlgCdFu/wAo&#10;fNy6QAkKChfYgwKgTTfqYQKOGOXLvApLH4gYJJfYtdSo0z7kaCGBLnWkVf6oTY38p1SIAIFGnUQn&#10;YCziHazOI8+oe5t84ymqm1J0uYOoYuzuD2gF1Cqx6QCBdV+nrAuCN7gCEpSk5veG0WUNHaGZ2zah&#10;oSlQUpK7q3AgJAN7PtAqS99toHGQgIOr7QleFWZiCdA7CEtUO13gCZoDppBASAkBu8KSSQNizA8o&#10;SVZuSeUCdoEl2bW8BEyaBTkDkbwKZiSe9jAbMo/IR94rMQ1lNDu6U76kQ3ESQ9hoIExblGqWMBRp&#10;B0p27wUqyMrzbCHF2vyd7QUFC2ULl3TrtCqZtT7s6o8qTsf4xSBT6k+sBRVV+wNYALoD9ni3lXdk&#10;pqH+qCxTxHyFXu9IBVYvRUk/x7wmtQYZndyeggrwSgua3UFPeDPmqSb0zXFRB6QALZeesZmIfKzu&#10;fWCUOoeZt09oQp6MzGoWttCq0opq3sbwEtQRo+ghyyvzgywKRRU6vLvvCpUkFavIlvLCF41HEUpL&#10;XsDFKJCAGbyi8J4XEw80LKfurD5Q2Izi7KU9Rv8AKAPcIZ/cT2hC/d6+WBvbsNTrGlu7iKCo09RU&#10;B2g1LUzMOcC3l1YsVRU135aQC7fkYFR8yeIPX/iKQl6tH26iEhz52umwMTEJmFRWklxvGJ9kMdMo&#10;x3hM0nBpXlM6XuE72/jGFk+1Xs/4b47LwUwzsInxDD8b7OpTBVPdr9o8L8R/6d+wHh+H8G9nfCET&#10;cV/Vy5Ph8jxHhKC0oEuwqSyksL3jxLGKnzfZ3Aezg/rTG4TDKJxtUyYUIw6ahzC6irSnTlgOB4Cj&#10;xPwhXh6FzPajG4hMpOFSkkcKYN15dbWjwf2g9o/Ek44eBrl+HYLwaTLGIkzcQglUpRAupip26Qpa&#10;ymVKlIrWpWVEtI3MeK+1ODPEwOGX/VmAnLFpkuTkKk/tFP0iWSDV+HSMySd0t/GHf9kto94e/wCX&#10;eAU3u3OFOoCkXBtV6xTxJdKeag56wqbMb7nML8Wt9IVMSl3tVcwgMTX5/wAEEXCkeTZ4GY1fCbwW&#10;uTbSkpjYl26CCQaSdtTEmVviZyJT7IqIEeD+2f8A8wYo+H+zeGlq8S8GSgSsLMlKCUqmFbvlcW6x&#10;hfCcLiJOGx8zKtc5VCEqUQAH0cvYdYkY2ZOlzwuTVxHBTfZ4wXiPsngVYjxCbPSnDIwprKlqUEpq&#10;HK/86x4bjfbKbg0+0GAXKmT5eHBZAmUp4ZV8Q3ttCEoToL5naBWmpvpDszXq52hLFhrzeMvNucMW&#10;5+Vmi/brBD21i7tp0iXi8DiF4PFSc6J0uyh6xKwU7GJ8Tw5IlJXipIXNF280DFeJLSk4qSFOQbPy&#10;iQeIsYXHzCrKHSonrCUKmof5s+5hLTEZQ2bW/KBKEwyxxHB3VBQl5y6qbkgiDiZMxp0rOE+Yjm8U&#10;rGcFiHjtDpBSIcktqxi+/e0XLJ56iAxd9zr1hMqU+u2kcUJroTWf9oCVTAhabU6K9YFShc+g7QJ0&#10;hWXRVyXvDkDMHt+cFBAdNgangbnvc9YI5eqvWEDX6tAT+X8tFti5sGhmPMdOsFyf19YCn/gbQmq5&#10;/KH8oF+XSCUuk6296M5uQ3Mp5GA5yvZ++sOSVK1Q4irNUNekJKgf1tDOddIdzZWZtFQrIUvYZr+s&#10;MEhV+9MGvtpcQM12tVraGGZrjeiKV6hT1aVdIql6m3No1pUi9tTBKlKNJcjUHYQSRSRoDYntFZsy&#10;dPe9YN0jfQsekMkik7HXu0Ehvgv1gIU7jz5cp5XgGrVNGjq9IMtF/dYppUd4QrAz1pVLZCkEKIa2&#10;kJ+1S1imylAD7x4dSmqv1hYrVSnzMCAOV4ow48+VJNyrd2jiTC9a/es28ferYJNkpuNo+6N1W6iA&#10;mZSyfdqBX6wUpWCnQ6Gn5x5lrDWBZKTBKh1ZNxra8IoC10WZDmiEqOytxf1gZeth9YSpLoIU7jQ9&#10;IpKX/F+kEmW6W316QGID3ah2tzjMgK919NIrQhlOXZDVQhKEFCasyQMo6nvCApM1KTn4qXKVHRoI&#10;UF5j5iGCRtCShRAC9jq28FQmqB811AwlBU9aytFIZQ7w9RCWakamwgq4eQ5jf7zS1ocBTD9diIS8&#10;tGcvbWHSpyLcMvUSeR6fpCASsH5KT0/3imaDNlBdQCiwSe8CY6mlKrObz7CJtbKQBUvi2CW5d4Bl&#10;1S0WShLintDa2Zvk0DWosR6wAdU379YA9LWhhak+Z3eHuYIJKWvz1h5nPV3Jh5Y/jFzT+Ilj2gpS&#10;CBrax+cKFRprtXv3MTKyUWZKas2mpgCYumVJm1JVs+xEImMeL5nmuRMAsSS++0SkIkrRXcM6yttd&#10;YVNCmpyH8dzvErg0hfvIvZ7l1afOEKWtaqLFGqVPoW6QmVOTxUUqUhRR8nHrZ4KRh1ULWPuwyZ4Z&#10;mP8AxzjDy1BSRhpyZhoIpVcpFXfU+sH7yQJcucgzOCusmwCQpP6wVy8Omt6VTMRUZB2C/TS0UrQF&#10;rQ1Clf4Lq6+v0hKqWWzzfeQp+X82ioIWDqAktCJM2se8Hu/O8Gkhzo8B7lV/2YFRe7duph6r6OPM&#10;O8ErXVLq02V1hSwwvYjeDWdL8orAJFW7FoUuUqWJvmPGQeEbM0Spk9dSlJZSUhkSzy/nl/l0JG46&#10;mCikt7xTen11g3XVNsik/mYQt1Dnep4Qs29bDq0JGQ3dwhqoBA1827wxvT6QEAq05/rFxfdSbtFd&#10;20TdrxkFzaoJNUAqWodDBzM1yganq8XK1Bcuhh719zEsJdKEZEoVr3iqpQD7wyUuBcnVoIU6nPll&#10;+7Fnucp0EVLzIRcrAYCKsw/ZsP8AVCVFSnSg+XNV6QkJlqWHzVO4g0oWhOmuWPimGxGiUwj/ABHe&#10;mvZX4YDIBILK+Lq5gWAOneEjc+sMp2FrQGOqvf8AKIExGVTbaQnPeqksp2gIcO+q3h5y8o9B6RVq&#10;0AafkYScwpgLUrNryI6Rl11zaGElWvl7wGsoWtZusOoVEdWf0gLrPaKrs/ziopa2g0PpAXalfo8K&#10;q5doAKVqF+rX2hK0ilrZ2JVCUJNR5gwJskqQkm+6ecBE5K1LGTIHHeEhJPXWpLQFKUTyfeBIlCka&#10;PuYEyctS870PkB6Rw1EOmxC7kQlSWD7aGK76XG57wLX0HKAUpASnOvKATFQTSmqpubmFUpOa1OyY&#10;Fi3yAglOxruKnvCVoZUtPzfeEgMX/Dp0gMmom5Bs3pCApqq6jlsIpdY2PyhTkkFLGzlXrBSgMpXu&#10;3DwhWyfMVO3pFyP0iWAHs2XQwPiUaOQMZgs5WcOGbrCAkKUTYV+b1PKFXKVaKp3jhgOFXLEqUrv8&#10;44ky8xXYv0hJOVID21EKRKb826wOL+9ZoKpfZITcneBgyGp1tCSHo0DbRKQilDZGJJKm66QU60Ek&#10;tYfOApiKvpF259YUUWYVs+sJ2/a1MAqJta4doQQqqrKl/MGg1rWmi2UP6GEJayzUO+kUTBVVkCeT&#10;7RhvH/Z+YvD47ArExNyymLkHtpeJWExqkeG+0CPup+EXaViF85Z68jEyQtUxKZqSgqlTDKmB+sYf&#10;2x/6SeMYPwM+ISDJ9of60mGZh8RcEFUkJZen1+aPC/bD/qLhsB4L/wDpMr2U8M+z4/GdOIuyO4Bi&#10;bP8ADU4rFYlIVNm+Ne0GLGNx0saqZbBKB1SB3iZ7C+wGJVL8OnTPs/jvj6EqSqch2XKwx67qNv1w&#10;kiTKFCU2GneKWa9nu8BQIcWpZ4AvV9DF007cngkNuNdW1iejwSVLkeGSJnBxfiWJtJSfwjVRF9I/&#10;/KPH4zxvxNcvhqC8epBS+vDkoIZvxEwuX7He0eN8P8REvipweIxoxMt9fvJfn9btH9TeP4YyZ4zy&#10;JyVVyMUjSuUr8xCV3AalzEopbLeZ15QsqZKrl7se0JVU9+9UBbalu0Lf4ak6D0gYhKlSRJxklalV&#10;f4bLTUY8f9nsJNrm+M+zK8Pg5z/4qzKqlF+pCfnBwvtH4T4l4VjQ8nh+JYNeEUvhZDS4ZTMMwd+c&#10;eJ+I4pPi2N8CweSTOUmYsJZ6qZhsQC3yPpgfCPYeRhVzMLNTiJ2Jx4qwuEQlTlc5b6fs5jtHs9g8&#10;VjB/WGI8bwyJ6MOlpWMUhCjOKUlrA3vziXr5abW23gJOvRyIF3a/IDvHXrFz6QNX079YteHL/mIP&#10;zG8PmfWMIHtNxKLHUX0jCoAYIw6E9rCPB/GfDjPQjw3xUIx65LulCxkc/tMfSMImbiTThiCaBSrE&#10;N8Z66WhHCRi6Dm4pw60ydOflhGBlTpU6ZL+8nIlrzyDoKokTFS6sUuWFF/KjcQpxtp7qu8YqUJBQ&#10;K+6TzI7QJ0pCijXTWBsOtjFX/EPb5WPWNi/KGZ7texiVjSARMtbUwQll/g0MTPBcSmZIWsLmotVU&#10;R/xvCZylFSSthew7Qgy3AnJBzPUq8SQo1WcdNIMtIRcupW4ixqgOd4yhfPmIdXPUWI6Rv679Y1No&#10;5Znf3jAr25iCpjbMDy2jM4bveNXu3WBUGYNdopd/qBGrp67QpVZZ6Qj8nhJew/m0B3J6vz5QVWDl&#10;mZ4u5H0iolwQ/MjvBCDVZrA944cw08toCTOD78kxXKWFPmLfnFHE1+UVIp/PUXvCkoqsp2Llv0gF&#10;VSjT0tCny89/rAuSmqpzqO3+0ZVMnVVYqq9YfM2utI+UZXD2ATcQHTUVe/qYzSwCrRe5hJSAVaE7&#10;wGBN3taE1Ann/CKSh7towitIoHxa0wXAdtefaHKisn4tuUEE2G6Y94L/AAl9f+IcJdQ56Kc7wkqA&#10;LmldOzaQaQRm97QxcsnUBAtpvCcgvoq1+0A0g8q9B2ikBu0aDLY1CGzMoPYufWKbKazNYRlSmx5l&#10;h2izMTmIu/6fODMTLKl6LszcoSEVvxn1emK3Wo1Zg7gdRFL2XvoYlpbyK53vreC6yFOyLAEMbwEo&#10;k2RbNt+1/GFrpZQUz6j1h1lRQrzitlKez/SMqStMvyrU6lJfrAUUzAo2ZbW7QgnZb/MAQriAtLDv&#10;qm8IUCvzfC4VfnBUFKuhlFmHqYQhiqlD592MAKJN2ZXmEJPmV5eg7w9Kf0EO4f6+kWGofqYDhY/K&#10;FMz7E2htSLudDBq7tVSPn+kECXWdCNul4NSVJI0hMslyM/VX/ECZMLKZlaGrk0KKZqmK/iAIg2E6&#10;pTIqW/zhdSZyTcM9lQCgiWpTOZ9wCPhHWFTklaWT5WCUn0it3WbnKEj8oVNWZlFbIDVAdWhahMmK&#10;QwFIyM2loWOCJvFYry1GzM4gT1PL4c2koUkyjNpDAN0bWJmKlprVxDPzpVnUwB8t7QVzUzSviHiA&#10;KpSm9ilX5gxLLghIalVx84WUIUQnZNm61RwyVgjK6nqDgHWE0FyPfJJPrAJ0Nm1Ih9TzIhJqR1Cf&#10;1guVUPyuIzKcbt+cFYKQUukFYKrtZoZL3Llag4HO/wDIhU4Fa6VMpfEqSW/D+sTJsyZKGHQozE3v&#10;azA+v+WKDLlrpLVpUVJVBSA0zdy1MAgMp2dJUSqASp0+RtfrApCnGttIClBDvpzgqfqzMBAZRVXY&#10;0wymIN05GVFKVFKFeohSQaVbeu8IRbl36xRs/wDphMvLly1XS/eCJd/dfX0ihSXpL9oTdvdLXMGg&#10;1UopAUpgOsAB61XJ0EMJjVHs8HqX5s8BANN3U20UG9VknUi/yiXxF8Wam73A+UM3RwLDvDODt8ML&#10;O6zp8UJcVHmz/KAyfeYkBir9YChoFfC5VDVEDVzrDFTnQq0Ai4r+nrExctD5LL5NBeUpHulyAnXW&#10;EqVLqe3P5QkJJSk5VI6/tQFLSUbXDesBZF02bn3i94/wwmm3WKtu2nrCXD5t9oGSsa9RAJKiX0Jg&#10;FIPfURuqkv5iHgKZyvLba8CoBAd3jgyzW5pW1yIqJsFM6vdjypVto7QCUt9YZKmDvpZUCemWlKtx&#10;8fWBSlruvlfcQCADfuddYS5tvq8DhFydGF4aaOHLq3Pn7GOIQpaF5XSqtIghYLM3X5wEhJDXCdzB&#10;NBqPnruFQ5pqZhzixubGBUkjL69Y8ikv5d4Cgo82SqElLukVP8cOVU5d9R0eELVMMtHnFB1B0ila&#10;ZmrAq1Vs8Mv0POAueABVbkqAAkpCnOlSIDka1ONDCSoOjXtDl7KqcHV+YhrkaNq8BS2BT9H6wVr8&#10;vuDVRPU684MuWAalUDYDtvEufNVQ6XHTlB8Pxk0ITohzSFQufLxCSU7BjX2MIkyFAgqvVYhzzgH7&#10;Q61X5t0iUgpNe+fVjyiiYjz57Jp7QksMxbztMT3hmTU71AgFUWz1W000tGlB0P8AvBKS43NLQo2d&#10;7OGe3xRf/iEuX974m9YSc6qwwGneEjhtndIuReLa8txCxw0y6vMtTOuJeP8AD1rw2IR5ZkokK6F4&#10;TImzZPjGEk5UfaJIXiF9CrWG8d9l8RxNP+zXSfV7flCZPs77D4vE4haSpM7H44Jwo5WSKow872r8&#10;Qn4bwqZbCeAeHj7PhLt56bn19Xgp+yTJCMSPtDqTT5uRhNFJ+Enb1hLkBTU+VqoTa7+pgpAKV68h&#10;Hl0OYtVp1jwrwPAn/uPE8Z9mVQohUlLOtT66PrE/2Y/6bYYeKq8DxP8AVeOnyjUmTPFppPNb3N/S&#10;MVi8RiZ0pchRm/ZdZ048miV7WeK4VWHwwljD4dZxJQitRBTWv8nhPjXgsxE7xv2dmcciUr7xCkD7&#10;2WS3vAOO0S6102pp99JFrxv5mOaxhIN/hO0AVP8Ah0I9f0hAUCjP3d7XjyFhoo+9GIw6kkhSSOWv&#10;KJPsN7Rzvs3i/hx+zeC4jErZPikhPklv/wCojRjqNIxHh3iEmXK8UlyirwnxSn77BTWyvzHMciYw&#10;3/T3xD2WR9o8LwCvBJmLVjJMvwvHeb/uReq7uzG+8eOePeK+JYP7TjXm4pclH2fw7w+X5ixOZSuv&#10;pCfEEJmSvBPDQqR4RImJcTvixB6q25CGBPLkPSAX3c71R9Y+nN4D5efMekKIdV+oAeGA/WGjU0j5&#10;9HjURKxrrP2acmaq3la/8iMB4hhpiZiZkkJXSXpWLKB/neMX4V4nhpeLwGOknD4nDzRUialWoiUM&#10;IcfI8Axs/iYdUvPhw5KlS1K1S2nyaEeFK9nsEuUP+2XOKaJyizO8YzxjCeHJwPgpzqnLfizuQHyH&#10;9GJnf+RElRlpHmJazR7QysfgsTg8N4Tjly5vHQQJoBylJ3d4VKTh5dKUM9+IfWJ+GLtLmlDcoGoK&#10;Vv3h/MPe6QFW7u4MEVUqep2tGEoKVcKxYv2/ole1WCwip3i3hqKp0iU4XiUi7hu13jDYA+zi/sVX&#10;3s6Y6Vym6RhpEsOv/wAkvWj1hUxV1ID322iYaiUVfKCzkflGulz1hh/zA5/nAclR62MJNNKNNdY3&#10;p06wWzDnq0X7cj6x9Kr3gt/PrCSezfE8JFH4nuQIBG1m2MCwACn5H0gi4a7v5oLkD9YRYJv+0NdW&#10;jikBQ96GpLizag+sFSEqvYFucGYKga6iE6i9+sSiAtKU/GDUu+phAmJdNqVc4qdvS8AKJppZ9lRx&#10;EoDVU9Vd4BtVoTsIa4De6i57xKdTZtKXCukMB5tXun0g2cu5OpgKpW5s4cAX3hCyAp7qG5gEgJTt&#10;zhJpDv721tYCXSFa8hDgAne7wTTlfbXXWFJKcvvNpDAs1n130MFVQq8rC+3KAAGcuqpyT2EBKEpB&#10;1Uv4ovlCr2uFW3jMHrOoS1Ft4crZJuDueihAyV38wDANyh2fla8PQ35QQpN9e8Zed7ZjCPiF+TRy&#10;B/8AdBDG5bnFwGqvs3pB4SArP+y0ArQp6nCBmUrtFLLRmzubmJKTxMpq3I+enzgg/wCGiYR5nd/S&#10;CtI8vuH3nsYXZvdsXB5Qpcw/eAuEpYhcCqr74utIQAQObxLZS00KZnAdhudfnaEKQ5KVMoO7uISS&#10;CwLUXcdoVMIUyLLSoVAQ1AAJqSf/ALGLLQCrzVC3y6wDlCKv2SPX9I4KnfW8JIfR3Gl2hTk2szwF&#10;XHeMirHfnCNbKvrDVP8AkII8p+NtObQblQdrQkgmr6wxCkr1fUDrCVO4RbqvrCZQWgrTdSVLZrat&#10;C6lKd6mFhN6QuYEFISlky1ITSeZf+MKUsNsBT+RgFZXxEj7u5/KEqSr7xa2ddx2Ur8oVMoXkTwnS&#10;ct72L/WECwllWkyYFLPeOLhQCFTEpmcVVAl1ZVBJ6comKJWv/wC+JzdxCFDiGt1JA8tviH5xPE7y&#10;+dVtRqpoSprLS6VoLgCzfz0iWKUKsxq1XCjLSRVy26Qk0iLMRy2gK/Fo1hANXlu2ynjV+UFwB1e8&#10;KuH+kFSqionT3T1gZgKVs+hV3gJQhJzsrhrYFzdxCJQT93XxKmYDVh9f8qmXlvzXRV0BhPERMUts&#10;yjMYn6xxFhRUuzeWqHSnOk5rfdJ2gU8MZHUd4DqKq/d1PzisCkUsUbr6x5ar6KgEoCWsPh1gqVdh&#10;yeqFkg1mwDO0JXLsEilY1hLlqtNngoUCj3hAqK1KOnIwwRoHWxDd40VmDWdQHeEIqDk8tH5KgpU7&#10;qzAhWveE+VnbXbnHELihVLHVfrAJq+PMykj9YUJR81l1Cw/Zh2S2gIzN1EJUxyeVSrGCEXWv3dSr&#10;rAJzHQL8ohqX2fVoGX6Qch77wgn6XbrAINvzj8Q3O8JKkX9TCsOpBLp3S8GbJQESl5/Lc7wypNRt&#10;YoLfhIVAmiWAlF17pMBKmHpDJZtOsNMDuflDi+3f0iqoasnZofzB26RmYfzvAzDXuYqK7N5UnXvA&#10;UHc25gdYeu3zeAJKnKsmtQEDi5lKvWHG8JQB5jV0EBKNT70ZxUN2tAsG1vYwQEsR9IdSwHLM76Xh&#10;KqXfd7wE02hKqXU/JwIAxDSF68RmPzgyi806BZYU+kESktys4ECYpNV/ziXKDiYrMdiYpVWSVeb4&#10;Y3y23BV6w7qv8zDnzXP4jCTSQ4ehWpg+4oWflCXeprqGkID7sNh1hCTYKsdymJi1zxJnJluhJuFm&#10;FSRRkUUOfKrtARUp1WZyWgKUx5D4usKuWSas4YmKxdNTa6esIMsmYV5bHKmGmLIVrlIHWE/eEU5u&#10;i/WESZ8tNK5v3a3YesIZCFAyxam0eBe13s/h8XM8NwyF4fH/AGCpU3DTFFJQspF2sQ/XvE0HA42f&#10;hEf+eiidMI1B0+tr94xcnFYbEYeVJxHCaccytL0wmxWryn5RMlCky5MspQ5dQcv+kZ1FI50gD/VF&#10;lHL0Cc24ikChCc590XMZwW0dXmhVQvr8RN4SFLKRqGQ8BKQxBfMfM0JlKQQ+dw1IezRTMRSgIezq&#10;KYVQFVJVUCvXWDULqVb83MIJquhrp17wFEVnyfs21jh3TRfyMFQakgbWNhASUVpVZw1vWCtKKTSz&#10;N5esYLHT1JmTMNPQqVh1J402esGyUI1LnaPC/EPB/Y1XgXBtLxntEk+DyJkrdQSTxDv7sfacd7Q+&#10;xKkouJEheMkkd1rDfpaDOxfhf2qQlRrneGL+1pDauYqnCZKLlFK0cNSedSTeMup8nL5wQAbmgBIz&#10;LPSPZnBYxPBneJYbE/ZpM1OY0y3UR829Y8QwPsFh/Z/wrDeM+zn/AM0Y3CeIYUqlYrGTcQqQrgjd&#10;ZCVLKd2MTU+1fhGKwvtf4lJ/qzw7xTAzEr8BWuYwBmSFMZZJO1Wmse2Psx414xIkeHYdCPDl4vxt&#10;SVYLCYiYVJSZOwYpLk8o8W9p5/tphPajH4wqwkjDez/j323wLDyVBkrxCAaVTltatwkC3OMRUAgS&#10;fEcRJsrKWnLTb5RzGma8E3yXT1gO7wmqs5m5fMwXPUAKsH6wkV2mKbzX6xL4dUmYjOmdLJSpKviq&#10;1j7DhvFsN4zhZA4cj+ucMMXPGzcYEKtYXeOEPBfZpM45ftJkYkhPWnixIn+1fjE7FSgXRgMN/wBp&#10;4VL0vw0vy1LvATLvs8Me4PKOo1gJUC/vW0hMoeZamTzL2EYYeIypktWLshS0m55GEm7LFfWGc6/O&#10;E5S7u+2kHKo7d+sB+/NoIWlxoPlC8D4hVN8Dxsz/AMYqVhFH3v4wjFYOcjESJgdEyWqoQZOKkSp8&#10;rWiaioRxpXheDEzWsyqyPnD2AHoBEnwbCrTPxM5fBUtGdMgnRz844+MnLnmat85ccy3zifiMDhMN&#10;hsRj114iZIlhJnnrE/ETlAIlSio9WBifjKaUTp6loGhvA2EW2+sAvYWPOFBnTzpdoPhGOmplYfE2&#10;klbi4gKSQpKrgguDF1JHctD4aTJkJWrOpLJMwwKVvNI0AcnrBlhuMtDJGpT3itRKlKNXIfOCXt9D&#10;DW/WAzHq+WHH717xd+et4bUebqIG/aHv+hj+XHaKtd+0Wa6X78jF0t1NwrrFKRYXfcx0gv8Awgac&#10;77d4sHAO+pjTfXaLMltesVFrXPOKU6RPMqSPtcoVpoGZcJ8NOGWhSZpQtSZJKVci8I46BxaXby/z&#10;2ihTBRvdoTpV6witdNCqixsraAgg0+9z6RYKIHPWCoskebmeUUpzh+5D9YCVhdKi/Om+sFIQSHa9&#10;tbOIuGKgObxUWKND6w6bJB+HWBdXRWw6R5n96n4bwTSm58z3jVhorcxVLFQ1VQGI684BUWOl7GEk&#10;m5tmLkwoOG/Zc93gLmzKWFOrBXeAPd1UNe0cOmkozOr9I4o003JU7QwG7QykuDfS3rAYZofhqIBd&#10;+XpFAN9CCOsOw9Lj5QU0kFWlIYGEomuUpux97lFIZl3Z7mEkS2PEus3pi6VBXvKSlwq3OHMvzKu/&#10;mtDcOlpjX8qo+7RoSVhWp5EQlNIRRs/m6+sS+GM6sy91Da8EFRBWXBQxZrQEKX5DUtSsxX1eF0Kq&#10;S/mOUo/ZP5xw6KyFOGVaFCaCai/3fu94rAMxKbclJ9YCt/JdWneEBVdXw6JgTZWUe++7Rw1qIItm&#10;sIKkqv8AtXMVXPTWGA6wEqBDQz/OHyv5XMHTm+tTwycyhc8z6wNUOX1q6O8AldZSbIQRfrCVEPs6&#10;LLHJzFSl5hZiXaEKDqKrK90Huf0jIsp+9YoVqG+sBag616K5vvBRNzsXVNbzwprpPyNt4lkJQKFu&#10;zOsqPWFCoqQg1BBDJRfn+UVnKumkonaqbQQSqWUqpdkpCk33eE8QilVxUagW0H5QiuYiVNWpk5qV&#10;EnlEuViHVlZqnP7pgFLKJOgvDFw1oTZL61fx2+cJOz9ngKZhp2jntrFRUBm05xTmbohx84ZzUjLS&#10;UsT1BhbAPV710nRrn9IMkgFKVVFKLqy9YUkKlClTlK7zlcm7XgISHWo0puwgi1i1rj5/3DMNXff+&#10;7lVJSoJzZ3IDaH8tYBNzCCBT71/KIzryM1rkX2itKZgv72hgKulb+95ldoYvVpewjJ949vgUPSKb&#10;U+ZW5PSKgDRta4hybg+sPLbru8BQBKvM3uj1h5gUlw/OEhBuNavdhQUskfGn8oWpYag0gj32hJT5&#10;qahk59YdRV5X+cCxrGYW1iXWs1JzUgWTfnD+U+W6bwkpKXVcAO8XcaAOmm8AKW5OmriAVHMnKLUg&#10;RWWbR9zGnU7D1i9hty9DDPmP/t3gKJpa1940cfWAprC0abxU55RRiJVRptbV4TPlAcNNqLgXjhSg&#10;lAVa1ie5gbuX5GEsHULaO8OVG497zekJdwlNjaESkLai3IawAXI0ytaHqazciYuVJptnu8Jovtfy&#10;ntFAQetizxSohI1FOin5wVLqQtmI1qilKWP4g3zgKmLIU96dIzKL/SBwy/vZtVRduTi0KKrJB7wk&#10;hloGtvK0JTUA2m7wFH3ku9zFg+0Uuw+pgLBcfWAyDRvbSONPUBLkoK1HyhZ2aCuXxBIkroBCNYsm&#10;ybaWgSrhL1am8F6iUW6Qh6mZqdvnDoSwK6XepurwgqUTSW0fWHepP0MS1LHDuxfQQlSFADmDY9II&#10;1dDMbHvC5s5YSkCsnVjBWiYmh2QQtn9IHTSKuW2hVBoKvxJazxxMwvVrqIViFJyyw7tYwTINY3Du&#10;BCcS5RRnqFgHMYWYhbzkS6Z6fefnEzC4uTLxGHnJomSZqakLHUQifgcfO8OwYVUrBSZeXs/8YnT8&#10;Dhx9pn/4s+YxUYxXieNmplokyiZbm6lMWAjGeMqWVDHzytCFXKADb5whFNRRdQqv1hNZKBXocxMW&#10;WoFa7B3frBSQpR5C8JUp89svmMFKgshPcUvFApNeZxtFSzxHLvFRNGV2oDrhKr+Sgizr6piiitSL&#10;gncRUlSr2VulFoQ6iKbmxZUMoKKlXIZ//dFTcNSi7UMSICHelYWr8MSvDvC5CsXj8fikYTB4eUMy&#10;1zVUJftqTsBEnx3xmRJ9qPb2aOJM8Q8RPEw3g5U5owsu4RS7OMx57wJU8KnTQrJwciKu2tusFK50&#10;zCplr+6QFAEt00jC+F+0EpEjDYn7qTiQi61k+9teFeI+z2IkYDxgfeyp8svIWdq06i8TfAPH8LMw&#10;GMw6a04g5sFjgbCbJXp3Eez+L8Kw2I8c8Ww04TvElT//AKTqpdQbR325R7Ee2mJ8Fw/hfg3h653g&#10;s8yUf4QxoCFYmYw90hN+RjwTEz/GMT4VjPB5c37Hi8FIlYuVi5c8INK36oSUkH3ja8ey3sP7Q4JP&#10;hGJxGP8A61kz8Y2JwuLwuEK5ypiOEu9QkFk1OCoO0eL+DkypGA9ufH5PhnhmJCkTETETaVrn/ZwT&#10;MysofvHM8Y+T7LS8RiPHvH+F4enE4qeqdivFMYUcMT+HohKKlKZAYPeJEpUyYucpZmrmTLrmLUSp&#10;ajbdzCQLhJc/h6QNuvKEUOQ9Tl3vpFQVcWtf5wrxTxybMwHhfmloYJnYgakvtA8Pl4NE9SFhK5qJ&#10;hmTRfcvH2v2Qxww+JQmo4eZMJSXuA23e46xN8Ox0nh4nCzOGsK8z8xHlc7k6wQLN01jk8MNTe+8O&#10;/o+nWLmMJi1CuXIxAXMS3nveEfafss+UhNUgLGaSttu28CXguHTpkDNeAPXnANm/9w7w/P1gXvpF&#10;u/NouA5DVc4M7wTxCYmUFVqwy3myVdFJ9ITLx/hX3gsuZI8nyhv6pxU+dtSKEjoY4Mp/DMPNsEIs&#10;pP7SoGI4omYnzTJqnKyRcERLwXiKFcWSlhiUXr/aMBp5UNqUuownByFLkYcn70sypveANxlvt1EA&#10;X/E/0iz0/Ud4srS3KLqLad4SpIUCjMmaPMO0DA46WrG4QLoTqZsoc3/SFTUYpY3KFqcy3hNWNVRo&#10;2pELk4JKpsypuOs5hBxWIUVKXbmE+kACwToS5JjLpAVc/Fy9Y196/SNTb/3coCm6turrGR0Eeez6&#10;6QCnM9lObwkf60nblGhup9HeLu3a8BnDW7xSq9rRfTblCaQ4Pm6NFxrarRobX8oOUO97wTQOnSPs&#10;61Ol25ekaNtfX+i/+8JxMvDSU4ol+IEAKPUxfKh7nYwmlSVW7GGQwb5ekDcVuOcMqx10+kXtRdWp&#10;flDsX/ju0AKcudeXeM6qholabJHSMza7k3hqMw9QYdSXJ13hgnKq1hpaFLCFLRqKR+cGxFKsrWAj&#10;zuD84rFdOnlJ7NHfzW0gJIdvTWEqptoCbtBKBYbjQwipPlvS1h1EZWofXf1hQtn20cd4CUpypFhu&#10;LQVEWO/ytAJurWAbX7RSyXPzEfa5dkJL2uFQkLDFNgOcVUZhpF0l3q7xyov3is9tGB/nrAUgAvzS&#10;6fWEqKc7f6ewjUk8r5W3gO2WxWbrL6QSU3Lh/wDaKZhX5rncvoIVLxCCtP8AiIWhwpPcwabj3j5l&#10;LeFU1MzhSkkflDpTU3u8utUUqFRCaltMcpaBRNmJD1Ec+36wxHDT5q3d2it6+Q3Ea5jcbEvCc27v&#10;sW5wiTNWUkDze6WtD1pCvqeUVV9bQSk+8+use8TpbQRZ0vcvv2in4Qz/AKQC7fE1qnhUuUas7ndn&#10;3eCVTBctrBKVpZHnTVwz06wQhKRuVQTRZNuQVeJi5ZBlL1a1Xr0hEtaphlpVU+1tICGqe9/KhoQl&#10;BCeGXKdEzLbmH4f4fMwt1hCwShW9PkV6RKlmWXUtnSM9olpky86VUzlzRftAIDBR/bV/Pe8JUtaD&#10;MrqIN29dv1hHFutN8gyoD2eBQVkqGbKzRQAosXuOsOBl19YTl1trq9oDC+rbQApOV+dk941t8NTN&#10;ACVsn3zudtdIrCiHU7K1LxVNcDzXVr2jEYsS5yycrJFdN2uIClqSldGXIyi92X+nrGZYSmlyoAnb&#10;T+bf0INBSCNdltr/AAi5J+ulh/Zpctq2x/l/7yXNQqgy1VFeoQ+Uk/P6xImAJzy33iUXSlHb6PCV&#10;glSRa23aCmWo32VtBqNPXf0i4PIm+eEzAZkxWo1FPpAqQ9San+GFDd2H4oOp3JfUwECoj3laN0hP&#10;mCNXCdYtmY7uDD0i1uQg3ck0aeWDSq4+PWEKU0xSLUgMIquKtBCgfrZQ7GEoCiD+06jBqsdb5iqE&#10;TDKYsT84RYctIGUFraflFwUnc7GAAU0/SHfe/OLirM99odT2VvCQSOXeAQdz1aLjLvFITb6R09SI&#10;bcWvdoBJqG9VzAV/EtD+XaGck9HEPqs35tCipYSWq5PCs7Jrbzee8ZQSF8tuohBcKHNnaHWSHPpB&#10;zZQNQaVc9IBRdg5bQ9YTUEzA2trRYfmfmICh8gwBjKwUnW8USybFucVFT9FWaAoKJUfdO8NMWoE3&#10;I1b1gbHn7yrxKorsWeuqAFnZvM20EJudMymhKlkJ3zfxgJTfYDQRViMSiRSGKU6mFYPAqKcOhVNW&#10;y+sSphJJCaVJ+KMqiupMBflazvcwTxGqOXcGL3VzS5CYKXYIPFPJXWEKS3Pcj5Q92VenVD7wgpBL&#10;WdPm9YKWsDSdRCKUKmXpUVO0GslMtbugOBeLJS3J6m9YTYlSU9afSAtMtRSLn3vrDqlvn0NlCHUl&#10;y1V71PEzBYuSmifLoKFi4fcRNw+BWqaiorTXZSL6H/eMQsMmb/hgaEvpCJM6ctIRdKr0kDW0JXPn&#10;SkGl9W13hIM5CEbrSumr0hdGITiJ9OSWkuSe0JRPK8L4YD9zIQp0zO5hIDJt5GqV6wDUuW/mQlyp&#10;XeEBNVA8ytheFKSikD3mqUYKg4OhH+8IHEZBs+qh2ik+6HqIvMaASl94pVKBQVMNbPAeWVUpp1qA&#10;f8PrAcix9yz84TLAVTWyztCUJNRWfKnyesBRUUkJp7iJXh8mZRJrqK5tqj1Mfbl/ZZealCpM4qM/&#10;0ME+UTA5HmB9Yn+2HihQcP4LJUMFWppaFkvWez/SJn2KTLx6sVPutcxitZsw/R48LxsvE4dOK8SD&#10;o8PQTOmyCTpaF+KeO4PEhBn5ZQLLXToQIwuFn4md4b4f9oE5U4yqlyqFBQDfSFezfg0rx7AeI4KW&#10;y14ySZWCxDECp+SuvVtDGE8Tw8lavE/BsSjxBH2bM8sj71L8jliUpk5g/wAJDc+sTsMr/wAkuim5&#10;d+RiR7N+0/h+M9ovZ3BESMJ4vhDX4v4ZL91M1Cj98lI3F+8eB+IeN+0+FwvifgWI+2+HYniYnwXx&#10;PB1AhckzgkGlXvIBu0TfF/ZPww+3PtSlDycVgcLNx2LlmyWPiOK/w33CCT0iR7T+1yxJTISR4V4H&#10;hXOC8KQo7H3lndaoACWR7tBsYcpqGlrgekaaWha3D6UG5EYfDUcSXJ++xUsJr4iU3YD0jEeF+D4S&#10;ZgMP4dOOBnS5qDJmiizlJhc/jVLK2WanCIRj5mPrwyplU3OSE83VHhf/AFF8Ex8ngYhKMNjjLUCk&#10;tzHRm+UBWY137QFGxNmjm14ubaDZoTcH6PBUzX0F4zOd21gIlqUm/E5C8O5qffUQBfn0EWv9Y7R0&#10;EX01sSBDSwfzhyyd2gK4TjciPdSUW0du8PU50bWqLF3/AJMWU9W0fs2vqmHB3boYAueTKiijql/z&#10;h2qOveA6Ckkx10VtABch4Ygjfk8WqB1sq6oFye+sfroYDHT6xof19d4pAd/pDnVv5eOQ+VUHQA26&#10;wqp+XeBtdop8z35wQmKiXMcxY6c7xd9ezw1wfLGvvaaiw1gaEaUbdxBubXveGAbfcfKNSaupMIdL&#10;tl5C/OEkKCE1VLTVl9ITNlTK1AaRQo09oDKt13gV3BtY2EFJKUp5awhjURqmktFALA8ncWgzHcO2&#10;pt3gFJsq76qMJULhXmPKHDFWjny+kCr+Jgml6PQ9xFDnqNCG5mH0TtVqrn8o4YcJekfnBL217x/3&#10;KEU6FJjiYRCUy303MCp7bRZqTtq3rCsqyrZQ0hK3KL72KujQ6uwO2zw458meNdfc3EEeijdopdK2&#10;L5jmL/wgADoW0VBuNfea3aADm/SLe6XeAo297mC8FBY9NYE3bdtIS19ztTFbEbjrBJCj+G4+sMzH&#10;Rtj0hgnyny6Qn4gd7+kE2G+jE9IcJbpd/nCTQQdFqUcogrHu+VdDtATOWDXkcWX0/KKjxElK97Ej&#10;vClTyoI0RSul+TiLKUqjTYBxvDlNt1Jcg3hSzrWyE1Fr84KQmWVhXoG2hCVISlS1ac+ggTEKVwz7&#10;jsPXtAMwqI8tg49B+sDVIOUKrb5xTLmlSEKdTq0iiaXSLuS6RDGfeYdNxD1hW2rq7w6loA01LmEM&#10;sErLU6k2ioVUtUtt4C+IlCF5jxNVevSDSjiKYKS3vbO/rArTU5bmYEwSyjZBKM1+US7uxqdTpULX&#10;gKQVE7C0pPyjhULCk5nhBFIQstxDdSukVaGpmP6QctWzLcEPCUlNCqatXrhKg6CktXTz5RmqEiaW&#10;rqpr7xKYU53CXcdz+cZ2qWtgqXqGO4hhUV1ebVRY6mJSF3ScgtmDQFWGxsRAG3ZxCKd9jCwXCk2t&#10;Gat9ezWhSqmHlFVwYCVGtWu7I6wUoLl+RIPV4HEKXrNNCqSe5giWssqysOj/ABjfUqF/WMVMSFVS&#10;plcxNClZXYZv4xNJUJSpA99YPE6ARSSwGYWcktz6xWWbqQKmYW+cct+0fpBs3TYf2v5vFVJp1qa2&#10;raw+Vl5dibdIUoJJSnzHZL8/7GoOmnUfp/QkqTWl7pdqvWJCFy0ylJlsZbpy/O8FKEnXy694svKo&#10;09NYNIfZzvCSEnLzDwCkEKpfcCMqiTuqE2UcusJYVb2YU+sKsL5usGgK7tHCPm5EawkMChtrFMKF&#10;BJ91gxEJUny6EQ5Tm0MGkU3+UEqf8NWgh6So0sKO/KEnMdqGcm+phLilW51rgJL5fI4Y9Wh1eTXm&#10;IpFQ5GGDmCaWYPAspqmYP84CVlgzvCaT1Sd4KCspYt0gB3HPlAFWX1+cXNxba3WCx8t9YqUe/MxU&#10;u7i+lvWKUhuZ0eEe7Z+bwlamq0vtFfEFPPtzg4eQrIMtQuD6whSiFTEe9qPlCcpPbbrFOja/ijOp&#10;VttfrBUoEKG7u8AiYU+pzxdyU/KEixSTc6wlwflBpJS6dNjCmSpk/KAjRj/LGAFES0jNdnV6wyFJ&#10;KlHy6tFMwCk5h0hQJoFWVXxXiqUokjb/AHg1FZ3I1+sJrqVQHsHaAJP3aVXuHUmFfalqZaaaNR84&#10;SyVpD5l66dITZPbcw10BaXLte8K1J6+7eEpGY+ZNoCf8PZtAnvDfAfT5xaoHUtmi6TSq4YkrF9xD&#10;khFmyhlKhClpJzMop0hyGSpVtHU3WKKVEK3Fz6xwUnK7ZU3I7awVspllk6wrGJBMoWV16tCgWZvN&#10;pTCsPOW3DyAqVZTbwgmYklXwlyn9YM6fNZCbi4c9t4lYbDVJwssleawmW5wj7tyewUHipWKVJQbZ&#10;EuD3jiSvEZwl/imM3pCVzfvRVUV7xTQqUAXdgl4rNaCLhLDNFdHMGpdBPrDElVHwJYCCGyJS4ZWa&#10;AtKRS+ZsqrXgFQZI0UdF9CYpD01Omz0844kwAfADla1zFKNFIbLmSe8SxxaH9FK7xKBXYPtYvATc&#10;hS6+Yt1hIFGe4AhNb2vlj7TgyuWtIYFJseogq8Tx8/EJTaTKWoCVL6RRTm8gPewj2a8J9h/DsdNx&#10;XtBiEK9oPHMHh1LHhqFEBJmTB5KiQCVW1vGEw2K8bleLYvC477ViZ0+bxJ2KWUgqD7U6W6x/W0rD&#10;fYJmBxXArlf93x2/9Pd+keBe22M8RnycBOx7T8L4xifscpaAQCQg8o8W8C8FThPGvGkDg+GI8Ixn&#10;HCJqxkSsA5b7qjF+Ce2TS8ROnLV9v8PnJ/7NOsqWpdiSHG5jDf8ATXxjxLxBftCjxCd4LhUeLYUl&#10;PiKUuG4rlN2UAFXj2l8ClMJOB8UWnDBItw1GtI9HMJZCQlYb8Q3gJUA5O+hgGZhpUxKrFWghIlSU&#10;oZT/AHaXJ7xZVn009IKta7BJ92Om1OvrA1O1oLgt8n6xOw6UlUuZ4VMmqKtZbBgfXSPB8R7P4md4&#10;ZL8f8DVMxU6UkBGImyptKiBpUAUO/wAQhfhHjMr7bOxKmk4+Wmmbp/5A31Ta/R4xHhvtD9unYDFY&#10;vgzEYYOtEsllKSer7fKPCcL4Jgk+H4DGS8NK8Mk/Z/s+IVMN1FQZ3sokmJQUp7OOQaLg5bvqC+4j&#10;LcbPv1g3JD30jXq52jnftG59YSG0t2gfyYIb+JjRoPP5PDn5amEpc3NPSAhKgV/+U6NBYjlVqYSV&#10;lKiv5KhU2WEoKfO3v9YBJ3a2sJDhtPKzwcxYH1X1hRckMwBgBOunIQAUvMJ0PSElQpJtyBgHiJRq&#10;76HtACs406HtBXhFZgHbU+scKcwILH3X9IPT0eG1pU3IiNH20f5wCX/L+hyXh4flz3h3feNP/bpC&#10;Rdz8JeEpL68usDWr8OsWNI1POAarNqPN6w234dICSbfi2jzWTFvN/wDFHkIPLnDBxdju/wDN4SX9&#10;F2EFKqX+bc4CZigh/ITYKjKXlKvWC7vyipBmTEJLm+YdBAJnfZ5zsoLLN0Jj/EdOlVbg+sZiDV+8&#10;b9YrVNUlAtq8cGQsqmH3ndo48yol35v6RUmlIfV2KukMUgjzXUXPpB2SPis0Oq51SoWBj4T8Wx7Q&#10;TdXPJ01hJygcqSkQlVBFQfy1P6xUhOXXtAqq5ftRlWUuITNUXBtrAST16wCKj/8AFBcKb1DwnPc7&#10;r2vBBVUrXnFx15+sDhm29oDZt1fKPKo0GroXEFOgK2y2bleEkkn8TWvziyrC3aGfW/eM3z+KLTf1&#10;JgXNb76H/iCbNp+1Ays/KHpJ2vdm+v6RXS0adOUa0l35/WPqVc4q0fq3z/SCld71MbmCEhQBNucB&#10;mrKmWtrm+kKDpNGib1DnCrMlV20g1BkLVTzKu0FBUU/ChfOEWZQtUbV9B8oQUsmsstWoLdYC03o+&#10;L8xC5S2ANiebwOGrilJvz/kQSyllKMupUeTRnTMSz+aKkKLp1Ro8ZliwcZTFplM3QPYGMxU1TKV8&#10;LQCPvVVsF0uRzcwlTFtFJ90MNXghSXTdXJN9IAUpFrfhtyh765cjiKVJUspvWNBeNVFrV6U9+8IS&#10;GZSnPSMpXWqYxyP2aKECqWlFlLuX3aKQtmN7c9IeYyr5jcnoICkO6hdNXlh0ALQmxsSR6wlJKnrc&#10;AqcD+esAVHzupKASPnC1lBVMrcu7p7GKkpPprfnFctKgtnci47n9IuVa6mDxFaW5vDqNhcDQh7Rn&#10;quq+hqg8NlFvlCaU/SCJycz7hieogTJQpPmd2NraRUtTBC3t5i1rwJip1MzFZAhKwFndjCpcvzq/&#10;xJE5YE2eHNN9LxNrkz5E7VEjijNzY6wU4aScoYpCuIrKBU49TFCm2OXModD/AAgTELSpCyzVDiBv&#10;iT1YtBJuTfmTHLv+cMTU2V9QWsP6KUhapr5QgVA2L2+X1gy+GqtOY5M2zv8Ap3iUk1Vzl1KmHKJd&#10;2P6wjDiQmuViquNXUJrg69wBaJi1yPvMPLQlMlKhLlKGvm9dPzjDoThk4YJyTlTHCSw3D66vCxg3&#10;4snNOk3qU+6R06c4I8lKFLz5aqdW+vyhmHfeHca6b/0+8Btaon+bwmWnxBkpDAKwYUoerQE+VTuT&#10;ACk0g+7CE3Y2caQLP+cIq7DY+sU6D3Ya4f8A90Aa/F1gJpqVHX+dICklQ73ePKG/3isKSCka/wAY&#10;C3qCbhOoMcRDJvcq16tC6Vk5tSNDDnTynd4SoEn3r6iHcCu344A0ozFe57Rcltq4GUcjmtAOgbY6&#10;Q2rlqoTKUlzMS27d4UVLQQVP92AYRUWYtkGsAJdNqr3eE5qW1GxgJKikJ3+KMsw1aN8UOC5PqIFT&#10;FhdveeASACLnl8oBUco6WgKlqNzc8oJ4tjzLJT2j72aClGtzAlYZRRK8tjr3g5ipVb8wIrWaALWh&#10;KkaGOW8Z+++aKQSPw7xVcDT67QpajpbqIyrJBvozQlKSNLDYwxTm63EBI1KdgxMGTRNCEkutTgeh&#10;jM9jpcwVIDEnbWFJmpJ76wEpSpq8vSMy7coFYA/au8AZeXJ2hJJSk61hoCpBPXcqhgpapibfXWEp&#10;WCVaLPwxddYFksMz84r12O8JW193eD8My/aPJVtbU9YBqKTz1ftCZurWqCWX6QlW7uBqDBZAZXRv&#10;pCE3G1NLxuG1q39YHCI41Y8+qvWJMpRY+8BdoMlCyElNDHeJqiomuwbzC+8BW6cx2p7GK5cxdNVl&#10;aQgKmzQGpWZhsdzDVsP9MJDulnIL29Ylgp8m+8DDy0OTlBF1K7wkLBSrS2kKJ+JrpurtGUqmKNnu&#10;AHgsgm90O4HaHCSlWhrSQT6wFAKUrzKtdHrBQonzcnAcaRXSRKWp84vaKmEsL8/4vnCAvQ+WiwvC&#10;KU8Im1TVE+sJUCkrVlza2hPFJuKSlO7xUUKDepgZVgu2a1LXtCHXS2a20Mpyih9722hQoIS+4cax&#10;MWKqJeda2NgLmPZ9ZAxOB8T8H4U0HSclRWlXzj/rP7TezPtd/U2A9h/FZ3gGE8El4qcnxCXITPKF&#10;TsOUKZFdCs+/xWjw7CeMYLA+2fgWC8QXjk4H2grmzytYz0Yl/wAT/eBeumkYbwf2H9m8RgcZJnfa&#10;MZ4VPxKZYTetbgWpIqAKfkLiMb4B7IeCy/YLHLx3F9pfFsPNE2V4RI8NJ4kySE3UtTqdRI83lN4P&#10;i3sp/wBV/BfHhivEF4tExGIKfEPEJzlKJT12Lvr8o8JwXjXhfhviHtT9p/rjxfxhcpM/GfayoqTR&#10;iPM0uyQ2rHVzHtvPlTeNhE+PrkSZ0tQUlVDBRSRruPSBMAoOlzk6Q5IAfXeCklYULbFJMAJIAGph&#10;J1vt+Zh1GntcGBuH3ilTMouCA79DBuKldbGPDvaxlTvD5Kv6v8YQhJNMidlVMSPwG8SsJ41g8H43&#10;4Vipf2nw7GJvMw5WmkTsPN1Qq5Fo8dke12C/rzwmZg39jcWqXMMlbk8bi02ExKSBro+jtGP9sMRh&#10;JQ9m8FiF4jwPw3F0zlTZivKvhbUa5m18seH+yXhapeKPheJ+2+Mz5agtGGWLS5HKq5J5WiXe+3Vu&#10;cat+R7x/zaGpsb1aJHeLjpygklqb6vCWA1vaCd45lxAs3zP9L2aODIzMaiACd4nY+TJWmZKRxVKa&#10;y2Dn8on4cYlBm4WYqWtAW5CkZT0+cHDGc7Bl+8z8oKkhakUPcR8Q58rwwZgqotd4sVK+N7AcoS7k&#10;qt5tICUpFT5t/lCiryjMlxeHqVew2AaKSVeZ25+kJLhQ66ekFUtVKj8VzHGR/ioSxs1W8Uq1Gp2P&#10;9GzR9Oca6abAwAe0A1RqRflCVJNjbrADK18zwU8/nD1gEHQ3JeGBeqz82gklzo+oMauD00gaqOnQ&#10;c4DNB5VesWu93hRJCTzO8JuCXYbwQLFNtA/eCuapS99NISqUsoa/dtYTKBM1SMwq1HaOFQzWXVlg&#10;mWpSeZ930ihJV0JdvnCU8WpZzLKdAIDzFj8OhPeDML39TaApYYVO11Vbaw2VASakUqcn0hPustup&#10;7wwe1m5xptuXaHCmpsbt9IdnSd/LyjiIUUzElw+ZMSsNPmJq8ri7c7Q4chV6oTdSVVsYFSSwUznf&#10;rFVTpfvDgCxfnTeKyRSkvozev6QeEXS7E61Qagx07co8rFSs/WMygT7lNj6iFBP7WrhW38iAQw2V&#10;s9oYJezH/aBZYlqL51aP/wARLWFCo5ghKssEkEDTn8zFLMfm/rAKbemkVMDma+ohKkl3sbaQ6yQd&#10;RZ6u8Bxu2luwhgDrpvCFKWwNuvYw6C7banreNCCm7K3hkje/TqYvp8YTrBykvYk6w4qcZClZsN7Q&#10;tRA81AGivnBWrsNyvmYQUrNL1G1zs0Vqq8rCsu3YwUzM73ZyodIpXkpL8t7QDWmg/FqX5Q6RmN++&#10;0Auqvy2Q4MJPmpsrmH6QGSVqqYg8v9o43FGuQFLhPePKEpVdbJvAnS6XFkjf17QDVmV94+vygJXc&#10;PSuoEJW9w8KAKmNm/wB+kUZPivqYui3xXIPaBKLqC8wWuxTeKRlo9SqAzg61O1TwymQs7a0wEXIT&#10;dI1+sVF5YSGvqT0P6QgSaiohyQGV1c/pCgmaolRzAoYC94TSnipQop2TT/POJigPwkaa/T5QrhjK&#10;PMkEOb7wlaQA/uO6vWOEqoI1Cglgk7VQhUupIBZfPWzRdCuY69YZlu2ZtPWE8vqY94nTrAu6dOsX&#10;OR8ySl27GHFgcwVqm4hpiXA97Ru8KIWRmcb/AChRCzUlTJU7EQTmWFqurzFV4ShMpEyXTrM+7Ueo&#10;3tyETjNlzsSqaBRPWBwZTbAa8oSmsSJsoGpNB+zr6hXXXeAZaP8AulFisYmmrqFaF7WgI4LzVLKX&#10;kqKlHmJm2waJkutPFlqpmS8xUGsflBSyS1qqXUWYBj02hZxMxSVCzf4i1enTd4SVeVYqQouHe4B/&#10;hEuZZSV2dNwDyMJ++CNJqE1ucwDmxitK5ikTA9SVZparG5631vCUsJ6TTh3nT6GW2r/OEpnS5f3G&#10;Va5SRNNPu5ujxM4sibOlcTiSFyzTS97q+Vomz5siZNlTl0yVOMqtVOPWJQkzBxJmQSw/EBFneJMq&#10;eCmdh1Z5s9DVcrQozZko4fELFc3DpCku1Vh+cVMaXpqbLz1hjb/e4/poqWhg9NdLPfSC5GcUg609&#10;oTcWU1GyuxhzYi6eUAmZ9fpAQzDrcwLPAWpn0PP5wFBLhmzwKQQP2o5nWOv0hJZ07/7RSAefKNnP&#10;YAQ4SSdN2MWGb3m9/vCaT/sYRcMlN+sPShue/wA4rqvu2ZvWNCd35R1HzMJYnr0hIBtrcXEJoc02&#10;FVocmsc3vGtuoZoBdwzPZ4SwKtqDqOsDmpMS+GKiOb84TW6a+fTWMqdf3mjV7vu0FWlAfoYVlZKF&#10;U06kwlgQOekDN5uaoU4dhzcQUjQ30ZvWEmhlJ15FoGwMHV/oYTUM3RLNFQYNa+o7QHJy27wDSltQ&#10;I0tsmBZ/qRDlL7DmOsIJvnbRxaEvJQFNTUE3MFAH7NH8IuC502+kDy1M3Il44pVY3bm5hIKaUtU6&#10;t4pluSLQyuTnkYSp3bL2eAXOnxOIBYJHvkQLX+PSC91VM16kwFLuNbaDoYSUCkbb77QmY5vfzAg/&#10;uxUXLWfUfOCE6qsxDt1hOZLAt/vCRU7BrWht02HSGpBKr84EzHgzSoUlCbFMLxGDWsSwqyFaxMZz&#10;QqkKrBhKJaf8XcZmjjTVJVSp8wcHvEsIQosL9XikLc7pSKKILymYM9ThUZfcVmDQSQatNwPSFMqw&#10;S7b684UshlhTJs6hH3hUom6LMO0JUFZlbGwgrQ6RooP5zBBTQHfiJyg+kDhrdI90jX1glFaRTnfM&#10;hcCqWR9D/pgFQJKnsXI2uISxIKS+e1UFRFStCHco6iEpFmXTmGvvNT6QyUhCV2dsyoKSFLXL+KwL&#10;9YqKWWzFt4lo1Juk825wOKbhOnumJtCjfzJ12ialM0hT/efH2jGlEtSyiUfK9S3B0j2NwvhygvCo&#10;8FlqQsGpypyu/ckeke03hHsbO8Qwcv2rwsoe03guAlqkpx0/EETSEfGJpWCyRqVavExJlrqkKWJ+&#10;HpPGwtFIWZiPd1Ac/DCpmH8ZRhcSjAzpI8IkzzJx3iKKHJ/YTbr239ppXhfhuNxWJx3tLiPDcf4a&#10;iQUT/EcHWozkHEHRKgTd73jD+A/9FvBPaDwrxJf/AGxwafGlcRE6WDxyJ6lAoQjMKlra3Z/Fv/n6&#10;dMT4xO8Sn47EzMT4h/WSpciWnKpU1z/9UPZoxONTwxLxniuJxSKboUlc5ZBHex9Yl6cjaEsjKC94&#10;BpUbME/FAIYbmpwU+sGpJWg25QxQT7tnc9TCfIAz66wcP4RgVTkoU0yfpIl3veJSJnjOARiZxthq&#10;rpe94kYedLM/CTJLrxgSeBWdn/SFf/L/AIiMX4WTUvwTxN8VgQbF5fvIf8LRT4h7E4aYKXJwXiKp&#10;TnpWIXg8IiR7LYCflJ8PKp3iUxJ1Cpp8v7jd4JuuZPzzpkxZK5p1JUqAAw7bwoka68hGgG/SC2Xd&#10;9ofpm5mGvo5GscbhqAIs4uYpmA3L72jo+zvD/i3vH8iNyIPZ4nyptFWJlq4JZilg/wBYmSZqQuXN&#10;QZcxJ0UDYxP8S8MVjMd4B4t4hMxWGOBlqViZYWTMVKmHuflH9eeLSp8qSbycNOyzU9S8TVpyzCKQ&#10;lGiQRZ4DpI+rQc/puqHJBHXzQpYTZIfNYDtDoS469YocCagte3eHUpntYuTyIgPNWllPYmpXeEhy&#10;Esz6gdITUBxE2HXrDKNjZ+bxxkHd2G7xTmFNn1hh/GPiOnKGV9NDBVftqT/RteARqn5PtABsXu3W&#10;HcHlqVDrDkF37w+hKvLpHIfP0jKRl56mBb3m6w13ffaOn5xpbq7wND3VpCa3cl+kMR/iWjiyvvJe&#10;ra+sZnAHRngSxTy1zGCtFioP25wpBJN/f0VH6G4g2bn1g06c0uT6mHd26lvWKCT8XSFAZTq+5gBt&#10;RvcjrCls5Nim9+UUlRrZ73EGpWvqIH4VOOYhnqNTnmOReONhpq6kH3HBS55xLwfijlKGabrV6/y8&#10;GbLmJPPR0d4ICnHJIcD1gJTfm+iusXUDv5mb0hSZJZL3ytVFSyCoryp3J5wobag0l4SDezqc2gEM&#10;E1OX+jw7XB53MEKcZ9/N6wqoJvl006wajU2YE7bWiU8xSkBbBRs8CogTaL13c9ICwpIJ56DvCaFg&#10;ga9bQTT77JvYwlZapVidvQfrB83K9xAS419OkMaTzs0Vovdm2EKBRbfl6GAF5b08yrvDghTllMII&#10;UkqL22gMKXU1O47xd7++kaQoEE3d/KUtASoKVTpUXHoIIZ+Tj8495kX6wgPQF7KLg9FGP8MKV5e/&#10;rAAXUlWu/D9YDAKDsL/SElmU7gPz0g0SgltbXV2hZ1mdP1hJYs++hh9T25xmYsXSqiE1IT3GveMi&#10;jWL5LEd4qIuMp3JhJXY7HVfZopBNoS+qdVbfvQSm5C6s9ydrR94m9bjpCSzE2HNTQzVqq93a28EA&#10;dc9iOoj/ABSVO5Fzr8RgUFCk8Srqv1hBVkKtwXKoRZWaY1I3cwapTEfGXqcan9IqSSVBT/ET/wAQ&#10;hSxlKxm95d4IS5DsKjYd4akr3/CIFLpVosp8pjMcu7Qik9X0MJW5I05gxex+kO/oXcxZIp+cVJCQ&#10;Ne0TCwGZ35taLKqFbnUADeFTSTM/+p1vTyYRJXMqTNk/4YbzKZnPzjhHiClkgrypnK91if0hKpKF&#10;rVWJQFPGKXDZToInSV4maMSVCamiU3DBuKj1+sJmjDzMNUsLWqYvPNe6hL7uX/5ELWgzcNKWKZiK&#10;BNHSlR/n8oAUStAnhUqbMR96oaFKl/Jv5ZUuSuYjI6ytiz61K/SJ2H4i6ZqHE7yJltoKd3Zolpmz&#10;aZYQkS5y5FE+Vo7HkY4fE+0YfiOqTSU01NdZ6PsWMTQlSpi+JXwdmexy3+d4lplYKSs8JyVqoSvT&#10;e1xZwYxUufiZ80eRIky6wH24e2+sUrC6ZFUyajEMlASbD964gSZCZCpMueJtcxRE7nYa84GNmpmj&#10;/uBLmSph2FgQDztpzibOlS5aEoAWQfLUTaqTp6i0cVKKUqmMgyv8FQ2JHOK2y+Sqlh84/WFXAYPf&#10;3tLD5/SPOeW8MpnZwTaAUUlClVKrI+kJSkFtIFQsNNbQDdxfkIu5/SAkGzm+0WBb8od7/CjMIDVn&#10;6Q4D7Zrw+jX5A9oBLmzOdoDqubJeACq2mV8sWOYBwFZUwQDqaX1I6xcuPK/lUqEpZVKTY7QyVtsU&#10;tY9o4lRKfh94QClLFou4NXoY+I+blDl9bX0hrtrfeLmw8oqpqgBgwtyI7QNT0jiKJ/Nod8mhba8B&#10;dyHbTSFAAObsqAV/q8TZNJdSGlvqIV/201cta6n0SntCRSE2bNoqCgZUpsW27QnLmIYdYU2xY7Ql&#10;IsrU3gLKu24XDtrvTCHe5gg1zNzygJoavmCRFRfJ6vApSdfe2hDpUL7QaSWJ0gavufNDKCiGpfeA&#10;UkFZ1OhEJV5iPMOUJw8tVveZOnSJYalKrvygUuoaW3glbIKs/L0gUFxyG8MEqAJtz+cFqgU+XreK&#10;ZiH93lCFIZuSgHHaK1BarXJAYRVUUD51XgNUybPYa3jKQM+Z70/8wxUpKdICVNShNlaEuXvAmKsl&#10;qe7QCUkDVGrxUm3IQhBJBAzPvGVd2ZMcMJlrnUNzUX0cRxZodSlFYSkMLmAwZy6vdMAcRLfskaQE&#10;oSpR814IzS6vOo2UrkBCU11KSWaFyuFMWl3FAeKjh1gIGqhBKgxCmp971iWklqnNvpVFJz/tmpoS&#10;iopKVUipFQhIQk2/xOfyhKCSrM/lpgVIIpsbWVyP884QEg5tDy6x95VMPlBWkAQKZYUG81BAgIWH&#10;oD9EnaKy5DMulL6wCilLGtPvG9rwhwUgHKecJGYzBapVneDZwhFIz2SYShSST5r5mhljeyyrXnCp&#10;yFCiWioq3LQTUCamdbOYmy5yQJfDpO50if8A9MvGcSJShiF4r2WmTzTx0KLrkD9lww6wnGzMBg5m&#10;MQ1GLXhULxSW0aYz2j2z/wCpPhMn2exniPiOExMvGezUjBrxZx0pZQlWIw8suK6Eg0bkHnHtN7Re&#10;IcOb7U4HH/1Rh8IZy5GM8Mw5lIUuZQ//AJFKUl9uEecTfDPaT/qH4H4Bg8Wuf4v4P4B4VJEzxjxj&#10;CoUHViSaaGu5ST3j2h8Z9kfYHxjwVWJ8VXgcT7S+0qVYeZ4vJDlczAS1XEpa0g5WB1c2hP8A039m&#10;8RV7V+1UrhY1cg1q8DwKy02bMbyqmAKSl21jCyQVFMuXRQu6UsAHKoApzKy6gjWBelPflAsX0/5g&#10;1nzXZOzxVWrrng3Daalow+FlkrViZwltU7PZ2gezns7hzLx2FRRjZi0UKrIdRETcX/Wk9cxajMpK&#10;7p3jFewXtDiP/trNkqGD46qpy1Dy0npqIxPhWKSRiMDPMlaVpIIb+MBS0sNtXMJp/wBWrQm3utyi&#10;46DR+sNm10dh842t0Zot3jXdr9OcDDykVrCnUmnWBg/EyMElOWSgignYwudgpiMQlSmaylJgJ0Nd&#10;LQ/+5MAu4e2VjBs/0aN9N7Rh/FcDMMqZhF16OCzuIlrlzEIxgR/3GEUoCbLPaGmcM8qwFAEQeIoH&#10;Yk5EBoGAwpUUBbzVvkN7AQxUfxP5oBFxvDggg37QvCpJC16chDnMtm0cq6wMbIcSas572hM5Zqlh&#10;VKgpTqHpBPprcxU2QnTYQaTvfdoSpQKh+cKQ6UnY6wSLpq8wBywHVevfU2izkwl7Rq/1jeBzF4vT&#10;5qkbG9od/wCRBNV02vBK3FWu7xlA5X6w7er3MOl310ipzV/GPz3giBtvyeLEnbnrFvrYxUlRB/KO&#10;EsqKNDuIJzchyhSgq5v+IdopmLUzPm1MVg+Y+sBiavVo8yBswu8NSUmpn2MBIcKfuO0XOYi40EHK&#10;H0fb0ioBQe1rwi4CTlJvUYFIWs6OTTCnD1C+op9YQkHzX3JT/wAxZxa50hNJqtTnLJ52MVmq+RnI&#10;CWv9YVQVSwfp1gIVN1NI2KoTWVEBXUn1EGp6T5ve+RhJSyiLsbGOJSqnpqLbw+b/ANTNoYlpCfLq&#10;ofW0Ui/pr0gZWItfTTSPKf4PvBJXVekcxoYq0O24PeGmIbOz6A8oTTO8imQU/WKZpCgzd77wCFTK&#10;j8vnFJUSeT6QgAlSSWe5MMCQ9/4Q6tt/M/rGTUr7D1gCY1SrcwIUEAKJTtqO0EzUkZ/eHyggkFrc&#10;gYIALu7uCBBq7c/WBUtwbNo8KTKLBXv60QlJVmK6qgLmObKuNVjvDXSn5kf8w6ZZ+NRIcBrD5whd&#10;8+iDYiAoA2LKyfN4EymonVrFMDKp9169g8BtRuNucGm6j8zF+xt+cKCXUrUPtGcXdrQPMxLnYp6Q&#10;QNHdz5vWAkUK4a35j0i5AikXH0hVlCn3rkn0jMkPtdqusAA8O3m5tArUGa1nq7wKQRUvOybHtBDU&#10;lBJ+lnhToSQssSfNbSCTdQLAJFkvCa5iXUbBry4ocFHmSd1QtTlRQwDqIHWBMkh1O0xDuhLi0BFe&#10;RC3B1CXNwYKSkqSrTco5PBUVeeyBcU87QTmynYFL+kAgukXvb6QxSpAdyXd+0AaJ1ILOp9DAL9b3&#10;KoppVbdWh7QahY2vd/WKQphU+4J7RQ5HJR+kVTRWQtyrYbCpP6wsqAXUyZf3ZqRzcxheHK4qE5lT&#10;K2Mo7BuRhSZwpKqklKC4RoziECeTkTUhdLqX3hYVKkFVTiYLE398n8oKFJSv90ZYpJAlV8VNtf8A&#10;iFBE7IV6036QfMsgglV1KU7bdINIKAm5nL1V2hQmElSVvLWLktrblCg6wfKQhFAW3VvWJiauOJqH&#10;mcVipuT6/K0YM4bDqWVtwqriW4/kRIRITL4yMPXQCxW7OE9olBEitNfHxCzk41NilY6c4xElMoon&#10;VcVa0IaTLpLN6XjhlJmkeaZw1KBdvKfdN9onyuDw0YQiqoOs7Mf51hYUgJloQFSEsUru13+cFZKh&#10;RqxpJcHRWm28Wc/SDUwbL5gr0jQ/KBYv5f2oCmIQ/k9d4SALH5iBr6wDqdDrDJTY760wkeloclj9&#10;I1/QQ6Tb6mDWVOdtB6RmBCT8i0Mna7PCVFDbhQ92AoVrOrA5U+kOsBz8QhBDsU/DSqJdThy3mcqE&#10;JoWp9GZgYBIYC7hy8CmpWa6dCIGnKn/eGII3TvFrtZ+UWSHFuY7wE1EVauWAgICwLctYqUqob1eU&#10;doeqkMTyEIweHV+0QbCApXmWM52HWAA5bfR4anr1hKSw6GEXe2tgA0BJkykUJaoJYn1ipQes2F2h&#10;Rp1v19YflY7iK1C+qlVPDpUpYr0FiOsNfmpNMB163/3gEVH1eHZjqYRYHaonWEJLgG+sA+Z1vUBz&#10;ila9Laaw6VJUn5KEAkh9B1MV1VbtTq8JWna6tomS5ZBnTMidS3aONMBWVF7l6YpuGsOsVJClb2Dt&#10;EiUy5VYympqm1iX96VrJa7l+8OS6322gcVLVfheDiEpt83hFJ+jfWLl/o/pDIvsVU3EJCi2vPY6w&#10;kKIz5iW83URc63G4gFQqPkOmWEtzZnalou6UpsEjSECsDK/JoMyXZSTSjNeJIExvj5+hgTpzqmLs&#10;Sq7wEzH8lrawjPc5B1a8cQA1BbX8vpCiJmY7PdMKBYqf3tRHGxgURMFSU3fnrFBkdDt6wmXLlJVt&#10;5LwqfI+6mpvl0MS0rd0mg0gqZukFaph85S6RbX+flCy9fLdX+qOjs2rwkDKPMpW14IAICLWYiEeZ&#10;O6aR+sFSyydRYXhYEx0HMN2hKU1E+VbDMqEFKbclhymKib3S4y03bSGW6qMr01Jg0jsNzDkMDa9n&#10;gEWV6qTFbBXv3S721jH+NYIYXG4ioowmBxREn7QeRUbD96PCvtyZMvFeJSTOmYbDqExOHILXV+og&#10;1Juq/bvErHYSarDeIYDEfasLiZWWZhli6aT/ADrH/wAv/wDU9P2DFYc8HDe0kuUoYPFo0HFTdl8y&#10;m0YfxXBK8J8XaV/2uPlCVi1y0K+FeoflHiXtZ/WPi3hRx6+MjBezk5XghkLdyozkqNTm+geJntf4&#10;3O8U8b8Rw5M3+uvbX2hVjBhu5yIYBxnfWPFPDP8ApH9n9p/HsJJEr7dh0H+pfCEEU8UH36NgnLbU&#10;wfGvE8ZO8T8b8WmHHeK+JYlfGnYqYb3XyBLADSEJDAaUgt84ZWtbhrvDpF1qfTSGtmuqsX+cOFAV&#10;m1rC2gMBOdI/8h8yTBIdW1afN849jpCkcROJ8cly8y6kh3NxpHs57T+zi8RgcLieJ4Z4zjMJKCgF&#10;hjI4pZhU6gCfhaJ2ExGHRjhh5efHypXDmp0binS5e9u0eK+1uM9nMSub4T4d9jleMWV4fhZky9Ll&#10;nmEXYXAIjx7Fy8DMwUuRifsbKTQZhkigrV1UzmEkLu+m3pDqipVxsNHh0q67bwXZRHIu/WKnNv5e&#10;NbbP70EseekYnCTwnjnC8TDBW7XJESpns6tOG9ovCp32iRLr4MrxJDEKlLV6uP5dCPH8fxPEJmYY&#10;YK4icK+3KJ0iWx4KuGuhT9YCuj06iN+dtIF77wTpZonKlSSTV5joecAzsScHihZ0qpOsf9pjRiJO&#10;ld1FXeE/bMVNorcJTlfvAUtIUef+8Gzp16iAoWpS193jcdWjFIWSUpST5eUWEY+chP8Agyir3rWJ&#10;eJ2FnlMtWFxBw8tFf+O2ivpp0MKBnpcXIelu0EKWyUpBTvNiYUEVLu4DEwivM2loewf4RHBZUwTC&#10;3No4wl5dDbTeLFlC3eCQxPyAh4cH0b848rE9bGEgl/0a0BtrR5Tc+Yu8BLggG1g/WBfyXbYw5+Ww&#10;j3rfWLC56C36xpvruYFuh5wcwUH9YSQ5He/rDABX/wBDDoStqWASxBhU7gzAEfeKYt84GnPK5PYm&#10;FVAlrDW3KGPftCHKaXf/AJhxbd4Bv+LYdIsCdtbRUQA9rKcwx157xRdfTbvFLg7NAqT+Jg4aAWsD&#10;pzi9TV35QDuLWu3rBV8zygWe94uM276F4JUnU73CYdDk9m+UDiaeWrRau8ApCget0CB5lLdlnQwx&#10;XbTXSE5WDsNn9YZSSaT2CurwDrfy+Z4Cn3f66wDqgdLw70tlFsxfnCg4qFxzO0JSTSrY6AsA7wo3&#10;Ua6s5teEMCCfNy+caq57kCHG69vzhPmMafxjlz5wzv8ApDqsOdyD6QwUPhD6wym7wq4F2h9b+kAr&#10;S7FhTppFZQS9h7zPBTMBIF+WvT9IrUVAKLDT84mguXLsV2Vs8ICSAAqkqtbfWJiKd3DXrvDKF+zk&#10;Qlzb4qb6/OAzoqNNTWPeKSLy1NyK4TRVmO+ukBwkj38rNyjU8i8aklRdufaE1C71a3FvlDpapPvc&#10;4CyCNlFOpghIAQFVXF/WAsIHJ/yhLq3dQ/WCLP5tLqgOLf8Aw+kHp7+jwbOHfQtCrKCvc3blaAoK&#10;UCLrfdraxlLWZzero8Ua/Gdx1Bi+dVfv3Nt4SpwLtkzDs0XuNOTXhRkpCio6G4PWCVBdZPl8wEJS&#10;ZmXzdnvCVFbJNtHbkIyqPKob94rLBZN+UyCmYGzZ+aoaWSA7Ms/lAZzmYvcqhF6W3O/KACHV8/WP&#10;MeH1dtflBoIWPKDsl4CdAoUEpfNd9IAl8qZvvEQoSSuupS6lXVNfp+m0CZNKKlFmAJKr6xJIS2+e&#10;xLcoBCCB5V+sWCVKRvVmBMCopAQr3bfMQEISUkFlK1B9IBUjMLFTsLXhEuYi6L5bgxNUyW3EzQPs&#10;IZRCMOhFLk5y9/0hE2VdSNKxUmEqxH+EUvKOHd+xEDFhJEycnhuyQpH7X6xK4fmVNqVxZSpqQH90&#10;i0HhTpi3WULStBTKTe4B5wAmUtZmLHDNTLmckv8AhtH2ifKomzpRlTErzLn9X6WeJKDLQrDplUrm&#10;BGYJtS46c4nyRNWZL1BSdVkaW9T/AEFEyYsUCqSkJrSSdfmwjb5wgMoH3ilxDU6/FAvtZtoBan8j&#10;BzfP3ockAfOKguk/N4SRujO/5tCEkvXyuezwHJvtctHPYOHgBXm+ggWZ4ZXm/naEBNraiCLk+fr1&#10;hJY1aUqT84C2IO1VgYsA3Lke7xkQH99W0MZqe7lkwkFQL27wVBRINvxQeQ9CeoEJDl9fNeKa2qta&#10;5DQACpR57+og1qFk10mJSMKaQsfe3YjtHELO9TEuY4XvHXpGrBtPeEPu9z7xguD62aLKsLPeEpKm&#10;Y6alUIe29XOBSArY8zeEhKSBvuO8LdYK1WADfWBNUCFa1pDJMC4F72qP8IJQl1a9ni4pKTcavFVw&#10;l7ncesC1Qq96E1G772hRQzi0S1y0HNy0gBacwyFTUn5RSryjN3flBKUlR0F7Jgy1VIHk+W8CoEpf&#10;MveES0pcH1p9YelVWtZVYW5Qy0pY7wiZhaBipSawJSAZqqdjFOKwEyQpC6eKQ1THlASq6Allb35w&#10;kJFkWqWKRE8qBbypva+sDIKfmD2h/wBNIOn6mKxSmnLezwmoACnm6hFIzqH7oHO0OylKejontDmk&#10;P+NyIcMsJtS9oDkElTKTon5xlSQmruRCS9yKr3aHCQhw2nlPQxWK/hPpBSEmqqxuPrH3goli1RO8&#10;JSU9OahBOI/wwr0PeAsJQJcrreDwn5MiwMVFCR72pcdIoUUXup9BAxuGSOGrMVO4Q/SHsoNmuyRF&#10;XpRW7dopSkVE3RyiuulaM1BS3pDU5V+gF7tCUhNZqZRobtCnWyfxGx7fWBSCoqFvwwksRdzfztCV&#10;hYYVF7EaHzQ5FS/LWzAxUyQlZoW5pfWJbZgoOMxywkTE5VHJ0PeKqlMVPRq36xSZgQymNne20TZX&#10;hs5pQypT5CORIg+J+M46ZPxC7J4pehPJMUpFvKzVVdXjRrN36wEqlhe+lRteOL4T4n4n4ctCqkHA&#10;4+bJbpSFAQjD4X/qP7RYaVLVYCalUwJ5XBj+rsV4r7Ve3PiWKNX9VcWZ4gqbu6kJyga3WIxE3F+H&#10;eDeyXgGPwa8LPkTZqcZ4pMTMBciTLZKeyiIlSsHh0e1nhRWtaMZ4YOFi8Kl3CZmHN/8AQ4hWDx2H&#10;nYLFJVwVyMVJMiem93Sq/rFlMNilVjAYkU3q1qgO7ku/m2hOpPlzbxlq8zHZopQ1RPvX+cSPGfC1&#10;UeLeFYlGPwmoZaDUHPzB6GP6s8SGBR4riMOcH437MY5QUpR8syhKvOg7FOn1j2s8BweHRivDfajG&#10;LxJTi5ImzsEhSaUyUq+GX7v1jD+yHs0jDzvFZMtSMB4Lgygz+NMJJn4sjy3Lmq5ZusfaMcqvFYuY&#10;vEYhelalGsj6wn3drfxikk8uZPrB1G2nmtpDksNKtY1Rz6w3O3QeusJDmxfmYuot5TqFRI8S8Nmm&#10;RjMGeJLWMwVzq76QJWO8NpxKMs1UokocawqX4XhnnTMvGWkpSgQrEz1fe4k1LJUSpW8b/vaw+2ul&#10;43LnbX0hRzFT7G0YOdw0LGIkVUlLjv8AnGB9ovZGZOSvCzOFj8FKWpCiFWCgU3Yev5Rh5vjhnqmm&#10;wSt6h3/m8IAIqWu9SmmJ6RfWLgubwSKrFucKA0SPW8YtBZ5ySNXULOH/AKMZ4Zig8jGSFSF2umoW&#10;I7RNw+DlT52B8QnqVhMXKyyxWd1dX+kYdXj+IMqeQzKJJXdx8tH3hM/w6eZ0qV5qSSfWAQk1I2A5&#10;c4CZ7VJDM7CKXQjiLoTmtflEnHzRaeniJPMGESAhDqyq/wB44HBVwV/eIWzM/SGegpN9nixhni/8&#10;RA/g2ohN2gPf6GOTXe94BF9ukaCO/wAo+kDnAO/m7coLM5vCyEVK53cQozElnY9eUBYAba0YiSJa&#10;Ez5ko0LAapxoYnjGnyLeUPjHeDRko5Zu0Lcj5a3hIcjaElnu3SNBl93b5w4TV72lhDguTt7o6Qlx&#10;95yZwGhKhc6Md35QFMf1gqVUzuOsVkHzNZyIpTYdUsFQ/wCWsabtFlFjqHhL2pPVjAuljflFh8je&#10;KrD0vbnBSM27aRLDeb6NApDZ3PIwlNrfiuqFh1pJv5X7Q6gCKmT+sUq05vFI0dn5Qk6mpuZhBUlQ&#10;ToTrVBYg35frCVKax8vm+sME/PeAaWfbUi/OLl356QUnytuM3pAdF2bvAGkOG/Uwh7jS/WE8PL/8&#10;MZjU/WC1oBG3zHWMyjMa9texiUGZ8hQmz9YN1glebU6bwASSy33vDMW+sMlyTzukesBwKj+J/rDq&#10;QxrBrdx2HeArMEE5kEuOl4ZKhq5IH6xmBvu31gkpca9Ycp6QSHSkal7HpCHYK3c84csrZ3t2gs5G&#10;/wDCAwBs7a0v1hWXf9pu8LTMloToqyGpto8J4bgaU7Fy1/lFqlGqp9ITa9V94RUHa3lAKeUICKqU&#10;nYs/fb5wwJeqrV+kcMJbf9puZgkrOrMnMPnDlClJerVumsOHpUXzXaFMpPDPkbWAMwbnd4LvWnWz&#10;doQtw/lSE+Y84Cl3L6NYX+USkumt6y3utb6ws0vQebG8JQxpAqoe4hdCsz5qvd6R96opOpILBXKA&#10;gpdr9BCnNLXuLekEFahTfKGeEoUoipVjqD3g/eJQl3TuLaGCSpB4dt3V1AipIV5mURY+sBRUmYU+&#10;6oAKT0ECpBbdRSxvoISAfN5Qbs9oAUKiC9wGHrHFUPNbIi0FQPEUn3DaqFKWqj/6lqVesZZq1drv&#10;3MITw6lKsVB3H884KpiVBT1TFrQCksWvGUoCCaagzeu/yiYqQArO1yai3wPEoTFKQp3BC2J6Uw6s&#10;RMXNRbgnJ6xwuIqVmqztO9HhQUu4NVVqecHEvMmrWOOmxVJDWBbtf8oE3EzpgR/4Z0yUPsynuaRr&#10;dt4kolGaZUxJl2+6TLbl9YCFJQqahVS1VlYmve/6xxsPZX/kwwRSEdQev6wrjSkKmL8spaKksczi&#10;BVgklW9OGyw+oHzgFNrMYTfZtmgDV9ANoFj62aAbU8jcwbK8nN2haZi7Bbfswl/c8qm0hPnf6GHL&#10;8+kZhfQHUQkJD/8AxHtALGLD0/jDkOAGLRQLI0FSSV33eDLUHTVXUbv0hKhUFp5sxioICVLy/t9Y&#10;KQaa/rDKUVrQamdhCRUyugOWM5BYU8gYDLNO9i6O14COGu1lL1CoAwqSC+92iqYpZWsPc2VGYMrQ&#10;qd64ytY3/F3iWEZb8r/nFb30JJeElsyrmo2HWEkMQ9t4YPzPwxmAYfKGQWCRVrG7u3/EcSYscwSq&#10;lm5iHcyxenVYX/N4+NrtoS8XDITru8J4cxnOaoNADg3ve5ikEZkuzaftQlz1/wCI+JKUtpDAfvaP&#10;CPtCbfNolzsIa0zLqB2hgLb8h6w6cuW+3yg8Ps22sBVJSpJvs/aKKlJCv/dCNCD9I8kErCudhrFV&#10;HvFUOHCtg7QeImiWedyeUIkJMxTmlQsAmAlmSfnATek5aoSMwaz1awCaiX7t3hVnCr1JH0hlI0s+&#10;lMJdLJ+I7wq9QJfNrFQs9stngLepOratCSHYhlHc+kECobVc4pACf3b+kIa7n3oKlebR0gOISkK8&#10;2fdQTaFAOXPveZUcacPu3qQBcRP8Tw//AGsrAoMyctSXBs94lyuPLnTUKZS3pf0gIkTaOKWCk5n5&#10;widPnTZ6p2YIbKHvc/pBVSuWldxzDlmgKWqn8j6bxyCk5KQz9IQeSNnc9TD8NZfL26xRw2+ZbrHF&#10;SogtocoAJ2EKWpSadGLxL9wJ56reKMgl/Nao4dklWhIzEwgUCupm8tHWCFBtm8pV2EPSR+1ATxQo&#10;1sgc4YlyC7wtNSUpAYbc94WZmJlhjSgFWlRbWFtPQeHYNd4Q0wVK5Kd40V1qGUwk7TMqC1oqXMvq&#10;2ghXgeAnfY/C8J97434rTbCSgQSlB+NW1VhrE3CeAeGyMLQl5kwZ8ZjzZ1zZ3mW7PCMNh1TsHLmm&#10;hUyRO4QQ31id4hMn4jxXDKXViU4mYZigCdX6QhWKwqJHiE+Q8jEUhGPk8ihe7cjE72f8UJn4dBrw&#10;GPppRikr8rH4tHEIKVPZstg7Xpin/wBM6uxvGUgFObVx1hOHly5ipq/ImUiqt92hK8ZhlyXUzLSU&#10;VcrRVMKilUJmyqpU5F0z5Kiiahy/m1gpl+1Hj8vDryzJKfFJwTNG73hc5X386YXnYhZK58y9q1m/&#10;zgJSlSABTy16QNW7XPUxTT67mC5NWn+8DVRe8Zh06xnF3p5HpF3q08ziKUprXoKLi/OKpwSkrNkN&#10;5YJCmWpVa29628BUpPFl/C2scOZLAULsdoHWEKcltuX9CwHCgLHR4V4F4tNEiZhltg504gJmg7PB&#10;SpaFVjKHqSuF8Vf7DslKIRKkmpEpVy7JUecNv83hJJKgesPcDTnDD5teJHiFREtE0InbAud4lYvD&#10;rTMkzkVJUkuP6Ps2PkpMyUa8NPbPJVHBlhH2dP8AhYiWzfNoSqdiiZxTStHmRBXhvvLvlDKL9Ik4&#10;jE1p4hopQlhmYPGAw/hwmYnDrxCTOXwyoSWILBXWMPhgA0mSmW21oBpDxhEzU51J9Va6xIxWGWOE&#10;tVwziAcuufZodOu/X+XgVFLu8H59I3Lct+sDVthtDKZ/UQLKbTK0VBLe6z84G/6R2/nvBNJPKPeB&#10;1vvziqkfkRHBS1K1Op7D1gKATm1a0UiHl9yNfWElYWbt1PeCZj06WsVekFbe/vcxS5S3yMEJAP66&#10;QdHZ+sCWStya07iGLmE0uN6e5hbJe73dhGqikfMd4ZRKg9twmCvRtL25QHCebWvFkttme3aE2NXT&#10;84pUl2vffqIsojd9fSB5nf0jmT7u56w5djfvAISQ/O1UDJTTZN315QE2BHmPumCoDy3gLuL3GxeE&#10;hrk/PkYKiVL7bQFC13WnnBAVRmeiCFZhsatIKFZUvrTYvbWHSoFUZQ/ygA22g6k7chCBMWRVazsN&#10;4C0akaOATyhrvrvHe0ACwN9XBhJBUfxfDFiXFuhglzBtbS+vpFN+rW+cCcbqDtoCIUVGq5AGpv1g&#10;FqdnA/WHWCSosmkuR3gXVUk2I0EC9V+T+sMVrUCt3It2ikIPXX6wLEDdSvKrtFZSPM17mAUikEur&#10;kqFODc7RoX812a3SD5iqq2yR6Q6nPbQxqQCcwPu9+8C99+fSPiKlVdoppNv3SrbWBMKi6OrkPFYJ&#10;qTeg99Y4hU1/LptBWU6qy3fsYC3KaVu2tUKWhLHqlvlAJubvyjImYUs42p7wSFVMW1yxLloKnfNY&#10;Cj1i67DyJTqO8JZRZBfVjrGq6qnVsC8IKSoF9dXg0lan6HK0BQWsU2VtsI4a2T8RJuYTMSAtOlnf&#10;TnC0qltd4AJdKToLkPzhSQqYgpU78ukJNRG17gwQsop7XhwFKHPcxkAUAc6ynOrsfzgSlFBR/iSy&#10;LgNZlKgoaayF6jQvpDOORJTcwCpSVfg5dY8gqTdBOnpAXMSxSacwv3gpQWf3/NV6frBKU1OGPPvC&#10;Vsxqeo/rAVQrnxEMdYcls9V3KlveChpikVPzMKKU/c6sWJ+UFVKrCooXY9LxJnrTOVMQWQ2ZKeTf&#10;rCZisT5vNJlISlBtYkxnUozwv3LJhPDMmTLWp5XEH3uJY3A+cDFBc2UVZBKpyBjqRCK8TLSMP94s&#10;qcjI1wn5m8JnKVKWFMTRTUGNNTQpZm0YenLPBCZYV+HvqIkqlLqUlfErVVOklB0BOkKM2SKZl9VE&#10;FtIyFKU7ClmiwPO1jAGtubwhQsNWAMKLdOog1j3Xi7XOmpPaCgVVLGtOkGY2VVib84lqqpCmCXsT&#10;CVcN0ixPKEik9QbAwUBBp5nn3hKVID+Zw5aLb7f7wTsfVoKvU1e7BURbtcx0PlycobcfhgEurZRb&#10;XnANL/EWv8orGwYkun6w0pAIP3ZmK1L8jCVVJIVk+8BFPaCcy06CqyVd4WlRUhZuKLiEpcVhOa3n&#10;MA0gFI10rhJ975wkkVevl7whdRdvd92EymIz84zk1aM7PCaQXpdiqwioF9m1VA1D7M0JK1M9rmwb&#10;WDwptUzXnFM0tKSWAUq6GgGqafRlm8CZYrJ83lHoOcKFZBXy0Lc4CXygMcl4A5+W8VKSQFCgN7zQ&#10;ksW/Zh8zEdvpALK7wwLn9q/zii7M8AUkHrB3y33+ULXpu4BMGlwoZa9PkIBTUdr3p6wkLUFKFubQ&#10;qo/rCKCAGpO8Uu/4jDoRU9zexjKQvEqTSEM9EGfNVeYt9CQeohJKyQQ5tr6xYPeOveLLq1KlKvAK&#10;HPMwdUAHM+sFIdW6qrE9ovmUouN6IenZv+Iyh7VAbCAdG8rBz3jh0lSmpVzHWAVOLNYRqwfc0q1g&#10;oSViZqkO1XPpCV6ytzf5NEyXZL5lqocj1jE4ZC+ItCUqclw3/JjxXwDGWw/imCXhFqGqKwRUO0TP&#10;CyoS/D3K5HjspZTLVKexbV+mlo8FRhsajxXDYnFplTp+Y4hD2sBvpGDGMSqbjpkviTDMOaW9xHhk&#10;orQPtU5qffLcolKUhkNUQvOelodEwUk3B93s8CjNkzlZZ4QEqfO46d4asFeqizE/y8Ba3YCpVYJT&#10;eEUzEa5xyilKroVVFC1uVHe0K4awr4G3h5nvFgjl6wVBKgtBcVJKvrCaQwX/AIoXoOsBStE2CQny&#10;9Yl4TCSl4nG4hdMmTK97uNIRjfaXxGZgJKl1fZsGWKt2J9YIxnhmDx01LBH2pBxM+3O/1MTcLL8K&#10;k4P7WmhSEJ+zzB1SY/rP2SxU3HYbCyys4PEqCpyB+E/rH2TEyjhsRLTw5kuamkpLXvASTs9g7QQk&#10;Vrdk7E8j9Y8NwniuJwsnxL2mmfaqJ0wJm4mYrSrew0eMZhcQkowaEPXJQXv5WhXiCMUpGDkLWSmb&#10;92qZ6RwMLgwrDFdBnJ+9TOGinjwnwH+qU4bA4OS6vEpM+hcopuQodIl43wSfhcZjMIE+J4TFk1GY&#10;mU5moChuW+kSlSyahbRqmLKP5xWmoq1W40vtEyayhffRVol/9R8T4X9rm47GjDyVSUCbOwaZijLl&#10;llWuUmPaaT/Vq5uI8AwH9ZHxCZhhhzIUqpQlleilZFaPpEhS052zAWp6wFOSjWm+aEimga1Ro2ap&#10;9QuApQCb9yfSAyj5npDmnvDn4mbQ6coZDEG/zvAWlRfflCRTpZ3+sUkdjqVesFN1nZT6QJ2IShUy&#10;YWGxHV4y5lJ727QDLDgGwWKoEjFNxXrSdQp9oOLwyRSTn5PCdD22aLn9IIu+m/5xqW5GK0AoUFPU&#10;LFLFxCUy8dOURpUp/rCftOImKCRpWQn5QAe/Qw28J8wb6RcAsfUw4y3fU2hR1e5bU9YHhfiH3nhq&#10;lsmY95DwnEYScifKXouWpx/RftDjQ+n9CZaJUo+JYRVcniC04DZ4VOxsmWnxOanhmkWlAcv6US0S&#10;3+y/d18y7/xiWJllLmWs7QEgEE3JGnqYJDkattEusAEBqty8aWjrr0EVEm121gXP8YUFIIAvUdes&#10;WuDfkDDk35CPMQ5qPWMoU73s0DWommGWSBXrp6GEzUJOQv5rKaKSpEqelPkNlDmx1jml4ra+ixyh&#10;rA/i1hVZcVPRzhYelnbRw5i+jvfe8JKSQrQDY84uLjN8y0N7w8vL0gk68j73UwVaq0bR4cpI2Vd3&#10;feA5AHbXvCnSTdkjc9YZTq3NW0VM4+b+sJKUOXb9mPI4HS5gKoNTbWhyBQbtygKfQVN8V7dIs7C1&#10;9R2hPIh1ExUXKgdGy+kBgUEm7bwUFzztrygVEpvFNOXrqqNidIpctrpp0i6TpWG7tFRSXRbNYCEl&#10;Njrl2ioLIPldSWfeKncnXl0gEpc77+kVMQSXB5Qqn1p1MKmXCHa73gSJyjRLXQFfF/xDia5bmNoq&#10;qtr0MNqnTf6QWIHe8MkAnRWwMWV7zM4LRSkudeX1hRJAOvPtCc7lWVSEGkK01EXCiSuo+96PBCks&#10;nYvpFISkpVlvF0BzpzgUvUlWYrsNIG6CKiAHC4cDoqAVZSrzONY1Z7tzhkpD6QMo/E4ihAP5CFVJ&#10;IZUJDMqCQwCLuzv3jQsry2v6xVTll251QAzKvS9mfeKFUvdJu1V4cnM/eqCqWCZiLlxUCNSYdVkh&#10;TbuYL/4fmlFrHvGVSUcgA1UXsQb/AIrRkJOZ35d4ZgytveimyTrHEQp2Wx6QafOk1HbbeKt13V74&#10;DaQk8VRceRAbTUQ4ChtlUzd4lkPpRXRmEOJhlhHTMv8AX5QJK3UlO5DNAKFCp/dP0MFZLqX/AMQD&#10;lq8vVTfwhId7v5mqfnCk1o/+ppbXnFLpCq6cqdG2MFJBklsyjuN2hIR946rvqmNEypYDhYcqV3gK&#10;UyU9nK4BCGAto8AkJbVViKuTxmGePI40jl0gpIT0teKFDU32aAQ7aikP6QSpBDKs4aAcyV73F20v&#10;+kXExSj9HgkJUqWlVNJFVLx95JpTNTwgQAQXu5MT5yFZ1KCGrdKm5D1hItLnDOpx/hdBB4Kh8U5C&#10;0meVcyOUTQmXNRQQkWoTM1f8t+cK4UsCQUUhBQk0cv53hGGXiJU/PSmVMupL8hEkSUrXxFcUYekl&#10;Mxg1gbWfQQmqWmUsTDSgkHU06emkKopKf/vfTvAba/wwFHT6esVF6tGhg4f6RmWb25wFC9OXkRCU&#10;6J0Lax/29L66XgcRKqZZs96e0IM1YG3N+8BUqyTo141bfR3glw/5wH33ZgYSElyzn/eCtrnLlu8E&#10;nm/IqgMlrNs8OpCdGFrxSoa3HKHBvpuGjcFm5/SErW5a1WlMJSSyVF2Nye0U50mnK6Wq7mECum79&#10;4rNT1UqawgSxoS5UnO0FrCwc7QhS8qSGXSXJh0BartACSX1/4VCJylKbykXLdY8y6TarRo87lSX8&#10;ziKE1jaP8db+6xKRfpGdVSxfcD1jhoSo87AGCyCmnKTW7RyI+sDLSkpYK2J6QkJKn0XVrCSQyk78&#10;orWxs3SElLWvux7QkkBtC5gUy6j9ITMSlIOhzFhBJP8AvDpTfZW431j7PJdj57u/aEOo9PnFJSCn&#10;tcesEocEGApL1ajVjFAUoZaVFMBT9NXJ7xrVm21PeOHhky0WZ2IJ6vFU2uYncqNx6xUBYXvYekA+&#10;jalMBgptYSoulRyAjeGCX/Ux5QL+iusIKfKbnn8o0Lqt5Ho6xQADsFkOTCQXyrbe3KAFGgv59AHi&#10;VLTOQtJFinO+8PN99TBR1PUmAVTUmYm9Oyoam2rjMR67QVLCm92zv6wlMtA4VH3nSOHIDLqJq1Ku&#10;8UT1UJUaJyFn/ERzgT8JPRNQQ9lZk9xCsNjpEjFSzaiaHI7f7QJeA8OwiKMwVwq1J61G8TcV4li5&#10;WHlyUVkFYrLchEvGI+68LwZMvCynfiJB1ESwhZdnIfMm+5hJZRcs23pCkDXyuNDCFEiX7rIPeEuV&#10;rADVFyEwgnJS4KbZ4DAgP5knyQGWqlW/mAgMniI+Ml29IUWbPbanSFFRKla6tCNQD5y2vSCRc8j3&#10;1/nlBrqKpyuFLCL1klktErxvxhBn+IY/74mcKU4VGrA9YTK8PxKJcmUeGZeEzLPUgbRLP2qZi5s2&#10;XnStZZF9olYiXPOHxDVooVxar2DdY8NV4pheLhcZLrVXlxEoc6NfnGD9s/BcOJX2dDeJcFASmaCb&#10;On84Eyo0kOVG1MeCYFdRGJ8TQlaxdRSGUQ/Vowv/AFa8dxC/EPZjwvASZKPA5Ugg+CGXdE5RqYpF&#10;ybagdI8LVJ8bwuFx/i4QmRKxAfivlJUdr6E7xisbisBV7LzJUycjES3pWkOAfXaPDfDMD4HipuEl&#10;Y+bhhi5iR9lQzk1GJftQPGPtH2ynE4vDYdVOHwvEYUH1jG4fA+BScd/04X49Nw39b/aRh5+ERmqT&#10;h5Xmme5UdBVq8eJSJVPCk+IzkS0CxQAs6xTJTUojNYlRhasQLrFMuSrMpB6xO9g/+ovg6/EvClcS&#10;VJmfYU4/AYjDqVWETpeopNwenrGO9mf+k/s5IwS/GsuOxOEwH2LCIC00KWScy10uA9hziUlSFCzM&#10;bk9YsQC7UlzVzeKxuWAS94ZdSX56RqnWkH9XiYFEW82yoTMKlaf6ukBh7+u57wd8z209IdmfUcoS&#10;Cwu8JlH31ZR8Uf1lhpaylMriJlXqUGewhWHxTy8ShZROlrOZLHX6QShctR+ZhMyU8xdbCUh37wnG&#10;TJUwJXstOawe8LQbVO0FzVFgST6t6wwT1784FMsGqxfQwBTT20N4H+r5wA2u3vCAQb/Uf0duUJ+R&#10;3jkkqPaFDluA0FeAxU7hC65L5S+/rCZePwfDUn35am6uRCqyUn1VT3MI8LPElTjdC5nlVFWo1hx/&#10;SVTpiRMUMiHvBxUxTlaidr+sBCZNMpGjiqqAukJGp2HpDL8qg0GYhN/n2gpIFQLKB1gNzc5aj6mC&#10;oO7ag2gb3e9z0vF021UxvGX6uWjTvTA95y3Knm8BagWN+ajCVB1DlpraF8NBKXuwvH2R1CYVlFJ6&#10;co42HXMRMF9bxLRjglVNq71q5PAWVlA1pe5hxMa7k7mGQST1iuY5JvrpF7H5tHX5wNb25v6wCNst&#10;jcQ2g/ONf9ovUpJtc+XeA2XNAWkudSIS7B9HsIEykFaUu509IAKc3NVhFS77Ut+RgqlJctVzHZoz&#10;JWhNXmGkVEghYZLi5aEilntyeA38T6wQSUl9tDDKu5tvVGfQXq0KvWNMmz3KfWHOrv8ApCT+ehgv&#10;b9m4ubXgXOUvzgJzPqOUJUefYnuYSkpHNqX+sJoAD87H+eUPTcFtfzgW7v8Axik8tr+piksoa6a8&#10;oqSrd2S7og0qKUo2CyahzMCVPmUqWLVF6W16wVpmJUjQMq8VKmEDa/mgZ97h3UIUpUwOLM94CkqK&#10;gRZjHvpz1Jb9YSSniF2yO8Lupwu6U3BYw6H/AGXYJtAQASQp+b9ou9Qs24bnAAV5br2qiWWIAs3S&#10;FBWVi/fpCafTlG1+rvGVn3MMGZ30vGcJBbzHW8NLAIC/M2sUp2V/xAUpiv3qd4Dh2PqPWJoStZvU&#10;xsB0jQFr9IYgJY7P6RSCykqdTa+sENnqeyqAYz6H1eFpSkghhbX0gotUi/M/OAFXPe8JULAWF3Ko&#10;mFihargk5jFa0/htrCygD0LfSACuke9bXpBS9uZuYTo6LVaKMOSrm1Tj5QkUkhCmcWBiqorv77k3&#10;/hCuGoLa67+a9x/zDSyE1Gqy/oYUpK1FT0Zb66uYAADs+S5HPrCeGviWqzOWeOLOSfM33e3Jw8Km&#10;zVUhaspqqI3cjppCjOZP/jS+qmtr1gqoNOzkOrtASHZWtW/eAAlQCN31irJe3aBosO/Ju0EqIV9Q&#10;O8HMp97NAzVfn6xrc37RUD105xQsOCfk8ZQKRddrxSkpYKZNNk/vQZY253aLnKpTCl794Fnly7qq&#10;uC+nyiZMMxUxal2SlLLPfs/0gFWIXNNda6BcNYQZmeWnRxdTfiELUlaJnFU9clJa+VlfJokrImGY&#10;nOFpGRDWb1gzfs/3kouFOAnSOOszVuumhZbhtyMTFAgIfRWZUvpAUlS1JOhuHj09TAclzfpCWCVV&#10;c9YZmO/IwQw5iG12ceZMO7jTlDIUrXQb+saJO3WBWC3KEggpYtSfN3gv36wFEkbm8DMVB25iCoJo&#10;S3pDCqlmo1AgEDzpdtCfSPJ1vFLBhq0MnUWd4ZSs2lrE9IJIVWi7No3WBKAJGu7G/OEulQ3SvnDX&#10;VLf1iuWkJSksTd4KisrJul70wVMQnoq8NVSVHyO1UEJSQwdybx5c29LqgFVw9+Q6w3ple8PKDje1&#10;z1ildiLPz6QlRCDZuTRckctwY4qQFLQdV7Rw6VrK7KU7ITyvBpKn7ujrAmMsTV25PCCCwHuXUoQH&#10;1d9Iuoj8XwxSJrn84ceXUqO/aEKfW7f7wxPy/jAuArno0MpSglnVygJl1BBLDkYMxTgBXNzrBmBB&#10;cCNFK2ZPuQFU1lveAtHCLJv6mFKIK9hb6xMkCbQZS6OzwlU4EnS3l7wEoRbV9fpCKwS/TywjKAk5&#10;Ds7wUpdyH5k9YQVOktdhc9oYej6whDCoaa25wEBKWf3ve7Q34r8h6wVLJBOgEGYjVHz+UVzCnVwP&#10;WARZIHaM6y4GVXKKRMcos0OT7rlYOscRICVBfoe4jMqsvyunpHClkFkM2hj70GpVzVeKpJUmai+T&#10;KQ3WJMk/aMuRTLZuvKGmLmBHvg2fq8GVgZc9cxei5aNOQKtIC/EJ0yRhJxq4Pm0+KAgJZPfNAzK5&#10;N5ngoPu5RZiH5QllZZlrF1QCouCaTRqloLHK25pB9IcPUD894DzBub+bo0SkKF2u5CabwWBbTmVd&#10;IzKVrnpe+8cND1hTuLphgCmiykvmv1hKpZ5pXUq3P+e0YRM6Tx5GCmfa58taXSgJzFROm0eK+yXs&#10;pgcSPDPDFKwq/EGpwi+E4ZKtdQe7WtGIWuVJnTsYomcZxJmyg9yBE1eD8MxWL8Z4NOIxKDUmQ5s5&#10;1jAzF4zCYqfjWx0mQqdVKloFyKja0eIv45iF43wIjCz8GnEk4SctItLHbpGOwc/CS5M+Q+ExeFEw&#10;TWJslb+t3jxjwLFJmNhMWpMhsqVIN0ECPBPEUcOqT4zIEqsslRWsSwH/AHrCPbTAeHYb7T4lifZp&#10;Y+zvSVsEqm09QlKyBzAj2KHgXh/9XYrwn2Wk+EeOI4dInYiTYzAp81V1X+Lm8KwXhXj2OV4TNQJM&#10;7wnETzOwhRylgvRYe7a+hj2O8NweOxuA8N8RwafFfGUTVUUpWpPFUBrZJNhufl4R7MeM+xcid7Je&#10;O+JSPC8F7QIx3BxE+QopllRlNtUbnYWePH/ZH2d8MXgPBP8Ap4hMoz0z/tcvGcSUrFKUF+8rWp3u&#10;Yx3jsoolSvE/FMRPRKmNXLBmqCWT1Z7x7SeKeyGI8NHtfKxv2Tw2T4r/APSclIpLzGDivMQfwx4L&#10;4fOGGPicvwaWvxs4IkSDOLOUjW+t9o4nCSVs1y562jLLH8OkICcoTYk3MKfQXAO0JSnQcy0B/i2z&#10;PFjSk87tFTu3PeFHRMJGrKc7gQCGCVbbweGoiqw3B5wHBTz6x4VJpCpeJxaJfmYpzB3hMsABKU0B&#10;OzaNHtJ4dLXMwuEROGI8OSpDJnypyAoThvqVJ5ZYEnF18RqTOSkqlc7/AA6HX5xh/D8OiZiMXNnJ&#10;lIlSkKU+7qt1jBrxsofaJ+EC50lQuhx/CMdJl2lSsQUJ2phLB2Fy/m5Qlgq5uNd4TK/8qrvyghCa&#10;wNgHZ4SunNq3KBsdYSC79bmDvfu8Elhu2pi9vTWFFQ6VN8oSG322hg7O3WPeJru0OUa26mBa2tg4&#10;PrCcRh1KlTZaqkrDvrCvD/GkTVoRkl4jV9gXipGJStL/ABMqHrlkA8wHhUrAfez6WUtNwiE4jEzJ&#10;jzVOAVOlHaAVLy9/zgJOymd/NDcT/eEs3O51ghargXb3olz0C3vU694YK9XcesFnP0SIdy+lrvBu&#10;T+vWClrc3g3JEBf+7xJVLU1KWJEUZfWxMcHEJQpE/LmAFzCfGZBZLkplXyk6/nBA1TZt4CVJJvUN&#10;qY992aEDTc7xW5Y/X1hLXKvWCPL9DAOp/NoJa2veKtl/OHVdg3LWBTp1VcCBcmgtCScx0MVMxdoJ&#10;C33A2Tziq1TXDuB0jTW5i539ITuFWtoOZhSpyZaZjVVHyr7wjDSQwCrU2EJCtv3iYBsOT69YBo6v&#10;rreBcC/K4ilRCfdfWtusFJf0Bs0AFJLZqvpHD5adYOqVaDcHvAPlZTK5GAoqzgPVsekAtXd+0ORm&#10;7QFMP4QgJBfd/KIvtbmXgqFxX3PqIYnqbW6QpLpqNtHItBup/d5esJUAUqRZKuUAJnrp63A7CBXM&#10;Ww959eTwkrmqc35NaAZqlFCveOaM1SkLNP7O8eYpp0yeT9IlnzKZis/V9oZFr3NiTGis2vWFKpSB&#10;zilDKdWyQfrABSoK/ZIEJBTVakX814rpbtdusOL6j9qKqbfxgctTBV70XtVYkwbg7MLwDSQKtRaC&#10;BUEv2gklttf1hg9/Lld/WKi6lJX2AioH8Je1+YH0hJWn9Kv+IUoot62e0Jyvtz9YKvvAavhcD1gV&#10;K/a694WyXRWWKvL6RnG+rOod4VXcadFQlKfLW5uYI1QkX5jk0IVv61DvGhNnNGo5QgzSt0aD4+8M&#10;PjyWeHD11UsLVQElxSX51HcRMmcNlk002zvu0LVlTzOrfpDeZ9xp3g1DIrkQ6mhIA4b5md1+sA01&#10;9rVQFoNIR53s8TZibBylSjenoO8cMACv172hCRoFNdyB1jzKz5S/kO+sUkAyzfWo9ICm3bTWDSWU&#10;q/8AtBOn0qgMk9T8MMp1Eq97QRc5nvyEBtt3tBUSk3ZXM8oUpKGbQNcxmNxysYdHnSp73+sN6Ky2&#10;MTp89CkSpZ4aqc5TsSQIlqliWsNUmcgBpj6fyIlYcHMVuVhFSDbRzp2gyxJPCqJE0Nwr9P4QnEJY&#10;TCtqGznrDzK0oZ1hqq22MHhIpSbr/wDEEvYBtflFzvQsBLyzbeLcNtrKhJNwnpYwhQ53GgEOqr0t&#10;ADlxfTzf0bc4vp/OkO1/kRFSBZoLpd7qtBQ1/mYqYfoY1a+1mgguf/cINJF9LQlZJKtFctecI1SE&#10;6tuecEed7G2kFFw99IyW58j2h0rUNuah6xMWtyjh08zCHK+wDJHrBBqLG/Ixom+uxEKoag/hdI6w&#10;AfJw/wBpop97b4TrDOKXfcfIwpRdajY+9Eu4RbTlAeovc20hBA0P7TwVTZaS+Uv16xMny2ShVgnz&#10;AdoCh6wEqG9iN4mBQZNOYG3rBQlTDl8d48wSBdhmaKcxOyvghCWSeb6q6iApgnr+d4KEuxDOLkQD&#10;mVTa+pgKUhSd/Kb32hJFh9Vd4A1H0EGoLbS4hKHIJ03GsU+/8mgSiHGsAB/qBCUsrNZ+frCKRr5r&#10;X1ipiVJ6WEI40vIvKa76wrxbCYabPC8zS7p6XiVMn4ObhW1Q5Ltu8cOgMm3kvFZl0BI/1d4lpIdM&#10;suOaYSqw5czAU55dTD/gtZyHgLCnQ7GzGHMyht/0gJVme77wmlRq/KEglQCc1lEJMCjbfUDod4SS&#10;AVablPpCgXDhna/zhwosq/lgKXMVZDNo8JoWok9eGVxLSpipBpUUh1H96HMxJSq+5eEIAszukG/p&#10;AdZCjkVyU3OAtacx2sCIypIu14Fr6E2+UASwW0Mc/wBIcEjNV8NUZ0BkltGiWFJqMpTgaBL9YIWF&#10;FJfS1XrBolXTkPV9CeoisPSOYb5wpXDv8irtCGrJUHK2rB6QApBC9mFP1MKWSk+6A9IEWHnNNVw8&#10;JCFJH0r9d4MxjUMiSMr848W8LmoEw+JYSaJpVlmFAsoer7R4VjPZf2fmT8D7U+M8GVgpdeOxSsbM&#10;2S5cpYClI3LCMR7P+Pez+J8AwmFTMwg8V4f30vEnIVTpXmCRfmdY8d9qPAfazwb2w/reQThJwnCc&#10;MOsE1BKX2YjnaPAcZ437a+CSfAUYSavH+C4GWR4pgwXoS+q1LLWTfobNh/H/AAL/AKe4/BS5OCRM&#10;wiD4dMnTcTMmDNiJgAe+r6xiv+pU32g8U9j68fR4d4Vg5K5Mnxgym4i8UhesouQLEu5cNGJlEFf/&#10;ANq5Cg4sXADwubhVkY7w+ZK8Rwzg8JUySsTEAjqwfpHhnjkggnHYP7J4rhtJmExCRw8RKUNi7/OP&#10;G/F/Z3xf2l8V9ovtSF+D4HE8GfKxBUrNhyEoCipb2WSGKR1f2c9i8Lg8R4R7RYrFyMPPw/jUkoTg&#10;5yfvFrUjWgJRW3ePZbw8+AeNeP8AiWP8K/quRN9nsIuZLIsmbxNk/wC+ojD4/wBq53ifhHhPhEpO&#10;Gl+zWHxbzAzqXxZlykqs9JewvE7wDwLCYNMmclR+zSlmaZ5UmlfEOqiWhGExvs7g/C8bMUVIJSZI&#10;mF7qfQG+8TvaX/px4t4mrCzE8XxHw6TjlDEUpu8pSfP+zC5+JmTl4wqadMxSivETFb1qN/nCVJIb&#10;XeNXLubwNfzgBSlWgqByiwfUwLA7H8MeawtexvD6q0vt3gOkAi3MHtFTO9u/eHKVX+Qe0MkKtft+&#10;kWVYWI5wMdJSETcGsTUL50mpowHimGmBSlShKxaPekzUhlgiFJnSJcj2gwUlX9VeJpFM5J14alcj&#10;1hPg2O9ml+I4qetRxOJxEmvMbWLNZvQCJ3tNjMDh8PgUJqw2HcKmLU7gEchGO8TxkwS5WHkEjmpR&#10;GUDvE7xGaVf95iVTutzZ42frHBQ4KbWzaX1hWPw8hS50qSqY6M6iwfSJvhE4mVPk41WDmomyyhIp&#10;NNjq55RKnokrUZ8ipSlpsHv+sSCleozJVr6Q+npBa2bzXgOXHSDZh0EM5V+loYE84ZzZbtyjzFO/&#10;eHperc+b1jkdO8Xc/lDfvW23gUKmAb1Khps2YzsySQwgzM5FXvkk3gMgqtpy6wmWp0pF+kVVOdDv&#10;r1hJDUa3NvSE0uVPrsl4G/1eCJqWF9LH96CHs9m2hQYP9TAa98yCHIjK4Ov4Yd/MW5xdr9HaKk7G&#10;0cGYxU2bpFdwNU8toBXqmChIqls3OCKaVPm9YBPl16mEIlg2uxOaLODAfuesO5f8ozW58zFy/wCs&#10;AJygatm+sAM/7V4ZzexfSCzUi2kAKBpd+7wW025esdrnUt0gmlmNQ5CChaga/XeAQrbvANrj5Qxu&#10;EXreKanToN4AUjW9SrGGIBtBAD8v1hQsDr/zDlRZDwmZV5sydyqAFDl0eD0Ltv6QFN0FOsAlwNO9&#10;7QeJSWW3IwcrP5dwYSTXc35C0UvpmfUwEpf9FdYSPe32aBfNsrla8GlRodtbHaFpJY+9ApLsu3OK&#10;SVVHp2hKqyouzL8t+QinNUFeUZUiH4uZfNLgc4SFJBs6Z36RSum90jdUFJFRNlZbjq8U1KKne939&#10;YoITmXrqSI1zaJf3YdWdLsLMA43P6Qxpzl/iZ+cCglW9OtPr1jycMJLLDH6wlLkKTdJ3MBJNbp/l&#10;4JAYJu0Dk794sC1n5wcphnHMiFX6npAJKir6QbaRKSE9X5QkBrD5xNFiEipSG9RAUEi11XaqE8RP&#10;lVVz0tAJS6asriArRAW8yzqNrNBDXd9L9AdouhKQrM2jtaEs/muhPvesGxH7Rq9IqSL6aWhDnMm9&#10;9oJarfb84QtWQaHR+kXNj72hPYQoAVjSs3MJUCyhs3lgJVfVVtR3g0PltyTruIQASphp74fcwp37&#10;6BUAJUnh62gKzZFNqWhRatel0vvDKCg92RCkrITVfnAGgR0cnkWhCjNVVqVMwta8UkpUBZNMWBFt&#10;ecOpgdDqAIdEzInzIXmhcxH5sddofzfFVrBKXAq7iBodzraNahqeneAQmoaXzH5frF6goq6fnBKV&#10;t+EGon1hklUvO55wtIWtahMd1QtNcx96HBHK8TJMxUzOxWFLKirk8S5qlrlSx5JaDlL6BQiWAUL4&#10;hHkBFNvl0gHMoe8O/ODSlwBZjSJXWOGQJaRmTO/xQe8IoMtR0UQKau0S5dICUJ8xuFPqPSAOOA3w&#10;6Q6qlIVlp/WAmq2g6RS+nLSEsQC1NV2MJTRpYqi2ukZiEHldoIU7j1+saiKamCgxOkJV5vq8NNBa&#10;GRv1eAs3a9rPAkCqjXWP1O0DdrX1EAVXJfvGZB6Wt84SCgMUtzb9IQVZEacgeUS5SZjsM4Rb5xLq&#10;FKRd03eFCmwu7sFQHFtNXEEBPWA+VRDZ/IYQo2vzf5wiXVWpXv2y35wAbWclCXUuNn06mFE1JTyT&#10;pBJYD9rWE6P8iYTc9H0TDXdn6Qhag42hSiuhaxSlOgV6xUz1qdNnaM4KuIrNSHpitMxRB1qGURSt&#10;zuDo37UAKLJ0tbWAORd+cBTODYbwpQmpkrk56dCqOGXy5auxgXHWBVZKrRLAGdmX7w+cJVU4OV9o&#10;DAzF89u4MKPEWLeR9YSus3VprDFQ0pbeDTvdtQYSpBpvtZvWAhbF7uvODDpDW92zRUAVlV3AJjiK&#10;NI56QsyM4SbHbWAJiFDvFVJfRtheEKUlxpzhtlF9nMfdsHP+qEhKmY1LJ2HSLlRIOV3KFR0Wc2wi&#10;kKOYOdgYU6XSS/UesJKQU/NjCGD31Nm9I212sr1irhiarf8ABAdPnOZ/0gOmYkvVcOPWBMK0pDfs&#10;j0gh6y91g3T/ADrAU5NOgqhg4K7kG3866Rq5Cn0YnqTHEdQK+WiorQVVaNoFc7x5rHRxFCzcTGTr&#10;THEcaM5TdMZjYBs36QaCtBKr16DtBRxFK+NGj/y8EBDX4dVib7mBLLtUw2T6fnFTZVIcp1ciHAG5&#10;oP1hpaqWL72gKSnNoptEX1aJoWh1X/ZBjxydf7DgPAqpiuJUhS5qikWj2V9svB8QJSvYn2nl+LLl&#10;uEqWVMlBHYguORjxf2imYYYSZ4tiftUzDpm8cSyyQczDk/rHgeH8LOImjF+JyZeI8PlzSmTjUVDi&#10;BaXbyub6NEvxPxPwvDy8D7P4LDeJTfDJQ4UmamRmSknupJfpA8Ske1Ps9434H7VTzjML4MuSJmLw&#10;OGd0yk6FKGNLgnXSPFPE/EvAcB4D7PeGJl+HeGIwMlYl4yd5pikTFa0iygmzmPa/xTFzVr4Pjs7w&#10;zBJXfgyZBoQkDpFCgC6bvvGI8d8JwM7xb2Y8RUB7R+BSVUknbESXtxBvzt1BRi/ZvxnBY9VFeIwA&#10;mhPiOCUwKkzpBzJKXY2jwP229jPEpPs/7f8AgmPlzJPjOIcyJ8lNqZqQL0h7clK6vKwHj+P8DnYe&#10;bhH/AK98NkHBniA5wpCna1wUwfBsBilGeuXVOmgsZ6jqpSusSJ8qXOyLI4wzU876RRhptOMEziS5&#10;rkUF7l4wnh2J8Q/rFM6UOLKWvNLUdx/N4l+O4CUhHhXjq68SAgpl4edqbaZj+cJW3kva6j3itJCb&#10;aK93oIZB0Dm7P6Q1j+Zg36qQLO8aKB5wlb9PNGUG13fWKSVc28zRlURSrnS3pG1/MKdYzm7/AJ2g&#10;JSovobQRMTZ6AlrjrEzG+FoVjPCZ66vEcCpX3U0fEkfEOkJnDxBGAnt97hMbkmSzuHgGT4lhFjY8&#10;Vh84UpePlYqfojDYVQnTFHrA+0JXh/C0k8LB1UpWxsVCAmlgE0+awhmv5dH9XiVKxOTD4n7oTJir&#10;LKrQANGtyj/5vEiRIm4mb9oxOHMsUKmhsw7wJUuSlMmWmkJ2LdYUtP8AhylMkdy0DMQXumFHWHD+&#10;pq+sOxI0c6Q/pBJIv00ipYdHzfrHBKer6kwJZdKU+9p2gG5S2uxhyf8AeCQGH1MUvm15APCJSmzC&#10;kEm5a0BVGZd7XBhJEuxu0Jx6AtJRZRT79+cJImltVJ8zdzFSZ5KfMMz66iFhVgsuhTuT6wC2Wnza&#10;veFqWbaG2sKVIBWHuzvDEEbGxBgcQKAqu8BnYcrCAk+V+4Pcwkc9ORgUsKS/6RXMJ4asvwgRKnS5&#10;qVKa/NMZsofTnFiFg2PJMAkOp+6vnDBqqWZ3MFRsdA+ojeGYvvyEFn5Z9T2ipX1vU8OB+0dotYnW&#10;z77mAxJv3IvClKtsOZgBRUbWDN84qJDoDMzQGSABfkTAqenUkflBDOjQch6xQo0oSrh3PrCZyJgV&#10;05RnU6e7wNaVbp0hZKiU6BxYXh99bxzANVnLQlgS1tGIihPn05wFKLB9NN+UbFIvyPeAXVrfl0gz&#10;Fg1Gzb/L9Y4acqxfs5ikrBPoxtDEueWw7QK/KS4e5gEAJOl9TFwGS7Eawnnu99oNFxUx5wgAu9lP&#10;r1gBn2vByemkLSQKtWuWgpa5u3K/OHKkpSFPVq3SAawjLY2MOXWa/wCTAcuBp0aELRnVVehiRC1V&#10;npVdngpUpOTJUiwL3h/iy3FQgA3Y7amAHbN2I5R95mKrnc9HMOE9chtHlLvm2hIUFJ91OinfUvCU&#10;pVm0HO0Or1hJYh7wkPf6HvCr33MO5B0teCXJzdiYF/f0OsKSouk3UNxGVwduUO6F/wD0PpCSqhQV&#10;56bEPoYEyWawS1y9MS0hCSde0VLshPqDeBS7VOKMpbaJawl3893JtrAZLtcLqP5RXUpmYtpGQXF1&#10;Q3mHmHIQKwOXMqjMtgrQc4TWNSwcXPNoFLLl1O5sYyOyjceZR9ekCY1QNtL/ADgqIqzb9YsL66eb&#10;rDgVLd8+heAqltgwqSYUlQIOmkOwLfqNYe5Gpbe+8FSSUZnCIzyvvEKdknMpwwJ9IK6woHOgLy0t&#10;yMKU6lPYV3drEwLU3vs/rAVxCka8werwtw6de/eBra9OkEiW5+q/+IFQKRz1McNPfqYCbHNp8MOB&#10;qb/7wSdEHm0eZIGtzpAJzS9H0eDPuGsNSEvD1KMyvOwICvWAlJWkf+oguowpSW+OtQOXZz3gyphD&#10;ag/H6dIlo86q34i87dHgoTY6VXIMJCFIdmVTlUfSMhdbe5b5iBdjsliD1LwlD/d+awF+5i5/+KOI&#10;xO9INotVzat4cKb8LwCe2WE5jUrV9O8BNmbXSBcm25/WHKj+kDOdKsxeBudXJsfrALnysW2ggTCz&#10;tfeCpS2ZN3sIEuRMVZb9+sCZMXVM8wPOAfdba2+sN9XF4GYVbW0im5tffTeOh6tCgMyk8tT2gTgH&#10;SeYzHpARWUvfy+SOY1fYc94CxUBruWjz03p2c+sEKYgjTcwhTUpCbDcekBaiWNw+V4lqBAysartD&#10;MHGe2ggX111AVCaU305wOIb/ALRh1XB8pFqe8MgVXbLoYeYLIDtCcoCQpk9L6wjh7bbH1ilSMo9H&#10;gOlIP5wmoUALZKR73WGLscz6/KG2hKhanKoQlKidGggUg6vo8BQF9zyhRmeZuoaKEMShdJvVTCSp&#10;Nz8oStKyL0tYwE3zeoMW1032gLWpr5nt9YSSu2h3ghJV8tISp9C4bSGv+7vAXO0dyAzwcJhXSnyr&#10;bfm0S7a3zbwk0ALNnYOY4nnTrzI7wAlChyysIFTOTSo723hNJLBTHl/GMgJqv+IwilV9Tq4hGeov&#10;bUtBUFZtFHWDlFLhr3MU1tbyq+sKylafKL0tzMIQlKVBVraj1grXUiWUX2J/nnCUBRplXSdWhIOY&#10;lT50X7QKUH4t7Q7G2eryvCcif/iV9YBbL5nOsVlBpXl01hPIZUwE2pFlPvBFXRIKbCNXL+UCxjc7&#10;MFeX+f0ilyQ/+ro8VTFebRrKTBmlTGX6lcJ+Gdoil2bnAK66AakgaCEUsq9rZoEsialdzV8XSAVN&#10;U9R8xNviEIlJVQw3DJY8j6wlJUXNtGrbaJWLxczheD+K/wDY49bulIV5CR+EsfSJ/gXtDgkeK+Ce&#10;JJRNmSeOuSJjELlrTMQQoEMCCDHsjgf+k/8A06xGImyMVOn+LYuR4gZ6Z0myuFPXiJuvwknSw5QP&#10;BfBUTvY9HheJXj/EJS5Tz/D5OE4aZyRK34kwgAG33j7QAPYtftDhF+GScRjfaTEt4d4GgSgohM43&#10;DpKA4Dk1Qv249uZnhoxGD8RT4V7L+xuAk/aMNMmYbKJ0wJH+EgpUoVMCdzHiPtFjmKpUvgeG4KWB&#10;xcfiVimTKQnqWfoIT4j4kUKx3ieJm+JYxfNc9SpigFfhqYdAIlkKU/4oUFO3vcj2j/qN7Uexcz7F&#10;7fYGWjw32YnjFfY5KFTfvZylaitVLJK7OA7XMexi/HvFcFK/6heLe058OXh8ZKwvii5+GpVw0rUj&#10;JW5QVKSTY/L2NxJxU/w7wGTgpZ8c8SwctOFwSJ82lS+JL1vcWteJfiZ8Ql4qd9mSiYeMFEFrxivD&#10;MLh18BlFM8p83Nol+H4talYlTyyp9FEwZcxeKkLnV4vC4qWQkLozJSlXNW0eMYjG+HYzCYrwrC/a&#10;Jc+fJKZWJXhwpby1+/5Dcc4w85OqhSUat3hIVtc1El4qFr8rxVub7vCWDjUq0aN3+cJp/Zj4QMq9&#10;wXiZkDu3I9LQM105jyvDsk79BHlIuytx6QFDKNL6iOJUO2994EqaAQP/AHdYExCGVWU+ZtbvARKx&#10;WISF3W043iuYFTFhiFKUST3gUMCPNTYDpCfru0AKT69doE2XN4c1GZCk+ZN3tCfDvGEzVTJKQhGL&#10;o8zfEYqqC1eZB0F9mgy8LLVUcil7nsIC1tUouoann+seto6u784bmX2jX05Q473u8BCUqITe0CUp&#10;33/hrGqKme6mflB4nmHlaKbmku51EFu/ImAr84dusSCrPKC/Kd3a5jDTJaPcDQxSOu8Y37FLUcRJ&#10;llfDl6qtsIxvhi5SsP8AZsWtKioEmk6EwgS5n3wAruPvOcTMXikqSlKajVYIHQxRLSilPvMHLc/n&#10;C1ZtHTEw3oUqle1XpClJSyVF9NYFVkg6counUtDpFzfpFC+cJ6nlFw45+kVYaYUA3UxYKiiaSSB7&#10;odUWUo1WL6npDXbT8RgLWegHwwpeQ7K3JeHdz30i+V7u0PmI5tH3lRTAsadLG+to3Cntq8JNhf1M&#10;Gl1ZmL7QATfW94Zy2/KAT17jtHvKct2fSCisFv5vClIdVJqF7dzHDxJKpT0vVYfztHEkzEkkVM4B&#10;HOBnye7eLKYvtrBJVVTfzUt6QSpRAN9PN6xSlWzd4vUt9XaMyimzwN066P8AMw7m5uNCIKn25uRe&#10;AoqUg+7ox9IKiqk+8Q7nnaOLwsr5TqpUAkPuHhKyHI9PrFQSz9x6QZiQ5fNzgOkWzaabW3gFKuh3&#10;aAsa9IB82y+YjqnlqYBfooQ4IY2o1KovLLm999x8oSaSVKs/le+0VCX+FiavWHSf3k2B9f0gvcov&#10;a8PtrAZRCkFk2Zo8hUCl8pvpvAsE7F1O0OF1jS9wbb/pAYzaiXcnLBsSHu1yYSUm71Ow2gJW7FUN&#10;WKgM73LwL1D6Qz201DwUaAc94CSr9R84zK8vK/rDguNOsEqIv9e8B0Eq0HSDURrUQdRB4dSjz1Ae&#10;BSWq82wPYQPeVoFaERRqQKfNS/rAW5H7HYax5rtU3mUptXh2bZxr6w4UlSSXO3+/yhCjb9jM/cwQ&#10;oLCtOov+sJoqQ2TPDqNT2KtL7tCUqClBNg5cQak9gl8rbmEBIza/7wEl6Atui+f5QbHzM+gsINIC&#10;qNToRAJBDb6awEkW1KddrXgKDp2KhciGl3FTZw1cZSARqG80IpVSAaVaJJgkOrZd9OV4lFgpFLXu&#10;UmAtctS2HYAneCmYBLCcwNVQPSNbU3uwEUy1WbNd4ubj8P6wWLP/AKjASumoeYVX7w6CBtq/zhlK&#10;dW9NweRi6RU7wpStam2+cOXUHYnU6Q9VnZtSeUKQtSqUHyM1PaEJQgoRrSTZUZFJRLSDV1fSCVmt&#10;BVcWBD6NBZC+PU7PoBpF0nzUsxB7qg2dKlOea4OVDc9DfrAQgsrzBunOAozVF2Aylk3gMouTY/nC&#10;hXvCip1WoZI8/rASklF25t3MACc6VnR7qhlFtv8AmAA9/VouekDMfhA5QGXWPygVOrdhAckB94FN&#10;ttWqgqWoVovraFSklSJNNANidYSKnKviNzzhAKlZvNoR84QEm2naEiqpSbNrXCSb/nAKSoE2A3MM&#10;qYXot+KPMqkhvNmqhIBVxP8A2D9qEhkgvnUzkescQmijkp3gP7yXc+9Cm1BfJZn3MMl6hr19YNSf&#10;PokkFolvKfNY2IHONHSpb5QbWipR6MoG3QRew5qEBx10aHJq5dIvSBTQkcusCghR01cCGV5f94+F&#10;Qt+1FOrXOzvBUxVa6lXMX8rZolzEhS7+faEjUgOj8POAp9dnYDtCaLqeCsqIt84eY6k7bwn7u2tf&#10;laKUqHEUGdMcYu8y/OEuainbk8MtLJ3WzQhIW6XYq3EVuVMdRoOkcVLn8MBIcjQgFwO8JJUX8zFR&#10;L+sZyU87k/KBQ9ZsnW/eGq4UshrWqh13puyi5hKns++8BJJ5hriM6izb3BinW76uL8oqCXLtdVjA&#10;cKft5oNXk2KLvvAKiLKqtcq7wWT10sYJCaHy9O0JQlbFHnS97wSnMXqpqgMCCnMoanNyiwUDqCbC&#10;FrmKTd0JfaFOoJPEIdFwbxmpG1S3dUU3I9c0AZgnype3rAdyqmi27wSqxT7lOpeBLDsc1Lg03ilg&#10;4u/OA7HbNDpFzlf+e8XS9u0OFN+B7EjlFRurrqIYolh7voRCvMFb215NDuxelF6ivSE1IZCRZIcA&#10;XvCVMTySCKUvCWT10/KARLFywUqE3HEKqT7xP7MCpNbd7QuXQUqRmSpNlEm4j/5R9u1mXh8Kvg+F&#10;eLLqLIGgmE/TfvCMTgsSjFYWenJPw06yn5EXEeD+3v8A099o5Psp4tJw68B43MxMs4z7fIUQWZjU&#10;f2+Qvo0rA+13/VbxzEeziADN8G8B8Kw/gE/GKH/rYsFRI6U7m8TFSEScFi5spkIVNPiXtF4n8KAT&#10;mu/4REj2h9o5KsD4PgJih7NezyZhVh8EhyOPN+Ocv3n0FgBFAUAU7aE/pEqaLB279IsofsRLHsfj&#10;Z2CxmKSqZiJKUJmSMalN/vEM1mjF+0ntL4jiPGvFPDsVxZHEvIwiZK6xLkyRZPluzPzjEYzHYIk+&#10;J+x68ZMwZzKr+zmYlvUJIj2Sl+De0XiScXKROX4vh04hSFy5yVjh1n3gQVNU9to/qj2gw+FxuHnD&#10;gp8VTLEvGYd2DzNiNSWbtHg/hAlceVjgnHTMXLWyUJU5S3Zr94kYH2u8fn4KdhJyLYgqkiUl8xr6&#10;h/nEzw72SCPFsPJ9nPs/heH8Nl/9lKllHBQZkxmD1P1jCCYGK01UaM9z+ZhNag6oAepX5QLsEDTd&#10;XSBU+jXgBT3V6RULEZaYcVP10PrF/wDb0/3gkqZsveAlyBsWsYBNh5evRoCj36QohmAZ+cAkAKPl&#10;5QeaLW0PWJZJf6AxS5q15t6wCLg3tvDauXbYQmz3t0hmv2sYBLO8H3Sbb2hBe4y30P8AYsYJfoB8&#10;XeESUjMstAPBF7VbxN8Tly1cSS4OUg67xLWmcwqY1uQGLFzCcTddSmT1aATLoHmeKRm3Gwi+oPqY&#10;sCDoprg8oRMqpKJjq1A1iQrWkM/P+ghVwbEHQx/W/szLly8Spb4zDBDcQHUjeJSphMhIVVMRNN+Z&#10;b6wMBhkBJRdSqWUruYomgs+ZW0PLQybl7h4rWNbkaERpUYZTWv8AF2g5RfloOsCpTfle0OFMPM/O&#10;JdTkItpr3gm9/pCdg7neK2Kb9ngFtb/KEuettuV4c3u4dWvpD+jcouW+cJ5Da7GDt00Ed7chDAf+&#10;7XpDlPS2msbWuN4BYk63cPzhhdy6vpvFWt/LqzwC+zfOHStlfQ9oAUlXdxCXD+6f0i4berRQhapM&#10;1ZDsm7J1gJxCSFItZV1PrCQHPqLdYpq121+sUVMD1cwCoqNdvrB8xLO2sWB15gkWjiF+VL6xlY/O&#10;CG9OcPU/LpDA3VfNB1V+kMAVH5wyhd4GVjo20UrAI056wpeHkVKBdKgmx3j/ALiUEh251GAk2a43&#10;iqn3uzwpVLh2HpAWQBZmZwfWKqJdrJOmsEM1X7ztyhLzEBYyq+LtBBStChc63u8ZS6X1vaMpZSlZ&#10;iXpV2hllSe13hCF1BK7hSA6vUwClTElqqmBgo86n+XaPKXJ7vA93na57wQ2pYcjHuj9YLhQ3cO1o&#10;StC1BO40CoImKFWmrND1D8MNUCpucMC5TfpeCtSjr2gEc2bV/WBNXqLb2fnCQCkEe9sO8Vm92Z2J&#10;fWKQKU033hCUm0tT6at9flAWXSemiu8LJTd+QA/jAWVJYHQ7uNBFQoCQLK0KOYikn3r3dusa8RDs&#10;dvlAISWre/8A4+8GyRuSq4L84FavJ66w8sVe8/LnBKZVt1qvV2EJUxNS2qRlPrCQGKdXdzAEsJyB&#10;+sJUUX3+I9o8vDGuRi7czGaxexfpCkJFkKa1n7wUEMjXnoYIbKD7w/KHPlCqi1ih9PyhR4S2Zr7/&#10;AK/KAspLVPq7b/rFZmEvmbQl9PlBlhSVqN1Mln6P05wOHLcoWxdRzdtoZ0ZR/h6K1vD1ssi3xHvA&#10;JFSiHsXEZgA4tVpe1oS5+9/FvEtCUoUfJ5qSG6QczK1qbnyiko4oZzue7dYE1nWTTRopMKqUTsyT&#10;YPGUOlJ1djfkIUkpUSPIpnf1jiAMTY+8/SEFE1UqZNmiabWLaiCBSmoupak/IDtCUiyhmfRSrQpH&#10;B4pV3BT6RKS7UK/ZHaCklICLJzOnq0K0UnTz2HpCkFTJKn3tB3aznQwo8MXPxQzXbzA3MO1NQJzb&#10;wMoQWtckQkmunncbw6lNsL3PaKVKLaEKse8CgkK7t6xmLHUb1esAJDk+rRlJJJ8rM0Jmz8Q1OvMd&#10;IyzFCWLjM4V6QZ1WdBZjlC7xLzOCWpfR4vMpBygaw5XTvkeFTKgaVZb3MOWQBcbVdoLKUseYZqik&#10;xLIekdGZo4pAU22whI1950iw7wCGW2psBFvc3OkUIDNmPKDUUJBNGodfrAfKn3n0gEkr5JAaKqGI&#10;FaRrV6QFWpNy+8CYkt0PvdYdWZvWEzHpOhvcxTduTP8AOCgJYfF8UArcp/LtDVUJHlqtDVuSWbnG&#10;aUqlRZnt8ouG6c4TTTyWz1QDKBKK2KkufnCOJMGuVv1gOXUbC+kN6OztGpm99PlFSiEhP1jh4cJK&#10;jbzaQmbMchLrDnKntAYqSVXelh84Tqb3IuovAuyWcpO/YwmlVSdS5cekaNUfQw6w+3aKU0VU/KAl&#10;IL/IiCfdao6uYrW7claCAoLqTpk19TCVAv3e3cwABqp7F6YCUS7PZeohpslSN9z9YBUshrME2hqV&#10;P5tfy6x8KRbV4c+T5RYkpN94SylAnkeUJtor1V3hRYpvqBr1gbmqkxQFBA8t/eiooUqUlVDq1JeK&#10;EKNHmNtOjxQgrSDmKviJ1hgSWcZtTe5g3KlNlo/jDFDqQl67kpjIVFK75jp3h719I1Li5V8V+UVk&#10;qfQCM3Z4KqnSL9S8aeU6a1X1hCUBXEN3V5bQE0qJBzFLlR7Q90r8p3CesO6aa9FMpJ7GAoFZHN7J&#10;hQqNTsB7p5tCQVLatlZKlXgJqVS+1oQoOVPtlBjiLlsAGGZ1BrwhSFgHkpTJPaHBFWl94onI4il6&#10;r0bsYJ9nPHfE8FLTcSUYlYAgy1TMN4vtxMdJ4lF7Eqg4RHi+B8BkzQ3G8M8MSMUob8OaTlaB4j4x&#10;j/EvGvEMWvjrx3imIOJnuokkB9PSEJQOGBf/AHilQPxGzvAlvkSdDrA5aqXyifjcXNxKEJ8OmiR9&#10;mOeYtVgx/OPEUyUvxJay6+rkEfOPAcVKAl4nw3DDwLxTCE/eYWfhfuVJUOtIPV49r/azwT2jk4jD&#10;HEzPFfD/AAWZgCifLE1ZWqSZgJditkkAaaR4J7IyPD6/FMX4rLlTMJihRQhH3s3ifhEtKiX5R4eZ&#10;eMxGCnHDcXiYb7yTNQjzMGszb8o8G8f8dwc7FYiViZmARiEYg+FzJ5lmm7ZlOQdeWkYD2G8HwuHw&#10;SvaGfK8E8M8Pw98SJSVAzJ5Pmys1Sju3SJCrlNFKXfNGh83qIBBUGO28DbeAK1VD5GApXrYBoBc6&#10;6wLt8rwxPvaGCfeHYCKms/l584qHfoI97le/1hhfZorLp95J0CujwCLA2v8AWAElmV6C0NqWY7j0&#10;MBINtedUN5T8OwhgKjV8oJS421YwWJLa7iE1JUNuQgH3Xa93h3/SLub9bQ2kWPSHZ4kIm34imvqL&#10;xMUUhvcGojHeGYhKUqxUhSJc6l1S1EEAwrwKbgp0+XLnqTxuGBKoPlIPSMKlYHFCLoUMyX594SAk&#10;ICcveKUkICSxsxTf9YUnUebn9YIZuvNoWAFOb1fDeFeD4+YUyiqmWqZ8hAWghSVXChcH+ipAqOjR&#10;VTwz+zr3hyRxF25wCGB85U8S8JhvvEu6juL3gKKVW3N6fWKCRVqd2tzi5YuxcuL6wFyDqb7NClnM&#10;XZucJChbzA7HYwdWC6ucA5hfSEfFryaDf9RG59eccn+Rg/F0EEWf5tAcuQXb1aAxvygvmJvBIT+T&#10;iKiFB/l3MCl9G5u/KGY1fXrGhZOgd4SkAj/eLv1ezx76z3cBukMoGlNydB2gJSL621gV1MdOVucC&#10;9X6QVMFf/RRYMQtmgObBO5eKvefawhrv84fQhTVEuTDE3+YMCoeVVinX1jR0gvm0hJB68mALQa1f&#10;/ZdITmcEvTq3rCmpUoaPYjm5gDS7HcnvFSEv12ghZ/URq3UQllZXfu0feISpOmzQsypYSSarDXeG&#10;V/zAGieYcP6RZ9Wtb5wrU5sod6uZhlg/qeUFHvDR9Xhxc1+9qW5QWJJSaTZwrf6QnhmYeY0A9fnF&#10;LJBQqrWoreEzNS79oBKikhX7TPrBI+tyesOco0sH15w/pyeMw684cCA6QEmx9LwLVj3rX0ipCH6M&#10;0KSxdC3u9/WBVUoEtq9MboVzJsOkZpg+bA9IYFKU6JzZfnCSlT5mgoRWd63Y6xUs/hfzCM2YpPl0&#10;f0iW106HemNoe5GraCKkpq92ke71hdQza89dYyKDEXs/zEJA5eYpYj1gXB66k+sE1CgmGLfqW59o&#10;u6i2wZSuUU8OgqDVi/d4SjVrH/eEkLseQ8sUjRJ8zMVcoOVQ62A+cKCikJ0q+HtBFV/k7x1V10gV&#10;G3yNoshmLOq7wzBV+Xlg3JV8Q0VGVl/O55xmll3s+ingZUqM0spSVXTCDXmRfnVteKjMAVTlRsID&#10;LT52UsX0N4KarqshY301MImoJmVl2F27woil3JY2dwBb5QtRJr1DF6LXeDnKmS97FXOEKuG5a22h&#10;RqYuzE3PaE1EJ52v6w6JgMt6up6Q70TN+SewhLlmPuA1qghANlU0609IpmD7s5lOlynk0CWNNlqN&#10;g2jwgEOdK9JZ9YJqKdrHWGFLn1dvigmkzacxscmxhQSU60tqUv7x7QtKs29YuA+loIVMDObtcxlm&#10;inbLAKhQvdtER5ir5Wip6T83jRTacoRcB9Ot4KmVa4beETVEgC2bXtCahVze7QqlLAnRhbrC0ol0&#10;FrLG8Z1TKR5uXePu9HuVaehhiQKh7yWSkw6wRuOkEmpSFHzKuIXSawLGoaGEZgH37QVKWTf4mEAq&#10;y6nKAAeZh0kK/ZtTCVJcora7JHW28UytX7v0gG0tTeW7mA9kJHoYCvL9Fw5QFK83ZoCil00X6QyR&#10;Yn/TAKksvyN+sBg6teYVFSEFZT507CBxEhPo7QAAU89mguNd+cJpH4baXgBSiFVfLpAu6fyiySXL&#10;doe1WgjqIpJI/FAQpBANn0Uo6i8AqUptUhI8sI8wSq9b+Um8KWuYeYCbqLQooSoKZ+WvSAFzZiah&#10;/pg1qM33iVDW8KCirp0gcMW0PP5xLarl8cBYrKj5hYARYFSU2ZVvlDuoODY2aKQL6u7gQVL4iSpd&#10;NnzXj7QqWSPdd3MAISan30MLxJSUlCa+QhMv7SltVD4ekWWNH5vATNLoVZIZwYCEyksd6bmGKaE6&#10;X2iiUUkFbcopJU4udwOsMlVT5nphJJIT/wDFCfh8mnP6xvSBT5ixgS82oIzfrBCLbvvEtgXCWUun&#10;WEFU1LVfDcxSHI98F2D/AMiAwKUt+08SwHBO4DwNRm+feEgH3mdriFOpiNfxxc9RAqNiYCpaq+fu&#10;wHUW1IZ3gJ0JsN6oEtZSf2NCz6wmkB1HpCcy3DpPItvCisnLtp5oSlUooUmzg2WIpY624gcjtCpe&#10;ZzyvACUusGoqNmhRpau2htArZFOgp5wpDrMxV0W8kOUrWlKvegHRJ9Ta8Mkm5q5PHDbyXQKswh1k&#10;H3S/8YLFrUhHumEpJBpvuEjtCEtSyt7vHxfkIL3fsX7RT5feMD3kRi1W8nDS96X1hcg2S2tNjzjF&#10;+0nheHmY72e8SaV7R+DJJJnU2TiZHKYkC43A+Y8S9nfEsN4lhjlnyNMVhFDVE+SbpI6x7M/9Tf8A&#10;p5O8M8P9qPCMTRj8Nj0cLw/xGStKpayunelSx+9vth8J414r4D4JhUopnzPA8NNx2OVV50oVOYJ7&#10;37R7KYXw/wAf9ofDvCPZ3FfasV4bIxpQjxe1gtSWKb3LRO8Xx2EkSvFPAFSZng3iGmMCgtKeFXqq&#10;oO4u7RhaifIFBO3d43Edt7F4cBQL6Qkb621iw3zbt2jzOw5QGSVPckMIS9zV8oAUH6iBZb7dIHmT&#10;fSApyybRpUNdXJhkjq3wwLuH3s0Bne8JtSV6Hn+kO6jtUmwECUDX+Pe8ISkZ9L3Cu8JqZISWza3g&#10;JQsJPv2eqDorbS8UKDCrqGgucpve5HrGr/UwGV+rxr/GO/62iTi5aX4Mx9311iTiZSwpYFE4e8D1&#10;ENvEpfBllaLCYUurmzxZyX97a0LXMKavd6vBmfGp+R12gDLzcaDvFnpT2dUF1FvyhE7DzVSpku6V&#10;osRA8N8ZK5qJbDiqc62uqBOwGITMDVNWxHpANQO2rNeBSl1dLFXeDxVpl7VFTdg0USVL4Z98e96w&#10;FsVKVe+Y/OOGQfSwPeFYYqNUwuk6sHhK+ICry0cusF1XH1h7j84ACoClbb7xqT3h07n5QyrGn53h&#10;yR5m6CAdEi5+UJpvty/SFbdHd/WA6W3q5xUar27wLM1usDMp9NLGM16bCCXb6u8a33HKHe5v37xU&#10;rMSfnFhm2HOHSguT3EVlJB7a94o16m0IykksdHTCW1EAK/O8ZyrlzBvFg+5OjvAsED6mCWfbmRAu&#10;SDduUWbobZYesO7Hq8XG7OLAekS9rud29P1h1DLVF7IfTfvFWdnd99d44ZVpo+tzDlVvmYcJB/Bu&#10;esFF2fZwIQ+9ubcosbaFvf7wErPWHJZld36wy8wq9DDI+7V9ISlEwqUMxPw87/pAUNizEdIqYAoP&#10;ppBpSANf297QMyk72OsFJ+761PVeFTC4Sk2+JfSFgmi7qs9PL8o87fCWuebD1go0s/J4SAKRU9jU&#10;/OHL06d4KmsD+8uKm20Z29YACXa/MQoqdJHcAwlJSAl44iAb3cAECFDQaIbbqYLKU2nSJbzff0Fn&#10;jsf5MJLJVs7AkPDaE3NViIrJUqkWpLpvzioufwJZy7bwXTTvrVrCQH/X5xS7LG2og3Je/aCa/Nps&#10;0O5LGnm8BvKT29YNSa6SxbfqTCVUhN2axhJSLbop1jiiVSApmhyjq+pgZP8A7LvGnSA7gaw1i/va&#10;/OKaXfTZoa/z06wLuoF0qVcHnAVSFq0y6CGoD1XK3pilTCrXd4pQx5JUnLaAaQF9NYWqhSib0vfl&#10;BSRyNStTaDS4fWPvCpQAyu4iuXmWS/Z/53iviITRdVnKeTMYSmYkKBur4j3H6RxULQajmu1NuX8I&#10;dKkD3X0J5X/SCwZe50Ji5SekVlbp+RQ3WKnWFi6DoD3gIbzmo7JDwwJsr4mJ6woy86/erNQB2ioJ&#10;CK7rs4Tzbb5wnzK4f/kWoGp+kAqUn9k6+kAasXZTgesJNICffANbcjB4QVq+l1Xgmp5ilNyVfW0I&#10;micll6oULg8oEuShSXDzNWXtDqdS3bLoYGenpa0HL9HBgXBHa0J1P6QtK0WFk7hUAFCHF9CwitSS&#10;valPl7wmlRIN+QghKv8AaMylD3VMphCVVVbbOn96EiWFAJ89SvP2hlvw3fmz6Qimx179YQmY6hpH&#10;DK1lDVdEQK3p+R7wgVFO+tQipy5sX0PaHDk+UwlctSk025nsYDgL35gRLMtZJNzt9YqKXr3q09II&#10;AX93la4CoD/dttqIyAO7U6wp6lTPKz0s8JzBKxekMYS4Dm3JoqDA/nCuKrUMOcOnMXvzhLCkfnHV&#10;IbNd4FGvliXSlXnfkFCEKmBTIy5jVAYN72U0vDgWFh0jK77xfIrW1yYC1OvI4v8Az1iriB2qzFyY&#10;SBZFbZ7RQLb6lYPrAVyHLnArDrbKdReHtVvZh6QACzJZR0gAGzM+sJALsGqa5i5KU/hvvCSMoTZ1&#10;w6FMZhc3JT6RYu4zhQZ+sJGqeI+kBkgnQCCdBqU7xjpWEURi+AopPK1gzx9gmeGKEtFvt61UgXO3&#10;894rVLViRpkNUL+0I4aELCEo3TzhAJY0s6kM/rCjKSOXT0McBglEm2uZUEH3tVeY/wA9YSouQbX0&#10;htR5mbyvHb4oArr97RngzBmJy7sG5QlUtSlP8QFukf4tNmOSxgpEs5SUk02P7MCrIGbepMUguxZ9&#10;/WEPmc8riCkuRVv5vWHTSCbC7GFW0+jXgpWAD5u/rGUFtQTAUHzZTe0eV7+UnSK5ZIIWyUfneBQV&#10;g1NV13EJrRUEP1C+cG1Id8xKu7ekeVXIJ0frHma7gqdX1iWF1N0YBUZWsHZ+94CuIqgebpyhYpSq&#10;zOzkdjzgAprAyE0uw2gVMljSEOXI6Qllquu7+QDWLzRT8I97vCsUvDzuC9KJtJo7gxUSVqUWBbMI&#10;TsHu3vd4CkhSqLfhgAW+PKw9IJJJv+6IyqB2y6GDJUF3FdQOt4S4Kr6Va9YLXHyUI8X8bwz/AGXA&#10;4hPGUuZSTcA0j1HziWSok/VEUKlDRi9xzj+u/Z3xLH+BeKcTiKxXhU5eDMy+iwmyt/NFMj2twWOk&#10;+RCPFfB5eLmnqqZY+gbvCsJiva7D+E4SaCmcfAfCk4DH8jTiNU67XjGYXD+If/NPhmJnnGqwftBO&#10;XPxCFqspUvEP71iRzjD4vxSQjB+H+GYn7T/U2AlqOHqFqlquVNs59ITKnfdGVkZfWAZcxLu4Gsag&#10;E+ghtW5QnmNOXzg6pq5FxCRVl5wElyE8rCNLavqLxWB0Um4J6wwJAbsesBSEawMpUEhza5gGagpG&#10;ujRYam53MW2/l4SlVRv6HrA94bc4pazvzB6PApGZV7DywM2fmqxgUmvnmdorqycoCjqrLzaFLSyi&#10;C/lhaSM2jagdYTmSKLkNrFSG684UzKP+28X17xSzOGvf5GDOwS5q5KpjzJblQNvlCZkxa5E9TJWj&#10;QCD98JivdqNTQ6Vla1appYAxVNWqiqpndN4AJBA56QxTv7txGZQN3akvrDqcF2ZJ1gJAIZWh3gim&#10;/QMT3hJwM2ZLPlMt8hHMRwMQSZWqVOWMCWg38pW5y7wjiziAZt0DdmiSsO6g5NiD6xrZ+sGoMpvM&#10;Az94w02RJKpJmf42iEPErjKQ9VXzgGQDw6nK9doBmOTp1gDMPoIAJHIH4oe9EMp2+cWSKX1P8YpZ&#10;LPtqIUzlPOEsOjc4TlNXvbtAy9RzMCvL+1oIcJ/2j68oBULPdtR1guo9hbtD6nWM9ibwJj6hqopb&#10;iB9dh3iqli7QZMxGZVuY+cJxCJby3rQeUG16m5j1gKUG2HzgaPCeVTKI0hV3q05esB9anFUMq3Qb&#10;xQpwNRzggJV9fSE03V7/AF5Q5CuWVy3eEKSjym59IDg0G+kA0WFv24WghmDBr6whgrh1OVb9XgEK&#10;zCKy4JHVjArH6PCCJjj8VxFCEi63O8MfTrCiHR9XgOPN0jKe28EF0qqd/iipLPV6GEUJqq83SKt2&#10;b5w1JVn5lkwCsJL2Xa3QxTloBdNha2sO9RXmyhwR1MVlBcim5sLw4GY3O4MBKUU37K6wNCE69YSS&#10;Iqb3ucaDXXQwWudgq5EZzd/SG58yX9ILlXmqEAUvdrBn7w/Do+sGzqZx7rc3ir3gpg1x1eEsQpLV&#10;O9L9IDg+be7fsxm1d+um8KKlZicje7e8KWhIc25t/LweIcybJFs0L4iWtvYkwlZ8p92ARkOvMesA&#10;6+jxoLq7EwhVrFqXzfOKGLjy/wC8fy6oDp9Bcw9LjRz+kNSpP4ucZntaCUOwvABSRf1hiLDloOUJ&#10;UGN7w6jrYDYQSfKC3d4RLs+oysoc76RcdOTQc+iqW93ncwpaRUPJ22N/0guaVHc6acopSqhWrs9X&#10;aAFZvX6tAQokd4UKAX+sJKAJYf3FUvflFSZighnbX5mAmarTRQcwFX/bbV+cVu96G35wpTsn4PMY&#10;cOpNTdE3hSJV9lFX+GYATSSgswagtFaaUbcie8JrzKXfztDhFGgup2hBZJBsPeJgHhpqTMbO6eHD&#10;LCVr0tvb9IfytZKwWZucBlVGrzryqXCkuSuurR6eV4dajUzJOiWggDTS91+seb5OYQU8r8zANkpP&#10;1hho2ur+kImMXHl782hIQCQzuXtBBqzWYPQIoVUluQPO0JJLKfK73h1En3jmBUHMPUVHUF7GKlVD&#10;laxixKU0sTq8MC5puTqe0BVClKA3uBAuaPM3wxxKSyjDqDnbeEhnNdTtDJvz6RQsEn5gQLKI3GgV&#10;6wtKFBSF3ptlhLEn9v8ASHXpyOo6xUMx0uHgrKinYU6n1h3e7lxmFoQsMyl0ioORrDv/APWlo8xL&#10;WPIRf3bOC7wNLc9YBW6QzcgYK1rdA2gWOtMS5SlCWpHveXteBLK6y/dMVJKaRp0hhmOly6Idk1C3&#10;ftCEnZbtuHgFAu2ujF4AsebmnvlhwansX2gMTyPSFKSozn52TATYWqUmp2hJDFrd4Op21yg7mALH&#10;/wCh9YFCadj3gKKnpOZjYQKMw3S9oRnpcWANoDLNTM+sIzguvd7QmUpQf6d4FKe6o4SsyFZT7wPO&#10;BicJLkycb5UsMs1+kVYjxCVKkeUhXLtC5qPvpxu9NIHNoCPKlG2kT1zLUhkl93uYXiAQp5hY87wA&#10;g5Vea1obLTz7Qbk03dhDFd+dMGopCOouIyBxd1tce9aAASaudyephGhCPNlNoFSQlJuDcQhAUpVq&#10;naLJIFVVWpX6wlRWynybkQEkFhZmsYSwNJs+yWhwTya7GCCH6PcQwa+Y2LesMRmcgXsO0FgoD3rO&#10;RApLlqWXb1eJa2dSVs1ToV6Q81SpZX7lyOjCLEv+MOTyiUVsmnI+ilRTWop/1A+sG9TGnWomELDp&#10;NTN5kDuYKnWoFNS391v4wKFeTKa/e6GHqWOiCwB6QZoUlJ3yuU84chSZbV28yu38848M8PnT+Dh8&#10;TiqJ5K2EtIap48Sx+I9oZUvwHD+F0YHw8SkqxCpwtZY81VtA8SlJJIVZNZvq8BKzTfY2MJYEEmnm&#10;D2hFqhW/W9oppc6whSkJUhBbTMDDoSbly+0XrrF0qGnWJi6uIRfTyxhUpxGIl+G4ieqYvDg8LDTz&#10;17QkgM6ddTCQmoEWVVoeZjMo0vVu5g1y3vUk3pH7UCRJBMyarhykoBqLmJPjHtWsLStImS8Holjc&#10;VQuRhsP4fLlIFJkScOFFfRXfrE2YMNLw0nFrYlHuXgY72fxSZ00GvhaqmdI+x+JyJmHxAWxCwU1v&#10;DoPTViGvFQIO3Nusajlpp6wki+z7RZ3aA2o/nSGNr9vpCJkwVJ23eKsQpAa9J36Q33ac1LaQKUpd&#10;vcu8Fkq4NdQUNg0AhXpzgElm/G7xycuGhLmr0bfnCcbMllaJ106sO8f1xgSuWMEa5yU+Vad4lDip&#10;mqOa6rqeFzULCVt6RMlLnAyka0XAMKoLCmq9hE9L3Fv57wLaZfi+seVlO1tI91Oam9/rBc5RfSAC&#10;FOS1ovS58zi8GlPcaQOAS3diOkArIK38qlawLB6vJtGbLdtw0BQUX0HMxYmrd76wFG/5ekatV5es&#10;Cvy77wOGOidoSF6PvqYppzPYhrQlTFTLe19xvCA96c6aoLdv5H9E3BYlKeJT9zNa6DCpU+aUolzH&#10;SutxMHODKUpK6TumqKpaKxrppCpigQU687QK1ih6U+loetwqD7w0EVK8ifnFSXNWvKGNaVPoxAhO&#10;+3VN4dJU14QSr9CmE1Hy+pMByebU/KMzu/yjKWu0OC5T3gkun6PCQQ6dXhJva/eCGDPyMDNYfMRW&#10;hR5trvCZM4PbeCECyjuHe+rwmWr3CToFP6wE2fVjqIcGwPO8WTl17wlRNhyy0ekZQzXINn7n9IBA&#10;6NqRCaTd8z7wHllztztrGrjTW+vyhKinz5R+cJATfSLuTT5GcjrFTkLdlJaFmlagbpKAykv1hKJx&#10;WEItm1EOFl6MvWCUgqGsJfQHfQw5D3ftyjU8+bQ6yW0sdfSNdPi/jAzpBJfoO8Uucn3Yez72MOpi&#10;R/7rxmHmU7uzQFWSg2zG5hBSHPvde0FWvEPvEk6wpRBKfeF29IQtIXQgME8oDlvTWHSSwHm584Qt&#10;JYO3Uw7kp25R2IfcQRSxV/qPeKbQCzmHOUv6GAm1L7X+UJCQ49+FU2FXR4PukW6kx53GpvZT6Qni&#10;IJSrROg7iAyjLA2LqJ6mEqCSpKV1ft7aQpKkqIUXQKWEAKIF3y63P+8MUFip0kPzs8Vrfm3lAinb&#10;UNqI962n6wrf/neHmEIY/N9IFQL9N4Fi76HUQW3v1gKGgv8AtQCkM5bqO0MTT0u5hgmoO3brBWBW&#10;NG9YOVlH1i6QwuABeHEvKS/ODUn+HSHUkODbLpAzJfkWAjWlNhUDUR0b9YpKhe53MFXmOlJ/8kU8&#10;IgVaNlHWAgM45/pASrv3jyh+cEnV48zF+VTwxNZN6UhxHVWuzRLZLhPTT1g8NC0gWrN0m0feBXmZ&#10;BY02hSUrVrlL01c4zqWkPWsBWVfJz+kDRQKutucOFk7M0ClKTLTbMljaBZaF+YnUGCxLPe2jQCq/&#10;DVl90i1ouDRqlWijbeA4zPV5tGtCwAUp26wdCf5vB2BT50XeKSorSfKFJzDnFlsw0+HtH/2IjzjP&#10;YPZ4A0blervAXcsG6RL4oJZLN/CA38fmIpYAp820ITqdraesJygFFtNYJShJClX2HWOJZtBu0CXT&#10;enRA19YZKQlOneE0LCm5WqMZyJZ5Lu8VLBNenuwkF21voIsXOl4SjfVbu2vOElNRs3UwpKgzhy5Z&#10;f+qEZ1UJGoEMhXnQ6iwy+scTb/wt5gev8IqWup7nff8Am0M9J3TsfWHcuTVzaE0JCrufxRxAl6dY&#10;BCQ4Ops0SwlVk2Xa/rCfl0MCtiducVZ2QW/3jgo0SWt70IUlLq0gPYO7VWPWBqN/5MOBUNO0IIQx&#10;RbV26wSpqU3MEylHhpUpGbd4pDMj954mKU/ESmgU3FzAZSqU2L7+phCciiBrZzAVdNIbTT+MZgaj&#10;q1xAUmw83Z4S1+Z1I6iAXeAlbFjUWsDDsS/lAUx9TF7KaCH4oNr9b2hBTUgqzEOTruYEy1WoKHMJ&#10;TM00aAsTAoU0kvFcsh2d9XhA1HltqGjiVFvL1EMpjyUqK1qSSLqruPSPsmFWg4dJomJrzKcwlQVT&#10;Zuvzgf8Ap+88AJ03qu8JQliT2y9YvT03UIUVKFPlFCavlFLJSBbMqkqiwSKerkwlUtQSd9VVQ8w5&#10;aKkGoF3tH+9x6wtLKsrSM6WqLPuILEFOh+OF3LJDBNNwYs5D7i4iti1VKtQowSlLgZQNWeFaJPmY&#10;+a51EOHSonNuFQkvSdCPi/Zi9yfxBMLJUT7u8cJdnU4fVPrB0CexI9TCCSXKmSq5SfnCZjJ9S1PW&#10;ErSOi7X9YATMUggvmDJMV1LSXZdN/wCXhQdRSsUqy3Q+n5wKFq0YhOgP4oVUofs7oe0JmSphlzET&#10;KhNSpiOsBGNxk2dhZJyS1qynsI0Uli4fI3WJVq1/FyghXnAeBmUQm4Ub6xlUV+5YOqKSS7PU1z0i&#10;xZJL7qvAbXTLeJrKzLFJ5+keF+xsnwyTIlSZaONipn3syYxKhQNne5N7RSCxGVrOHgFVYBQxdEJS&#10;M3Etuye0BJUr4bXBa8TPHMU01KVvJrSyQ5d4Ej7TaUlgyrcrCE0KmKqVzsYJqWJqg3IJ7R9nmzVr&#10;k8R863CxEzxHApSjxTAJ4qF6LLByOukUzivjysi0UtSfxRZRP5w7AfkrvBurn2hBSrZlCAQm7XY2&#10;PeHXbnfWEZWta7ANACJhp1GapovMNjX/AMGEPMIlnKX012gBZSStP3aiXVEyUSSZa7dICgCnbXSE&#10;gqtrvVFSH8/mv3vHhC0e9JdXxO5d48d8FwxCcVjMAtGEUdBMbL89PWD7LYhGKkY/CY7hLwi0lZDM&#10;Mr+4WezQnErQU2+8TTxXfQiMd4p4shQlP8JSVq6RNVLIEvhWruRrE5YU4TiFI32tAcKF6un8YTz7&#10;NBUrT6DtDBSivXpCVTE/ztFQzVFrquIcbWJ1aCzq/wDbAUEs9j1hJSeuvWC5tuH1hdV90dIul1a8&#10;hABA5h3MIou62bX6xU6kkC0IVMuhPq0AhyVloSUHOPMDZ4qP+IBl2N4Rg8StSRVRc+b1gTUeVYcQ&#10;/pFaFXCd9DBkzOfqIYh+qtYCGd+ukTThkoqKH6iFYSdlEuYVaUpOsJILjzBrttAKixdu8BFEMzfz&#10;zgk2V/8AFDORvD6KNk8jCUrLDU2vAYONOpgAjzfSGuG2gMTR2uO8Ck632hyqr9IUwUNx1hMtVSWu&#10;oe76QJh+WlXWCHy1Pa0OSBAZTbtq8E8O+m3zim4NXrClZr6vtCUP10YHvDF2Pw6w/u/MiGdwNiHI&#10;ikO8GtVJFhzG8F376vAB97drQgH3r5dE/wDMMl0gB769oD2OlOlUIs+/QxMRNlitm8ukCbITYLq0&#10;0hNClsm5D+aAJ5YjKdRTAVKWFPqKnIjVSdv2oCjVyfQRWpYbvG6lKtBqJN3O/CgkrdBDg7iCU5ua&#10;ic0CpudTOe0KAUrm41F4Bcr67wtRtQd94BMx0FV0ED0EECwFlBN35WgVaG6ks8ZEnV7C3aK9PTlB&#10;BJc25j1h78rxqRHmY/n3i50LFu8DcE+sOkGo6vt/zFTHKdBrFQSyjyu8E+ZY9zRvSDt9ISS+XTeK&#10;gKh8B8qbRWEkONtPWCVpqC/LmcD0h1/TzGNFU82t/PWBLKTS7vrpvFTgU2PWBlq26nqIsHVru8Uk&#10;EqJ5adYyupjY8oSdwepi6c/aD8L94dFwm/w/X9IY7/I9XhgGVp0MX9W1MO1W3W0NqjlyeA91Ky9o&#10;BSGD33hTEs7HmPSEXJA11zw6kgfs6qgrQpXVy2sdamvCGJKDZdFwnlAKNz66e9AHM5XsTfQxWtB6&#10;J8wvAK8uze7BXYpFmAIipTpmNUGgE1OhTuC3zELUUCxYhXvwg+W9wz69YpOZAzNct6wSPL7gIY+k&#10;JSqWoKQoCkmy4BSlVXfLCagEJvmVrpF2VdiU7cnH6whRLlIr0r+sN7yrn1gCaXKtKmYfztEtK7I0&#10;4huTDVEoCnFvNC5imUCaQ9lCAmbmBS9W6OQh61S1a9rcm3iW6FEIuFC7+kOlK1gl1pZirv8AwjyC&#10;EoN0DNf9ICEaPmsyusSzc/g3V6QkqlsmvNaApLBL6Wi4AUS5vc+sEaw7HtFVBTu+xhlsx5ajtCVA&#10;BkhreaGCOyDcHrB+5WDMsKfzhAVLKhpmufnCZYCimnX9BAUuun4VMIGubyhPuQoXIOX8UJYioc7x&#10;LUS/xVDzQlZpSDYXqq9INbkao/g8ALXQdW1Ji6anv0H1hIuHPmpe8IUTxDu35xTVTu41VCNgpWaL&#10;izeghgwKe0MmbSp9YRWuoOxvrH3SvrHOo/tQkNw9hR+sAqJLdYdyfyMFamCfkYCUOD5AxtBwWHmJ&#10;4yw5CSHB5mHm2mHPuSX5Q6lTAF+9sfWFhlEO6SQzQaVNaloJAu1XJXyhEsGtSr31EZS9a3W96e0M&#10;5bSASVU8hqO8Pp+RipHm+ZgPc1akFxD3LenrDAEoe/KGsQqxhIZgLco4lSn5atFImOnQioOCIDzK&#10;SOusPLmJfrrCWNidScsVYiaFKfKlKnAgSZNSULNVaSQOzwZhSozPO43PWELKQX+UKNVIFyITmCuy&#10;dYCkqU5U6kneBSoCv7vqjqIEsk8aXmRWHB77QiaWmmYeThO8AEBxdStWgpw6fxZdQ8VTSm+Yamno&#10;oQ1JUPM/KHrbbU37QABXSh2a45tAVcBXeuApS1a+hgI2OfmL6QHII6WAgKCvyaHRmquG0GvrCVim&#10;pWVbmpRPOJSqnLnU2G0NU96knzKLc4mJWTnNT02gEKc89QmDU5Ts3uGEBrKFSngNxAldyNxAWi6T&#10;8Kbph2dSbAs+sORcq13HWEOZiqyylPSL7/WFlcwJDuVlTRR7O+CY3xag0GbIRRKLFvPpEzHTsBhM&#10;GVj7rDzpp46uT7esP4r7N4rhJJCp+H+9lJbUgwhLl0/dlKlEKSesMdNEt/GDMCs2/WAwJYsSzQQl&#10;KAs7/F1hK1jTQtYwwB89hygFQY/E+sBmVfT1iUohLyZIQmlDNuYFL1VZ48imFqhcGHc2LgNfrCEk&#10;qCpq6UCoup48H8LwuDnzJWLnIkKWlDmWVMM3ziTjJi1fe5je4e94Eiaq7s64CeLSirUb84TicPOW&#10;1dHNJaP6q8WxWHROxH3FNYOtol4/w9VOC8SlcZgqxV0hKiTVpaLAs9O3zgknJpo9XrBIqO6enUQr&#10;Vyqo1hiYleGrDDEZlr7axjEYKuRicPhlzZagWqpBLQrAHFomLwOIOGnZw6VJsdb7H5RKpmBlZlHd&#10;XV4lypCwVLUEJFWW51iUqqZMme4vRPVoVhgAmaktydoTcczmtAYdCfSJiQFcxyPURP8AZbGnhz0T&#10;K8EVk/e8w/y/oX4sjDycP42UUnFUWntpX/GEf1njErlIVVwUCp4GGwctMiQi55nqTEzCSlJXi8SO&#10;ElAPPpCVLDlRv+F4AI6Nt6QDqFXDwCQ+9jrCZhQcj37wBw6dyQNe0Jw01kgryOpqm53eJEuYQ06Z&#10;QLO1tzAJdZXmsXF4VQFIPLnHD0KDUSdTyeAVBStlbGGcs+WzAw51qYjRoAB9dT6wmeU1CCDSiq9x&#10;9BE+fgpalKQhStHAb6xNkYuWqUcPMMu9iW1I+UaENud3ioaJTTHGkrIMiZciz7tCfDvFJhS2RKlj&#10;0F4+0SSlctd6kF0+v+8FJbVtSIBskLXTrFQL821MMKhDTFb6mEeISWRiEl1Ue927vFVLol+RGih3&#10;ECZQATcEaDvAlrU6n6mECcfOWTzMVoXu3M3jn+Qghio7EBgYTV3UNX5QCpG+irD0hm7dIZOvl5dY&#10;ILD8Wx6RW5Aq6kXhi+sVpVV7rXb1hE3Mmi51IPaEJUqmZoy7GHAJ2fzVesbPrASG6l3aC7Em8Fb/&#10;AJ2gISaWLaOC/WGOsJbX84QGp53sYpSdNeUCwNmgpUGOmaGDBWmljCVJ3sLGlXOAFXPKm8FTsH7N&#10;6QlSf4QqtwO8EgpO0KChp9bbQT/49tlCAQS+3SPPUh9ALRmrSKrXg29djCqlFuQuDAJUQdD7zQss&#10;azar4oSaTUR6QQDUp3p1pgMDdVLuxDxTrn5sflAUnL+sB7AXXtCAzgnK20N6q3Z4CdTqX96LAgXH&#10;TWMo8vyhNyWN41vpe0KLs+4vTAZ/yggkDoWs5/WLDUtr5WtBVeqru/OKvXt0iqtOuh/SJZdSmU9V&#10;MMmoVH4agfWAlRPE1YWN4UF+bXMXIvCQdz72l+f6QRQpQFzu0AoNtOcCgGk6EwlhUB9ICym/mNnh&#10;JAAPOKgCZjt/xGbUHs8Ui0N7z2e5EEmytG/J4pY1an4TCkvT3gVJvqCL1v1gioKGvOL2MEWIIftA&#10;UC1m11gMqhvRucP5uhiq/UXAgp+Esyv1hkBiDvvD0kFGXortCiX9IQS9Nbmq5hSwmoV00/DABKiv&#10;zaO3aGFzU6VFwQ1ozVEp03TBUUhzepVhzhC13eztz2ilD5MxGoMGvJTn8pYNaAwZ7dIarvzMEKVp&#10;qn3oFbOSyTygNWvuTQYDpOrgMV/WKAhla0hJJ7wkqKtaOGXNLWeAa0hvjBSDbaBVUVMw0cNyjO6Q&#10;ndXmLRUmwrvUdeVoWjyrC6czhBe9oAKrkv29YpAy666wgJKKE2I1H7xhSxcO6tDVyYw9BS/u8od8&#10;wt3glylSb94CqdqKm0hD36bGBbNFNLHSrWC72hzbfmTGZkmnlrFK2Idsuoi1rP1i/n/P1gVpd+d4&#10;NSQKfJsYemweEtK/ATC0kA3tCVZhSn4bLjiKRd/KIyAhLuprhBhBJ/CriJyp6wKGortqKuo2gpIJ&#10;2PW/OGJITpmGkcPX84YJIUTvemLAE7lvyhKWKBzOqoCqi3LnBYspXlu0INwvQO7GHCt3VfIntCaz&#10;UdCXYgxWgjnTAXfXuIq/PSEplje7hiIqKxpqdIVKwxCp3xp93oIViMSrPNL81D1gBCGCBqLvF/i8&#10;lLAwAoeU02Fk9IBWkZr3zFXIwSouE2HaErTmflvFQcdIC1VJf5mHYi18z/KEklRDPm/WE2DG3JoD&#10;IdKfeGhhICWguFUm7jaBMpv5f94QpZZr83gYaQWXs3vQpGKmLTSupFtbwkVr5WUWHpCCqaV/nH3S&#10;5gT+E2EBGJWVjW6n+UBIUUqdugihU22gq96AC5b4doDbKzalUP8A8QlSkgJ/+GBSUgv+8IpSmrcT&#10;Df5GEqUFdKtfSJaVIIrLfiiZMnSunKrnCRh5SUWz8j1MGXKVlQt3BgqO/l5CEsWys9iVPzhYKnXX&#10;8NhDgE9FRoxdvl1hLErUVaaN3hIqZ32+GGKylTeXnziusFIyqOoS8Ie9IqSDtCClAr3ZOsIeqoWV&#10;y9IVY576eX1jSprrv5rjeE5Kq12G/pBQyKQHPxKto/rAWUVPdCH8t+UILEe75aWhlJAszneK6qk7&#10;I3ibjPEDMwfs5gpuYKTm8QI2HSJfh+BwchBkpoaWgS79TCkSnwqELypSQygOffnEj2c8awrnEy/8&#10;ZSa0LazN+cYj2w9lf+zx8gcaZh8N/g4sB3y/pA4tSZgtNBuZZ3isZwPf0MXslul4JqKjq38ISqW6&#10;gVsqpTFMKSQUlFxd/WAVLNSi1XYRLDBaZpZL9SA0HET/AA3FycNdRmKDJUlrNvHEDK25NASlwHq8&#10;1xFYUfhU92jwxUxSVyl42WieDqlyB+sK8PnYHDrUcA+CxAltOkzKHQsK+UYjBYyYlQ8IxEzB4hVl&#10;TUqSaA462t1hMzETxVUQyvu5j9tYEzDzCqUvNlPl7xPSlVcyh5QrLL7R4n7V+0c3EIXJnol4XCpL&#10;FdL5n/ntHgHh8ubMVImySqUmYp1ICSxD+kSykFtbGKRYHWzvCdOR6QDcbOIN1L+Fww7xh+LMSBiZ&#10;Zw0lO9RSWH5QuWu6ZiShQ5g6x4xiMThZkzwLxLxKZjfDPFJeaStM5ZWEr5FJLemsfb5NScMhJ+zI&#10;nJpmlCQztYwnwme6ZUpSAhaL1XdQO/8APeMNgUJBThcOEE7qIGb53jxGcEJCUzuDLu7awGGu/OAH&#10;63DANFP56mE47ATTIxOFmCbLWhRSsNCPD/aKUtGKkopOLQMszZ1Q6Z0ummoq4oIDwF/aJaJfN/N3&#10;gy8IpUyasZKXpU2jx9rx6ySrySyXSi9mhICWRqrW8BPpeKUp6X37QQynQX6GMUsI+8lrdmzDvDTJ&#10;SVPqDGG8d8DlVTPDlleJkAVFjdxGGDYgGSviqdJAJ0ZUJkLS60JZR949YXOByy/QdbwtTAirYuPn&#10;FhmbnFQykb3Lx5iHDPo3rBS+zkk3tE2S4KkZwTryhVtL2tHEmCuROGYDNTH2rw6QmVMnL4kxKHDm&#10;OIpItrC2SG0Z9bawkWz3Y6Dv+kJXLNFJJqDgl9ITJmT5y0J/Ex+WkffSyMzhalavaEVTFITUA9RZ&#10;V9IBksoANz73hXEuPmRACT06mLLdJ2N2her9dDeGKesInpUpIKuxPQwFWpTuo2L8oFyEVUm9juIS&#10;W6aWiwdr9DAQUhR/OKjp+cBknz2I27mHWSWU2WzQFBaiBfn3eCCy/wAocWIOUENDflFTP0sAqK0B&#10;twAb25QJWJe3xWpiqsU8n1hJSpwT6iNS+u5AgU3B8pglXm6wDu7MN4sFcrB2eM2Xe94PJV9Hf1ga&#10;9WgOh7/OEA2OupLQEPUgH3hbtHERqrzAbRWVU7kbesBiD+scgIcDd6tNmg3ZTPbSA5NvQRqfNuIJ&#10;UDq4O8b0HTaEyxrq5vG6t7aQ2VG7m1TRfU+oFoSCFVc9BaCkJD6nmYlp8jLd/wBIq6PyqhLsL1Gr&#10;eOSRqBaq8JZ03flTFK72ureHYq2hlSnqvr5YYD6iKkj8Tj5w6HDF7uT8oKZxc+X9LwFJIGze8rvA&#10;FTuX6iOr87F4clvV/lAZ266GLMrcxTLVQDfXy2hlG61eohwFVEtUdRFjWfeq+sOFB9sthASrMam5&#10;QKSqrdh8ouW2bnDMO+8F35sYRlfbnFw2/wAMOG5nd4FKC7MeYh6TYv5Sau8Zk307xoIuH3bV4d9/&#10;SCTuPSMxpHz9DALnl3hwo215CMpIDvfbtCVkb0lJHlhV/PtFrZ7NoX1eM4y035jrGU1S/wCbmFa0&#10;i7cn6x0K2dZt6QyhqvLd4Suzmzi4L9IpCS71U+96qgF6RXT8ZHQCAFVKVW17VekIHDDb8xApJD7a&#10;QoECWnUfi53gkJCwbXGkVkZRr70BQuCG0YwG+e4ilTn3rjWEHMlOtCbCEGWxVoLM3O8OssOVjvCq&#10;7svK1wO8bp/Zu/ePval5669B0imgX8qf1gAICFIUxzPtCTUkFRZXVoVSyszDUiGoL1PlGW9rwilQ&#10;A95On0jLNXTtkMAgkNfNHmNXXSEkipTODy7Qlh8jYRu/5wkVAvZtWjOL8/4QBqD84T5vraA+d+x+&#10;UOB/Ew6hr9Iy273+sHjM6bjcwVUsDfLsecDjpLc/9oBkS3vlLa+sUKBC3+XWACpj+EupUJFJG/eA&#10;6HV/7TAWGQEeZCnveAClq71KLGDxJlR1QNflFTUKdu8CvXnBTQlQdmp0O8S5qKQSny8oDH9n4h3g&#10;Gbr8m6RWwo1pereAvLo4YvBYlBQpjZgYzKqoyb7QlIEwunnAGrXd3JjJLmOkspXOClcwykP5RYEQ&#10;Fm+zneACgsVNUAct4UnKpCjZTMocoS4WpCLHc33h1IVw3uVjSAtHkD7OYSWWQvysIdQLH44Kpmj2&#10;o8rQXNQbKNSO8DKbnbaFP2S9oC0h2LbE+sIQFKAq0sxfmIDTBUjKHMcBd9+3rAWE+p0g0uPdbSPt&#10;A1SruIBK3WbVMxPrD/DvCZVQqP0gZ3Gt93ii9vme0Oq6a8mtukfeEj9qxEAoskXKlbweHprzJcwo&#10;LBLlqmpb/mC6QqXolBhKpiQA+U7ekCWMPLJ95bMD2jig25v6whaasptXoX1/SEiYo/smwMFEtZUV&#10;kp5gc77QgrIBIppd64Sygqouu7lPaFCTxJimtyHaEz1y5p7ppbvAUSFPsPdhPC7qOjdoSzJW7TVr&#10;DfKHqKi+UEVBPYwAkOrRR59YCSolC7vzhIQo1eV1W+cA3cachDvSXvqwjhLNvKlSLt3hAWUrHlcE&#10;lmLxYzFchqAesIyA0lrZ2gKCyVAvTo1RaGy1oU1jc/y8GZNVn0S9kj0jB+GS3Tx8QlKlIy1B9Xgf&#10;9PfZ2dIxXjuDwtWLRJNapK6QpVXaoa8xEjE+IJxYxWJxNMldFEqXexUYw6cNiP6+8ZxTq+zSvvVS&#10;3/D05x4j7UY/w/7Rj1ZMCjEf4OHWTcOfyhPgHiqpWG8TmyqhhUq+5V/vFCn+yeKrViMGeGyDc1Me&#10;kWNASfvCffgOT6XeEKUSra+0LKkqbdL77GCLub+awvAZQv6x7PeD4x/s443iFIZphw6CpIbr+keP&#10;+He2HgMvDew0j7RKleKqRTgJ2HS4w/DNTLUsFJNPlILxjESv8KVj50uSxZ0pWW/KGAYeawcfOCGd&#10;BSxBU5iTN8ssY+SZuzJ4iKie2sYAyl8SUcHKMuZ8YoDGPbDwnEYbHnC4jxdficmbwVqkYqUt1y5g&#10;VyFZ+V4TNkTJkmagumZKWULT2MS5+JC5k5SHRPLkzE3pJPWx9fSDhsNKmzcYkswcM9gWMTfEvaQD&#10;CYOfJeThbniqVuOg1jwSQZyiMP4NxuCL0VTG06/rCAUm13VeqCWGYv0iXoxu7gkwNQ5vsDFtIR4n&#10;4aFoxeAnJxCFoDF0kK19GiViZM1KfEJKBL8QwZtNkrbWnkYX4Z4vhkYiQrMgqSCuUrZSYpwviPBw&#10;g/8ACiRdQ5GMT4phJBOOxNlTltkHJIiZhsNMRM8VxyTh8PKSp1SnFyY+0Yk1Tpy+LNXUXUTqY979&#10;qGrY77D5wClP4iebwCpPfr6w7gKOVVNlCPulTU7auDFK5i2Ta6jZ4CllTJ0qvFkjkNj3gkzLe916&#10;w/LlvG36wGd2bQ5om4HETmViVaTCwLlg8a2PyhaJqBNlKFK0EVBXcRMPh+DkyK111JQMpisTATqv&#10;nHDT7+VtD6iGSPedtx3hBp/e5wNtwecU7D5CFNmv6iEIWsCQcp5XO8InSFhSV/ecQaDpHDTozKFr&#10;whjVVrfTnCql2NxSqODUTX+8fnCaDoXdUVEmoqY7pTyipRqKfSEpKQsG/U/8Qopq5RLkYgrmYZcx&#10;jsBCcRhJqTa6SbiKVjiJdvNpAKd7Pd4bmrpAD5hYbQpaJZNAdOqkKjhYh5dCqKWdIbkfSPule/Tf&#10;M5MIE0uq3RI7RckfrDpSefWKWe3qHil9M36RtBqHTYRltVACqSV2bWmP1gK0Sm/Qwm1LKd/ig0+Y&#10;nbaElze28CUtRfXNoP8AmHl6/wDwxStJAF3MAuAPzjMpj8exeAyynNdmzQkgi9m5wAXA56woP5Tr&#10;AKm9flBLaf8AuvrAmIuUabM8CUsAI01iqWpxvzh0+XlyhPW3doIOUacg8MliFa5nJ7Rqf4w405HW&#10;FMHBLNqTCSnuxtC1cvxXPaEEGx32g1X3RbWGe3MXBhmy6rUdD2h01BzqreCC3qPM8DiWvSbttCEo&#10;YJd+dXWMyXGlfKKyl99PNGn6R9NXMOFNFS9ezRSBbR44iRqjk45waQXT0aBme9txGpKgN3pHaM2b&#10;M/7XeCQRS7X27RVUol2A2iYVXU73LwFL3LDaBYcuusA1HX/TClZx2EJp16wKlPzhJ633h0gsdBoT&#10;zMWA/M/OHY9Wv2j3rfI3hOhGt9RFvlDgfneMxA/OMjg+jGHUXvG7fJ4GUfrFrQCQVDW30eEkA21O&#10;jQTm1/WO9/N9IIR9fL6Q7PfqwhyBT03gKpUal8vrCVUkVKdjmC+/zhRyhW2oeKl+f5JTDqSTTy2g&#10;G7P+90hSyD8Oa721itYUpQL8kntDFCwKvSKrqQ9Jdynowh+GBuPer/agsQSNQ10d4AYks/U9os4S&#10;cvMF4Y1M24Yh9I5Pd3vBNNRSW5K7x5i7d/8AaMyWI0VveJdGdRur+MFgcynVtd9BAEsJpP8A7f2o&#10;Yqf463pmQHH4huBBWtNaFZRoWj65k2MOi/4tEh9oX7qUXqRqYurL5kfHyggSw3eCarVd4Nv1eE+Z&#10;+W0ZfKnXYGHYvy27w+n1jNe+8Bhm+sadOsXJJ5DaHJ/DeMzsdITQHcZj8POKUkPpezxoCGa92gKQ&#10;gqmK90WEILFtSjzfKAvNdLH8UBRQavIdxD+YaW1HKEauLL2btEtbEqC+rKveAoN8mUmEtcq0L1RL&#10;Z0kWCta+8MrV/WHFyLjkIbylIbpBAObVjpaKlsz+970S5AIzZzXAEhL0e75U8ngVITVr0gBnC7ms&#10;aQkupASL/j9YlEOUvy0gAJTfz7lUVIKuyReGpZtuXWCU50jzq1aEqQvMUuAXEWS9ntoIGpQcv7fO&#10;8JCWQPgrNmhDVFtaWVXFIpUHNeXMG2gFKEhC7rB83yhSEp/E/lpaAsuSo1ANzMdTe9mhNCAnde5g&#10;lz15RUVqJfRmEcQi+kEzC6W8rnLCQgu6ipXMRxApSQSxEaZPkT1MOVhPwgqpJhUwTFZy1Op+cAIU&#10;w0VqYJxBZaLhnLwFIcr1HWFT0ZVajcwZU0qatqqMrdYlzFKT1MCbLJCadefaJjzF7pZrHk8CVWQN&#10;c2U/KPO/3dZO94MlNQRVrtAdWZV2pt1YwZrlRAtYuOrQeIgkHM+jvAmIIyihO7RKSgrMxuWsJxE9&#10;CZq0mptjCpvCkyZtPDSlAavZjDDLyDaesIC3AGgD5ecKvlGUVXVMeDoy8jgaQGK6tQ8twbc4SVE8&#10;33DPCLJpW7Vi64P3dWw3pgVrqB834e8Lmyyk02beEcQ+VLgNCgsKCNPLZBe5hPu0JYbKNrPCVg52&#10;Y1Zis7QmriDdaS5SrtF5ilHW+3SPC8BxhKXNWyNyN7fWD7eYk+IeJzvbDxn7Ko4kDEz0Tpjq4Mph&#10;ooBRfW3aJ3s57O+IHwHH1oweGX4ojgYWfMLhZBPwkEf7R7NVS8L4z4/OnKP2vigYNYYlJJ5dY8Tw&#10;HtfIX9owom4vw/wbwV8UnjBZEuYopvTyBjA+HeyeK8S9n8Rglqxs7xjxCQsy8BJSq82YkpzE6JSq&#10;55i8ewXhXjOMw3ifiX2qcV46TK+ynFUhIqUi7PZwLRKUMwOUnytzhhlNNV9bwpaghT33L/OAAgE6&#10;3/jAmqtWWOa3pCSCpZdgLvGG8d8OmnCeI+GlU7CTwDUkqDEEb+sK8FxPi2EwWGxZ4OKxmAwiUYud&#10;KIZSAr3auYvcwhCQyU5HN9ORMUg2PO0G3QxiEsDWim59QQI/+UPFZ1PtJ7MS+ApE2ysbhtJU1HNt&#10;D27wvD+KYHD4l0FEuauWDOlPyV+keC41OERK9m/FPFJOF8SnS/upcpBmitb/AIklQtyETE+F4fC4&#10;fC4PAV4XFSDVWwDVc6uXMxLw2C8On4jCSJ1WInzZNEiSAdVKb87wrE4ydLwuB8Pw7zJisqUhI/Mx&#10;jPaea6cJiymT4ckpvIky7I/1WMILguPlBVZVVuZhJJCn15iKhoz9RGVwOYMFJuDY2Yesf1t7P4pe&#10;EnSTUQCSJ3MLEBPi/hsubOQM06QgpSf3dYQqbglssVeUogYXwPBnDypuVeJUMyexg+JeIz14qcpT&#10;feD/AA35QEh0jQPpGUvsbW9IfVvpCSCoh/LtA3SkMBoY8rf/AEUW0GZRuX7wFOUvfv3il1c3a0Xc&#10;2310gsL7RbzesDu3kgO9rK2eBicJVxEqdKk6hjvCcB4yhaZspNKJ8wZOVzBCJ4WhfwEkRWhXy3im&#10;WQuab82j7ROWo5sg03hQ53fWroYzqWQVd6YYkU63+kG7g6vZo5drv6wldJqQbNv1gYWYZmIkg5ws&#10;XHrCSCEPmpCaumsPxB5tGudoCJDqU/YCAqaWmHVtDCAaS5feEsC2iktyvDqUpB0S10q7xWhQv6lM&#10;CpR/+hV3hCE5C7ApNoRwZqglGU/CvbWBKxCDUGcjywhctwPztrD769T/AETMJPSlSVi1QcAw8iUo&#10;4edNMwcOX93HHnppSFuxu/URLlJTmQHJpuIdYOrBtYqUNmvqIYWD684K2J3vtHrn2aAFk57BTwKX&#10;O8AbVPeHJuSwD3MUsW00j4Rq6RYwFORuVHeKSXU920+cBnHvW39YTLmKv2YwmgBRRfqYCSm+3LtB&#10;LFObbSEnTcI0qaEOKabKDwlx+H4jAmIsFb7qimZo4tzjzhKfyhOZtja0KCS6grq0DzNVSq6iFdoz&#10;EBZsW94xZxd9yNIuv9Ye7mHmVaFhqR6RSiq/p9YFTk6F7RyGvSKquig7VR5iim1R3i7kaWFr9YL3&#10;Ytez9/0gkVHblDFKgr+bwynGyizkvGr25X1hC3Avtv3hRUlTgu+piou9Pr6xUKje7hmva8W7dBzh&#10;uX1h2P8AGLfRw0UhalDTmDCiUspS7nlFgXhVSan57QaEgVfXm0OXH5iEnOLs+0LCQ+7j3usIRYUq&#10;15xuTrZzDkG+iNu5gEhi96NFd4Ch/B4LsWN4sjWEhRH/AMTQCACoWa9J6x8IV8NoDEin1eCeUbwH&#10;+JuSu0AEsxcZooJ333hhrqqCn+BeB/Jjn9IBP8vCtefeA5p35vBCf4GDS4P4rvzhbGAA1Iuv8X/E&#10;OpyiukG+8Z/LqmnX1+cFWhPSDUioDV9YWSo06NrDKDOXdvkYWSohO558oQCska7s3WDQlkg5lEX6&#10;NEtSXBSXPwmFVOxOUUkjXUmFGU7Jy8+JFSioKXbe8Xp4buEhyR3h7ZbmwvD3ZVxy7CHKT67vyjXL&#10;5gnlCmUSV2BZwGip+iHNIvbSBLm/dlG+oX0EEhBRnvbV4UunJ7qVaNuYSrS9NNT7aiCJYCw9Kqrp&#10;A7xQE1kKvuBfnBSgU5sx1Kud4qzNoAzvBCFhC0Zy4cAbOIJM6S+/3cS60lheZyPpGQunT9loBNAR&#10;5vN5YcHzdf1hILqGx1gMP1g3A97lDp11dtYJKySdrh4/mr5wAAf4QFWKhZ+UaqC6dNorNyUvu46w&#10;l1KSga3aKgVFt17QCrfL8VMJS5V7/NcApUqn3ksXikZnOxaFTM61H1phBcqK/dJ8nSC6KhoeeWM1&#10;aQn90npCCU0DpavrFROnVoqcty3gsXJ339Ytn+L/AIjiTyQnTLvAmlyJdh70JUoc3o2gLABmGwQz&#10;wkFAFNtPzh2+QtCQkf6sxg8ve6doS2hyn8PeB+FT9+YhdNs9kH34EwhSToeke9S121gLSSlC9L+W&#10;Pe3Exjq8IZTApernBlpSdczaQw82mxh0qJDsomzdIpSFa3yxURVRm3JEJUpY/X1hTvSno7+sZRUN&#10;bi47RkBWKnU+YDsY4aSWN1EXGsFNgtSNSWaFSQTS/cawpaR7uu8JKiF0uhIgzKKCC1rg9YTSlzvl&#10;0ip9dbtCkq/aHvPFIAZXqIZSRUR6CGLlKFOjYRSFlT2Y79oJJJUs8mAcPAUTmWaX8zNFb9NWBh1X&#10;2509oBBqDWdNJEPUo+toqNwAwQbAQhSXCdRuIJu/NIY+sDBYfiJD0AtUB1hWKn4bEz5CVVCaElk9&#10;TH2RY4apKc7uyr7QhJAAe6/egkLyJW9/Nf8A4hKKvNn8zi8EioF6E5XEAGhJqbylyYTW76cyn1g3&#10;vLVS+oLmxgElSleVRFg/SK1JZR9zVQ6/nH3YU+in3hKa1qJFbvYd4SpEzTn5i13hBVYlTK5q6wAl&#10;ThVhX+YhEiVLmTcXMVQhCA9XePZnE4zADD+GyCvEzFma8xwhxUn+dekeE+0nhywJnsf7W4Px6kpq&#10;BOaQgkcgZweMXjpwQJuNxS8VNEsUoCpiitVI5OTHt7hTx/HUeHey68TgpeOmnF/1cshaXluXvSNL&#10;Bu8Y6b4TN/qXxCTiD4/4j41iML9pAlSmRLwihqErpJN3JV6RgpU72Mw39RYyeVeL+2cvw6bhcFRJ&#10;Cnky5jUFRIZqiQeUeBeHcf7rwb2YE8SK34a580mqnqB/LwVZgk8v8Mvf9IXoVkNq7d4zm/K4fvFT&#10;pOZ+zwbled6WsO0Jm+W++piYpZWrK1Nn9YcseSIYpKk1X5Jh3cba2gGp7veyYp4YKHbp1aMN7Q+z&#10;0+bg/FvDJnFkYjD/AHc3VyFcwWuDEvwn2zSj2b8aT90MTMLeG+IKAuUnVD8i46xMwc5Xh3jWAnpz&#10;JlzkYpHcEaQjAysDxMLLNSZWJnrnS+mV2tCvtnifhuG4Y+68NwCkKxMw8kykb94w6fvvBvZTC4jj&#10;SPD0Fp2MbQzz+ghBSUoXLQ8txYsIMtSXHPYXgNbszmCsh1avd/SBS76cngBKcrsdiYWWVbTPpACU&#10;v8b6w/Dt5LjnBdGVrOQU+kKZITdh1gmxGtoGSir6wkjn5ToO0Xsp8zQUpYFN9NYqOp3BsYIV5RfS&#10;GBNKvR/WClWn5dIz5c2+p5Qg39dYTmIAN939ICqnFx1jXMbtrALBR+D4YZia732gn/CU7MfegS0z&#10;JgY3gDizFDnXcQlRWVZn7d4QoX/M948rb2vFNJKlG/S8KsbLpHKB0tq7xmcA848xI1NyR6RYvVe4&#10;v0DwapbUaal+kEjIsFi8WSoL1JIcH1gK86+QNTesJARSrU8r/wDEeZyVZsrG8DUUnTZPfvHu36QD&#10;SlifObAdoAdSnOZv0jMTypCbvAmJWWSRsw10hASsFQZw9xGbX+j+TBRNlomHTOHKIASWS/ui0PQe&#10;X4oNQHxdRAANm/l4LOd7axn15kNDhSgmrUQwKlb/ALbwErJAXYVF4YOx03eHIVzgO5HPnF3COTN8&#10;4MuullVDrCZoTUl/nDiw/KHSAT8Wr9YF/laOI2/rA1Adn2MB0FSdEbbwFsaXal4Ckun8Lv8AWBKn&#10;C37btygLF9gpnBilRDdrwcxH09Y8z5mLfnGc3P1d44iZmX6iKFhSqbV/xjWkf+494UFAgbOXqgKU&#10;S8AVFgPNzhHLmBcxSEFtXVHwnbaHUoqFT9BD1JFVtHEOQFHymzCHbTloYskrYctfWApilSToz1Q5&#10;IIHRoenff9IcFgpT6v2hKSQWN3GvSL+VYa20VX7cody31jtCtir9Yq1Hyg89GNmgg7l35RmV5Dfr&#10;AcD4hsIHJKmPWAA4z9njMC3TeEpzBGyRdV+cMpub6GAwMOe1TeXpAfaNHDv1gkN/9DrAGiuerwl7&#10;pfVrmAduu8Ekh/zghkjq+kEu6dP4Qa3tzsfSHSH9YCXzdNntApVpYvBL6wFE3f8Aad4AL0v5ucE2&#10;o2caw+ihewzesAuGEAsW0tYDlAYue+kF7UOf+Yy3+J81XYfrBlFlUHM4cw5Vc+VrKHOM190Wtawh&#10;yC5sIIN1No1h3hkuL6HU94c2/SGcX0fftFSlW0I1GloTQDVqNmipK1VHzJItCfKLv3a0BKzSl8pc&#10;snpFBC9fMneOIaf9MJzO9+QHaEkLcuzear1g+8aW5kdBGWyaWqNoYg5buQaFQZlYIfUhzBKVAgXY&#10;pzRU/wCGmmw7wNSFOc2VB7QHbvo/c/lDILLVY2qI6wE7jdgCerRrQkq+7O57wR5lGxGhV1ePd+sE&#10;JJSVDNd0jtCaX5Ftu8BmpVc9IRLJAHK+ZuvzhJH/ABG+veCpWrc3HzgFJLadIQVMeRF4s1XIiAV2&#10;e9jrFT3Ia2kBRLpby677QVnUpbqYDLI3f+MGWUgED9p4qsLVX8o7QlACpdJavSrpCClIP1gK0pzf&#10;tbwky7LPu0ZYf8WU7a6RmDfnCV6gZl5Pk5jLMNt7tCWX719CBFalH9p3aCD38zEdY4syZUgWvZ44&#10;UupMsHVGn70BZsnorzdYr22Y6wCtqn3u0Ae6+uh9YuSdk7CANFflGtQ76xv66x8QNzlhU2opD5YF&#10;xzezmMuunOEnNpQq7tsQIarIq6hoBrvDzDZ76l4TUFE71iowFPSo6XpVBZ0S0c06+sUUmopd/Nvz&#10;hE3SWvKad4ZKlc9IdS/nvCDMdKRYlUfcO2v7UVgG8JpqTfOytYSeIpJ0p0eEYVFpirtCVTqCK7dI&#10;pRyaHest2btGUj0OkALUHXa5tDhQbRN3BgJLE9DCiKSyKrB4UmaT+FvMfSHVpp/IgNbblCTYpa4u&#10;4g5bvaBZrXp5wCpVSvxQksb8xDA1WdtGhIqarMBYGEqnkM9X/McJM9IloktTYJVGO8TW1M+cUpQB&#10;a1hFC0hmrYq5xM+7LFFNLa8oTkYizIFo+7JFAdztvaJVZMyj4hpaGVU6rtM9z9mCQUset1XiWpik&#10;kuPhDwpg46qpUOsWCQKrc+uaGSXR7yl6mHaqbXSgJsQ/OKcqS9XJ4zLzJ8xNlen1jxHxPxBby8Ah&#10;sHJFjMJLVn9l/nHtR7ef9QMX4P4f7PezJxGI8LVh5pMzxGSgqYrD2BTQLtcmzARhPFsLLw3iXg3j&#10;GGBmYbFSU4mSrcy5iDYt1iR7U+zyvDvB5nsz4DNlYXwjB+DIMvxGYCpSUrQkAU3YcnMe1Xjnj2KR&#10;4X7S+LTJ/gOEwuPxp8OPh8uUhgtSHvVMUq7MyY8M/wCnWF8TxPtZMxviyD7Wp9lPDFHCGQkmYmUn&#10;FJDZiAHOjv3l47xCThfZrwHwDw1KEYCSsL4JCcuHlsPvJija3mL948Z9v/E2Qvx2fxMBh6c2Cwss&#10;U4eTzsDf9qKGDaP5SIFSC/OKjfNvePNTTa5/SLebRxqb7wKTUKvvKtBzhawvzqpR1aBUNTVo2sX9&#10;3o31gGrJ+HbvEsqNf71oTc0Ev5YUDMAJU6becHrCapKVF3StQve2sE+H4/xDBFExx9kxi0AQMPif&#10;anxs4UppEpWNUXfq8CbPM7F4jzcbEnirP7xiWkKCRyAv6xwVKyks8KmpvUdrJhPL0s4hPJV6vSPM&#10;OfaAL0694dLHk1z1PyhPDWVesUm513BEA2DbaPFgbl3OsJI00If6QD6fsxUXbUDWFlCrrUyjoYSm&#10;6v8Aa94dTgG7NYQ1IIdtHCvWAGy1baCByEUqz+9pb0h7pHL+MBgPhBgAl/i/2gFKS/lfeErZR2vp&#10;Cax93orLZMBYzJPlPOCwqJ33F4ShVilT20MKvSNbaCLmrk2kOHCddIDXs5P+8VOwF25x+80FKvkI&#10;1Nr8wYABCWu7QNTmqzbNAUrKpNz1gAOkVMeZfnGW6gHO/wBYQlSSklTq6whSEqN2cFqbcoZRBWVN&#10;BdlbUk6QA9IZgdAHjzDKXO1XSEmmkOwvYxksQM1ES5WKXSisJL2AvYGBiJKwuoPYxSVX3DvDG+3W&#10;A1t+T9I69NouX530ioKtro7xQlgdOVUOpL1X7Q6Jebd9+0Vy0KSLzAWbp9Y+984y7VJghytKDZXw&#10;vzhDuVO2bUwCR9LQlg5FrwoGX5emWBMsLtEshVSPepc030gFwAdhc+sBKQX+Ual3+cF+bXcgxzGj&#10;DaH1AvyIh26XgNSRy2jLY62hSFupPN7jrAWQdXeHCSEv/JjJmf0eK1H0d/WCAxrD17RQouelhFST&#10;dmO9UALSUGpvrCF3IH0izs9PN4SQSdwIOZlaqG8APU1nbSAlKTr83h1JtvzMMAfy+cGtIbroOTRu&#10;Cksobqi6eGfKNwq0PtVd9DAIS12S3mMIeptSQbwk1W/ZcwCok/BtDmrt/GAq7+91jUt84pJp3f4o&#10;SfSNXD6PrBpT9GMeWx5xv86vpBfL3tATMULaNvBoZezKDD1gDM7u2sOxb5Q9+8ME5NW1MC19oU9l&#10;fPW36QGDubjSGpJD6fWC/dtGj+THPb9qHIPWLW/WFE6vFvneL3bN3hwSmn5wylmh3vCUquR+LWDS&#10;Vj6tASHN9eXeC7MdefpBD21fcxqRm0hwpqTfrBVUUvZPIw6rDSxaowQX8zX0MBlFTnzC4POKnKns&#10;hBBNLnnBzUv1c25d4e9x3h6ruz7xfUXq1ghQIL6n9Ivm9XfrCncP5RAmJQ6kbGz9ocIKFagL8oPS&#10;AtXmq05QHVc25n+esMpjSrVWnrFSKiBzGsWFNJcvaAQKVILlWuvOAoux0jMHv3blFF6vet83gSkg&#10;eepyX15QuWRSfw3JvyhaVlbtbL0G8UB1TBdz7rhopLFctbt5anhgAGVrodIZaVE6c3fS8ecKOpW+&#10;+weP8Mnq+sJfy+Q12beCpLJTplhk2951bwkeUV03F1Qi9hbeHJGY2J2hQrBazJ26vpDAnn0hIdCP&#10;2leaE1TCTrlFekUydWa+sSjNrUdMpIb+WhIANX4s31h1U8N9ReJcxspugcoG3M6tHDlOlCcqRzgE&#10;oKh8mgJuom/WAASVfQR5O+a8WYp08tXaElglBcLy3/dh2Mp8mYgPD1ZgWtd+0IUuyNctjDoqIJ9T&#10;vCcy38rJEJlk2Y7/AKQkgqUg+7uYSouxFn/KAtgKciX2gBhURfn6QPdGl9oKa3Vo2oPSBSTmtzhq&#10;vQ+7AcVP8hFizX/D3eE1PdNmyjpaFA3T2ZQjId75YuvhjzM3mgLCu2nzgLUWIy9FQjZk2/FtEskU&#10;ipn8sOgqAKmKS0EcSkWJW0BcwulenwphAGvyPrBFVKkWvcQXXbbJWkwy2O0KljKdA+8Fjrd9PrBW&#10;Ts4Sra+rwJl1Wq/a/l4yi9TF8zekCZ5eXOPs9WbtAUsnmBoISWcflaAmsO7B9oBS5OnxQUz5ZTt0&#10;heVWfOhIGkfEN4ZNubi3pFlVhW59yPKdMzH6iKmuLQFaF78ldYTmCh0c3gEW720it2OgLVPHFQpl&#10;+btFU5cxUlV81gIMyUocBc6slOie0BT1MGA+OEulEtVW7womYFJ8tCXbuIy5k7nQnX5wkEBtcuYm&#10;EK0/aGbq8ZSKUFgDZUXSyEnm79RFaSsFZYqtbvCUrWaJdjUbmMlTJ7mqCuYoUDOSSAermFSvAMFM&#10;niaL4lvuZfWqJuI9ofaVWGnTUsJctdg/KMb4h7J+OSscQ87CSMSs/aOucfz3j/5Q9rFYrw3DIW2P&#10;wsuctKsWpLEAq3T32MHC4AzfEPZziffYPELK2u5o5bxKOKx6vCcSvXD4pNQHZQjE+003/wCXJs7H&#10;JbE4rG3lTm/+pLyuegcwnw32alyPGsesk4bwT2WwaZMmv8ZACU7RhfFfbNScH4Pg5hV4P7L4ZRTg&#10;sG5GeaXZc3qp2u0JlyjohgkoYiAk2L2s5i5KajpsO8AIDNccz1gVg1FT8oGuQaPcvE0K7ZbGEpVS&#10;lpluYG8Pqmq13Z94Aun3lZbmJopdWsv8UHxLELEnB653Cefzj7PiGxU1IZ3BCDvBV4Di0pxxemWt&#10;TJO9oX4b4mghUo/dqsygd3h6CeS+fWBxBtyDeka/Q2ip99figTMz1Okad48pUpm5tGYGl+WnSAxp&#10;SLdukGxF/RXrACkuGaCRVcU/7RYBOaKjcw7XGji0MokU2LaGG93V94pYstVP+5hCJhKSpANSt3EJ&#10;mKUmZhMQriSiC5AOx+kJWnQqZ6dbQ4sOoZ48zgGshn1gkEszHlCXUwfSEuf1eEsyQP5aHc8uTQkh&#10;VnY2cltIC/imM13uYkWsUA5om4XFIAOIlKRLUBdL/wAvH2CoTODZKu5tFQYFB+cbZNdPSDuoq20T&#10;3gk2Js/L/mAoVsLcwYe9R25846P84UQwHyjNqo7b9YGZg7DrGRJUp2LQDQayl25woTETEEJev3dd&#10;Ic5jus5TFI10v+sOpLI0TtChVop+0BZpbzJOqhCtG8v4ucJLkBN+TvZ4JLAA+/v1hyFL2BFhFOZD&#10;31qBjiOXQXdFy+0Ik4lU1UpWUvanbWOJJngzm05+sHMPP7pjMoHno8ZQeVhGZZAPxaiKULrJynke&#10;0CYQT3ikjb0i8TEUAzEoLcz6xwZWFWZK7a6escXEJ6q6wkpR67mKdBzvblHMnprBTR5rdIVNR5Tc&#10;WOXpHB/HSqoXDWLRWhTgHeLuowkMSX/0wctjd9Yzc27wSAw9SI0aFWuV/OEKa/8AN4dQcO0VkDWw&#10;9YmJNqlP+zHR+piw33FoGmr7xUwdszDXrFZDmrX9Y4iQH/m7woPd3uXF4IHy/WANUvaFKFyzBtmh&#10;ILgv/qir6iP5vGYH+ekebNya6oCnd1esC6gRyRY+sXUCBd9D2hnf4bw7btrpEtWubVJt6wUn3fp1&#10;hJCawq/OqGAuIT8XzAgrBDaOBrA3I32gqLafOCWdjyZ4FLjeK3e+h39I/LYJ7mElk1VNUIdQAO6g&#10;1+UAFL+lzGRJca9PSEn3TckWhNvKX794zJB5HUQaRc+rwRTl+ZEXdn/1RU5BBbqYuzb84ezvpqTC&#10;gzejQ+/eLdz0jLq7xc+vKNd/nBfX8ocFvmNOUJQslQ0qi005o1cvzgj16/OLZnzNyfmYbynno3/M&#10;JqF+er+sLGqhdtSPWGUl3+HQd4SoD3v5MVkJCa9f55xZJT3v8o5kHlr1MAJFSjqHYQzX1UxhlBWX&#10;4w49IqSrf3te0aN+sN7nMB1esZHPR7d4akv5IclrNYOsesJALo0W6y5jKsllfE6YUlcx0gVJA1HS&#10;A6ay2nKF1XPwquBCCD5rl4TcpUtWVY0HMRm+7SDc/kYq4lSgbNt3gqdCSosl9YecpTgsSB5uXyhO&#10;QcUGnibnvBEwTArVW8Dku1xc209IoKiFPUAqw15RqPlCqSSrdJEC7p65qY+jf7wLhtxvCUkky6mb&#10;nCZQy8rWHaLO/lzM8JSMlOrbwlt9ztASaqlX3qgTCSSAwhP3jBGqTqYCnc+7c3hlqIT5m2MeekC2&#10;hJMMFrAJ8ruC0AkJO4FV4SAQii9Pm+sJNR/jBmi1mO0ZXOwgGhtuYh2sbkk01ekZ6iKnF33iqVlA&#10;91AcmEVl1TCw2Aj7zIk3gFSgsL+O4T1MKVLKXduSO8FMwNskpsT1EJJsKRVu0UAlVC20t3hKgl3t&#10;peCaDlDGJkoFaMxPzhuISonJUP1gLOU/IGKhYUudGgBaWs9tYcpSAlNTq09IURTXqneuKFJtz3eH&#10;arZOiYPEQWBZ/hgkG6bNrzgJOpsyTlveEsejJNIQYLzQr3vxQDMU+5Y29YQGSr4f+YSqku/cwyL1&#10;2UNW6wApx7mTUwVS0lBOVea56iGHmpb+TDpKlB2I0ZuUAzAchbMfNCTUb3TmciBNKDmDnemBJTIs&#10;CxU14wa1KUgzha7DnFK1JKh723pCSgqCiM4qunrCKnUlCudjf3hCRKQXI1OghU1QSs0u7OC17xOF&#10;08NZRe6TAEzJeyR70AJKgR9R1gFyoDq8BhHMEVGuxBvHxEBzaAoSz1Vs/KHdm92Fr8x7ENGHTOyo&#10;CuzjrExWJlYadlZKJvlA3MScFgJWGl4zGqoly5TijqDEtClUChg96eZjiVVAe9sYqUlwvKnk8Gp6&#10;RY3tAsi133v1hxcPtoqEzCLfJuUWSFVeVrlN4SNKLKzOM3SM6CirIFIVbk4glClUi3wnufrEjwxE&#10;niYKriY2aFsmWkO7x/V/gqMMjFSpVDSkAqtuqBMXMnfZkB1zJrpQ+wETjMxoR4Vh1iVXiVshShYs&#10;H30iT4/hMMnDT5SOMrEyUA8Ya6+kAFII/wDqgvBX9mSiYbVoDK/1QZc2diAiqrhicW6WiuRh5Ule&#10;60ilUxR1+cDh/eTDd2uIoJIvWNQo9vrAIQQpCmBqt6Qhg927QWb9RACzkd0aJqhIJpNLGDRM4uVl&#10;UX7mMDKXImoVPk8fiKSU1PCRWEv6teHQavXWJGClXKF1rUMygHc26xO8C8MHCXhE8CdQmk1NH2hU&#10;9a6To+j8xEvHTcVMRIE3irWT93KvrEj2mwGIScX4ciqbMk3SuzsTEtXEKjQ/MQnXnq0AHfbnFNju&#10;eYhnyp9YZgyrftQhV0A36K9YUKu94pJKqdc1hBVUNHSnlDdeUUa03P6NCU3SdH5wzjn1igMebBz6&#10;wlnJ0bVoSoIzC4e3WJKMV91isKKKvdmRLRxXMhNINi28SpUmpQqeq411ggunbMbHtCVCsvY8jADh&#10;STz1EeVX8OkCkOxejX6w6rH5t0gWP6CANST3aBMSUZVO2wvvFFYVOlJpzfK0cNRuAwJ1B7wmZX/+&#10;s1CvWDmzKdNI3McQlys+XWmLBmt26xWWIHmANoKhZQ2iWPwvo0Upd9SOcVXZ6eoa8O3lDd4Yg8hy&#10;glV2U/eAtn2bnC5SkcNTE94MqWAKbOdoLJSWDFrnvASb02gOWrs4uBCAjRJq8vmh7avCE1Wqcim8&#10;FLOArtFnHusNLQMrh6n72jRVKb21ga3Lg0Zk9I4mHUpKRZnNoec7uzuYKVEqbqxEEpllatekU8SY&#10;m9Vnzd4IWXUS3xDXnAU35iLW5h4v9bxfSOIZUviDN5WUesMNlcrL7xUw/ah0pcP1JEEcrc1Rp1Zr&#10;QqViEJLpa+qXhSsOg/4jlrvfnHlJD7xcbv3gGhqVawo0ZrjmVPAUVF/l9Y8ylJ3e0BlOTZnYfOLI&#10;0hKQhr684Tbdub+sUkZduRhOUIUvfV4TNQgqHrmhRKb/AAswgVC+vMRUwD3Vzjo7ItHDcA72sXg6&#10;X0trBY0gbbmANGPc/PrAplhtBz1u8JWnn3hvLvzqgEDp/H9Yt5eu0cy7Dl84CTbtm25wL3du8MB6&#10;/lAsan/l4Dg9R8UJHu6nfeEqFrv0MJRNYXbvFUuml2sWaGNr9iqHeltzd+kb+bNmurk0JuTt/wAw&#10;9/NB+aeY5wCSx8vP6wWsCXUX+UAHm71O0EuOGbMTcwEkUp1eCyXq5+XvAtl07QElI58q4GjagPF6&#10;c2492CUp6X0Lcosli20FKqiU+ZtYSsactto5flGsaPteMxaGF/yixBzPtbtDlv4wrSnXaASNPpAP&#10;ugONATCaVKBdlDZPrCkTHyWJqeASmtxa/WFFqaizO7Ras7cgIFZsC9d2VCSQA1n5wAEinUJ1MP8A&#10;+0WMeVYuywm5PWEghQCD5tTpHk8pt7oW+5hlb35NzvACFMNYvoq/VUJCUM/M3MHfYjeBzNz6WgK3&#10;Fv8AeHX8v1iwSU+8VCLUediHgJFt+0ebL7x1J7QiYkkDyk6GAwfqrUvBS2g94EP22jyg035tBZLq&#10;FgDlBfmIqMtIXooM3yh1ClTukm5ixqAL5ru/SBq6lVKTokbhoSShlD1K+8JAVepypWU+kIcKKUWZ&#10;9e8FphA5NpCJutm7wTLpJ8qvwQHR5t9hT+KPp3gAfwA9IapaiM24+UJJH0NoUzH3E/iixHP1gHXd&#10;1XSIzGtSrIuxR9YG3u+axgKcnftCAa6WvdnhKfd1XqFdIpSkO7W0hEyYspOhGpV3gJSGXqP94Y20&#10;t8MCsPVpBSJZCNU+99YYg/OwgJUSYDglJLh7+kIoUwVclKqSm+kIlqCiJZ8+596KyhyRrz7QSxFV&#10;r2hOQVa1AMod4SFJLG6le5DSnfROVoKixK9ekIe34BrHDxCFF82gvCcf4em3I3f1gCZh1v5tCYSJ&#10;ibM27RQHAFu8CZRrlvd4CiaSBbYQ5uCXcs3pArlF/KhelHpCKFzFVpq/ZgpYl7QpFy3rVFRB5dUx&#10;StVQvTb7zfWEuHClX0vVaAUPyWi7mKXCVJ8r7/7wgy3vmXuUQJjLHUXpvpGUG9yrUwDmbezmAvTp&#10;ATa9zH2hA01PKJQN3mU6wyyl6XSvUiAlAAS+puBEjxX2fTMnTsEQqZJl5ZuUuWPXb+TB8PmScUjH&#10;yVl65KpdIFmJe+/83iZP8QkT0kb6pLj3YIDhynKEEVPqYlgqCClHKJhLcGWg1FQsdY8QXLOVeJUX&#10;F0rblAH1Z4SplMdTBUkhAJ3970hPmBBu+hhF71U2ytCcgATvzeEpBpQ9Z3iu9jqBrCEAdCwve9zH&#10;3dQUg395KYMpM1b+QAGl+8S8bjlmbaiTXmEkbtAShyRZKuUJDXN+o5iE3U4PlO0UrXMHQoLGEopZ&#10;P5xSxl05n2L7H5wqslbllppqIvvGZYCdRxLKPeHUtbbhabjrCSS4aq2j7QuYpZCtdjVvHjM32LkB&#10;fi2JVTO8QLf9sgl1UjmA9t4TiPEPaKRivEJyDIVKm4qifNUBmYaXvpErEeJTf6r8Fkz+CcOscGfj&#10;G3Ct4PiXs7ipEvB+HTONiPtMynitcBKb6M948Q8C8T9ncbjPCcGQmbj5YrwEip6ULWfeID0j+Ee0&#10;GBk0/ZpPiS0yQkulKSdAYExJK/WBShRXqFXfW/5wC4BehQO8ACll5rfpCVh20NHm9IdKQhZTyZUJ&#10;lg3N1ZrAwyk3Vqqpm6worWQWpTVlTH2qfNXgfDH87OvEB/d3iWV+H4PF4ls83GtiZ6zqSXtEqX4j&#10;4HgpmDkfdpUiSGSnuPyj7X7Lqw/hmMoJkzMJMK5PZct4V4L42igoFWFxISeDiRzQr9Iw2FmHicbw&#10;ydiGV5fugSLeseBe0fgmBlS53jM+ZgsRQnhyDMQmsLVs7flBk+MyFycbNDCYk/8AbzDdr/x33if4&#10;PjZ6XnTvsgCTUVVKZqfVomTMGiiUvwH7QudM8y1mwAB+TRIX8d+sBrfkYzH8oJLj4dGMEpCkpVl8&#10;rG13MBa1KJObNp3EJlrD0BtvrExcscMqLvUUj5wJsoEytwM1TdYpmoKKfPsT2hNIP0BHeBMOY00w&#10;aifwrbWEDVSizMXHeAUhzppAmTkoCV20c9YKXQoaNygFCgN+TxVfhV63VV6wgAZnvz+cXH6vFg2b&#10;u0GpyK9DCtbF30MVXUVFrwanQKm5CMpt+ceVzp0vDUhuesCZJmlOZ9w8BMyo+7U5v1hSAsl7gqNo&#10;qmKqvo7NCebbaGP5cQFBZL8+Tw6UllZTygW0tygqB7/i6Q9qHb57w4zMW0AJgAdtbGFID1D0Foc3&#10;ex5CAUBVXzEBRGXctb1ixZvrANxe5V9Iovb6wIZCQo6kvcQkuyjt/vEw5gE6XcGEhjyWXjRh1cmN&#10;yn9nSCuXUyR5QC5hFctcuZVdBSx7mDbyXzWB1vDJo/GTqWMAGpwplKgKTp5Rs8OV0gTNdoSpKys0&#10;9G6w7tuWMaONIH8dId6WtzKnh75fUxw2Auw+W8Cj1jLcn5w6nb5Rl794Wogl/pAyW0tqesXSXJbT&#10;WHp0PKCqlRGo92CaCo6m7K1g5lJoDJQtVx6wHqIK2WmHYj6vAJDkWGz84dTpvo7wk6ejawHDEe80&#10;cJWYbcxBAFqvnF3Smpo2P0jyqB5t1g7H3esXuRaKyl1a0jZ9flCNSFwQbxS+78nikdhBvffmIpSS&#10;2v8AvBpN330McjrzgFykguSxDf8AMGzl+ekA879o/N9IYb9L+sF036e9DoJEsbXcQAVmjlzgZ6Ve&#10;8dvSCVKJRzMMCxTvGzdd4sXB5aJaGAZrHYF489WZ+l4OZXmukBweUIrct0L+sA0P+jwFCv8AhDFx&#10;tGV+dUMXqqd2h/py7ww9YZt+zwRw6P06QTLYfnHCmA91Q/mGrQxe47xaFVXu/Mi+0CwYW66WeFKL&#10;k/OHJ95/2oKnfpDaB9/yhVlUpLfWHTdOrONrQ3LWCEHN+V7wsJDI1quAVc4TckV+YA3j7oJJR0Lp&#10;eEhZqKduUGXVwzXU7FjyEBatzU+x9IZ8qhUWs24/OCAR13V3ilIUab7l4cgOm5Or9xALUn5P6Ry3&#10;SrcdoDjyX5dodT8xs7xozdXEFRCXRYAWqjQValLwhLoSNSFHW+0Ogqlsp9r3irdqbecwZYAFHunU&#10;tuYGolpNDpZr6Ql+zQUklkFw1wYqzfs7Qaiw5uYNKj0cc+sMtN211HzhAKjLpudwX0hKVTKyvS2n&#10;SC+++rekMFcWrNTQQS/WFkhms6rJO0N93CqiAH5P9IpSVfEYl3fanePuQ/8AO0Jr8xP82h9LNU14&#10;vobh9oSn15PCQACw03MVZgl2pGg7wCVVOK/L+cNT5drBoqDVP5DFPOy0i1MU/Bu14KiFFj7qKqYY&#10;sU8y7wOem4VAK312TUYplgJD3PvGEVKJ5/7Qz9b29Ifb9qwi/u+XeEqm1BB8+gAg0zMpsjmO8JfT&#10;3UjQw2he/vfKEAaJtS0BRBGamhmgLT2/kQ4Ye9cQkq7FtBFUtZCPi1UYpxMpM4GwGwiqRLTK2ZI1&#10;gNr/APDFSX/hAGbkmBhlZjMDHn3gTFKLeU8g3KHSUsnkNeReH1WbI3bvCK/NorVvlFdLrKX6wlwC&#10;tV25RWAtx5m0vCQyiKmraKjlU7MbwiWhAdvNReEhFn1SwgKl6bobTtGZxT8W8FDpCjlzWMeewHoI&#10;dTs3aFDUEMaoIFKaZrpryhUCSTm2zCKhmVqH2hUjFISqXMTSUKDhTxO8V8Bky+LOJUuT71XQxPwO&#10;MwEmXh2pROntk7GCcRM+0Ysmol6ko7Q9qGYcoVgJDHEYjKpKbTHVo0cc+Y5vMacz6QT5T0g8Q0hJ&#10;vbWAopytV3iu5t/O8JJeXfMNYpoUoHKVEaNACdd4F226Q/mUeloN76au0cKUhSlV6JF19XiVNPh+&#10;InSZ1kzRKKkpbrE/BThQuQrylLEvFaZuWZakjSNXUA1Au3WEJXlLUgbDnAFdVC2CWsesBhTs4NSz&#10;HFswW2c5jFSgV7dYlHw/ALRhptzicRZKfWPuDIxSEJqmICTmb4DGIR4rhZ3hwlf4s6eClJYbKjA4&#10;yXLCRjMfiJ1e84OAlX0j2o8MmzZmHm+D+0uLXgzJmLQuQmdM4qClTuMpRpE72X8fxH9aYPw3wadj&#10;cApKKMUFymACz7z1bNpHF9qvCk+NIxWJXKxOGx4oC0EmlKE2vY+giXj/AGf9kMX7H+Ey0LxSJeLw&#10;3AHiOWtc9B1Wkt5nvzjxDxbEmo4zxnFTRlZ0nELCT8mhRVeUPdTZ+jfOJcyWqirRJ2vpFUwNmpFN&#10;gonrC6nJT5VG5TCUqLstgebt/GL7F+8JABI3O4gzbkDkGEIwmJFfgvhiPt/ihIyr+BD/AIt+kTJG&#10;Dm4aSluBIRKZpKUhmTCyDNUgm1y6omJni9DUK8wtGJWMd9lwy8TVg0rWxFW0KxPDCvF/DpRnyJko&#10;0lZAJIB6tpHg/tDjpSkSMBiT4f4qgIqnIRN+7mEfnH9V+MyUeIeFY9CcZgcXJU07DqIdE6SvUG8Y&#10;3De08xWL9lcMhU7wTFourxEtl4w0BTyG/JoneNeJSZf/AMr+HKE/CYYikY6cFVJNP8fzhHsijg/1&#10;j46UYbB4CXl4ElBBUsjYBgB3iS6fKLbkwkAFJ29S8X15GEqXKeU/cHrFcwJeXdqbq7wlMlsvYQsp&#10;muVa80dIAU4q5w2RSmZlaHtH2rBICZ3nWEFtbxwzqiyqg5MJIf8A5gOpkvyue8KWFpURfp6QCk5h&#10;l6CE0rASnUuwEcSXNIzN1PeEpXMciyuj8o4S1Z6Mtmd4oU7O+tjAAZtouMhMe8KumkfFuTzgEi9X&#10;d4ZT0M/4RGVXpt1gKzVctjAe/RmfrFJ8vPcRpYWvd/WDT8ym8EADiVW2HeACkE6k8u8OwVtS1+rw&#10;EjV6SNIpqPpBy3O+veLkJOn7UAW7iOQ1ff1i5snMGvVbWFLGh1fUwATcbaQTa+51MKpD1/FaBZT/&#10;AJQBQe/xwFFFnfkYHfeFMW2W0KUHUrZ94uVFJU0JlgMArNz/AHoS6WUbL27QzadwI+zTqZaj6P6x&#10;XSky1BwsbwEhNn/2io2bQc4KEMMz1HaPvKl7FtFRlFKkF9I+x4hZyEEkix/ejiy1S3pvoHtFRJJ3&#10;2Ajhkjm51EVpW9rvpBINjcge9A1Z2/jBmKWEo+ph06QPdfW1+0DMfhvpzhSVNzDe70hgfTm/8IFv&#10;/susBwOY5iKFpcs1/wA4WpId7ilwRAk0rNy9qie5iugDf8MW/wDdtyilhzfnGbzDnvDluXURwzY/&#10;nFL9IrF1aRcfPQdoBCS77l3eGKc2n6wKU5n5M3ODU/mcObdIz37aQB5txsEwx1179Yd9IHmSqr4n&#10;eJYJ+8Hm5H1hTpa/67QCBYnvBJPbrDP00aCczk7WFusMx+WkEUlQG97RWQo3dhoLaxUQQytecApN&#10;L2U+8NlDW5GAkFdSflaNfnpAPmHTTTnCgANNWtA5nv8AWAoBTgs23eHFjppl9IUp1EpsbQhQsddz&#10;U+xi/bkQ/SL9+Qi2gPOG0fz9YB9O0Xu2o59YH576QwBDfEXB9IZtfR4LAC79YcbHvCQouH05Rq19&#10;Pyh6h5qeY7wzvsN4ISWu/eDUz6kXgAh/oRDbwlSlMrlV5oVULuxa0Ltble94s4HPnBVe+XLqYsSG&#10;23MIOiPhXDSx5jfK49YCQq+tJSw9DC1ABbl9bp5wAvKon3/WDdyLPYpN4uASdbc4DFt2bWAQoAmx&#10;BtTCU2BBg3U5s50MEFiDbs0G9ozKLuw5Rr84Isf/AKJ4Yh2LvygqSpnV7+ggFmT257CCVVPVlvUR&#10;HkU+jvYtzjie8cwpctC7i9+qu8JNTr0X+kUKQp1XcaRc5TZI1+cJS1m2FhDDV9xaPIkjzLLXG1oq&#10;FJlsOio2SXdypni+Zag+lIHpDcRQ6UxKpBmZfLv3gorYm6j7p3iWSVrWv4MyE9YfiMvRtjCVKvt5&#10;vLeAWUyy0FKnJ6lgrsYKaH381LwL07ODpA+trwmkKJ+UZUltCqK0pQA2ZBJB7wkgHRx7yie0JWSZ&#10;aVWtv1gTN+9o4dheoqSdYAVpqndoZ2ux5Q9Tv5usXNVupilGVUPMsHh9EJD9VwqXKUhSZeVadmEZ&#10;SEh21gBGic37UJcB/KXFhBPP90Ki61Ku6envQn3777xu8BIyjnFJAKfMlrAQwUBz1aH4gIflD76M&#10;7CCVAgX36wVzbFEu2djFdWVJyFSiSuAgTBXqNaol1qI/JUElfZvMDCQEi2qjprASpL29YC8OOE6m&#10;W2qoKZiRTqSrU9YSE6dmEGxLenyipnGj7wFkD9TAyWI3vFMouTY2jgLkL+zKsiaTcHpCJs6pBIuD&#10;f1hAKqzp2grq02a59YXOF1JmKT8jziQmoyyLUlbAtEt1hMzTzWMZVfI/rHFVMYU1XLgwkSxVdjR5&#10;YrnLCEN5XuYViZs1KJktBpHEAKrax9uWuaMMJv3SDm4jFjCUFXE75imHCSRvALuX01MALelXPQd4&#10;BKQE6GneE+ZRFr20/FBcFjfz2gEcmt7vWCGdWuxJgKsq/pAZu+8JOIIyrfZ73iiQZRXLw1Il1MdP&#10;hjH+KzTUjGz1TEJoaljZopc/s8+sBNSgPebzHvCVSi9YqfvaKlKSo6s777xLAVmdlp2HaKAniHyi&#10;zqT2ge0vtIE/Zk3w8nEMmWq/vCD4V4WiTLkSsqBISwvaJMiWROmz1uqV/iiWN3MY7BnCS/tCpRUi&#10;fhw6pame/aJv/TjxSYiR4v4BiFypMpVlTA5/O0Yzw/E4XB4DxPETUYhHjuHwEr+sgqXoDNarS149&#10;q8R/1ASs+JMvw72bw6ZilKmYQvViEpl+ZasgGuh5x4RN8W8D8QV7F+B+ITfEMVivaCX9hleJqJqk&#10;pl4Q5lszVaXvE32O8DmS5vtf7TYU+FeH4HDHN4VImpoViFpAsAl6RGDworXQgOTcrYOTCbUc7Zj1&#10;hNKiqmyk+usBalhI8rDUNvAoQpROpI8z9YSWv5VdP5vACQlIOqtW5QN1a8gYXMmNTS5/C9/0j2h8&#10;f9mPDMVjvaLx3xJeDknBya5uGkghAmlr5RVYax4MrxjxdeK8Tlp42PClmpKjmYxJTwzigV8LhM9z&#10;vE3HeIqThZfDeWgskQjxLw2VPxsji5lSZ1Jw7bmE+xvjBM3D4iiTLxcwhSUzCwoHortYx4n4dKB4&#10;HiWER4nRu8yymhODwSP699nUKv4ZjJh42GfXhTNv2dIbE+zPjWHnCxRWiaj90x9n9mPZTEpxM3Kn&#10;F+KTRwpL2GQD+eUT/aD2kxc3xDxXHLzKnrfggXCZWyU9OkU2T7pbV4SdVacqYQLmtTWuI4s1kUpd&#10;tAqKJaqQL62MUHMT9IJNSr2TrV1hMx6QhXl5QwUqkLqRm88Xsulm92OKpFLmo0aKgKTuWPNMf4jg&#10;nNC5EoknWnVomz5PEK5aeIyHheExWRUqZwpiFHRn1hKpc2pCvNyR0hMpKaCV6P8A4r6NEucpZuai&#10;5cXiWpfrv6wFCw16GBbfu39DjXTpHNbPyBgkAu70mwMH3XLfyYNnI9QYd9dIS97NbXWLqU31HWE0&#10;qr/M945HW0VX6wo6vaBfW8CYMwVfraBS4B0DawaVZj9IbU6l7w6iD9B8oFnvvtDhQqdiN9IUbBRv&#10;Du6PMfW0Bszm/wCGGSAG1I0PrBDE7W0gpmJsdn+ogjzA3HXrHuhTXs1UUWAIgJfKNyLDtCSFKD5V&#10;clPFdrX7QF269bwheHJM1Jch7iBLnlRWPM/utvCg4YFgdXg7MnXQKhb+8WTz7N+sJSx/MesH7yk7&#10;7PFT5kl+/Iw6ZipiOJoHcd4SjEKSlSMpUV6xUmYlSFWR0hICy2u94zzAAba2gcNdS0HVB1j7PiKu&#10;E2qiaR6wJspf4lXgXJDurNDIP6RRU7XJipKahvAbKNIpv+kba3hUuZSQbXhU+UUpPE4jKF+cUCWl&#10;5WU7V7PFkltHhJZ93gLCmzfOEqD1D6xU7K5xe5j66wiwJ/8AhjL/AAgPr+UOlJUOfKGYyyndbsWh&#10;Uol76+7Fx26dYvy19YLafn3h9Va9m3hKpZcDzJf84l8ZxtfzGAtCgbuNxAayvp1gNSeulMXcnUg6&#10;d4bl84O4+sMQYDDQva7xUpBpqby2VFO4X5thGRbkas7CA4K/U/SEUeU2o1I7wq45J5xb5QtQr0YN&#10;CEiq3xJcxWCphvycw5Ln5K7w5sNt3gWvr84VTf8AnWCkuD380GxO/MCHZ7ctYHPlygKFqLdPWFZj&#10;6aQ9i8MVX+RgKJvqefzj3mH0gVdrw4935wTZm3U0anmp7wVE625wC+7qMOx82XrD7u+um0ZhZVgY&#10;Ys6N4DOT84Yg/K0O3TciCGoCfK2qucIIBZKmbl3/AEhSEqIUznr0gJINSi8vrzgJZVXzJ7Q5Ljnp&#10;3h1WRok8+UD7u3xwsMafzgBKFFKd9DGZNN3cXeEgpPVyz8r/AKRmSARdPWBzfPyS0aB4lqTl9107&#10;94SxcD1Ijc31OqoOUi/ovrABZb37docA2FLCzd4l+ZLZif55wLFKjn79RAWuoy0ZatTCgkml3fYw&#10;oL4jfGzmH+Aa/wDqPsYU4QUdmpg0D9flDsDffUQVgOfk0XQ53zQg2KNCdWhMoGqom6vKIBFlNR8K&#10;f3YUpQJ9TDhNk2Lh3gF1Fy/yipyoUt10hHvFsxJcB/wwCsAIJ82tUOQFDrvAqJGaoWuP2jGcqYAq&#10;JRr0ioSrBFKiLP1hJKvMn+WgCk2t5nPrGYt+R6CKSGUbp6QQwbUPrGWwbNVtAepxDv8AkHgMenMw&#10;g2pFjp8zvH2DDPyWUXeDNUrKb0coUEAgm/MNAA1oNPWAfxVORcxdCqBqtIJbpAIKhVfeJYTlSF01&#10;KLP6QSJqVq0rCnphKnCALebWElKgksxv5oBCtS+Uw1evxQiYRd78lcomzJ84JCM/mpCvSOGha04R&#10;qW0q9ISlNVNOn6wlUzRWikgOnoTAucptT7sCWKyVnMSfLGexUNdYCwo29DAFydTWbmCSGDOYqOZO&#10;ge+8B9rjaGAe8FSgG1pJenrBX5hHG983gHxOSFKScqwxNo+zSZWiKUq3tuIPf5XibNJYU8MbK+UT&#10;CfeLvvFaFMafPVfvEtPHWulbV6QhM5aWAZSneH4uQ381oExeIQL+WqDg8CapjaS8x7kxxsbNIw+s&#10;uU1lXiWhCTnBV5P1isNXoQ+Yd4PPaHck7jWmHWSsLDjemHUSobWgKVZL0iGBDPzhud/wxf6QlPu+&#10;boe8KY0pGnNUCahUwObhGggCa8ylLAPpEwFJorrT7wD9YlMRLV5F9YJUHTy3hJJKKL1pdwIClK9F&#10;qZ4Ewyxwzl+IekSMPwS5nAS6A/EJNmjAyvHfEE+BeAT0BOESSEpJbNX9LRM/qefJx0gIpmeIDPKQ&#10;BqXjGTMJiSrxOgpXiFLqkpId2OsYz2ewuAxPjH2UFONIcYSWlykKXMLfKMT4p4As+H+KJwyZ0+Qm&#10;8pYUQQO42PI7wmT7RYZeNmS5QAXTQpX/AOs/jC53iODm4Hhp14gmLO9g0L8O9hPB5kvETkmWjxfx&#10;FFaJSvwS/WzuIxHtD7T46f437R+IzuJiMfiHCqSHASNAB0ge6EFty0O9adnaowLLSFFvN5v+Iq1z&#10;OVNmPaDwl0pR8i8KrWZi17p/wxFFAL2BOlrxVVTVdb3SPWJ1BuZdObQsIlGeJZlf1hPwyEDMlksF&#10;P3eP+o3/AMve1UnDTvAccJ8nwmasGZLlTwFsE6l7sdjziRL9ucAvFIlzHT4hgg9HVcvX/S+ugib7&#10;RYLEKHhdIRJMo1HW3/EYbwxPjEnAox8vij7YaCUKFi3/ANdHjvjXiC/DPaDxjH4rhSZk2XLxRwcl&#10;Kq8qLtUog1DVh0jFYLDoSkez/hMrB4mYn/FmzJjzb/sizR94ktta6e8AAIShNtGJjR6VNVq3WABc&#10;iCOcD70voq2sGtK1NbnvEpcmVMMoraZk22t+sDELmecsgC0ErmFVmbcQlRdQRZhqYISmpPz9IVMk&#10;gCjMdj1aE4ZSlIXxeE0xgVX2EcdTGsWtmveFJJIpyUnvCrAjpGMlKTeXIVMdRc3tBQqWmlQIIbnH&#10;jeCMsowMyZ9pwVcspTiZaxqlfQwmeELUcyaPNKyk3JjA4eTIWf8AuEoXlLJvGHC5gM4Iqm3ZiYw2&#10;HAMzcke7FnY7GKyn+MA6fn0jY/p3hLAkEc4upikO2n0jy0J1fn1hIZSn32PrDeVlM/OA6g6eWvpD&#10;kW0gkD1gOM3yJgLN06FHKCoaDT4j2hJp09TGig9jaG306iNz9I8x5dt4TVU52bSCPOp8pGnrAUQS&#10;VBx0hK9crtBCyEJRZb6npDhQuH1hveKtXtBDlyHFnjOC2ofRUIV5aLn8X/EFVVtAf944lknTqvWL&#10;hhoowhd1Ct3HTSEcRRLG+l+8LpSug3SSXA7wFAkXZtT3irp6GCv8V76wSlx6wwF9ajCXctb/AHiy&#10;qqeeg7/pG4I+KEjUaH+MZcqr5hZnhIROUUGxvBBmrUnpan1jzqUnV1KcGAVFQFT66weGwNdRL39Y&#10;SUTl8LRaNflCeMtSTMXTWqzRaecu1UAJmWquSsP/AD0jKqpf5QGU3WEn+TGpGb5xb6wzsfe6xUxd&#10;ux+cKNx/9DATMV0i1w7jeMrhXyhnINe2/eP5LdY16PAFuesOH1seUF39besFLBRVtqT1gzJMs1aO&#10;UuC/OCmYg5FbJYQDRZrnfq8GmxT6PygPci+UtrCkseeuVPrASMhq+cLu+bhjp3gCXMUEjKTyfnAD&#10;OQHrRoYl7DmP1j3ufeNxsp9YcE0v/rgEeXeGIvzbSNKr6RUhJ303jOmm/qYF7b/pHlL8wGMOLip+&#10;oivd/SG/kwoVHXu0Eh6q20sYKS5mfQQlKqbHT1hHlA1ePMQByEaHMGz7wx973RoIFymC93s8OlRD&#10;bPB3UbNvFnBdtHhtTrVA1BJgh7Ppyg9L9e8VORfXnGoKT5eYio1F7WPmgPo3z7wt1Ck2Rs3cwkL3&#10;vo7wCQP2ju/SASdNKY8oPW4Ku4hLc25tDMOfVUOFFjZhp6w6Xr72U0IKgU7EPbpD0m+VVnI5RKFJ&#10;NN3IZMFSHtdN9YUo5Trpq8Zi7WHSGUSU/ICEiW4Rvu0C6lXf5xXQkirMNw+8JKXUka7NyvFRsU37&#10;x+El6X/SBZweX6x5XpNTbqeHqYbp5vpDUAnm+kBQqNRvyNovVfyU6jtABSskIu/mV0hRXorLe6xy&#10;hiCrYIToGMBNQY+ZI83rAmqGXRASxVDLZnYWaqGqa12uY3dVzzL6RvSvXYo5QkgmWxZZ1Ov6xal9&#10;U7dzHkSerxSgkPYDnCVTFvQH8rqJ7QEoIKBl5N1ikJUnbqYpEkF7vcs0WRmipWpH7p6xQTWr8Rd4&#10;CVkoSbIAeJaVZSk+6X+sfeEEtSn8X7TQpJUq9ughSFGq+myYSnZ/hqCeyooSogeY84lqXm4diNKO&#10;sC4SDoSGMBbu9ssFQLDRPP0hlrT15/OEPMCUkOKhcwJs1XveXYGPsuHWqvn7g/ehcxavPqdfSOdn&#10;3EJo0Xr1jiTZYf8A9w6RaWw5frCQAM41qqipQBXVSCNRFaXLcjHDJsFebVvSEzK6dljRu0VqJL6X&#10;sYcKLJtvCFmYQNxAANRZ030/SCJhWmTMdVOg1hJAUpasoAGUesDVLZfNrHmWoc/cEJUVU3ttC1Bb&#10;FOytPSEqJU3lYiFUzCmo1FWr9IUlNSijJ0hg9R9YFNgnMrpDcTdoerK9L3BMZbvYiq4MCokPdtQI&#10;aXmT12goNik7bwkIW9drFqYSpZzA1TFcvWE4CQtZkJNym4JBuIQig0u5/FFYXdecCrVzDy0aa9Iq&#10;SpTHzqcgiBwpq0l818q/SEcTErCAXIQWEVBIJVeonXnHnABPu3YwmrsTpA4QSfi+KFVOvk9qYsZi&#10;atfxQgXYi6oeYU08tGgKCMr92hObr2gps3PnAslxaArLZXqmFFaA5VrzhEplEq9GfrChMWpCRK+8&#10;mO80namMOrDmcfFcTieDIC18WbPfzE8u8IdDlN0MNfWEAqIqD82imo8y5YKhNRQVCz6P1hipSmFX&#10;No8JkzUGbJRieMusZQzkflE5fg2ExWNxnhni0jFzJOCkqn4nhElEwpCb2qS/SJmG8L8Rn4bBzZhR&#10;jMBNBMq5z21SbHT5R4njsUycAjw0TpSCviI0qKqdXN7dB1jGeKz/AGQk+BYLHLqk+K5UTPFSCzoS&#10;1RRrct05x7ar+0DEysHj0+HI3TJEtIBQD0cWh1JBcMx1MV8IKqVCaZQRsmwu94BrIaxtcGChRKaB&#10;3Ki8IUomld9iqCQHS7hTZj3hS3pCM1KXYGAuWagDnB0PUQEMEKV0v6RQtk/At7k7w1TDRtrRlPmB&#10;TpfnHtP7Hzp6T4t4D7QzsfMke/8AZ8WQqUoDlb6wfar2MwmCxOG8WwMtPiiJuKRhJkjESk0VEaqC&#10;0pRcbiJmD8XlS5eIkzzhpqELKuGsXY2Gt/lGH8Q8YTjPD8Pj8V9sk1yzLTMQpdUpQ7sD6x4b7P4M&#10;r8X8V8VxaMF4aJR4U7CoJCVKJ5I19I8S8TxXtDjfGMfjMEmXiZmLmUeH+HIRnmcMd9VHYR7U+1OB&#10;UudhfF/HJy8LOovMloPDRb90t0hKzlDMVN5oT+Dznm8JFTUq00q7w/l356wzlQKn5EQ7WPvHWEYS&#10;arKqeB1LawcJMwyUGilEwXPrGO8EXw0jBT1IQNjElyjmxeFTgpv/ACKCesICSDxc1jf1iZKJczLO&#10;dbwvxbFIVPbEpCEFnRd7R9okIoQhFPbpE1aN1EmGUOumsSZ89RRhsSoYeYpQsAq0JWkhSVCpJFwQ&#10;d4lSvEsNK/rDBmrCYunP1QVcjCvD8J4VLVKk5EGhgH3P8YleMYpMoT5edMpF6Tr/ADeKps5KUsXN&#10;TNvC5kj/AAJaigEXqu0av8W5PIR/JgNoFNpBNw31hlXf1h7skMNneLgvp35QLU/E+8G7/h0MIJHT&#10;a3eAlywJsbNHn0s20WTuzjU8oF82/MQX11L+91jW7WhypRfblANJLW/avACQ2y3uR1ikm7/DrDW7&#10;7pgqZmXSqoa7wZdI+vzjRk6eX9YkLTVw1llg6LhK6qlKHu6JtvAQJhoUfK2m8Bcury8ucBUwF9dG&#10;jiNbppfnCbNu1zCHSSlVhtpcwUp73s0SqEd4UalEa0rBb0hJXkKd2YGHcfFbfaGc6v3hmzEPm0EC&#10;/mU1haGP8YBuxVfn3g3p36q6QNe5eKUGlKrsN4SdJml9TFnKVdPnAQAQka7GMpUG53f0gNp8WnO0&#10;EqIJ7uTCWQRmbnAt5NOcPUrOXZT7wJhYUL91Vj3igllN2JvCblz6wCXt3ZUG4cW7w4uonbSNddek&#10;PV0f0hSXr5XtDg0KGjG0cKaa76wkpUAeT3grC03/AJtASVhRUe5GkEuDtbW8JpPls7Rz+jQnML3E&#10;G5qHrV6wUz0JV05QVyEIDmLpYi3Q9DBUXflyhLH6awdjuKbQh5bqd6nv3hQUS3TUdYUHVSc9d7/y&#10;8BlOyafnzgArOX3SGKoSm6RqMpdUJff5ww5fKBvVe+kFwx/2gH3WaLgObuzx918T1QEqf/66LPyt&#10;cCHY6s8Xd+ukUsSOewiopcE3iqtgrNbQd4d9Dslwe5irMDrCEk1OdOUAux05PAd/0g6t9YYbQCSy&#10;jenSAEkm99/lB5Ev+NMNoxfrBzHzN1hJSQ3/AMUG3T5RSzf/AEUXc+9baHUop5dIsrU7sRASEtvV&#10;/tFJ76RyPxfDCeIolWnTpCS5HOzwhTuHbtFQVYrtrfrDqJG/IDaKUzCB097nAYeXcuU+sBa3seVz&#10;1h6lJDhm1N941cjYeXvAVlChYklx84UHKmU7AuBbn+kKWomhPRjc2igvrV3feCXUbtRoIenf1+cB&#10;nSV62dukBKFM6nI8z7xULbKPJ4tUt7Hr1gJpBTqTyi7atrCnQ6m9A8JUCxTrT1hcsKIPuwgZlbf7&#10;xqbnzbjvFlP1AJB9YTiPLMqcml3/AJ5w6gKnfqYZ9PRoTUBw9UFmhSClh5Qrnd4dWmloYHUtfvDu&#10;b+YiyYrski3eGYfKKlLBCUvlsEmCELZ+5UYdqqt2uOsCYa3Nn5QkoD1+c1H6CEAMUn4IzKIs4G3z&#10;gJYjrfeAF2a4JtGdiF2b4W5QBe6aat3iq1Q13V3hKTkUro6DFFYfU0QiafdcUtrbVUf4rVG/Iwl8&#10;yEsErIt84pdhqbOPSEEElzvaCUrQlCT/AKv2oCrKYZFeZHeBLqLqu4tDru9yYFSSRpq8Xy94QlKr&#10;g5qgxhLurapR0jIHy0/hT6wnQKq903EBQ16R5QlWhszsYTPQkpp31Ue8ESyrPamkWhKCx2Tu0Skc&#10;dUseZatQekcRU9TDMhKdVQkFJmSw5AULODCUsoBNrxc6FqXdxzEKqsg6HV4AJqAX7thfQwslRN9w&#10;/qIQmokDNyI5B4CSFX21aJaED7s3shmhwi/Zoso8qdxCygKIa7JLGJmFmrQDKmLyvTXeB96AdbKd&#10;MVShXUfNt84HEEwtzBpHcwkHlrtAWgsz7s8cSZPDp0bzKhWHwpUJClstYXmhSlmt9NSVQitSg+j3&#10;AgOtQWLcwYdyXDc4ossIcUgX9YYIADeVrQAkHreK1IVcN2gaU78z1ghTH6/KE5yHFNmt3iqqoeRQ&#10;MSwSSPygEkFL6PpArCadR+KEkGn9IWok+VtIFicr6PHmcwopWmoKoX5iQTzEJXQ0tCbTA+frAUtR&#10;Jlf+zpCpUriF0sKHqPSJfiXiU2ZThzTKQolaZfWJdBqGlQfO+sVLzAmpMAMEpCtEWqgKTcPorUdo&#10;BIQpRskjVP7UYXx6UW4M5KVqVYJ68ok4rCz5Jmrl1TcOlbrlmMB7fJl08HG/1h4l4AqSlfh3ic7V&#10;KzyYsqncjXaJfiwxXhvs74OBKlYpGFw/2jxHGJlEE5KeGl2ZyTErwzwvg4jx44ZPhvs94LKUlc+p&#10;qUzJiNgPNyJiZjvE583EeJ+J4iZj8ZNN1KmTFVLceth0hNT1vQ3lZuUJUoL4aPPZh84SqXM+7eoP&#10;YD1gUzKiqzU/WEVKLqObcHk8JykgGo1hwav5MDOkZ8qX5wsqUbWKEWEIUHoUXPIRLWkU2JFej7wN&#10;3+vaHpcNuNOsNRUsBtW+kYT/AKgeAyVzJmEP2bx/w4Fh4tg1EFYp+MM4PeJPi/sz4nh8bLUgHEYY&#10;LbGYBZAdE6Xqkh94xmK9nMPIwXtPJnnxGWtRVw/EFAGpCuqnIHU+hwvgHif/AE98Uw+LPhqPDJ0r&#10;ErlyMBVJCUCYFraxKX/jB9rfaDxDAyBLk04Pwnwl5nAu/wB5OWPnS7tqIw3/AEf9kPEkJwmKmcH2&#10;19psPN+5wknRWEw8zStZso8nA3geDeBTkTsFh5CKAghSZLjQkWjV0Oz7i0BJCrj1hKkvYsUn3oQb&#10;ZLkeYmHSOvSLZdowMrPmUolv8NIAJv8A0SVYadNkysVgk46yiJc42BChu3LrCZ0qaJcuWXEmmoL/&#10;AGzrrygS11SsSkPMSASFX2+ccQypqCS7q8qqTtDCaynoU7ml4liYgzRQ05bZE2e8Jpyo0XsOkZSU&#10;grv1eAd05rddodylYuCNU7wjwbx6XMm4dCqMPjblSX5wmbIxKJ6VXyK07wyA5/acfOFTDOlSUgOQ&#10;tWZfaFYXBqNEwsuYnNrFZCazZVtYez77AwHB+bQyRVvzaAq3m8v8YJJqfTnAOnVWh7w3IvANRSeu&#10;kEuCrVucE0v+HdMOO3WC7gi7nRUO1n9B0EaPSc3rBUxb/DvqYvVyF9IHyZmgJU7FXz6wsrNhmHL5&#10;wplI55nDxZ3VdbOw7QtCk5tBdwb6mFoUA2t94CVS0q59YOO8MlFS5GdaBelv4wjDzkrlzElikWUh&#10;9Y+0VqUmogIF/wCdIGHSm/xNYd4T7xG/eKVO2mXaGBUdnUXd4AKjo3QdB3jKACTTfX0gfdsdesXR&#10;dXxBwroY+7EwD8IMKlpK2GoY19zATWatTu78oBmTCUAtv6CElAvzGo7wmrZVruBbWLLLpW/k15wp&#10;fDCuT5Re14KaW66p7CAajlNmuT0MJSVCyc2wP82ikOwOj2gMzNz+TxUGCn2NjCdTfnFhV32gB1PV&#10;6mDYj8RgZqyQ6fSAmm7uRuq2sCYg5E2NTvq8ISsjiL5xUlWU6BJgkOLt3gBRv/CMhN7HeG8u1WhV&#10;eBdqVW5q5wBol+7QDUD8WxTCVI+Pyvz/AOIapRLv1DRfWptcxbeP4lzGz69oZ9Lw58ukZddXNo/9&#10;triHN6fpDksdjFVTniUt8XWNS4u+r+sXLfmOsWdZq1FybaxSFO1yGYiEkGzsgVwaqTu2oD3jNTUF&#10;+VriEkBLNc+8YFMKUH1c8i8Dc6j8MB35QkWbXr6xs7te8G/Q2aCwSS+sVVZq7j4oMMduUODlSGjz&#10;td76HpCiWuraE6JSFt17xe4TYcy5h5bJD2ItDKVZF25wG5fLpH/MO/SBzPrFk6CrqYYhSc3md/nH&#10;mf8A+ig3L89vWMpff/iH62ir3nveMt7t0jMLnnvD0316CDSN7dYqUn3vzhLZRrrq8HXlbSNM2geG&#10;DKUdv4RmBubj1hSQAyb3cvAzfKGqylTnW7QRU3uuzwATV9IUoBwu3SKbs3vDzNygXICflfnFBVUk&#10;9eX/ABClAKJFnd0jtFVxTazwA5tbSBre3SHL6tcZT6wp0hd2bV4et81FGii/KGoUb23MBVgdTuRB&#10;Uc1didxygvq/8tAUEnl37wzUnzAmPP3YuVNdopSkAe6+qoSpXu5cubrCSMqHZZNjrCpYoUnz1E5r&#10;2ig+XlbaApiKfN1trCpjvTaj3l9YSpMta91XcJhx5NeqbxUlJHT+g11S68v1i3nQmrNt2hCwaiTe&#10;qyYlsaxukwCgqp18v5wgkHzWovTCVk1J/DZ78oCnKU60lL/WHSpbC1gwhJrB3PxCBwyN9U3VFVdM&#10;zdt4Tdw7VH3YppCj8fxCE05v/HRt6RSU1FIy9O8CWWSKanBtAKVWT6uYVdWXNX7hflG+YVK5GBsN&#10;O0XBFNhCdbaj4oSRo/vxUWLDS9oSyejGEkgFx5FbQkJTM1vsBeEppK0kMpQ92KykfoYCwiyQ2jNA&#10;UvyUkMLHWFKU7g5dkxShFNnqjyqHNTMYSqatYlg5fdpgKABTpXZorF93HvxKIFO3mvBClkb6MVdH&#10;hImJL/TWK1DJ/OkBMupidCi49YW6lNtyMIWqZU6/IpNxAoqD27QFLtdzHBWgZ00Zvehfi0gGZKdU&#10;+lBKaHO0JwaK0Th90+x7GJfEl071m9XeKUCwLO0cW4UpDBoEhKzxFdbl94lJnTCedy5ilkioPrcw&#10;FFYpAenUxxFZibJfzCAqqhjqrUwZhWWCOzwuYlGqmNWXeEalJ1a4EDh0hRV9IVMWSvJYEikRSsUp&#10;FkbtDnXyn4jAWLs4tcCGe3yhiWb+EOqoo+bRbyguYJDlavcfKO0dNDZjG6ibDN5Y4MtAUpWU539Y&#10;GMxKE0KVq9RMSzWo4hBKVIqYaRilSj90ZxSEeXTeEFqlKUybMImcc1TaHCBp6QQgskWo1EUzHUyW&#10;QYeLkN+HK0BRBUVulHIQULUG0UPyaJUzA4qfNTILSwF0lDc44mOCvs8pVFIlhZW3PLvBwns7gEYF&#10;axSufRmAPvIV/CF+Oe0WOn+LeL4ldfHxLqMhyMqOkS6MqtPh0iVWb3zK3teEhIK0M5ScqRyjhBVD&#10;7FusJANKk5Qp8pMfeC5yuCSVd4TUCUoSzXDPHl7WBq6wmpbBdxk8zQBZtdx3hCSx1BtdL6GKCCbN&#10;yeKQPdIdZ0gGp1aVavB8P8Ll1PafOWj7qV+kL9qfFPaDHYLxa6pv2HxReGwiNVMqUPNuwNhtE/De&#10;znjmGX4glZl4fD+JSKBPbTRjEz2fx3/TCXip4RxJHiMnxgpwGLFmKMh/9ygbaQrB43xmT7L+CYpb&#10;L8J8BlmXOnSzYomYp+Jfo38TO8MwKwqdmmzUJPGnk6kq19dYK8RKmJmcR1mZ5jFQFuaRYwHupKvU&#10;QRvu9zAa36Q/wnXdXWNFA67kGPDPFZ98MqcJE9fuoCsr/WETZaguXMTXLWLhQOjRhMVMQEeMeFIU&#10;MNNDy1T0G5QVC/8APSPtcjDKlfYvu8ShrrTpUR01eJ3jNPCwiDwJKphKBMZio9f9oKp8t0oT50pY&#10;H1hOHLzFTV5JYdlXsYkYKWhKZxHExKhqpR6xg8ApQrxSi6DoNG/KOLJlZdAoHzdBCJk0hMs2JZwO&#10;5jPZPPnB6FwfyhBl4ialKbBILAPzgmXiJgTye8D7RPmLD2r36RYGpV6tni4fl0guVEa9o0Yac3h7&#10;W+kXdtdbRoFHQFmEMbGp25ww7uXeEMkkcxvAUpknpqe8BQJCtG2HaAb6t69YD3UbaECNCAkv0U8B&#10;nq3hmcjXlaMy7e/a5hTFwLaQ6h0fnGYPVz36QFAJAHrV0ioqKSAzIsRBw81VSVrdJW4NzAmBWp+f&#10;I/0KkTglUuamhSFaKEHxLDlpU5TrlKNkNeAnCSwZmiiNoC3qWc3Jt2g/l5irvCZdnXbmPnCaSnLq&#10;NjyhLhjra4iQigKQTestF9Gv09YS9OuusBC80pZYvCMbhsz3Ih6abvzbaHUL/nCx7ila6HpA4it2&#10;FAeBQulXvWZoYmojVSsw6QaTWXclO1oU4ASk+6brO1UIVkq837WxAj4QQ6VbdXhRmF06BWgL7QWY&#10;VXU5MS0pAZrl+W8UDJkrG7whQLE61CyoACw5/eTrcE/lBLXGkbpKr1aRSoqUDbXV4QcIpdMvbcRw&#10;MStToIKqru9oSZSwtD87xWlLGpgTfvAIX0PWBc8+8VLVRzdUBKVVK+neCQAQ+r9YzqPJKeI7nqIF&#10;JzHkGohNikA5i+Uf8wmliFbPDXSoejwyh68417c4YON4N2GneCxP5trCb5uhNoAqtrm19Iqv0i7g&#10;8+UFQUofmIUpRrSs1nZr/wC8Evu/aHJUSdP4whaRQnQ03Cuv5wkVGkX6F4cMAzwdG9Q8AjSHZ/0j&#10;NZj2e0KBV+sdIDJt0F/WGZb6q5dI0tDkUjXTWKhdKs3ZrQghze8Akt0NnguLb9eTw5DWYbwylN9H&#10;aKkWCT6GEmtRu1rNFKjqfSAQomrSnQPDF6n81Ufvw5L99I1PY7doDZkq2OsKOloAp3bm/aCASLuo&#10;biPMbXUOcOp3eAkOB+doJpL/AJwHFNJdUXWUt8OnrHx9toDWbnZ4f8t4zOk+81xGr0/KO2zMDCgs&#10;X101hwCN2VqIOz90vFIQTT7vOLIY0vSo37wkNSVHOpnaNUKLtVoTAF6t93g3Cbsoe8qAorpc0tHD&#10;V5ErYcy3KKqlGn4jbrCjdW/OEpFIuNmf1hVWbZ/1EAId66ipR1faOEtJGZ7wQLe705w+x5Xq9YFG&#10;131PaGSCk6XhDskJuGu/eHLn+dYubM/WKUhgoN+1D0goR6CAKQEnMG0G0BRttZ2X3gJcg82IB7wv&#10;kMzjQRxQLaX1j3fkYSBmBvS1g0JVmStNtMy4OYXzX8wi9dWqdHPrASrfml/nAFg/IWEMGUoXd2eH&#10;9IQqwDUZ0uD1gKQwSebgKVziWSXJL1o07R94HByg6/WAlBZB5hgYDKSDtTvDqUoHUGl3hKg/4/iT&#10;CyHcZ9GHpCVAK/8AropIBcXGr+sMQaxZvdECgF/pA967D1g1gkotoQn0ga8nXpA4YWVe8nnBCkk1&#10;+drhMIFKeSrOYFaBSr3rgGAqSUKtnYhTQNRTtHPmlDOe8JKUskPan/TFE8qSSvXeKrEpsmr3oBMp&#10;DpzHUQVJy+8unSBwl15b5XFukbiq6qNL8olp0UzvyiqaRyBGhhDuS9uYggAUy8zaRJ8qj0HlhICQ&#10;BowPliUcxpms4uBAWi5pudoUwJ5NvzhmdW3MQZGIlpmSiKb3piVi5WEHEC6zlDCJUtCEpSjLyhNL&#10;Kq2OkTMRiLJkyXicuSa8Mk09T2MNSEhNt3hL7B35Q4cpNwdaYTWWJ+QhJ4wWB8opQ6JabktY9ICl&#10;BNFNqS5MOmsVm/OEOSQi4ijhqFV8xcj1gBd9unqYS4FdTWivRwzc4bp8oP8A8W46QldzbR4skJOn&#10;8mAFMkbN5o5tvqY+6NvN2g42apJMtbXDvCUSlEKFwnZVto4VcxCZ11Pep9iYoQMwUy69T+9CZi0j&#10;JkfQxw1Kyu1OrRNTZxNJQ9nEVOrkzNEtTsdKHYL6vF3QDfmDBVUkp0Tq5iUlaMtVlcoK8if94Zct&#10;hqHDGELOUkMALnuY6IPKAEoy7WZSntFJC2Sa1I0d92eEAJUCq4tpBWHqf1JeBUjNvfrCal0qqswu&#10;YZQuA2jNeLgX0J19IRMZ2U99RAKyoe784pU6iktLmaAQs0imXrzVCRLUllH7zkPWEYdNSlTpolCm&#10;7uWf6wnwPw+bKn+NJwwmeIlN50tagPPBM4mbhZn3tzZDdYwPjgWvC/YM1co8LQu7wnH+HT5WL8c8&#10;M+6QsEFa07uOu8SvEvaRuJMQ6ZWhRveJmEw2Fw05LlIrQFNb+bxNwGPlJw+NXdCwGZ3ZoTNkL4mA&#10;xLrlrDlKX2MSiylVajZMaXdn0Bisa/N4C38x32jnfuYX92QdR1ILhjH/AMo+Oq4GPweTw2dNLDEo&#10;/wDTfmNv6FBFEvF00moMjEDkqEeD4fCKwf2ab5UpLTdwUmJvhapSEzZpaVNmEJVL6mB4jj8V9v8A&#10;Eg5lMGk4erVuvWCvETUIs4STmV2hU5azJXMySBWwlpGkYfBzVPNklshqKm3eMQjEhKVVPKsKz3iW&#10;SfdbqYN+3MQ4NlesaVMY3Hyb0il3D2J2ik3Av1N9Yc+haE7l9NHh6VeZv+YQTZJuesMNlMCzfKEg&#10;oJHPUD1gVFIP/uHQ94CLXLdPWGSnqwvFQs+Xy6bwPgdramDlZL6Pc9oNNh20eCb/AMYUq3z1jX05&#10;QxL078oCVLppNVYYVdILLLjowMIIJA8uZyTDKLE2vfSMPjZVQoW66dC8IFaeMjVMHmb/AIR2hRNl&#10;fWAkLVTpfSMx68gYBBYfJUFSibZtdY4vmSVOndv50hJSfNd9g3OPfUNbRLauy2JVtrCVgBQWj3do&#10;FIKaS2feEt5klzs/KDImgrIFN9odrFTuNDpCBcJ6X+sAJOZ8j3SToHhixvqdX2hVTmZq+3OEqNWZ&#10;GnmT6/pDyyl/NpdVmEXSOIq5qG/WM7qGnJoHmFBagpizAa7AGHchb7XEKFczKvsIXTUcreVjFNfE&#10;ZLLSNQ+l4KQakVXG6Yo2T5rwpIDjTlFQsUqvv2giljrU2Y94dns2UAN1h5c5c0N77kpvAQsDm6L1&#10;dTCpeYq6Awkcgx3CH/jFCibnIQ7abwKikqKmzF3i71aNqnXWDldQ9KopUTSkuBd1QVAFN7qKvkIT&#10;KmqBQ7BRsBAUgl+peNPzjtz6w4J/QxmUb+sHNk+e8VWq/PrBFyaqubQBUw0vFyLeZ7D1/SPMwRu9&#10;VUKI25p8wMXOusbaP1gEU+b5whLip4Crh7Q5Pltra8GqBQSAm/OqBUNPVob+RBDtf1jd/wAo9fSG&#10;/wB2i7/F0O0C9uXKCmqyb08ucU/itGjNbm/WFJFSv/aD1hJCd83vdjCg3TvAbN/N4dFSb6aVQawo&#10;Ha9x6wyll25s8MleX8W0EBQJ9b3jUA/PaNlHlDsfQsBD/igqU5U/pBCkX1camCVBoJZw7gnTWLsC&#10;/oIsp7sWj7tR6wSTvvZ4BsKud2hqST8aSzf8wCx0e+seX+EObU6a3hycxu1oZirbe0Ee7tsRAcEt&#10;YdfWA4Uku5vmgpzUi+9mhCi8xtE6G/WAVjhHe7k9oIKCoKvVv84NIy813h1KDyixR8WxgqpYDpYR&#10;0Xez94RTlzXqsowpV6fmI0OS3TlGUik7qBq7QmggOvMfigqWLA0735Qb/eC/mt0b9YBWp213aEhf&#10;qrY8oYUli2WyvWKQARqc9zFVRO14llD2VfcDqYBpoIFi1h/zATMdDfWAH0tsG794GqRWzbGEoApt&#10;vYdoakWiip5vmqSKAnvBCgCRm5mCUJUDXTbSEZSClOZg0FyRZ07mJdXm+ZEAkdBsI3pJ7xUm47wl&#10;zdm4Yt9YlqJKpbOyjdDdIBNPDdqfj1vBQ1SqvOfMPSJiNR+NLEQGbKNmClfvR+e8Znto+WmGy5T2&#10;gAChT59csE0gg5X19Y1YM3eAD5Xy87w6gaT5dxFNFYCxUDbu0cTMk+SVY7wFTFP8QG8BZ91bHaEp&#10;RlAtYtABf/4odn+ohKtDqbQTU6abjlFRDPbSpXzjK/q5jOA3LnFgWV01vrDAebdV9oZEtaw7cwnn&#10;AKmtcfFCVLJbWk7RVq1uTiEJdSgTUos9D7VQkhzLZlFVzFSXp0KTr6GE0hfDK3zZvrB4hp6OWhJS&#10;vKoa7fONge9lQK7VbVQaSRmgLckP5arCNApWvmqCXgeE4CaqZMWghdCrJvvFaj94u6izU3ig6sxV&#10;y9YlJkiYXs9Nj0gngzEJdgPeV3iooUc3LSJQWGNbFS+UOhxloKdXjM/prAIrBTYJG/UwhSaTMVa6&#10;WAhaFISutJ8vlTBSgvQtm3T2gUpYv5tzCgE2R5329YqcDlD3NXmpuBCSyuzsddYUQnW180JA1f3r&#10;t3hjezsPehSkJQclwdu0IRKUpMs+cP5oCl3KCyHN0wFZvVVhC2VZV6tXjMTksb6QvF+IzeFgpVks&#10;GSpucHE+HzxKVLyy0M/EA3hSTdUs0Kv5G29YKqSfXMnvFVqfKRseogXPLMbQ6nOyAzm3OACkZy+U&#10;5RCXW5TlVa41gKUVaMToRaEqZVOnVXcQkh0JekuLhr/rBUVOpRpc3BtCEvmrupvNDuX8zbCEkMpy&#10;zPcQRRSnSsnWEvU76p0VBVszc4SXXe2YaxlUS/zEB/cuvUOehjzNVbvC0pd/m7mPZrC4iWlUrG+M&#10;S8Oq101FhCPb7D4OdiZfj0z7L4rh1KMw8RF0FB2d2vyhSFTx4NiCMmBxrS+Iz2SdFaHS4EYzwWXw&#10;wsIIkrlkJqPePHPb3xz2gnS8JxZk3C+Fmb9qkJQgkueqnA0aFzPDXVhwSgagGk3MTJ9f3ldRBdw8&#10;I8RLoSgjiLRZbDWJ/gBxqF4mThuLLVrNRyPPe8YjwbEBfFwU4yivUKYsDCBe4Y1WaBQqlrVM5LdI&#10;HTVXOAlLg6c36wsTCw+LQqiXjsPNXIxMldcqeiy7c1awPDvayRMmypBEpHisuxTtnfX5wmdgvFcL&#10;MSoOAZlCvlD/AGrD/wD7URxZuMwyEfEqckCDKweIRj8asNLRLehJ62jCeJ+IEysIiY4wyCSkg/FE&#10;vEYeakU5yjQiBOGIQkNo7abQMOV1hPXL2EU0GnkYqCmBDHdodybtzaCwJ3O7wTUesJpcB3U2p7xr&#10;n0bnASp1bNDpSVHkdRFSx8rwGciKlOwLQOCA6bciYqUWbNzJhJrLV9mhgX5wASG1vp6Quka3CiLw&#10;EKNBT6i9oZ7u3TvFLd+sUU0q1G1XONC29usDkqwywEJUCT5ucJSUVCWaeiu8AJTqfe1h1ACX7xVe&#10;+wECp0jVI16RxMKspFV0aAtEuXOPCnAX6wU1JbXzfnAUVJbXV4IroCbpPOE1T61tohbpHcwEt92d&#10;qrQ90BQ7vBIW6f8AQ/pFKNE+Y/E/KErQC45mojeEYc6oyqKvegtUL/OMx6aRUlV1PvZMFJ+eogCo&#10;pKfjdzCUkEJrfrMbdv1h0E5z6CBzNy6XPeKqlDPQsABtHFo5782aLOCPkYNj16RS9idNAerw6WpB&#10;7p9Yaz+a+p5mAXKlf4n4b2vFQdzk5BO8GYhIza03eDNd7tSMp05xLswF9NfWA292gKDlWmsKsKid&#10;Xt6Q79OcNdVSm0cjqYQ4KlSi/Ol4SqhR5auH1gLuU11EKhVxwlGu+ovApUwQezwp3aryvcawFHRa&#10;25HTnHDGYaBW4fWCElQs7+V4QlCiKVPqx5u0JTMmr4fx356QPvjdLLzG78zApXaqx3FtjCcyjezQ&#10;rPnTsfdh+I+9y4vDWvyvtygpLgjveHWWU732aDQbaFKWYwFZjdqXcCHSlx/p+UD3QMx5x0IjyjIw&#10;/bvAVUosWoAaBxFa6J1jiBZKNRyEXJF+cbw6Vs197wQM3XeJl2vbkYqWq2vmvHxp1D6ph7lXXaAs&#10;qIzMrmIKZZVV9TFSiUq0zFng2sb6+V/4x5S2vJoUsAlrL/FAUHPq4hgG30gc630f6wbO30gXp+r9&#10;Hhkof4jqUtDqWct2O8AhWdnIeGcpoL5Syld45ZnG8Va1nXcNDMSqLsM7Pv2jUnqNopSm1b1KsYYg&#10;kQGSdYXndi7876Rt/O8VEZXj8P1j4b33K+V4G5584YADn05QRdT/AE7QFKKj7uukB7nXqqC4VUPW&#10;Pw8mZmigqDs7wQliBfoY96XTy3hBVUz/ALRbmYyhXm9Yeom+n6mOGnzal9DDJBcWYaJt+sKKUGoK&#10;zchfaElSgpTMR7o5Qymaqz3fb/iLrIT21h1K196p39IOY01a0s3rHCqyqzHmrcQCkG250jRztDA3&#10;Ku1MKDgU2YQnb6QVA1JEaW/KHfINt4CqS+1UVlSUhQdYV5DvbeJmw1BKWMWLKQbc+sOZh+ZhX3eZ&#10;Q1XlOsO1R/aYExLLOPLSPdhBUlTq60qgGoPrrtFTqU1upgKz1bbNAe3K35w4zBBa9odQa1kObQiW&#10;n/D5VF/9UApcZ9/ehKkS2VQ6v4wVFTq/Fb/TFKPe+IMYSAk1m5U7wCE0J0ZaRBKdNbZqIpKy3vXh&#10;klyktvmhmL6dITKYBbu1V0XgcSpSlDIAbDrDBLGr9oK9YlpSh6ixJOVPaH1/a2isrNOnIQRz56jr&#10;AALlnblFSktsb69WgHygWNQ1iXh0PS/JnvCFMoED3t+sFRB/MCKgOlnjXMLF7RTMSA9s1ossA6sF&#10;MBFM1jVpmNoUlRVl0+GDooEOmraA+5p/ZhJKaaLd+sJu6Tc2cwEpLnzAf7wDLUtZFrZd4QJ6icrX&#10;yw6QTT1hMxaDRpzh5aggJObrCp65yQw+KDg8DxuGoZpw27GJmJmLWpU9XFNZKwW1vCUjflYfOEEm&#10;mXXm5GEhEsk6vyhGVlbumyoZUsat5YMxKVc/Lr2MBGgTlvBCxTybQtv/AMwklLy9AqmEJlywEvQ6&#10;bvBTLmpK5tzLVZaYXh51b+Ts13hNVwlVWa7dIoCSxD6OPnBIcJTrdymBqr6EQ7Aq3uYyqWRyG0Jn&#10;YhHnzIrLHmYQAKV6MgaiKRlqU3+8Kq+up6xr00hNam93lVH3aVAV7vmiVhZZD4mbw1WuntGI8I9l&#10;8VKwHtFi8BxcF4nM0TO2CjftCvFP+p3iOFxnicmSriS5M6rB4ZCXdcyZobcmH5R4visEQcF/Ws8Y&#10;daDUiaisgK9WaLOAi0xV4pKgEAPbzGCUVOFfOETAF+eFLC2laFILqVGjJNszsOsSy6VoIdnpUu7G&#10;EUKCRTUxzKV0i7geZk794VloLtcPVaEKNR2y7dIpB19WhD3J/wDbGpZJ8z6w1RTlp5QEJBXa7aGG&#10;0/8AjTCUK07wGIcX/kQonXV2vFZY/DHs946tIVL8H8ekY7FckywplH0cn0iX4VK8TOCMxUvxjwXx&#10;SUnjyUrpNNaPeQoKuzH5R4V/07x0o4TF4/GvhfGEomJwE2RLdasRLmNsBpsogbgxL9lfCP63xmO8&#10;axEtGHxchp+FkoLVrNnDgk9CIleE43GY7x0rw4l4pOPn1YR2FVCPnrCPDPDMLNV4f4thVY+RJlMB&#10;LCiKwdPpyhYxGImYXHAFf2aZlmFm1DsdRcGJ3hq1oQ6ShGh16x4t7ZTcYVY7ELmTFqmT3lyksefQ&#10;WEeL+MV8SViPEVhFPlFJKf0hq8nW59ItdrwXNKuuio1dt9kQFH3bcoQCdfdO8LQsBXuqtaP+1mql&#10;K8oo91vpFvEMUlA2r06wDNx+KUn4Qtx8oTMmBSlCwUoXhJSCn6loJkqUP2lXggzFsqxzWN43Kjd4&#10;E0BQzsX0gOq+ikiLh91a2hLEpv6q6QynYWdWpjzMnnAIurTpDnXlygkqdL1doBsr9Idm3DDWGQhh&#10;qbWhKk1JSM3QwJCwtN2/ag8NWbWLqGbU8uUIpUp993gqF923EBa0m9lHRofSguNLwHBvd9zHIdbG&#10;H13bV4lvZ9tj0ji6k+X0i3vXMXNQ+ZHrDIHq7iEvzqYWED4yeV+sJmSQoK5i1NtYprWwOYnQwE3O&#10;a97+kGg/derh7RxZ7lNTrrJfSHBCUuwv5oF7adIV76SWdr9oEtsp1e5BgLJBrzMXeBMS7u9rBUIT&#10;OAcWr3gYiSQpJvlu8M5ChbLemKllIPwp3gy05BWyTzeCC+kAGpkX7df944gOi20ZQ7xuVVbaQL9b&#10;dng2Nr33hBAKWDK33ihW+1Ls0JAmWVs9k94bVrfxj/EAdLO1T9GglDhIOugV/PKEAE1Juer3iXTU&#10;9dSgBY+sO6khP1/l4N2ZbNAFTnXW0D5c4SohSntl2ipKuGhK9Tc7xax81g6ld4ekhXUa9oC5vO0v&#10;aZ1MEKqQdSl2SeQhITZh7i7iFBJqL7iyWgLsFNs4aKqiVO7frFVRN6dwE+sEBYV+JDluhhipraUk&#10;Od4+4WUMXU+iucIl4g6ZVHYQyZ5BVeLzb6a9IFU19tXblB+8sPxMfWE8BIAOULO8cRalFKVOrmLs&#10;0MNN72jRSb/64qqLaclesKZ2HKE2WSrQb94T71Xz7wM9PTnBKZhpK/KsWl/8wmXNmBzbLeqHQtKu&#10;qd+8EVOd+kZ1EbU7iLKURAL9+kEnMnn8PSHFumv0gGq2ttU94FCvzaAtUwvVSclQ9YTWp2U5Ay1c&#10;odLlA83Pu8c9uRhqSHPmN6otcaHrFQKdPNGxe76xWlmB2vV3i7pdT/KHKsunVUXu17m0BY+u8PSH&#10;qvs3rEzno+47RzUn5qeHN791esBVL3bk8ciPpDVn9rnCwoO1w8O55Nz/AKAXF1Q7nzenpAOVvzhw&#10;qs79OUZtvQQ7WNr6QWaAQz1PAUTla9sw7QplsAp82pgXA959zDA08y1zBAOb4ldoSFspsyGcC+7w&#10;50VZg8VB05trEtzEKdn0cBjaATdYS2sFSbKel7pPYCFXKVUvU7C+tX6QHXXVftzhR58toSkM3lU+&#10;27kRq4GUZch7wAoF1Ddg8XNX4OT8oCQCUDnYQ55sGf1MIBq77dIclj0NjBBBcKN9BBCGQdbXfvCS&#10;d9Gs94FPbc1HpAsG8qnN+kJUEu1iDd/+IoIDdICUWB6n5ReWt+0BIJb4XtDqSZimZHWBZk0+R8zw&#10;C9tGULo7Qkmoqpa36wmmyhmLpja5vu0EpcJ3EOpLhesEuSnl8Mf4ZNep1brAZD0/FZQhFylRFfxi&#10;EnU6uHU8Syy1Ob1DWAmhgNbal7xSU9azqe8BPkszpLVd4QigHkdYqYBvxNAftzMBdNTnNq8A00nX&#10;dUJADqf9mqAF5GL9BAAzJ1OaEnRrdIeq3Q6xUVORrAUWRK947mPs8j71RylYLBPPNFRcl63d1Xh1&#10;eWEgUk6NzgJDdIzOSbgjaJVQBca6mFKKVKli18xHKLhlbu4BvA0Uw0u2sXSwGS2kIpqfQX/WAhQJ&#10;IN+sUy01BX4HEZpYUfMd+9orKAdmp0iUlKQltjH3nlSWq94QqUZKTVv7wh8K2u+usKXOUUyqGpcu&#10;e8VMmgqU3IekBCiPLfRhFNNVGWliXgKFQruTck94dRDHK0Jc2hwK3+kJCkUiknmBBmgKCK35ExfM&#10;NaNICaJYB8qt0w4zrGp5c4UpS3G97QKFqISKVJ1hVvu64Lm68os4hQSoaOR8XrCQCdCk3MJL5P8A&#10;T84FSRRyHvGEyxUVOw5CAVObdz3iml93NofMo0sl/KIuGbkYdnA+cVEtswuYTikMuZIzaMQNYEkq&#10;UtMu1CwKBGPwq8FMOBx8k4aacJJKeJVZn1iX4FPw5wnBlZEKU82nZz/JjKo/CQzEwlSwpLrYK2Mf&#10;vU/FX1EJWE5UZMwYen1gEKVVraxt0hKddxyHUmGYn4S1RR1jiVuvQt7sS6lEEnlDkurXkBA5Pvci&#10;DlZrOLvFLEc7Wgh3u1gxEXqUNITmuq/7MOQydXGpgKF6b/OO1+8PSeVhBUrSq28TZK/vEqHDoVot&#10;94Ps17QYef4r7MS1k+H4uVfF+Fh/8M80iMFi53jGEGOwaqsJOxOHWjEYUmygCB8xpEzxGT4jhPGv&#10;GEy+FKw/hWF43iS30SZlOVJ0v8o8ZwXtfhU+B+FeKYD/APJHwoEFMsylkrC1g5lqTe/pGC8Y8Ix3&#10;2H2k8Gwy8PIlT01YPxGUVVUK3CndjfXSMT7MTMPN8MxPgSjM8RmzHkpy+UIV+Ptpyjw32X8OwuOK&#10;RP8A/tliZKCcPJQCCFKmaaP6R4thUYjEPhvD3mYhU4tOmKZNh3Now0uWnIL3QzkjeEpIJ67CBfzC&#10;pIEB+1J19ISpNXaLdqDASryu9WlN44iSFglu5gKbv+CAAi/lO0BIs0OXL77QVEts8JG2+7wAUkgF&#10;hyhPH0erR/SFS0yBLMq2UeeElNkq25wLl3boISH0uDzgPdyxe5ikDXLyIghjf0jlt+UWDVW7wkFl&#10;N+ccQg+ZlJFiO0KnqluAtna8fdJerLzjC+NiuT9ldWJyaJfNaJc1E6tEwPJbzKSQ4JhHEcKWqkOT&#10;d94SQh3zJu0JLZtVDV+cS6LbU9XjM778jAA0b84bcXePxaA7ekCp1CpkuPK0cSk5cvLWCzpLux3j&#10;hAVVZVNcA7QFE1rOa1oq4fc3tCVGkFGXpGubTXSEl3SbWvBYCrUttBDmsfhf6wEqDKS/mNbxVfL7&#10;oTlhJUoGrTYCFWLO5tcX2hK2ZNTOPe5RLXyAfpGVgRrzglLu2sTcNMUVfNhCqCRmI5QFEuk7A84K&#10;lran8BCjfSGSWTuBp0eElTu9tah3iqw962kZSz2q0HrFSilqtQzloLlxqNmgUpKR3c94Nyoj3tFG&#10;AtJIGw1AgpO3kYOFPreE2APW51hKOWbV4fRtucKSryq0EM7JaFW8gYF+cUKNkXQrRUUocpRkUV3M&#10;Ncy1WudCYNKxlLhA25xcsNS1jztE2ogBPlBF+kAlYP4BaMqFa9SPWCumkhWY8+UWua7q+J4pSDmu&#10;fQXiprfN4QtQJezWt6R90CxN9yIGYmYTUXNTbxWTW9jtTa1oujJprT9YDLLBViD/ADzgZ12U7k3V&#10;baKlFTebMu6eUICwpIqqJuCrrGZRN3ClvlflATWrqIy+QluTQPN+Qt1hRNx+I3tyhQSl6b33eAfK&#10;RbqOcBDqDfDcnvCwlAZ7LUXEcQt+IbHtFUupKzs+nWEy5ocfGXBMC6Ur11vAuFbv+kWy76uBeFZn&#10;HXWGCve0OkUO597duxggKZNTEn3ekecF1Om2UcxBpcvfte8O7itu0Cx9LCLDX9IQmk8tLfOLM/d/&#10;lGZJP5HvAbMrYDaC4cnW2kVJGZ9GhvKHcdL3hYYGk6/7QCAOfL1hIbM/zip2GjWvAqcl+3rCwArK&#10;q+78jCrBwrfWBWFfoICiQczdYqTbY7Q4/wCYNLHNY/nGj7Ny5xft2jzm/TWDrzvrBUo/PeFFgPdD&#10;XJgOqyG1EB9DpyhKjcJ66QkUlte0D4Qq0KzE39IAYDvcGGTSEg390K7Q9nfIn4PWHCc2rad4Fsgv&#10;pVCQEhXM6HTcQKilQbyq0/kQkgVBReqo+sBTlaRelmCfWAoJpToVeYDpALHUhS7N0ggm1VQ2hiP5&#10;EaEVe9yi5JFXoYd2AL0/wgpvzjNe7841yPV3gkJca9oZZplpOmrwSUlq2G79YMy2v7yILDNrfSHp&#10;NvneCleX3hz03hm+sBSDM5H3YlqNTi97/WHKXXdQ6RoHG0CpB+FhCWZ+xaMiGtun9YCQNs8DMUhe&#10;z2TGbKWaKA9veaClwL/DrFx+BV7CEqKT8LJs42iyPcZwWCYFSCsE5V3hIcBJzde0AEgKfkxPcwKX&#10;pe5aow6wQevvR5RTSwVuICEVXueUJBFRZr6iKkDrZLq9YoWjS784sw28uaHAFNPnqN4JC1haTTuI&#10;BrCvhRWYKeKEBu9XSBxM6137dYQoB/1hfDdJSLbvBkzJpL5XFiiEgAqIHnLl/WC5La3iopZ7aaws&#10;AVAByWuI4LOAtSCfe7woMwa3WKQbKub2iry/D0gps6y/b1hRpvzZ1H1gFKS46PEtVJLn5+kAsH0g&#10;jQ6nn6wLn9PnCCUudNIRhJT8aqhQN3aHH/us14s9Q+QgJlggnMp7nvABpKtLi4iZPSktLTUVXa0L&#10;w82YEsvhGXU7KgTESpk2u6TelPeETVIKA2ZNLvEkKTQOmp6wknKDY/FCTlUgeih3gpSV/eW1tHCC&#10;1ssOaXit/wDEDVeapoHup1PrFzWH5WhVSSkoVlo3jiHNL81IuqAqUwUgOp7KhnBDeo6wpbP+kOFF&#10;2s23SAQ6VRSQpR81ZGsCznzWsTCUIBTsvmbbmAazWLW0+cFClpSTcba3iX9olhSJK6iVHlE2WJSf&#10;sOAlmZOnSgyZTa1GPFPabw5QxE5lLSvCniIlSkXZR9ICkEFGiVbjvCFFZfRKWZIhjbmyWikHzJAv&#10;lAiWSCoqNND37vCalZR3qX3hKjSkaJQdPTrFaMmyqtm5wxClk6XYjqYEuqrZf4PSJd6zrUrXuYBr&#10;9E7xp+8NTFRDvlq5RySbjaC5zJsAm0UhJqT/AO68J2HLzQCgqSoXb4oKrpCbEEeaKVVN5uQiwcDc&#10;c4mFbJVTcfE8BRko4gJUSlDVc4WjwzwxMwycy6EVt1A1iRNknEeGeLeETxjMHNDyloULh9/naEeH&#10;e2VPgHjOHV9mVip5/wCxx5FqgdUlWrG0f1x4di/Bpvis2Vwl4nC4qWMRPSRasA5uj84mYvxfxfw7&#10;AS2dRmz0iYvsnzH0EYfwjwJGJwXsvhMSZk6dO+6m+MLQ1Bp+AXPWEfs00agGKlFIvTZ79Youasjw&#10;kB+vIwpLk/q8BTUvfV3hC0nXzDQCEy2JbNzHzjc8tjFl0ka8ocK1+rwGN02dQtA1JL9j2h/zH5wo&#10;l/1EGWp2GnWK3U7Mobw7s3o0U1D8hDhk3ZtSYSKbNroe0OFM3q/R4FyE9TrDFio37Ne0FTkfSHSC&#10;+nP1hZ8pR8jaMThVBNb9yICQGjxHwX/9IXKKsORZR5pfrCMD4nLnyzI+5onlmCLBolow3FXwjqyi&#10;od4w+EUhPESm9mMcQkZfp0gpRZGrDYwBU762v0vH0L6CG1T00gBspPamNDY+kUeUJ1fd9IK9VPto&#10;ecfaw6xunUQaZd+zNBSZZNvn1ELwlYCVTsgV5uvygELUTMW2toC0pNaRme7wVqFucKWlBcFuhhvf&#10;d+R7PAI99bc3trB4y2p8q7AnpBSgnk+jwH2tUBY94KHe9J9Of6QQxp1d7+sKHun1EVS9W2N93gHm&#10;XfcQSpXuvFZFSX1sx6QFAUJRZ06mFkc+V7i94KWc69B2i4tpprB3HNv0jQhukOMw0ga8opLga6XD&#10;wyEgjV16/KAoEXXenaGOnSGY/JoSUikaa69f55wFG6gGOU3gsQ6lV0vcb/rCL56mVq1toWV22JIF&#10;+0BKLlVk76xyKDQr84l3rDUn3fV4a1SVXLn5RmABTmY+Ze9oyOaNcrm/WASVfOPMWfnYxq3a5MFI&#10;Vu9y4hFV3LPtCmFxfXmzWhBUp1KDkaVc2gCkpdbPq47wRZT2VsU9YmArLVaO4H/MAHT5gQyWIfla&#10;EFfx23tDAOknsnvGVNnZxBl7u/MxSamb5Qx0F828C5Z6l8zyAgLlnN5ad4uwUr5GA9xyNh84FIIV&#10;00i9KictvMISpV256iFU1MNC9hBAUSR8hzgOrQswLhducUk6JbK9+8KUlRJr953vsIPEc2dPM8zC&#10;1eZJW3I6f8QhlNbyt8zDS6lAXW1mgAAHd307wk2JEEeujiOW+gDQbqN35vAswSHU1ngrft+C0HSo&#10;qbvDknNbVochyDsXMJABYFyrdL7QFCzHQi5vEvKolR+T7wxJG+jx0Cm5QQ5fvBD306wRVWn8oSdT&#10;9FQqre2V7XijYKsrcwyfi5uRBLt6RdXfeBrppdvWEWZaQ/eDa57XhwOtrQFMfzZ+cEPV+kCkHW/8&#10;Y5qPV37wBoeejwHqU9ufaH0JtcM8FSiFNaobvCTUQszKkg7xnWkX0+J9PlFOh6+92hJCilttQYJU&#10;DbW1j2hVKcvS3zis+rwyN1OrpFLqCqv9VoYc99o6694DjrbSKXKSDt20inUVcn+sJKCWf/VBzDXV&#10;JeGW6xrZLt6x92SEu/xHpFzAF/K2urQ/prFcsqCvKQDCb31JvBN35bmBlV9Ypen/ANpHWEIXMUqo&#10;3LaOdYSsZh5TV5liEgBJQ/K8eUU9XJgWy7nlCdPyaDsKW5iNUEavBVUrXWm0ZOp8v1gLVYu6w35R&#10;dKQnWpV9YBuQfN07QkipXEBUv3UmJfyslhCq0hXLpAU1uouIAQ6uehENTqWNoCRdRD/CkX1hCaQv&#10;3KhFdv4d4dDKDUwpdr/S8BSiVX1Sr84GdSqRVewhfDWpIOrKcKiXUriuKQ5ugwJaQx2sbQkVORuQ&#10;0ABGnSDLmNxaLdYoThiZClO6XvEtSZZ4jVEEeWFnfVoTWgC3orrBoJFqiNjGJWmkFE5SUuGKesJp&#10;Uok5FclRW36wniS9dFhT194QbAs5fzCEEpJt6GE0JYrL9BCazTudmhSUrci3WAqsGq3OHqtvFnXM&#10;FhR54+1zVKv7h92CsLd0spP6gQKKuEtPm/n8oUeHnABq0Z401zOYXhsUgGVMlmWo6C8DF+Fy0zsJ&#10;On1KRo14khCEhYRcIzFMHjJBDamzNEjAyVJeSute7B4SUmos37PSKFCze87xUCVJKWZQuY8zK1/2&#10;hDOQDfmmKlGuzMMzQlMoGnTyQVLuvcquD2jhpYqanLaJYQsq982unoYSkNV+cBGne9XWASMzv3aA&#10;yig/nHELKy0PtCQNOYhnVcu50PaK8p1cKuIqbXUwyFG/mLUvE3wXxKVhkjxJBlYkTEVDEImApUFH&#10;q8eJeBexeAwiPEfaCTMwuFw8g8WceI4UqZMN2S5Yc4wyFO5Sy/xGCbBjvtyhSSElbVJKjlhUxdLa&#10;37wbrSe2U9IqLrI7mmEVpsz94QKaruXtFiUnS9yfSLAF4BDfzygsSG+Twk1dekJvU+usAFnHPfrD&#10;PdOrjWCLEG9tBBtUdE5tO8B5gcJanRmgKSq2thq8F7jfZoNVqrVdrxJ4Mtc9U1fDPDTUbQJakzZf&#10;vKStBBD8zE7FypIx0nGyuHPkhVLMxcK9I/rKdhBhJHCEnDywcxCd1K7wEzJCFUipjdPrAnYWZOw5&#10;8rS18J+sSsRjFzcVMlK8+Jmmd6wkS0sRygbn6DrA/hYQ5UCq5toIzKVzHK9oBp1sWMB6nORJJcHr&#10;FSjdNw+h6woB1KdjzEOzfCYQd9NRaKWc6OX9YHuqd/2oSbC7835XgKUAdu0BRJF22Ywzv8W7wKWd&#10;20gZWDZocPz/AGngGklWge0DiJUE6qs9O0FKkn+MJKfJ+UFhbmbxYu/q0fryjXQN0MJw89Uw4bEq&#10;190X5wmZLIUhaakkXBeLloTisbh0GcnKV03UIP2PDI4pVS9tOsOCynruryxMMyak0ilndXrEyfMX&#10;cr+fKLkfRz1i9335RrbXm8Va3+FqYfX3QjYd4StV9nqZvSKSHG2jQFpQCXZUJV5NtNYKZodvpGG8&#10;WwCPuAorUtGo5/nGHkS0TFsu69kc4RWwqQ78opA0sesLqURvRo3KLpcA0fFzhJsqksgKcm/KE+dJ&#10;Ny4tBmLdW2bXo0UVX1slkh9vrCVIuApiyWPOEvlXqX1hyuy79oU/l07x01dUBIIAqpOzxUDYFnJZ&#10;+0VEvspouCXsnpFstr7k+sMxKibEaesJdv1MAtbnz7Q5uOXljp+UHPfs79Y1LKv0MAvbQwwq0cka&#10;+sXPTk+0U3B1ZrK6vCRXm7w6lUfkbRkX7zi14JVcG+jKPeEhzbloLwUnyebuecG57vpFhl943+sM&#10;CfxH1t1h8zaK5L6QDRl5fC45wbumNFEt6CEhFnLk79jAzJzFtd4EvzLFzSbQnzdXs0OmZYlweTxm&#10;S6idd4b17CDMpyO3frEywt6NCVHyu3MjtHOX8oNLm+bryglSVA0sTuIsAUtypUt948xVdqQLJ7xT&#10;d/M38IcywHOr3EKLi1+ZMFa3L+UsxF44anrR8WphJGj1K6wimoUGoWIF4dYJD6K0MWChtb3bRcqH&#10;PleCHvtAm+9XofzgLdzoQosB2+sVhNTBloq+UJUpPCqsSbktyhZkqYLNwmxMOTk56HXSH93XlCiX&#10;pNu/rFrtfV2jdI1cxa4qc8jBVe/mDuLxU5FPLeKbt2+sG59NPWH383MHvEzopkjlzgTAaj5WewtA&#10;J1gqdh8P5mD8PQ3hTAsz5tVdYTmPPvCZd9XFOp7wMz13jrzjV79LxlsdDCtT1hmJI5Ry26wzbwbQ&#10;31guNtQNXi2XmefSLEpLfumLs3X9IRYnP3aNVW06wZfDU6tjt1hJLKKfKVWeJe7WXmd+sB9BdQ3M&#10;K8zqOvJoJJpO36PAFix97y9zClLlqVsSuxHp+sME0/EtQ/KGGna/eHDtBUz7c4NICV9bG0CpyfMb&#10;5VOIWHYuwO0MV+W/eA+h03PrCCjXQLOoglOldxvBTep/WLvaOrN1ijnf4W9YWCp9/wDaCAGLv1jz&#10;K+UUh61XPS8AKf4RsswE3caK96BUx2f44SBZ732hQKjSb23jMaqflDJ8r6s7RMzhMsFmbnBckkmw&#10;bS+sagvbouCoZw1kJs3pGe/ppAS2VJqCt4qWpRCcojONqR7t4HlCinyXNfrH+FfyuMrd4RZnuwsV&#10;doaguvSqKVsDqevSAbBr9YIS+azxa/T1jLoPMBGZztupoEysJGg0r7wtSUraZ73wdYSFKrOvEIdS&#10;4BV3tb5GLBoakGqzmxEUrOloSFyknZ1gGn1gtslsu8JqGQ6de5h1JHMNdomzk3WuSpKE7g/hidMm&#10;S1/eqJWQvy5tIQVoWyvLz9YDhXDKnPIX0hH3Rbm2kCaUFIfceaEkWvZ9oQhZZxrtAn4N1KRmtcR9&#10;4Vv5ShiDDLcN5tbQyCaf/iiUpJAXMGcn3oBVkv7u8B3UE+V9R6wKLNmyadbRZ1pcFXWEEOXD9obb&#10;6GEqsjb9qAkXAyxPnzZgRO4Rpvpzib4jMUrhzXIBvXAKQGI+UEzVPka2iO8UJabMUWyao6RXhPDp&#10;7e7MmWSp9xCZzIQFBilVzblCVGUVBIexJKjCPtEkoW2pDA+sEFUtXupSLlMFb2f1EFIAUR84oCbj&#10;zbGNwrrCQ9m83xRLIRSdH2EUkgJVaxioA0vqTlhAUTyyaCA707PeqFaG9t2gsC7/AD6xJ4U9aKVO&#10;oIVrGF8WxJVPmyTTUu5lPygKQ61DT3qfSEg03vlzb7mAkJUXzVFy0aq0pa4p5/WPMVWd0hjbn0hl&#10;X94ly/OAAAyBbZUBTOrTpGbYWs0aHOeV9YBKegHKD5rKq1tCiPevrFJNX1JhJNi370M2u8DNcm/W&#10;LJvvsBAs3PertBa4qqYxTq+W13/WJGKx4mS8GtdbaOHiUtUuTiBKltQoPSrtpEzAY/wiRh1zsonT&#10;JFCJnqmD7Q+zc0Yvw1A4i5FiZQ59YSsVA6NSBHvPoLFu0CtIB+vrBe1XpFiGeMxKXs3OD7yXbnAG&#10;byVd3gCkPvzh1a6WhMtAUpr9olTFg0zQ6dzBUMvvEQCSX11hRtzJOsNy2hCyXVvuISAf0ikgk9Y1&#10;c7chD02dusJUdru2kEJDvzGsWDgavZuUfeIdLu2hEMpKSF3YvvBVISW2HaKZjg8jdUVj5HfrBZ/O&#10;9Ox9YVYhQsOUJSpjDoBSpB8w6wnwnxaoyZWVEw63FmgLw80KSu+ukJRNKTLGj6h94aVvuBYQpS5w&#10;Ctw94yhXBqZSr3ilSesO29rflAA1b19YLFLkt2htx8OkKC7FR1TpAuV76RMez36esLwhWkh35mPL&#10;AIfm2sTMJjkhcuZZlC/pBVh5KTStxZgPSKacgFi3SCUhjVro+sLI81HyiYqYSTxHRunW8IUbKVmR&#10;SL2hJW5m72cCGVdBL6WPWMxNAui2kMwNF9PNCFS3QdbJObrDTqlJKqQWvAGd9ezxesJVCVe+kZid&#10;A+8IYlxr0gGWXL1EwSUhq6nZm2hm85srV26Ro20U2V+zvFBe1813gPdrwbAZvWNLxcnkBtDAOsnX&#10;nFV3NyCXMWCn1baKZiquStzDgB9LhyfWBaq2mphxUlVXl/OBd27Q57fOKN076kPBpqOb3rRSKuZ5&#10;Rlu9+/8AxGo/WARmOizyMAtrq20MVFtLjX1ihFifq8BUxOVOVgA6m3+sOhClWc2+sVS3BAfdxdop&#10;IUS+mg7wDMVw/d0LFt48xKfeKwxPKFJAURW42p6wHJWX0O0AbaANo+0OHO3+0A5n99JbaDRUVDvd&#10;/wCEOur973u0VVMP2c3rFRUDy5xnpLF0tt6RqNawrV/SAVLURp+JUBaGcH1EVK066qfeAE325xUk&#10;O6r9IDjy2dtIY836K7RoZafKdim0AJVVd0C5a59IS9QOp5Q9SmUafOyuYP1hRUqoe4hRcnqY89O/&#10;J/SGFJ3qOo/5gOE2U3Mphy53bVoc+kJG35QKe/MXiw153aw2gpJPPS0av13T/wAxd33exh8x2P6Q&#10;ouX/APihujxc3gEKNj6GOUM9TX+cOEOx+UUipyr0gX6QNblukA/DbpALm9xF1KBfTWHBY87l4qIr&#10;p9G9f0jd6uXWGexOnKE0n38wNyY8pCecOkCldoUdem6eRgBu5MWWaQNNIqaulXy5mGv+TQpINtL2&#10;ewe8EIICE2SdSWhR1L1PrS+kIIBVQplnSr0gqJ8qbc+5gvb3u13eFG9GtejvtGViNW3HaEtUFDXr&#10;6wlChSKn5RZZCfeHu9HitQdOg0tCTmN7U3Ac7xo56ajvBT6/8xqGfvBy256VQSQ93hK9bsw8wgaq&#10;u41cXhS1aP7lhBDfK/1hmKb269466Fg8X1hFLu3LMro8ObEFyWdorZz2gF9uTQE673vGjpjTsNYU&#10;hOpRl6RcZlHneJYKqXsU6g/y0GlbNZtRAWPppGQmr5tABCnOi9Io813faLA+pvAynKHTpAoSrNm0&#10;N+5hzQWzP8H70IVUCVWOaw6wFatY/wC0XcHu4MA6smBqXHT6QM6s9tXCoW61CWz+al4QEjIk0Hku&#10;GCykUlRCGMSSSUzE8mhJt5d9TAHxdb25xVcq1VuICy77czDkFubtCSi7/SMgHMv+kcdayEhL5oRI&#10;lH/tpRfJcGCpIKbv5LP2hKCKudvLAUebBPOEpSKQ7ciexgJKgKbWhLanXoICVajNbaDKmgLkO5HO&#10;Hw0lKVG9esCYkADVnYQVGx+qokYGQt/eXuBfSGLEp5MD3hQSmquxJDt1iXxd7x90KQ7naKFaJttA&#10;p9y5zeaElE0atddhFU2bn93PASVTBh0THso5r7xTSTWmp3NSekXsnVtj2j7PIROlArpUuzKa0CdN&#10;k8bFKsuYsOxgaACyUsyRATb+MeVJV5m3h5stjyULmFTUf/Sz6M4T1eEu1+vmi6Sfz+cOQxL62gEE&#10;lWtrwa2fXTXtCaUlgpjtAKi3u2EIzMlOvwqe0BQulQZTaCCSEI+CnUxYAAasot3hJToVX0izJOt9&#10;TzjEIN1Jl1s7k0naHQSm3zhlAJKFN+JN9YFQCw91eaJaVGpkOFKy72hKt3bsIUQANjWKSuFLCgAi&#10;xDu8CY+lqdAXhKvKdSz3hzoLDnG9rdoDbWW94T2h99ISNDrfXWMxSlso3aKVDd337Q6uzaNAZRUX&#10;N/hgqBD6QcViqBhsMquYta7QnA4CagpQOHUhTv2MJKnVLcqVd9+cSFBwqSvinYlj8UDwmdiU4jC4&#10;xHCm4eavy7WETTLdOAxZqw9AZKatRD5m+bRe3fUxy2vvBJT87PAeWAG159os4S/z7wCWJ+IRmdW/&#10;L5QkgFL7colzDcPfaE4Ncxxogu6ktApNV/WAAHPJUEqLbRyCsv7UBLFW6jsIr9W3hyMzs/N7wnQn&#10;Q7AQCtx73TpGoSjXvGX03eDdtj0g1bqtfWCQ9xa7vDLSTsSNEwZ8tg2oGphQ4j3Y9YSWtU97VdY2&#10;F3+cD5829YW7nO53eAoVBXMWIilM9SkDRO4jNN0u14LLIPxaEOYrnTlqqU97wyQR7veB8oSHFNdv&#10;iPaHNRv8oDgDv7zbwCNVLd+cMOxvpFKbqez6wQvvd7xxActdSjsNmhM5Kga05kg6QCSwf5wJqF3G&#10;2x7RmJfXvDJIDaw6lXBc0wJEkpOcoX6CJdQYAuWNubwyilSTmbU94qAYKcp+cJR7xU3UQmZ7yxe1&#10;zCfNfzQhCkA+6jal4/rCSy6HUtHJ+f8AO8BBQAU9WNuYgmpIbntHBsq3Y+sGoMmvRCriEqtSg0tc&#10;esAG5CqwdQjZhFO+1tY1V+kaqAbX4ukXFJ+Pc94Cn6fz/CCtXD8zIS1zzeKqiBui28DykasdRyhN&#10;T812tAUCOUCyum30je1u0P1YA6KZy4jIFGpV7M14UlugVoR3ioh2sr3vrDJIPLkLxT5Sczi1XSCq&#10;5p0HOEmyMzlKtVQKhQDp+KFKuRpa5EBcvQ2L2+kApXapjdgO0UkEyufvesD/AHYw5b13eGSdmteJ&#10;aQbJt1G8DihRdW+nSOJTb4gHfpCa1M3o0Oxodr+9FrBOsMk6Kf8AF3MU1UpNrJZ4lzCpRUnKR30M&#10;LylI0dmMeZRGg1eAc1hq0DQPbqYUAH+M+8GLPADHlf3oFAvqVHeNnNraCCGuD+sJvRz5qi7qTpfW&#10;CuW6Vasz9bwq9Sh017x5WO4Jc+kJXWp9tn3LwwYZv9LwbENYvDKJBrZXKAgHL5R+TwlDONeZsLQx&#10;SRnbvBLlvdtpDgVD6iPJV32gsPw/WKVe9a1yIUUlwS/UQBSf4wXtAb3V/OG/EfSGLZfnrBcmk6dY&#10;bYR1+sbhje7RSGbfd+8CwG1rAwHaxd9XgFQK7M18sNoPN1jM/Lu2kAWMUm/T/eDt6vF7qfT9Ys4B&#10;u8Au9+7wwA/WE9PV4B67Qk1qBq/ePeGc3L6aQcp9YpWqi/moZ+jxZVtO/aLB0vv5g/WAhMxfM+8z&#10;7xLDkhN1GmmvleEhqq73tTASEkhKqirZUZRMSrQ7/SFCs2sy9LGBMCa21Rsrsf0hVShrZADQkGz3&#10;v73aG+G0Uiq/qBFQ17X9IVUAkm+jlUM5td+cafhL7bvCimqb7pTo8JAdI1A5d4agabQoXO+sfdmg&#10;7jWPM1O93iga69VR/h/z84SeUWH89YG3bQRa+3eFHo8ISo6a7mAmWSd3BqgPrp1VD0t70Bkg7FOs&#10;VNoGXfSAyavpDZnpdRhDFq381oACSn3Vc37xdLjmfyjTpa4jR9qtBEycC9O28FJS6kWqVF9Taw09&#10;Ych+0OJgCfkIQyge1wO0VlfYR9mlr4aRmKu/WK6woeamilIPOGUNS6lB3/kxxZZUly77xLQpRUBp&#10;eASw+pgAqY9NIASv56w6qnVoNQqHuNRpFblCU894VIlksu76Qmp5ileZanywlgGN8iWV84CmoBNm&#10;NW8JqCSo2Ez44qe4sH2gSyplJzftQJpbnAWzE/CNIJUSo+XpCav2n0eAt7atzvEzFLVQo/dyUbq6&#10;wrGTlHiTluALsDeLuSLW01h7HNoNYllbsm3Uw6WCfrApBKtbawFhEwEFx8S+8Gla5ZIfhF00wPtS&#10;1L7nMIUyjyzXq5wpzn0TTqI4D0pVlyK80SUplnJlUs6nuYKmSkJ15mDLQVJpLBXLpA10129I8519&#10;YTMWzdbvBkrSk9FXgTEuqQs00/BeEgOevOGe7wlV6Xav1hJKakecbNDj3+rgQz+fXnDMujzNtD+8&#10;L9BCVKueXON2CW5Q+o6XJ6w6AtnbRiqPEZ3i+JxEnCJRlTJmJQu5YkKLtHjnhvgE5czw7w2cMKmb&#10;MmcZSlJGcv3LQ1NSjqdiYKtSpyd6ukIygJe4I0gUMdu8Gyk2pKuUCksD5/h9I1A+oLXhKwGu7xS5&#10;feJbd48xGZy2ioUBrvA1o0vqIJdXV7mNRSjWzKVAKcoBv1hXTy81QxclV4VxEl/MNWMeOSvAMQnC&#10;46ZOVKTNqpUqxsD1trA8L8W8SB8Q8OKpGI+0KpmzFpsbQpOFJmSbh9ltvBw88pOJW4uqMJ4R7Lye&#10;L4nj8aJeDQxNVxYB9+ezGPBl+0uDmYTx77QEKKwx0G/6QjUWbRqoT/IhBZttm9ITe+nN4QVBy7fs&#10;w5sBfXWAQ4GmbWGdx+K8Md78u8JT6dfWOIAA38vFQPpuY4mm3aDUTVVcjSAx4m3JouFPpu6u8B2T&#10;vTB95/Roq0I35944SDplf/eAG6cmg3Ybbk9oJLvTS+1+cFQUX1zQGCnFtesMtd1JdW5EGXuR70Zk&#10;smrLT73eE7KHlGlXOHKjezHSAToLw496/eAST8J6dYysAuz7iBRYJPvWgXIV9IQXU++8NrmfvBAS&#10;ReG3HpTAdTkn/VBsxEBhR777QCSx0v8AnCFqSH9XVANjdu7wkAAtZ9G3gMTMk+8jVoCkzCiab0nQ&#10;wkFY1uxd4Blr/EWuPnBWqaxNiK3JhEvC1g6Ei5mdzBVSTfiHq/X1MahASHCVamAoqP8A6ZBF0We0&#10;Cr3bAnVTwlay4qs2pvElfNHcesFPIvAULU/MRMw09ZMs2ZrQVy2CVl+cH5K6xxGYMxO46RU9nbTn&#10;AZJPXYQAaW83MwSoDP5DyaCLin0gBFOrqe5tF40skvzAjK5s+mkOXVtoYswP47npATqSaVWtzgsL&#10;DXpeH1HnQj4ns/pAB8ylut7fzrBypCUqa5qBvBWhuJq31ipXmOsLL/daX/hCFbC8AixTztFzpe2v&#10;eNSqhOTVzziogpL/ADcRapLKp3pU8OsipB93QWGsVKOU2S2gcwc/va87xLyKIpd0m3qIDhk6nLeK&#10;r+oitDlr9BveAA5ULnaOEwMvWAAp739NISNX3u5vD00/l6w9qdTU7mzQqX100AtDm9wmn0geat9V&#10;GwgJqpLtzBtzjKtQmq8u6TCSxd7vpprGUtdrbvEsXfWHL8qdz/xByuDYq1PQxdT3dxFRUQeY0g1F&#10;QKfd594IO57tB4aqai55mH1Xo4LaWvHkSzVVaO19Y+7dyp25RUt0qqfkeUeYqO/PvBFiU3D3f/iE&#10;lzW/u2EHW3PftBSy2F1W+sOklPUhoUAq5y2vAdWY3PW8Jzmr6DpCveTpveCt7et4VqxVvD2JfvDq&#10;oABfqA0WyqKnNNngPsdBv3gPf84+HrtABdTfOGSPeu8VG9NjFhYRuB8+0KKnJ3cGAAzdfdiqxtpA&#10;qDNA/nfeH1PyaC1t7Kd42/hGvXpG7/SOcBJl+urQpx73P84f8O+8feU00bDMm0ZSSAdV6mKr8Ql8&#10;vlPeEqNCdtS+mkUrAXLre1m5f8QgTFF+QsOjwlLMKmII8/K8Fm7mx9ISbVPyZ+sJe29riDmUo7co&#10;cjNrzbtFe5VSoaD1hbk9ANBDi92jVSF+8RcQCRoGr3VH8mBT5XY9IcfF7+npBJUpVVtwQ3WMxD6d&#10;U9Ia6vqejxYFJCmUbAGGWnQs4t84bL9YClag26QzsNBApNzq0OSXPOzRVcg7bwtIS6HpZXeAkB1b&#10;UXaApf8Ap3gK6biKgEwWACF66uYZTtqlXKOGW5dD2hKrt73zixPy1jpp0MMkDNlgV5iPR4ISyBor&#10;YQ4LbkiNdqrbwlAWUHR2sfWJchJoJ/eq78oZTgJuF7LitRUH+UVFStXJS7K7xYkPyBUDF1K+G6bC&#10;AUVJBLWDQKXcpfV6e8IYqJSplA7w4Le6OkXN+WgMObD8oEsLaYmx6xQFa3fV4BmdrnSCWJChpCFo&#10;ekJPrDqURQp282vOE1rSrcj9BBUhKm0G7d4ROrpVW3flCBMWOfeKkrTe7Plh3Ya69ecZlpoGm0AJ&#10;mVLN7fxirFLmcIWEp8sIZnppRmIJgChIYtULwFKDqPvaAwCEk3ts8S8NSqXxMtBDEwicUFZX7zXM&#10;BHADHKS2jxh5ktKK5y+HyJ6wKxwlAshW0OpVVO6NYIS4KvUiFYhaRVt/OsAqFxpo5gsphows3eAk&#10;GyrvrTePMPhfVo4hmOnSkfnAkA1bZtoTdlNbYmFTUhwi6knUdYARdspvcRZP0qVAS5v6NeKandL6&#10;axVTT7tt400U787wDcAH5w7OkwAkaF+RhKfMB0ZoSxV+QTvAS5dO7MmJOAwSp7YuZwlSMO65+IUS&#10;wShOpq6RhPG/GfZub4X4V4lbimfLm4iUtV2noF0esSjLI83k3MAqS6RfcKhDGhPvvYmAUl0qy9R1&#10;hbKDHMct4zI93m8JPW7aiBmUGPW8Cp3QpxDEM/qY8wubVaxZuXeE2Lj5esWvT6w4SOULfLRfoYSy&#10;fLbqYEw+7ZzdXrC1uwKCXfyx4ypRf/8AKKdLT0ptHjWGw8zFYJM6WjxJCpU9UoTRPDuG6pV9YTg8&#10;XiV+IeHKNJM414qQ9nCt/W/WJGJ4ClYLFI46CxE0aPb1jwrGHwnFYrxKRjPsiFIwvEMpZICiT0cX&#10;j2Zw0tKVDGeNFC3DkUoBiUpeY05WDmAtlc9NIBX+11Lx7yfh5Kh1MrluRF7hs3KHswszMTDac3io&#10;kHb9mFKDlvrAKqgrYbGCGp2ylyISNvi1gEqb3dLekOC7FtNI8xcKjVV/kecWG7GDw7AWOxMGeKsh&#10;2cAxwZx+8F7MFJ7wkoL29DAm0qb3ghOjwCkkFmOzw5IURr0hIBtFwRVdy7tyhE69w1gIDpPw94O3&#10;6QB/wYcCkeWKip9lNvDG6Nf2YA9y7nQnuYUokD3eggX95nu57xvkv3flCbO240EPvCLM3f5xdXmL&#10;Nue8JuVU25xWo2q5PCDLVXLenRtIBXo+9yOUAkZf/igprpV2I7iBwphoGwgEzFqvX5nikEuq99Yd&#10;S1PU3mI1j3dX1qJ9YCbBWiRqnrC1V5+JlfS0KckgKqGXcQhCU0p1OpfcGEqVc61bGOAsjiA5YKxo&#10;/l59YBUXSkNADdeukApOqnIOsFJSFDRjqGvEsJG7K1e8F36fO8WNxkoRrb4o1OUv0iprI56peLaC&#10;99YqJ/2gNa9zqC/KDUbctj3g/Dp3hKRqnyWyjvBKmHLpDqurV9oBHxsd+sVKWGBpSnnaJagtNMu4&#10;tdL6CAvZV1JUos8Vku2UP7sUKFNRdvLvziWAMoF6BlgAFh/8R2+UOb0W7vBDF9AWYQR5TzgOpd9L&#10;vVAqy07fFDspu1xBWPdLNsIAJstVV/dtaAosC2urPASslxoWsYVe+jbQb6vbdejwn7vfMrcwsoNQ&#10;2HLpGgCiv0PaKqVBVVJq0MZQ4BpVzPaKVBXRBDD5/pHEodTUlh/OkWWX1PPtCvONkkwCQSvRe5vA&#10;p2521gswIt0EAMyqtRvzgUKUSzPpTHlz6Qxc76XEONdbw5OZ2/DF0gN8Oq4LANrzeKmDC3IxUgFt&#10;QnRrXPq0J+8ZKTSG8yP5aElDvU5e6VcmipQvppyioyyQ7K/E8EhSUlmqe6bwDU/PmYVam7OINJPN&#10;UATC120c/OHSat+0EqPpyipx5v8AVASSXC/d0MO+784G7fWDZr3uPSNaj+UKvpApy9t4LDN1uIa3&#10;/wBbAazawxc06bs8N+8f94fU6dYNXulh17w+n6XgNuekaPqeogEuUDUDMR3gkBx0iwZUZVX0hyzh&#10;x36w3r1gEVEqPZoU+UJvc6xlq56Qc+Uc9TAU5oFm37wblLecFFl94FKQtOltIyGof+TbXkYAs4XR&#10;e5vFa3WKnNmAfRorzulWmoTD11KSeWrbCEGZUQlTclCzwzOkG1YuPWBw0sRr8PzgJv8AFAVc7CHK&#10;HPbSE2rSD5W1j7tFgXB36xd9bj840NFXYwz2d81lWtrDAsNCxtGU2h9jZo8rqdvL+scj8m6Qkvl/&#10;OGZh84ZgerQkt+1D/nCWsdKhvAd1f/FArFiO8ceQikEuEJTrGeSqxepSIq/IRlH/ANbD+rjQwlYF&#10;m20gjQUvCgq5Pk5iEnKC/wAorKy6jeC2v5wDt+UO4Gb5wxdzd+cMCajbvCLABqQ1jBclQRmUVDyx&#10;UEkIuLjrDXIHzh76Uq5Q3lSPV4SAsgLv5NIqU19md/WEIQEpP0hILVe+ynqitSljh7aCGSDSS7O7&#10;QCBezneFkS1FVPyhSJjnhzOHdL7xSz1CtFjl7QlSgTy5Q6wG7FhDe7p2gynIMzkXJvF2A22A3hLl&#10;1ENyBjiKCBdsg8sViZMAWXUKzl7QEVKSlI95d7Qc6l3uAuwgU1UtcPdPWAqc5Kg4vYQDUl/L3jyv&#10;SmEooAD9hCTsm9jcQDMU42tEibignDTJJ/xgL2u/rCcNISVLSGC2aqHIBTrppGEwckpCJB4nV3hO&#10;r/i57wClAJ+h7wkJamv7ytzCEAis+9oIl4ZClL+ZaK1Okjzqcl4ISFArvmYl3hKJgIlzL17CCUTX&#10;Ui5qu8KrUK0281x2hC1TlU1VLY3DwoJLyilr6mMTLDUVmmhrtzhOZwf5eCXsouzu0IzkdeUJzBVS&#10;2XVqOUAEkMM34oo1/wDbTAKXWG0OhgJLofU+ZusDV2bpAMzMlNrakQpMt73PMdDE3xzGYQTZHgGF&#10;Uvw+vyonKcVDrf6x4/i/aLwVPs14H4EnE0YbFzKl4oyXCZgO7s4dheJEx1KQtGSpgocoBJATq16l&#10;Qrzms1c4QaswU1XlJhDWBuQdVRl3PPSDolPTeBuGftGubpYG8Aqu9r2b1i1mvcu8aZn0TYCGqLqL&#10;KDu8NU6nelmaADrVc7pjhhwk/wAdYSmt0+bRwYDKJClOTo8UV2UupW8eLex3is1EjBe0E0YvweYr&#10;KlM9OUyifxD6kQk+0Hg+FxPiGHkGVgvETLbFYd7tVyfaPBvZ72hlTsF7L4yYvGYbFJmZMQZIKkyg&#10;v8RA/KMEj2cwM/xEzsO0rCpRWuTdg7dtYk4/xPw+XhfHfFFHHYkzUDj4ZKhZNUYbw3wuZxvBvZha&#10;pKpyP8PFYlVpp/ZSzPuRCADlA3DlPSH4j38mgL8oCSCw96MugvygEEq25Qn6w9lftQCzX5GHerbL&#10;oIKaxbVtYQpP3g66iNgojTYRd+6YFSvNpFRDbNrG+up3gAOb+XSKiTTAxRS9dnve8CXSA5pOXWJk&#10;ta6ETU1jYQ/FUR5r+8+0Oq9RZXIRSl1Hz62uNYUkkLXr0TyiVMm+Yl25OXgVy/L08sUmptuWsBKT&#10;62AvFrsb9YNlc/2YLKYAsesM6h3u8El7WD7RSVVVX5mK6uh5mGId9txDiw/OLkjeNX3jTp3hjvbk&#10;YGx969jASnVZpbnHldRPzjK7/wA6QtQQagipO7NE2XVRiJK2UG05QlayZi6c/J94ej+WgEi+ml4K&#10;DLLpNZKsqUva8AKUoF3cZnaOGryr3+FrxUq/vBW42+rQksBVtTrCeEk1VXC9B1gKLsdcrvHGlBSQ&#10;iZm1cwlM0hK+9/lGobaA4Yv3f1jS7PrpFRVWtYYIeyecLpdZq8t7Pyhb1BbsArbnCQhNO628y3ME&#10;tTZnP5Q6i4EdOsf+19BGQXF+gvAs6l3VdymGqKf1fnAbaz+8YpoYhf8Aq7wKw6nbu8U3Sar8ldIS&#10;WIoOt3Hb+doBWlbkMTzvCCiqniedVk3gBLO90VZVdYqU1Qs+r25wOKUs/qOUUkEJ0fSqLAkpU/P5&#10;mDSrqunMn5xvrc84dKt2YdYZIU6Rp+sF0KU9uvaOQfuQ/WATd7i7tDlR/Z0Fxt+sMohKRpfTpDUs&#10;PnFg1372h2WGU1t+8EKACecPoKqu2zwqlSyG9FQHNISXq+LpGdhsnn3gZibkW2vrG62W24PqIWHP&#10;KnRnilQUplWOrwo39U5TAVuB/JhBU5ux93tANLrB539e0W8w9AIumz67xS1L3faGWbn5mGDkeoaG&#10;pU219esJJQ93UdIfhgKKqQHtrYGFikpZVXPpaEZnT8G6ILGwPzvAQlRep+h7wctITfzawDUaul/l&#10;DjSp1c4S2mpVGptcclRdTfrF9RbtBL5hYQo1K/IGElJ7j1i4fZuUKAshXWEhSiHNhdT+sEinXPzP&#10;KEkeaKxvYj+MFr79ukDmekMpsitNT8oVchXw84LsDoXgXICrubvBZyI25dTFkgOq51jK6j9ILWMG&#10;xd2Db9426NpABSxfWMz94LEAavAb5q37Q7Of4xUlIIr9fSEki3zb9qMya/y9YqALflDaP+sNQFZv&#10;9UUhs+W+t4pUh06OL/SHSpKQC+mnWFFyba+6W1IjMsndmuYAAYlTqf6QoAurnq8JupStfLYQp3DW&#10;0sYsbpHzj3ldfdDw5JATq/5Qp3UVHL0blFxcW6wj8fVxApygPpoqE/8Au/SDdlct+8EAlkXKiwMJ&#10;TdhAH6R70W0UIpbZ4TswhNylI02eEpq+doSZv3hf38wVCUypaJSW2DEwXt+UPzDmraANum0UBR7G&#10;Cs3BRoNoMws463F4HDvm96Ek3P1ggJJf3jvArY/zyjzHmmKnv/OkIWot6wDIXSlFlp0f5x9lkqFa&#10;h94ynGuhMJM0pdV6taYQkpDDRQtXCTWQBZoa3D584K0r/ZS1g8NfoGerrCRwyo6cmhSVm5OuohCg&#10;CZnla7GAoogJa6Tygy54CxNRTezdoVi8BIrCllRF3ECbMwsyUT8QKhCZd3RY2ta8GoMSpu8VKp8j&#10;qJ37RLQBTw0FPUX1hDlSrOToBGrhnBbWAoqS3wkG8JBu3lHKCsuovc7mOIDTV7p1gpBv5vnAqt8T&#10;WeDv6aekJNWX3bu8JmBiHpYWV6wCkWpZReyof4bcoof7z84QmolXzaF1KSgplso619oXjphWa7S0&#10;L0R1i37R/jGSoEW1+sJQTUpVrDzQmatBKVeWxDQPFMRJ4ctK6aynKfWEJSoGtXDFJuqBihOqNLMp&#10;WkCWlQTemJqAUrUdZmuscDw+TMXM4lI+5yiqEYnxWtpx4i0kGlHQQnESSpcvgkzUKNhzjxJMlby/&#10;tKqKWpN7wK1EqV5aTCKkkpDp1j9m0F3Pv9YsC3zWIciodQyova/0hIJIPlSecZk9LjTrCTWkJf3t&#10;7wtqZmfz2yxP+yKMlSx55YDmMR7OnEKlYafJ/wC5nhFE/EbhJPL84ly8w4f3aUUtUUxWmYAxypUq&#10;z7xqH2PvHvGuZOZQ0aHqffkR2gWU3P8AWAXFzrABOsW79BCSwv8AWAT2hTW23tCQFqC0W/4MJclW&#10;1mJEVJA82aq7RVmKtzyvFS8pF+l4SiTImz0nKKEVRxV+G4hSVeUcMh+sIWvi4XFyZnEkzTVKXKU7&#10;piT4N7Z4OfjZUoCXK8ZwiHZIsOIN+5+cSU+IY/AzBLWFyV+ISKRJV0VtBnq8e8KXMTLZCMEOPiJg&#10;5JYfrCvA/ZbD4rwDwXEhUvFeJTDT4nikbhI0QFC25vrCEynK/wDyE5ip73MAAC+1w3WNLD6+sJKr&#10;DRt4AS6Ak36xr6wk67QkkanU6wHuOlzCSCNKTs3WJU0TCsTRxBQtwiAhRL9dYu5feBZ0aQ+uYi/u&#10;whS1M1+ZMVPlJtzgk1Eu4MFLPVcbhMYZZYqWWV6NHlHyjwrxrCptUmWSUunleMOubPVLxKRw1ydh&#10;1eLLC6011pZr3tDIUsk7naBOWpabtRvq9+8Cfw1IQLh94FZsC7RKQkvqTL5356wlV03u7gq6Q12X&#10;nbUDvDjX84JPYMn1gFlch+J4U5Fy/wCmkORUQrK72EO3lsq9oANm1h2s+28KKQRep9T6xU+lm1d4&#10;SQbaUwkp1TbnArIaq41q6xLS1Y4jpto8SJyfKq1rwkM/WFysSgErQ3UdYnnDoJw2JXWghBp9e8JK&#10;gEr00I/OKVP9ecBQtmhYU5TU6umwMGhT0juexhPEUGJpod64W6VBL2LFz0gqLgadDClZ+Hq4u57w&#10;lr5b7wSe3SDNwyeuWxNucCTiwQpOU1WOsaG9+8JImNfXlaKlFRL1PqFOYqSoBL7WeBrYuSzQ6bDr&#10;70UrIp1IU7iEpKqhM52bnDM40tcCKyG+EjeLqpVvtrtDjL1taE9Vt3gkEMvYjSHY3yqNMMVufQQx&#10;WVg5g/8A44QshlJ8u5X3EfSk6HrEtIKTTYjb1i7tv0hkHJuDu0BLFKX91gTyeKVBWW971dXihAKU&#10;i1SrhUZRt7v1jykCnt3ME5W+ZMIWlASnn5fr+kAZnqr6QElh7x2JgLQ9+RcwhLuBYnWmE5Mps7aQ&#10;5dvlAUlShxL5nVDEHXzbFxF7jXmO8K1Z6eo3cwDWAFfSPNVGZyfyhLVka8jeBSAn4inMRCmSVA2c&#10;i94aWxay6tBFKiEjbrBDGr3v+YAGWq7vVCZalu9g937GCt7P84SUnvu8aHlcMICrmi/OFUEoDve2&#10;0DNtfr2gtUdkV27vCDmBfuTbnAUfJo7lR7QSCovz1jU8u8LC2NdusUsRf3i8BD7s9Nrwp3VL1q3g&#10;lJ/2gVWIHV4OsMNf/ivAU927O8DN17QyQST6N6wc2li/6xUFWqa+pvH4R6xrb+dIs6t72gA2N36R&#10;3veA6rfzaPza0VNrqdTF2d4DG2v7UFlMlUauB5oG99OUWIGa25hyom7qfaAQpxp2g+8l79I/A3OB&#10;/I9YATqb20gOTV9BDX83f5RS55206Q12e+sKXUbGlrlgbwkZyDeptdNYS5dWt9oCtvrCgQ4qylWo&#10;7QECviI9EK7wSSDWqlbXFoNKgkfBc+sDM4Z/nAZRHDL38p7RcqBZ3Z3hJ0YvfWKiyhqrnDgMB0Z4&#10;pbUvFyqnVvj7wyXtciDpfpmMVAaW1uYqvz835xYkcwb9mjR1M99IZ2STvrFJX0zbxam1zo2sG0Vu&#10;zfIRq+8C/wBHgfhhyfP0uIYKIP1EXULfWGUp9h0hKAxO/wDzDWb84qVp/OsDDCyjmHSHUNU3syvn&#10;Ab3dTqYCQbrtVoIS6w6lap1VCVEjNlDm8Bx07QMySB8omLmrUPhp0EcOSq5sFbiKpqkla9yqoQWK&#10;lFO2whQUn5h6IoFveVygFwspOoFoC6Up25xmzg73AES1KQyl/GxeErCU3tYMISNXy9Iys3Uc4U4e&#10;9+kWOb+bwOIlK/287wkS0iUOQDQFFTDfke8ZBb3gdDCp86YEgS/LsqF4mpxMU7NkEUE2079IzlQY&#10;0pTuwi3mVcJ935wyiAo/h5QFqOXl8XpDqSUhqbCBZkBDOC5VDP6QX0SK7G8IuRskDM99Y4wJ1tzg&#10;or6s7QoFdKk25vDu/wCQhUwK4k6jKnRQaBx/8LzJQjRP7UJ10z1bQpjfR736xv6xKQClWZx6G8Yc&#10;iWEqUgF1Jcx4krASuNiJUta5aXY1BJa/zjAJnsuXg7K4ZpXMcu/L+doTKkYumZ8CyULPYROmha1/&#10;HdxHBrUoecrULGDicemRMWiZWhKmpQIKpHDlyk7J8h7Ri5kkgpnyuEjQai94XNKqlTlmab1F1XMW&#10;dKvyilS2HmuICgoK91TmE3c6gbmCqWyVV+kUDMpntpChh5S17Gi/q8cTxaeUSMP5kakcy0Yfw/wW&#10;aZih95iFK0L2YQ1iOcMgvVZbaloCuDmoz7t1gcQpCVF+7xMl3QmZ99JTup/hjynr8C+0BSbq3OrR&#10;YPVps8INRcDaK6cvlHOJYGvKADdTsecJOiCaVdICqjldPQdYTcMeZcw/M+bX0gFix5RWFUkBr7xS&#10;St9e8MkUqV8h2hOJxby8Ohevure7wjgpkCdJuStDqVEqaZMleGk5aOH87QuQMJhUYqaik0o4GJln&#10;mnYxM8Ln/wDcYKYqrCT1jzINw5hlS03U/laAvgoUpJeWWen1iyEv+HUQUIyr81rt2MJe50URAo7E&#10;mAUm5sH0EBKtecE2vbtHlf8AXrCa1NTr/CBKTo+u8cUqYLU6hurrAkhAWwoc3MJn0g7dBAU3SEv/&#10;AMQks41bWA4f0cpjp9IFHYnYw70lJtubc44KVArklz+R/oxXhU+WlWICa8MVc/h9YXgZMtSVyHTw&#10;jKbiF9Sfo99Ikp8RIlqQqpnYhySHPR4MzDLSr3VApcjqI+yLkmdSqhuxseUSJBltMVLqWOT3iqyd&#10;vnC0pXVwTRSL9DADE03HL5x5Vcz0eAn0fn3hSFN+WvKA78rwpif0EB2V9XikJtqSbGHq9IO3yAME&#10;E217xYux7NBdN3e2loFrrLPygh67xxEc6j/D1iShTVC/Ud4VfTp5oC0sOfxQBMQhak7qQ5HrFFDJ&#10;RyFhe0AFSU2dR+KFG1Cfe0r6wtZNgtgQLHuXipOa7KoDfP5wZbMK3BSnNe+sKBzBBYneCxFPUadI&#10;VYV1tbaE+ZRJ9BFs17N5THDxCKpZsuvWBiJKMqiS3w2jN5v9oa2bR9DCa/K/pd9IKgXGmrkQohJp&#10;e12gurOqzP5ukGoCol3ECg2/FrFr5vm0e6+93i5u3kAaKRLyN5tYy2I+sAe+S7lrQCXUBaHGu3KE&#10;i77tpFSwRQpgdaoqsnN2EKRW25J0VyaHO9uUAHVVuz9YAGoLdDaGYOk7BoDlUpQG2eq8Ek+bytAN&#10;V0hyCIygkHbQmEpLJSk+85VBSTmmLqFQLwxsymewfW8UuSFXq0q536Q3mz2HO+sZX/TrAds1jsRy&#10;gKQCpueoi9XPm/SAVVo67L6QdkL5XfrEv4VZKlovbQQQgElVyk5W7QkKBFIzObw4BDHXuISQ/Ug1&#10;esBVZba1zfeLEhx7uhjMHU7hbwTrUW8mlo0D0usxlLbv+f6xwiXTo7tDpf51fWACgfrBKQDd4pvV&#10;p0hSSH2flFQLpq3v6wEEHnq4VDFOV4ypP4dSBAfvCSEurzJVumBz8sJSFB9IqZKnPqqBSGu3IesL&#10;tcGGLAwLOf4Rc05tIJpcEtbbrDgsXbrBTz+sXfT0D6RS4BG2oVAszqboYKl2Y67esIPEZ/rHELl7&#10;XeHc35aRtrrF/wD8KFad9j3gMSb9oUDbdrvFTts/OAXcC8aF+XK8EAbwC3S36xmFgX6esFIGU5nZ&#10;/rDkPZ+3WCQ+vKPK7l81mgEm+9rekeZwL/8AEWqJVpyHeGsCb83tCaS0sfhYntCnUo3BAdvrDX1e&#10;8IRwwA9S17wnKPwqJLjvFC9Fe8/1isgFLu4Lk7XgFgyoBFXWC2XYL1JgAEuSyjvHvE6c2hh5tSHa&#10;r1guFfJngM9OrQLENrcwSbj5/OEhk6NpGgbTmYrAuPOGcXh+f0hVib2qtD6U3vrflBMvV7v+UXF+&#10;0GsWNxe8FxrFn59YSLJ5EwAxVzphC5emlx5oDeXvBABLZnGsD/3V6wlFzz6RlX95QWRpU0faVrLL&#10;VUK9ZcDWnnf84e1CtS5dMBlAjemxhnV5LOXhIU6n1LVFTR5ikfWCmtShS55G+0KIE6UPcGyusAqp&#10;B0fnADOlJIdPuxZBDo8yN4mKD06nmICKiXueUMln8sAOU7gC1fOArVQLfgEVaUZSEaK6wA/lDOdT&#10;0EBL5jDqv+YhZUkFxSIFmAvzeAXBL5X92KSCnK/JoCR7qbq2hKpiggIuz+bo8f1fhy6UWIq+lUcM&#10;1BDPCTLsALEjzQJmo1IV1gEOkMx3ioC3OPy5iEy7gP8AXeAlSVAe7uTFFRbRHNX70Pw6Fb8l9oEw&#10;iq7PQxSYEooV+UKpKjv1jh3BNs20NxlMokaw86YroXK4IQAtxtod4SXVSNX0ghWnm5vyitGQG1/K&#10;YBmBNKJiVSyLm/OMK7/4QF4x3hE5VAxckoTMHuKZgYnY443jYCYtSpS1ySQ5JYFY/OJCuI01JZEk&#10;IqViHFxEyfP8MxsjDrluicqUpCV+kCWTVOXl0zI9YScTOUMH5pmYsEa3iVgsHJyS0sVqutfeJGFK&#10;0y58+0oe8SpTCACEpNDks7+sV+YvpANASGu/vRzcPyAgYmY6cKEMVaud7xNxeCH3OHRxZnELmJf3&#10;iQtduRVExMpKOIRw60imDwVLC5tlXN+sJnT1FU9VlLUbi8agbVbHaCpSRX8Y1HWK+LUXpUk5gq40&#10;MJmMt3boLxgPEy8w/wD0vzKd7/SEsRRp0HWKdU6WDwCpVnYDYPCgc931ZoDWGhvApUzBjreEWAZX&#10;z6wHf9DASBm17xcqy6PFPrdLGCwUw90m6odSGHXUQlQCQpZfkR0hCdJMj72dsEx9mwU6VxEJpIQf&#10;L0ibOWta0rshKLkQqWUkqppzO47RxftSsOVTa5WZgXLwnHpom47CoqTM1Kxu8GVMYKQlj02gB3vb&#10;kI/DqRFSn9bHtAYDlA1IO2wjT1JzCEBLq3U8JLEpV6NDkt11eHKHeOJKQWTddN4+xYlapSk2Q+Ul&#10;+UJWJtibkl26wieHUmZp16xw2I7iC6QY3N+oEBKgBy5iA7K3DwO78oL22N3gyp5P2LEFi9gHMInS&#10;lBcuYmpChcH+hOLQhCMdKF1N/j94RLkYcoly7FkOF94BnDgyCaV8QEOGvE3EAJn4iYqqooDJ6iLn&#10;SFfeEKmWQ2+0KnrSVKmL4lW14q912H4YOYvvu8EpOhdNs0MRfUPcn1hJKS+l8z+sZvoPrAzEsI3X&#10;vyEBjd35RcKyX7wGF9DFi41uWMadOkC4Fn7wjISoLfm3WCCqZa9TMRFExjJ0WVWSHLAxx8MtKgQ5&#10;pvTbWGqPKCSyumsBFQSDm5PA8tPPeEyEMXvWkPpAUfN2se8PTTQTVyVbURUSFPZLe7AqIqfRBLr2&#10;Jg/+n9R3iZJVYnkX10gKA8nK9UIYXNzt6xZQ67P1i5drGEp0F3Ud4KgahUTbQc4WUpK01WOotygB&#10;wO28AJcpq+UaW3KbqT3ioTLHLcMPSD2p3tF01Bm+FoTZxzOoilnSfUwAkqKQKjVrbYQooCgdfhEA&#10;lTK3/B/zFKlB9eTwS4GZudUJmeYa3DDk0BVhv2isqp/WNVEi5fQwKlshRcF9ISkfD8WU9oC10kG5&#10;q2iqWo0q5WSIdSCUpsTVAIZ/nD1BF3Lb9IdGlV/iEJzPnqdXmL2vCbvVlvcHfWJeZ6F1W05RLbMa&#10;3dnb1gD/AN17wNlb6Qqhx1584Sk2RordoC00q3tlfvCQpJTc6h3sNDCQAUg3qu0Moh0nZ9+cBUvM&#10;UnLXZucUkpKkXUNGgM2Y6agN/GHsH2/UwqkZdO8cMBleXzabwEqHqYdA6AgdYQFO4uspGsJF2e7w&#10;LMAdu8WURd4OYt9YB8ydTzEcVLHcs4MZkr87Xu0KFbBXRmhILD9mw9YezvFKlXfvDMtStmsPlDkm&#10;o89IrCymnpZLwk2Xz2UeTQJcx7Xc6mAUllfn3g6ub7/OAokmP05QdebRUfc93n3ixLVQkjM3mG8A&#10;0v8AG+oaK6bzPeSHbuYDZn35Q5UFA7e6nvCmL79YAUH2HIQGfzeUaGHUXVre5EVKJ83z7QVJsEq/&#10;1XhJ947bpaHDi7c1DvABvuzW7w6TbS0fiH1hQdw3K4ixcp2hmt+cAjTlrrFrfi2jYjZX8II1Cdjc&#10;mKaXIVrGZLHvcRuPqDBq/wBj1hIALM1mAOmsVMeVLO/WHExT/IQNVlSm5gdoqCtC5Rcb6iCqkqf4&#10;lMmDmBJDXOl9/wBISHrO/JMAlnrbnBLFubWgED/eBe2i33gMzD5+kAB7WMOAamY8w8Hz1O19ocFW&#10;rF9C+kGovZn/AIRusIEPZq38t4LB8zsRpCTrszM3aL1D3lcrwRcJ1eLEfKGL3+cW766wGcne8C+v&#10;PTWHVp+cNlZ/lBznJpFL199O8ZNR5ocGqapJsLnWDNnGx+esXBzWbeKaRygNYPmIVaFJFwu7nWEM&#10;SJgyBz9YCZkxQKM1syVwApZv7jXMAmvh6nJnPQwlSXHKHDFdPlVpCWGbflFbIy5uvWAoe959gYTw&#10;1AnzEaiEk226nrCF1lhkuil4Fm2fnB2uxOjweTxYHl2iXKqZWh6xZR69IN7M3OHSu+j6mKaVqovo&#10;aYz/AHXvPoUx9lwK1AOULmDzCEzVOVKNSirVXeMttjtEvNYZu8CkW/OPKW0hYCh+hitX+8BbNyPw&#10;wC5y/SATVTq9NhAExiojXQxLVMASlRe94qwgqrTmUq7QpKUtTcZWEISR15Q6gc5ZDG52hDIpPv7B&#10;PrBYFH/uT84/C7dDCU5q3ZjCgkoVTmpJYIgzwryFybg944GJWDNk/wCGSRmH9GL8KxUqXME9H3Zm&#10;pqCFbGD4z4j4dg8QnDKPBmyJQUSl3DiPEMPisKgSeCZclKpQdHJhE3B4DCLFTq4qssmXfUmJWDK0&#10;zsYoPip4DAnkOkTsfjpokyJCCok+90EcVFafDcNMKMKjVBpIaBWupIQzH9IFKSeahcnrGZK1MGvY&#10;J6xKlrOQqYpHlMDAzEy+BOlcJdgmh72hXhPg6E/b8b90maV1FLli5iUo5VBLqe5gVh/53jKCKbta&#10;AVg3v3grApHQWESiRSBf6wE008Pf4+kD32Dq30/n6RPwaVkrQDNRytrCAioiplkJsW1jKC3PV41I&#10;T5b7QmkZfKVbmGv31ipqg/yi5PdXlEFR/hGUVFR0sI+9SQNrvCS1IVYNqrvANbXDpRd4T5g+1ME+&#10;UIS99+se0v8AUi1zPE6TLkrKwlPT/gxjPDPanxAzPGJeNWqdxFtqSQw6P9IRJw1M1CTSpSXIhS8c&#10;qgpzJewEL8VwqlKkpvWm9MfZ8b4Xi5/s/wARUo4xCFHCbul+m5H8Y8Vw8tJSiTiCllajeEgMLZra&#10;+sJHxKq7wN0gvTF3cq2sBABPlNinU94DEBWgPOH9XNiecOKujw6iz9oUoKakWfWBiaUzJpnKQtw5&#10;THh3tL7ISJi14TFU+JSMOgKmIlkKNQB6026fOTg52DxUxScSyps5PBSU7hSOYN9OUYcT7q+zh8r5&#10;ukTJfwbQHLHUwSLh/nF0kQPiFraGMxKWtFtSe4jq2oUzNo0HwvxcqmYZK6Zcw3Kf55QmdhpyJktY&#10;cEG8eYRt/Qz5jeFqXNqmG1A1gTZpWZdRMtB0F4ZrNCXKk7tdjFT1bpaEuFeWCG18hHuwQRlFn3h3&#10;ITtuYBD8lE2JhLHrrGpLfwjU9dnhwmnLQL6dGgOOkZXc76iCokk6DpDy0sSpzzjO5HS1UFdWmYo3&#10;McNM6ZMt5H0vzhNalJOqv0vCfvDfd7xxFLfsdYEuSnKXL10kekJUz1l1uamgWTY9AA/KPMEr0sXK&#10;niySVaM1hbeAnVkP31MJIT5iyhsrqY4qCyVl762hKSrPoza/zeAiplD/ANsPUAH10aApbk7j6CEs&#10;dczu0KShYqUc9woGFMoyqMwvZXrAUxKh0aEMTpvaGDhJsoj3oS1kjz84KQVNpc/KEuCpvNu/L5Qp&#10;yVg3AG5N4cgpT8z+UBLVElxsm3OFqykm2tz3jiCxNiE3raFKNleXveEurKOXm0jdlWU2sHKSn3dS&#10;/eATUAldQDa7XhFCT5Wr0T1aAb0adoChSkaDd+cWVvV2hmubsAwHNoRchFTdSW3gjM6DSmkP1vBd&#10;uJr0MVOSpJZgq19YF2Lt2hixzWVsIpBVWVOWU7+kBJejnzeDc6t1hNFYIsx9+GIufxfKBWpymxbW&#10;8KQBVv8As94pSgsFcr35RqSHcdIuSSVa7iFA5QjVrFXcQbabtq8OXy6NtCgpVW99o85ccrQlfkaz&#10;7nrBIU5MIALNcX57xSSASdQYBUeqTrDK25amAp7nTpFV1DQ63hg9/XeGN7N2gK6u5NLXgCrJqrcH&#10;lCUFwPNpcWGsBfKwtYwrdxtASu69TvCatQKQWYQQpzwdkh94AKje42Ji7NrEvhtre/0gVXP0jzKT&#10;Zk2jNdy1WphLK6/7GHBKNlcjAHuszwzveEstSn15DvBqLhare9CQn/D3eDQByL2HpBdzma+vaAyR&#10;q+l4bQfFtDgF/L1XF/KLvvCUgX16GKi/xpg5FAad4BHa/wCUZv8A23gKU53eDqNxDDUw3mPOAbgh&#10;rO8KY1h8yWteMoI/CHtFiX57+sOx120ish7/ACgU6tv5YvcDS1/4RUQAsWfUmCpRJ5DlFNmfv8zA&#10;BFlWBGb6xUCUJ0qfXpBmKFaQu2wEFaTQT8Qqfd4dRURU5NLCCbig+c3dzCxUSlF+np84537w6nZ/&#10;lDhbD4SLH1hi55J1EPfzcvpApdJqa+8JSL032aKT5tebwAo84AqPmb5QpLGr4mbSDUkPpzgp1UPQ&#10;ehgpLoGxZxDat1gHiGlG5TcQi7ul73jzsOm8cwbX2gAaHLzaGffXaBy6m5hq9v3hDSDdiOekHETZ&#10;hK15Wqe8FTn9IFVX5tF307wrW/o3WAKiUeaxu8JAQ6rh30jOsHmdkw407ZUwm/4h1gNa/u3eJTiz&#10;NfaCbs9oZRc6E+6ekEFNze2sOjKnToICFkArDDoecJooy61e8YSX3zARSdFQGJ/QwJgCqz6/OApZ&#10;UCVfKOITSlFn2jLsplbiAZ4Exo4cvCyyBaoDpDl0pNyj1iYdxm5i0VD3tH0glKBfz8zDuzQkl/PV&#10;bVusVBOqf3IEpYCTzECWALHlYwMqSdFXyWjKntuYDVM97XMBRDbdYyuAzdoBmEnrsqFTisgAW6wc&#10;QQqWlaiBVcGEOopVoEy9dYuKU6KINldYEtKTSg6833gy6SwslTa35wlWZKpaPPzhK1tu4uCr03hK&#10;5ZCDyIhKzPKaSEmqwLRLrmUTmYuMpipJCuTbxTNsT6iOFMwstcnd5YdfeKZSJGECrKCBS/KJizPS&#10;yP8A3R/VWCWuXgqiiYqWbW/jEtqlShcq39YloG5p3IMS5uOwwnTVjIh8vNzGJk4BKRh5YZQRsd2g&#10;LBJU7pc3EBEolPurzEG0Kn40rnAeUaoF7EQEhNWx5+kJSQl2bS8ZVainfLCVkLKU2PvQEiYEpDvd&#10;9bwlbbMgM7czAUoOU8oLFrtcP3hXhcmZwsP9kWufPKauE1m6xj/Z/CYv7Wnw9X3k6gJzrFRGu28O&#10;X+esXsKtIpvrDLDufUQfkIuVGowGBCdX1qvCRor3W0gldSvygZQoCz/wglqU/iNzCXDtfV4m1ZXD&#10;DkuPbGQf8HD4iTSORUkkxhcR4RPm4OZ434anHLWjyqKDw1HlEv8ArQp8XwVTzq004voxsLcvrCPH&#10;fCwDh51kypRuG1BH0IO8DA+LzzKE6TStE0UhiC5MYGV7PJSrB4JC6+HczVgVG/0jxTxPFhcubPx8&#10;7/EOtKmH5RcWJ83OGKha1/0gAn+MJJJt6xls/KwMM3+3rD78tWhh2caXioixLc4pZi1usT/D8X/+&#10;bsSRSR/4lc4KFYjDzsPiE0FKzlWDsYXjcNhMMmtZmVoTVSTExfEZAQVhO52heLDkTpj93eKv94BK&#10;Xu9rs8OlPS4uIvlPPSAygb76wBqIAJixzPX8JDQFScQrgoLFFy8cOe9Q1PKP8ZWRL6QDxC58uW5i&#10;XJwKCmvzLa49YM7GzVTCtb30is+X3Uxdzdo1tyDP6wczcn0ES6SFHVUUqLP8tYK03a56QlLeQ3O8&#10;ABXVgHjX9SIfbc8oAYqNVv8AeOXpHmsOepjcX+cMo3fr6vCbq5I3V6Ql7gfOHYMTvqIeWLM1rNCU&#10;5rLpJ2LWhS3Lk0Jvq0eYsNfxWhZDqa/lzL6Qk5kg9Lj0/WLfE93c9/0gTEzFIf8AefpGYkOeX6fK&#10;JaEXu55wAp3/ADeAafLa9yIrw9SF66OIbFoVdXnDsbR21fZ4FZfptAEtR8zFwSCOhgcRBfU+8PQw&#10;KXKvdPxxqXNt72iuo1Cyt3hL3Sc2WNLk+npGiyw96xTDKdifnClJ9yzHUdYTcEaOq0JXX0LB0mGl&#10;ppIseReKkEm2ZOwgkrAIN0OxMIWUg7ZopVqbinQRyKTptBUdXewYRSpRp1bYdRGVSigXIJuICgnK&#10;r4y5MWGgfe0BV/Oym1MNLyg31vDPfR+fSCDU5La/OEMKAP8A3RZKvxQA468y8JIlAZn684SXAT8O&#10;8DVqrfF6w4pFXTS20VE6W794CqUBru7lcLmB72IFgOsIpv8AFd2hie3WKSNC/aCfd10MFyfhh16f&#10;m8ZSClVuqe0VGlRRbtGY2PLdocOlNXLWAlD2sNbQKmJIfSLglOmmvKD8Qvq3ygamBaoOzaNBNxva&#10;8Egt+1aEDzB35kwb0vNZLa9Hh/Pmo7bxYNdoHJ6j3jWkpU9P8T+kat1a5vHmsSzN/iNCC7hSv3oT&#10;SwBVTprDfRrQUZiynyfrBpu2nId4aY9XxakdIFINiwex5GFM976w6mPIcvWANVE21pHN/rDlrm9t&#10;YsAkJug694F2ZTr225QJbVUXJNqoqUFFR3FwOsOskOpxs/SHyhrn4hCVeT4n3hw9LtprA5kO8Bv9&#10;lQkG4H8vDJ7vvDaE3e0BWo00JeGFhDkP31iwLeZu8B7ObEbxqRtB+XaLm7d2gg5m/m8MbAXNtX0i&#10;1TuB1HaKSFHZykuYCdvNCtQ5fL84LF1eYgnSMjnc3cXipaiU/CLM55wAElaWsG5mM1dQupO/T5QV&#10;FQStJ7lTcxAral9ANO8UpvvSP1gWY/nH827w4OTn+kKylV/QxV6WDj5xe+/OEbE+/wCmkKAJKgbm&#10;EmzjR9DzgqZnyj9YT06O/rCbA/tE2gH36mNOhi4OrdBGioTa2+WPPQTo2pECpR5C94B5bQ9R9YNz&#10;zbZUWf8AdhSVKN1VPd4zqZPmc6n1gfz9YakMzcjAAf8ASGOY9Lj0i5WBp5XqgH4g3UQQkj/6KKRT&#10;1vYxo4PW0JKw1qadoKQKUjdix7QFHV+5MOmkWptChUBVmTUjMIcEK93fXeKm0vlykwJiU2HcQCd+&#10;dlAPBVcbX8yodSqd9bGGlpYCz7nq8Z9T6/KDU7+5leGJOtVktU8PZNXKKKumbaFq5WbSFKI6C+sJ&#10;w6QCp3JBhm0+I6doSkk06HnaGq0EAk33STTFEuuh3zOYEtbftUsoRmc0hsqahCWYo95VQBT6R92A&#10;trObvCbMfhFoGnf4YAQsBbXL2iqZMAptrrCUoyywWz+VXaEImJqpLf7w+tnDm0Ajy7v+kEPrdthC&#10;SQ4TZtCYISnW+r94rWAaRUaNBAQTrlQlue8JmEXSvW5aEmWqlCCLqJ/OGXOStH7TN6wkrmsDdkrc&#10;nuYEyTNQkoQ1FZc9YVM46qdgmFBc+YAbstRJ9IUQwJNRbU9YWLLQN7XjisKK7A6pvCJUi5Ip/EmF&#10;4iY65k5VS63Lk6wstcWt+kJcEPqoaesJYkbu8VhRO/S8S1JpKlKvzTDWG6lFT1QjMyf9NUC5U625&#10;AdYH3lSKe4gkqZ9rxsHvCz4VMXLxmP8A+3M6StpqKsuWMOufjP8A7YrRTOVXUutV2UPi5xOws+82&#10;RMMohsz6xUauSdoLg6wCXJV9ICWR56r+a8a+Y3Tv3jm8JGl2HOE1A8IXUdG6wSh1rUNdKewgE2Gr&#10;hTH1hyR+qrwqXq497UCPGvBMYvgYb2jw0tWBKzlXPlOGJ6iwjw0+KrnYTxHwisYHGyCxKZl1Spn4&#10;XANoHh546hP8Q+x4czkNLVU9DL+n6xg8RiVSvEWkDFY7h3EpUwVm3K/WJPh5wx/qrw1NXiX3YCbB&#10;6T84xwwMiR4fhMLhVyfDsHLsrEz5iWQBuSSxPaMNPnqXXPJxEwEXSVOph84N7C3L5RalRZ4c3u7n&#10;aBop7Rs/vDRoAIs/rGXRVu0HM214scosx1hz7pgkEWuesUpWoS/cTe0McRMA081hH/cTFzEt3gBO&#10;mgTsIu76dIud4e0AaveNPo5MN6wVOOR3io37QBdN+4gnKjr8UZXfTU3h1EmnNuYM19rdYyvSVfOC&#10;aSKEv/xCxWApHVz6w4XV8UFemzMwPaKVk60/F9YSqWolIte0Pz9YQXID6b+sApIG/aB5R8VvrFL5&#10;KnfWLBTVaswHWAQ5OkFZLD6wGN9O/WHSmoPruOcak3t+GAoOOdW8ALUSfh2EX/K0BckAU5zs7wAc&#10;jebmYS6mP0MF7p5jVPSAS4lnreGKbM+fRXKGoce9SLE9O0FQU5ll8zh/5vGHTTQ6mVRcK7wLEHXe&#10;EFIfZthCJhAp+YPOJZTLlS5ssO6Q2kKSVEZzdUBQvTuo2MLVTfpf1iqoA6sqwEFSSSrTS0JCkuXe&#10;oxfKOe0JIdtdx84V8aFf6ni/mC9y9XWOIpix9IemkHJVq+7xceUc9YdqrsgA6c3gOkIzd43Yj/VA&#10;VSR/8R5PFxqWgUL8qr7fWEirTznVuUHl83jygjXv/wARUlZBUN9Lw1iEco3p97mIINRHk6jd4ZC9&#10;tQN4TyZqjpCioBv9QPrEtW3LTtASWVUXery+sEmor9wt1hJIffrCFg3Sfev3gLLMOUS9mvmGsKVR&#10;me2hf0hJanmnc9YYNTr0MOA23N4Zg1XqYzc35HXSCoZQerwCTmUu/rAKVqsGhrgi76w4WVekOHUf&#10;yjNvuN4SQC3Use8IKH0vVrmt+kBvdtH7PJwT3hZNVv4QAHVvfVLxrfQcozEW9HhJDgtpqO7xN98q&#10;uw2T/JhnB3slinuYfmtn5xlNxrtTF+f8iEpXlO51EEJSAxtM1ftAJIC9WUL66mCkpsF1Pe/WEslR&#10;Cve5Rdfv0ty6Q5ASkLYcy8DU79oa78Tk0aNSrn57wCCUvz26RmJdGp8veHux2VqY8yiCX6IeBbyq&#10;/wBUUhvO/eC6s/4rpPaA2b6BPeKWZvfUzmAmvz/F5Yaotp/PeFJT7vPSCG2dtopABS/NiIqD20Dn&#10;1eA4L6/8wFVFCguotd41PrYQ00vfLvTGa92f8oeLjNzgFynP/qiotCOY/FYw7HVn1hgPMurvF0tX&#10;b8Sf55wlriyU5vND6Parc9IKrGn4oTSWrU5bQaaRSS6lrHpvDFWuZrHS0HWlQbvF84qemwPQwkXK&#10;l3aqydLwQ6cgeoFgfWKhYG9riBZ/0gcjoxcxmdv52g+6Ne8VkPrQ2ncwC7ddjFykDU2+UMA/VrNA&#10;s1/lGV2i7v3hNL+bfQQSFPmvyEeeAKlMflAJcnS2hgJFuohKRUphqqxHWBeKQH5mEkZem8cS8sC9&#10;tIHCV+11aErq38vKDuHuyWaE8tTq8OCPxdO0Nr23hqGywSoUny/iMJuVJN2qpohIT5X7w1ZbzJB8&#10;whr0jV4Fxz5Qu5QPh0EBBIU2V3sYYBgn6wlV777RSj/jnCQHWFHUwKrq36x02/3hmu/yiguT+UJf&#10;RX09YRh3UoJurS94lmX5Ouq4u57XaM5YH5esZC5ApA5QZizxFK7j1gFSS4sesKSASdSGNXzhCwlu&#10;jaQCQDs52gJcoOujRKSc4Cj3VeNFVENbX1ikjqWFtYAKVANyAhwW2MPLqUdG9YCKF+XWCqZMBBFg&#10;10tDzAsq0EEqV0/ZaEqSyhp0MClLD3vdKocAp/M9oISCHSyd4lopJrsTRrzhaMMhQWsa7qeJImIX&#10;LIupatR/zAExJKve1YdYNN6U00MyYZJWjbpBmqWVL0pAYCEI+8SVXFXkVDl1VG14dGU6XFjH3syY&#10;rN6fOBLQXPwggiJmJqKBqpPvM8JUFUjRO8BIWpY+JvoYs4G4ax6wFMWfMsaK6QCpVIFu0ChIL20D&#10;nt84CnIIt0PpD8Mum4vrDBWav7v3qYInZuHvqTEsoUu1k2qK4StbBRFy0Ei9tOceDYrxUpl4Hw6c&#10;cSorvK4gBoccgTHin/WCb7V42Z4dJm/1vi/B/tCR4PIxEuWEqmLOpTlcII1VrHj3jmGkKk4LxDxO&#10;ZNwCJgpXwSWQop/EzjoYC1Etvs3pAa4Nh0hyxcO3N94ZdyLuISxJCrdolnn7x3vvCQsVrBsoi6YT&#10;cgfAD5r8oJcgLV2gB7D8oDuCjyUi5gBXm/jpEqd4BxcP4pJn8bBz5LvLWC4JPI6GMPhPb7wHEYPx&#10;LDS+HM8QkAzpOIazkax/VvjUvCzVVpm4eckpTjJC0MpJG+W1ol+BeK+KY3xHBy5Qkl0S5EyalNkh&#10;RZ7Rifs6MFgsXOzqwOCP2jxTHq2Bu/8AqIESPEfGZK8J4DgV8XwbwgFvs2ylzD7y1CxfTaJctFgE&#10;0toQ3ONKVP3MOvkw2aNSBzZ6oBdt+8ZXJ/KNVPp1tD3N43gXsqx3aNTHltq/ONDzHKFUu+h5QNy/&#10;yg+bXk8IZuaqrEQ+9TbsYB15wMv6AwWZ+Qh3+cOAS2oGkEi36w5tB3I5QlSS50voIfaprbwJKTmJ&#10;eAmg+uiopVLZktpC8LOUZQWriyua9jeEEWqPmKrqtExR0UGGuWJdVKaerk9YCaLcoNaKQ1QhDO4L&#10;vFlF37CKSX/FsY1YPoguICf11hQFjrn37RwxrygqWagq6EnaHrUAnW+sUKcnnFJt11jIai7vtAL/&#10;AIqW09YZXlGZtvWC7hJU4teE3BVt0gKVpv0hkuWBV5XaClavKKri4tDSyTuo84pezv0iStRcV05E&#10;u3UmEzUrazOLlVoLhXfQCGCsr6aCAgKNFNxuIUsBgq7PdMID62+cJpUCFDMlriDUpv1/45QldVtC&#10;w15QBUyxfrGcgJb3rvyhSVqIGnPtClXqbYOD3g2fq9/SEskWsvq8Fnp/KKlAov3K4QkqN1NbUwEu&#10;QAX5M0Jd00Fugi0zK1+sZFM31gup0mzMXEOJlHutcFV7GCl7ozO7vtFDkH+bQ2/wnUQwu17bPaKR&#10;aZr0MOUMfe5HnGjHTvASVKSQvsDATTWPLVVp0EeRQe9J2brDUlFJuTd4zafUwFD4Wum5gpmJqGgv&#10;cdYqBWLU6u7QjX0ur1hgoinfnGtAJd9l9oABY68jBUSCPzjQhS15bsIdWpLquWhyGFTcu14S4NtS&#10;IBK2qVuomqEsr9XhRL5rcm5w6GI93nFQSr8h6QpZC31H6QELWSdG0Z+cKJUCKmYZSLaQKDrcdISr&#10;Tb5wSAsEW3FcVEFxtq8VAKB+e0BLUn8VnhRMw1IO2lzCpdkHnq+0CpL0W/a6tGrfu6wQNt4py5C7&#10;73ihiA716H5xVu7Hn0i9BuxtFL9eah3i4SE7L+KFObOxbZ4sSo/iLH5xdYVu6jeFTHcBdLH9Ilur&#10;dwDcKghQSk6IvY9IuxIuA7J7H9IdlVfDo0JXfL8z6x5STod6YqY/Do4V2g0rYnfQ9YTQlSh5TB+6&#10;QW9ViJdmYuBsmCKS/ZmY8+sPmcFqS4Bg3a/yhRVnIzPAGbNy0HeBT594A/5inX52islR2p0HeGHl&#10;hidIpb3nq+kKYqJK7762EJKyuWoHMNopcAk+bQFzArJzab8rfWH2MF1UqFtDlhJClFKVDM3nf+Ea&#10;BveWAazFMw/iOrQMxCQrh9exhgxTrkv6wGWqrQJ0vzhQpYWf9DAqSq9tHeHKQKrfitaEUkmo6M+9&#10;4Uu4ZTXS0BWidW3hzdOusApFn0VfaHOmsA6AH5wGBPPr69IC63b+RCA1zrtAYk9BoOphJO/LT1gk&#10;K81u0GslRHPaLf8AxQ4ZtDAvVtAaoHnCNa/K+qVX2gEsNm5xZIbUqNmis5zslIhhUkHbn3i2uubW&#10;EUC/kXVoYSKXSFQST5SzXb0gsL+kVOy/pBDVF9d4qWyXt0EN7oLXDqVGTSnRW5hOYAtcQm7Hr70N&#10;dttLdRCgAH93WnXWAwP8IzVKNVNejwG8gtSLfOEDIhQ1SPe6wFkICwctvrFQd3/1xnHmujcCALg6&#10;66wn5QlKRVNd44i053qZ8wgS5qqQNORhioAmwfeFyZJKlOwtlT6wJk/MPwvaKQnK75nvCT5KrtqI&#10;ZICag0w6lUBNnTqDqO0JJZSVXbX0ipIV/wDRAphLSy7s3LrAUU5xc8oFKeh6xJxLJCTkJMM5Fa9t&#10;4TSizOd4DpCA18usJQApWapt0w5y7/8AEJO5zZmeGJt5uQh1Hy6MbKhIqpUbDpCuGo8Xy20hBKOt&#10;bRWuWFHYwiuWhpYbT5QCBVLTZkQVC4Ip/Z7QEAm253jjay17Fy/WP6/ClJmYUuu1g19IRNVOklDZ&#10;E8TP1Kgb/OEowSkUjOtrvH2bBzQleIVwpXvUudzEudj8SvE42dnVUa1F835xh8HhJHBM5YlKoTq1&#10;3iUmpLtro3SL1H3OekBTqG/mYbt+kJBmFIXmAF7iAagSq5gFmHlKtzeAAbL36dYdKtFRLpSVkB2s&#10;GLwSBUU5ZkAWoZk/FfnD7dd+sH4dAda4rw2I4Mw3Bax53j2o8I9s50zEyPFz9n8NwqZypSxLAJmz&#10;EH4u4jD+ynsmJtPgPhsvD+JrmTzOVxi5Fa91AMToH1hL3/SLH9WvtCT5tt7GPEUSpJnp8IwKsfi0&#10;JBBUAbBI1csWAuY8U8f8J8PnScJ4DjvseKnT8MvDmUstZT9/QxUhVKfMw999xCHNz8jCsnmslY/K&#10;Gcc3N6XgAmtXNOkPT07QZ+LYYdJq56XvFGAloRNw966HIMSFzpMjF4JXmTwwF/6oPtH4KMV4X4pg&#10;UcRYQssrmWeFYTE+0GPCJX3eSYam6mDjcTOxGLxK86p2IXxVehgBI7Qm2lzFZsduV4T7xAYwLkJq&#10;9PSJabmNbvkaCsm2h6wFD3xHX3v9xAbc7CA4694TR/iCAdtecAp5sekMSdbRr0i3bv1j6dusJe++&#10;kH5g8oGb3m+GAxJB+cVAkAmnn9YuGgJTcRrcWhr/AJxv8tIlJW9NVN9e8ApD7iBxR+7Hh3jmFTN4&#10;GEmGaoS2SlaDZT9rt1EYSYgLAUiujYDYwVq4gQ/vhge0J+zyl8ML4fPiesBKg82hju28XGl+Txwm&#10;cXAbaG8yfytrBTS457ho1tyh9/qO8DiG6L6ZYE6kKPxas8Apcns20BKkC4ckC3rElMxfDlzZhAse&#10;UBSZhNVu8FazUxZ9XioWO8BJ39DHDQL6ObHXSBf1Z0iF779IPmHbeBS6grKt0gENfSASGD2UMpVt&#10;AUKW0zaXh9feB/SPsU8ipCrFXU6QVe6rfzBMApFKoDkns7GCTeq3MiBUqydKtYKUk0oLHneCxyV7&#10;i8IIerbcKjTzhi+g7QTxFKoLGoeXlAcO176w4LDf8VoZnpu+o9IsMpszZ/WFDKlOgGukCsqpGlnI&#10;hNJUnNVWd4DAH8W8VCyfes5izgtvqfWCl7s6tm5XhK8rJy65jDc9xBAXTmd9+xgdOekKmDzMyt2e&#10;EkAvo2gHUQiZUoh/2iIUkg0j8OvOCNk2FrwvNbzuoMrsIQUKbNcHQ9IDqam6j8F/4wQpjLBdyLmE&#10;mlRLfN4Cjtbr6xrfXlBZRbQ82eCCovpZiob37w/vG2ht6QyVFndyavrHmJILBz+UGYq/RJdodYsC&#10;w90i1o0cu97wFlIvZufWAwv9YSoKKl/NucCgE3ZRGse8lrc37wVFHvWI3jSke65fvASk1KHWAUa6&#10;G7EMOUELLHy5g9XVoWUKSWOm64SVGkj6vH4h/LwkuC9ieV4S97/6oOdvX6RSzk+vrGYXF23glPmF&#10;7/pCTTcq3u1+cKTZO3eFH3vl6xv5m/4iv3idTr2hSrghTXdjCQ+Vr21hQ1AeKVa6309f0hRYn3Oq&#10;d4TlcXP0GsMhLqeqm94RMdsuc8oDFSkpNttoXZXmfyufn+sZgqnQ79oAqIY2VpCXNqmPM2tCCpyH&#10;5eWCEgmkv0MKzkivYeS8cRClFWi/xc4elnuncjvFmVtl/OEhhUhb1bfvQkBTHUhsqm5RMUAqpXNW&#10;sXBfXqXs0DMX03e9oGnXeE6AG+a3ygsT8oDEHd+cP8RjMAKfrHmFjpo0B6ze2ydOcOskSgXS+b5Q&#10;EPSQqyrgwULFhepJqHV4ysR/5Bp2aFhzZDc/rDV6+dmNMVkVCrzkQLfe/h2iY3m95O5vy6QFdcp0&#10;OkH8O53vtCNeSXLEWgZSU1Up0JuHizh9db2ENoG2Q794ckhvQK6QQQ93fWBtdtNekWSptHEFJc99&#10;3ggBhq0VCoB9NjDB7K22j3lX9O5gE6fnDoDFRdT6mHLhuce9CaFHrZwuBy16iNVXs2w7QAkNzMAl&#10;VLB64Q61MNDzg13R8QgPU+g6wBpUNdopUwo+sJ1SDZPIwl3CKmgWOvp6xVdPu8ninle28IQokheb&#10;nT3gGk/CiG3+sMWteBvuOsdG7EQCCR+zoYqA0y/iMAJNCvNmu8VrNRUrc0tAJTn8rwArzNsIH3jl&#10;2blAmlmCCS+p7QFOTtf3YFClCrM+wgqmLUVMzlWkSzVrbW0EA/itpCSoKVRmT0h+HSp77E30iz3v&#10;yguUj3m0EJ+TqLhMEgm2ZaGal4qZdrX36wghFQVdyaaNYO48x94/uwGAp7XMO2XS8ISgOPzhOGKC&#10;JodP7UffyuClK6UnpFAKrZenpBLOoJ7mFpQVJUm3xAesCulTc9VwBSHAbzXiiYFpS+o1TBSly9+0&#10;Aq0Je9miiUMqTc84vSx2ilJTktyeGlXmLsx2ipT0l1Goup94v5UXDaGEi/DUq7bwpSDdS/L8HrHi&#10;3s3h5ww+KxUurDzToFB7Hu8TvCvFZU/AYuSfu8TKcSMSnYpO/UH/AHif4xM8F8SlYSjjTJ84EpUA&#10;NQDt3iR4P7O4WbisetbPKkldLu1urRhf60VX4muWFT3F5b6pP82jwrw+QU8REvjYlCdRaEFAVULB&#10;zyipICb0s9Xm/wCINdJGo63hCUppCLIO8CmkBanNZAULwUFMyy3FoCRLFWrtfW0JUoBST1am8JKk&#10;urmi9MWufkpUFKGrF7wBWQNWVtAAU9rwhCkJpUW106wmdg8TMwyby0LQspKKtSk9Yw/i4AmDxOVV&#10;MX76ViyitXWEYWVSScoSNe5idNw2OlzVYQj7QhCyeG/OEgq4hquRt3jxHFIw6Jv22SJQCiQldJcA&#10;7wn2a8H8GkeFeGzp32zxVWGlplJxEwmpk9yzvCSRSBon3usJZknTW0ZyQAN7nWDYty/WLbF+sSZM&#10;x2nLpR8N7MYwvgEnBT5UjEyqziP8OUW/FCjOUpZmZyxqhU01/c5kJ5QfYubInTpuJHBmhCCpI0GY&#10;9iPpE/Dy5YQlZr0sl7wk7fl6wlRHRzAdztaKQlydxqIs76bvaKrsPN+kMNdOogX/AEB7QEg/iL7w&#10;lyzWhy9Xe8WvffWAwZX1i+nKDq2sElmPKGfeN+UC2lxeNOh/3i+uvOAWA/8AaTFrv+9D8i5eBsnc&#10;R+zp05x9Y0cQFaHS2msDM+/aJKySxLq333MS56Lhae5H9E/w7FykrXS8lRDkdImSPsJBlKpSOGXU&#10;kaXgYVeBWlBXRUtJoZ9oTKwstPHKWXMCWbmBFSrtCqaUhGZSv0idMzFHEOugvtDsQIJu513gt3P5&#10;xZz+UAaqSrVWpiaVJCim6NmMOfMFeU6G97x94AQtTvoYl43w9BWJeydU73P5RKwxRNTMQulZUHqa&#10;14RNmJuq7cusCzKFn+OBMDg6U7iEoS5fU/pF10jlzhTTC3TXrDrrfvfpFKah8V2eAoF725LfVoui&#10;oJzpJDM9tYZXezh4M6UChevJuUCXiV8QVNfUxUFNfR32gZmGj6BULpUpytlNYCEhIam2r+seUVeZ&#10;R2O14LmmrLlszQlVuam2/wCYalr1V7npDvUH1pYCAMo93kdITT94/mCi6hfaDw0gPsrQ82hTX+UC&#10;wqanS8UqXVyqDEPG5KLEbGGLt8mimpr+7mgeZRNlfpGbbb8oqLg8nsqLln5QDe9u8ApBH1je+o+J&#10;4Li1WnKAXISCx+E94uRyTe57QFsa3zhVz3BgTXGZXl909oJskv5YH3lL8tC//EJUNNBu/OGd0pPy&#10;hwahufMISTSK9NgmD+G5NzBWnU7i0VnMPLRpV1jzZvL1G8VUlV9jrbnDk0FyGU59I5nVzuekGYan&#10;83Qwm1trMfSL6HbeHP6Cl4l5aAs2LXEBWbkqvaHQahV5eUZu7J0LwCzhR32h2z6BtLwaXBftA492&#10;uPeUrvClBieXKA3mX+LWPM3NJgKT7107gQzgve+sUjVO7dNISVFT6ch6w1+biwMBYpY2U2o7mEru&#10;OjWMVtqd9IExLp91anseUAVFhd+UG9/2vNBILoFr3K4IJIa7sz9Iejs96uRjQDMxcu/rCKXUDfLe&#10;Cry/ElXe0XSKVchb0hf/AKXPfaEK13pvlazwSwUP2maHIez66Rm0doUXJ9yk6CKbjmecJsWKqaoU&#10;yd6TuVQhIGTtmhS0pU70gDyDkYAypqN33blG387wHIJflGVRS6qeaDAukD4tz3iznft1/wBocKUT&#10;rpz6QSF1c0U3TyjKCpaV3DWVf9ICqS52FyITNroOmbfpCpZpq+M3qfnCcxZBy7D0MCkKF3q90tCK&#10;lDzaIsB6wpSlKDlwy/Nyipeh8oe59ekTEhIO76whTgE35k+sMFAmdvU4EOFHiKs/5waVLc77F9Xh&#10;Lm6NtDCaUqKlXjOSFBVkXJV1hILafKEAPMJDm7tAmaTAqltfpGe6te0LWQ16v0hITq79ITsd20ME&#10;FRzfy0VXZ/eNxaBSrS9OxhRa7uX+VoUFe5vv3h6nRozQyfifVgPWAl93O/yjT84yuG2tGa2/xAxW&#10;5N/nCSlJHxPlVFLOnXm/N43CdWOn+qKlMcttwYDH7xGYkJObpCRSqlR31gLPv3SOcB0tSc19ITYU&#10;s4594EwDMDfNrDs4Tr0hKiA2zXaElv8AeHUWR5QlNzAZh9SoxoSfk0P6PygKKjb3ecNmZ7EDSJay&#10;Gv7uohRYi9mDkwBt1ig6qsI1mWPmckvDgAtmUpQzc4StVIawqd4RSjJqTqYzAUVONyIUohQ5fFDT&#10;Gc7HaMtgTSdn9YTTUTy0SqGL2DnNZTQFSgmSjWyqq4qDNSdOvWAmlTfEziAQ1rfhHSMq86LFHvGE&#10;5VA+anSNVN8JuYFOrsYYC/PaElgTrppAUtLN9YcadDaKhTT73OFkPxFBkXZ44s11LmLqq1aEs6Oj&#10;WVD7G3UQLnXzKgFnZdL61RUhCk/UkQqdNUwJ8h0TH+IkDS+/aKJLq2V1aFlYqqU9G8JRM8/w1aRa&#10;zZjew7Qie/kU67ghMfY1zPuzbkICkkFJu+xjCYnxTDyzicDdE+l5ljb5RivDMT4pjJnh+Kl8FWHk&#10;ykSAlHJ7wpHsv4Bg8BNmf42NKONjp/7U039AwjEeK+JTkS5ctB4SCc09eyUxi/aPxAlKsZNUcMhV&#10;6UVFvnCUlZWVKqzDRtSYCVc3H4jzjiaVXUk+U+sVKCDdhrlhApKiUPWWqEAlFJ081xAbIVLZZ2jP&#10;USj1T6QKaSdKeUWsReCVGpWo/wDGRAceQe+/zirYeU7K/ZhBmOb7Kg3KEptawDcoxMtK8+AQcRmV&#10;5Qg5oVjPFaVYaVgVyQ6BNlOuxLfT1jxnwj2UTisd4p7b+KHxLEHEzDiFeGpqqISfcHIC14TLL1bk&#10;6HrCKwMpvCKU5etjaFZshL73hPJntCdiz33jR6hT2aACk1K3awjw5lVH+sJSVPoKlhJ/OPEfHsDJ&#10;B8R9nJKMXh5yU5kS7JW+9IcH0iWfG5cvH4TyFUpPDnSgdS2/0jC4iRKxRwOJk1ZEGyDcKUOUePe1&#10;c3B8bFT5CTJM6QaMOxawO9zHimHkylykYOnDzH8sxQS5UkRe24tAKTr1/OKmCtYdv0IhJfTSHBLk&#10;3vaK3PK2kdOmaB+sMObxc/7QQEmrQbRVNBHcsISnfRxoesJWjOil1NpDH5QOpf8AZikML76mBfqO&#10;sbvu0Wtd+sBioX+cJv8A7R5TTz5waQWeH0jyv6Qwep/SNjHwjbeuEzUe4bnm8f1bi1EKQaUV2Ihx&#10;cfnGsIOIkpmKOXTNAThsMiWrygjzX/oYa9NRH2SQqrEzPO2qXtDlKlKOp2gM52b4bRq/TSCX8t+R&#10;MCqW6qaSYKggZb94m4WYoEHTcG8FcofijqDWf0heFxaSUzkUloXORKTrUMl4TJQwQLNF2aFlz5ip&#10;6tbRNspkqdCnF4YgjfvFIN9Dl0vFnLmw0pivXO99fnBmNQXdMA2o/wDj5xxUpsm3OLgkTFUhSRcd&#10;4pLrPuNaFeZKgW5v1gGq9VuZgg6m0BAJPu1H3t7wrcbFPmgVoBAunlBUUkAH3Li8IVTWNDVanoIA&#10;JKf/AKGATcs8BRT0taBfN5f1iqoPqsXq13hSnS2yoC0h3OsaqTuTvAIJKKmYi5g3WQS76QV1KIO8&#10;KUXyXuaT8oNVRT7hOghNNw/O5gIoKQb1couqwLvzip3GpgpBYbatFJCaRZrsqGY2+ReLu/zh9xbp&#10;DqLbW0jVxq8IXanl8P8AzAV8XLaEJlrWAC5bboYZaCm+u5iwIU7LbU8oJUTa5szdIF1P/AQzMdVK&#10;gpdwFOdnglaSX/jCWahGbql4ABZWw59YRY1DflCdAepcqaAskasQPpCSduZYxU+inHy5wCR6qubw&#10;ctlwLADXe0DRQ+ZHf9IBuCd/ePeFFRry89ISZcw2V6QpNR8z3LGGUosksHMBls1i94KGcc/iiry7&#10;cvrG5/nWNSWsc2kDVuv5xxAmt7OXDRWryGzU2HeCmr3nttcwmz0Cl9Yfd2gOabvzeGuyi4OhtABz&#10;KFi30haVPbUaEQUglg5T7z3hvdPRiW0hD1d/4waXVLBY/iMOE0upnfMrlCuKGGgOpPN4CUlkfmw0&#10;gN5SplPty/OApLAhdXQ7Xg/eFxrug9IACwn6/SLEpKl51DKDFZSoDy1BfmaHKSljRrU7iKswKNgG&#10;qhk1Pu2oeHBB/a19YuAo7hWgjLKTSm/RT6sIClBSSpLdL7QqkqU3xXpflATLd3vu3eAsqsi5CtFd&#10;oYOTMueSORVCEg567ubwkVC9nSMw7w7hQbKpXutsIlTHCf2i5MEgVUrfTWKqCFve9IPVoQqz6ZhY&#10;CFMmu75LEPFel2zFzCXQVNbN5RHnTlLs7s+0LAuGpypYabwkzCyjcNd9xDZqa35ExxEpYV6k3/eg&#10;2PfYPCq3AT726n2EUja+xMIVV6Nc2j3nd9ICgad25QWtfRIcCAo6C79rQlINjAWX5DYKjmCWD/WN&#10;PeeG93catyggi3xc+8WI5iNfz/jFSjmNhfWEqLFuYaPV9Km6wCSkp5+8YQpAd7lrqESyhIppz/i6&#10;wKWDqgpcAKuesJClVPlvdXpFbsrce6YlqRL8wZWX+MFyEgjfM8AIzE26RU+9JHO8AAOFdYAtA/8A&#10;UGnSEVKyu/7RgF23Daw1yfoYTMXYaM2kMQKRpAy5W+cIDa3ULRQEh6/f0EVaq81tIC2N7s0PdlX0&#10;hIuRfSAnMfdzbQml3JYPpFipRF25whS/MPrGjWcQGcS1+U+Yjm8JC3fpcX6xYB0DykZfXrDb69rw&#10;BYlV44ksE02oBYKhFkpLvo7djCUhR1zauIa1rcoB0c76GACdct93gqK9Lc4CtNxAlhTJdmp1jz+U&#10;XIuTEskkSNE6n1hgTbM/OElJdXXXV43q0gUir4ybDrCJaXIUvXUQmlq1De5jGYrBy6pkiUVgJsVw&#10;vDYiWv7Rhy82UEFh6mBMRh5iSsXq19TFc4DR3Jdo4YFXDW2rs0KXWQk+a94pKW96rnCFJBQHY06+&#10;sCROnfdpypCtRClKxCUTZhfPYGFA42QKfM62aFr+1IxuKbJh5Ln5mEYjxKYqT4agvIwyAUygAbFo&#10;Slt+57wkBbjXTSAC6grncmGqNrMYzbWEXdn56dYcMaS7QeIht9Q0Ol1WaCVMlPN3e/OHrHD0/ajK&#10;CnUEq96J/i/iniCcN9nQufOl2JmMMiU94KkpXLkqCikEZhe0AF9flBSSWO+4hODdpONSuROUxBZX&#10;MRicBxShSJ5ORwClRqEcU3mLvWcx7wwJG7iE5nKy19RGi0gb6C9hCXLWpeEm6t3sGg8Jz+K9olox&#10;biWPOp4MvDH7qpnZqoUvDvxZB4iWGYlJCg3yjDCZwsUTgv6u8XwM8VFwnhrrTyXr6x4X4v7HylYb&#10;2bxWORL8d8KlF1YFClZlydwNm2t6+E4H2GkI+zUokYrjEJ4aE2er9IlJxcyRh5PhuE4mNxNhNxk0&#10;B6U/EToBHiPtLipXBV4pjF4iRKZihHuP3aBqzP2hzYebu8asdeYhnuPlAI9wt5bw7fK7+sW0gkuc&#10;1od7nQch3jZ3bt0gAc36QZ0whLne7w9QZrczAu5C2sYKZu+VucJxOGASdYSVWP0EMkknTp6R5baf&#10;ijcHtlEa/PU9oAD2jM7t6wfMLv3gAHKL8jD7Va841J6abWMWc2u8abae8e8G1ue/aEWclLaRLn4U&#10;U8DMvcHsYRJxcxSJg+J3MVINQ1cbwFLenRveT3h0nMN/M/rF5lI3fQQqVhF1TWoW2gg4icoqUtT3&#10;fnzgCyu2oipNruqO94fRvUnvASbVbN5oAUDS7RLxCFEJrYlO7wkpm50JZQe94UNjfrFTioW6nrBv&#10;raCCWIvrFy31iiXMZa8tuusOolSz1Z4qILD1MA0G1ySrrAWlRKzZ2ZMJUWBF7Bnhj5WbzMYpSopo&#10;zAHTq8BJ2+RMAmkH3muRewH0ixOW/WP8M1akuxMOpyfhN36vCVjv5r6wrTlUdYcrL8ucUoSefePN&#10;5i9I0ghVvec/SKyX2L6DtDlXnUw+KNX/AChNQ8tqthD7ux5GLBx0hiSBo0eYgaOdYAS7C97lUFRU&#10;T/vtCPKpStlXblCgeZFy2vI+mkBLghGo5P1hnTfq/WAHOW/7MVEoYGwUnTrCUnus7GAlA2c21geZ&#10;2a2nzgDVstyxEVMdYY97aCMxCho8KQhIZR9S0VFwdKdAO8bjfn6wmlCalXJ3VCSEpD7K8o7RxOLZ&#10;6T7sXVUNt2gJSQd+ogiz9NTDsat+UaOPm8F7A8oCQdmcu/aAlykc2hCUbGlSmL9LwlNV3cwosojR&#10;9YBD2guXYdLRmuNbmw5QXLlCrQUtZ79O8ArsHYQUsyde8OLjTtD3rfTc9oA1/OCny/s76WgISSab&#10;npBrFub1O0ZV+Zfqf56w/wBYpJ8t1QD7puOsAebM19IKQKS7201hnpU7n8UWBITz9084Qt6wo+X4&#10;eoi4ezn8UA/MnaD71W/KFFwkMzkatygtmSA93YxUpV9KRciPfsr3Rp3+UAZ3TfJoX5w6g1sqjvzh&#10;FAJ5EbNClpAG1wzxc3Xd/MD0A9YUnyZ6+VT2ilQqOvIDr/xHDLm1Xnc+kJLKyKelR1tt2eFXSE+7&#10;VaqM/l04u17wVDMtRYNty/SNKgS53Zxq0EIts7RnDr7vV6QLG579oKg9Sgx2gg6H1ilKfu1XVyHK&#10;GQabuaRdTcoQrMTV5ISCkg1v3EZA6fcX5j6QeKFKUbjYeu8JUVFBAen3rwKi4632iq6gz3JrHSLJ&#10;Y+Rm9DFJ933GvBSs2e/O/KFEBPJz5i+0NmQrXmO0EulKx8jvCXLKCr2errCqSQCXKdDeBcUkO6dT&#10;yeHWLfzeAUBtnvFLl/d27xdSWAYP/GAkl2trp2hTMH8x+J4GtW2sVG50EXGVKtNhDuefaE6c+ptF&#10;rq056wEnM1ztBdLDa7w7QkX7i0AmzbCwMJUAfPTe1UZVZfh5QAE33ruTAUqnlAZN6doB9e7QUgAe&#10;+kHzJ6d4pCcqtTz79YZSmGwMBKQknZzCQC1+yoLFJGmYtAUSSSHvoIqSKD8oDG648uzf7w9k0wlD&#10;PXYZWb96JZKmG97KjiBTI5G8Bn0btDFuXMxxZQUUkbDrCSZKnP8A7usMoU+7yEAHX840qNJq6QsE&#10;ggLbteEFKaMtACvzhJcBO/NfpCTyPW8FSiqmrmWTAoDXbuYuls1L82ili+8Ag2Ae9zHm6NDMCdMw&#10;sYHCSQoGrZkw3vHX/aGKTlv+IQiao1FBdA2EVOeG7hnDRU5t1828OVMWtvCZaKitT37QlfFU3vS9&#10;hAqrKxtDbQwP53gW35R1J02g8UZqnPWJaikdLRwpiRQoU8NWiudoR4mkfYkonVzES3AmQMJ4dLoS&#10;EMtfvTOsKUyUzCii5zF94M1dlKWpSGNxDejmxhBqsbLvmEKRLrcqodW7dY/7YLFS9dTCTiMcpDWC&#10;EAh+sfacB4vixM1WhS7LhKPF+KvEoJvOUVStdoBAAFD9ISxsq7xoG3aBuBfmIOz3hN3L32Nr3hQq&#10;SRrZ7QRSaVmq2kB/dsq1l9oyy2Hk8tg+8U4WQubdlU5t+cf1v4hOly87IlILTlqOgAhB8qXsHYvC&#10;ZEwr4ILmTWQhXcwAG0uTAsaem0aNuDHgvhsgy0K8Tx/2cTdRKGpUY8X9qvEfGcFN+x4hBw0mUFJV&#10;PQohACz8TqsA/eELTZWnN4pPmVc7QlYAIIZtx2gBUyrkTtCQSFAWJvaDQVH3W5xhzJ8XR4R419u+&#10;8mzZoS6ArRSet4/qzBYwY5WGkgT5spWWo6wlwfnYwzWIZomeJez2KXJrLzpNRTKmvdTJ0hEvFeBJ&#10;mT0WmzFAykr7MYbBezS5uNUGRXPP2dKuv+0Ssd7R44mRKzyPDZOTBSPT9TAFIS3OA2igxaOkMARb&#10;Mdoe453zDpA5fOG0DPFtDfcxyv2UIpLUJvVuYSbgddIoScyltzaK0oOjktY82gyCWKTTnLFPSH4n&#10;nuKDpAAqqTqu7Ki9WjgL7QZZCuXeBZT89I1MOCC/PWL/AEhxvZ73ixcmyusE/wDJizwYLHNpGj3a&#10;BT84/l4YlrsHjKXy7fWEGyShVPWCBMWpDs14SFVU+rQyQ+739IHnZRbzsn1gcQrC97QCLhOnJXWK&#10;6X3PKFSamUkuoEsVdo8wDr3MBKlOTodXipYN9NTpGzqPZoLpuDryMVIUuitylJN+TR96pMueAzVQ&#10;aSLdbGEvruyrCK5i7VWgpkmpfybvHEmeapw50hNShf3htBYhtjsrqIsXuy1/F6Q/w20bWHBu++3r&#10;ClP/APZQknflqLwEhRUwZV9HgKB1s1MV5ia3CRp84qYgu+toSoFPXnpD2apv94tezq6xmSEDYq19&#10;IF7L/wDcxgFyA/OAgF0EuatUwbpbRtu8DTlrCkqqTMN6OfWALrEO/nuAzn1MDysB7twe8XtEwFNg&#10;civijYjs0HIHTYblTwFMHSp+sE3b8oUaAczE84sVJ/aFh2MDNWt6afM1rRS33v5wXyqBaFJUoKSn&#10;5qeCgB0vVm1gM4u7p1HOLaO3MRoAk3feE78ucVp1BpLm8B4az/KKnZWw101gKudtNfWFM/Z3A9Y2&#10;qTq14YNXqekVIDDd/wBBANdkltGd94FJPN9YSkXJs1OvV4FYdXWC/wBIUfMdA36xns5/1QEOQXen&#10;b1g5abfOGS1OvaFIqN7xVYq8vQ7Q0uzahOkVVemyuohIIII5jWNRLIyjkYBspOj7iMxP5RZ//oYd&#10;nv8ApGu9X7MNYnVW/wA4Oa2n7MEi5XqgmwblCfu12W7mxHWEsFF7Pyh2Dj5mAovfy2glwKtP94CX&#10;cVPyizGWrTcqhGuX0BfnCU5lPZxomKAHAVfYqg2V8VBtQ9v9oGYO+ru0FTg5tbs8G/msTf1iYkXQ&#10;WSlzYbkiEUqX21hlFWjnJ8oqOZddN7aQpRSAQWHOA9hZXNrwdkhO/WGqCgo6U/lCPuyTqknK/OEm&#10;gtW5KLvFVLKZkv5hzg3ZOt1QZiFnNsdO8BVV9ekWb01gEqOTaLPq7HeLMDvvBHvBT3v8oTZdSV/D&#10;lLwEmkHmLP0imlg7899HhKeHWmvZOrQipIstreb0gpCihle/em28UkuKqcydbQRQa/MFOzR95UUv&#10;2B1gs4BNSySwhgP1qvvBOlF+TPCCnk6zqVQt78nsXio2AFhz2g65vWKVpqALuBcQQiptRzEJUtRd&#10;Ia36wG0jU/xjQsrW8BJOX3Xjc99oCtNo3eE/LrG3LrDgwKS179f6CjQa9QYqd1OxcflDkXI5frAO&#10;YN6wFp9y0M3+0EavfSJdpgL7myYdn5H3o8gYntvFg29yyTFFCwU7sIeo9XtD2pXbmfSEMon9pOkW&#10;7326QC38I02hKLkszs3+qEJIYA5jbNCXYp0p2EBIDD843L6RUCX3gqKRMOjn3YAAD9MohVfoNXgq&#10;A0Dv6wVkeZB6PCittTM5mE5S+ogFThrLzebtCSbJAe936QVhwKWsLKhwfKdyz9odvrFgU7R+UXyN&#10;ADlj10gKNxtsDFRVSRrfWPfU+8Jod25FoD3e3ltCfvT+yIFJvv1gWfcncQm7c4T7w07QCm+6r3hC&#10;tX91UBIHYaNACQxHqRDr05+8O8JRMP4RmDRVUDt1TFRU4MGfNX5U6aGESE8RMhBqqGh6Rp8toBLj&#10;rAlyqph978LwKUZRdbi3pCSUjiJuqAlgwVy1gIQfdcpVpAn8NL6hmqibg5kx6S0oTNOwMeSlHeoQ&#10;oKcHXLvHJP4u4gkJcfUCDTfbMXeAlLD4j5RAZRrZjVoIYvVpSE3VfaEYhUpaftc0SkA6Kq0LfrGA&#10;8Vn+NJwUnCy1+IeLpsoz7OmWIVnpwEucfsslWgvlfvAfMRZ9Hh7hvpAKmHbX1gJS9VTuPKYLpIp9&#10;3nEnxKXlXhF1jn1aBhp0+Zh/DfDFInIwskUrxa5Q1mHfsecJCXS//u6wEqrV+OpwYACypBLG70wk&#10;Em1g8Mqov8o0rUA3QRRKmqRLVnWxYpjiKVXMmXUr3ld4TmLt5fg6QlLnl2hJOYO1zCakhyp006RX&#10;SmrWCEOl784BJLQKbH5vCM27wkXv9YtCUJfV7wnNdmIO8JTahvQ33gX3/l4s3rrDnsyte8eGYYpt&#10;NxISSbvcawrCqR50U18oxfg4kL4SJfGUxpqqUoJUnvSYmLRMORFcxOi5b2jBYWWFYgTZ4cXARfcw&#10;jiIzKQFWucwe8LleUpNLDSL7f0fXr/QlyGq21hx6jeAXv+UEZST107Rf5c4SQOtto11ipenTaKJe&#10;mpOscQufzEeYt5TvAWCWKu8X16PeG8qfqXjW3yjom43IhRAqbV7mLIKAm76NBP8AxpEkAKedlCha&#10;3WAtRvorpCDyt26wnWlHK+sagEc4UDe99LQxF+fOEzJQU7t06wxWbDnm6QSaynqbesJGahd9fK8O&#10;r3jUtfNoUlJs9rw4Iy5egix966G8vrFCC7Kc/V4sajze3rGXKpnbUwxSrLc200jIHJuVPo8auN+Q&#10;7+sF9Ap821v1gJAdKs2tkdBCTdyW79YZQFj6/OH+mx7QUU+c26MYynqd3aEpqOa9SQxS8UBRmbuV&#10;dN4SCKgfX1eGDaubaQF2fYCwhKiPJ5lJzb84Sz06PuOkeepvKFWCeYjRPPKWphg4a994Z2AgLUWD&#10;6/FyhBS53O5hRssaX6xawZ2EVJSGKm5quIUhSQfgsxEBCfPqoP62hwbv6F9zD8Q/i0zQ9ShZidXg&#10;vlCLEb3hhpz+LvAUVGmq93BgUqAzVHmX6xt31MMNdTzgKPxNzMU3FBzK1J9YFiL83jkB9YQQyWt1&#10;MBIJIblo8ABLHTqrrCbqyd3PeEkMHU1yztAAV+8iwNorBdrVQHvvGUN8yYKgWe9g5MBdV6ozqAaw&#10;bUxYH4TyGzwAgsXbWxaKS63+G41glLhy34RCstJZqtjAJSTtFXxZddIDJBdT9RFyNWgrHvWd3EHN&#10;b+Mfm+sVNYXPMQAlyFX7948rlXrAcpSXfqILW3Ueb2/SNS+scQ+ZVtOkX115BUBWqkm/rGhapv2u&#10;cIoHRG2kOzCp1EFye8KIGXXraHBL87uYdg4zP8Wn5RmzbJPKKSWtWz6wgaBVn1eFBQcJuLWioXJL&#10;kbiDy0y2BaEsk1H5Qanv7rWXASolST9O0cs+SkeZ9DCSXJHutzhJu2ttbx927/WCASlQX7+p5wke&#10;X47+aNKhs12hLVN9IqSLvcRdgSdXf0goSRzYWgUFF7XOaHVUZgXa9rwAoGsctFweIalHTpCVh2QK&#10;S/8A5NrRySFb72hExBpL6O+0FZ0N/nvH05xldtH5d48ypgF3N6vSOI9QV5k6RUBl5O5gFyVK0Av8&#10;4KV3bLyaCLj+ecBJHkuVeap+sUAltdGgfoYvZVWsEKbnq8Mm9tHvAUXANuveLXTz3MMQaepuIUml&#10;r9M0WHpD+9or0iq78opzAa5rgesczu1/WNN3vF4S5Ga/lhNmGvWGFzz3gM5MJp0hJvq9rwhMvXmA&#10;WMAq56NrFR3PqIGtT9ni9uvKAZWfYq0bq8JFXm9HhQpUbv2hLLPNjpD2fWB7+ylbRd+UPsd+UAKL&#10;BS+1UB4HLTpCbXHSHAFt6dYpS97G14zFXrCX8sABNPNWjwjCShlRZhoIufPoISklrtCk0290HU8u&#10;8MRSArWn9IQW6Us2sEsbXEKlGykeaoMIRnKKs3flASjzaXMPNUdHcqgApsPnFUskS2YIgyyfe5aQ&#10;5v8ArDmytt2hkkk6lxCA1StH0aA4tpbaNUlPWH97TSNOn7Me9/CHU/JzpAZ1F9orUSbPmFzHH4q0&#10;5nAe6YqrYO7mxV2g5nBO/vQDxF9PeEVKJobyakwCq6oSeveJaBcu/eETVAAqLZusBCFZ9CN4EhZz&#10;L2uRFcxTFne9oSuYoy01urqI+7mdByg4kWmJ+9fXSJc0BXlzDd94BI3btFRLDqrXq0W93loYBoqv&#10;mzeSE3VnzKbUQjEANLWWAUc3rEubOFQkn4bBowi6UDDYNX3SRZPpCcIqZNGE8y0pUXV0MISJdIba&#10;GIITr3gUqV6wkHcb6wwLFYqge9a+sMEt7y3u/aBh5qaUzkqkhNnUVBgTGIwicvBmqC09zaEAKKzq&#10;3+8MzBd6tonYrDIUuXLLTSlyJe+kKkBJfSsDWG9bwB+9BuoEX5woVM/1hJs2nOAgAmku+ggNp+y7&#10;Rqn9YSq97dI1ppv3h7NzhSqnSq17lHWGLuqxe0Nrcp6GEq30veP46wAf4NzEMNH5wq2q+8Aqcxgf&#10;EQFjgYpCzTci8YXH4dYWidKBLbK96Jfi3h7YX2jwErhy5yUv9pR8Kh/xpCvD8Rh1rxku86Zw3dWj&#10;v/NoR4j4nLaXh18WUpaLqe7Qs5UpQjNoCkCMXOl/4RmUjUhQGl4FqaYe4j15Q4fWOuvQR6N2izw5&#10;93SLu8a2fSAQzbHeHCT+kKnGzXfYc4U05JW3MFupio3vy16xcmqFJqss/rCkj3S8PmVv2hR037c4&#10;mvmUd9W5QkAOB0+sCVMvVlBb84wvimCllYw8xzRZ7XcRLRM11p58/lCX0+UMBb5x8O3SBpBbSFJI&#10;d/nH3lkO27nlAArCRntr6wCUg9TaKdL94KnNrHUNGozXTVcriWxAVWyuZgEDN5b1KaAAOHzLW6ww&#10;pUysuwV1MLUC9N1ITlKv2oBdgDp8UEjXWKm7nYwklg+XmTBNzTvCTmdtzAcOk+p7xZkJQGU+qoBS&#10;FrrVTbQRUwBTZ9w8PV06nvGfQ2HW8eW5yAxUBs+3aAgPr+cB9ddzFQelWVfKLEtz5QJjhwWEApZn&#10;Ivd3+KACKlHpbrBdObYjbpAUztdyHPrFTFLLbRq4Fiw7esJUHFVn1J5wqZUSjy7OIcXT9RGYkpG7&#10;MRCg+VOYnzdrxXe9nux7xcq17ExmFxpvAayQW5FbxooJVYt9LRZL8lEXMZQTmgUuF7bgxe6CM9rw&#10;BcgF+oisOHvpFafXV7QFLsQMitGjiX1pfUQ9uR5w3pDAqSymKRoY0/8Ad5oRM8pAZQ5QKyS+hvvF&#10;TlI/93rA+Lvpc3hV979YASbEub2EeRWU8/PeAhGVVVStnjIdmy7+sUOC++8FNzrrtF4USah5x02g&#10;EsEgXgXNO52L6QkuPivpFYqI05iCpnOvUQ7dTBBN/V4fViwcH84TMSKk6qbZ9ISo+8pucO7/AF16&#10;QCAQqp73F4URe/wtFOm/aC2tUZ61J3GgF7PGVByHvrzgs6atR3FxAqULXZ73aEaurKB/CA71DzPY&#10;wzVp+hguSSLDkIAdD6dB3hKCQ2vMGKTvbm0Dzc1FnHUwDWc3vD8jAUpbh2YC4eM1KklV/wDiKkKW&#10;h7kajTSK9zZ4e76JI37xcbv1MOQRAvbWBdIPE11Ku0VB0qT6QnbepNzCilUxgrrmhLlKlOyRoZfe&#10;AaTxHdZAyiMwJD2OmkKKj1T1c2hI96q5Llu0edSr00kM7QTYU5tL5jDpejTtyhIosMylC5MApQ19&#10;Nl8ngjyb2zA6RmJdmN9eUHc68/WKQ+bnDAsnXnH8mKjUG0e/0gPVffe3OH521cQ6fM7fOA/bnDO2&#10;/wDtDNob9esHm9JbaPN0O/zikAuNxoYG219RHq0dlevSM3m3/oSNZm5AvGoGzwIuICVbnTnAl76s&#10;zgw5FCLta0ZVA+8Ryhz5dIv/ABjiOBZu/WABmVqIrKs6DA8xrF9bQ2p000gA0ks+rGEqYUvpzilW&#10;VOmsJLky0qp/aaEuSb/uiAHuRUISBrrGbzFXJ2gN6Qz9danjW3OE3yjfcxwcOrMuxXpTHEUqtS7+&#10;a0bEp+kBahrbTSA4UbskhVx+zCVtce9FIDkX6wwQoFaaT0iZLmJLe5Ve8S3LhYd1XKRAJBUo2Q7u&#10;O8O1tukJCw5Nm5Q9qN44jBSTYt7seQU0uldekEF2J03TAU5SRbtFTHLur3oqVU3LSMwf9YSbpOne&#10;G307xq+5tGb+DQ7N+vWAkgq90cokzQQiSp/MXOrwsgeQXPaFJCiqlTfswPy5w5NIb5w7ur6QKg69&#10;ehgKLgakHywKareRI2J0jjTK0GZ5QbjvBViAJkwW5j0hSgDKlg1Dcq7wkJVxHQ2WEyFKoWBUTXcQ&#10;gylCZlqKviibLTYS5hQ1DNABN9e8bKTq5GkT5qwsSZA4kxVwBTePtOHnD7IhdJX/AIiNdXjB4XCY&#10;g42es8WcpWiIQgIZOjpNk9I+l/fggEgJupLflAABIpb8KosXuQ0BlZhbkY1AU99xAC1ZtUtCFM5U&#10;piT7ghz2ZriFZlJb6dIkTso+/Rf3rmJJwPg/EkYvwkY3+spLDDghLhKz8R5a8oVhFXxEmbw5oqcO&#10;mx/WMVipmJw+Gm4ddSEYldlJNy8Yvw/BTqZU5ZlrUi9d4rW9armA+S/Z4sdbVavGanW/Mxsqu+XR&#10;MSy55JTzh7j3X2MXUG1p2PWKve7PCGAH6wnS5c9IYc+zXh/WMz3ul940Gt9jDD84HmV+vWBuDd4F&#10;INQVUfWL6pzD1h9tOZgpBY0+YWaPsWJqxHhqyyg78PtCFS8agFfuq1jjlWFMz46bqhRE9BIDu7D0&#10;g4HBTFhM1dExeltg8AqJqdzF9R845bd40PKG9esfyf6Lfxi6mv2j6X3gEkfwgIsSfKiCiYlOrX5d&#10;YnJwqCqZwyU02Om8TsBiZEyVIlTzLqR/5b2eAkhyDe0G7DaF7t84qdqixazQ5IFNuYMNZwKu8LlT&#10;AEpWpvnzhBlpvz1d7mApBAVrE7BYpIVxEMym5aiDMw4yVOlIsUv/ABgS1WIsOsXU99rtDBjfm0OO&#10;x2aHqYad4sXf6wLsVK+fSEgAfD1EEFJIBYH4oaX9bJiWTNt9FdIGiD5UFn6awmocQVvWL0wul0BJ&#10;cKFwbbiLqL6339IBrA3PWMmvvvdKv5vCSoUkbJ00hC3cIs2x7wkHe9B2i+3M3T09YCnbNflAU7Dk&#10;GzesZQT+kEzA6U5+ZgqFbK15iGU4I63PeBQBbViwjNej4dE9YcX6aP6xex16QhITmfXnFK4DX/SL&#10;hvzhw7m3Iw9QVzqDN6xcCkXA2PaLp/nrDnf6QSlgNRYNCklGiqUDfuYSSqiYnKBpVzgpW3OCP5TB&#10;bz6NrV1g1i/Swga3DpbSAVkFNgHszDeFFJq2QOfWKFXOpioWS/OFIunfmo+scNdr6i5h7KFVOYPB&#10;GgeqprCCurWz99oLkm/vHL6GAyTS7O5UBbUmHuaufvRdLJd20HT5Rrpbu8C1Q3HOCQmi9tGvBBBq&#10;H0jUHsYDJc6PfaKbfIAwAD0gi4uzmAa7aXg3trzaEFFKlKut9u0ahJCqgke9e8MA36QArKXbXMXh&#10;BFR2PSAKFEO3eGGRIDavX3hSDmS7iLsz93jU0guEjSBvy5QNlbqGkVuCam6neHSm+pOrPrBSyfPV&#10;nsf5vCQfL019IcAavFXvPvpDqyn6HlFRF0ZranaAWKBpe5MZ817BmMJPlS7sN4Upbkm3z3jdhZ+U&#10;J1B9zmIzb76P1hF3TW7b2ga84erzXUOu8Aj6wDSxdvw6RySq4A0ikiqkOktcd4So3WCyuRgBa1Gu&#10;45QEiw0fWGTuYbo/Novf9YBS7czBcuPziwPPk0aEVWeAEJqFW9xpDEPurM4Udjzgc9TrnflCTWCK&#10;7PpzcxmWQo+6NBCtFAfdvv0b5QFOz5b6mLhtn2MAAG/8ISWtUzavBTYPYvqN4VmrBtlhywDWZVz3&#10;jVT6EPUG2h3Y/UwkAl3HeEOSOb+9Ck3B584A130+kKYWHo1oSAprvY694fVI827cosr5aesX7xUU&#10;nW3OHtBufzgKB1t1tzh0sq3YCLEOOV4qKiFEs2keZ/XzRp+UAqHrvFmSOW8AsW8uYMIYWV3ywkso&#10;l9oCmIP5QEFZ5lMFrvz2inr8osP9u8FZNxvtaMt1a07jtCbFJ06wS9KUpe75u8InJrZJcdYC2dWo&#10;i+XeKqmT+y0IylKPdHxQALOaW7bwnNUFK6iL/wDMWsNbQK9tOsA1EwCZlvMYErDua7V2b0grm1rJ&#10;gpEv9I0vp1jNVSfWraPKfM0ASwRbP1h1pPJ+cJFN4HiHCHGQqvLYwMIrDTa3bKKgz84l4mbLISoO&#10;KhrASkME/WHITCUyimtRa/lA3MJpS9RuRlAaHudt9YPxHV94DqzO/WKqramrWG5ekMP9oCiTo3OA&#10;XZO/WHci/wAoFTkM3eBXrqOkJUp6Rm794Sgi/wA4JSwVMy9bwVGwffUwmgm+o5QC1v8A4oZmCrwm&#10;ognzPEuVLFZmq0AuITPxiQ/CqFbs+0eI+Dz1SkrwEwydQybwnHzZ8tf/AJEpqZMKw+HUmXl191Tw&#10;tEhCJ09iK1bwvF43/t/CiyglKlICmN7wmfhwlM/CSC5AtMpHKPtE+YgGZMJUH1cu7+kKnKyy0WqU&#10;myvWJ83DLSqWnOoPYJg4HF8MnHyzKnlV0JB1EYL2S9jsNJlKmLE2eqWAVMNXPWBOnVTJi7/eajpF&#10;QWFD3w70wCpRJPwaCEE66cz6wlQdKWaCFJq5K5wFDRtNSITd+fIwhVkloBuUuzbi8OBeHTmC+YzC&#10;Jc9QvJmiYxHKOHOUcPNxCFYfDY6ZrLQcoCdNtIHjWEm1eJInUzqFVBdd8xhKJMxaULstrOISpV3F&#10;D+Ylr6wNSF5+cbNzjNlA6QG8tZ1NxBcu9nbS8J0J/wBKoTks7mBYOcnfeEaKO55RcAK0i56chAuf&#10;0MEfyI8z7X2gcoG4HSHCiKSzfFACiYZOXvvBXdRVY6sISopen5QRZJ1L9eUZXDWOwgKkqWko2Qqy&#10;4cYhbu6tyYJXPmLJ8rm/zhKzdWqnNoSQf1aHT69IvH1gavvHI/SFOXv2+cbtDXd46VQyh1iRcJQV&#10;Uk9+sVi4IernHESzU3eyVPE3xGVJQJ81T+UOL7xxMopLltD1jX9YWa3JmN26QAd7GKRvvHKEYqST&#10;kmVL6wipX3gTpCWUygHYfpBUPdvm1MU0u5fqIDS/X4OkJlrUUJenkVQRV67F+ULzgdFFybRcORZh&#10;oIylqb9TF7jXkY8uzaQULDhWQmCrSWouAkea0MA24BuT1hlhw7dTzMJEsZDYbqHcwUlLjmDaAxyn&#10;noId2UNNgq0A1KzZe0JqNxAYKcLzgWB/X52hKijSxvcQsgqpV6NBpfo8JcF3aNXYv2e0AFxv3iuq&#10;kv7vlLc44jjLlt9DCE5lfFuIumn3n3O0ag3ajcQyn66xTqPKh9RCgUlz720FOt/RL7xaaCdGj6ft&#10;QJlIKVWoO/Uww8osnnDuSDdvh6xlslJ2LEwkaFKmNnEcVLpOriAS6lIWwJ+kBa/Nv0guHtV1MBTK&#10;N7B333hVZUkJ8vWCXLn1eBVpr84HDzD6paNzSXL6esZbW00EJF05nf0ikAlZvAKia0q3vBIUNdDY&#10;DpGax0CB+cAsKdKtCfSGQWu3eFJrukv5dIp4lRV16xSSql/SHSR8nKf+YrKqt21peEmmsahs1XUi&#10;CR5n0ZoSshXyjK/xG1jGZLAFw1gILZqvWKn7NYQH593tDCx819D0MJdNKvMnkdjCW1OpGgfnDsVl&#10;NuvpDMTvCk7a65hARfnUNINKQfd116wzORr+LpABFFNzzhKU5murduRgC7PmGv0gFOu6W0aKgLG2&#10;7DrCSnMRdWrdIpm82DRZ0K0dte8WN+7gw9ypO2geEm4u38/WPibOzelzHlBPOHUl7/OGb8XW8WBH&#10;fXTWKLkaWhIUt/qdf5+UKSlTj84cN+sd9v1MFTVJNn1EXf8Ah2jvdPPpB2U+Zwx7CA5yINh9YCz8&#10;bU6MekDVgflAYb/OAbo2hxmzMYGvMcovz+Ufz8ozfPUiHQDT9YZrJLm5EBTfdI0byl+f6w4ccOxS&#10;PJEuoEAe9q7wopTavbz94RmdWjEXEDdKefvQsAGk/wAs8VXue5itKSHPzgluGrmfevAqNz5XLwSl&#10;rW10fnGrkaiDt+cEuSdO0FI936RddAR6VQeWojluDq/pAIN9G1eMlPV8sFL1NFrc7s8FI5xV6d4I&#10;KSO+ka3fQDW2scrtAtoYsrM/8iPNCdU78zDuX0i5v31hLs3lhyAVaQPdEXKm/wDijMA5tCTo9+oj&#10;KQAbPvHASvOu0JmTLK82l4SQajFVbXYjeHICqbaWg6A/DaEkNULNCQpXnvBUtZsWAdxAWoOH5NAm&#10;JSlIVsmAZYD/AJwHWajenaKlLIGsVgmlIqheYhBtSLQJYBKgivNr6RbL+ZimoJI1qipBuzqRsIes&#10;JHwtmLfhgKAD1QlZtXrvBYE37gXgtbe3OGXvtHEXhpZL1VHaEoG3uRYMp99YK15UjMdgOsKEslaA&#10;WVTc6xJe3P8A2hFBLJt2jmOZeqHLu9Le9Ad3HKAdPyjzDlaEp8yvoIYnWztcRp0f4oAcg/SE5zU+&#10;m0FmzF+ohyVc3/hF1EyzYWv6wE9H7wDSA2X9qB1Guhg1XfytBNydO0IfOPtABrDnrAQhISnS0eNq&#10;myp6JOOabKnlJEma5U4SrTa46xhvDlKEyStYk8W5npBsH5s8SwlRmFeWYU3aMOMQaTqrb0gYgqRI&#10;w8tLiX7y4V4fLWDJmkoVtQIBUtUtIzIvTqXuIn+HrJVOxkjgIWiypLlneDLmeITMT4hO+7llZdYe&#10;JKM5qF6LJDwZ801qJz1eb5wA/wCqoYOoC6k7GCp2Sq7AaQlwaxsqAVJoSNdngsd7LGkOWpVe28AW&#10;cX/ahHXTpAUHA1jSw9aopqSNzz7QuhLqZk16l31jwb2SPik3wjxDDyUTRi8G322TMQoqU4PmSrfp&#10;vGM9n/EfFJ3jWPx0xQweNxiAMZiJqi4TLS5ZKRbtEl0l6WbcwnzJ+Ld4APLk0WKvi5QltRDlw/0g&#10;EjzBhUHj4UjMfWCxZQDCzVRnJD3H6wWGU2cbwkiptOekD+LQfeGp2MBV9fX1gW7RzOkFGgCnfR4c&#10;Oq76XEAMcynvD6X7iApagVK06RQqYCeUJmpD1n5RmLbp2EBRVvzd4ZuloTawLdouwGnf+gEN1j1h&#10;tDuecPr+ZjlFx1jzN0tGvSCL+m8Bwx2is6pz8mhOHnraiyTv6wGW8tVwoWEVVIV00MFKVfM6QmSh&#10;dn1bWKlCp1vVpG/MvAe4N93EAuzfWAHANz35whSJi6QaWTpeEpWqidpzBgLHz1F4vc1PFJRd2jD4&#10;uTKNCV1r53hDV2NCviDQJktEzldw/X/eN33OhMCp7WflBPrprHFNSrN+GHAYFXreFOHULxwaKyTq&#10;5qDwp6Ru3O0OoVdOXKAFVi7aWEEKDbj5Q4BLXI5bQ7lN28usV3U1n8u8XJ6X/OGAB/Ed4sgZ9Sfd&#10;7QSSohXoUttGhKhsdoHxa2sDA1yki4YiEi3QDWAAGPvHnFbUnTk8Be3L3fSBqDu/0hYKathe5eC+&#10;3mG4eHJLIO+sWNhfvDoH+3WEkj6xJSixVZ20aEp06aCEjXMx+cVKyvbvFYLh3OxMAE/iFrwFahWZ&#10;0+6+0WsDnc+ghgXOnKKnsFM8dUjM/wBISQ4S3ygFyU6dejw6X4iD+76wLHN6iACzvqdf5tBuSHhN&#10;C6ToNiYLEgk3J80GlVmu9i8MU0pdgt7ntBJNgW7wydFF9/zjNmv8vWNh95Fi603562h1Ne3QwpyW&#10;97kekZR5VU/pBXSQf4w6iQ4f9qApRBFNgLPBmqDJ0CBt1MVk3d+msKbT6xzLfwgkuAfkmAxB6AtA&#10;4m1/iaLaHyxrp84fU/ImALp3PrtCmIINqYBCQdu0VLAbWHSD8+cMoqV72e4PaNaVctH7wef8YTlA&#10;O58wMEkZtmtTFK1sCLczBso35WF4eXUkaXsTBsdNutx/PSKd+e8G56wBpmeq4MXJJXfzO3KFKCgi&#10;mzaqmR7v431T2ixfn8o3qTfkPWNAAdQAz3gsmn9YH4jvDr056xUC/wCQhioluezwARUatNurwkUC&#10;p+4HaBzF4KWd1dmgnbTm8bc41I/Iw18sX7Q99PMNIFn/ACDw6QCv5wKQ+x6wctGZ++8OUlxoCGbr&#10;CqgL++14vpr1MC8W5t0h3La9YDikN84A1/WATlKbdo8xHvqVzgFnzW2hJtrzinf5j1MeZhprFSgc&#10;tzoX2g21v5W1hKhamxeNbG7coKTdKrJ+LrF+/eHZ9jzg2P6xntuNmh0kEfWEsWJXALsymhyf94eq&#10;mm5s7w9o5mL99XMAvblAYtFiW369YB52vvBU+vWKnPPpAO+gh/f+pgTltT+LaGqYr+kBLu2t3MAF&#10;B5923gFDJ3Xq57wE8O43eACo6Od2jLqdoLoy9Mxgg93O8WBP7seXKeXk/wBUVAkHvpFzXHClqtoW&#10;yph2rHvagCFFPOzwNim7v1hC1gFwR1U+jwgeXcUXJ6GAatnSX0g7X7QAVA7CDmDaNvBI+UBOhdn5&#10;QBygU7fOM/m1H4Y+xYRQrXlW+pvHEnEkqU+sDbaAAair5QCom97QS5JHeAoE3u+jx9Uk2N43d27Q&#10;HZJobtF/NtHwgX5wMwLpfrFfFJTrQ1hHDSbC3aEkrP6RZyob6x1+hgfPtGawJ+UZcwqeFKLh7DcR&#10;JnMKuNUfdCukS56CCFB7F+8YzBeK+H4XETZ2HVKkz5skLXLtaPsY4kjwyX4i/HXJLBAU+VTN9Ik4&#10;nw/EcPxOUocWbMmOqduYkpweBxOKSnKVolE4UNyMHB49JwM1SeHISciVtH2rEzZk6bPmBOFw0r72&#10;fiFqOVMtOpJfSMJ7S+3cqvxHFYcTcN4EtX3HhqVZk8bmvmNBHjGH8MlDDYDCzjJkplDVvhESV4qa&#10;sykF0oLgE84A30tdoYuIzEqGl4CFKdXmT1gI8z2z6hozIam1fOAHPne7taAmk99IQAWtoqGZ7MvN&#10;CWBt+88JeCvOQvL0TG7ps2rvCuaLJ2JjDzpWLVhMNhplfFrYJB1cx/Xa/GsT4tKwooElU4qkSW+F&#10;MJTWCre/l5CB5flftANh30EApLjZSTZQjK6TU/MGLkvy1EXBvtyhB1V9fWAFav7sMC8IcUv8OkOQ&#10;1QZPIRTcE7kP8oYEv/7vWL5bdbw3Md2h9Po7w2nrAGnLYmA5594kYFam4yqRsk9CYXN8MUPtcqQp&#10;aEJN7bRifCfFcFiJQwGKXViSCJU0OQAPkPndoRUC6E1KLG3SAlNgm0Bz2gAu/SEp/wCO0aQPn/R6&#10;/KP1jXrzMO+o+cJEb66w55sYy277xnOkM/c/pFSHteAnOEg7vDqKht3iy6N+8JUoFXKq8CpTAl+k&#10;OCCh6OtoqFRqU3aNSBo51LwCdttX6wPra59YKpU1UquyrkjnaEy1rqNLLcuVQ4TY27Qk7u/OFYOe&#10;lClnMmwdMcVf+CksnYK9ICUpQpspLXMChItbyuTFQFkFxCsAv4qf4RLUU2It16xbn894FSep5Qmd&#10;SGJZVW/WAtLdd35/SFLez5UwFrQatUtCM4BQaRz05wTqdT1jMXGwOukXboHy+sFSjd9HtBS4+Jkw&#10;HSFd/wCMKy59ByEBRdSvK2vrCczjWi4L84TZRb+dIDSvOp394d4QZYIOqyN2g1Dq8UhVteo7wk+Z&#10;731iupVrc2hJ4nEe/OmGUGCr1GFJH8HgkOxNPeHZSh+KGLJLVJcavZouB525QENel+aT1jPcfzeE&#10;2Ud+8KpSGf37N2gBB11OpT0gpJPJhoIcPUFepge6+Y/iixIOhO5hTiu2mjaRtUciUbjrFwQoqc/D&#10;6R/iOBsbPCjQ40flACRbTqIHPSCz8o/xHPKwHrFNKiRbpGZwKco0eGIIO3KBcKv8oM0srajvAUE0&#10;x8VFu1ooIU+tiw+f6Q4d4FzbNr6RUplA/R4s6hX2Ih2UPqISwtU1RsT2EXA1fK9R7wDoecMYTy+Z&#10;VASp/wCecFjlT8rRfUXCiLGEvTlsekJbyhTMNe5gfO0amn5EwkUH1vAqLfSBmWrlqaY3UXpb4t3g&#10;pUFMM2UP0DxdDHW4uuAOX+owHDiOuivh6fzzgea6trv6esAS3SoXL6mL66nq8Es96Qh2beK1mxLU&#10;v5YDG3xDeHf57wGIV8xASzKd3h6vprHLvrAbzBT66Q5JfnBqd9e8B9y+b9IC2pPy0ipbVO3MQOej&#10;7aQ6rvaCWPxP3jket2gb7Qm3lP5xfXXV4O35xckpgU2S8Ckv+neCpmUTZWrvaEEEBWg5nnBNiVZb&#10;6WimwoOejQwAlISfibWKTtygUqYO56wXKn5bCAbBHX6Q/lfdOkKrU6flvFX4sp/WKirKzsNDyhwG&#10;IvbQRz/GDaL0v5uZ7wxtb0vpFBObVXWG1uzeYjvA1IPSE5XDtbaNWs3doV5qv2mfrDOQdatTDbj0&#10;+ca2GwjLpzgnX+dYZrVeioqSxu0aQ6j6wabbdBACTmMDnvBdT76RU7jQawEpP+8FRWeXSKEqBmaA&#10;PeOJOUpSHt/xAupjvtACVZvNFfvMx5HpAyMR/qTGT7wKzX2ioqHLXSCz216QxTCaAy/N+CGWHIPK&#10;6f5tBKbbwAe7bRQ1/kBBOm1oS+UJBUYpJLacw8MBd78jAyWZnekqiXMNZazLhBY0EXKctOsJzcTZ&#10;FItAeYpXuEJu3eBmbZ94AJd7u8OJjVQHU572jzE7a6Qbh9+cCXJUoFQsdT84VNmqc65rqhnqHPaA&#10;q7K+kC7W9TDqc7jpACT5tTtCXuPw3eEndV6TrDswq9YSQNfpDzHPwRlB5RUTu0NYBI15wV0t8X4o&#10;TYjrzi4VzMAuwgFyb363gC2a19Q20GxDbfDDHtCp7lq3R6R9lxcwJR71Shlgqw84LAvBlzpcpddr&#10;/pCTj8GnEYaWriJkLP3Sr2LQnD4PB4XDS03TLkyRLEYDxv2eK0nwUzMT4hJw6jLnz0UkEpbVn03j&#10;D/8AUv26RiMbgfDlcL2TwHiOeXiVhicYUfCk2S+pD3YRiFGZwpdH3i/eA6d48TnyV1SftKkcj6wk&#10;Nv2hx5u2sC5Vv0MOxZm7wSbL36QlnNR7NCCGvlPIQFhg1y1nipjuObQggWJ8xEaudT0jyEDRVMAJ&#10;BTfsIAKqar94cFwfNBNqdeceHe0v/TtC/EPEzTM8T8NCRNmrlEkKUgPcp1I1Y76Rj/F/bKVN8I8R&#10;nypqJGGWhmoBIUoE6fxN7RMlZZhw89UvLdKqSf4Rt/CKXd9YQBoLNyiqyqcpGghmuLQCHqGY9Yd7&#10;79YIulX7XmhLPxHarnFVgWbmBAfU2qaEmosL94GUkfFveDuBvvB1taKdRvd2gWtrpcmAFPr2aGNh&#10;EjGIV/hTQtt4lJxcwSpmhPeJ+Ow0qQFTlVcRAF3ibJlFPFm/dgBmS8IWVJc3bnA+Wr6wlV6nvzMV&#10;Man+fWN3eNe0aX3i3eAXa/d4DB9ni9t7af0fWGOxeBd+sP5imLiwsS2sKIvvyeHSnW+YaQ9P0Yxl&#10;AqNiNYb66xyOsJD63A92DY9xYQAXvbcQL0gKbYEwJhrI8pjiKKk3ZjeFSivK7X62hwkEavt6RmL/&#10;AJxWkv3EAC2zc4BHfSEGkcn3McKZSOJYetolY5CBwHqIbKvqDpCEgWQGpbTvAUoEbdYuM31MI1fv&#10;YQmx5HcGEpA01gV9u0JVLCW1KWuYUDlzZdhAz6XPOPiu56R8b/DtAAUQ/wBIU6qlIDa+brAGu7cu&#10;sBZLB2ZoynLq4MBeh0V16w9Sld9oFIbZZO8Nzub6Rd7DNfWEsHa7C794awLvo8EEMr84/jtF/Tf6&#10;wAKzfzfDzH+8FWcHWn4oRMCmzb6nvAdQrSalMXfZoSz373jzPs8E8r+aBlXcu+iU2/WEgOh7ncQJ&#10;lSSK/LoTzgnRO3OHsqEsoE7jlAIN9+UJmFYGzM7wpShXuA7NCiWAPPaAokKC1WNMZiq1w1vWG137&#10;Q4W3TnGySD5jvaCAxb0frCmWrL6vCUg9eUEqqA0D6GEN5OsVpSCPLctTDParMdYWW8h/1RxNL3HK&#10;E6tvaAnnvD69y5EJD0c/4wwWCQX7dYDl1b31hQUl5bsH16tFPVwd7QjYJtYQhPpzA9YYFgFPze/O&#10;E3IPLnDqsG+cLUny6H1iXn682hr0avrAZRYnlrBDdb9dxAeoN6GEtnztm1HJ4KlIZWgCdPWACDX5&#10;m0B9YUrfRvghJ2Ttse8WSKnctvp/vDKTmFufyguVVatSwMD49LfrHLaA2rvyiwPK12hLcrtZ+8aG&#10;9w+pgtbaGB39I2hgnUuTCAddvw84cVW56aXj8jDEuB2eM+Z1WFstoqf+NrQAnVG5hld43Z4Ddmio&#10;Go1Mb6NBBOvSH0zN1h7KZTDpF9N2uLwB6R5XH5d4sX5B+sUZrrqfXaBqpRtozesM31aPLZmfWAUv&#10;rG97at1hKjttrD7eYflBCk9vTeELKSQv8NoDJ/dN37DpGUv+1ovvCSVslKttFXhduoEVe8TsNOTx&#10;Zv2hvAKQUtdwbrgEs+hVcPygAs2r6npABSo87fWCKhzPP0jltmgqZrt0LxY5XfvDpOny9YsOtt4t&#10;Y8zDnURqY/8AhcaQGLKOsBzpv/CAylMn1eNXOoi121HKAstk1jhSGd2LXJjizSpzzy+kBSUlh/N4&#10;cBRK/kIfRt0mHUXVppaHekvygEqN76Q5c7n5xqGNn3MAgN+PeEgA2DuRrFSmHRi0JcsDACS6vrCX&#10;NJ06+sO/0gnMEm3NoFINXZ0wkEHIfLzgEpYG1tISQoBvdOsJOVqdt4UQVVS36NDS7qIBqq8kErf4&#10;qQbmAgVS2O+URl+mh6x5n3gcNd9VQQ4AOXr3grmOqYLX0EJBSCpStdrwQHby9oAKqh00EOsuP50h&#10;9ALXhJJqGo5QAPTrCb6HuYSHSb2EZwwhMtIyjlGhHvXs0UvZNrR5XZLa6xwwCBoSLgdI1fcNYjpC&#10;Ui3U7+sANfoIJDvp2it3NX8mLqzaW3hMsHOTpyhAfMrUNziT4gidOSQCDLQbKfeJaUTFJ3vrHFmT&#10;Cbs2wvFErUJ1ZyYrVOJl11dLm8SJGLMrgTVNO4jMRybrEuX9pwuHkS0USZUtQCUgckwvwPwNRVxh&#10;Sucm5O0JcErnfeLK7rUSbxlIY5C8Nts20Ap5NyaCp3DMke8O8eYB9ahCWT0hKkgZUsYqUl20Y2EF&#10;NYpVdTDSEgaBV9lXhRzEswUdDApSagb1HSMw0frvvErCSVIL3OxS2sYng+IIROwweagnKptXilDo&#10;ItlDvqIGDw+IHAlq+8lrlhSS/wAMK8Dw2GRg8Ni5KpGIxiAROW4bKdu4jhIdB5KzcXd4Spr/AJxd&#10;G7HpBBLbavHlFOhVo8J2T+UJCXbXk8AsAsWfcw6rWZ4AbPvFSTldqSLCFPc6E83gMdE09IBc6Pq7&#10;xU7J05VQNuuxjneEncctIqPe0JN6SNCHeC/+JtyhKpZUCE5tWPYRw1KmI9wXJe7wlcyYoklhU5EB&#10;wAG9DGyj+UP/ALCCLv3gAvztpHSBdu2kBRNhZoBMEXfrFL6nqBF/4tDF/wBI1MWb6wEjXfrBLAtb&#10;RmhKmuRT0i9h1g7vcwenvfDAYg7327QHzfq0PRmBsnSC7JUTcagRm0FuRMM9v/cOUcNRqC76ZfSD&#10;LYkkOOsS56chlOoJHmHOESZyxxKWBJy35QkhQO46wpClUve+pgEqJAN/nFYcA36QA4hNKmZW0IQo&#10;AlKWr3T0gZoAF+vKCU6IsfS8ZWp3HONDSLwbPfs8MdCp9NIZh6aqgTGNL8rCHuFBTVDaDTmGhMBm&#10;KvWDMDqJ906COfbSCfODtuIVpcaKEMAX0ilb635aawaTlVYj4m0MKS6nq+UKUDVTlUe8fsqfS97Q&#10;ky7hQ7d4SWa+1wYY2Ub20MVEadLh4L/4a784S4UapnDFCOV4TmzN5dCnvBKXqqzOGblAnVqfyH4T&#10;veMxVpq5JXG+Y6tb0gAeZ/naHJ6W95+cVAuP/IDDW7fF1hlbls1+0A3KmfLoIqQKfw8v+YCm9IAB&#10;Oe+pL84NO1x0gFN0nc6k8o94P8jeAQar3jbVmbXpAIGuvIcoQ+cgtSzj5wgD4n+kB1G+YtDpz7fs&#10;94IdPXcekMWpTqrRoUmrryMVDUfFr1itwj30/i2gBr6nq8EBIQfmesDdX5QSOx2g069YDHrzIgOa&#10;qQxToeh9IKfOHqblu8fvNDx9YG72flAqF232j4wDz0eBTYe81njpX6mEnWu29o6bpb5QLXBd4ynN&#10;1S9PYxWVUtc0n8oI4jJqdzarpEtNP4X5w6QVDRXTlCVqNLDPsS8OkHnyHzgsgKJV3im1Vb8qYL3P&#10;ygk/PnCGGi6lcjyeDZnzcne8UX015QgE+TK+hPeLb27w3lPmDlneBTcaPvGsOS723tCaTl3hjdtP&#10;94F9200gEXYtp5oo2F17RkZvmTCTpfNzEMFFyrWC/Z/0hgWUSx6wLVKNoKmNW/KNLKW6torJ3bm8&#10;aFnZLDTvBS9tOcKCqudodN0oL9THJ99rQmxHXlBDkl2h/wAxFdyXtfeOX1blATU29XOLO4ahT6c4&#10;+8zDT9r/AIgEk0i7m3yglCsqbHr3gKGcEWGw6xVLa1usAk3V9IAZRVr0hOwqdV7p6QpIWOel9YKi&#10;6jyL27Rvy7QEseZW9jyeACzd7esAAj0hKQ/1tFka+9Dsf4RmdPM6Pyiw3+fUw7C8DOUhWwzQGvdu&#10;sBRV79QEC2d9FafOCpRTb5iKkEWPZ/WCgL6GmKl3H/uHbrCEhL7q5wWejvDS/M3OEs4vpo8OofPa&#10;Nx+kCu6h/OkWBI/BF7Pb/iBdT89o57dIBsdmveLqL6MbiHpKjpAKrq1CRoO8Kl2C1JywharTNOYF&#10;4c3vqbKHaEalTX5rvpCSHf8AHmKYrAy3rK7FXpvAEtet4FVVvMvzAl4NPl2VsIBEwdXENoNYFCmI&#10;1t5ofyn6w6lWpd0PfvFSGXy5Qy0h9LWpgZXHTaLqZ9d4SFC2xaLuS+sMpJzcvyhAAtoOkfS20WZJ&#10;1q8zwCb7whV+fL5xo/6QMMU/drQ4ewjJSVr0UdfSEzZ6iNmO/SMgvpoADHC6Vd4dWv5QC9VWhN4B&#10;IJO0A2CRaHcG/rFd+f1ipWiQwEVH3bi94M0qUQ9KNWg6p33ipRKz+K5EICKnfVoVj/ElGnVKJmh3&#10;BidLws+b9mkr4aEVHhB9WhU+bmmzL1quowWZ02TtX6xn355mioqDdbGKqn2hNyVaNo8Fzplvd4c2&#10;25wyXvfW0OH6ttAsVA5e8ADLMeojlHvkPpzhwWpWw6sXhZkvxEXX7z+se2GDn4oeH+KY3C8HwfxB&#10;CqZ2EXSp5if2VFLx7V+L/wDU/wAZk4jwvB4aZK8OKcSmYmeoVFU9S7a2ZJPrFSJh4dahK+FaST/t&#10;BZJep31d4weGlBSePOEu+iHu0Dx5Kpc6RLAmT5aJl5XIt8tISSsW71P1hOh+LnBUxZ27RSUmhV+0&#10;JI0Zmd49O8Mf4Re97wFIsdIu1BLuHhIUuu72sqAEKCn+naE1LWFCzNrDs13D6Re/1aANgqKtX/m0&#10;AByVnTYRnZ/e0tF1Jy35PAaltLx9pk33aEg2u5SNQ9oS3l+REbna+3rDJLsrqYG5Fi9m/o5bdun9&#10;HL6QzfpA6xaDZrs73MXcbJ1vA5wAlm9677RcAjc6wC7W5axSRr9IYgMmB0uNWEaGpOa2kJqP6n1/&#10;oTve/LtDgsCaul+UAOBRd2his5uVwIpAq/Gp3i9WtXX0j7zyPlHL/mCZaiku7CzRwlq4g2re3OHB&#10;v1UXEJzsR5w/m6wEVhS6Ga5gEME+Wzsbw6i5fWGqto3KGBp35vASdSOTg+sKzZlhgN4ruy4yqP5P&#10;AATqflB1Vt0gaDNYnWL3KVNozvCshA3LO0JYKJ1N2GsJIS+2TeC9Q91rt6wClPVT3hKixTM0GlMB&#10;Silna5eCsMoVM2iiekOLPe9+8ZRaHTpppFL9ehiW9r6jXo8AOSfy6x51N5gBpFLFW/aCFG31MMxW&#10;H+HywxmAGWavI5ECYkJNe+6W/jCMvDV72wV1EEFwXcJ1q5n/AHjhsVKqqTclLPeAU+T4eXWHWGIs&#10;YyljrDuw0XSzl+cKVc7HlytHFOZL26QEBgXzbPyjNmpu9y+2sBO2/O8WAp0/EIOcFzp73cwNmu+j&#10;x5qgDo/yhJSSFCx2CfWAJmrv0THIM/RUAh81gnT6xZOXQdIIKQ78/rAFtWLRzu9toJKTUbv8WkAg&#10;u38s/wCkVKel9hAUCWXonU+ohKic3lzQFqLttt6Qae+sJSpLJ94+984IQVJHmfnpvFV3UOfm9YQy&#10;WK1s/KAFH3nL73ghNhre/o0Zk+bTpFRttyrgpcfV4uSPzgL0L++dXixPm9DCiB5fMncQmq19/NCi&#10;fSAmliPeFie8P/wITasG17O9oIskO72cwmlTHepwfSAklSi/oqEjXbvFBTl+ghHNJ93QQQLH4ucM&#10;pD7A87wbKsX3veHI2jp/tAWSdOej84+sBdRS2v4oBs3zgACxLiFKUKy/w6QNKfefWGu2nKE0335/&#10;KOR2ez84BfynaxDQ4fl37w++7bw7/Vz2hOUjfvBuSKtI1P8ACBmt8UaEnV94HzgKJDfnDo3vBdAP&#10;rpBBSP8A66E0aJDFn53hiz6i2vUw9n10cekIuH1tb5wkOf3RaNgXfRz8oAJuLjYHvB0DWG/e8O7j&#10;vAcsy26Qaj93pe5g0h+rWg5236p7CNVMq/K/WErHvGkenOAHNX003h3L6ZXaGbfN1hyyRp1MBSlO&#10;VF7wC1hbSCofUXip9NknXvB2On+0a35coNC2GvN4CKX/ABM1MM/Tl9Y9/wCZhNQIot0MZiQCW1pg&#10;UMun954ClOlSU6DdoImtSd94aw9635QpKx+K0IqagW0zRSl38zs4gaJs1Xlq9Ibf5QnMUjzc3iy1&#10;XzNqDDDMdO0JqVfdUEWVztYwE07Va84yh3s0aWF+0JLFvyhhAfWn5RxCpt4remUMw5GHIcN1eKS4&#10;qPJ4vcBTGKwQB9d4lhqjd0m/0hDoXl0ptBqlLKSrRNm6mAg+VWWrURkZV/f0T2hCgljzh5lgdOcG&#10;7jRnc3gBP/EU0GXTYb1Q6km/17RzLbbQN4vr+UBJuX9BF31fpDGAHy6t/GBZ32hEvS7NyhympRTb&#10;pAM0GlJ0iVj/AAhkYzCIfzUVcxEjwsCdxwuuZlcnpVEv7el1kNSfzaOPQwFgdNLvC1JsmUWSNi7x&#10;SLcoTW/aCop1sGEJH/IhBLkb84elregikWCbd4SZiyOmsChLQk1X65mglgs6uN4lS2Sp7pR7yowK&#10;ceudKw2PPAklCSoI1OjdDBx/hmHnz8Lw+JMxhkq4arP5jAWv7yhdLi73v+UONRpAdOt4AIA5PtFJ&#10;NR0sLRUQH8vIpgJ1Gp5Qkmzf6TFzblDMQk+87PFn15Rv66x5ulvehEsAidNmCVL+BSlZUx4P7Dzv&#10;BcTjPE/G8H9pk4iXJrwc59fvPw7x4hgZYVIXIxK5SkoDGWoFyHiV4bicVPT4eJnEMqtX3h5kQmWA&#10;OaenN4vmGn+4gYhKj/2+dFIdWusK8FTiKZaAJc+ZQBPmITcAq/naEJDFvreAGPNxvFdUEqDtl5MT&#10;CQob3vAYt6wkBKuesU+Ug/OAHNRV8oYKLvpAJpUUWtCQH60mwh5hPPpAINtW+GEh32MWBta8JCVg&#10;H3oqSXCOXvRQuYal3XfRtBBpLlYyv7vJoRWtYAspT0vflAAUFoWG5q+cVADzekXy9rRubs5MClrm&#10;8FWvWAb8uZMB8v8AxBJL310jLbrqYAv35wekdtY6RcENvq8D+Wi0eb01eKbxqeR5wXNtOR15xltt&#10;zhin15wC19ukOq35xYX57mPLf/aEBYY/MGBf8Nh1hLBx86W2gLbW/wA7QHLDQqFyYTf3m/ErvFTH&#10;z+ogmolNUZVE/QwVJUrKqxd/rCUzSEr52vApUeWU2EbD3R0eAxLtd9TACndWkcZ7B2GkVK18qkn8&#10;4CQvW7jSARffcAdoZiYJZ++sZso6XJ5RxDmBtfQwesJZydG5vFwQ2536w1nN7u5g5lZbs36wkH/D&#10;WrufnAp+uaCoJJ3tvAVTSNW0pg5C2gvpG6lO6ecEGxLFSlaiE0WrLL9Lw7Ag2eAtJp3fnFsyqucJ&#10;DsTa4cd4e6ns42hKlsEK8vPWEqBUrfb7v+Xgs5tqbFLbCK/K2y7mFWUR5uggqqL1O0BLW87nU2gG&#10;oJSeWqm0eHPLsD2hGqk6lD6xoQXdt73ipJc6Zhr3ggC/VO8BZUp6rjYQScppynnABcvc9Iyps7E8&#10;+8VMc6nzDRocXSo+qISVKNKbUKvrDVECpj+DkIEsDI9Uw6NH3bqGilG8BVOurfR4CqXHSCm4bPe0&#10;EO4Vr16wE2aGu5+feEE2b4vf7wxDAX+sBkm+8K1HXnCUqGQ3V0EDzMS3S0WFT3b4YTUlyPLsL84D&#10;puVMbs3pAItmY9YTUfL1cnsIBpPO4jWt7U8ov8XYQpmZHXWBSwJv/ERxADypjMknm9vlFQDNaip3&#10;gqKe+zPAZBHq7xSQAfk8Itu/y5ww/PWLQ5U+/TSFKb/eAQ4/a1EZrh2+sVMPM3UPCCFMhJpjLCiW&#10;voBZoqAzfWKfXTKYyghjfrD3Y25kQW0ZwTvAJ8u7CLEfr6wKS1VjFiDdn30gJIum/Qd4CdtL6ekJ&#10;Uk372hI8xKvUwNvzixeEsxVv/GAH/ajzf7wSQTygFQb9Y0935wYKklzoB6wVIdxa2av0j7xRU/1h&#10;0khI2gm7a1A3MakDbrC6jfRt4uKVAM4vVAYMmr5wPLqxa0Wf8xFBKTv1EFIB11/SKgVcm/Uw9Sct&#10;+cJtm1MJqzD6p5QA2iuWsLTYdf0hgniHrs0JXYgKaj4Y81NN+9oJVUeUBgW01vBL5qmU/wBI7++7&#10;PBFwNWiyTb6wHBCE6depj1jMkBHSE5bfMwkJXT710vVHX3orW3MRRKSE02J3gP5ou6nVrrRGRJ6l&#10;W8FSiBbnpBKrnTmVdoALgvazPACiEn3d3gMkv+cUpZIhIL6N+zAFXu0WgIKiqm1cXUddGhgfNvtF&#10;JY/+6H1OgTzh1uEP5PhjmNbRSGSg3YbwE+8sNfv/ALQlRrfQ15gYSkA+Zz/tCRlWVbEOXi57lrH0&#10;gFLpKR79qngKmUi9wmEJYU+V7mAyemaLkgwCT5rdo16d4rQOj8+8ZkaXQmA9xvCTT2b3orIpIs0W&#10;PfmYKXtobQkKBf3Yqb9qxvASkeXLAKgxCvnCQdhAKCxgo90inu9mgYtMiWJ2jlDmEzDdSvkiDh5a&#10;wcSvJreET1mpc3zvtGbXpeAS55HZMNar3X1hKpmVKL33ggkBIveGcHbrrAUm29tIExFwm7CAspLw&#10;hRs+a96oJL3tAxeMANK9tURIwnjuDlY7w7AzftHCV7xGgg+CeG4fBYSbikfYcJ4dgpSZYlA7kfx1&#10;iWX8/wB5SNE1XgUBiE57QlmPf3YSNSfUiEgim+vONHHlg5T/ABi/cQ7H4TaLgkje8EDNWW6pgNdt&#10;eUHYc9GjCT5tJRhsQmaC9LU3DmJmNOFweJ8SRhjg/DJnBcyirUv/AB/jE3HY+cZk/EzlYics6rK8&#10;yvm7Rmrp8uV2MJaWqlIa8Mn3bq7wp2NrNZ4w/iHg0k4pOMmUTnsJXUxLPikrLiAyFIUJktjsP1jV&#10;u0Eoqchi+0EFNTBy/l9ISwFg2jQLKHxdIBJt9YeYVU1WveMr+u0JPrAJS7l+8BPw/DAcO/q0Oqqn&#10;6wlJuP8AUrpBWSX0KfihS0po2NQvCMapqZ+ql2p6RhPEphmIwcyY3ESCpBKiwEIpxCVZ7ssVIfq8&#10;IkS/vETZqU1EuTf4olzEjItFQFwRa8CW27HmesFgXHNoDJsqz7+sb/KEpa2hgaPr5Y139Y6dYSB6&#10;84voLGnSL6avzjSwvaGb5xd4JY/rHX6xY/7R+vOGbvzgDTv70AhhtyeEmn6u0O9gILX+fzguP1eK&#10;XqH5wAdvr1gfhsOvO8BLDVjvDqdJBtDZiDeKgKdr6r6iASWqX9YSUqcAXeKSnLrHTdLPDoq81Xfr&#10;6QmWVXK6RVs8JUQxO/WEhjyLxZyOr2haqbBPciJuFmkpUJhGbXnb5wqlWzqd97awlKUkgWqOi+0B&#10;35n8UaEAG/MQcpZrHaKSm1baWgDQ10lXJol0A8lWsYIWAM1oCk7WHT1igh1FTctYz+ZFmex2tCr0&#10;Ac7wmk21ToX9IU+tTNsIvm/WApm66QQtNQ1/a6wrMpKWtzimnK9nvCgUq+Fm0jT3XfnBMwKL5qTu&#10;8UofVwNg2wg1BT6NuIQElerTKufL5QKHUl25C8Glq3Y5dX1MESyxCmq0qhlC7spPL/mOQ2/D0gLv&#10;2vaC6iok1fpCUrdhpFaXq8jL0gKyuLvy7wo1EHrFT1bZtIu1GnflHEfSzG8VHnUUs0VyjY2VV5fS&#10;OGpIfV+V4dhzfeMqmIS37TbxdWn4WBigj1TtF3O3N4TVfNtcdoAsmn0PaBqW9YTZ6g99oLjT6QiW&#10;ohvKnrZ4H03B9YSmnfl9Y1y6w7il3zXEJKQTTqE+XvFTWF2Go7xb3rJ21t+kcNaNr7C25hIrIJNX&#10;N4UVJUN3/gIFzQfl6xY0qNu8P8OVxqYDIp2udYUxc/tWi/e2kE2y36ntCctPVTuOsEOSup3ekL7Q&#10;E2ZLl/eD3gkKJZewipOuigYIFlGGd945NYcozU6+sZyr8DWHWEqBdvrFTEQCQGbfWFWUyb/wi5LV&#10;XjUk69BDHR3jWCj/AFczyaDZrs5vARzU9fPpBUVdPrD1AX+cBSReq6jFV9dtTBW+h0CfrCefOM+u&#10;vUQH16RSEjvv6wb3+UEB+p1bpFyW/KGqyi8Pm/hGpfXvC0scl+l4CrlrtvAKAQ/mReDXtY7NGpzW&#10;p19YVvb013gsnr0iznpyipVw7NuIqAOjX3jyvfQbQWsjrvFQe++w6CKhqtcI5H6WgMo2U0KyWByl&#10;3B5wl0hiXHTpAYqA1ywojzG17EwVKURz5dodifX6wm9z9IoeodIsbP8AOAR3PPq0Juovzu0ADMNb&#10;2aLBqbQX256F40HyhyNd4dJsjqbwk0BiM7+YxYX72EGonl3i1+sJYf7xY669YSFflaOChYBVfSyo&#10;TMUbwCWX3u8JNLnykcocWv8APtBSxc2SKSYIILA0vzhTk8M3blCc1lN5NFbQaT7r9oRSVcr9IT5n&#10;+QMZlVHUW0gMkv1i5qPXSKjo/u5YtcwCXqvm1SqAqoUk+b4Y8tZNuzmEhOguNHgV5r3f3YHCNjZr&#10;GHUUhXvXYqgv+7vHwn84qJyjbeBm/OA9/wBI36GL6qt+KNd3FWl4TwyNajzgkWOjRTdRhLubvCVe&#10;j7GKt9oB31p5QwNIfyvpDjKrS96oCrMm1tDCWUEh+doqQsBRS+t4EyatakLVu/OBrTqzu0N+sU3N&#10;+zQMziKZY77gxwVskqs256wZ610ywfRWt4aXNFrczFeFwkxaU351Pd4UifL4M+UaVJMVMAU5od3C&#10;vVoPDChRfvE9cmdOlKxCGpFiX0jxf2x9sfaSbNlJmKxHhvh5S6pSTcBR9Cb84QqWSws7wXJqIc63&#10;gqeje/mEOVBY7wQbBW53gGxTpbaHL1CyYBJF7C8eW9dzq8MgtvfeLWVvFZUb2oMAVMBze8LSyVcq&#10;tRCakAmAmoFvSFGr7zRNqoAUelrQ5veFClXJufWDIoM/CV3kqJoL2eMH7R4WbLwuEwEkzEyEn/E3&#10;VUY4KheSaVEe9ALdOTwTU/1BhNLvpDnt3gEKUOnOBcr27Q5P016w4/2MD6btDqsTcHWAtPlZjbSA&#10;Uq85Y+t4cKJJLPD6o3Kte0TWC/Kw2eD4WohOIwaqqNyDvGM8EJ4WPl/9z4dP3TMTdvVhCpHi8uiX&#10;KmlKOCCROpulX52+sSZuI46cKiYldJLiYXu8IkshKsPh+Hms5axibIkKf7Opl02F4pdT69DDGHOo&#10;hDNHK3zi2g+cOC3p5o6/nGoBhI635Q4JJ66R163aCT9Iur5aQbevOC22l9I1a/KAD894bl6mA2ug&#10;g3cQyk+sJ906PDWV8XRtIH+q14/kxcu5hxk26xSkpNFlckwC7sPd2vAqIN3FtesAq2U45QBlKn02&#10;hUxLPvsExeZm07wmlVz8lQhaqRm8vxRKmbML7x+sJKebGJksjPQU83MLnGSpSFrZJpel94lS0pVN&#10;K1UKcZk9TCF8MgAP0PaAyTyZocjrYaxShPXvGWxGo59YMtwQi5U2Y943OZ+3KLqfYg6iKUsXtyhC&#10;gkJULVczHDANi4bRV9YUFPm8x3gFKnUMo+IbOYd2PbWGbK3ca7wFFb7ME5RAOp0DabwwfyknmIBf&#10;b9Yut1VO30hSicqLMNISpn2/hHmWlddSTo+5htx8xCnBGZydHvDvkqy3cwSCSDa2kAEWToUuRFRT&#10;anckA9oNjQs1c4a/4btFwWHK8BVwambf1g1u3e3SHmEpS9oU+m2VmhLVkaKI06QkN9ecUsHZ6jma&#10;EgkZi2rN1gIKqh+C7xSnKUquvneDmZB825Fv1hNJOr/MwCE5UC57wBmqJfPtbaAZq2a55aWgUK31&#10;2MEtd2eASvNAqIO7/DDIG92OsBSg6asr7XirdWzWhIBuL94K1LNspTACRY30LFucMzdBprrCEjX6&#10;Xjro+qYS56dfWA4OQv8ATaHoaZrfu0EKUOv4eUXAJ00gsC+naPN0flGmp5awJijYfy0ZXAUddCHg&#10;IudmOsEZjm+UJS+bTe8E7amwh2Lkvbfk8OfMeQjcK101jKe0Mq8JUSE7E7mLOwPzeL3e3WDWfrp3&#10;gWy6vrrGYBjen8orNiVbKqHyioK27j5QgBRA1caGKjpqeUbfh/Vob3vlDKVSBv7pgm5a3S0AC276&#10;QMxIfnrDDSpo4gJJe42EDmeZ0gO7G6t3gsnKPmqLWCvnDPfW9z6x+H+dYApqzNyaP5+cKGjb6vCQ&#10;6nqdhrFTZTZY2ixHmZ9RB3V5tNYc66DmIvZQvz+cXBHPZ4dL065oc3GseWlNVucXL9H/ADhR9eYi&#10;ygwD9O0cQi405QrNSaqu3QRd3H0tvFyTyECklWbkzWgVWXT3eLbel4TcqSfMl+UKIcHlq0LZ1K25&#10;DnDqAAPLtGXux2g2qv6WgqZr7flBZwYCtR9RFVRflo8eU/MxSCXJYk6JgBBKdQdwfSKiljoBFb5d&#10;xAb57RTG7dN+8DzA9YNamNLpvrBmKFR8w5wAq/TeCBko+fpCQ/m+fzh3v1szxs7wBoN+UIXLSGa7&#10;JsuLovHWBlJ/WP8ADopzOPeiqlRGrtCSATu+whJbW1hrrCQlCWalZ96KEvz/AOISyltfzB/pF5an&#10;Pm90QMvM3NVMEUVD8OsLlpUdGJVdW8VGpfeLnsYAOYHTpGob69oZy/LnDAd+sJt8rwLUnTvCgm8X&#10;PTlDXqN94pGrf6YYFluxy3DGEuWO0djHTSASou3oYTqN/wDmA6i9TW2imo/oYspadjuBHEmmpjUK&#10;i9uUEpG7xex+kNU/1Jh/T9qJcmQEitdKh5iYkcT3/lHhM3DSJ32WfLZUyXllK3IJ56tpprCEIm1l&#10;vIlqk/tCClSCqUic1L11QhSMKMLJRKu4uuMatAUEA0BvKuNy3n5ekZe3aAoEjY2iUpX/AI794keF&#10;YYql4eurEFL5m5xLRdKEjaGJJc01M7xQ6lNYulocdoZ3qy3s0JfToXhKgQWcX3gAkub1aAQq9Q56&#10;tAsSesEqGZvd0EJubDvF3V12hNVVTtyEB/Km/MKhkqtrfaH1v3aHbXW1xApqXelzamGNi99/mYaY&#10;K1vt5VDaPsGPxMyRg8ShwBlSp9x3ZoRiZJX9nmB0qIId72hKndB/S8AouBaM1nuLvGZ3d7xlddQq&#10;V+F7RZhd+cAG8Hkm/aHe2mjmGrubwk5m5f7QMpGyjpAqFmpbUD1iysuvN+0NMvZg9nhHiOBUwlq+&#10;+lA2UOsIWrES8LPKXVKmLt6GJeImKws2cDdQN/WP+3VJSQHFDCJmGwawubNRSGV5dv1hWKmmtc01&#10;qVcO+8Aja3aBUHiq49NI1+VwIcv87QNz3hnI3h1En840brtAs9N4S1lGz843B0eKbfm8WMea6eUG&#10;7RbXnA+XMQC+7doD+h3hlAga94e7CAQ/wd94duukPcXvzMO+t9j84Clc+bA2hkV9xrBcZlKytv3h&#10;PEcEC/w+kABiRaGFzrzAjSGa30MUgWd+0cyz8hHEe1fpCZRzHSLu3LaMvZ2ipncsdCYPHQ8xXSOJ&#10;wkHNV5dYQiWmlIL844lLb/tQHSw1YbxveFTJQc/MxMSpCkpN/UQ6Vnkpw3aKveqp01j8W+8JOt20&#10;0hhU75TqE7w51K33eKwGqPv6l4TQC/vchAUzp1PL1gm+rwMrOflCVhQXUa9fpFZ7H968Vaj3eb7v&#10;DqTbXvBUQQx+fKAQRT5b2NhCVpdRdlJKrB4puFac36QJbKPuNoA0cQEvo2r9YQkGyjdR8whgS4N3&#10;1EM1X7pADR92QlVbX96GUpnzE6U9HgKJyLU3MDrGZYmDRFvLvBBTlqd2+Ubq2I3hs5Gn7MW+Gnm7&#10;7xdSidAb1QgDmxKtRGU3O+x7RcvZswvBfzaX0gFNzpbXWN0n+MFKVLB0PzeK1qKkuz0wB5aRbrBv&#10;md4NTl79YIaqnS94JcD9IDnQ2A3gZnbbVoATZt9Ce8ZgQ1spsesVAOOWoHWEKZ35WaAHe93sICUk&#10;o3LCxbrGUJ7nzKjQ5rtq0BRIcW6w5Urn5bLhJa/0h0X/AD6R/hsga8zzvBJtUG/ZhrFPXeLJt5eg&#10;izvqVDSFVA8x1i6WLv8AtRru/MmHW7Mzcoqu1VtXgUGllsefaFJClPvCb3T9YZ/xcusP8OjXMKq8&#10;3P8ASPVn0Z9oIvlu7vVAS3RuUFJy0/I94DWe9tDBzHTTnFgf1gsMvMxbXWGcsbgDQW0jRlc0iCAt&#10;Tb+9Dgq87OzD1jMp+0MlRUHdoKvxv+IQBMcp3KrkvAXLdMJKjqWEVuw07wNQNSBeHelOrkNCFCou&#10;fzsCYBDtu557xXxAQOt4N2MJpFPx79oUCojLpuYZla9vWCdvqe0cm63L7R5acz32gKFzzEb1c3h1&#10;X/Tv+kU5h9IuP56R0Hygkc4qcu/z7w4FH6w8s1VWPMRvr/PyioZh+cIypF87amFXsbX1MS2Kn6Wg&#10;63vzaKbub94SpunXSG9137wq4AeAASfyPeAX+WnaC9X7ukOzW20hJVZOnSLF45wwBbzcoCnUINbX&#10;iomrk0OqoJelCeUDKX50uRF7Dt9YeohMSjUSwYDZMDl/OsW1gKWr5xw0JSEgOSdT6xSHBf0MZu8O&#10;SyRCUhiWbtHnu38gxmseQa0J0Y5T09YpSokUvy2MJL6X/wCIcl+TnMqAwFKff8v0i4KaBdj5oUkc&#10;nqb+WhCRoq+kMadX5VRxQGYQmWVUgKzc4dNhy+KBSlzo0IWgMlRZStIzOT84Stv3W16wlOh+bwly&#10;z36w6SCq7vDM55jSLWEZnhk6c4ABvoreM0OLDy8o1J35w4t+1tCjqo8/ehzr+UW0q+cAs0BSWDne&#10;CAbi1vdjiNovnVvCJiaRQne4HYxN8L8Ww8qaFJpQtaApaT3jgYDB/wBYDELK+JOVWUvZvQRifHfF&#10;loSVzzNw+DlGoB73ibNdEm1EsaEcoVPU4WtZma84StDF/SGtzj6dDCJUt3Wvh5XjB4fAeHqxX2kP&#10;MnjSU2pMGWsvMlllZYlcOoc4IKcwOujwGdn15wOX1EN8uoh0G3mI3MMrQX6wWKkp1vDA3FuRVGhB&#10;ZiBpAQ1Idjm5Qye1WkNmUBZ9IJNg/cwNM4ak+9AlkF+iaaesIqtRbqerQOT6jQxRY1+UdoNSTzqT&#10;tu0YX2f8VSmVjUyuGhTMvoaowPh8mRNVOT9xLXRU9gxJgVEhJzJfeP8AZnhtvpBqc53MVJP89oYX&#10;OumnSK19oKkKZOrbmAUlQctyaE9+8AhQjdn0AsIuARp1uYBVrrDkkcjpCGc/Fdye8I4fnT7ySxEU&#10;cSYnfXzQEKnTGf3FkRXNzL0B7wlhZ/lBA+Wxi3K/SACS2sBh+gMBi48vSGYG7WFg0Zi2/QwC/VMF&#10;3b84TlbnygUBzo/KL6/nCct9OYME67Wt6wClBLWvaAKWPvQ0XH0EXueUV3HM7iNddiLxuNoGZmFT&#10;/E8UlQ6Rq5/OL237wTrDl4e5Vp3h1SyDpzELw6mA1QBqd4E0aaq2VFX56wB7uvKEqapNV+ZhKgkh&#10;P4jpH3ZKSkudtDCZS1/+Rr2+cVpL2a28Pf8ASCq76DaOvzaFZlP8olhRu/zhJ6d4AvycxS5rHmO3&#10;pCb20L6X/kQiZJZKmdfJW8FwPhgvl+rw1yDrzhNKikC/4jDqdZ8oqED7um1Lm7QiWP8AETmqGUHp&#10;GnnXm3CXinzI1WojMNNIdOY6XgGnTW0JS5J1Y6GKWDCx5wCMxp8u140D94KrFI+LVL9IQbpqW5MD&#10;MxWfMuyYcHMnrAVMqWfd5QagApX6wNXTrsByaAEpKh75+FoCSo0684FJNvJ1hIWPNm5vs0PUwSWb&#10;cd4UQLvm6x73xRUw5vuYDskDlcesNrzgFPYQXCVlO42gbNdJdmbURqUqd93N4NTuqzteCxs8dU7i&#10;EqDu3r6wyjm5ajvCwoONbQ47vFZJGZuphCn6dYFTlLOFAQNvifUwo6Wa9qolsLKLdBCm2LdL8oBU&#10;XKrJDm3eKKBY+o7RYknXv3gWc/xgVEJOuhJgFJG78ze0EAVN+KwHf9I0Ctn1ECoKPK7AR5lOq53a&#10;9obOCDUS9lQwSCNOzwlI923SGuS7vytCWdRVqOUOGFoJHryipP5ZfWEs5JG94S+jNoGhmGvJnjiJ&#10;Lfz+sBS0sSXi4ZHxc43Z9NAuLBrtHM/PaCyqS3ZoG4P/ALoCQCdy1qvWEi9juxaHNCuWt7wGYb8m&#10;aBWSU77NyjU8rXghKmAHlFo3cebeNHK/nDB/w/rCWs/1gXJJ5jSKn/3gEf8AMDdtdlCM5YOwFnhW&#10;qTonf1gAqUNvxKaFBi5uHGkVGZp1vHxc+sW/4hY0u/UwM5HQeY94LWPOPpprCk003cHcwwT+sG5B&#10;+hgNsdBtBu4Fr6wHy9v1gqVmaw6vvAB016l4cdo7mH2B7H0jr9TBJBd7crmGDM7voEv1ixpVq3J4&#10;FYOtlI1V3gPyvzEDiG2hbQtpFvKpbQ16hYnaHsWu2rR5qR2hySo/SCVDJty9YUpt/wBdIdvygBKj&#10;e/eKanOt9T0hFYt0uHhkj15Q5JqftFu/OKWqLsS+kU1EA3bcQHSX6XIi4ZDNf9Ycs1L3/jAT1Y21&#10;jK7PBcn1gKZxAUXIH1gMWHIRluVwamY9zBUWCm9IMx8j/rAAqUTc9P6D3+X8tGtXu8iYTRM0Nwos&#10;/wCzCd1/6kjWADlYtl+sJKVmnrtCqSTLdgTqIE0hy9uSYDk/oe0ZQWp/l4nIewWXDs14CqmD23rg&#10;VHU+a5aEpQ9LPpF0v1ZjGj0h3aFoSghls7u0BClOCmm11QDiFKJ05bwBKUSiNTy1hNSyC0ZdNe8E&#10;KUR0gOWcwMthzPngM/7PKGa28VabC7vAq5aizQKCpte8VXr5coD3Sn5Q9DXYdesE++/Y6wnDrUAp&#10;IYZrGAKgx1bSJZSsApv0gGZOrt5QpgmEYWWVDBJVUqmwU0IpepApzbxyvvrD2f8AOAkaa6WJ6xXN&#10;Yip3aJ+NxkxKZqpP/bpqpUpWkfaGI4yyrds14DnoeZhgXcu/O8Gx5BtOsA689bQFMrq2kGzHQcoK&#10;lFlM3eACP/susAn3bX2i1RO9tY06PHmt+KGUCOTaQB+ekXYj/wCHqIBSSLMbwF2Nu5ghTh9GhC1E&#10;Nzd4UA6pYzKUPdeMN4nLnlSJK6mByl75hGDlowVOKlLrmTfM4A2MIlMbIf8AkwkVg5uUAjbUQeW/&#10;KDSDrudYRRluUqfWBckanpBIAbV9YTekDbnFye+8IsRUpt4elwO5geVye0JVLvVfqIpnuGumvywn&#10;NreOe3aLX3O8bJMH5l9oFzGnvQCf94+kWIT842i5PRoVUT/GKuZ7wQ13v1gW95i3lMeW+neApVhp&#10;yh/eF77QHSlh8oKaagq7atAITSYdY8toCma7WGsHY694F/3dGi/5w+22xPWH0eLkAgfOA2unOqNe&#10;lrAwl1kMaiDpeJagmxDuNDAKgPlpCELIpV8evKJGPwdS0qsKdBuYlrxAUJh1ffkIFm5jRoF7jmXJ&#10;hJ65q7CFLqs9PVUEvl9+OLJWSEzKzqdYEiedMrvlEFUuZbzd4c93d4TnNxGvb+fyhKlKNl/JoR7w&#10;F+/SLByrYaCN2f8AdEBQZx84AJuA3MmPizEl9ocJc6a3EBNwdhCXvZubwFJT/vBsKVXPXpCVAb/K&#10;HQWKumpjUE/l1hinrzeNHrzdB1gm2TMoguYBDv8AE1zCVcMqcseZ6w+ampswzDvDqNQCnYaDaA7M&#10;LxMylaSewTyaDSq77m8BRUTtTVbvAACsqqndxrpFtVlj1gpzJ3ht9D16w/pAJCg+ltYcBxy/jGmY&#10;qcvtBGofTV4TYjk16ehgl2pLEau+zwctBNoUBtpv3hNSymtWunpB8rJdLntFLp8rVbqizHnVqOoh&#10;03TrDuU7dD2hwC772frCFLI/ZO8E07b33jkdKdH6xrUxpTyL6mAhwD2YN1jzJZ2fc9oqVURq+w3E&#10;Ery5rbP0hthe2sOEtd3d1QKiWfMrU6RYFnZ+cJM0NezWOm5gU6eYum5u7PDsVEh+0UjOlQvWbJ9Y&#10;r8oSd/Ke0Pcipy9+oEXZOerR33gkFSlE9qWgF2vtv3i7XVFr+sUktUrlDJIcX6nlDuKtY8tk27wm&#10;2sMIzWi7GA7gaCPNTyhiutW7jKO0FQz/AINGjOkgNbcQAMqnzB7ntFy4O3Jo0UW0hOUgj0EagDTm&#10;/aFXp/WOGbNmfnBKHtY9IBqIU/prCkt5T2f0g1VVVM3leBq+vNoCnfbrBUc1vlAsSTfpBsC/0gL0&#10;sw59Whw6Usx5qgWY6/8AMKZyB6CBpz7QsuoOf5aHAqSbdoDve1sw6PDGobr29Ye/rf6wGunbpCuX&#10;TT1gGGc+vu/8xY+sEFTh+bxo+/XpDUl9YPP87xcEB7bg+sM4tbm8fSAf0hvXpH5mCCba9oCU3+Kz&#10;j5w6030q1MJDvyhVW9zsByAjp9YYnXc3f0hQSrWAXzH6dIfflo0VBRKtTzvDuWqa5sIFzzEa/wDt&#10;gkvaBe+g6AQ1wTdf4oSEko0WevrDvcZe8OxKvmRHDCCVFWtucVTTcfWKgNf3mhxm5gxUrlZtYPmT&#10;n3h/d11hvrCTt9YpBYC/eBSz/nA5xfYOT/COHLJ4aCz7HvAU7A7Q7X7PFTAra1GiXizdd401U9tR&#10;eCfLYnRnhNSli+Q6wxKTeokF1CKc9NWUUO8VMUubogZSU6Q6soT9YZYcs12j+sPDsivPOKdGe8DD&#10;rUqpOWs/pCZqapks0pNIqBvqYTUlKVU+hh8oRrYWhSnNJSQgaPFc0eZbjpFSA1WuzQkVWF4sf3uc&#10;Pr7sOLbd4SBGhTAHuvV0MPqDvyh3115iHeraHcaWHKAk3tz0hDixs8BIF/NCbXVfnrEq9tdLQFqW&#10;H0/kwFyyUU6tqYpdRKbXgNNW5y2eOEVrlS3c5rq6QJgCj0O0JIs3JrQFkm5Z9XvvDKV05N6xSxfe&#10;JeHFhbMDZV4wU3xnFqR4f4WeNMlS5lPGpFQqjGp8PSmX4fKmmXhkjUU2hOpcvzKYdzSeeusUJJb6&#10;GA976DeDiThpqJOlTWEBhUr8oFTh7QkpKtP2gYI0Vzhncc/eMJOpfyQ/lzXG0B7wlyS3/tioXzb2&#10;MMDc8tIAU5zUwhCrjzpPLnBVegZRnsesYuV4xMpk4lJSJ2vCXGLmS8eifmMxF7l4myCPPZNRd4Oj&#10;C0BW3aASAxvaHdSR5W+sAJDnUq8zw177RcDWBbUvbQQCW07vCdvi6wFrDAFhDSilDWXsD3jLNDhV&#10;i+U9oEmcmtWlZjjJFvN/CCS+Q23gbP8AI9o1JNTcj6xd/wAos99OUAjYw+wPzh7v8hDm/wCcfXr6&#10;xe6YfToNYe5GkAM1MEPd7dYSS5U7HkYNSQom6d2h7A3NtDCsxJP0gIqMKzBNCvn6wHzbPztBZ73f&#10;lABdtLQ4P+8N/Jhzf9ISbn1+sNfXaBa7w1P+0F77gfDGmXd70XikLSKC0UqIAq12MP8ADpfSJUjE&#10;ICuGKRaGSAAktbrANAtYK5wzRSVOfLfblGveqNMqvO9j/JhQQCPXKObxVKUUDU0nWKJyypPl5wFJ&#10;UX+bc4CVL/EHJEXUVH9rSCqpki5vc84VJRp5cxt3EBRLhRfm8EVFPQwNxp1itCySfpHmPpGthbnC&#10;VFOYaG41DQVE2F1coDeXnFh/tF9IbTe1odn/AEhVHc9YCb8m2hQAzDLy7iHFeUOEm6Q8Hidg3WEu&#10;FKBUzpsBCVSwQFGlWr+sAEZq6GGirOIdaPMv0tCSlQOa6dxytBuwFzZ/SGSGBzV8+ke7yuOfKLkt&#10;8mi9a0aDcCDcjZthCDqaqr/K0VKBDK3vVBWwpUH6qe0CYDUkaQlXzVy5wKam+YDwwWV3bqHgMFAj&#10;Kpt+8Mcw+ZDw3Vj1i0spWn5/6oClafUvFJcX9C+0I2CVMBtrALkmur8MN5r7bQCoF6rpb6wkter1&#10;EW11J/VoFNx+zdTa2gj8XftCHXSdWKvzhwmoJW1XPrDJlhJd1H3VNAoSw1VuD6frGcEfs3FtIZFg&#10;Ol9YSGJpU8WcjXoO8a6+m0OC9/LtpAyvmzch2gasb/7QCz3cDlrA+J/SGAD78/SGu+kVuA22pgFz&#10;z6h48xJO8a5tH9IGayfNfWLh0k92h/de/WFFIJEdrlPrGVJDbbQFhIqHV+8AXXstrAQMxPulOw5X&#10;gpUtdILAJ77wBVcZiN4VMTdOjHUP/Jgsd2trFLqJB7jtAqy5mpFz8oI913c/lGrqO3KGB1LGFXJz&#10;/KMtQSgPUYBssnUvcPAI1qYH00MA6Kdv94c3v39Yqqf0ipld3eKlGq3oI5N8oUTmJs4gBSWGvflD&#10;k2VeE0EnmPSM9xv0i130vCddd/e7RfQdNYtp9fSKtdmgNlpN40f6R/Jipj+UOHvftBuoq06esPUP&#10;zMXc794LO2veKnFOnN4Y+aFXdXKAblj6CM3frG7a94NteYsmAndn6GAn9LRmdk7awQkdesDZr9YB&#10;ANb/AKwCb7avHJW/WGenfvBCntcRvF/d1q3gBYbeEu6/yiw0hz/GKTa/r8445IQXekxsp/rDAEp0&#10;HOPXQRVLLdCLCCCol1c2GsXOXb9RGweAx3gcveD6QU1k7vDrU4R6QqXJBby31gVXUfeN/SBmSAC3&#10;WHu6LGqH3gHUC8Fen5CHq+r/ADgFBpLtpDlTpQXdmeCS1rsQ4T/vAJqc76RUL2gFu/xQ9Tsd4XLa&#10;oLFPOBMxEhLFdTC1UIlYbCSwwpci57QlkMmGaw1gYGVdIs13DxLBJG7awOvyEde1jAAUL37RUFJq&#10;1/4hKyCT8vWDofdhjfrFwT7vaEqB29EwLlXPnAZ/4Qk0b+eKjcvc6PABO/eGBfnCJqydX7RU1CfK&#10;z2MEPbXnDJ0Xq2sJStwqEnzAH1gHXpvDXZrQlASQpvnASv0EApLGr0EOFG+VZ2MV0lyqqobR9il4&#10;kplrFJ684mEFJqV8WvWArrrzjMAzNmvBEtDJTZS/dETPHfHDIl4Efcoxk5VMmWVGwKow3gQKMUrG&#10;/dSJEs1GZUbFIjH4QVJ4GIpWiYM6CdQY8zt5Yvb8xHMKvGrDfrGo+Tw7W10gMkg8zpDAjNcjdUN5&#10;Vfj2hKVDX/DKbA94DlJo8zPaClFbq61fWB4j7P4sDxaXKUpUhfNIdnj+sPHViViU1KmhC2AvtFEx&#10;UwpRMpcqueZhC06JU1e5/aiVPlNUpNMJWEEkXfaBWm31i6jdXO0DMPrDFzfWAoWTCbFmsYQ6d3eF&#10;cyqgWvCCUzKeqdYQjddyYWpZCgkOkVPCLLVWpmAqI9YSpYOZHvGCLv8ASEXAHL/eLJAP1Mczoxgg&#10;N+kAW5douett+scmt+11EBi41flD9Owi8N66frGpH5Q+z7i8VAWrqJMWZSvyioFtx0gGovcQouSx&#10;u1oSp1tcONoykFi/zhDLYu53gtci/MKfeCoa6tyghz16Q/p1EOk94cXP5Qb/AE1gcmfrFiw5Nc3j&#10;KS5MMbPcc1NFFRKF+Z44jkp277QCF397duUFdRBEVVPrrqIBswU7c44hND9LwpQY7knbtDBJVTZz&#10;7vWGSVEAM6hpBXSfh0qgFgP+ISEsjn1g5rVMGGtoRMUS1Tfs9YupyS9jf1iWpJV94aV8tbRWhSgt&#10;+7HnCZWKObSvnFSDbW2kUOTmdob8ix9YF7ctdYSXOrpHOAGVR5ar3feHYkeUV+9AURfTk8Xd37/W&#10;P13MF/TrH5tFwUZ4Yud4J0v/AKoZehjQmpfpCQRp6Rl0d9YAZ71QE+bu7wapZBCnD6xxKXJuoHd7&#10;CMieGdOhgkhVg2U2MVM+VjcveADUwzQRkBVsbE9osFJpLu0VrLgX8pu94uRSzbuIyh6DfkrkYAV3&#10;LbwyG1D1aDvD1apsNz6xSx8+a+sNTm1Ll1CBpTqDcQhQ0Uu5VpEotY8rg3OsBkvVvo0HkVUjcpf+&#10;O0BJBABgsFOA+tor3VzgKJKuJm00gAqKdtNX0iy9PMGvCmQNH794f3gva0OAwhJ8r3jNmDw4Yb9b&#10;8oSQBrtAVpzb3njQEP8AOKwH6wS11HTnD8NwFOfxesBYcPejV+sBTHuRo8WUw7Qw2+sE0di2sWT0&#10;6QxSB+RaOY36PpFV2GoZopUlnvBG2zQ5JY+bnCcwZtNIqSWVvGvyhkpIuz25wtOYkqbpbeEKopCb&#10;d/WDWojN+19YBQ69+RG0EA00h+heKqtSxvDvZRbv/LwXTfTtBA0VbTVoA/K5HpH+xJMavTdQ0q7w&#10;1yNWGkJIylm77RSpVqnZoLJrHyaL7Wi38R6xo+3SDp83gIJ6wbjn1hQLh4t68vWLDTlpD+nUw4Kk&#10;gabg9IdwabNyg8he1zAAFngii2+zQOZvBALkqYwGF3ft0h1W/Mc4KvLtFSQSecc3+jxfb5R1NrR5&#10;i45XfvANW/zhJJVVz0g5v1eCQcyoely/z/4gufeeAl+34oZTKOiWv3i+h52aCSd9riDe2vURw789&#10;4KTYgvbfvGbv2hw7m19I16ttGv1hLkBy5L6whRAWnT4oANh12jzGPNbnAV5jyEZyc2j3HpAZQbX8&#10;Iiqq5+UJVp+sKqupWjaqitb57h9BFt9tAId1MmznSAPe5u4gDy//AEUDNSlvLrVDFSqdWe0OSW17&#10;QW0GU8/SHBOj9ou0ag9dRDqNrhhlphIVUBR87wbLI0H4YpKn91+cMokJBb9mCU1KIsd36xfKNbqe&#10;A3aFAgpb6wCXDb843I+kZhQHa7wOIp976GNAx+cfdK+9UlndjHFmFVShV3vAZ+X4oYB7xfv2hJze&#10;YxYCEk2u5HOMtqbFN4BY8+VMPcVG+8Bw40gq+gvGe9v5MZfJ3Jgn3fxdYtb1jiU3EUgEBFrwgoNY&#10;8pL+WAtSikNb3XvAcqqVmG5hB4E1SFLpK6S3eBra/LeAzZXLwx05w7+T6wLXZwdQOsCtVip30J9Y&#10;IuWv0EHD4SXMnzVWLXA9YVP8UmqwmDTfhIuuZ6wsmV+IqXcqgyMLKTSiEz8E1U3KiXchUYGV4GBM&#10;9p8Xjky1SfLxEqUxb5xhvYX2txaEeMYrBy8auZJWEzpWMTnrSNcuhdwW3jF/9S/ajxweIq8Mwi5P&#10;haZqBLk4b8Sb3WWpSBzMY7x3EICJniuNmYxuQUo0g9gRCW9RAJLX+UIcwyvM9nh7X3VqYGdrdxCQ&#10;dBbSNA2j+8IQGq93pCBWSp6smkBRy1KKVe9U0AgFKljXytE3C4fEzZSKWdyETu8f1dMmz0yVeYhe&#10;UNtCXBSrX8SoVctS97gX5RQ5XQptIVJma1MlHLlBmKe6qVDlF8yXbeNBTp0g1Oz92hQSbaB9VdRF&#10;CrAe9DNvrqYleHTXop4jHQxi1YYfe4fCrXQzldIJtGO8OxklcsYLHTMIhXmcJWUkq7NCVImuGrar&#10;zPpEjDpBKAp1FFxrpBm0BITLreJ0vRKV2I80EtVvfX0gCk89NIcKv+cczrrDN/AQNwdf94sqPTsI&#10;vp9BDv6bmNwd+ka6R/zHP9IqDpo/98UuTsxLERlfn1MBFShUdtYIXnOhhx92kbA6xLBmLYWZRNV4&#10;SHNKhrzgAartrDG3/MdDrFrPzgNz5Rox+cBrg/SHJJPPlAJ/gY5/mIEyom7222ihUwqlaQFSgyde&#10;8Mr84Cx8TdI1vqeUIZJU6vlAVZ3YjR+sNXoeJ3gqN76Q9Fv5aLpD9PdgTEBsrc26wbsQvTmptoFR&#10;ZGihub2gOglrUvU27xcFIpqYdSw/4hqbpLEjQwopTZ2fb0hVC13VoqLArOurCFgpNrG8HPSFWF9I&#10;IKyR5tdNouak6NzgIAtrTzgPYD6w7VP8hAzQyiXOnWDTp5ITMvb5qiosDu91HlFrNflCb33a4Ec1&#10;JNiYqI/gY1LwxzX31tFrK16wlRN9DXcwKQ507QKieo39IqKCrN3Ae0Jy2dn94/8AEOo1t69oSZgB&#10;zFqdYYosLDpBQSUp8uXXnAZLjrcwGSOuw6NGWtLXIg5PLa93ihYIs4b53h0h9s+/aHUnfnftAQ2l&#10;01bQxT7130h09hvFJIB3tCUhAPMw5vto8ISpH05wZYTY+e+ZPKEpICizXvp1jy3G/wCUKypHxE6m&#10;N305CA2Z/NAy0jT9bwq9Xw/hguL69D2i6QoH5/yIFEEXKSq6uUetuRjkdcsXued7PAqv/wDRQMrD&#10;+bQ9gBbtDJFR+io/kRer8wIsKt7Xi4IGt4qKfpGpvAq/jBYEjXtFJTffd+sC13LQ0w0pr+fKL1Jp&#10;vbfpAmBetiHem28Chbl+TPCQHYauYY+pe45QySovoddIGxHy7wFNU3o8ZAS505esMpJfoXEal9R+&#10;sAiAQXBV6iDVmqv2ghLjftBcvtDkh/q0ZSD6XhySLcmePN26wMpCvpBtm/PrD2y6/wADDkteN9d4&#10;0/SEhI3+doBOjtppBZigHfUQ45vBLkuYI5efpBF9XeEgc/nDAU310eCSSWXpyhLXFWkN5Q+nvawF&#10;VG922jQN6wTrF0l9eio57aNGY0ue31i1x+cBYzFB10F4ITV30+RgAdn39TBLlT2+JvWE6uILeqtB&#10;AJJUdAHd+b9o0KgNuUaN3N9Ie7BLQL3Pmggb27w2+oaG2F48hgHXbtAcNvrYRVe+/wCsBxUYAVYa&#10;W3hLQKkuOfKHvy6QKjbtDqJIEKQDUlB7wk3bVoA8p+bw4LDSKmtz80J8zaJUq30hIev4uQgZmTtB&#10;ouTuXgF76c48xbe36xSCB+cajXuDDpHTrDBRI8vQwORX5figFNSVvyuqCV1BXPZoFQKgPnAY207w&#10;P5aBnJ/a3gMQ0DQ7HpF7/lAJLMr5xkV6PpEutRUipnPux5fLpe0AzGBaBRcanpG5HU6wlyAPLcXj&#10;ylPr5oTYrOnaHUVc+hh/XeDUC2jmLir6tBVd/wA4Gqe+phk2GtXKHLq/CraPKu59I4cqo7aX9YxR&#10;ZTokqXl6RifDVzUrVg8UUzEPUpOzmAvi+ZNqYTi8VxJqR/hJax7wcVwhJSgulLRUMwWXfYwSNztH&#10;+/KNKfSO/wAxF7+6rYQjAeH+8tp80XEgbkwiTLk5ZQqxGIW1c87l4owtMmXJRWtW6m2gzJcxakrL&#10;hraw65mlzVpGHXMoWmUYk+Py8hwBrwklnqXsQIn43xaavihVCHLGUkFmEYTwzET5h8Iwx4v2d6UT&#10;Dq6oAQlST6JfnGwvv5oc848j/iG3aGJ8pZ/eHKM1R9bCCkf7qvASpj15QqhwBaAfLsBsp4XTUF6q&#10;p1gC56w6s1310hNRq1UOl4SLJBU8BTlwLcoJU6VFwWiZLx5dK8qFXSREuZh5wWFpqAF6X+KE1e9u&#10;2U2ixCku94yuDoqLv8oS57C8N/xBULNa3mjDeITioSkzkiYo3BD8/WJc6UUzJGIl1pOqVhUTvaf2&#10;XySfE8RxcdIpMxEtRZyz29NYoEibOmpl01zEVLcn6fpBx3iUsPJm15kEE9InrWqXKlIQQ1g/ICMR&#10;iaFMqYeGDZkvDtT18zw+5+sOm3O71QL9ebwBc8267xlDB99YTYvz2EO7l77PHTTW4h9Sm3WBtdrj&#10;XpADW32aBZwTanaCyak6vygrIIPzIiXPRYJsToCIzKUod9IBTl3OxMWpLLarcvtDps9jyVC7VU9L&#10;JiW4JLOYSoJLa6aQCSdfLAsoF97xqOTbmPrz3jVjpDHtFm/X1gIIcku8BjbpFlEg6hrmKdCISErt&#10;rz+sWL5oAuGHy6xqSV87XjNUSEPby+kKHmKszkeWKVrfarR30eEgnX5RRdmZT6mPeKjdg5gbPbmY&#10;S+Z1sBy6wm6jTrlZNos6lTC/MRUu5GwRo8eZXJbBn6QEu4CqvpCiuonRJ0H83jKWf1+UFJXMTVY3&#10;cF7xZj3uRCWJKjblq0JKU9t2io+ukC3eLXvHlNfTpeKFEpKNOsIl6rf93vAULk7DRNo2vt+sXDv6&#10;w7XB05QCvtbR4BULad4ZNouL6dDDv6trF73eLJbcEajnANxve9UVXLwG1Z+Zh6iLZgpPm6w5epCn&#10;faLNbbdUPSb3I3EUhgkXT8oQX6M3mfSEs9RsvlaAoMG8yRovk8OpCeXW0AeYa391oc2CTY+72hJc&#10;KvoIFyPq0ONGfW8DKVWftA8w9NYskgDnpAa99oy6t9eUDMU3hWfW8Mzve0JGv5iE061ueca63b9Y&#10;D84chthu8HL9I0bPFvVngJG173EAj5Gxhv6NG+LnDMSNX3EBLa3hib/WMwcfWPXrCjU72blDU2eG&#10;Icu/aC4zG5h0kCmC7FQ+kIUBUNDzD8oAmJynT8VveggGo6hJ8w5RSolJN6laQQTUn5P1EKufh/2h&#10;LE9eRg7jbpDteprRZJcGBcjNtdoBBqBOZ7NDqSUlKqRDXfXm/rDl819X7QXF+m0BtX3h1W/SBSqw&#10;943eCRv9Ydz8rRcfx7w972tpAO6bRlYEa9ecB1AD3uZizgVQSXWf4QSAQdH2jMTVr0hwOpg5X2/3&#10;ikjq/KHeou9tukHWnveApIsm8PTovnrGgUHcp1IeFGm3TUQFO5000hQALfzeKS6ufWE8MF9FHnDh&#10;+2pgNpobMe0OLB3hRrOvl2hNLZrHdoe5P5QefW/0hIpHoNYTc1BV1NrFRd1WgKfdnb+dYy5An1qh&#10;7m3ZRiwuLqvo8J3e78oLOD84R76kBo+vaN4SSHLtTaNC8MB/vFrHe1jBGpNz8QikEgR5qRS9oUzL&#10;HPlAqVpAw8qpty7bwNRdz/zFr9jcQCq2X1hQLtz5wmq40F9YYqU552EUuwIve3rAIPptFyR2tAH0&#10;jv6Rb/eE2Pz1gAJA7aGCWuFUnkYBfRTMRlhN6j5vwpizhZNJseHBQdFF3fWL83qA5wkAk5YT/pgA&#10;nSzPD7E68ousaO0CWi506Q5XUtm7doFalavAspLHbeE1Es/+qCef1gHPmt0EBZ2sGgq9G/WAkFj2&#10;hJu3vVXaAD8PaEuT/GBSC+8JYh4reoxSQO8IUTtTpdUUpVZtG1hNSM8wNzpgmb/hTHllPxWg+0Xs&#10;ov7NMxMyvGy0pyqu5U3S3y7QMNgpeLn4wTAgy2JUpR1zRh8V4ykDGTZTnDKuUwvCyyAqcvhoa+sD&#10;kNDtDg7/ACgVMHv2g1OzMka+sJ2Tp1gSpAvMW3MqJiXLKXx+PPFnzFWJ3AELSZqU5KiN4nTJ0xKZ&#10;DtLS+aZ3+sCVh5ZSNB70TMNMtNIoRsVdt4w2N4q5IUqkSpiiFK6tH2ac6wEMmzgRLmSA6UZsXl8j&#10;84TSBmD6vAD9YuHCb5d+sa/7wMxvZoyhuZ5wDr7qtkiHa+oeAVEka5dRDuWd35wkafD8XeHZ/df4&#10;usUjbzfhhRKas7WglRZw1rNABGzMYAQSKYVql7XLfWEzJSmUMvSDxFVjylQvBlipQF08u0JYpb3g&#10;Q5EVFj6XhamKfTSE30vB+d94sbCymvDgXSHdqSmE+EeL1YjBBdMqYyuLK5x/9OSZkqaliiZY+oiu&#10;UcMRM7MIUMNMlBXKWwEKwYWtOEWrtVeEJCQNAGLEDeMpP6CAp7Dz71RWAWXztTAUpLK0tvBqLgn1&#10;Ecrs8Ku9Rf8A3gAWH5w2t3vFtvnBKtEXvvBJ59jCVB+2oV1iYsikhWhu8OENaMVPUg8RCCoUjSFY&#10;NakDgqI4Y11Z/pCgFXBcdYWb06AfnBLkJ0cbvzhXDuqYtvwxTMZ9F2gkZabvzhT3psWjU332h1F/&#10;0j59IFn/ADEBr730hyb/AM7QFVHkByhO7/Iw7afIdoMwuhOtXKE5wU9Iu+urawCPpANyUqgFj84d&#10;BIzfeX80SnJDKyMdYJNR7wpRFKhZA1CvWEKmeY3IZxAItsNoSS9YXZGoPWCxB3t9Iou6kOwu0JPK&#10;xtdUHVOa9Xl9I+7FtQQ7kxfzea1iP2oqFIOuXpvBWTux5QanZ9RAU5Na6RtEslwW+bxT5ucB7AHX&#10;nDAAl9eUEy0v1jIn3i5584ZioHMs/DCbNtrGb4v+IFnKjCFCw0I5xve77co/ebTLDu3w8zCCS3pe&#10;HBjb+MEvp8o1gNe/ygFQNTwlTdYL26vrHqHvpAPVx1veA1PLtAfXrs0XLAGrvtA+HXvALpPRr3gs&#10;GI1MIHmO4Ogh7NV8rQ5BNV35dYGYflBFVzaE1kvsQYe4A80Bv9vWFWtr1gAFXNjlMOQeVtdICHbq&#10;bPaBUXP5w4S2/SLC76coAteDlZlOOsWSm/0hiPef9mNIcJyv6C0JAmb1dPnA97N3a8MO8Po31hzz&#10;htHD94drg7Xga8+vrDhh+sLSvQ/SNn7QV65v5MHoXh/WAoH9YZyN+cMQVJqapnp9I+7U5RZlC55k&#10;fwgVO35dYLafnGluen0i3bRoYajf9I/3g369+8FRJuW+cMC+/wDtACyRe0AO7/SGB6PvGW/PaM5L&#10;i9rgxuP0hh8t4AdQbeAEqCg7kw/L6w+iavWFF3f5iFUhy932jUHe/wCkFVJH6w5VTuTyhicvPaNH&#10;A+feHDn6Rmdt7w4MMwIduseUgDTlDWG/1i2uv10jO6araQq+X3uvKAdH6MRCidzZ7t3hlK693ikK&#10;DCyucAAE8/xQ7Xdxuo83gH15/IQCXD+gjUPrDgq5W0Lw45aRz6nbtDNUDe137wCpTgem1o0Yb7Ew&#10;LKSR1cmAsuBU0ZbhXntZUKBNn2u0WBp0q2PeKhqg6AQSL3+UWFtocApb4RCWUFcxue8C4eN4sehg&#10;F3vHmMXUX80NK7G94K3qJL31EZxSDblDVnSoRSQ41gEsVEM3w9YQwyi8DR9XVCqikj3jDuT7oHww&#10;HdT7aQ9yTlHIQA/T/eHv13EVW6MYTX5dSzphDZavN0ixq25BMUl6jyu1MBSg4fXSMx9Dd48wYwCl&#10;n/KFJD1EVX0hJQAdSYSq6Q7t8UFyeZ6wwfm8OSX+sCj6pd4DPq/URfsNYY+nSEqKoJpN/kPxRk/5&#10;ioN+ogKST/GLlm9XgJGnxQASSoFw28OWFP8AqVCQ2v4od7+VoHyy3eKynMpXoITxBk8pezQlSdDc&#10;OpjBTLzywGvAWjDygXuphzheJxc4JSEuxMKEtT4WSXCXYKPOLXc0nVhFASbb84D227wQW6Q5c8u8&#10;JmTZYUiQa+ZLXvH9TysXI+1yZv2eZIQt1IJ93v06wsY1c2Th0yql1uanu0YiVgEUYRBP3j5OjdYm&#10;nBzq8fJlslCWmlROto8M8Q8XllDTuPNksHVuHhGJwWP+yeHyJIlfYUMiUkJ3btEvwhZE/GzxQlxV&#10;rvHtNLTheP4r4xKqE4oc4ZDPljDy1PVKTnKi6lNzgKNhy5wCNNClO8WGTQ7wBSG1f4YLqOuuj9Yt&#10;6nV4Uwq3L6+kS05s+WnXtAEooY3CDqvfT0hSZn3cxOVjYI+KLuyLaMIJT/qfLA637wAd8o6QAo2T&#10;l5NAIH4T8QhSVpcJL8vlCKCwRsrSBIoYu784TdSL26xcEvfrAItvpaGsb+hhNj1gO/JmZ4GQN6Wh&#10;v3fheLkkEa6KTFMifNSlTlnZKuV4SBOWbMxJH/uj72ZMIerzPVeHmA6+aAGLC8Vs23eNfN5htA0Z&#10;JgOWGkJa9ydXi+o+sXsPk0JDFStL6FrwWTfXvDpSSdSR+UJqDE36jpAs/PpBS9KWcneJiDmLN1LR&#10;cde0YzBFDqmySmXzfaFS+FNEpGKmza/KVVO1XOE/dKdK2rve0V0TGVeYarxwhLJKTSKwzv1j7RNl&#10;CXTcJVqrrBISAU76PC0FTMnbeF0q1uPhHaACph+cEHtAa7D1MAmGAf1KW9YYa6KVZhFCudPeBuNC&#10;RrDEVH6esTZSWrpdG7vGIl4krITOZGtndoZW2YtvF2Y6chDJbXs7wlHve9tpeCH8yO8IST1zC4hS&#10;1AjZny94SkwAsjpe3pCShKVNYudecf4dTloTLUkLTq493nHDlrpGpr37Qk5it6n5vBNIJ+FqqfSF&#10;F0AVdQ8BIF2udjCSAlY8pp93cxV7pVaLjKq7jZ4k5mCV0Mv3r7xLOn4hqYAANrvo3rHe19Yy23J5&#10;xw54qSoaHa0cXCsCVOGuBA4iQ495mKusFG3uk+9Da84SwJdfyjnvawh2Du1te8Wt6XeKlq/hCXNu&#10;9jGxMD4fePKDT+t4v9LwGSQPziom6Q3/ADDp0FozO45nzQBvrz+sOrMeXKDo35RcMOW8DLb5ww0T&#10;b9mC6W35aRam/dodmVoWtBbsrrA7/K0Nr/OsOHtbXzQ6kve13gFgNj15RSzQVB3Fr2gHn3LvBDED&#10;TkO8O2WKWCv0j6dDDgfLaN3/ABQSWtbnVALZu0E65u0Clzt1ik66f8wQxsabOxgAXPTbvFyfkwh+&#10;Xq8OTBs/rBZ+d9Ndo+sbp5/pHmA25vDO/pCt8z8wISzW12jleMsEMx/PnHDSQLctO0EnNzsQ9tYP&#10;vbcxBGUehve8D9rU66w41G8aG+/KN257QG7QH7cosGVpFJOt4tfbNrA56d4dtLty6wCaqqvT1jcG&#10;Nbm3+0N9YDXAOnOPORUW6fzeCGDDQtrCAoKC3qbbk8KSq6X0Bb6xl9dz2hVZt+UOkskdPNHl12bS&#10;E+8X2hQYgCyd4Y9ovYbRzL76wp7l43fu8OBfXvAUb7NyhStHjzkHX/aE3cb/AMICrhWg6QVFSkkW&#10;bUQkBXW23eA5qOl7xZxT6CFElm8hgEnN7r+7AOn5Q9QfSA+sZLjV++sG5cerwPhPxBmjzM31gOp9&#10;22EKJ2O2gizZsyurh4A0dh10gpAp6q3jvZfXrGqv9UWLdVamBTrpzEMLl6lWauowJqXSP50jVVt2&#10;1MZjS99dICRycxUHpamM+rwXUdWFtYCVHKnzDePeW1t+cVkn4LwFOTe99IyEtv1iteZ7G8OkMkq5&#10;5jAMAhimElJBGvaGdj2hhd+rxTdvW8dPpCLAFGX8SrwVBRDZlcodRUE97ekJS9R8w95jDgG/yEAn&#10;Q35vAKRm66QgKIqfqyRA65ehgH3hyhvXvB25cxCau3OPICIFs/WAoJf9IGhTvDJe1upj16wkD+LQ&#10;XzP8oS2VOhHOKyGA/l4LAn8UJ2MJ7XtGv8IBKC+3LvAWs35bQHQLW6m0V6C9ooQsqT+XaBmUxLGD&#10;SSFC4gSBNWiWpfV9YSoitd9dYTlsrUbiH0LP2ioGAVfPV4Vd79jHiOKw6DNx8+XwpCTdVSgziFe1&#10;ntuJYn+KYo4rwzDh5yp0yYqoqUToz/7xiJ6KZyZn+Ms3Kn91MJ8Nwc9eHRiTw+FLDLSolo+2eLLO&#10;ITiEPTj1cUAqFzeMcrg4fHT+KrDeHyZTFS1k5GjHI8Sxkn+tfE8QqfhpJH3WBkkaK3y3vHhHisg/&#10;1jMGJErAYPCrNePWwSAEJBKnUoMzuWj2qne1Psxi/DcTgfB/tOJTRWnCIWhxfTvGGxJ0xEniuctT&#10;5oVpkNPW8JUXTtrFZ5+XlFtVXtYQLMPi5w7E2uNoe4H/ALYw/heKmmWmdKXMChelXaMV7P47CS//&#10;AJbw6VYnBeMyS0pUuxSF73fkNNzpi8EufKWrCzlIVw7kneJect2FoWFIYV8yAp93hLE5Rr5knsqF&#10;KCTrf4jAZm1L+60Cop6bNCqbh2p8qu5jz5O2t4q0SDSB8V+ccRAFWrm/1h1EqVrFw6T9Iq8w0EJ8&#10;1At0hJ936wKXKT5gbgdo0J6c4al7f6IFtd2eL/Ezcotp1EOVWaNCQ99oHmNOXol4djr5ucHzRmIO&#10;/KHLqKvUekOEv0NyIBP5x5rl7eusADP72mkJUFNvbUwl3O55iCb2VBa4bTWqDLm5JSprX96/KETp&#10;ZqC0u/8AQrGSsPLOLT58jqX1iVKOELS15sjVQZMvCqAJ8xRp0iVPVKCUnMzRLlJCRTv8PSHUXb0j&#10;gIaqZqNSYq952aHYu/f1jfnyd4bfQRa5079YFSuqeZ6QdW1vqYRydnO8P8X0tFnG3eBMUSw2LXgz&#10;5Kc+qxy6xm1/OEjmeekZfNVveKnIM0VEe7AdYupwWsBvEqnPta5HeDWUpTpbeE7VXS13aKr2grSH&#10;6A69YrzAGyja8Lua15DzDQFO6qm5E+n6wiabbp68+sPVSVGrzNVz+UBV7wdRl+cUpWU7r6x2gKVq&#10;LiELbd3Oo5whKtO9T+sOne/MRUX1a0HW/P3esOz/AM6xqzna4MW8zO0JWrU6g6w4ZtoJIFi3KLpB&#10;EIswF4zZrsGs0EEW8sJAUoFK6KfiikqpYav5n3hNCqmyn8XWEsnpAGhbTU20gOskm1P8YFvec84S&#10;UoqGnNoZQLa9IIsw0P6QNSDys8VM0Zcx0h7vF25WuYG5/l4akc22HKASN37RYbu/OG53U+0PtoYc&#10;aalteV4GrdI6+7APoekaW07waktv3jlZv1ENRZXKHDik5+sJIfnbfvANJcQ5DvaOX0gDbV/0gOpw&#10;LwPxRlBzF+pgBaGCVeph9D0f6wH79I3G97/y8Gzbc9IbfeAQlh+XWCyr6tFr+ukE9PSE1F/iEbsf&#10;4xZmdusMcrenzjndubR+IfT/AJipipfu9OcTD5ej3P8ANocKb6gdYoJcV6i0AEkN9YZ2S2sVHyA2&#10;2CusBr784qBGuhDwSLF2OzPBudHOuZtIGVuT7RMBmJ76wzgtf+EDYbwoC7a6wPNo1tIBICi7R5c1&#10;Wp93pDFlV+resJe3uX63tB1f6FoAdu+sEG4HvagxxLsN+8OQVJGVxeAFAppLA6g9SIUG4nbaPeCR&#10;n5dGixKXup9b3EEWoSbK53hrmLDe/MXhb3H5xU1205Q7lLFhexgG0NajV9x0gbjWFPYfnF/3b6x3&#10;sf1jUhs3eCoAnm+gjNprygtpX84FKSqkanSKiCfw/D2hLfF6xqdd/wBYLk/rrvBaxq/d9DDOfWH5&#10;W7Q+qde0PsTHT8u0FRNqoN/zvFNx83MNcQFUU0mlnciENUHuotpFQUNW+IwSry9mMGWEhhDlNRan&#10;9qC78h0gsCyYD9+kMwYh1HUxkVSr8WkDTrvFwwVZ+fURlHlsw96Cqaj7vtU0Wqv6vAABYefpAAB/&#10;ZgNyv8UOkW/KHqHyj0gbW5663hLiws7awk7+9yN4U4d9uu36xSxJ56Qla+dxoQYZB3vtAb5Q6kuK&#10;f9MVKAq9zdoTnLjyjnDnXeHVo7m8BIFwYDat29Yz736QWcNzgADf5QahrlgABs3zhJcciIe3V4DF&#10;xDLUVuW82kAfLeGSLQE5WVmgsHpvCahbVuUDZMAFWlo1A3iylHeMzCmzu5VApJ+LLH3yyQesAm/u&#10;iA2x+UBwXi7vpzj3usM9+9+8E+82UjU9Ywvh82mYmVN4061gE3j+vvDJysJjvCsbIw+FMlINAnTE&#10;oUQOge8eznhX9YS8fIwHhMnGYqlVsbOWFVFSuhTEzH+MJRhfF+NxEIUWTLCefeFPip6/CMLLM7Ez&#10;pP8A4JSLkeukSsP7Nqn4/G47xFeKw0ua89ODYHOtWgZo8Ux6PEsBPVjZnCWVK4apUkPWa31uPl6x&#10;P9vPa+ZKmYTwBH2X2ZExQEpSy9WIVy4bkJ6qjxjwvwA/avEvH1o8E46E0y5AnKShSgpr2LCMBIMx&#10;Z4OGTKtZrMfm0CnK17Xqgck7NpCwXLK5G8Mw+VzHlUkcjtFy24trBGVW+thH26SVImjMhYd/nE9U&#10;vHKVMnp4VTArTs7wrGYmaufOxMwzJi15lXPOEhwUp6M/QxqSnXKNIpC1VPunyvtAUp2X0hiShQXm&#10;t5oCgK+/uvaEKBWn3T8JikB9uQTGWqlKKNfM14CVe8P9MK1JWXBbKIdyTDhrxSAxJ7wpye2sJUVW&#10;2bSEKBUTy3PWApehDCuAKt94Ykvt1jUBjHxNu0N65RDAEOXJUPNAqNF2/CrtFAtfXcw9Rq3FTmAV&#10;En4DtBNNX6QlLsfzhIbTeKi5LNCW2W6usCwF/n1gn1ghTK5PtCZ8sl0Z07AGE4HHr0ypK9RFctYI&#10;17Qz266QFzEAq1O/1hJlyN+haAhISgp0beLHRUMGfUAF44qs19dxGez27wGB5aGLvy0tCWGv0jLb&#10;c7wkt06xy67jvGUipBqBgIUwVoGvVAu/TlA5pV7sa/qRDv0EA1ACKUqGX1FrXjzhQGboYyp6p2pg&#10;OqgfMrgrQVZbEbwhVKyE2HumBqXv2vDD4vehKNlK51MxaKdSLf7NAKgXr1bpCKlZdEf8wyAe596E&#10;hNTi5cuPlFriqoN1tBSp1tY7N1gFvdqH5QyiXZ/2YKpZco15d44aiH1L2OsBVqfyg2eA9TD4obXo&#10;+kKIJJ0/2gXI59ICtWtFR8yoNxzjy9e8KSpLcusPSf4wSUqINn5wkg0hN+VfrBKnY2uecZSaDdKf&#10;MesJJc2ftDja/eEnTezgRdj0eHs7tFctyAN4JVzaBd2LhtRDEFRJfSAWu/ww4Dqf1jTUvcawCR/D&#10;pDXOZ+0H4e14cBRAuesDQKJa5uIFJffoekeUau0XSAPpAJtnaLK/3hh9BAcwNzo0Z2qVtygqljd4&#10;SyQTr1hR30i+VvrAKnar5xZ1D8ocMx+sCzJF+l4Y6tq2kVp/SDa7u+3zj9lWnPSBYvzizvoYdjzf&#10;nA2GrQTb+MWPvNftG+rdfSEn05wWIe/YRdnft8oqAgDkY3J6e9/xFhTTf8Ku8DQnRbWB5QWTb1aC&#10;AGA+kB1a894ZgRGrfF8KYFiwty9YsSN9frGVlfkOsX15nQxsA7erQzNfXnFtHvzHaAblJtz9IJSG&#10;2vtAe/XaFDzA36Ji3xMX/OG/K8S76KbMMphtN4DZg5Cz62eAOI5NvlHDYku8Glkp0gOd+4h0Zj72&#10;30hNSCzvbqd4drbbNyhKiBYvDhAbQ9PSHFk7tALltO0Kf/dXSKWOnaNztF4sFEf/ABQdefaB+fKO&#10;vvdYDF9zvBCRfezPDLDAac4u7adTBFw530EXX0/4i6vU6w+u0KsxPzMPsed4zq8sAmoEj07wTcxr&#10;b8oSE/z1gpsRrvAb9qH1UNEw51PaAom1TkxSlVJ/KKlHd3b8o4aFUpCW7wNatOkEq+sE+7+cZVa6&#10;oaKlaaHnCn+Kz/rAdSSl35kQo0307wKk9KYZDOPSmBcFRt/GHBPLnCSbX7Rr/wC2HqcvFg+56Rvm&#10;1eAQo222MPqd+cWVbpCQHKufKNC5gEpzCzQWDkWPOHAY6PAe/a5EClxl2gEOT+cB0gHRNs0BRYK0&#10;qilJLadIDi+kWU5ZiIYK3aEhyPyhjl7Xip+kXBN/lAFOXfpBszWfQKizm0Vl6NbKjUv9YCFP35x1&#10;/wBQMcQs2phIe+/SPNUKW7Qhph1qV+KHp+7A2uoQ5mA+9rAE2akIUbXjiymUfL0ME7/QRax6wPnF&#10;Rd+8JcZiYffltA1F4IFJ2vqI8WnqS1AZKty40jxvC4+UvEycLhl43gJ1mFAJHyiWkrKsPhEmRg6w&#10;03h1Eio89Pl6wvFYVxjFTxJK7p2JAfoHMePrKDOxXiQWoYuc81SEAMHT3BZoxXiiKMR7QePpPh0q&#10;YU8WbgpczzqRvffm0SPBJXjWKm4hUn7RPlrmKnYgqWXIIcnM8eEezvtH4Pj/AGe9k8NJ/rvFrXOo&#10;XPln/ClmX7vE1bl6x7Eey2ElSkYheNPiM2TKASZcmSwQTv5ol/mDUFdYSagwv0MEMR62MMnl6GHW&#10;x97omASE63/n5QAKnUcvraJWMnkETvJub3Zo+8SGptaLIYu/WLskBDM/6w4VqaKUaJ6w6XPuOYpR&#10;kfWq7v1hVRVSjSl3MVsUnzBtfWAoGsLHvXaCokqWuyd1fOEsK1G/xN3hJKQleoKMz9xDKN1LYcoC&#10;rUkO+4i5pgdN4B8zK7GMxeo25DrANm0caxool2dop0fnGjhNrR8KvdjMST9INOkBtrl9YFRI3aDU&#10;W5AGNvNFRABf59YCRe0ELf01hLDSztmMa3HmhxpzZodWgU0AJS3pcwzKfRjDk1EWYnSBan9Y4sla&#10;qkG1KiG6RwZ5WUC1RNRhxNH7yrwDW++sJckwapgRfnrFEtRKhyu8VmvXRVyO8Fzdd/naKt9Ohi5s&#10;e8D4dTvHX84UR8uUJY31blBGu+sAEbtzgmW7j0eBxFMrQ9Y87fpDvWT6gRdTdIHuOdVaGFKpqUSx&#10;KB53EUITlF35wmtxtk1HeEUXCCxPzeBVT5m6HpC9EqJaoGAawsaOdBD1IVskJ1PftDE3N7G3pD3L&#10;e/z6mMzttyHeKlEq2PxJ5QxGYWB9Yte0HM3TcwWTVXYndPWPK1AYL5xUrPZk/hihPJlK7wiYhZF8&#10;uz3vARMXfS6oLEmm99+keaHQQW1hz2PyjKev/EAByDmJ1aHdzyMHKxekv5TFIHYp92L377dYDtDI&#10;BL3LbRVQcijqINaT2up+rwZjZUeVR1MPmbrrByqbW8IJDtfSDa/0gaDN84YkN9FQqalAuH/CIUGI&#10;6wkPaBTo8EWDX7w7MDvDjm0XDNvzgtc/l1gouD8UKQxqruo83hIepTf8wKhfc84BsB+UOdNNr9Yu&#10;X2jXp0gOXBiyr6tAoMXBKvoY73blFter7GBzj+T9IJf+AgOOo/n1hlVU6cu0EXdNrG/rASTryh2Y&#10;a6XMEsU53voYfRulhBv17w9zs3eLP66xu+nmvHr/AC8XLN6PGY9ObdYJHfnFSsvOzdoZJd7xZvyq&#10;h6bqusO9MOc12vcGFKAAz5Eh7O9vyih+qmgJPbkTHmvHXvADnVuhgv7qmO49Ydifd7/8QRtty9Ys&#10;pu0ClX6wokMx9TFNKjv0gNajbYPCVPWVHlYRdzf92CUDXzDn2hSSo9+fQxe4G0JT1+UW1douHP09&#10;YOVw9y+kIUbct/SNwrZn+sBKmUU3vZ4JAoGnaApwW92APn0hy4O2784Y6bNeLj/7GALunlvAuRuq&#10;L66wWqfnHWLvaC1+nKLeZNnhmSA3r3hr6wpyRtbflB97a+ggnZ/WGDFr9fWG/kw5ZtukKc2h6Tzh&#10;6qunKPN1h3hFJdXLcQ7+XXmYATodeYi78uTQGI53uYcR73zihy7OYCg9tecZj8tYbNf6xmiokjaK&#10;nyj5CBKSolCMins8AOH1HOKln0ULRyCt9j2hQL/rHL5PDk5nipIcdxFXIw7XfWNX9LK/ehiEqJPP&#10;SEVWUdH92BY0m0W13eNfo7wNW584SkmrvvHm1i4dOr7w6ecDNd4LG/XWHUfNqXuIevID8b1Q5NtB&#10;1gykna8IOwLd4dzU7C0PLtszwSpT33zNAqJrd6XZxzhID0g5oaXLVTq7WgVoY6/ihW0Ak7w7+mxg&#10;ppA/G0AfyIffrrAB5wkD03grO/lGsLwWILHWnQwlYIJ7wsFgdbXeE4fCSVTFVUEI0HUwJuImrSoe&#10;7y9IGHqLJuK2cxlVu5hIVfe2kOT2exgagKTFrNbSGJv+cFki/PUQuWobNXumPOEIxFvNrD5Zsuci&#10;icjUFwxcR4z4z7KezPhY9o5GBmS8OU4VLzBM8/WMAjxvCJlYnxvEcdEoTXmYbQ5x2R848U9rvEvE&#10;V4RGPwc7F+G4KZJFKsPJcAlXKZSWjEe0eP8ACxh8dhcGrGYWTOYTbOZYSOsf/jB9s5UzxeZ9pOO8&#10;O8LMuvDCYC8ubN/CixSDyu+2P8c8SmSsHhMJI4+KnrIS4QLD9I8S9ufEAtOHxX/aeB4NYLYPCS/J&#10;6q1PpbndTpFmEIWElR8o2ECsuRyFUAJdIuNNOsXBJ0YWSIRICFprPD4nuXjD4ZbzMURxCR5YlodX&#10;BRYB9GgKcvpq8Jdlny5w5vGqhT8fvQila0h9bKeAKvMXNnCoDOpJVfJdMVFSkVqekaloSa1rYxWK&#10;s9T/AIbwCVFIl2NrwhSHNn1tCQUUubmXZXrCl0my2Tex6wqzWv0i6bNSdlQGdnbdvSElbhrZFebl&#10;CBezvvFtOegh3+e14SGhQZt+0E3NmPWNI8znlBqSe+0DM23eEpA6PAYF2btFWtr7ARUSGBbmTBJc&#10;b94SafxX1g0+vXrAJAL+631hJUbCzc42+UPZW1Xww7AKbTQLhIIsLa6QmxOw/jDoqffr6QFVq7DS&#10;KuIWVaLrUkJ9Xi81Uty6N2/5gKIN7rix6q6Q6bXqzC8G9V3apxF8o01+sKAUr1FhBdqn1bWBcAPf&#10;8UVEb09ItUFvc+sfDvFTkwCC/TQpMFz1JGh7Q5fRoLkgsw2Ihb3KPc0f1gEBSgDe/ktDMaT74Vzg&#10;pWn5ZolUi2lLAD1jeqaX+JKWMKu7puPLFgyBc9W5wk0+cvCiXta23UwS5qO3PrAQpJpftUecAgWJ&#10;a7tDKFjtAJcDXvAIG/n3D2hOZ6cn6x0d/wCEJp0FldYCNN+T+sJAKkpHqINBekPls8JlzSCo6gm4&#10;7xWFDXyvraNSdu0Ag66fxgqUp8+2kODqWgAqvz29YYdxBUS58veP8P1eEnflACxl/OFKlsor+sJJ&#10;QaE9DeGIAAHeKfQQL2i3aCSDy01/oSkDqbVNDHsGdz3ivRX0j1bpApzlXI2EUkE9doS2m3WFVADQ&#10;tABTp6CCGTy7xVToXFrQtpZaq9rG+xgVhQPmZnI7w7APe2h7QCHP6Q45sesEsflB3h7ctbjtDB31&#10;hv5V1h36PtF1HvzgEb/WOUX9IAqc6dIILWtz0jXRX6QX/wCY2tbvCnL/AP0Mecu+UaPFCnCtOTxW&#10;C4R1gdb9A8VFiBZhpFbANaCx6946A+nrDkwWdtR+sOSwKmg8tB1h/dh0Lf7zNvCfnHI7Pcnm0J+L&#10;fW7w4F/QwkvdXoIcg/xhzcfUwsXY+p11iq4A9Iyh94sSN+kBIAarVtLwQCxG437xuNnePN0VApuR&#10;BC/d6coBdTdIZKau+3WC/wDF4HfYQVKcddXg0KNvR4fzKUfVMD36fcGpizij5qhj5ufOKVAGz9Yc&#10;MABw6PWNQX+nSAvXpyeFLHm07QR5r67QQktd7bw8PrybbpAHva9INQA3jzXcw5LAWgNZ9eR7wp2g&#10;c06xd7X6GLeobSLG3JmEFR05J0MfDy5Qy7lPvNrGjjS8Da/K0P7vTQ94G+/NoL+WEqRqPR3iqxGu&#10;rmKxb4v0iwcvvaGVv6wQizWvljWAdTsfeh/9gID5f1gcMk7esMB/Ewai14MmXmWzfyYFSD5nNSbG&#10;HIaFE+VdqdjCColgG5iBUze6pOpgBILaQoUjk8FCcrK31EIvl0I1aNClPaB7qBztA1qUYKlJB2Sd&#10;4cXJs2kAU9y8MP8AeAUguoZkjaAj0AVlioXXo8CpQG2kAFfy96KU3/F7p7RmftzgsSBEsvdNrbw4&#10;JUPe/DCTcp2WreAAGv8AskxLnpNKauxTCQt206CLLNTP0hNK1JWbC9xeOPPWG1h6Q3ZgYr0KUu/K&#10;HOkMQbfWEttzj4rtAbX3qt4e5i//ADDlNSU/OE1mhJmNyCYw2OkYWbN8OXJUJsxKCQh1BT1abHW3&#10;WBO4zHyEaFR6iETHZE46k3ME4dBmTJu+tMA4mW66G6CBhZKilKPPzT0gAqL/AEh/S+8ZjdNmTYRU&#10;drb3jiVNTcwlQgPaPMZYfa7xJmoqeXmfQKjgYqaykmilbsrvGSYhT+4o2MTZvimE4WJCbT5aqdLt&#10;Hhvsj4TicHgfZnw3DokKSEUnEJR5JX7OhbdoXN9s/HMTjcGuYlf9U4AfZ8KmhikVa7CEYLBS8N4R&#10;4TgJVki2g948+8SvAvDRMw/sfhF1zsxSrxJaSGf8POJeHSgjLRYeXtDJL3a+rw7X0e5hNR4gKvMP&#10;MmFjiZFavleJUjCrTKOJ041ipr2jGYPxMIxc1c5lqJvKCS9on4jCyjLwss8KUjTSHSvezC5v70D/&#10;ANvJ9oSJlwb9BAmEFk5G0drvHvK3I5wFl2qYV+aLoCn/AHmhK3Ukv5DGqig5q/h3b1h0lQBvq0My&#10;SKqaNzFyQvT9mEqKk5srD8jCJqZRp81IBtCfDikpn6FKwxjigW+mkLQ7JHLUHmYd/QaGCkVawq6i&#10;jnvFhrz1MHn70PbXm5gAAj3ngcgPnGlQ1hy6tuUU37PABuH3gPdvQwo3v/GEkEsOcFeyTTCTtq3K&#10;BZ8zQLNb5QH78oAUWDtbU94ZxY/OBe/lD3jL5jz2hKVZTz27iAeKVBWR9y0DU7jpD6g36iBcqCS7&#10;fF1gi5L2JvAfKArRtYcdu8BwQddIpe9W40j3bJ9BfWLFqvNlZ4I6+ovH6xubvFrDXlHxUfOGUkga&#10;XgNz9YUQgglTl+sCn66iErUCVab2eEuF/IF4WShg2bZ7QhOYVGxfKX5xLEtf4eYF2ilmTz3hNIAP&#10;LVoC2zwAEkZnLe/1hApUd9YFIKnuqp7QFJGZ6P2opNJo+YhNxQLZgxHaAoBJ2vcHaHJP6QznWptj&#10;3jyHzZibcoW6qB9VR90pTksuq412hSam3JVrCU7I3FwtzrCXSBt8Ou8S+Ggoqsb2DPDVE7RS51hK&#10;gvpABV1pGneFZlBDO7OPSGExwTUnY+sOoB4sN4cmOdPzglNh12hjcb8zyaC4epVukMEMl33vygVW&#10;+jQLv1ixY/y8AevJ4Afro7xbLZ4ICs23MxV1ve4ixcVfO8J2/SKrn1c+sApPpyjmPkRAMBrHvrAQ&#10;RUdDvFQDipiyWaKKVM9jrCS7/O0JCnEAitqqrQGPyvCrX1gXJI15GCU/8Q7j9YA537wKVXSry7ek&#10;JfQe9vAuQNt406HmYBOo9Ycn/eLflDke96x2/wDdDvbnzh3pDw42u+5hAU/Nt/WEmofqYcgl94fV&#10;Pr6QA99e8eZszX0VDEg+msXJA0ix6QQ+l9OcWUW3ewh06/Ol+sOVaHf3oFJHU84uxBO0Xs1r6ntA&#10;NSgTp0jy3GV4dWmthq1oUEBm15m8A1N+veLn66RdR0sdXfrAGp1vvAIN36Rcbi+u1oakPCVhO/8A&#10;qtBfXVucWAuMvSE+UF7380HRuXLrFQLty1MOTu9+sJfym6r26QKhbbpFlGElbkg+YaDvDJUzCGKw&#10;QL9YIHmTcvqeZjZV720/oSAeptYwzBuzQwTmpfu8Ev6O9MAVa/WHqa0C8OHjmnfVzyaGFykWf8o3&#10;ffp3glm57w75YJBJOtoZJYeZXMwAUm+5gNcRoOkfiqqbaAQya7dopUApDt1LRZKk5mb03ipVy/ob&#10;xVodDs0LKSYqJy1M0Mgdatj0gFgOZ5Q7PRct9IdlQG+cXG8Up2jnz5QHUX/OGQlhzHmgrmsQb3N4&#10;fq/SKXBYb2gXsrnpCXZilwIKiG2TyiWo5KtBDFJbQ7HvFO5vUrUQAV9ecBLFLdYsX9MsVM3u/sw7&#10;sNr2jn6Q+bq94UECm2Ytr2ipSiQPQQzZukWTc/OJcwJWQvWnbeMwJHu/7QAxHOASLke9rCqg30g/&#10;+Q6A6QEG6Xq/OAQOsBwC4p7wo4aWVTEJK+loThpxJVLuXVnTD0r8uvmEZwknRKGzKvCFzklFVwg7&#10;QxSSG5aw1TKNusBSnGWLkn1hypmtANv4QCwcGHH0iWu2rKGyoWkpTm+kJmquAXDC4idg8dhpajwy&#10;lC1oBV0ibjp4m4rAfaOLJw6WKEX5fT0EeFo8F8MnpJmjiSkglAhOJ8TSn7YtLiTY01XvGKx0xSUJ&#10;loUEPYq5RisdO+84syx31jleGue9xGXXePqrkYcAEQkWO9toL5YLEmjTlBbT3tmgzEuli4UHH5Qi&#10;YszGk+XP5oTLM77tJum7HvCEzky2R51u7dYl+IjDLMjxGcrDeHz5aCRMKXJ6bHW0Y3F+I+C+OYH2&#10;fwyRNm4/ESV4fDznLgJO/pbrGHoQlJSGTaKipQVVUQ2hhKrBxqLAc3hqrdVWEIVXlqbKGaPDcAxp&#10;nY9CZqle6h3MJ8Qw/jUtXsbgvCjicbhisBcmYkDRfI3ePGZ3hdRwKsYtOGVoClJKXgAE8TRtlfzr&#10;BKlAJ3a7wlSjZ6hV5jaLAAqNzvcxVMZtUhtXgZ0h9y4giYdE63aEFDk6Lc3ENUTTlfXeEsoirXpE&#10;u6yPfDWF9oVTytVv3jy6m4IyjrEugkNfVrwhE+kky2WDrA8XkS0izeXML7wsApBlpp5N3hThVBUQ&#10;/wAXKEin8TbwCAQ3m2Gsatalvd9IGw66xuQf5eGrVAts3ePpeNdoLO+naEkh3v2gWIHxc41i8Buz&#10;Rctu0VqfuN4qux9RAZJ/kQm51YP1tCVWDWJ5vAoVavqxhBJSX+ca6dIUkq7RdLgKZ9TCQ23zhy5O&#10;lPwwEhRH6wQUgh9te8KGt35mGbvqI8xHcwHUwikaPDWMOB011jQgK92EmznnFj6agdI5c4qGlW/5&#10;w4hJqTUdjrFS3A0NoCiw2PTlFydXv8zFWUS1P0e8NXlSpv2YDFwk0gtc6OqACodV7mAQXJLd4ceo&#10;NjBVYDQJ8xEJcBwd9usCYPifLqe8Hp8zBUE5nbp6xUt6XZVMZVZQWv8ASBsavnHPY9IpLsNdj6xq&#10;lk+TnCinf9IS9D8oU7lLfKFKChUPR3gcQ59t3gn3aX5P2hJuS+tWloSkEpvmezw7uymJ3MBLFjm5&#10;7wFHK62hCith3eqNbEf8QQo3GkJv3gg5RFtFc7kQw1Tf9qCkl3LvF3Z3vAuLWjWBz5/nBpUw+sBJ&#10;LveNrw22loc2SPrDf8+sKAp11EZVWdlHlBpJU1oII/V40h3Y69Y9flDGodRaFe9dtdIoa4s+0G9t&#10;I55vnF0mH0B+sFjvmGwi9h84dyU6X1gH8X+q9oapt4uqrvtGb/eKnpGlW8WNhbvCb31caRc/6Ydz&#10;f+Xh6hr6xa+7G/rBOogKR/A+kCtWodnzQ1RtfqIYqMB4S6j5nNm7QCHf6jvBqW4/KMpOuvOMwtq+&#10;sKJSrTVGpvvANQzDQ7NDZX7WMF+/aED15t1gqbp+1F8za/pBpcX/AJEIvp8WhhwyLs2gPeAVCq7d&#10;YJIUE7fwjQsIBdzVs9Q7wk7fh3tCc1ve5xckipu8PU21OrPA1LWS+8EVKiznvtGxMBR00Z7GFBt3&#10;5+kA6vduUKdkkXdtYTYEp30jex9IF2IDWOsOrzPrqD3jyjlaC5s2j6Qf/i0+sWdm6Q5J5Hr1ilXO&#10;x96LEH809YNjzI2hhy7Ra9tdRANi+w2h7u768zDhTNchrqgKSNTpuH5xYZdSdGg0lg/N3g2TmseY&#10;hRqBTyF/rDpFx6w7BtVNAKS2e73htX+QgJ81/NsloLkgC3eFIAqKdDrprHlZJPy9YLWG7btFNNT3&#10;6wOfKu/cxqQeQ1ikoI67mCNOb6+kafnABNkxuUwlirRzHnt8jACH5W2ipRI7+9AQlRpbTUQLqP5K&#10;gUsDT7sUn8ngawgqDHyp6wP5HpCfwhuRi5hBSSr4t6YBZRuz/pFSXb6phzlbKYzXGmkJ1FH1jhgZ&#10;SX6wACRm3LiA5d4TUNOceVV/kITImNMCg17mOKqlMipwDAEu3/EBSszw/lazxXUqonbyq3gPo/72&#10;sJSEgerw6gHGkcAh5fkKdXiX4rhpSUzPNQgMC/mhOGOGUC9LNUY+1Kw9GGGYzJqWAMJki6kppMBZ&#10;uE67NCcLLXZK6tdYuM0CzH84chz84/C8NB19ICqiEi9POEmrSAq2b1aMhA66kwk4jMnVtoCpcqWl&#10;KLDJm7xxJk3KEvCPDsMtXBcpXTqpjCVHznzdYZRYqv11ilz8oS2kPz21aP8AbzQ49RrASlMzkmxZ&#10;UACWSnU/EecKFCgarOLwys219IbiOjVm0gmWQpt/KY4CZlCp54YN2HOPAcJ4z4Pgscj2ZKV4X7dI&#10;40n7QLqnAaOOcYX2A9naFY7xian7crDJaTgMMjMfVTARLK1Mql9NLQtRFQT5No1JW+kJSlSq12ve&#10;KUrpALkWvdo4qAmtF+L78YnCYfGTJSMcmjErdiocoQgglOv7UDVPLciKiynG+ZoF1FX4tPSAE2Vq&#10;+5jMrKm97EwSTldr9Yu5QDvaDMIYJs3xfzeP8PK23vHYxUpL6jnG77F2a0AO7WRv3vAeZZHI5oC5&#10;Y4lRqD29YdExX3Zv+G8HCidMUUD0gqAUpCjUdSpcJ4yFBevS97xdKk3+cORYlhpeAtOvZxDnXTk0&#10;X3sG0i5+e0I/l4VuddIBABV7wVtBpAJ+REeYmNWJ+sEXfXvDh/XfnDhT320TDFQ/P6xmFh5rQtaQ&#10;TQprjzQpLD1e8f1lh5RUuSgrGSwaEhSFgqsvKXJiWkAnRS0XdXWEpMsgiFZW52sIUp8qVtRoCxaA&#10;0Av+bRzu8OfSNfN9IABNQv3gKNym7c4CnA97mzx0FrwBUQdWBeFXsNXgJpy/0B2/VXWKknrAUVAO&#10;hjFHm52jT1g06i3VLwXS7WubmKlOnm93tvFiVIdyo7Mf1hSc2UuSnRPKFVuA1KQ1kdYNUwKR7mWm&#10;AVuGLb5usa335Ki9oSpP/qctYSWd7gatB291XV9I83lOvPpB77BngEeVtIoD6vp1vGYkMdRqe8Eu&#10;SnRLCwgKLubQlKS35mEJuCNSdTAFNSipqiSyIIctz5QihTpf0MZ/L/EwpSdBziX5k3ur4uTfrF1A&#10;57DUQBYK06esOHVTZjqYCwljW5hEtbJp3quYSpCt/T1godyk+sJNbAFm1ip7P84Tmf16Q3qecHX1&#10;uRAN3SW7w1XzjKs3gElu+og3s/m5wM2vo0WJZ2vZ4G28Eqc8j+kUc/Rusavs3PrF3Tv+1fX0jmPk&#10;8eRo1jUx0080WMaX+hiw/wBoZR/aEKUhWU/OA5GvpAAI131EdXu+8AVdYIOv5xc6aNFC1U33OvKK&#10;gv8ASE3b8XOBSTbXfWDf+TA6X7vCm3iqz9YdRY6WOkdfnDOG6x92rQ+sBvMLX2sIGZu+o7QZcxRK&#10;v/i6wihSiVXszHvF/OOri8C+Z2PL0g6AP6GEs6RyexeCkGpz8oICmC/P+kG1jbu8A2CHpAg6NAYu&#10;RfoIGur9DFY1Jba0EOoGqp+fSPef5gQd2+sADLd+8AqLv6w+xO+0OLwBVld+cZGtmI0aG1+v1g2Y&#10;aczCSpW/ZXYwnQtcQx1/jA25vvB6X7w4gEc/WCol1HaAzs2ur9Yf3fMrreH0H+0OlvM3WMz01OYb&#10;UXJP5RcEbBriNG3/AOIBchQ+veHPrFucHcdIY66tpGik312LQAdPpDFmPSKqlfoY1b84pbL5neCX&#10;Zo0Ju1rP1ipIYlV+cBmbfnDJJhQL2/jDC+0O1ze94qfoSLPAofmb6Qb5RrA2DvBKS7X6l4fRcFz6&#10;jaEm5A+sAgBmbqmDmhLmwy1D3jAN7W7xZTvr1hJSD5t4u8Cg0p0KecGYASSel4dmrLcxAuQN4+Hb&#10;LCfhP0ip/LbNCc2t/wDiLqCD+cEKUUt61Qi6hva4PeNVeV+sAvdOj7w6rn8+8BRAfXtDhe8cRQzn&#10;1C42594lqvrAKiQNI/LZ+sIK02bzaxSA3w/ii7v1eNfyAgSAcguv8UJcVU+haEahJgKP/wCFDJcm&#10;nKx0itQIOsUahIbpAmLky1LflAEs0palgGFocuTzgALadMTS35CF4ueyjMNQ6QGBi8MBfvGazwyg&#10;wPzMMkHlDtfltDgq8/JouSkbjb5RmXASk2+gioKFY06wZEhRBVbKWbrAmTDUvVQVt1jMPxQ9Th37&#10;Q6nL/SAbs+vOCqnoGEFRtfTnHFXLMvCaF3ZTawlElIXNRlazDrAUpTKmaRUkNMJv1gPdXlMWH8IY&#10;tfbaE7keUs6UwMJhJ6ky2zJZnPOP6yxC+LjJwqmzS5VbYxJOEwWKmpJYlMsh4T9qw87D8xMDFHaE&#10;0rZSksE/rApU97mGlebdUU+YHU76wGBG42eCOaW5tAQrb5hoVdthVp6QgGzfWEm5I957Ql2ce7zh&#10;NIUJgU5Oyu8ALGYmo7v6wLUxZVtaeUIWEhQa/wA4Y9/nAdQCU5reYvDtUNhdzygKVfl+sJElykZr&#10;aG2kGYSRnpvcq7wmViUoLB7homcKilVxRCBI035C+0Fnd4llz1hjfZm0gh46wQxA1/ajnblYteEn&#10;QEOu2sOkB/rFy1nMJN+7XLwDMJv84Hwu34jFet2sLiLuwO1oNKQT1g4aYf8AELXsLw9iPyjEeH4p&#10;CDKWh0veCvCpKErmVFIGQ9QIExQAmO55qhZUGaFqQGBSyj/AwVXKVKqfneElA6HpCQoeZTuLgxUX&#10;Bq9fSHPptAIJTfl5oDAWgFi+kXFzYwTmYFrQ4d9zVryjQn9IHJIfvFV25DaPhta2sPsVRow0drmC&#10;2UaDrDE6fP1gtcAu4s8CouFaDUlv4QlBUPO7/Bq0UyplFKs+z7E/Qw5VfzbsXgJ1u3Iq6mFqKQ/z&#10;Qe0XDX9Iq2iySAM3SEikjf5RdT76RcFkl+i4CA5qv1gghnVezNyhwav1b/iEEsCfpGW9J/WO1rDn&#10;ABPTNvCVKGlvwi8A63yMOcDUsq3NPeCxUDvuO3rDyybXaEqnDKQx3ig0BIuKfpFVum2kJNTONN4c&#10;vZeQi1UFSwtx8oDZr6bCFFCqfe/Z6QmWtezXJzc44iVO9ozKcH3W7QwNjZo8zbGGBdvmITcl3IOx&#10;2jzX35QCjuISJy1ISLZjrGWY7W/2ixHptFIUzW6mHqFusMDYFxy6xn125HtAzmBeo6QjNYa9Lx5g&#10;BVZ/0hqlM79I1YaaWMB2IHprFiRv3gO4q9Yf3tB1i+u8VJJCvoYomEj3f1hwqxvCc2u+8ZT/ALw6&#10;y2wggKvDKU78tC20CzgF00j84aakBOl7wAkp5BtIcO2h5GLPy7QArTbd4JF6vpFrbd4vsXEFzu7c&#10;rwrinX1eBSWayLUkc4Knfn1gAPy5QWqdOr7QGIAHkvdcG+aAAxA+cAe5r1ghRUG8vM94ULg62hnF&#10;rciY0Vq3PeBU5CTB23bWL3PZnipr6N6x69o3ba7vCkkXN/LpAFOY77mATrp/tB6bbQ5H8INAYjV7&#10;CH1L83hRSKdBbU2ioOKfNFmJ1784dNud27sIso30s7QM10WP4oTSXe0A6e70PWH5XirRRu0GY99O&#10;Tw5OvV2ip2+ggF/QXaASSE/TvGoU94CQCH1p0jd4Y+Yf+3/mAq9UFmqg2uLH5xby/nAUEt7sJEZb&#10;HaMxuLhtTARfu3m7xSkAJ15wTdQPoBGoNWmu+0ZgUNmLaWtB9469O8VuoPakeVUCq2Z+XpCjqNOs&#10;EsdYAUDyjVk9Q31hTENX3hROitIBUplCzU6wc1zaD5mGkG+ubre8UquO9jFtR1f5GNv9UDYJ/wDd&#10;FX8j1ihIqTzipyGglNXzaE1OE8zqqLpNOhhgG3vCVCkbHmYqUbu2tjAsbH0hx67wgy+5GlUFRQB7&#10;qX1EKA9Ya5PPSN/zMJINla2zRd+TtrAHmT9BFR7DrAt5RSLWMJKg3xPqI5P9YSbhoLuB84SEgsmx&#10;hC/5EJLt+UJSlYMxeXIbRxVVVn4toJq1uCHS/pCbm17hoHSKxf8AnWAkHU+pgq5+aGRmTo8Jd4Ws&#10;LcoFVO5glSmk6oFRB13hDA6VG/mgFzy7QnpAAB1i46xNTJmKStnlnSB9q87ufxRLqFzZMGpkgH95&#10;cNm5R5lMe9oIqLd4pUtYGrveE5n9CTChctbtDEEP080Wsfzj6wyoDB9niXLcU8W5Sq0tucJ8G8OU&#10;Jhw8tptCbX3MTZs1U1ARZCDdUyJmPxy2lo/wgbQ0iZWsL2uSeQhbq0VSp4JqZKTvYwVC6eusHVKE&#10;hzflGIxOF+48Pkr++xavK/IRJkysP9qmC6560nNCEz5cusWoToIVPmrARMXlSdExJm4HFcGfQ9Up&#10;VJHQwrwTG1JKD9xO14/OAonzfKFb9do0t+UKLKJXdNvLBUWDX6xo/vDd4rLMzdYRoAj/AFKvFwp6&#10;n+FoSpyzw9Vjewggs3P3hCFA00871R5d/UQLNsptTCUjyEQhQS6W9IUL5Vv0VrCdi3NjfcwKQx1P&#10;xCBmUBoTe8FAJpHvOWipYKjq5jlv3jzf/XQAnlqRrF2AgM5izxmNtLHWEAggCwOpV3gaC++0H3nt&#10;BsRZxClEE+72jkdecAb7mNbawAmy/fO5j7RLJaWulviHMwhKpgqZiSbmGrBCtyYS4QbPXzgsNdvd&#10;gOsUu/OBJlF3Wyr6RdVW6bOqAs2cN19YuSewLCCXI2J0B5NGUswbrAB+e5aCzPpyj6htDBNRJJ+U&#10;NdzmY7Q7q9NR3hz8hoYBU/bQCCymvT+sDn/O8PUU38v6wdms+8akBt7xcaFrQLgubADMIpl7WdTJ&#10;POKjdKblRFweQPWFEWKBp7t4vroNollbtxKYypLH6RfQ7HWKSzPCwoCqhwddoMuryqhzy9OkKExu&#10;YiUTdWnRMa7t1hDq0VTfS8KBSol3HIwagUjy3hISWa/MDrCaqn0q2MMC43HKAhNeW43UOcBKgXJs&#10;2kA+XMz+kVBVTK5wp8lu5MVBajZl2i1gnbcw6SHa7m3pAD0U8/e5mFhNy7Ep09Iza7EaGMztyitK&#10;ygi3mYRw5pISMoOpVBpWknm9x3gUk0v6xlUpyXJ1HKHr/gYFyYda6UvZ9+8M9Qdjs1oykqSFNyH8&#10;iAhM1TBfxawAtTK07wCFFVn7QlL5iKoT+02rvA19bvFYy52d/QQlHFzaZj5oTNszwzMNR1hisFrv&#10;zgaH183WPpDc/eOsOC1PW5gFRI/DqNIqd99fyh9H66RWGUKqu20ec84TxDfqrV4so1PprT0EPWyn&#10;enlfSNA6i2vKLKzO5D2vyguSDudw8LZVVv3vWEEL8pv8PpAClgDzOD6QkoVVzLwNusG7v/xABUR3&#10;2hRKwRpY/Iwy6j7/AD6QpNVjn/F6/SC7EqOu0cn+sZizqvv2heaoJ33MbpPu+ukKQSS+Y/CYLJNL&#10;v3gAW3vGoep3fWA5bmB2g5lEg5eXV4KQ2a6twH5wUPpfrB7QGYnrrFT/AO0PuA799jGj7wDqeW0e&#10;T3Wu7dWhwCQNSXh0sW9HgBVt+cWHSOd/lAKvd+cMxb84Tf66W3j3vzEX8tViIGr6mNLadT2gIcqA&#10;vDEpp16wCGywwIt84F2vvG2usODZXS/aNA8UkU3fS0FQz7M3mgaBWqud9hCmv6XHeLnr2ir6wxuk&#10;2fcwEhJ/hBt/PKFM/Mv+kF1nnbUQCXt+sUqNzeFFSj/GN+feLsG0cMRDKXfXvBUrsKf1jOSki9nY&#10;vzhVyyr9ngZrnn+kMSLBm3/hBv17QdVNbtBZ3dvrFJfLf8PpAN/2jrGlW/brDhKWNhuTF+97PApL&#10;fg37wxIO3UR5foYDBTu2top1ezQGTtqISln+qYuPU6Q7Fvzh6VDL8o1er6Q+b+EVK+XOHtb5vAJO&#10;VK7xWHPbWJZlmzbmNk7wAWf84FRBG/4o1Joy2vCCQQ9xsYpOYvvFJ0ioDeH0qvD3F2vAq2jRxuYY&#10;jrBvbVhoIAdWluUGYsmsZQeUAklqa9bqhkqBOhs0IvZmOSLuA/pASlVmp7wNefeLLLDzQFldz9Iy&#10;LYi2v1g1rNBza6xpbc+8YYf0PqNN3TFiSX5w251hJa9NN9BClE5K3cQhAUoCWLcjGZKtW7wMutu0&#10;Nr0hjarlvFx2i1hCQNTqWsYzOIHzeM2n5Xgkqc6iH3pdncx9hw1RnzlUpa+sYT2mMpczxGZjxLxR&#10;SBUTNYJv6xMxfiqky/EEqKRhipwjcKfr/GJ+AwB4apj4dE8XErZx2ePEvarx9czxHxHGYCd4hh0z&#10;nokJCSUkB+Y/OBPm+da1zj0ckiHpB/PtBXTw0/PXMfyiYF1y/DsMsfaZrGmY/uCJGCwktMjC4bWU&#10;i3GVuVQeEhkiyUIu0Fcx727QiYviBJXSgpTZza8SylZ6rKnaJHiBITikoqROTsra8fZMQpyFWPOE&#10;0sNlaQ7uAnXnA1bz21PeGaytX0golgnZ4TfvCV1inSA25Y21g2CWLDk8Baku+wgn/ECvdfywgsQl&#10;vQQ41e3vQGcLIY7APaApZ0ud9IUKhVS/WCp+jDvFiS9tIIUbGxZgREtaFEnQhW8H3Pvfd1PeOV+U&#10;OXIN3HuxU+X9m8FiUjUc4v7xvt6w+ZtOh6ww9w3NxFQtmbnHnL/OKlF+nrF9PM3wwF/ibvyh/P8A&#10;GIy2OiesFbaFt4SScwDHZ41froTACTu+aBQugg7W+cISVNZz1gVa8yYJ4mba9vSABMubG8VG8Dak&#10;ML6w5B0jMLbdXg3ZPKMoKX31g6hhbpGlzr1MJbKw96Arfy2gVavTzj4Uj0eC21jCd72io3OsBu/b&#10;vCAew+KEkdn5wkKVpaKHqcvzaHSlk0Z/neEmWg/OCFAoI82bVrRlSUu6CFe/tARLUq+XkktyiUV1&#10;FAUw6QhR0IYQXUz+jwyrJZo81tO8EgOanvrACu94pVdyzDTpABFOze96wK3rdknWmEhw/mHK3KD5&#10;6tecAKBzZuYPKCpOoywPePXQPGYXCvSFFiD8osCdjzEEGyd+sNqBZvL6tAS+iuwjdR3TtFVhex02&#10;ipLkuz66w1QJ5HWEsQ4ueZgft6jcdYSZjElTpOnSGI0sIenN9YNK6SbclfKLqJos/wCUOGJan9re&#10;Ekb+b8MMFN7zHeBmVfYdIeroYUzqRve/SMqW2V16Q6AxFwrzAQfvakq1bbpCRUXBzdYD1K2rqses&#10;ZVA3ouXbfWM6ikVt5/MYSouA/wAUCUpboHvHtpFdfbq8ZCEkbH3ozdudXWAy9Oepiyj/ABisqbaP&#10;jHLvGXV6RCa2FMBnI5c4Vp0G4h6ipgyw+kWOXbnCResXq53gZ/N9IIJqOyuUALuoF3jcp26QNQB9&#10;XipLi+3ygfeEhJzc4BBqYtBdTOX7d4q4lYZlCph0tGvmLqO/YGEkOPdJ1hRCmbfWrnBdw130eHFv&#10;2rmB0soq0MPZQ0I+GHRpt0gVqKiVZmcAQ6XeKlm2ndi0OCdddx0gU6EUr5J5QUnzJvyBgqAb8oPW&#10;3WE3IT7z6nkItrvuYA0Nb31VBb3dtCfWA4D+9e46PA2D1/7wQLur+TBsDur8XePWA3/ENVm16GDS&#10;P/sovyvTr6wwHqdTBKXLebkIJbS784fT0MK17CNak7/i5RZRf3+UH5j9Ye7dRcQ1Jt6QoPYD4o1P&#10;5gxqs0qfoIqPzOpgUkNBTd+cJBdIPvdoU2brBJDd7vDG30iourpFXlTsN4JT5tDzgp4jVXp5xdJD&#10;76g2hy42HKHUKlPdusBw/wBWi5Ubv0EKZL+ri/SMwL6PTH70EnO4ggAX2N2hLuG5bQL+bUm0FVW7&#10;NrF3A3G3SBye8FQ2PLSBc0pv84DF+kHYC4H8IFRtrFh05PBYN1f6RdBPqYZKWdLEx0f5wGt+Y/o0&#10;69otb0sY0Cjy2ilIZr94y827QmsXVfqGjTKOl1QBcbi2sB//AMKMua9+kaa3vqmHi/Jm0aAbAv8A&#10;OHcwkPdQboO8BJUSBaNGS+/uwwFzbpACdAabe9FR8rw3q7wHUX0TumCAtwrmM0Zr+6xvBApHQ6GG&#10;ensbK7d4Sasw15q9Idr7+7VHDFVBuwygRVd4MtS6SLa3AhqwtwS2jdoUlDlxSDpTBVMWpS1W1+kB&#10;3bb/AJgbvGwPLlFyeXKEvppBVzs2jQl+8VP01igLZWg3eK1Kvzj42gBL29aYe0DnBJJMC/8AGG36&#10;xvFi/wCcNpz6wk2KdIUxYi+jQjFYlCSBMyEsaYxHg3jeHl4zwub94UL0dN0lJ/CwL7NFlo/+UZWM&#10;M77TxWxSJYUSlDbswv09YVhsHJm4H2J8MxYnY3GztcSxJ4aO/OE+y3hsxCMd4nLT4ZhZALrkyrVK&#10;PyiShSTUmVqBGX37/sxKwuGqXMnTk4dFN1EqyufnGA8DMwCaiSJ2JOqpi1XcmPu5lUwpq/EqFJIN&#10;aiwquoQqYqYJSUh30Ba8IwEsJncYshXu9IR4fiJyZWMT/jI0MKxEhZnYOWKi5JSIwmNloKU4klNe&#10;xMc1VPSdoQLJ/wD6cKLPVlDba2hDAp3HSLii7k84spQAN7awQCANHbWElJtp+I94SFXLsLXMU2tt&#10;ygMQo6G8MQ++toKkJtqTSTCZqQovrFKgxOboYsbi5VsuK6dEvVq3SHuKix+cNTS483meEEMlsvyv&#10;C12pUqo8zzhw5+gjMCxD/iV3hJciX5WTmaEFyQf3YpbQ35GH0HOL+hiqpLaW5vA1vuIBc6to7Q7n&#10;nHEAJLsE6kc4zpUHU2ljGVQ5wgE1VKZ94CS/mqgEuoDTdusIoLObpMPdKdOZMPWoepzesZr7X6wL&#10;OBYRmdzmhN9PrCWZgpnjnSWvAKkv+kDNdd31eARqLNyixbYv/QHvsn1gvb01h9up0gDZ3iq4/Ixf&#10;a76CApwQ+VI+sZco3hJ1HN9YdXy5Qk2A0tHPa0ZKgtGkJUo0WZVFx/JgKKyUaq5pbaHzHp3sIShi&#10;kAc39YdBNIvSdYTLmO48vWEzGJbblAsebwGPrz6RUd4BYtV8oqSfKXvAVyLftQLVbHYJhJKtBR05&#10;wKatX7Qhpj5WtYC8KQXCVXDBwWhKy4YDnm6wS+z21vAbVm1ubwXAbTrAZH61QlSSa02c2+cALoIK&#10;nDWhyMot3hhlH1PeGBCSD/qh2aoVFf0gH1tqYALBT5ttYG6CWgkAhSLXsPnCazd2+JI7Qkm4fzQs&#10;Gc6r9ukcV76MPzgOWsxG3N4eZc6DlBEwJ0IDdYppCgoac4LENVprF3Sa7nnAAJJr0gWvqgFMBRWl&#10;zlpBuN4SL21fQQovl1tvtAF9coUesNMSlYF+YEBaFFCnuPdPaKSs5TSw0MDiGlenN+8BSVjna/Ro&#10;uoRdVvzg3eKvd01f1jUy93+KEgNb1fqYeu/4orFKqix5i20cIs/vdecU6gXj+WgH8+kP6d4Vt27w&#10;Iuq28Jqul/NubQbqFQ+ce83SGLgk/swHqSPifV4st6b5nL3gOpgrUNrHktX87QGB1duW36QC7bOd&#10;TCaS23fnFRCQmq4u6uUanKr0MALLOrLf6xcqLq1i/vKtaEsnqo8uUKJMa1HSkRQ9P4XvFIJfXzQE&#10;vVeznlBPv/WCq573Ah1KBLvDjeNgfxaQD8+UOFPd4JB+UF7/AM6Q2/Ixvz6COvOBq+jmDmZ3J6xd&#10;UMN/0j1+UKzXR6xUkOdx6xWZT3+UMe8M9PxRQXvbvyhi6uUC7KhIsVbRnCRtbQwbWbvCtdNYCBrr&#10;1ikOD20j4im3eOT/ADEOHVt2gqVqbcyYcCoa3sRCeW99IEvld316Qyd7uIF83T9Y8zn5ntFI3v0E&#10;EOCeXKLNlN+fpAIcEr+cEMVXfm0Zfh5s14FnV5tbfOEhyALkaAwpwxa3WFBQOl+l4pe2rx5HLxnG&#10;uwsYpLgDQfFHV2vFwx/PpB/1vyaHcX/FF/z0gU/E8Ctwoa0wYALU8+UVfyIGrjS2sMCRvFu/eH0L&#10;tyilQOsBgwT1jy9KodnffR4c9ocA/rAIXYwHJZO2rwbfP9YYe8WgO7D5wQ7EZrjzQEW+IpMWYQwO&#10;t1Xhgp9tfzhLEhvlBVmfy9IBe+musEFVn1gOCUgeYjMmLsKd9EwkM4drQ4f1igAcn1eJ8udV9nX5&#10;PdphFdguyLQ6QwN72MBx0hGtSrMISoOKLF/fiq42jI5EXSRAfTQ9IZ1N00gUmAVKhz7tr+WH0/KB&#10;zhT83gE/WNWgb/0eV++0Dl2gjep4+sKpzLVZtYOMzA6X92Psc6eZhUWq5DkYOGQRwnzNv3EFMlCD&#10;P8zI1Uo6PE3xrxFdZUQJKTogDlCKC2594GM11LtbQQnFYgpTI8OknErKtAwd1RMwfh0oqwaPElYX&#10;juSSiWopUW+G2/OMViFSziOE6OH7tr2ibiMWyEhXu3Ig+E+ymJVJmyUZ58rVPvKBHVolYvFo4n2a&#10;VQqcpy/WqMT48qaoYhClI1sspO0Y32ZmrEjAqwa2Uo/4ikkJU/zHe8eGpBQvFiaVfaJSgRszKhB1&#10;3NeptDBmgoKCUaVPeGL5P/bDP/8AWxS+nzPWLGqm5/SAyST734IDgpHygmo1dYzE+kEpUodNWhUq&#10;eUZ106XhMyUtGbVzeEJTci+TMBCK3A9zpA+BWvS8VEE9riLQA5ep+3WEg7erxLWUtu2rxmF9KmhK&#10;gfOW7dYSKrpJED3nyvycwKQadFdITmc69ovbN2gCzp+kPc9OcSEVmxfNvCXuHftDoLMG6wpBqLAl&#10;1bQpTgINkbvCFF1MhiNtICpTkKssantBVQRfRn9YZx25wgPYqKmOvpA0bR9jBJs36wjQin5Qx7wo&#10;gmwe0JZ/1gHyuvXYxUoZtbQOfvbj0gghxpASxNXyEEllfpBIvbb3YuX954YPa8BzVd2jykB9dB6Q&#10;aSS/xaDtCQddTypuzQ1wCX7wyXLl3eBVaq0ClKi11QVuo38hseesIJJH3l+cEhkIGx80Ayzc5eTN&#10;vBV5re9oqKqVVq93aHluT1ypgCYc2jfrAzdeb2hy/LnAIIgKVrsmCEOi9J3doTMWxq93VvWCA2Yb&#10;G0JBD2qP/EWs+uxPaGDWO+qukVq0Zm81MVqf5OFQVU65enaBzG2sAqz3zCK2CQdOZgKO59fWCpQa&#10;jkXBh2HNtYCna7UpGsVKA/D+KEh8ra6vFnblv3gVgOn0eHDAdPNaHLK/MRYZdFPFNimrsBCqbKFh&#10;tHDJdYDh4qU9btppDB8q3Gzw9ABbXftCCA5a76QU5Uvc2+sEVVCrzHQ9odStbOzpTeKhMqpO2kAK&#10;H4grntBQwL2/ZhqRrrpoNTDmlSuWpT2hdTW35w9Bv6Q7st7X1tAYKvfnAvlfszwVVuymI3DwQVWq&#10;f6QGVQTd/ijR6btzgG5AsU9/4QoEsEq/Mw8ztu14+7UwTfmVc/lBIVd7desD4td4ZmP1hjpCaOxf&#10;9INoqP8AzD2H6PFO5+Rhinprp1i2muusFzcQEPaAo5oSptFawS6g9lAh2fn9YoCi2qXDE+sJ94V9&#10;S3SApwUasNoJexuNm9YBqHO+vpDkguWvrBDlKXd31i+nOqom8NpyG57wurLf1MJc039YCm69VwSr&#10;QXvfWALEm4/jBBLOarRZT7bQNtoc/wAIcnTbnDBw2aAuouq1CriLM736wz31aLjXow9YsE8/NrH7&#10;veGtS+b9I6wXGg23jcbtygEfONeph2ZL66PD25c46GC+b8+8BiQfzh6iVbvFCy93tpHvfxh1D0iv&#10;Rr/OLm+qm37w5sW2h3LfWLZd337Q6jfbrFzdrs7iPvLbjr3grB6UNFz/AAMVJ83yaBqp7fOBQP2n&#10;HyjQCu5fQwKe7NbvAWDcHNDpem9+cHY/nCiewtS3r+kFTkva3mHeCytPo8Cp6hCy55Ac4NyW3OkE&#10;n5aE9oqD0i+ty8P/ALw36Wi6gxHu7QDyt/CPrGn0hJWGs76tCd6rjnFx84IV6wwPXtCQVN23ggOs&#10;6jp0hO12/DFzlh/d1faDYv8AnArq+8uIGvLWxjr724MFSLjzGHOmnaL32N2CYKrs2m/eMzDl1hJZ&#10;jo/OE2s3KNXqy6QlgfnFW4hueX9noIcsB3gOWS78wIoQr+ecZtYs7NvCUqvUj9p48rKd35x5lN5u&#10;0VK7dDDIFOzwr7SlMyZqF6whSmGF94Mz9oEqSioiz6GCbdBuYRh0KAo8wLK3gBzyvcqipX13hgyQ&#10;frFxqGdoG36w5P0tGYBn7RpZ7Rc6aQD+kaO+/KOsJY31UWi1+fSBGnrzjLyhlGNfkfNCUpsVW6R9&#10;6sGao6bQJWRAX5C9zBoq1blT1ipSjo7ixhKpsxZQgeRrKhqR+ggH4r23gEP+wd/X5wvwnCV/afGc&#10;R9kVTZSAvLcwPFFTTiJfi6v+5nYtTpwbEqUy+QcufrGHVhPFZGGm420l10pxPYwmScPXh1TG4km6&#10;JlX0iYrDyCJy5JXOTLTc9DGIwEg8KXPWqXPUr/w844OBxhXhpU9l8PVa3ct9Y8fVg/EMZ4ZgsDgF&#10;1eLSUUKTNm3SkH+dY9jMIPF0eJpwvjCcP4oqcSqfijN0KVfLX/eJUwyyBRff1h3BzfvHrBAUz2TB&#10;JLiB/JMG7EwSlWzLHOAdDvztdzDlRY6Q9/4Qopaxb+RCipvM5/DHGlFjVV3hKXUT3hUwu+mY/lDO&#10;bJY2sYIqFLO3aKC/7UXW76PZvSCGBfeEHz7f8xLuBUnTlB4SkOC/UwBSVGl9G0hSVoa9ut4uoFK7&#10;ZvrDJVUDfmB0h1pCeRJuISFTFK2ReAVpApv/AAggzCxLpy+UvCfvKs++qbawM1/zg1i6gyL6QuYo&#10;65epe0AqFaPKG6wrMb6bAdzCSgZpfnH89oCgUjm8MliNddIdyCj1Cu0PBsUJ0BGpgUafMR/LekAB&#10;08/xQNeYf6wL21vAZkX56wk6kWh7i+8fh2hRBVbbnGYkhQfT5RTUFDfnBAq5mLalTmAkqdrsd+sW&#10;00HJTbwCaT13EflD3PutFBClX82yIBVfqneEbXbpff6xUtZYGl9a7wUAVXyHQiAmZoLiEq987b94&#10;1AJPqYSwv9IdHmFhzhiVetiYDEpu4GrwnNvm6Q6Vqva8OtT7QCoEP8o0NjbrEsqVSpZsNDGZVd7R&#10;USO2jPaADn2HR4FRDaNt0eDyB9R2jyZ/i+KLHd76jaEhSbv5iLGGmJAQq25ZoNALdRrBydOsFKnZ&#10;Wg5d4pzctYAGU633hRrL+Z9+sJKD36Q9/owhJ83xbiGcoJ0bUwwUfxalRaBW6abA6Vd4KtkmgFoK&#10;lXzOHGm0PfIfU9ou5GkMfdu/5Q91F25vGZPE3FrQVEHvtF9OTawlAG9QY39YKio9tjyhLFlC/QwC&#10;ClJ3zm8Uue+rwDWpXwjcc4USar+sGgsPxwgm7ru3aFHpAGpJ5O1ucA7fOKra76wEo9Tvf/mAlSy6&#10;D6F4yJKhoTsn/mGbTbUCH21i1ybwkUe9qd+cOzJqtBY/XSAD+dhASXPLlD3tvyeA97O7uYA/3+sW&#10;JGZidWgsQX/90MVJtubPGj0cvLeBexN+kBKi517QDY/pCmOnW57Qbf6rxUw5W0h7fwh31Pl94X3j&#10;qTtpCHcE68oyKY7MbGAzFWqzCnN077GHKqSjy/pDG768uhMEK16DTpGWpOZn0eE0rCXN+aoSsg5b&#10;aXhvW8FSmzeTrAN033DgwSNde8WYlUAggLB/5ih6Rq4/WMjqGq/WAybxm+hteLmCQdPRoao8/wBm&#10;B87j8o0L6GLpIp57wef0vAew05w3+0akK76Qbv1N+0PvzaC2Zt4FXy2Dwb2MKe4+seU/mBD3684A&#10;qvq3pCSWt1gtY2c6vH1zanoINhy7QC7pJYjnFGYVLfnANqdL3KusKN1BV+TQ1TX+UUulxa5cntAL&#10;KPbQR5qbvz1hwzD3ucbinMfWMhCdtWeGcIULftRUqp6qe8UBi9xzio7ZW0jLdRv26Q1+ohJBI+sa&#10;v13Ma3f9YYC8Eq/jG/ygOIEwggDpaCyn26wm1lH0VFN1HfrCVHyakNpAyZjvrFxp9IqbX1btFP8A&#10;wIGtPmPLtF2hCrJJDaWMMpzfL71Ufem/5Rka9hBcEB/MNFQcnURbmzatAJHz0hKdzb+ECYU/6RYR&#10;a30eG5QSq28cNLjtvFV+8aXFxzMA1ekUrLdtBABA15OYzGzWtTVAAFtzFi/KH1I57QEAE1H5Qk6D&#10;vrF03JqiyqZmjfwgz5gdRX5leYw/Iwlu0AW5/wAmEiosIfbblAvrF9IpTlDxvAAH8PWG5mA2kWF+&#10;sEB3O+sMTAf5Q9o1beCWs2phZDkVP+zHhmN8Gw68dhf/ANLky08QgnRgPTY/rC/an2hwh8N8OwaD&#10;ORJnLKq+V4mFAplpXShUUtUT9YSlI6HmmGEBlNvp5oUokqpzPo0eF4VDpRhj9smk6KYWjHYiRIM3&#10;FYHGyJ4ousITMBmfIAmPBMR4ROUjDf1NJmSZSJpqwiwVVNy0T8o4HizeJYEuapiKsSg7OeUY32n8&#10;KUAkJp+zzDTUQdD8o8Q8RXgBgESZhlYtKAQZy9cp31iVO8XlGXNSqtcvEulK1kFqhGE9i/ZSWmfj&#10;8WV+L+LzEXMmvymYrdhYR7J+xWHVThcFNX4pjQr/AMxSKU/KoAdYRrfLfWFEX2tCSo6wDdaffuzR&#10;UnT5v6wNANH1iygT8POFK3Zv2oFgaB8OkGxZ7HnCJykBVV+kcdmXoHTreBKIb11gEOS79o3B/OBq&#10;R776mBSLfpvCAb9dbwagATqf4QCFENboYBKerc4SXu7du8JlqUGGVti0MAKlJ20hSpYCXU8JBY0j&#10;W7wRQaV78vSEggX81QNr6wgkpplkqq8pJMP5h5mUdLwCQoCZl6Qr31afD6iPqyrPBAOY6bjpA4hq&#10;I16QlKnAJy/pCQBnObS4vDAsSl1nzPH3lKhzsDCaQ58ttBBClVKrjK/I7Q4UyvKAQ5+cJctfQHzW&#10;MBNPn94aCArXnDkntCWdhZ2Z4d3uznaCAHa94drm+lo2CneHYk6dDBDGt/KIUopo3N4CyVfV/WCQ&#10;DAJHe0F/cVryexihN0ctWgkJYAN3io/s236wlnY2Orev6Qkk5e1y2sF1C3oICaTve7QAhwW10CoR&#10;MIFNbTB5mhQCanLxlUUkD5wUE30zal4u5B+EXHeEApcC7q1goDhbVPyhRWp06fOCUgge5yHaKnun&#10;UH3tozEDeBy+bxWL0WvmbsYZje4bU84DuN4byqJvy7kwUtlFtfrFKRVe/pBc5nZuUG+p12LXYwDb&#10;n1g2dSFNqH6PCGDMnPYkiHBJ3L2eElSaQPKrnaD/AKSoJuOkJWHKdOgjVwS8EpdtIZZZIued4Syn&#10;FVR5esVoDsWitzWDXFUwFvNz6QrZrDkrtFtdOvePMU02c7mE/DqR2gEefrYQSlItcOLKsxgJKVWu&#10;CND3hKrawXT1UrUi+0dtz1uIWAKv16+kCxvzglTZbJPlfnAZR5doSzXve7dY3Vz2Cur/AKR8QUW0&#10;sGG8AAkAbHeKvSBffbtBqFXc3EEMWVBP/kFh2ghQqu/URMW7BIs2hhMzpVq4O0W5vGUf7df6A/8A&#10;zF7J0hh3hAL25bd4HmP87RruzQQXAd+cGZZhZt4qYkC0S1WA95tNIAGcm+XQQAp2Knblygki556Q&#10;rpm6CHCxVU1tIsbHnG7q1HuHtHxKGr6CEm/dOg7wrMw15vGoUdNGKu0ZnpZ7XPyglP8Ap3VDKs/L&#10;aCEm6L66w5qJP0haVAX9SWiyAo7g6CEKby3+cW7xZL7QxI5tGh+VhH0tCq2tcc4f4eesaio67PHT&#10;veLL6XhtTB2hrJHPdUEJfX59IBCL6QK9fM28cR22Y7ftQ6Sm3PUxchuTXhht6wI57H9Iu1ha2kMf&#10;SneEgnryhh89IoUro563hRQoEfSAmrW//EFTGoW05wCQr9IYi+/SPNpduUGoVDW4+UXVSH+UOUjk&#10;/PlCw/nvcddouS493nD+WHUX5Xd40IGusAqzJ7RvzblBY63due0BnG42bnBbRwecf73EZH56/lD1&#10;NfRVyYZOr32e8HMUKH16R/zf+g2YfWKkOWsX0EXP9FZUlqrNvC1X8kedkO3VMSxU/uhEBTurTa0J&#10;CQ17jV40IH1MFBverk0VN+jwHtv2gcjytGlXctCKXcfFvAUfrAHpyjqL66wSojUpc/zeGCmKQzbm&#10;BMOuvWPKzacjFVx+sB/Lz92A2boIakg6dRDEFwHRAKgQocoTe+tOrxun01hwU3uwir07wbMrnpTD&#10;0hSips0J90nbc94EZTDqEDbnyhwsAtqTFRU4EUqS2wPOLCGvygBIbm+o7QFHVmEM/X+hNtLR1GsP&#10;13hzAS+0AkkfSAp8rxbTrrFiQIfzbf8AMAakXj6HlFMqWVVJs2hh5jCYee8ShjwlWGlLrU90m8Yf&#10;2Z8GAlyloom8LKEvtEtCg7fSLKc7Q4QVE2cawlTa/SAdeusL0VUHsT1ifi59kypX3KjqtxePFcBJ&#10;4cxWPwKxhuLdFZDpeMfi/GPCpUlMtS59UmaFSJod1GWfyiTj5IU3G+zzjVVSWfN9G7x4rNkrWZ83&#10;F1S5BDoWoMhvoIRh8VhJmDwkuX9rxM8j7h9c0T/AMDLVgvZ/DVqxfi8h0iWhFkkHmvZrsdo8f8Yn&#10;eJTcbi8amrEeI46ZUcHhpLqSir8NzfnHtD7ZS/8A6QVileG+BzdUqw8khJV++QT6R5Rb39opa1eu&#10;xil3CTvZu0BNetlcx3jYr5PYwljTvr5oZ76xZ+UUlXUwJQdYfkxhOGx8oKAyg7iqP+2WClAbWCJC&#10;hMSMqlJ1B5QhJCRt1V1g5qf1gXca33i6y2zb9ISN/N0vCiQVbOLNeEKuRp2jW2jm3aNG58oQtDOm&#10;8PUpxr1gJBszvCdA3v8AOAzjfpAd1PbmfWCKWTtyMBnUxpvan0hIVc+6GumAFPlv1U8EkvvreGVl&#10;US6Mv884LOSnztZucJpzB6aqnIaKSosfUw7+T5n0hITqfLzuIRSpRGpvrDj5OyD3gfdt8WrFtIsC&#10;S9knzQizbK3CecX91NqS9T3eHzJHJW8OzPeB80fCf5/WAqtwVNSDc9YqUvprGRRCU/JUOObE+8e0&#10;ONCc28Avr5tx0ja+tdhBMxRSCdzcdoSoKNItldlQTUpCfLrVpf8AWFIUkvrU+sVKTcfSGUX3AhRs&#10;+qarl4o+P3tusABVVNxuBF9VXV+KAN9+ZgS0nO9XNoCqQTqs69IcPy0gEirb+EBdJcLq6D1hy/8A&#10;CN+sJNIDDzNY9o4bWGr+9AuoDUttBN2iu7VMLw99IAGup2gX95m5c4NLg633hBYk6qs1PT1h2993&#10;O0P62du8JW11K11phJVm+jwn4YCpbdOsKC3crpPR/wDiCf8Ac9YJUCg6uND1h7EPteCoabgixgFr&#10;Vs3OAhwPoTBJcMae7xZJ68xAS3vX6PAmVv7qxy5GAhzYeheElQU3TbrAKS72z5e0Cp1ELY3qCYKt&#10;JYyvuYGjO2aGl2TrpD1MdbixhJNibftQ2bVrCxgIWmxNXflDnVmWfhfSDMQ76auB3hL50vVppyji&#10;LdlBx1hKiCAb/KPdUW53MPYX0MUHWthToO8KDdiN2i4KS/PT/mOT3hN/Lrubw4sU77mASSSA+ub1&#10;h3SlKdE7Li4Ym/SA4c66aQxF9e/9Dev9HIfX+hqvLYQH1+sV6cuUKmEvs36wU7HzDcxofWH0/WLF&#10;1a30gOXP5RdhXb5wr4nblAULK0Ma9eTwkEUsWUdlcoJSYC/52/jFyM4e20Bd+WaAT7xeoaB7xw/e&#10;BdwMpjzQzs25hwT+hi783u0ApJP5CHsd3h2N7/7wU2fVzaDe2n/MBiokWLeXSDoIttHKAoEa/rDl&#10;WZ/XXeCWvU3eAAnT6QDfXfeEgAghXoY1AUPd1+kOFZypr6WjY302EaGoXV15Q/v/ACpvHn8pbqq0&#10;VAk37DpFKgFeunWDrazRYnvvB1MGkP8A8wCsfeJ+kJ1ar5wSBfTqIuXJt8oA05wWKRAuXqfoYI0B&#10;t2aE0uoa84IJVq7DQRYlntbWLkO/rA6C3IQHGbW3WLm7+sMNraawKtPzgHbSNKjr0EaA0/rpABIc&#10;m/SO38iLwev1hypjpAYxz/WHBtrG7DbaGYD/AOigsYS+ukKS3nTvqIKqlLSuw5JiWlKnKMzQlRD1&#10;G7bQ7O+sCq0VsG0/5gCx7bfy8DzPz2EaMBcdYe9zbmYdSQoPd4FO2bNG/PlBpAFD9Lw615opUFFE&#10;AgkhJjQNo592FqC1eWrn6xwXU+gTeELOuj7mEnhipN3ipr6wsB6H0+KAw1y1fDA0MWDbdI1feHqz&#10;MddISASVHrpCCdXYe8YzqLawLgmHqZvrDA7ajQwxUSNWgDQG0Bi7W7R/LCFH3Bo0XdtIu7xftaLO&#10;fpDw7FPWLDZ+cMReAdFf0JADPvtD6Q0ducdN4GUcH6l4S4C5qkZdMsAlVA2NVIMFSg6lp+cTcRiC&#10;SVqJFV2vpD6v8hHbf4oBdt9LR3HygOb/AEMXD3gY+USGVVbfnEqRMXVJmWChrJPWMb4KtaU/aZbS&#10;sSiykHmD1jByvZrw7GqTLmj7WjDhsPiVqs4Nha2vLtHs57Nez/s8rF+0mAwKP6xmycLlVOYVFate&#10;esYlGM9n8NiMJjk0LlSlV4hCVWZukS+DhzhsZ4kONi0zJYlKlX0MI/6TexuMSubjj/8AlZ4lIL/Z&#10;5D3w6Vcz72tm5vGEwMhFpSKB/wAxww1lNpU43gAj1TvBcMUlu8MoC94Aar6GHqZocuncc7wfy2MK&#10;Uq4+sCZr7zdoHAyHRzr6Qyps1/MjPz1gqVvmVzgLaoCzK2HOAql6jYw1NjlN7pgJ6t1F44YzD4vh&#10;hhVre94BS5O9Z0jQj6RqobNU0UglR1vpHvCq76vAK8yCPlFbKpGo1eE5R+zCTQl4StKDSLftdY95&#10;THs0e64+Y2gAvVpVzizl7ctYDjy2dvLBp0eBo3eC4vp26xVqfh5wAxFV77dzDJ2y3vGhSlnep0q6&#10;QDekuNdYAAcm52Agoz3LWhuIp9G2ipb5rfsX/WEgh6i3a8SkgJ67vaFkpShWttFdRAKt1umzGE6t&#10;8oBTsrn+cVIL8xCSkPX0gIWFegilV9uZT1gUr8iax1aEn4lOQvQcoC0TCJjv1HQRmqTyN7wLhgfn&#10;FKNeZ1TFCy9F7/OHF7vrG7PS/u3h2F7XhDuk97GG0H5wQ1tYcpsn6wskALpqI3/loSAMqDp70JZ0&#10;jXvFKni93Xl+KMz99zAAYDU21hrtrCmdvxf0F7lKm5v1gFrPfaHFlGwhNJDe/VDW5vz5xUxWVWZP&#10;lDdICiTSNOnWG/3BgAaJNfezRdBLFm5wVJSX06lzBqc1X5wA9yXq+GCCXY3Or94YDrvGbVJe20As&#10;GpZgLq6wkEFyah0iynJu/wAPSCtrk0lO56vBCXq1U9iYCSotVbcHvFJCtXfYQrRnbTV4Y2JzJfQw&#10;FPcne5T27wUq01r09Is6mc83h82RVukKY99/rCVX1YbgesUnYsfx3goA6vva0AUlVX70GWqwBdzr&#10;CEpenaBmDaVatF6yxY9eUXtuwuYqSad9GPKMh/8Avj78oIIANW+pgvptt6xUQTe+/aKmD6fCRAWh&#10;2/EWbneFH0hN7b/pHOOkJUzwktfXqYKiejaGDHr8o/OG5xvAKTm+cVqYk/MQA7D5n5Qncf6d4WR7&#10;vPUwm7iLXINv1gFRKn0tYRU7XbrAsSBrCUoexddcfXpBfv0vA/kQSXtaKQNS/eAwZW/WAKqSL/SA&#10;mp01U/tPcQKs6l27NBdNI07xSGsXgHVrRcOTbkYUlLujQu46vFkvtrlPaHzAs4CusaWN/wBmDuNu&#10;QhDMTv0gWe9PMCzxUb35c4sqxLUjaPvCWdxzPeHHzGkDTvvAOr/SKgSz3Ompi5zawCLB/wCRAUG5&#10;GrUxQCptSIpA0ukq1POHT5Trs8W/ZgC6S783gEP169YKiLww+F+ghySeg379oKkOc0X9NIKjpsN4&#10;vUCDsYdNmu+5jzKZ3MNYk3trCYKjb9Y2vfk3WC6t3bnAYEF3eKHPPW0M7tbv/wAR5j5vQwqmC908&#10;xtAYkq/KDVcH5jrAILvbrB2I52eL94F9TX3ix9/ePhf6xfTlHTWN4BJ9dYD6/nF5YVtrcRxSKQ/J&#10;6YShDGjK/wAUO/mv5bWgV6a22gvYCBK5W1hzd9ekOL7wL3+ogAE/nAqN/wD4oa4On+8Dhk6MSTpB&#10;psl2LamEpDX3hIs/l6wkk1fpFNOUhuggzpSXBXWosbX5wHIqTYtAOnRrmOIHB1vtBWVE7v6whlfi&#10;gOfw83htPyVH8vDP89BFa1ZvmkxxfVSTtACXF/SN+/KKaiQfpDvux69I2N2bWHXM9TZo1cf/ABRU&#10;zPy1hLEm7mBV/wAwsn4rdoBF4DgwG+W8XBJ6wNByhy/W2sAn/wDBjR+vKPMS3XWBt+sPt2iv8oSj&#10;Ws3gScJLJWjKaHZPeJZmrtUx6xLWp0YdCtFp87awMLLZU6YqhKH8sSklChNWXU0BItfd2i1wn1gp&#10;Lu++h7RnynZ9PSCvDS1UJN1zEGEuHTqSPd5wr3dm+K8VIejRSQ9MBHELFTLQu6PQQrD+ISErrR94&#10;gusDk0K8fwuEExWKXxFUSyueqrkNfSJOOxWB+ySZ+eSJiSicUm4dMJ9gfY8g+IS8JX4ljNZWGM22&#10;vS9vy1gzpqjP8Qxi1T8ZjJmadOUouSo/kIA0As8VG7ZUwl8vvd4WNVdbtAUbkjy7CEVJ69oOra9P&#10;SEq88A0q7biAWsD2eGen8POMz9ntALktYOIIuk+8qANmt+KKlBqL/OAoHvXrBb/VSzw13N+hgFIN&#10;SLPAWVXX8OtoD+5l6l9o5VWVsqAk1J/KEpLkBbk3v0gWOTWq8MzDSMpB/KAkUgwBqo3uNITMAvva&#10;Kk2zXgAXOsCsW1cbQQbDZtT3hvXvDqu9+0Fg5TAU2ti12gZn2ixvzi4NL/umLBkvAUM2a7X9IBRt&#10;andTjWDWOoKvdhJM0HekmkmEqOvJ7+sKOn4Suxe8IU1ja0JU5Rz2hIJJVyDjb/iCC4FO4uYT7tm0&#10;Kdf5+sJOXRk/ij7xyTewamFG5Crg6tFRzK5coAHm101giz+7+sAAPt0i/b/iEsG2J3gWGn/EAkEO&#10;qkesUlmJ21GsUzNdgrWEzKnFXyeEkCo0W/FALEH3/hPaAliwv2hYOmkBYtd/4RmJVv2hLactVGGS&#10;kVDOSdn5RkzFn6Qx1/KP97wRc+mkc9n0jLYand+0Fjk17dYrNxoeaofzJ0/hCU/vHl0aEh1Ou4qG&#10;nP8AWFOxuwtf1gJYaXgAJ1s/eK0JdNUU3SNS20LU5UxY07RbUHKnR+cUpBqqzBQ15RcC1m/WANDV&#10;vaLlKjpyaBQNvNAKr5+UGknWzJsYcXBVtr6RsB9RDhRVtbSCguk6/hMAEa26CLnLsqGBBe7n3ukM&#10;9vyjKr8R/FAU1X6dI8oV+kJYkk+YcjCqVEmrfrCAHZfwl4qIc+W/lEEBPlsDuH1glTKToQrUcotZ&#10;T3t5orcpNVtecGkWd6vigq8rQ/m3e9uUHSoi76iG5l7wtvkIRTr3fWCwY8jqY1vCVOdIfb6wXv8A&#10;r1i7q9I0+mkEKJI16QWsCX1eEswSzaeeCD3PMwGc94uLwT75DNoIqA05bR5r/By7xfayy2sfh8qT&#10;y3hzorSC7jfpGtv50gkaR3vFtIL6avyh0uB+cX3+kUsBSfnCUkpLn1HeFBXpqxhhanXmYsbjfnyh&#10;RUqnYHWLvm8yzYHlBQO5/SNXOvaCDpU2XUwA5fTrClEltL7wHvu5hGrILftdYF2GvN36w6duWZ+5&#10;hks7ZoB0S3KJb3/IvBvl010vAVa3rrDjzA+oinMX+XrAItv84p813cfrB+LvpeAznO2XX1ihgFea&#10;Lkv/ADpDuKX97XvAZWhv/CABfnuPWEoGj+gaFu4Hucotm26+kFg219T1gFqlK/8Ab2gKSkhLMX9z&#10;nAy9O8B3d3t2g1O40g8+8PWAH9bw1TmA5/aexh3tH4XZ4Ub8naAoX9II1G9mgsS2nP5xSCW+HRoe&#10;8Mdo6CCxZJ+cD/kmHILcuUEb7Rd+VrQL/wCqNH27wQ5t1gMX9Yu/1MJ8pD+sMlwID2/WApRJ/KGO&#10;2nWCtZoV5e0FalKO8dD9IuphyEZlFxfoYGa/5Q6v/rvnA3/WLOO0Dbb/AJgHzbPFQDn/AOGBrzgU&#10;k9eUBKfe+sZnqO3KHVaEyRr00gKKetoc7ps8Momo6dIzGCX8xd4D9/rAJLB6YSEKqIyawFk21IeB&#10;mtq0BljPYwHP6P1gJc2D8rwhKDVZ3qd4CZVVS7KfaAqZd4+8fl+KPNbmNf6AICtd+cBT7wdG6x/v&#10;AqftFg467Q+ka3hiYfWNSbPbSOEhNRUaXaw7x4/4xiJZVihgF4mTVmVUxNoUjxanCpRmQhanTMbq&#10;dxyimUpFMxJUij3YX7VeLGbjJk6YVYeQpRMmSl3H6XjE4OTTLThkUBAshL3YwDvo+8Wa94Jq1v8A&#10;iEFeKmIRh5S3VMXcK6RK8PwVASmzptX1JibLJBQhdBUfKO0FVqTpz1tALMl9HYC8FSVkMWt/GEzV&#10;rNIWFKJWXTyjw3wk/fYTDL+0zkTS8kpT5X7xiT4Zh0I8TmSFIwoqdEgmyVemojH+1WLx39dY7HYl&#10;WK8RnT1njzlKJJbs7QhK5C0KZlV2gFntrXYQEkEbwDc3pfUj1hJSbo3NqoqUCL7H6wCHdmL7wSrv&#10;1EAoSb35j1gFXZuUPTfXoYYKcnMNjGpckp3frCQgmkdbC8WD/EfihLZAk36xyTqG1V3gDcHbSCBl&#10;OrDQx5cwDGAlLhr8hFenSEGoXv2hRUzny9ISWsg6wi1zbTSGQwY5usMFa68oZLtr0EDVtC0FlaBo&#10;Sqq+igdRClDM4cQXFJqa4uqADydTa6wQkafMwSQpPulx1ioqF7XuIL03N/xQlyQk2pZhpBYGxp02&#10;ioFLd2Ihrmq5vY94eyR6lukBOUJJqt5heEm7u/QwutdJerouAtTubC7WggvzflaAXBuzbwNaUqdt&#10;hAavVyFaHeErSCElLr+phKviTa3WEqo1OqulucIKmbd1XP8AP8IKQX2fU9oeoEO6qtm5wdhtsTCE&#10;qJKtI5sYO0PYU3hJ1u/bnBAVk6xUAFHTs8Hamz6iBxN/mGh9Albt7yoSFatv0i58vSNW3fnAAZxf&#10;LAJ7ty6Qfd/DBLp6DVmhJdRzHTSKg3nbWA+unJoSzZLftwCW+bR5x20MNdidFGw7RcjVtPzi5cD6&#10;vCWy1dYlVsWsB8XWMob9f5eAzWinXfk0BmABzQUaA2veGS5BUzwRYbONTFnOxB2gEp73d4rJJ97O&#10;G6RcFT26RQ4Sy8w3MIBWq97xcs+8OS/Ic4v8LlPeMt3vc6wlgc+4Nz0hNWVWr79oSeeZCeexeAAp&#10;2Gm8AG3eA9khXY+kFtrwD5raO7QokjMn5uYdWRrBr1ekPdt/lCCk2+sKKVG/rvCNak35jvCeSr2e&#10;Bpez6tCQHOvpBTcHkNO5jMAS7J6c4YWeHcfnCW0HPWCbAouHuVc4K1G6l1Ia3TSLjf17vDMX15f0&#10;bp5atBu/1j+bRcnpGpvbtDPAGvOPr+kahvyeLbX5Rz+kBINIqB5wC4fRuUaRrf8AOG9ecVVX5coU&#10;99/1gb9P0g7bRYwpyfWAHNI0vaHNzCjZtucJLglWo5Q5ck3MVKcP7g36w7MOe5vFSXqqyjZXN+0J&#10;D+Yt1EBPvEMbX9YquT+UVVZRy/WE0GxN7awHUbXbYwVAMU2UfdV2hVyN9bGASXI22vpF7b20MEU6&#10;6FOkUbv8mgWL807QwYjU3vDq12iygBA3B+kB9lc9YIA1L63hQew+cOASdbXHrF2zH+RHJKDfbtBc&#10;fo0Ak0q0WQdY8xy3beAKr623gknrfUwWBA32i4JW7fSC4fa/6QQCxdy8PW507Q5Nu94cD1gnXdtS&#10;qHpPPNtFgxTorcxd+f0jSKQM2sNDI9YDWtF8uZjzgtzarnGhJjNY+8I/lovqOWkE/wDEOT0gdmh1&#10;Gw13PSAU8/nAsw07f0aNBUV62ph3/iIBe/yeBVeHuXtbaK1cnvHDBZDMneGs2rxnPvZWi96r0xew&#10;0i4LdNBDPpp19YCVEsIDF+Z3EMBeAWtqwDPA5RYB4qOn5R6Q8Gao3SGT1gzlX3ttBWxeEk290QKg&#10;OhaHt8IG8XUwfWLHLuOcPoPrFICmTmfUQBQL8tokT0ihRNSjszwhQOiNPNF7WqI0BhIU6nUwW/lh&#10;AVNKJXEfL78BMtPE+Im8VBA09YMt7pLU8tIUApw7/s9IBe35/wBAaBAIc/lGnygXsIb684BUegjf&#10;4osd/QQ4aC6mextEpcz/AApSv3V3/n5wcGhkYVeWcNEqEJxPssmT4cFv9vCZP3U43PECfiLnvHs5&#10;7K+zUqZh04aWmX4x4xNLKSkNWoaCo8v+I4UpYbBYX77EzG4uJWBeMf4zOcjG4tU2XzpcNFrNGYlh&#10;6fKKSFAG3N/WJvi/h6/svhng3/cY+ZU3G+IP05xPOB8Ulr+zopnlSrpG3zY30LRhsF4AsL8Qnzwi&#10;mU86ZiFmwy63+pj2JwPjrTfa3x5sd4gU3GERSFcMdnhkkFW/KKTY+ZdWiolSkoV9mQuuetWiQLwJ&#10;mBplrkpoUt2UtomcJcxRUrh+ZzCfD8XlSbKfRfWJuLwSk8RCeIWNzBw8yr7os+5hgd4OnoGi723+&#10;KB09dYJKh+sB3OxeAKnzXs0BjbtpeKX1POxhKgLe9vDJISDBdlpXz2jKVc6NWhKg/wDCLuPygOxt&#10;FZ6kA3eEmo/LzQw55usAlJpFu8IS/vOYpS4D06OTF1veoiAoGPOBCST5r9oUKtFvUPpCc9OV1DaA&#10;qqpItygAFn+rwG00I5xxEvSDn5xS7Pd/ePSA7gC3eFLAdOqTD7+W+he8U2VdqdIT/p10jNdOlV2T&#10;AIFQ06GNCdjRpHPQdYYuNuUUB7a3eqCLtr0hwk+bXQCCdKvM1qo0toIYMq+q9YBJPm5W9Is4R1uL&#10;QORU/JIhKzmzVNyMVkdLaGHe+jQRSCFW7xxVVLPuge7HkY/WMz/KNYZNu+8FI7c4cfJ9YYy3u2sK&#10;PxFqWhO2wEGaWJNh12Jh3UGs/lP8/wAYz2OneHCrg/KDe/PUGEHzKP8A7esEqc9eXWAQ6kt5n06e&#10;sAlwNe8BXT0MdYS1r3hzm2A2HONQncdYllwWO2sEkOa9tI69NTAseQPKJSSbuzvS3WARozPCf2u8&#10;ApNLG/4o1IBhgoulWvKOe8BRDXfpANYzX+KCoOaTT+EvvFLGynyvfvDux0tD+ZTu/KE1FQPxa1QA&#10;CSAeVNUOEqG0FVKmT6E94CjdSv3gmE2LajnCQQcp/n9YuLbe8mFMzVsKRFLVNYc0wNwTod4LBtyN&#10;xCcpHN94ASndxuIT8S78/pGZRfW1mgq0Q+mnzgFmKeljyMEKCHr15QTV5TTYsS52ixH6W5wQA6ja&#10;p/LDElS089dLw4Q/c6RZwanhzm+IcuUCxB1Y+WKmBLsqzAOYC1FmtG38Ieq3yhjcFVWa56QXL310&#10;aLAu73v6wCLc7NFr/wBFm1vBL3/OHaz6Qm36xqY5iHMade8fzaK2cO3Ml4LuW35x/N+ggWpVy5w+&#10;nfeBzJ15Qeh9DDn/AIjX1g1FgfnAs+fX4f8AmHZzvyEd1PaM1ib9+8MzZn6PGgSUX/agLUWOzaRf&#10;VW8MDZN9dYpJIL6agxSLD6esOAVnyk7QikCnUvtzhaQQTpzf1hSVoci46Q1/0ip7ptlDCAnKl1ef&#10;f5xTmURvpBVv+LU9BBuc1xDhAUdOzw4N0wH0942eA4BT9YYMDygE2f3hB98ah7tH1vGnV079DBD0&#10;HXmetoVVo7DZ+kXDb8yfWKg6WtmgX183WNWqsevWCxJGkX3+sHN6e76Q+gVf+EaZtXeMxts28Wc/&#10;mINjAF9Y3A+ZhncfImN2+dMcv1ix1hn6wABvDioMdRqY/kQ9qvrDt/PSFD/mGupvl6xezXtvBUA1&#10;V+oi238vAqVlEaxm92NH36wFFwOzARZRaHVoLdoJqytHDlqJGltoSS5OvWC/brGghL9vrBe14AN7&#10;Ox/OAXfk+kJKfWATo7ttAyt6RcdILML/ADgbHm2n9DWL/SBUvS9ILwA5pd7aQnl84u7dmhgGTr+1&#10;ClAkNo/uxcBxd/hioM3wqjl+UUuw0J5wJja6Qnlzu/rATgU/ey0PBlY1JRNRlukpBpvAEoFQ0sC+&#10;kS+Naosyv06xKShFgWqbWAqaNM5tziZMJpCJdrMIxE60yqb876Ro36QUrApBt1h9ID2/WHuekPcc&#10;2jd4cn+MBoCVBwLvHPrDN/GBzhiC0IW/ltHABuLPvC5iS8xVr3AeJ+LxJT9omX69oGAlrUnw9Bzo&#10;R7zaPEpKfLS9JvTDs+8M79OcGl8xpbm8TPZWaRLm+J+HzJOJAuo8UMVR/wDL/hxnTfDVLK5fj0lQ&#10;ky0yE5lcUfEKWa4/ISfGPG8FMT7LezniJxJxeMFvFZiCTLRKFyWLEnoOrYfwXwyicj2cw1GMnouk&#10;zllwgHTKNWhJBZQNdMYfDputSqVN9TCsNh6KzeZNT5ldIWCtr+sKOIUqaDm5mJRkKILwgcRUyWu0&#10;xGkLxcsUzBnOxT0hKSGO+8VE9IQQCd4SpSeo6xU91F6e8MkFuUJmsafUiAkqIL7RzqU2jPDnvbS8&#10;BY94X2aM1htyMJV5WvveCzavyBflBTv8k+kPSdWqIb0hCjZNbN7w7wCOfVTwHKkX37xzHPWH+sBs&#10;pq/1QhCHveBSk+d1xw/cTsYSAossNq7x5GP0VAfKrUttHmYajartGV7r56NCVBy/q8KrH8BBXWL2&#10;Qw06QjR9Da0Mi436Rq9dilmEJyvMUW5E+sBQ5upLue8XQWfvCaCnhhO1lQmxbQe9DOXdyTAZy6rm&#10;AoPqyhAcuCf2jBsqnXNvAym8J62vAbT3+WsPducJfyLNusDdO42gbdI03hku5NoQ4v5VPcekHIbC&#10;HppY8tYrY5FuVXAuGikH/aEh+ttITMUQ6uWkAlv4wFdYDJZOpLawF03dg+g6x5CQb2ghQGvl5teH&#10;SD+cFK3gB3GjPpDhW7CHJe784SQcnvA6iP8A3auL2hzUAn5QwseloFqgFWfaMxbflD6jrcDqITT5&#10;Qu8MzJdudXWMvl0Li5hCX/QX2MOPuyL63vCFkg7dTCmuFGpO8Bsp66nnA325tBbuVbQr9qHO1n1e&#10;LA6tpFD3CtG87wW18/PWADdruNoSSb6ZXaAt3oDC1TPDvbsxipNgDzpJeGqOezeaKQ7C7/DCdXFk&#10;r584G4J9R1iob2d9YDsn/fnBpI17HSHJU4G2sVB/1MBVzt1jcZnN4qRMpI+P6wSpRUX820O5pJan&#10;4YLMA2vvGMz9HheUZbuYsPNeCVG9D9VPBNRqpbvDXFXoDaB84CdK82xMErdtt1QAAQj/AN3rHNPf&#10;zdYvcH6dYSUi1TVc4zf8QwLg300i5cbQrTlfSBZyA5PumHCWFWeGU5qhil9u0EB7eVtoAuyeXTnD&#10;hhseZgA+VucHVr63aA99t9+ka3gVLAs/ePMA9rbxS77RUoXFu7w22naDmB5PAuoX7iEqJDu/10hT&#10;huXMwCQx1aH2+kaUp5wzuGtoIOZzXpvBdSn+sJ1537awBuVO/wCkdBZt4Dk1D5w4c99oBX5fpCnu&#10;Dd+UEJAOa76xU7Dnp6QCHPR20isDz2jO4H5x8QcsIqbzW5UxcOKnblaGFIP1gJWDFyelriG+hs8F&#10;iyU2HP0hifLeFG57XHeGf9vZ4Skt0s5hSSCB8TRU7l9N4VqT1gKDuBCqywcEcjCX/ntBYP3uYFL1&#10;9NPWCSOnQRoGV0vGUfP9Yf3qov3vFlF+31jUkpPzhxz5RrfU8hBZR9IasgpzLN7wC/7XIxz/ABQ9&#10;4eHaGdv1irqz7RcenKG+LsW6w/xWIu0OrX+MC91XNriLEuNd4dv4mPKIeoG8PXcwM2uje9AqYN8o&#10;YMNndvpATKIPP9YfNfntDhQCvnDnfbnAtVeEkD/eHPx/LvD3U8BgQPmI0PYfnAA1+kfTvFrXfLrG&#10;+rubvDvfzc4JqzaK5xke1tdYTc3upzrD7nnCSdHvBLW26wlsvppAtrBuTamATtAPxBrwmksElina&#10;ElxdGkAnQQmSzpakhQsYE3BIEmb5lKTlJ6QmVNkBaUBs0YdODwUxda7BIyo6npAxOPNU9QqRLYCi&#10;KfKD84+yS1feqTw+5hCrpJu3xRy/SOnMR/zABN2eBSCb6G5hv5MP/wAxyjk14vAJeGSHG/ODPnmm&#10;gvnOsZWZ30jiJuNKPePeEqDj844q1FtQICJRVT5VXJAeKwNfevUYys7NFyG+UOE3FjVaJajpW9t7&#10;wlYnrTMSKEPoYGHEqUDPP/cTtyNTfrC/CfZqVLHiU+R9nkiXYSXDKUfreBNxC5k3F4hSp+JWtTzZ&#10;i1GpTn9IJX/5R8o8W9oMTM/+lkESqrARMxEriBC5y5aXJIUxIcfKAlc0ib5s2qoK8HL485vJzgYr&#10;xKQuSKM6V2A6wMfhP+6wgFdCM5Sx3jFYiTRKUjDlUxG47RMl1VUTCip332gXL7xpU1oer5C0SpSb&#10;8S3RMYeZhsMZiVFqgLtzeEqmoVZDts/WFONFMbONdoBbK7JaGDFX1g2ALvCeXLlDFXyilWg9HhI3&#10;0S9nigktr2vFgop/EbQD5SIy0qqvDgnonl6RUFK7c40pbfYQtbiY0xn1eDSnKPrCcTTTv+LWJf3g&#10;AZmOpjzuxa8JOt2PIwQB+z0iVMXKzk6bBrx8IHeGZWaz8+sJ3bIKt33hgqybKzWMGi1du8MBftFy&#10;3ppBWlRLJ9S/OAxKqw/aKQBc1doU/lfWFH3fMlWjxZr6hvLBJJSGyq/SKXGunmi6Tr6DpDEt9Yvb&#10;NvvDm12SD73WKbMbm7gQm5N7uNLx1JgE9oAvSNC9hDqzJ1cbwVpUmZ8B0aACehjp/wDFE1QS4ozN&#10;rbeJsqYFSky1nopV94EpClKqz6u7mEpUnr2MBw46xZPTvCUl76bPCJlzt06Ql35fhEOB1O5ilaQz&#10;3s8cTDsa+kF2/wCIdiQD8oJpNz+esHkPKPi5xmVba+kJoCjTbp3ge6CNoocC7jmIvtaF1B8zNv3h&#10;qyz1RUk0e6mz1XvDAWdy+npBKnVfJzEZb9eerwmUbStru8ApJ52gF/8AVvGbXTpAIJYa8osS+/KA&#10;QxSr6QlZLCq3wx5sxHftCXd3zNvbWFFRdOx39Y7fV4SKWAN2sR3jKq75vegPpTrACFUgXqa5MAio&#10;Gqly9+sJFnRbn9IS7uQ3J4SA5HW7xnDdh84ypUB1gG6r6i4jytz6RzLvDm+5/SHUD8PZ4CQFWzVb&#10;GMxcG7bQqa+WtqNj1EBeZnbXWFOG76F+cMtWZG/LlDVD9reEZXCdDtDkB/yeE8h6PFXlWnMd3s0a&#10;15m6DpFL/wAITU/7sKABO945DdP6wGOt79IBqAUNHL1PF0btyeCkpYcx6QS9hr+kBThtT6RoW6Jg&#10;AEk6wCV1GNM0EFICPMDCd3u+4gKd0/S/OLtD3Cvp6wbPb59IJUm2l7iAohxD0l/yiopYE3/Qw50P&#10;PWBltVf03glPxdoTUIchxrFTZfxbd/0ggu3yqilz8JIN+0A3P6941vz0jXTbnFRBY2/hBKrOpuVu&#10;cBVgfz6wq4vr1hG+zfC0C4ap+8FTBiYIUP4mHAi5bfW8A1E7JvGdRBTfu8UzLAmrqIfMdu0G7bhU&#10;Z9jSjkvmYYhpe6hvyghLmGI30hVR3t84e9t2tDkFm7ERUFa8tQOsKbMnSowzMW+cUkB9y11tCeYs&#10;W06QRo1u7Q4eCC+rxVfPAubXMO/9G7fnDFiNY/hCbtT9bRzOvURpF3HpDt6wzbQzM/1hJCtLd4u7&#10;/pGhDl9YOoa194pBIby3ikXUC1vMW5xzI3gN69Ya/wDCOqf1i1ifrFR82nIRpFzSToIv6iNbn/VA&#10;AdZ8obaDm1seQhlG8XJfnASUX/OHb/eHzeZ1chDfymBcXL9o3f8AOBfMee0MbHzW0VFSah9Hgc+f&#10;xQCLgaxTdttopSe8MFF/6ElwD0FxBKjfQdYQ4Nr9DDlXUcxA1UPdLawTsC7PCaQw8v7UVOKfL3jQ&#10;lJy22hKUaE3JH1gMrvvAG2vKASpmt3htP1gKmICvR3j7RLkBKU2CqIShayFC17tBmzFB0ixeFYhR&#10;eShaqArVUNpepucBOYPcHzRZdhe+kCl20NoS6nJf96Pp2hNTqPmds0Wt1I1jMf8Acxp/vFhla55w&#10;3n9wgbQHBK5hZI3EHCzFhCvhUb5oC56qUebouEYHw9Cpq1rpIAyI/aMCSujjAOvZngEqPMcv5EAO&#10;2/7UHW3MNFVSuwvCDtofhU8M2ubT6wFFQSrygaNGbNlZJ1e8FQBUZuWo7RxZ4zlPrFKC/rVFIcbd&#10;48R8ITPoRJl/fTOp0EYv2e8XVKkHw9dIm6amzQmf4RiJOMQfgVWpD84+1YiyqHUCXETZUtKSwINn&#10;j7dJmy1KnTnOEmqdQv7ojxfxTwqfKlYmZhVTPs1xoHIMPPQ04LUiZ3Sc0XIvbm8NRYfuwGS23SE4&#10;i4CLI+EtmeBh8fKSsJsFaqTC0ywPKwHxQZulaqr7PBFlKF+/WElYKdqmuYZLpb5Ki5t3eLupLvyj&#10;qfSEpfyX80U0kKNu9417pg7D0v1h0lwC9POHSjvBA9YNtQ194noW1QmeTl2immyoOIw8sqKE1Gi8&#10;GTP40hcuYqVJ4lSONcAkExckdjUYSEVEqYG2kBJTUX+fWOIq4T8oIY5Sz787wkpZITZxHmUMzjlC&#10;b59OkX106RzL+kH59DCQ7unMBprFL21BAuITY3sSdFQwy7DauKGbc3d/WPNmZzAdSl3rbVKXgFBY&#10;6xUCBut9IukIJuFEuDAFF/NXqD1hIKnGsO5Y2gXIHuw2Z6vlFV/0gPl59YsCQzAAWTC5KqQtORSV&#10;G/MGGXo79ILeU37dImysRLBC00jkImYvChnUQw8qn1IhK52a7lw0Ey0gAa2gfMwCXZN+8J4ZBCLc&#10;wHMcKi6FPV8UWLXq+UONPzhzlaEanZ94A0e6nEBIJY/WHGXZXPpDuTtrDvu/faHBsQzaNDq8vl68&#10;4SG056nrDhT7mrUQklhf0MLZmfvvrCBr+kX1Fx1h8/LkIyuFMxvASh2F1DvDKv1+GBT6nlF3UynO&#10;zQzfxhqtSz8oACybNrq8CpWYn1izm9ydRfaHUNL84DKo37w4OZ23vFlbNCXSSfL25xQm5d77wNMv&#10;m5m8JBKfPl5i0Vkgp8r84Ta6bAFMETAQdWTYesCyjV57wwdk3DwnpeDqbv0vB0SPdHww4Lbd4FTU&#10;qL219IsT159Icl/1gVO2oRtAmJDoRMZhqO8XuKvQQ5OuUdeUJym4ZJZhD+8beZ2guoeZ+sA3Z2bn&#10;BILPZopHODewXcQkhev16Qd9unrBOpHR4bne+0BmJ3UIWn/E36iKgsnoYo1TvfyxSXbTpGW6tbnS&#10;Lhs228E7u2mrwFWHODSol1sXNh2i6Sb5Ce14Ny3wc2grDpdT1Nc9IBSd62+sEq167vDFLJ6XB6Qy&#10;TarlpDE3F/2oq91N23HaMgsfKXhT6HrpFLke8/ODVcVsl94Te1fr6QAVEB27wRowdyLGCai30i3f&#10;vFmfXbeFKFikt0gFan5NoIcm45fWO/0gg5v0gVqKefXlFvd9N7mNXSLd4B/E3eGYi/zgp8g8zEax&#10;uo9CzQW/O8JICSSGuXI6xrV2LN3gVc+bxUlWn1ilt9X1h3LfOMoeC4/2gMCNz15GL737xbV9GjL3&#10;MCx/QRSq4/OHencONRCmFju0ANABLb83gpABTU/UQRzgUqNjrzh2IMBybF4c3EH+WhmftDlXpq/S&#10;NGzNA0ym0fXtGUP159oqU4ewG3rHI6wTUO3OCq8KU1vnrBt1cwGzH4o2bfn1hrsbhtDD36NAdw5g&#10;OHu8EHQ36iGBfrHvdH2j+MCzlUAlwdR1jWzdocnze8YtmPlMN70JKuWsBR8umWA2n5RUpQ9dYDBz&#10;zI0hN9fn6wBUeUOTA5f+6ClJ/wB4d35iBbqYKg36x0gK8pHTWHN/0gXjdzvATcfmYuXNV4S4zQ4S&#10;pXN4TYU05vhiq3T3aYA3qtyMEnWAISN4qPn+nyhlFgPnCShV2c7R9mqPDVZR2VCbW+sJUdW3/OBX&#10;cV03hNRNNzfzQLm+7XV0hIDBP+ow9QbRmpjUg8jaDY+sG1/zhv5MddIDi6s1W27RJxeIH3Neh6Xi&#10;X7U+GS1L8CRLRJnSkbKDuVjrZjs3eMJi5WGmS8NOxacJVMdKlOWcfpCPG8YOHKI43EmppVMs7iPE&#10;JkslcpM7hsr3ms8aNv0gEtVpFL+dTQUlQte20BNepqUKbmMpUNnhAqJN6hsYSm9jY6/6orJC20Cc&#10;zQxLN3vApy0jLC1Nm3C7x7QziQ5xgl0jdt4wfiEuUlCfFBxVrFipSUqH8YlYjw/FTUBC6lSKzwVj&#10;cN16ROlT5HCx0rYGpKqnYg+mjfxhUyfQL8Zvc1uPlGC8KwmDmKnKmBQVLSSkR4l4mmUTi5+F4Elx&#10;dKpg/R3hKptRmYk8aardRVdUPum9jDQGcjk0AMUl2MFA8vyJgpWSDqCd4ADMb8x6QSBSPmfWE3cO&#10;7d4CRZ4KXPJ9oDh7t+zFQ5ty1hJPY3sYqAUdoJWOcOlr2ZoACWOkNUCnS+sM1nboYvSE6PCpS5lV&#10;a6iPKzmJcxCrUvE7w/FJCpc0NcaRMXIwzyvcNJteAVila1hcwb3tFUsH5aQmkdLe9AlFOfzHaGBI&#10;fbaJcj35pdI3N9YTvsefeARe7wWIF7wybsLwCUkitu0FQFvrCaagQWVVeLF0puYB21cwVeZO/SBo&#10;KrAc4v8A7KikpII0MMYFf7L84Ad81DcmgfgsrX5wEPmVv+UJClAq8qUxa+dlhWkJqAbXpCSpJ0qH&#10;wjnFThvKNocpF15lc4Cvi8pikkWvBIJA07wy0uKmimWG7bxcv+QhWmkP6d3hSnZ1EnnCg3m1hJF9&#10;jfnAUnTQdIUVML2hKjvbTWOTX6mEklwF6c4pcP5tOcAu4AdSfigWFJD9BCHX35QAdBCnAIq5uoQn&#10;UdecSyR/h5bah4KTodLM8M6db9YdLF/p3jQsLuNVbQladVB3PeHYVK1pMAX/AE6Robb7QoWD26wb&#10;lwbqgITf1sISSTrf5wpmUXd94NrwVKXc/ntAWFOQcu3eECyd+REVu41jf5RU4bc+90g02V7y16GN&#10;S4VqNFQL5at7NANVwbvYdLwRYuXVTvBNbFtIdIU+8d4pPN+ukB9Pk8WZlXHMQg5grlD71Mdtt4dj&#10;Y+kC5cXYDSPMcx3ttCrevmhKlNQCwYRYmk2P6Q9Qpdr69oH4fWE0lkA+sKbRBfmfWCRr7xBuOXzj&#10;Mm3lJ3PeFAkFPutp6QaavxcujxUzHntCnIpqe3mgqScvlU+/KFEId7dorKqjp3j4b7QBqfcp/WGS&#10;XLOU/DGUmow4AUFWUl2aArat/iPKHLVaaXX1gOS46NrGVb7xTu794JcBOjc4ch1aO90xRdJ+iusX&#10;LU5tdXh3JPzphhprUbPBBb927QyX5/KCGHfcdIFYLuw5DvAawf5xawqixJqLQhLg07aHvD8j84d9&#10;301jcb6Zo1N7xYKJf0j6Qr69YOz2za+kMEu3zPWAVBwizas+zQCEqbToIDbfrGvva84IqKf9toa7&#10;O/WEh337RSC+/aAHL/nD6DrFtY5mCqop2YRV5nMBy4O2tMWGVnzw6Xvc9HgMoHcfq8AEX25Qq93f&#10;vCaju8fy/pFT/PeCbawxsOf5RzPvNtA5fzeDvZ+kaa/SHa31MPp/O8afxi9qTCyTfTn6tAzG3yh9&#10;haGHePzh/RtYqgOQPXWH27RrfWBoczW27xlvUrTlaGD5vpHR2U8X378ouM35woqYDb4oNz/qjZtI&#10;Rtz5w2u3eGVr+UXvyhJpdKbHnAWLPe2kVKSlKh6vCdSIYaPtvDm8MBfblA2311h3ubQNj+UOS35Q&#10;khz+QjytHL01h92bvA5/nH8l4f6Rpd3hmf8AKHIUAm2zQ7te0Nql4Ia3NtIJJTc/6oYOC2o3gPCa&#10;FENa294U6wlsvMQlzm/+KHKnECxN4cqAVp36RSSWgLA1LdYD2+L5wMpB3c6xrpaHAJL3ewMAAFkn&#10;dPmipK7pS35w6ANc1RaH86/MLawCHzfSOQ/+KA/cQ+/bWE1OpNTnaESkZAhNT+9pBkTUpnSdVoNw&#10;bxJX4hhkqwmGncdMs+VBF02g+F+EqlpWtH2dEqXYDYMI4iyK1l3JZrwU2G4vf1gL94KYgbdoaZ5l&#10;B09ICWJVVRbMpWrQMRiV8JOqZatvWLTCw3GpitiUK8qm8sa+W9/fveOIonnT5hFRsVO6Q9usIAUQ&#10;OkUq0o+cY3CKUKZ2K4igbFSTEjDYyauVNw/32Cx0hjMkm4+rmMVhVypk3w9CmTiVDyOWDnq4Y9YH&#10;txh1SfEpWMk8Q4MZZsgIfTrq/aP6swuExM/E4jEfZUSJUuubKP4xGC8U8Uw/F8axaftL4hObD1Xa&#10;JP8A049mFDHYjBz+N4uqSyk4fkk93ESV4iVwnYE+4ObQCNQKu8BPqXtARNAFQftCuHpDFTq05FMJ&#10;qS51faEilvi69YSzjrzgEvrCWZ+8DNb8oUkkBKL1bQlrBWpil22fUQwu++r9YdQHPSEtzqH4+sI3&#10;tDi73b+Eb94qAq/I9Y48t0ULfINYThcWspP/ANU1gLlqBBu/OKcRLCym1RGkAoQmkH0hNVN72uIB&#10;AcvVCSMtrtAZRY+bnBTUSJOTvCWVV+kFjbpAYNvBUrUlhd3g23dd7CBsPcMBwCfrvGut+8XVVvqW&#10;MKsL3eAFP8Qc84Fq9+0euh2ixvpfQxman6mM5NO17CE8M+9d8pPpGZ6q2d9IRlzptfVVtYVxRbXW&#10;EpAyj4ri/KKQS3I2eGqYO7PrCZgUpJFwD78CVMXm0gKBe/PSDfqOsCzbWNoUwyi8XVZcEuQNe8cN&#10;ClBWzQSpFRN9HgOaS7tuOkMTpbXnGWHV2d3aBmdvpAYsApyd1c475fN9YexTosvcw2u1zaBtv5tY&#10;cAq9XaEjmXuGOkFQbMGXFgByO0at/wDRQATp8zDqfXbU9YrSSMzn1hJB9/XfSEgDUPDJT36wAQw0&#10;5NGhPX4esAP11+sVAde8EFLB3cG1oBqUM1Oe47wQLreCyWUL1ajrFRUHc25QU1hhfvbSHB9W1guu&#10;z/KFMAyLp+K+sS1qltSvyjU9TBWyaCXOZiYSpOVL68/+IYC7+fc9YHy7wDzt2hiBe9toII115ntB&#10;AHl33EA3q06QAu1Pvc+kDly7QD/tFRHmL22hLWBv1tFwx584z+nOLJPJJIueZil6kljzNzFVN/yg&#10;K0u1J0gqV79oF1AgdTFxST72yu8Cgism4fWCktmNxCUhRqGYp58ouk3V8usEgltNNYOvNoFyL/nA&#10;Qxp+OAHdJu8FBSG5+9EtjSn6wo58yrq0hIQry3VzvpDanVcIHXufSEW6w/xW6Q9h1qipwpfSwMe8&#10;ukudk9LxVSynZxvDqTbT8UBSNE9bK7xUnm6uuxgaqzNS2l4DUj/4oyan/wBv/MOAQejwl6iNezww&#10;vt8jDMoklzzhynKOeusAhTk7DpF0M6nfR4QLCn9YCQly/wCkaf7QQe6Yf0POGGurwHPSJZrpCbdD&#10;aKQ6h9IN7flFLhVXzgvUFNYK6wk2Z2gAC4/l4USBUMsEgRU3d7xzOnKBz+ZEEbaxraCxIFvWBS1t&#10;j7zxqC3yi5I/dcH1jQjrzhNWmnWDd7tfWBzf5xvreGGkVDsR+sMFdX7wxP6QPh06CDsIcgtzvFn5&#10;xvyguO2t4/OLj+Jg5VBumsaMPnAY21h03vdr/ON/SA6j/pep9oBTc1aco0pioW9IChqRm59YB25a&#10;m8AhksS+0NdQW/UC8F3q0694BJ8wv15PFz959IvrvYw5U+8P5Yd9Iy+rwCrzPbpDm23SAz66coBJ&#10;e/oYTTY6doCRmJ+UAm3vd4DB36aRVSSjvCbHm50TBJb8iqElW/u6iM1g38vD2G8DZ+UCB3+cba7x&#10;lNtG3VDsGhJdWsUu+9oYX/SAczj6QGNLm/WAopLu3SAHOr3jlFQ0GaBbUvDEwkJsNebQHN+UZlW2&#10;1vFrnnqmEOhTn0KYIhvTpDuNY81wOTGAQqpujQmpm6axSFNuaNDDNUT7+hMIJsk9fzhmuiLrF9qX&#10;pipR01POHT+13gXOW3eCWOfWFCUunLrvHFxCitD5N6esUt/Ed4FN0l+j9zBpCkqHpDFn06wnxLxC&#10;Y0vifc1+8x5QiRhlMjTLZ4kYWXiCVu8xGhSOsBMlYfQczCZK/Ogtm0FoCGJo3EMCP3nVFSiy9BbL&#10;FQudGF4E+VlUhf8Ar5iEZ+Ik2Xh1linqDC8J43h5f/cJ4S+Im5f8USvZ7wqmV4aiXQj70PSrW8fb&#10;04Hww4iUXOIVJE2aly7vEvwDwL7+ar7vE4kDLK2ITHjHtXhZvG8Q8bZc4zFFZlK1sPU6RgsJhUKn&#10;YqfiAqtF+EncmEIIMwgPVygBdmt2in8oS2u8C2ZtecBjd2bnAUdfoYU6bJLKt+UApcJ3hwMzMIFT&#10;B7t7yehgJVczPkYZNizw3rCEkjMN7w48qrAHaEoJCinNY6vaMv7xBtBAzbEaqMAITfroOcZ6RfuI&#10;sO4p1gzZC5iKb8hCZWImGpNlZrRdQBWH5iHcBQO+8WWlJ0FoKgoc33MJQg62MFKHq3L+WFLVdWr+&#10;sEp3v3gKCuna8ZjV6wNE7vrA3H/xQkANuYdgxtDeVWrxqwEAAZU3v73WHjLlLfOGYpu9t4SQH59I&#10;a+W/d4ZbEAsjna8VXp359IbmW7PeBVMv9TDdN9TFUy/SKhks+tzyaE1LBVpyipRfcNd3JioVJAOm&#10;6ukUKKqUlgTf5wmiZU941P1jNvex1i67d4oD0c/ijil/O2rv0iwL1uDsekBwety/SAi71PXzhK6i&#10;EjlorvBKlMRcMNISVKtqzatDpBz5T0gqmPYQ4TbQfihgWVqoDSNzt0hCQ7qzHq0J25Rdr2tF11ev&#10;lhwcwswsT3jNqn5h4SqW7VXr3gWL8xqYCr+draGEKD+WnpDqYPsIBUTz78o1/nlDh3q7w17B4TSo&#10;p373hFQq/LXaJhDis6HW0UBzXd7MekFd1e6b6XgGqoKVoFaWghKig7lWqoe5vuesVJYpfRWYQo0s&#10;1vwqhlWe9tIKSrW6WuB3ht9ApvNF3EKJJIf1T27wohyfrFLl9xyikjTfnAAYK82aw9ICvN+sO/Xe&#10;Ki5LNbSEkMR30i2rvzAvtDrzDfmYJCX3HSELqIuygneDT+xcesFQOvm5ekJpD86tngEfG8BQWAfe&#10;Da9IdO5fSL36i0JAfm+rNDqF9IsS/l3c9YYFqb9+kEk37whSibD84LOduZMIHlPXT0jMm+lcWW7G&#10;lt9IzEtp1MGgADR+0NcnntDpLX+cJZ8it93hl9wBaCgVG75ukS0qtVa27QrM40/5gS3LajmIdd+n&#10;6xlNId+kJY3dui4CQgFVb9DCaiVKN1geXWNgNVW+UHUgn5fzeAA52fWMlt3P1ixJa/QwqkdKdxFR&#10;d/KzX7wpKiSBpbR4SHtrUbk9oBF76aEPBS1tzvrpFrFNovFwdG6m8WdnhnvH8/OB9esWMaufnH5g&#10;7RVYE8t4BBu0Ck336f8AMG/py6w5bnAJLDSOcA2P6dI1NvkY0YRvAZVv/dAq9GgEu3+8Wq/j/RUO&#10;eeB87Q6UanncXixzFW+0Xv8AzrHOKi8A6jlvFfzTygNaDdxtFV2G/eLHqx1h817Nyi9XX8UAEW0i&#10;kB/p6wxd+0HNmAgXb9YyaamHL+Zg939IcEkchtBytuX+kKB3Dn3geUclb8hAXYtYcje8EtTvBUkv&#10;s3J4fN6RyDU84bU9Y5DQx5fpGnzhh26QH7fWLgkD6QmwV+feE2L/AEgG/wAoDCHmPmDhPvQyNOfO&#10;Ht06QlrntA1HN4FVi9mizum3eG0H1Ma3gXgg6mOQMZdYHxbwHOfZoFkj1h15jA0CXp/Zi5CVNvCW&#10;FgY0JMaNCVm+7+sOpJOyY+zrN6agCWYfrAKCXWe8S3ClHzaVQZqheh72EKLWJysXeL6/0NpfV4D7&#10;5vzhIPu2cC5hypQHJtYZKGHNNj3ilxVuDprBpmaWpeBOvzjCYfw5RE6Z/iveJmLx0wLxVDCEe6De&#10;Kai/xU+aACpSh1s8Cn4swgsSpL1m2kODd6XuDBpVUd2DiJaJpNFbLSn3QTCfaFExWE8A8BRmQHBm&#10;t730gf1dj5OJXJyMlYPDO5V1jGL+0mbjlS6lT688uMYqUoy/Z7weSrjTZ4dlggoCjz1fuO8eKyiq&#10;oYTxGZhEq2NBIP5QgDVqnVlhSizDL95p/P8AGAkMUtUeQilBqOvLWCopIIPK8WCgRopJZoA4omIR&#10;8Vj2MJlYdASo+8F1NHC+0KlS5uVTMkq/ejirvNWSuvVSXvFWGnK/+hXAX4m61LsknM3rEuTg6Vkq&#10;zgXhJKSjiF7WEJTSxHM+aLAoBteENmzMvoITTUQT/phOvPmDBuLrcxlUw+GGIZRuBBKnAdjdmgP+&#10;692gFjmv0gl3u7awhar1ja9PeKKSC1SbaNGR3KWc79YNnvla8AqHvP8A8RlDWc2zGBTdozBrt3jL&#10;v8oCpNgLv8Uf4hJbdWkZlMq483mvrHmH8YCHIOmusMd7Pq0MkZlWgqIKTpu0ATE9frBzEB36l4AF&#10;vdc6lrw3027wycxeHLcjzEK+H3TDGzBzyPaEkF9+8FblxZhoISFaavtCCdPyhlGkO2v6xlunRb2M&#10;WNiGhLlr26wnYv6nvFwr9DCE/wC7wLOdRu0Bw5OzaQKReBJKFHOfR4FjnDnW+8WJ/WHzPypv6w1T&#10;Z37wZjkurkz6Q9V/e6QnOoJ1VtACXZ26mKqS/wCfOC4irnaBNoOUv3jNfodo0LQSB7z94qQWFTHp&#10;1jXppaGJJ35xvq/KCCkvteBUQTrl26QBt1h9VeqRBCgx/OB/LQzqfXvCSVsCtuREC9Sncfi5QXfi&#10;Fb5RYQqXMPa1lRr1vpFJqN/3YDFz+UE+vWLm+vMfyYq0OjCCAT2i9/dvqHEFJLl3EZlua2pvblFz&#10;1Zmf1hMwikdd4NKQU0vy+kKd0+8KU2PaEpD87jMO8B971bGAQANrXeFEvbnqmKiLaXu8asln7tGw&#10;jSz/ADi5v8o0bbvGlW3aBt7z8+kWLmAN9COcBLMG7EekIdNW2kVS9DtsIYkn9IUdTpFLKPvaekD/&#10;AN1jV0hr6u3xX1gJNX8ICQp9+VXWDdSb5jz7Q4Jbzj8oBMOWY7/pFLHmWg8IJCle8oXT/wAw6+1t&#10;IWhCNPKdEgvtAy9S4uHhN4qTZrqPOGpZ/UKilLp3UwEFsz6VGwhvf96zgcjBBOm+r3gF7v72UiCV&#10;TujDT1hwAHDhXxQ7/eHzNFa7S2d283KD5hd9IJB/3hJqJKb20ud4UfdipHz0q5w7qpUX/bfeFFyx&#10;tcNVCKEggliq9o6jkPNC6iU39TeGQSKdSd4pTdX5wxKQrfeAxNtvdEa1VeZtuUbndD6esFO+tto3&#10;NrvA05HnDfD+sKtvAsXqb9qPMGGidRAJIp94aH0jLptBJN9f6CXP8Y0v1jXpFIe+tmgBi/8AOsdI&#10;ppL6vFt9ztAvUxa0VZvNbrAcXgBnu79Nnh9nboI1f6Qhw1P/ALoe5ZTWtH4W0If5xTv9IaCHf1du&#10;kCzdoMfC9o359I0btDMdfNvDvblFiCdFaWhjrrB1AjdvrAKXVv5fNFZcbX1grI7mL2PWC7nboIGY&#10;Ui9usKqtvUd4SdtTyMaFvcLc4KgS2t9FRTQaNeTQLOD5dx84CKQlTvq+8MCIq/4h99YCR+1m0EX7&#10;RfuTA/n5wCWPSAH80OTeNiTAOn6QJmtnvBIDw30bWApYcD0SYqZ2hKh9dTD7QAXve2kZSObatAfS&#10;AWfaNID6fnD2i2VrPvGbsOsczvD01bw2+/WAolVrWTUBDpuKjpt/LQ5LQlKcphICcuhfvHEpypv0&#10;MHF08Oam6FgNACwpkalflgISEEjKpho0KAYKWOGnkHhCrfi/sDs0dvpFu8XUUhNvz0gHX3oShHvK&#10;qVygBRzfDsY+0TEgq0TVErASiSnWZsxgJ179oYgvp1hlXtAyhv8A4v5/WC2+vWLkj3n1EPspTiEy&#10;0eeeoS+oq1jGey2DPCm+I+DnCcVOVSVrSc3o8TPCsQhcjHqHDlmQ86R4glVhRz101+d/6s8Uwdfi&#10;3jEtP2TCS3xE9VVITLCReo1uYxeO8aTLwfiU7w047HSnFXGmJZEsn4i7ekS50wNMxK1Yld7hSzUb&#10;/vQzFITelqmhvddn594DKP7Ta9It3uGaHKvQHy+kWI1al9PT1go5nnF0ZtXNiYYin0eLwVAX26Qv&#10;BT56ZWMKKUR4jiPF5x8QOIxa5sjjKrpSo2A7bCJOMlASVzFUplJ8y4Qq/le23SGHu/SOX5QArylT&#10;2zP3jzE7s2naCAjL8W8JJS/uw+oGltIC1Ke9J6wd6Y/AzC8XflaDqGDaQlbNlexvDgsjRXV4dJNK&#10;rj4b2hKszKUw3HpFa6ioDLFCZoSsa/EnmIYKLe7eJS6i7fKLKJ2ECpfcDeFFD3ve7Rm1p32gKVqD&#10;tDl3Vc8osG7iAB2VbSDS3IfihJYB7nV7QArKH1j+RBId+e8SwSz3VvBpq8zatF7qOnSGFiMvLWGC&#10;hVu50i7a6iEkFVrZtoKlkVVc4a/pv6wFF4TlNs3NoZQubKVFKlEp9ynveEkn7uv1F4FPlaottDhm&#10;/OEFrbwjFISk2qJsTASkABN+8MLb9IYto/WLB/8AaAt7/DuIepnvzqg8+9jCUHTflAP/AMMUhqYR&#10;l8pcwpLB6bvvBSBarQWgG7aHpBD2N4QQK6y+T5QEfOKlXOyYSyqGLsN+kP5tu8NSb2UvnA90bQCp&#10;/wAQ5wyagfxQ/m/SAw3zE69IYkj6wKL9VXMMLzH9C8F3ASpraQBvv1brG/bnA1d3gg3Hm5mHCSNu&#10;8ZWvbXyx8Rf1secOU2969TcjFSQ72Vu/IwxAN6uovEsPmbNbWOF1dhtAUq721ulomM5RtbMIuWGj&#10;9/8AiCbKSNH8oiqydi30hQZybqa4EEapN+sEnyuyXhlPTq4gMLdddY7bc4ZTJGofVUXt8zCm5tAJ&#10;cqJZhpAIdyrXlBWtTuGHrCD5bsUmHej0ue0WfncO8XGTzebSLkpFXd4rCraME3frCVBVtOTQwDqF&#10;yecMpN9QRtCU3VVftFJLvlA2HeLMSFN01u0OnQn39YOpr0U7hPMRsLvpGU66q39Itci/Qvzi5NOh&#10;A0EFbBSBlG5D7iA2msEy9Tf53gGwV73XnALufmOkJW7Z820ZnKlZWFwOpi+Zl8oOUaeXnCQqzDnc&#10;dosreBmsTzNoC06aH3nj7vuuqwHaBsDvoTCRxBQoWGsP+el94QK3pvY2Q8EE2/KKEuQDVzBYwo0k&#10;VKbpHuqYuzXhw5q934oDO+hMKurWotaA2uh2I9Ypdzr1gEKARp1MFrp957EcoNzy7QhNtX5k2i3k&#10;+SujxmUH3b8o0115COsZbnUQ5tsUxmY8oKmf8O0Xt+GG3f1N4zZaTuLxrbR42N4t36GLn10jflzg&#10;7x8Q17QoqF/dbaCq76wWqG5vrAbR+d4ZLq7+7DPSn8435iC0GrUdNIsd9Y1vyN2ga/xgWdPvc0wb&#10;tyEcv1gqdue79Iy84sQHPr6R57694t9Iddn5RVVbXrCT15dIcB/iEJYEFWvMRlUCwaMrBSbd4uTe&#10;7PHQ+rxm03FOnKCain8j0hIIKU9NOkNmqfS8ZeV3FzFv1gHeP94a8A8rc4CXHPSKfK+bnVFvnvAZ&#10;RhKlKJpvo8MBSfN+1AUTV6tAdSUvfQmHqL6atD035xQDm/KNH3hyfxftR1J7QHDhP0gHUR11eBcq&#10;bbaAXZO/OOn5xbTfpHeE1DM+12hLDe8KuwOrw/W+kFLm9v2oADm+guIYpd//AHQ4Hv8AygbbvASg&#10;kJ3SzwlClee8FEkHNqYEyY7a9oOGQo8OTrTopjDgAg36phqiPo8avHT84G435x0j+bR/GAoeWDdL&#10;8hqYEt7CGBWne8VTBmJbmDeABoNNjBKldzrDVWf0EGGF3S692j/aN336whSRUZP3nM2jHyFIUqR4&#10;d90usNRTvGG8V8QwmHxc2Uv7RI4ia2Unyn0ib7eeMSsPiPEJDnBzpwqGEfUo5bRhfAvD53/5O+GT&#10;ftGK4Z/+nJw8oUeQ3iXKUCBpCxsdP0gJVZX/AMMBKb8rMoxxp7y92VDSJlKxdL7xQsGoesavvFj9&#10;dYHTQQdbWgAO+rbGBMBVS7LLsUxxVqXOVLQ4R5n9YEzElKMHLLyJCL09YSm70/stBBJBf5x5X26C&#10;Alu40b1hqr7dINSksztzjKr+BhIakp+Rh1F2PvRVq24NjBCgwggc4pIJPmaCFE06mnXtDJBUk3eq&#10;0Xv2u0ImG+eMqGqvpEtdExCVKZxcH9oxIlSpRXUrMdSi4iXXLKarsQxh2KdhCkk3F794ud7dIZTk&#10;Jt3gFgL6q09IpI+kDN0EHkdXgLF/1i4flA1IF2ZvnBSS3R2CozaJsnrAZNQ819RAUNfN84Zja9W0&#10;OynStu8ci2a7q6QGLP8AWCVKNjprVBZT37xy3IOohAYL3T0gEmkkQzgHQdTCFl7FoVPqU5L8wmEi&#10;3LraEKDtp2hKi+X6wQNOu8VDT8oBs8EuAem8VpL5/m8B6h01+sB0Un5v1hI5lu0JULIMykjYwSGN&#10;f0ik7X0gHVy3IQdoC7Acz73SGGjn0gBxzvqISlK7Bbd3jy30PrpFZKXqcfleLmxgM5GrxVVrqOUZ&#10;r/VoA1v7usJdOgcvBbuPWLn5XEBXFLrcmz/WNTUjTYX6xU/WDVMfP5dx2hVJUNtwYCSvprr3hKak&#10;5thCnPl53EE1sAXaAE8quRiqk3LtudoyJKc1+kdE3O9VrQkl3rftBNPQHeAbBW/xGAHfe/W8DML2&#10;I2EUn3b/ALUFVTU3pHlva8OwKtPSKnzmx2aApnOnaCKWov1MC7c23hKbHbkB3imlszPrD+sGZXTz&#10;HOKST59tDBFlD6iAqo0jLmhKvgPoqKiG37Q7Ebd45bX3gqa/MaGCybJ+fpG5ddOmlosSSC4iogpH&#10;vBsxi389I3q6aQ6ddLbx94LK3hCAkEVu+47RSD51X6c4a6nNsrNzgMHH4tekXU2148wKX68orYno&#10;ICsz6MnK3eHWatxTemKg6hrfeOmr84ZIMAhwdPpClPl1bYdYWTbO43j4tuQgX59WgZSQ76Ug7xUx&#10;pqdQex5P2g1KDq2GnSAlQMxI5b/8QGzXdjFKir+DxyuzjRXeDyFtINIzasbPCSoi55+b/iBke9+s&#10;Amz2PTlAVsF027bwki99NDeElDZjm+EdoQpJy+VT6jrCC+mXvBchmhRIYfN+X5xUFfw9YqCwlXzq&#10;g30LVR5mf1jKY1uBFep0jkam6+kEOp02POCz/wAYYAv/APDH85opUMr+Z9Yy394bs/OMyiTy2i6r&#10;u8GxVf8Akwfl1EBlac9PSLuW6XjUHfONHgEduQPOH5XteHvVU1ov/HWLd4caPt+sWFtVcxHTWE6d&#10;esf82jp/R8X5xfMPqIbWGTYa9e0CxUauVgesOFU311im5I3ghBAV+UAq5tbe0KG9Tv7w6GMxPytG&#10;4Av3feDS/wCsMElT7naKUkgou40Nt4qsb5k7+kEhGXb9YSkKLa9+QhqHFf5xVd9KW8seYwVVOPm0&#10;ZdYBJ6/0a317whR9NyI8z/tbNAOyg8PZIO8BSjc/WNbv/Jje8c7Xf3Y5qPkipeu+4ihT3vFoT5nT&#10;vteHFukWDneEklrdXjYfEW16RcRub9oBpZw0Df3YGua253ilqlfUwqQVeUtQfMISpiP/AKKHVZO3&#10;xesJIR/tCbajleKje/8Aq1i5aoNprDI3sowJk03/ADhyloVLQ2YfKOMwKopZT9LBMB+/4oJDqfV7&#10;tBPp2g5v4phjf84A63MakX5QGNvNFW7w936xr0gfK94JJBj6w3rAbXeMz+loEuWKlrundusPMUz2&#10;pjEYtTKxU5NI5h7WiV4X4YlKfEPFZ32vxCe2ZIN2hNSlFPlSNu8DwyROKJPlWU2gbqZ1qN1K7wjz&#10;ZYB9e/WEslm9YmzwkqTg08VYZ4QjDhCQjJazRIITxZs5dAQ71PrEoTcOrC4hcsTFIWCHcPAPOGD/&#10;AJw/LblGx/FzhLn8XeEqQogm1O0JR87mGs1WsKLt13irXvmjS5V3in+T6xc5h8jFJFtOsDhpOX5K&#10;7xUBWprpA0gVOAPd0aAht4DdtIevNrAS6s93PuxSkVDVRIgWb/4VQp7kX0j7LMYKKqr7QkK4ajpc&#10;6x/gpKlWLJciONMS1Kqs2npAYZRaFKJADP2hamc1kCmzw/lGkOrN+3rFWUttygAc94sXLekXf+MJ&#10;b/mEhhe/eFOBewePKyXZ/XSO3yMV/Ffp6QCMvu63VGoGVr3EOe2W72h20zQGuy210hFKh1S1oJcE&#10;i+WwMBmaEkMCVEJhRmXDMGh0WTu/mj8R1f3YWdWW+jdIZ6UJNJ6vFSFfwhjZt7l4ckfm/WCSrzH1&#10;VAK166NvAQCaOfw9Is7EvDbnb+MfETZmDjm0JIH6u0BSdzVppAlFTU3gHTb5wliO/KCHvvzgGxDv&#10;fUQfnBpIZVlaurrFKh5S/eL+9foIISRz7wl0p0+TwR1cRTcjnq0H7xdRVYX9YsV1/KvrAuQ1rZnJ&#10;gAupy3UQZmx+kVJLoa1miwt74+KKaiN4NCQ2ut43H6Q6M3xGKyLhTu2r2gp9TuIsrZ2jK43PWAtR&#10;NLeXSKsyQ7dDGVz092KrJST1q6QAsU02/wB4ckkadY1VrvvDAtvbeL3jkPzgVWT7p5vBL3Pm5Q5b&#10;naAcw36esZSOvOLXU9/nGggZbp2GsCzPr0gPc78hF7A2H6RS2nyNopsPzEKv36wnkzvADv15wQoi&#10;4+UFUseWznQwErUno2sG5P6Q5/1coUlO0XJbRufWNC2sIJcP6wUg3Bfk9oLsDokbwxAbWpeienrC&#10;RUkGrTaM6mA+UKWw9d3MMPyaCU2UOnm6QE0tMQuAA3yZ/WKVb8rw13EFhm6bwllMeu7wC+n+m/xQ&#10;wUbfxioE5oDqBPI/pB2GsJZLn5/OAKi6LW67QCr0G6oq0zc/LeCSoknV7s2hgqU1vl6xUBruNTDE&#10;EBN0PbvFKNddG+sFSyNW0jVOuhHXWKwAyy2jtCSR+kOE0glzyMVFgfMOZ2eApyXF7vtGWz6WgF3V&#10;+cJy5qruOtoIY+a/LoYa53fvAdwNe8VZRdr6m0FtO2kVJ9xxBVc1awdgOrw5ZN/nBBFnsYLg8v8A&#10;eAoam0dba7xyhxY6PuYGr9rRt/GHPZoGhDxcMegcH1g7N9YYu2sO/wDvePp/QqH1gnflFr/pG9eo&#10;EaEMfQ20iuq+hG2sV1EEWZ8ph2BUDdwxEFnBSfnA5gv3hQKbaxUE0D84JG8b9KjaFfivpYwFXD6n&#10;aHCslT9oJqcG0UAZuzH5xuQbG2sGlBb3+sAKH0hz7ynF9I1FQ5b9TCiDS94ubww011jo0Jup9YB1&#10;f5iA+gMMxtAcfxhnsIB1T+UJ5D96ASf/AKEQ9TteHvrH1FnaAp2P0ip32jm9j0jzBMAvZOghJFg+&#10;vOMvb/iL2vy1gqLdOsO/ppGl9hpDkHl+1D2zjq8OrSl+8LxWFK8910pq0MJ4pf3An3oEycFBPVLE&#10;xkSwT8oly0sVLynpCOX5RSkkb72hCySr3oHJvSGuXtbaNfwPzin/AHMBYfr0/m8X0jKab/uxm1/C&#10;Yvz5QL7MP4wk3uYROWspbVD2PpH3VpaQ3eKvm2n9Gv8AvHb6f0fyYf1G0fxgS0h1GwgzcSUKnpDl&#10;9RCpy1DhJUyL6dI4s9ebVKToOUKxc4qNb0OSd4H0tpBOl77tqYe3w26QNxy5dYs7/N4JBpOn5x4r&#10;I8QCFpMhkcXRS1ax4ivDS8f/AFdjsYcT4SrDBeIwc5Cm+7KRaq2g52jw2d45IxOD8I8HxA8QxfEQ&#10;ZcskXSljzv8ASMJgMKJYVg8KEzkygygSLP8AKHIMKu6IB9YbT3bGLsUvz0gJSGa/eFJGHWUa1KeA&#10;FWJu3KMznK8WDAj+h279IZVCU6OLmBSHQYBqDb7wlSEsGa1osXP87wmn6w6ebk7iOv1ipjYU7w+w&#10;Dd41sPp0gXu/r6xWhTlNjtCUlWdPnNRgIWpKj3hyZabv0ioLACbs+kHDyVVfE3J4SaXJuIu2U/OE&#10;WpPuhzmvAFxFT/smCyjVo5NhChrmbSMyTc7bXg3IjW6rX3hN78thHmFi3eOm3I9o8wDe9DLOXQ84&#10;CajzhTFzBpT3a7Roe+8We/1gVXP0hBYEO2loS4AdUM1Qqs4ducN7ptyI7wHbzP2glQKkVODzhKqi&#10;PwguIcrDJLMdTzh3GvzvFlKvnHR4qKi4sIPF10c69IpGnMWAjUFQLPtCdg+2sWuBq+sWfp16QTon&#10;rASV5hZ383WHrB5X1h8z6/xgZocKpqum3KG3UbJqb1io5irlqm13ghIIa3J48vrCnSAAGL97QQpq&#10;ufKBSakadRygBVlKu3KEqVMZWg5Frw4ye85T5txBtm7QC7ZquetvrAoSEj+MJJdLBi2hhApqTpl9&#10;yAqmsD69YCmL+VufWKj8Xum4gIq694cXGp6RkDDV4pb6aQn4dDD7aA6vD1ENa+pYwyrqN6dg+8Md&#10;Ne8BRdtOohQNTajpCTo0Aqfk51vApzA3N9IsWHKE8mb/AJhNtL9DFsvvqH0EWeGbzeY7wCXJdu3W&#10;Ega79YUoGp1M3m9HhyWPTaBa/wBTCjevkb+sFZ83PU+kCqylK9PWAwfa+p6wDrvVsIQp79dTAzEJ&#10;0baHSWpL/wA94zFg1+nKFJSAqu/8TGjdG1hgG97lrGbTSE6Aai2sOF07nrCSSWJtBAVv5j+UOATz&#10;U1tIl2cAvppDmz2J5xlISy/QwnUk2isBRU/OEkgKQc2txFT9GGz7wCFPdtfL/wAwoP8ATSHpCts2&#10;oflDDXVtzAOpduz84dRfM3aEs9vpDBn1P6wgOQ/8iAbVC/eG1+gEP/8ARO8UoSwXqY5bK+cEOyRv&#10;zhRJdOySYDC2kLcudANXO148v6t6w1StX7QKjlUqFF3FVPeAagka0/xgVMi3PWGOqb/PrDhRtoNY&#10;CgQT+fSAspL8k/kYBoyn1MOkE/tW9I2B1p5QHa/SCwKn16QTpVt8MJ3B96G5q+UJSASBY/xg7Xe8&#10;CE269oHN/SPXaAySXHyjpF3FvT1izKBV8o5Hnzh9Y5neC1n+sDpeMiYGzX5v0hw5O8DaDeGLPrFx&#10;GhCXfu8am12vG1PqNYAZi79DCtAQbQmrUctILLt8J0hyG+PcKgbAe9+kDn9UwyXLawHBpNtdHtHT&#10;4h+RhZct2YfOKkktXpCs1Hq8EghR/ELx1q+UatfzfFGZTU36qf8AoANo1Nr6PFxfTnAeKAw5/OBf&#10;WLkiL66wRdNm6QAXp3vAS5P87QHsNdIteLHoWhlaiAAq0A6J1P4o8pZ9z+UJbdO8JCtvLyj6douc&#10;sJYkh/nBLXPlvpANuXWB84BYgPBbKNLCC+Yqy3EDGTpKVgZukMlIQn3WhSy+QPyETJpP3Yyp9DAA&#10;0+GBuPyi+UwGVYW7QVVtyHxQBY/lHWHuf5aKyT8MJOoZimMvygHcfWErLsq5tpCZi2NHqD3hSlEg&#10;+6wis5ysuT0hv9o0fZ4179YsTyN4F9406chAf+hc5KK5hyYZGpUoxgkeP4o4dfisj7Qh1UgPEifO&#10;xCeB5ggqdVrue8eHeynsvUn7YtH2mfTWJMskgt8tevyR4DMnmbMwWFTxeVSg8DT+P9F7fpDuYdz+&#10;sEBuvIwQlVCVnOU62MS5XiuDleIiSqqXxQkqR1fWMSvw7BS0YzEh5MmSllLUbJqPR4m+K+IzDNxe&#10;Nmcaatd3fQflAN3NrmHUKdubR/8ARO0fypo6P+9CTlati4eFSMThpbm3G3iWnBsVTDdtUdYTmfmn&#10;WFbDQQKv+Y8x/hBf3tmanrCwzAWc6mAgKca9BASSRmaHcMS0PsLQAxBPWDqCi0S7uW05wpgGHKEk&#10;uL1EwSlYoq33/SNWP5wrhrW/PSP8RYpLavFKlqdnd7mGMwvvmZ4H4rqYwGOZPeCSkVaOmxV1gKH7&#10;VWrbwlIUeR5B9zBkmpxY9IzGzv5tYcFRDeogCogUuOsDMonmNIuDzvDn/mAyfP73KE2sLKfUQk/E&#10;c3SA2j3vrFLBz2cw6bV2blCbkB9ecEqXfbrFT5gtm3hJJezUQAp0nWmBW5AtDpcCp4N82usfiOph&#10;JIdrU7GBTYa6tGY0v5W35wwUS31h1PmtzEJKHKdbbNDeY69oS7l/N0hKncv84LkkaNaKSnfncwWb&#10;9YHmL36RvDOw1F9Y1VfVizdYUBUrvrCSlZD3PvQkk/PUwopcVFv4QAWcX9d4tUAVOfWCGBq5u8Bn&#10;F/VXODSkgn+XipSql6PyePwu+r7QHfzNeLEnePvDd/nACakVWVu0C92bqqEto7/svFSU2ulvi6wa&#10;hp843Y37QCf9xBKZmm+6oDPqxjQKPW3yhSd9nu0JBvv3LQXcKhLgVfnA1AuO8Mq7ctD3hybAO2wg&#10;fnA4jPtDkWOvWCfd/KPKVdRdoT20hLJ7qgsOmW49YZ05fPG7O9zaFKa+kUgM9yQC5hWZRFW96ocX&#10;p+kPyLNzg26tyit3v2MAlu9rQEvbSPM9Noapv0jzPfVmgjV76a8oExWpUyeSecWNvmfSCwc6F9R1&#10;h215amOd2HMXaCohj5VdYzGCkIBSL1HK8JKco1teKqyWLF8sMmydTAZWp0SLrf8AhASC35woVFQF&#10;7aesBIV1aC/lIZdN1Hk0AhwNBzU2sZLEx1JbteA7uP3QYDBlJW79xpFh0U+vpAu3caw9n6bPvDO9&#10;OVVteUMX522ikEcni5dabODftF/L7sXLPr9ISKyVK2a+uogIc+vutAuXeCSEq9NYq8td9b9oDdv9&#10;4eol/dqf1gMSC/Z7QCopKn31PSHakC4tYwVFLDSm123EMNFpc8xuIdRH+I2bUxy5JZhBzMD8jAGo&#10;d+0XSXfXdV4awpOpF+4gAEvU3IG0Z1/I69Ivzfs0VCq+0Eg217RmqB/OGIv2+kObDXVo5RZRTz3e&#10;LafJ4ylvrDO/5QYu9oNzBVqNIf07RpvrDQGudO0Wd/51ik9+0HWB+fONzv2g339Y5qF359YTsB0Z&#10;/WNX7mBdhfpCi9TmK2toyesDWj6iOSWZN7wzuRfs8MVX06wRQWTa/eDmIDnSNy6nfe8KuyX+VoKn&#10;CgC19TAoSRdtNYSba32ilLVvms7wkg625CNofeD2gvFn0EB9add4GmphD/DHpDH4YSNibx6Qe0I6&#10;pvDbRfnHrFt4HRMXf+jtAUdRHpGpy6RL/a02htv+YDfD6wzloQlWYa39YpTZPLaP3oyqavKrrrCd&#10;77x6wADaqJjK0T+kZlE3hkqLOdbwgFTxSNKv1guXgncwLm8X93SBeEq3P+8JGwPzvASSW/oJ568o&#10;9f6OfeE9TePWEiABzjw9GJTxJafvRLPkftHhePVUJ/hyDh5FJZBTMUl6h6DSMZInYqYuVhZaOCkn&#10;R3sTvHtB4tjEmdjcJJSnDrJtL12jx/iU/dLTKRSGIAAjv/vFv6dSO0KUqokdesZee/8AQmt1t8V4&#10;Chq0JB6xrCdNIcbwkvf+hF2ttaKy5VVuXgH+kRbkDFL2eBAe9zBjU/yYrvUB+sA7qd/lD7tDJLA/&#10;wgfiTeLBtbbQn9qNd9NoR+LWBfym0XgQlh5lXgAv/iQm0WEJKLOo/nAJNyYZ27QoW1O0Snc3iprt&#10;AtFIdgYcbm8fzyhNNnReKt0rpHzgM/8AiQkP5tYHeACTpAMB4bZ48x15wekKf5fKH3Sq0S9nX+hh&#10;uv8AQjquFjaLBoSOcJa2X9Y2tGv1hb84ZhCT0hPUxQPLyiWCA14skWMHqo/rH78MbsqPWD/PKEqu&#10;8ILm8LcAtpaEbV+YDQwH0J09ItBfaAS71wn9r+MJi0B+f6wbD+XgDrExIsP9zD/Eb9bxbeEncwP2&#10;oCt4H7IVEvqBCBt0gtz/AKLNrvGu0D5wSYbrFQ1UaT9P6NBfX5wH+KFd/wCMJj9+COvrrB/YhP8A&#10;PKFvsbQhn0eC97wPxO/0gDaANiYPQwAdIEDqbwL7fqYDanfeL3I0O8BJbX1gjauC0XY1a/OHGwtA&#10;0c6loBJPzh9z/vDtemEtuow3NRggcoTEsnUrZxbnCtPN+sEwjtCn2RDFoDb6x+/Aa1oDfzcQp9hA&#10;cDIrKW0gHeBYawGLRmvaLbGKh5ue8SFbvCybkRtrFW9H6wF+9BDD5dYqcuaf0hQe0IUdYSNv9zBZ&#10;vPvrCHv/AMQNPlBPT0gWEXveP3o9P6End/6CYu2sBrX/AEgd47w8W5w/WB00g/tQYtvrBO7Qe0Ii&#10;xh93/oX3aHhPUx+9Cu8DrrGm8G20D+d4QRu/aBrfrASdBCeusLub6w20Dqb/ACEIvqpoPcwO0f/E&#10;ACkQAQACAgECBQUBAQEBAAAAAAEAESExQVFhcYGRobEQwdHh8PEgMED/2gAIAQEAAT8hMBKsuUyG&#10;uDkB6pSySQ+QxtcJDq7b11FpAL6I2EHeuiBVxlKMdDMhQTQXZjQ3EikBviUQ5I5Z5wFVuRjcGa04&#10;bWub/dCgY9TBKwJnmNSXQjq6l95CPTb6VTREKA6pTFUMnxscSwrIMZHM0FLEgbHTkuSFI14LPcCr&#10;RihW+miaHK5f8mIWUzUOoYCAzRwjQgq2NBDtdXJAyAmTTBndVY+nIN8oxZBFsJwjF4mYg+1qXgR0&#10;2NuXd7wzPJYIFXV46JWN+ZfUtokCoU47VQ4HU/R8G204pC0YYzqLNwFGaQlE5Rimw4IaGaX5ELVi&#10;ruBQSkQcIJoMwUYsLBVwhperrAT4nFPRiNwMEBYrAbUgM617nJS4EVCRYDiCfJigBzZfLORIO6VL&#10;awTrBRv/AKhYFhmtqU2B2CCW2zB3gdhBYQ64cMDJ4ZIUgujdFAquCQb0n9uUJcg0kqg3AJQhUDlO&#10;YIAFhKjZRxQbbhW8LIM5j/Jl1gfepLF1kcVoC0QKu8OlZ9kHEh3aFcEHUkNj4FZEKIjPleaX0bG9&#10;qGM2au6vzIhUOyMrGHwAihbugGZxwvRC0fwFkYo0jPWYk6bo9YOeRDAbUugiL92uWSCVNqzlTsTE&#10;d8SPjUmHZRC761V/0ID+x9cupBuDIj+sQDPXTNBrtd0/OCcf2XIbHtmx8pVDwmEXItbL9rwhEZMZ&#10;yAAKC7OrqZINi3NiYw2i9KPpYEXuX4Fo17EZ1fmWEDMqvKFCzYx8oaHrlO11CBMsTY+Ch1jYDikp&#10;z/B+eiAbKrZlFBkLgUpXgBpDcCjix2DEDjVLPCBKU5EZOR2teRLqjYg5+pmWWNgEvN7H9cQAgW6E&#10;ANKFsD6nWLidueej9EkQCtz/ANC/jnsvkhZL1hHUlMBslDqzJZgskuBL0LEKDmutvyPofH/hCbjc&#10;D2RCthmu7G4rtHBKulqNid0TKbDsr/zF1WppEOg0gL4tcsCwGQJAKwF09KMX3p0pAJPAFyla8NAM&#10;FZp3hB4txTnf5VDA2YqFBLRdn1vHeZamb7f9r9hBigOVZizgO/Xb3+jt9FOPn/rylPWaqdfzL75m&#10;dbnQXEzrdzojqMyeIKWtfMOOA4bKK2+wTq4P1aWF5KbWQETT64xJeK6E2wOf+ng9HUHxBsCtfUvA&#10;bfQ7g0SdoEfuYvMrlsHYYuv/AJ3UCSwnhhm83n7BmNeQVOxEvJVay5or3cRwPaHcBuAEe21C7BzL&#10;49vdEFLrW8KjE5x50DUYFLIjzfD/AKqowjVesH0Buhsc0LQBXL/SIYQS9JCkQNy/6GACnSHJwhQF&#10;Xu6ADEKyoadRvxhcRBgMmKFazJ6jSB5mEk7iG/vK7A4AuqPP+JQq4l2VAKLR/l4mTCigdEvCgOIY&#10;XlWCMujEA8U7aYbTzKdOkyQy5vMtTIt3dCoh/cpKdmK4yx0UvSIKTMBmiL9tMThcalRRRGMS3Nh/&#10;vfMQQXRCSXWwzPlDeE/okOWVcMkRfJUWhIqc8UNzkx1Y3EgnWIsfNxOR6/0xQN1xPaLSwyfeRoh2&#10;SuPjUAgWflwEiGilvv2hii4ky1rdsxUQ6Vgy2D4C6sLlyIfzgPGEsT+9mHpM0w3255EVsQ5vzZiA&#10;tIDScEIUtgnTywxVgbCppKyAwkrrrKcCxHIWItaTUjISNWq608kWiFc2/odmINLEbi4dl8RoKc4T&#10;uCIrmQ5qu5bKqnQQHYJgIbKkyiMsP8Rap1wku6LqqLCdiIDXLcpPjSjB0hnHZSu4oM0yKCHNYFJL&#10;4VZW705C23U0jFtoBrlfe07osNmULgZLCBdnMkEBaEiKWn9tzUo5B/Gbpt0wC06gGWORiqGTARQ4&#10;uzqUYjlA03WMyB4iD1dBL9dVI6FtmMSuyU4vvJVDxCS4Ae5ZPWAazEbrjBYaRh4zsBQg3ogBxiDl&#10;JzAER5SU3fPVkrGuLwgawayyZqNrk+cgAtAIFp27eiOcxWEwCNgrQfdEiCykgPu25Y8UeJBYfuhf&#10;VZY9VHIWSpYLCEZJMXVgU/I3K63DlEBSXoKGBZHK8z1QOQN2EYlB4/zyIvU3biDS7lpkKwocJEEv&#10;3pwCoJMjBk8rlIdesTN4AR4FQO8TaALryHqGIZ14SAQ6KSE56UMJq/mQhlEb2QIcoFjlwXL4tnYw&#10;b9hmCCVr8Aow4IXAequt6InIO9MYdlx6aJKsV1K5d0X1WVIiKH2AwJMBnsCjrE6kApl4XFgB1F/E&#10;mAfjYGZQNgF4L8nig558r6JHrLeCGZW9w90Sbxs+BBTtkmCWUK+iaHioe0pSGPFMwDKNohHZ3lFS&#10;wRxLDv3Trn/vZGjSO0rl8vFxSBUwsLf4B95muFhiZcHsy6/QqyDeZrmfP1vQErYZ5oELqNmAi41x&#10;wedlWZLpub9LeRw6f/O59OX/ACYgmrIQBZebteaBJ3muPjm5IAQLaCU8Yc5neM066gIOV9A+kACg&#10;pTxcEwTmbdDSS9y4QZ7fR2l6uHM8/N/2i0La0Zyy+gEtgU4P/Qv6ecOuZ3l4ucdIdWWROZXOSPD0&#10;ishIVgMNX4gQdpVPyIjsWI8kQtahkYdwD7wlx4zLJ2/6q4j/AOh1A9TWFw2u64ctKYv3G4UmrxHh&#10;zbDi4w3g0cd/hpBUj0psagLHQGgfIgBzv/rFsLRtgFAVo0RleuU9xBrJXmQu8gfeBaFhfWUbnGr5&#10;wVuGnFsFGxfEl2sryXMrsFOWKKLvVwiaqm1j2XqljHPSB0pk846orOVBaDRRgNjkmkKoqsw5ZvRA&#10;MKwgSmFQMuEG4TsQie6bQPiJQNsQVQrLeoXbJGriIRGHiaDIXKcrDCxAuWAjboYBiE0eCmp9BA+D&#10;ibAv8tRZXXP/ACJggCU0UVI7HXz4ShBh7KDwhzWGS9wGilXUT2L95spXtODjGbJx4yU1AUCyd9nx&#10;h0dlG8gslZcn86jCmMDQGbEy/wBCHYWmVmaYtAFooHAq7C2LfcXA9vAf9BiCWyVhCjZo17rrIncZ&#10;OaCq4TR6zRhGqmLVwyLX5piAmsZgVZA21AKLWlclG0LXaCEVXDBFonHdF7BypqhSGcbKgliDdy5y&#10;naVDT0GYUIRGqSO1VVKSwGoIRj3fSpEluiPkhDNK9z44DTdgwNIF5GHDYO7AciFSYcVnQMIhYF6Z&#10;n4giXlskSSZZgsYgJ0itpZFPlQBItlB+UMqx2oCwbvEGeFhyZLAstQYXEJ5nRJJfphlAXOJHOiwL&#10;wNbTFZlRYS2M7Xrv/MlurbvkVznZblBRTS84cvDmwG2L0rnKAee7PeDLujcjKAbjCgmqqSiiaFuM&#10;Ko2kUcIaYhGgFb0wKFyFCWKLYX8MvoD/AFjctKaL9aSiHDrQCscPGUKa0v8Acy0XLVqhemT/AK0f&#10;e1O/K14TqQZAJbOYCS22y9vWUaBJLj1gAw5LCJxRfqYokbHVV/oESrMiKj0DBaeh2Ds66X6sSnqX&#10;tzwWd6TwGKO4bk0qLZ/0IuIeqz7JdOSJw+6Ulg7HF4NocNEpweCHXIUqrlGuLw7OjEBEwiIVNWD4&#10;e20Y+M4NMSTgRRFM+XSp9OHsAJYXBXYMijZ6sJIS5z6UiLYCvZkxCkJ7n3gUi3b4rW0ciBQCuqbF&#10;SYRcYvMxiJew56UGYCAIBk2h+sOBlZDFTDXVuArohlF8QP2IDBuXwZei4mYkPzSPqQARKRq6hMZ8&#10;YnZPaTZZ/Su7AFQMAaeoluO0vFfQaSsHgRvLl+ipNi4AcK935fRmiqb3uIU1i/4kNxnYFI4wcVS1&#10;9YAiZlTcu/H65vBQalRnXQgNNUiX75wrSIUclKud8kMFka7bO7/ydylmC5HKDZFwQO++p94ztRX9&#10;wT94FUsjK/Lcjg1+gEVqZYE1CI95Tg+5GSwpsoWYMog03n2D+oXMdfaG5x+f+r9LD3QOj/k6+m/p&#10;m7lcx9J6es4zM9pqav6X1fpb0MdfMNbCUNCMDMVeiPLi7WaTtgQE6CSQK/7BLMBxKPPZ/wDRfVCR&#10;DQHKscmAf7h64PjgVxobhM/QqNUWullfTfWpk/8ABYMYdbYrCVbQWJSlj4TWHf8AyVeRTt9FlaV6&#10;wqObPOKdjOnEADkFguVSiPaWITHhFvmMMPcW2YJFj4kC5Rilm1l75RZC4UAwLQilbGM8oA6sUNuk&#10;1kwgWaNp3uoi1KFVslMQueYzB/tJvzHATB1MQNxlSoOgkVQ/dLS8wmHAeEV4ZUbmn3xjBCiP3ib1&#10;hKQuxxPkAnQ1PESxDLRFAqaF/ORBaOfgwMdmyBLoYWR2h95BuAt5xiCns6fzHeAucH0+ivEjxPFZ&#10;mLhRDWh8wj7wGzW0fzMPMHWloB0aJ9Mm7Q4yXg2GwCA42s6meQSQog1yotGQRlYGXBsgaROrJsg9&#10;LKoOg3phaitRskW9qc1WBCamgyquvUSbNVx4yIr3IOJBwqCvNWJYswW5DApAy7LICtnPQQYGp5Np&#10;/JfYQDcGokTSwoWgCMmGFANtMUOAY1IFFsaEgulwnMAhm4aRls6xU6wuQOgpidLMtKCMC4iETK92&#10;TEQ712+6JAIWoDUNN+RNkIdMKQBZl39cwqeYqQcktcdnzOMS8BAUkelcEHYN2QIEeDKFE2VtIQYS&#10;lmIEcBIUlNdXokKQxKXhi5WxGSaucMHFFyNqDHDShTAWaTR4WrNqBK14w5jSh1Qtkq4zYWRpTqD8&#10;kKNksmMaAiltRKlGfLnyi4tP4Km16PKIUqBcWafaaJTEkBoRwP5QUj1JOJvAwolyH3XMrAL5ZFCl&#10;et6AQORhJlyFoYTyRDY8QpQ8Bk8hFZCE5iyAaxghLEJbZMeLDXPlLFQZUIY5g29G4OgxFLAEC3mQ&#10;hp4pa9gS/Z7ytiC+zd430HK+CpgQOqVnnurEErpUOGHDQVhyjR90CTtTFhJq4sPW9U/kVi6GPMHU&#10;C9hF3Qv1OBCNq98AC42zUl1Ed1zAzuEXoPnPtqBTgV90pGVV9GBChT9DUDEwgCbEl6MqX4iG8Cwi&#10;4UeIikDbCGH3eZYGGEz+QuEpAYGD5BGVkjwRAF22Fdf+lqYqOjRbG+XpGBJwc0PgqBaTHRWlMlBw&#10;ENhSPYgee5rr9GoSxM5VNHZBVaYA8jMY+FgARXoQW59r4Ca/4Cd/+zJTrYOECqez2Jbj/BgsjaPG&#10;VBa85pQUUS8G/kTmBUzzyivCBQm3neI0Yyhmt8HKFqaQX1CWPiP78Mvon6+cHvG+s1vEVh43DggY&#10;4WOvrr/nceh9K6znyg4u5Wbl+M3Ms3Hc3EW1YQaz/wCJliLMZXwIOd9Ix2YQYC6LPEYf/MvM3dGF&#10;xBhJnGweSKU9VlgFb55I2kUIwKPLSafP/gzwQ6f9CAJthF8fTFc3KcNNOpbSW07Pq5Avvw/4Npuo&#10;zCKrFBYIHb4zAPxKM3Ojow/aZMpbEMSGTP4It1kl0HPdKBWEkVYaPlBpQHBUWowyivBWQzRCnbKI&#10;wKkUt9GsmVmSsqKNrziW4TJJsQfRxibb0sDhZcyDGABXabgBVES7vHDK1VWZhOfitQvmQIAC35T6&#10;1zD0BGgwCCMnCqKcRlogrT2I28MwrojWqQrNRjrghv8AF+WIR6sDb0RgVfAYBULTgIQFEWZFDXAM&#10;zxfFC7ZYnswY8xS0V5VhGEBm0bkGzJ1IgxU0qm6sJMwh6r9yioFqiv3Ey7MbbSk4DMAqM22/gQBm&#10;hIgGCDyPX7Rq0imw1kxwSDYUO/0iFxcmbde2oEje+ZRU6wReGJbiBxyYZycYDts6xMKeGYTxnJOW&#10;QhP8momhFLSwXVX0QKLmbuIue9gl0CItUhLMYzSDyFsMyiEJzppVe0XitotYiNjXKCdu0sYIemaw&#10;SkFnIQaINYYCpLg5gUdFrFsONCyCuejARVhsVSNK7chEGOGikBdsaQosDRhu0UFuN1BqrhF6SwAm&#10;CmGfHktJbvKNigdoChfkio4mcrAjw9YGlEeWIYChTqZRgWYJRjYTcbV1uqYVWFXivSLiBUunSGXQ&#10;bCCbcMYOYEfxmYn4ScyGHvY4qN6dUhrBdBzJViizCKkraq/Yibnz94Q/7kX6RihimpN44GCypTEi&#10;HF8RkcID+GEL56wkECi9kdCXUXTS30jR3BTn8JhUCBTzepKBVOSRbwWjLRbYnfYwQRZqZzlIfx8u&#10;OpEMHCk80LkxIUA8VrqA5IxI/sYjusUEB0hRhYBdWBLlNGjZ3Q9468eSMKkWcQAyLxmV9kMLiS6i&#10;Bt9z7PkKyQE3guCg3zwgoIF0FBnJy6n7nNhhdkfwYSi/n08CQFNL4mQ7znqEugp6iHJGcpuxQU15&#10;Mw1K1o9Tk8Op5oFJA8DCmS10CcFLxtwl6weP1IhzY/0n3n36C6EBSCl0xYLjB41XigjEvH0IvKEW&#10;/Amn+JcNdYRvpLqMNrzxGvGXBZAwtQ4xPtCAsGVkq4FRdIDH1gp+nOf+rpFn79jMVhoW/kmWh7UF&#10;DcRmwh3HrFsdmNbXZIBbt93ac1n8TAEWE4t/IGF9UYH/AFbN8fRd5jUT4pXGhVv6ozoBbK9gT5+h&#10;qZ7fWic8/aN3e41uPnc1MVUbmCZl4qZ19HijN3c2DtZy/wDiEjBYW9syONXhV22sKAQWDhCizhy7&#10;/wDnLKNvBKJzKcu0Y/gRjfBbTXYIIEb/AAYO+gSw9iUMuD8UP2i6WVj8izi3tv62/wDYjSl7/wDR&#10;XIL0CCmMqvHMK5uz6tkpgXVNj+WOniGDlM2XrXMvb4RidKl2HgxbP0HCTrt6yfyxLe4zYTxtiT0H&#10;0V30gqNtBtBAWKGJMgRFY055Zii16/xZBLgtMG4vHIpQCu0fYCQosZR54ofZrgCZ8xHxtcjIa0o8&#10;mjxnrZJQJeO+V8IwhneLIpX4ZQiInJYPhlKtDlN2AkRyIAKTusR8SnrQiSIGFwJ8g/zmKAgQvEJG&#10;URSwGBQWkYRjgpyotI2lNUk29hMbWlvIXGHYJVeD/wDBlp3yv8JcDMk/lxCLaIKUQjfv1ocTMZWH&#10;Ki1GRzJyDI3FOmTAMKBpoJxeqBwLzS87AXRCt00WaqakX9xLdXEVW6xqA1WkURVNkSAsNgonEryQ&#10;IkcLkITEOyvmRRsPF1Rqgp4bLHb5ow2CApWyGxCkSMm8r6ypqI1Gp9IWFVcHm8rlE8IVOvVKgUig&#10;kKh8KZIRslqm9ZWd7XCKJ9fyRWDvmIM2NsG7Y3qLKGOLOcSs6rfOBCqmoADVYfjZgQPKy7zpRuMW&#10;JK4NIRlKow3Kjw4FGDowiimxZ/olHEqnaSmo9ZBXVXRuLpINFBseZARwqXQOCaJa1+OEq+MN4hvw&#10;zME0XBSv8pHu1csq8uy8lTS0y/cSIHhJrNFc3MqmSAKRLHmBBX0ag4orI2rhLCF2H1RSwpsSSFBl&#10;k5KMvU3CRK8UUSQncIRRG29Cy127lGgIDLMGjI3jYY1FMIMs5TAul6S4QC9N9n9CCdWs3kjkboDN&#10;BejcFsSi1KOChLLGJeqMnG2ojDjFaSIlRb596iC4sr7RC8GYNURyKVwrh0RTctF1UcE4w5I8BbhS&#10;uB01CW8wNvUAcSyiC69D0ppylT3nZAMkoN72JFQEb3nqYVCzTMVFvPF56BT7zDEHaT+1gmcorV1D&#10;reCzMugV1E2cccGYZHsvYh78oMxC9vAb+E9MRQQraAfOm/7P/HhdOXxQgeYg51eulcgYVFW+i/oe&#10;9KO8Cz7EMviE8LnaOZdKznxIfqVDwN/hSVmxwxD1HhKuXNhX8Q4iqIXkFpNv/HHP2/4frjWc5iw8&#10;8y/E7zFaHY0wDeWg+ugQs+h8FaFXR2CrEhX5BT1jl73woGF9Q+8QSlC65VW3/jf18LmoYGUecSH4&#10;N7AQM30WNHWVzbL+lzvDUfC4alzHWvpz5TXnHxqPWPe7m/8Ag4x9E/4Dhp/6HDj/AOdb1O2LiFNr&#10;FvHbnMuwRigs8oCXrEgoYZDIOADnkMBYNJK7IfQSKIhucPEfC+fquXfMvFy+/wD74VHfnfkENu4R&#10;bkgh5YwIhij6XjogisrmD0AmW4q0GAIxalRKSLCB+V1mj1VVJiBGiMPBU2I1lD5EH4aC005vws66&#10;TiRgkOE24tdAvoVZYMQNTxDR8mscFUZ++3Mx1jKlWrhsuG/y0+vKYo+rQqnc5c5IQKp404CGsmRr&#10;4yXl6ge+QfxlBimo4BdRp7BT+9UQttGR3WZtxJcqpZqGFlEHug6uYBqKAqdwqFLosk7qKCyaJ5UE&#10;j6MnxQjQjOXURZ0svd1bsiMFAVPzsZeGLJWKSgyW8O1FKh8xFQ0bDhNKSUUCA9mZhjywwFG9u1QM&#10;u/qTOduMNykNJwADk0rCNKWwlC1sYXJtTG5EOijoIkgrN4SKHg/xUEWolSQ4KXY3QOIKMMDACGHG&#10;g5uSAUqbqLktaqdoE0WMLzMfkXtmhDcwBtEHXo5M7qiK9+cXFaOmC93bRUGgBbwVFVVGDIM1KDo3&#10;lvM1rGEXdhYaQU7UwmHaKHxFj9EdIwWCk/4qFCkJJRBmHc/Mcz6WGKMojqJFtmi4iFa0wZ95wAa2&#10;jAJAFBr5ahIOJm8EogsIIttO/wDbLWbUXiEaCEbTaBVwTCC73zEOYDTJsSHKJpYHnaBAxWg4vBMp&#10;7ZFHOVNmjOynoRCfNP64QXn2xrVC97DWSXBbJJZ+yxR8kIBVpEhorat5kMC2jAYYbPrDyRdqti7e&#10;cxMLIY2kBsYAF/cQCNtsaPiSht1miAVp8HplH4MHAn0RF7kVjjqomp2esS9XdFh1AgW+ikxmhERw&#10;FeZu6MkaPvbwOu7ICZXSnj16khJRY63SPQXQbZCDlVzfkCXM3LFgfJ1Ykc8JPzRYIDQqpgEn6GdA&#10;e70LX07Iqodk9KJI9hJQA1aiybxH3J6ssuoIfVkjK8gws3n3dCUBC0C7GDojoakH96RkrLxQgEBb&#10;oscyll9kZ+a9uAWLyy/EBksW+ZN38rxEXCFuX2SBgVZpb9Arkla2gARIHA6XAGg0BiHKNyxpWBco&#10;XIDig0O85KPsyDhCswROZUeBa4cfQ9bxFuPXA5FaMHMFqBtUHmDAU68B4EPGC+QQczL34FDATR28&#10;bzf/AFv6W/VdSz4svukIUygBiyClZ+oweomMMRkx4AuCLVss3Y3OCeCHo2vySuPNbQaFwqsDZlj6&#10;d/8Ain6Y7z3+nP5nKkMvSF3tV0FjmGa7zX06fR9/oemanlOsvces3iecqVXE1xM12lv0v1zo5KDl&#10;HkHX6Y7/APZuIiWNk/8AmFqVzrCVw2dOlxV4taJQRSBawer8yoqvaWA4uHIkdNMtkWqu4ar8Q7os&#10;HPCt+sD1EHOn/d+s8YvjL13+lrtv/wAqHvE1QO8ELU0vKBiBMj6JcUZ2TIkC4Sm0JC3D0JUJOKzH&#10;IqTpDikc4dTSwnNL0a8dHVr2zpN1spWGFSnrsZIvcOWkmFHFtiFycusZtilog1Z18Ujhk4je/RG2&#10;S1F+LaNtJaOocxpFmZRZZ9RlR7alNl4Y0oWNBiEmK3Doe6LTBiT8ECB6kD+RgM8o4O+ehroADsuD&#10;l7igCyxPFzDuA4G6dLWDDjCtxhVhtDSBnIcZFIdDwrogJQ8B9EHhlKj7/CIQlBFnj8wledxj438i&#10;26cnFTD5t8zSU1ENe4JgtOZ25hOANF2WINrKuOuJsvqUgsIutEicNMSYKYLPQ2bhq8CQO26YF6im&#10;MWIJQ4VzmtcpBSWU0/CC1KMkRUraKBPAtAy+6ZtulkR8kyQG2sK0bEyyBRsrMsL4EUDKnKCIKm1H&#10;ErhqyUS1KZUzJL8IXCzN42aYC1GOeYXa63BsLeVwWgVltWAI5oYhonZn5pbZ9CFihB4uGAWEYgs1&#10;IOW3cMiFRORtZHacEhdQ97SOlKMVdmvZzKFS8XC/Kqx2plQSocC9xsfXY5qvDUK8ST8aFA61ZB0A&#10;WQDTujLEekHG4v3mwFzSMksbRlBoIbaXrhvDhj1VIItOT9JRjfsJFgYIbRsOCAo0sCMPoFlDMUNg&#10;kM2XUiW2CtaybbdU6Mg+KQ/MCUlYdslFnqZzhu1nL9Ql9kdCQCPHLg9Ykg4GgBdUyH4bulTjolaU&#10;mdoqFcRB1SJpZwOpCgQX+B01hWZ8gNBRaOJeBzNYkq+MEEiEQZqLokwMj5QHE5y68gQia5z4z1pr&#10;yPfK5mb4rK8QPSYPKwvTBiv3MdDAawUXwinmWIPvR2JYIC8pY13kR5zyBYU1FwgXZaGjqOIGNaGB&#10;VANu2wBfAHL9JYibRTzCt5eMyhRQ/IZrt90cDRiosMYO7DliWJVycXCBpHBCgGvZ7O75zrw4fclt&#10;FmjQv6Hohn1Q1gbGRAtdXeRgBZ+6iEa0SAsuksm8QgARrzh5/aO4V1rKkAgoAgHySQ+OdkrGVx44&#10;pBxZ770TP0aYNTf/AAb+moI+YS0DwC1CSM4EALV7Y+OJrMzShJ+4IzcyRy690M6XEdSCBj28FaAO&#10;UgPFCeakayUs9BD1/wCKv6d/p5ylz9Lj0B6G7esTAQToXDyTVTN9otRjr6L5WXXhL33l3iaYuNR8&#10;I+f0dAm8VM12+mJA+ZR7klX2HKbuTkvNvr4ef/K1A3GHVImTy+XWOcjvj7nfn/5nUckPXQW1f+CL&#10;Ks4OSMYtLSc8IA63T/It+QlygzqZQxQeoEBSxXkznwCBSLqGpjc6G29AQLzX/Xf6WsLxLvcuDeGa&#10;ln1upcMuy2JiPrtXkYFLkzznD6rzK/x1jVhyuLd5X4NEYhHVSI6ROz9CQCue2UtKs9QBEmxp3HkK&#10;FUwbdXM0FVXPTGLfAL0bfiuEprTyGV/JZ4yFqM/InWU3AuaFTU12cYgpDFTIyVSegW5UmGVpyi3K&#10;VRDGHnizotBSZtaaKR6Oqz3FByD8EDdR6sx8oYSBREKsjpAcDbFPwWDzhREED5aYsUCs9GDeJYmv&#10;Xp4nUPoCJ5GmopY3Gyvnuzh3wcQm0Ys/eEBGfaexIqcG/SyII/eLZadDueRnBRnXDTLlOlzC7R1K&#10;KhBWitFkgtsh11hidfJiSrBGmd4GN1BeTdsyEPC4xOTZHER43MICmxShBJyu+8wL4jxOsVUw3AF7&#10;xi3tBG2uIfGxIzYgDLhoAcuqQgqOIT4OIrV4dQo2Oli7CfOJhCcvK9xKqwT7io2AelYpd0lKtzGQ&#10;4PFVsAICBqLudC9oWHkdru/3hQWAWt5iEpE0KYF2GEyCAbUGtYyKQBrsEVVrWgsFfk3ClWtp+IzL&#10;22LnMP1Bm4hwtKcwQQWpgqHURhGAgNgEzPtNhIsSFYwHcmvyafMZlNdAH2RC3rz3HkgFQjxULKC4&#10;cCQX7ZDiy1bogOeHaVAQBv6DaJFExkYzAQ6UZADm3SkxZsGEYFwCxgBYsqgoaxGhhppH2ZrVgtxZ&#10;JYpaUkgWMbx8ZCm1J92cmY7ErGxLjXofjiJqdRzSltfexMLc0HFCJLTTyggteZdpR3Ghoxam538h&#10;kNtpgNikSbSvqrv+6VOn7Nqv0QOChZdIQUVIqUxGJYutMw1Awxx7QhIGeRSja0sFzCqeJ90Zxh8p&#10;gCFkg+KBw3Z4JYY6KZ8Sgtzt9XJMRxS7z0GCzRf+Uh4OIYLqATIZVKfjJx2lVHQH3RB+Q3/U4HWC&#10;S6AeNwJwWgR4BXsg2QYkw9EI6iB/CE04CcwdHLovmDrCmvUV7aEMWglQNHwRRVAC6gq0vTGPqoIf&#10;08KhRDUH1JCEJ5uL7o2gNlUQnZeHw8BDkLLKf8HhDqz3hnccQwBj2LgQu9HLzhB6i7JBa2LBq+CA&#10;Yw3zyMu8CHSO5jvOk56/8eX0pXZT8FMepLgh5KCYALjl7kajC8WnlCQgKpBO1yco1eq7rWmP4kYM&#10;+ASuSWLPgDw58vpnf075+j1/4vy+uM2Bw4dHGo5hU+YvEzN4lekxqV5E8pncTpGpuY1E6R6yk39M&#10;12j11IBBC18H5i8jH0u/+mxZnCz1RB0MEcz11hOFBDjfZe6B9Y5c/wDzLxHNrl/xAdYXrCrYKDLq&#10;Ck5KuQZQ0A9wEBDrpZRGUjA3kKtwWiCNoQhk9QIc3x/488/f/jbj6bmsvlLWLM4vJwcfMQJNcAu2&#10;qtgEUYFh90DUfxMYqL5h1bF4eOAlSUem7zLJFicQMB+neivwIvVwypAmx99C/IGGQGBjSMcGlrOA&#10;TfJlUWJisTcWqjlJHW0Bkhuk0hlbErFoDXnghyHAKGlqbEOq78lMv/w5koi5YPAprGLTYo9zQyXT&#10;ap3c6Cg3lHFOkDxkgX40JqxTUGvmIfeXJZA8YM6p2UVFPL/eSVrsw7+BxCRnKdyxG8FCoy6mJEZa&#10;dGqL44MRD/0pIB40kIRicWN5RAOfDQqQGH8E6LK5iUYKwprThZfWEgN0v3ojA6zIex4aGwAXkLUW&#10;q8CL+YHC6LA7xAKo31FMcsRV9CMD4M7FYsUHYs02PtMejs/a3K5SGKQRPIQg9gmNF6C2IXruu0Ci&#10;a5vOLCpFVuVQp/vQaTuXYgpxgoiF3aq2iWU8zK+hGYliOBm2WBGhBRgzIBXWadUrkxF22rrIGMc0&#10;8FYqwxL1pMDJBAUhZlGMyblkq+U5bFmQsAmjpFBQ8zg0cg9wVqqcWQdABaagAB6n6oQUOfZQ7gan&#10;JCKShVMCEaOVgBUkAkxRa98OdYBhaXXAJDW5TshRwsIaJXbBo0PSATjqODrKpbbSVoQOORpcmvRA&#10;wACphQb65ep48zEBaksTgiwsuPdkNDfnkXdFcs8kE8SOHQoHpJCgnGRGsiooA4CjlUabAlXohZSV&#10;NWrA2QFuGcDAjJCiwN1qZgo3yeAOIjSNSSAIY5r4ROOIH+GNVSvLidYXbPP/AIMO56CUGLBnHkhk&#10;hMWAJQuvKYckGjD4AjY8H+7c2n0HoQcCt5XLoOZFucPICGM4+ZkRIEYW4kVGdoGAVGhpMaZrWPIj&#10;vLEtMkhFba4M5wEBdKNx++CB8zwMCOd5pxraYUDTjgd4kPFmFuPYhYXJWqMEKrXtuCeJxKRjCoIH&#10;U/7KWdYpomTS8obHhMdaoPkXHWbIJxGXEQ1BRimFzv4+iWJmzxmJC7oX0SiLvEVkuXUCSVoXl9bz&#10;tgSPRCvoAZQ0URMFZVlpxRtd4RCi9JOo+4RXHWLc4vmO58cOCwJhmU0ohgHwQqvdE3c15OTscsKV&#10;FGysFsx3jue/19/qzO2pMrcQaCOYeMMq0qbQZEKnIuU0dHIg7IQ2jD9BpxMPa2VXkRsDzYA84fR9&#10;Oes1v6eF/wDGe/0qLCjU0d2jDVn0vXH1Wy9d54T5m9M1x7waMzvOLqZbj1xLfp5Te5eKik/LDIAG&#10;16QoVCuvEq0n/g4iTNLeoRgIbFjN7P1JynoPkMUlJZsravJ/+ZlK5sL1Id4dcBGgYgcweBA7A7kB&#10;9ASp+ogcqkX0LKXO7yLgLjbR1g9LX/mPP/vm7kPgg+Eop1D9QnVEIkUQ7yDiVGUY4lAFVf1GHo76&#10;R9BQgw80fMxghS3uMXyJwmClPbtwtF/MhqOJu9uUbNqPLmTdpzJZInIEjq2/EgD81XNrZ8v11yhb&#10;S2gbOZqyEPQqK1W4mgaKlGBDU7uomKaGscCWx2W4Y4EufGNb+Vy3sP2Gg0rpZ9NUqMaqjfQ6noA4&#10;Qi8DotZUX5rol0NzPgknKmXyyPrLwBbLaBEymOBHMbDpAkodS/KExFtWH4NO6ta92M/NEANUEVOy&#10;hYULx5GLCROWIypp2mgIeRFIt2Md7ZGoiWVKavJwYGUWEy8BAazETUAGoA2Gs0iNbDYEr5MeqVqM&#10;+Zv2hTSAI9C5RQqA1PYRDQrYigo1Q+dhemkUVFsxUQ+oDAhDgGTOGCDv16onFmTcKKMUPmJUOh0k&#10;KwFM7j3GZw5RdUIMIRsgUt4lJNCXkLgoEDRYg69GgWAO0Wx7ZmFNocCJasN8UMA2XB9ojQLa03zL&#10;EQuHmhAYFofIiQAcTmFFOOy4ECW4r5EQJZrDIG6jCLhDS1fPNBlXGowW6QLGKxZZmrhFl3QqFcmM&#10;haGducqCo0KD5ruojINU/wBMPbiKEaWGeG7txnsgGMzGBchC7MCIiWUlDWxtJQibkEWAhzPhAsOz&#10;VV1EWxIts+5YQU6ZFDKIRMskalvmoFtv0VAowObmdLFoS6QD6RHvMKJFJTKZHFQ1QxgHxG4jkKG5&#10;xMANAksqyCEAJG+l9clDCmqQLMs4Q7e7odorV9+Tg4QgUOEQR30AyBHyvwAttwPgJzAgcsMoDVny&#10;Hmg2yHI1U2MOMdI03R7rG7bQYZDIeUek5y7KGVJp+8oiJUsos2hFIHyf2YKGYGi8hQNAaB6oID+G&#10;JWRKsZdgil+gJxAChMrnYHVk7oOkhmlBkYWcA5fWEHUbD5AB08iNEo4/wAvxbir5OHEwZYVuo2XZ&#10;CnguDOUBLOZJWgWxiQm9pdQAAA5H1BzK+xp8imePkg6wmAdmG5jWkutytxLPbC6Xgj9wbgP3NS+x&#10;9DuOvmRajkljd/impzF8zHSC7RSEwA2Mwzbqlrb6B3mO86Ymb7/Tf0zXb6MZlQnmaKHnh1zUYAMs&#10;qsHSLcBJs3M5YCb+jZcELLRYL7gwiUV1KYSgf6wScQ+h3nvL5xD67wP05zLlDj1CxVb4EhJnH7Qr&#10;TwHMMz5j45l8JLruQ6z+xHrqc7zMPSWc5ly78Jf02/8AL6qdZKW2NQzv6w5T4V/4BcFv/wA6TDN9&#10;fwAPqg0LeikItGO0WxobgKYs0wNjV4IwIL4dyAlui/SkyVQbgfYczZfzrnKhr/zx19vr4/UiKSM6&#10;AFppnmhdQ7EFDoosi2A0P7XE1ngtPXeDdR6v8XFWLSPBDFwpoa5kjBSN4hwml5QjhA5kL3BwZVeo&#10;Ag2sMKVAECLdEU3qNp9ZmC6As2Phzv6bkkGppmTl3Zw5o7g2KAE3iEnkUVAsqtRPWVxTInoLi0KU&#10;JlzWQMixNskwQ8FlMy8aIwDocr5kiWE2jeECyI/MuIrqtr81e2YRi3f3I6QPwqe0ggQL07Q9BzAU&#10;CKJkZ8Cru+FgDWgtiG3gA6vNIXho3oASNQwf8kd1KHNJUywVi3L6lIYlyH/0Q6hMrhGndckLIsEo&#10;Aju8wX8Atx2QKH22Cx0l181JLlnk8vieNtOk8bWZDjK9BfiBNVwaANEalZQ1gGlBmGlimKAKLFde&#10;sTmjhw4ZZQRtOsB1EDwQehAQWMkzJAH2U3albHkgKpqBIc8DL2hop33shYStS4EfLQhJcoOQwYnT&#10;OVJNu/I7zhTxL1lYNwUCUGxsYDtLGT1EKjXOZgLNrkuOg2cekqIDzF4URFa8UoOG0omasc9CDVox&#10;CUbaQyEUMkWFEUIC/wBgzgMoNYOEcqeXjYGrZ1MISBZZ00lcmodBaLWxcFlYYgzgs7DAOt8UIMBQ&#10;FdMl8aOp72k52Z5Bpkr0b+WFobBV3kQEP5MLUNCwtYSk3gK3SCrEXRo6w1Fg480jk1NYZA6o6mZY&#10;1NH9glDdQ0wQGfmvJlPATOcobVXrgA6BLjOUHKRTUUcrIAD4mtLTSFiuS1s8RYuHG5WIAvCMncvd&#10;Fo3JHJCGRGOFYEi9TF1wms6xPJC8UAu9Jd3dASi5vdHA9iczpUoQYiNALBY38wd4TraQEidUhQS1&#10;OkMjsDuZiN8wQBcARtGR6I/GHDF59+IY/mWhEhLQK4RAQZ3S/cDBAsIR6qpZgxkwcwg0L3g9aEL6&#10;W1o/oZhxe7a9w4IRKdqi5cGPeG/rP7QiDzDStX7c2WwxtCsNwfiP6KCVFRD32nJAUMuqnPSVYlVK&#10;z0KjTm23/wACpWOalYdip4XFuzN4ZSrOzKneLDmO5p4stHLoIsREL/oIUCAj+ELiYixwvuIVUrs1&#10;nLodo4muZ4T2nn9LZ5fTb9FHjH7AbLE+ZfeVAgXcM6Mu1DQhgvcSMwgwMh3iIzvVUGXhv3AKpJSN&#10;Vey7Y8OuFq5+nOZz1njz9POIblPWeOZk9Y7+mKhjevQP4MJUWBxcNjscHiwL/wCvGW/8O/8AxpkM&#10;HQ62JXQjycWmLP8AwDr/APSAUNgY4R6zNJVYGegLaHg6R062wHJlAynqgWc6sBo7ZAGmye9MAYKp&#10;qergHs0QHP8A7b+l2/QXT2EAH+kGgR6FQbiFpCZmPMhgaHDy7xm7I4B7AaikSkrB1G8ZRYyKmEgp&#10;dO7g0uMOMqyu5WOwXhClVtvULmZpEWpMaX2jKgqu6yFsGuY3ZNFUdgx8KBIHLGh097KD8yR5vhWS&#10;VmmhRfMLg50NqfNelJyRIRnCtdZkwlQL6MrlQ9xBHm3Go92HxXzYrPyQ8hSyJQ4BNjQa4lf3IQRy&#10;YwWB/wDigiTzJbG3ezQIPGrqwBENEEcaH2uYS2mGBgCKgFByMuoYlNcRLul5RzdBR+djFERQQIhu&#10;VVSK6r2cGcouoLoKd6RQUJmC/IMcmyRH5FCjYRRQ8ChG905EIa0DaMkLzYQv2hO5FBCZnSCCAo0H&#10;FTmUIgJwV/bnMG1jCghf06oQXk7J5AKWoBtk68kuS9lJClcuThA/MkYC2gB/owhFULweBKbsDCNk&#10;S1JPsQFsWgGlV9QhgS13dRRSMm5LutvcRmXvUsGzfpDBFRoayRKQpeKZgKI67okQIuIKkQ5N7BcL&#10;5q3MYKuDEgKMHAMzpEtSTT3EDlq8SiXL6uHdLkFjRD/GWW+dj+XKljABEqmLZ7yIstccX9VWiCIN&#10;ozIEKglriEQDnm0MMmq95ATghXKKkxZfEibuTpkU6KxdUAWDHFCADBDPmjRgTiloAK40UPqBzV5v&#10;dKuQFcKIiuAGwhFrYgsKVsaLV+FGg+uakAdzrEgtbNisACBm2IoqjmkQDb8Rc3goYnJtVgx4c1Mw&#10;xla6oBnyOR74MYaQw74wvaXgsOUIHlcFVeWGY85U439SYiF+oGb7CFVUaoyLbmoMHyQh1xvRuaDv&#10;rkNSms5hl3QfCLQJagK+TrwNwDWAKGL3IDIySpBVmgbKDXWC+itxnmKXotFP0QZIxd9UUDqOE89z&#10;DDzOvyEhJqM49UC3WLBhWNfwS7w0ui88HB7IfCwvKgX7w1zoWi7hpr3aK4cu8GmGAvgAQ0ZCgHAr&#10;x8CUgKIOoErxxVLsb90trb4f9dJu8x8J2jmBoUG+bHBt7TZV4LyaCCPjHMXolmVs840mvDeI63os&#10;QrcM3FStHDl59/pU8pvj/pyYP9MPWC1zuK2kdiHBs5RSkWMBmPKvM8mXblZCSzVidwAvyQPp0juc&#10;5nlK6/RKl07uV0mOvtKZcdLEXgmGwA9fL6O57s3z9Pd/8O//AIA2Uv7IL1teAuKKYnwJ/wB2iIr3&#10;7Wk/2Abgmu//AM1e8yfw7wEvodx4ARiNvvIFzU0egHR4Mxhube7M34xVsxcnkZA6BhwgveaOWrf9&#10;tHYIHP8A74rv/wAOSCFtBuqcRynGGC+oJjzShYoDTxiw4+ijIAMhqHnkyIB10I7rs9IXJQOZADd0&#10;Ssf6QCW/SodUvhi9CoNWQe3A8ALhLlKMWeZBJlcPIQDKbUo6rP8APSW++pbcpuTGFpt5DVdESWfV&#10;pidgC8bKaJK9lIVQHpIuqIPoSkZ2xdeDSltFSRbNhl+GKNqSnIBz0FZposkzhyVsL9gha4aZq0Jm&#10;fbw480djp83Lsi0QAMjoBDC48BFu8z7abqNf0Dn6T21A+61/Q4J4YkhrcjvUotcEflOVfrJYjSxK&#10;KFBx5iiq8xHQnfrARcLypmCzY9nyQ+5SG11hlyWtt0LUWMEQOBOkmlDDsGqJSAiJ0K5BgwNz3Qhp&#10;CMzIVFqMeeUbdI4BRmOZWy2THLVKzq/soTXK0uUBM2WRt+g0gzg5UbRf0tQYlLibOjB2UqjCcqWn&#10;z84J9HSQZY7k8yaVUZoh1tGxipFOZECwVyP3cygDbYEjIFD9wzMsSdpBnZTnWTMOm99kJ3RlaU/d&#10;1wFce5Q1i0xNAqKWRFpeU7TMgmTl0EBYBliCO9BEbZyEiu5MicYBMsICjTlzcvIgX/OtluUMNjaf&#10;cRM5pVsmyMyiy1ZEzaGhJzNyeqID38TYyAqVX6mUrbYPsmVqVJA0Z7yYgTcpi7WZY7PQRItDrBf9&#10;Y9zaFuHkNBMW6ct5AVeV4GXGI4OkODQOXvEoVTFIth3awDwuIhpKiRRsgZIvTKkI4plZarpnA6Fr&#10;HC4EQx7XCW5IOWqDAOUYDlDxo+pyA+I1k+yViESWKArpt6Cf6wDBgKCHFYfS6YWNgJMjCoQ8vcdh&#10;ltooMujVXDKMeYQElGo5QpULcJhwuisyeh7pzy9KewfR0lBKmx7oN4BNuxjUFgGdbAc6IJlShduh&#10;Cz3Qm8gQ3f6FEgDGhlzHmMLyMzPSQx+A4RTGrNRlkxDMKIoP5ULJW9AHJ4kINjReg2+OTEatXSnA&#10;6HCUt3MAWgEdQgAFbPKGfow8ZbI42vRNwa5VO3Bce8r6gXfxTWZeu8zdxamJ/afUHR8hKwyqyBZ4&#10;i4+xqLshys+RDIZTezxO6XubR6pBX0Q4j1K+hnvMfTof8dIasUxHoEji0AgCD2mRMhBW+yiXWTZO&#10;vhI1Oj0MaXo+2oYOwmDvMd/rnvPP6ef0a8Z5w6k8Y7hJsUMvoVeohPG5n6ben0r/AI8Z1nl/4152&#10;q2yeskAlOQuVrPR/yWoCB2vbQqfMMG7Q3HITklMcMMF8TKE2QHdzi87HPgggYbkLNHfmBD+t4leR&#10;09UG/wD42pGAOS7GuYuBZ9lF0LZyiuQ5dCEcBzMgG0VC/KA+vguHqDu57pXjD/5VDKojY6wGAdO8&#10;wWu7MbANDj2gg/kVfV9CvWI8PYEF62vWRAa3klVZU6+jRaCKJhFQmeEsVvnXZQUBpKQ6wpEpSQTf&#10;La4zQFKhTXDupaqcjSYBrkhhc26TGPtYSmmqzmle1I+jifhzhITXJMuR+GOIsoMAiSVELFeOGfD8&#10;vXnMjLpf24JIAvXQagmsP9koC9TCxAKwDoV9VDutm8M+6KGj80QsQoLOEi0A36nvLDLBhr14IAUd&#10;LdH4qmBHA+SFGETy5MuRVRQhJF4bomCqmp9sy9bOAGobB5XDS2I3zRoD/VK9gqpA1jDSaa3HxQkB&#10;SMNFC0juBDjmRfq2iU1brI5ta0gJRSkzaYDVAb4ntkPrzMw0Qm6AMe0TliDHgavKc9WcRo2tu5F0&#10;UoWcRXKG+B7MrpdOQvcBhnLRSUsJUAzWlHTyGjMlgORIKDigJIxXTKwlwjoJB2S2Iq18OSAqbo7F&#10;gSmQyDnRxgPHndQENXKashUQkoxqXYZBUKrhUDUnbSfx7xHJLlYtYoSEcDXQx45Zmh2dwWEJJnJ0&#10;0jOFcgq3NG5rokLvDNTM4Nsym8KQJopRLiu/qTELaTBVu6G7UKxytpvBcqDXG6sw4RYqdiFqVAB+&#10;CjuhezfZF4NCwgF5CKhIbiKh943BEKcoMKLIfohzEvJAlEL9CQugOySslQ9PwQWCrflUKCtxolZg&#10;KhODzMdIQIRlk4CBskijSwK6oYza1ynnChVcK1EzL3D9YmQQLB9UyWXlYIFmrmRCwPp2Ig4gf2i3&#10;2YLyEwKLc0RsQPhHQBTWZuvqSQjXyzUhZ0vgTxcVBwC8F6EVyCnRXwTDPH3VCwfMkN7A4gDoC2P7&#10;hrjULBdKYBHyflDA5WDaorbNDG1vX8eAmOkuU4u8KJvPuRVXKtzVOyKKEUeHAeCVqMj0YdDonWZR&#10;vh2vFFrRNn8al+08cGmPPjweMsqqLvf0LUdIe681gM4DSfCzMHxp8sBnxRFhfRjgLIMgrNeIEcc/&#10;ed4ty5N5bgDSSuCjGF0F85nyRD32w9BmClR2hEGz0w0VCDInLO8p+nf6Z39GB2gF5Iwqy1KVNgcH&#10;3SqNl/gCYQaDoIEjF08eYnDtb1sfR45mO/0+I8T4i3L5l3u52qaZfa2XiIwNkUUq2a7wDjFR3vM7&#10;zN95i+095vwmdx3Lj5eUx3+md/8AikMMa1qZqR/4YMEEGJfWWPDsl2aEmgcsDav6SLLK8aB8jCFY&#10;P+IrSExk5bmDqxA1j/4mYN2W6uV4r5DMBg5IwI62y5CsF4P6iXrZd7RsZRwh4RCsZDvt5xNDo1jR&#10;/wDNT/znZDiipXF6BUMDwiDljVX5hizYUY2lRs1srxsAkb6GyMspT8bmLwVBDABzozDmF6sK8kSq&#10;mLLVZQwVipQEGyDvNJx1CVhIa10a/lQ64epLCcGKCWayWWBBGT9LSm4pW+TFVUhU2HQsXD8H6Gif&#10;mpUhVqEpwAQhzM7/AFnlfQRUV9VoHTGxjYltrDU3+g/mCFARisDSDiZlVU6WDPYGEYKUvgWzp/TL&#10;oGqCJ+ViZiCxKVMIFBWx6cZOFnfZNVicVMD0EPxLSNAM/uhspHKXUAlQwOBQpyJDBf8AUBFCKF2N&#10;sAuPiH2pTNpRCI0M5xtNA2MvCvYA8WEJEW0gY5m8ZNRLXEIV60acdLsSQiqtI0UFb1+fmI/p+Ypn&#10;pfyIM1+1ZHyShADb7SrpWWqQVA1sAhItsiIFd0kzJNORDbZ5jIO0xVvaJMDSgKs/ZHgCSapXNtA3&#10;Qb7DjZ2tj2haS3gm2AACAwrcd0MkVBSkZguNCd2lV7ZZqz+GDeosi6fdKCjOayUABjg+EfT0WmCx&#10;IvqMwkDMaDCCFywIxqBQSSy/NEoDzTEUKwaVyeMFA2drAgyixECHBYsczy38xEE1kL9CCUVy0zZB&#10;N6aIw528sgAFxAqCpCrH+0hVmr0itVbswIQTkKjbLszUO6YiyCtFmxt/pLrQaFSHa+lDkUcgyQ+8&#10;vQdDBSpxipUnKDOcgIVmVtTlQEKlcNUNzBwCG9mOUbDBZ+WouoAoPB2c60lj94GFRHDotuWFt8Ez&#10;KNKzbzBmMOszc9xLasjQSA63jVcuioqxgAddBlFUArR6ks9zcocL5qvaIjlZvdDEWGyH9iXAEA83&#10;cd0HiiHWj9HBYkvVnmxqAUoSOuAcx4Lr7kiIYtaxv3gWGTXo2odaBiKHUyguptiKJT0Ojn4RwjpW&#10;nFLa6cQbaFNPemITuENrnfgczK0Nk+kNYy3ziZxmPcjiECMl/uZEHe2IfcBFykVfwJGAOOTAQsa/&#10;LfmLBr6ZRuyPlQAagvpLcUTQiqFnIZXogqO1R6IlzRad1ohPn/ZNEMzPf6O5b9HePhX06JzWPMt/&#10;nK1LWIW6hXNwHSsoFnYikpALpCl58WIFK8nowS2axPGbmO8p+m5pnnHOpu4YzCRVXL5UXUBwQDTv&#10;iD3njNbJfd+me8tlYub/AOO8z3+nOf8At6QCDhZkgP8Aw9JhIf6T+oM3FWBwGlAQgCxD4Tqql7ug&#10;StfaeCAQamgUdPqfQGMXFgQGS+iA/wDiBixQdWJrTKOahS5Vg+hCBuxBgfrOgEGvUKuyoUCA9qLe&#10;Fp+wMw6MhVdyaKxB/wDFqgYnyxBSsRT3RrUXYEaU+FsO6YJTbLV0xRe9wQuWonrZcq4+FQLhbGFX&#10;UPHh+UDnoW9qgeRNPQo/QkeBeOAIZucfdlTFwY1GK4iWc5ySaoqualinVAZWp0xdUKPRIlgtCSou&#10;CjYAEPXuxYRR2YxLBTYY5yoNIyK10wkNW7KKNQCYVnDDkut0ptXgBELqBZAKNOAofEMeeQlc4+0H&#10;/KACsH13mEuG16JkrR2JAan0/hwVDNMzUXuQiIQwZYk05VIxdVhQx+XX1wYoszpZyszr8OkyHzuj&#10;NCKKzWgIrSDqcGyotxEQXsOEwNmat1dBQKtqzJLyMJtYx/DEJnGxMYKgW1UtpXQZVRoGztKlMXgU&#10;oHD0es/YWEQqL9+cEvQoLZQAAObTDBZWv6XGTwTHrndGEuDZOGG1IwcQhSQl67ouqm0jcZKLpbYA&#10;jRytDSOFDEja2OYDAALlVHj9JVUqXMcMYLJzht0TlLEvq4hCYN/8DGeFEDqgk7wqAAEdXAOixNKD&#10;DDkjNBrADBNhKFM/aZo/+dyizhVVTwIBbCZYEBJTiyZAPVg0bQFbxktOdYfzXfBRMq91INKEc1KB&#10;WBLDWSKS9Hgt+yGdp3RFULc4IBdHUGM7EG7gv6y31MX4WWxBLQDhaQUKvgCASOHbgrcvsZRbWlyf&#10;KJ3btL9EqldbPCKAWH0oyqE/6czoBHRjzEpJHkTyhZRM9MYPhSwleHii7wVGAGOzzg2WJ4YZARV2&#10;eCFFJyiiJ62/uCVsVjyEFxk0mkQEFL6t6wYjTCkSgihRZFoJLXYI3menqSjYTpL5JKORqU0GKSj+&#10;MYEYAq95LNEVMN6RYzaNK53JuRg2QRSx+ThDHDlTkKwW+S4S1hN/diQAi8eE6j94lBXsKDinXvJ6&#10;B4oyRDUAh3NDA+Z94DAyQ+GlecjIMRt6BIaLoHRy8SAYlfR6E6zM2/ItIXfmjlcXGwJvBeCD9rVx&#10;+0COaKRdRxwXFsqS8i8PWkpJW7ZjR2QUi106gPJDKIBcr9A9rfovW5UnYqkRjzm34DBqA/NPNMny&#10;w5UNja1eqGBiqy7lQfTK5dsI4ilJEtLHMjltjtFhUYSFezQ8IzgXUw7rLGnQjT5kJ4/TvuY8JT9P&#10;G/pmzoEFle6O0Gi7f6iOpDEG9sFKBjb84mgIUYeZB6FkInCC2Zllq44DzfS9dvpnv9OczrLfoes2&#10;x6H04IBFsGNgB7nBneV1+h6TtMs86na8THf/AJu//Fiyzs/fBJ/yENmHV4mZQgS9FAIxp6qhx5qI&#10;QNBo6pSMaDHk+0penySpI9b4ZE4AWm6vtyoDQcbn5ny/+K3Cov5OEHxhaQMvs4lI7ZXwIWPSOkhn&#10;SE2DY5+iREAuVxZxIRDZNXKxvwhr/h1/6sI5NTAxN/aAqBziH3RYxvDIcZTFtRFcN2aIciFCtEA8&#10;cvL3q6E9ibjDG3+8QDcWF2HujQwuUDTwpgdGHGMx4TS4DZDhknZqyye6DExtqF/4CC0+iY1BZTpa&#10;BS3JNqyCwFRFFgDGKNBeCYs3LTFrAiwMQxB9YJaA4ZKOJ2S6R3rILNOfYQi0WaY3n60yKUwmp4NK&#10;I1UtqJjD3IJ0HVlQihRBBNfPuEfQtiRq9g/pQVPj3v8Aczhq/h9MNSo/NXaDcfRhMq/A99QgEPbp&#10;D/cBvkFxFz+Y8ygBGFTkU0JFWpMesnoQJQq2rQ70uc26iMRcmM1eO/iXil53SUnYE0JhuTlFsC0L&#10;XZGGQM0kA3EZVFD5IhG5NRHbStTDkKhcl0FW+3OYy0dqchF+YMgxoKKLkUrk5Frgc5MUgfaiW+jG&#10;lXytLkCLsV+UgtrLioDDadLxEFYIwLiyQPr/AIZpF1CyELfcA4+s0BbTFt3DbpQE3QFpBEuSr/0J&#10;m2CDGQtXbGxrwWDIL1aRbJhfCzYSNCr6CMsyfBCwolc4AZTODiQrr1O5B2SdmL8RVLkBOyc9kPYH&#10;i+EOWYppf3YapxKaVhhULlA4EPlDMMOWD4J5LIpLlUhBegm6wb1CN8FxHcImIzpUIRbLFyERme2u&#10;kawOXlEKMsdhAQJ4IhSrY5boHW5TUiysCsFABkAbzxG3EFSQTYqyo1RO4hDoWbTrHyHvCvBuUiw5&#10;/iR8vjkwKsrTEgKaeg2McgMzAhyZTzeRFYaAkY7iURRFUN0sbeXMoHIgkYtTVjE+ESN6tPLzFKwR&#10;4cCI0SozQGx6Qe7WGvoysWQAXit/MQW3YHF1FYrQg2LdQZfMV6k+IR0ZmAS8wBkIlnkUfAQ+BZtQ&#10;VTSZ4mDj54WV2R9Y+bog+EEQuwkD+04eugg6JEnK8WDP6nFF6Hskr8tLPMBUgV+aC7/UaEA0CPcW&#10;vsWs5HCK1uukImUQTIf8LvN5hLzDrL0IQOKCgMCRgqVgbRjLXgMQfagnxEQOPolx1RBbsis2XlHt&#10;FJ4BgS66ZzQ5ILVGIsbaiySRcgAy9AJoRQX02D4Q8PVyrK6znrPG5WLls8Ivf7Q87lsVblizI8Cn&#10;mX8Vg2mD3KB4DDED8Bkuvzb0WheR3S/Ut+dVVfFKD69/pr6ebO8dznn7yvKb7zpHMyEFoygsFuxg&#10;3vMPeYc5l+k8Y/Q41NM7yrz/AOpluxllUR39j/nveok0b4gY7WZTZG8KBIoy5NrLwIis0gqLvHnm&#10;9FyHuMEJm7JB5rb4QCNAwdEBdaVtlQWUAFD5yZ/8TwAgpgvuQOcwNh0EqAAFnhctQ0O4po5ImSlT&#10;FPki7KuL5BCHVguML4gBySCdlbX/AOGhtXAT3HRAINCcHwSkDFlJgKtmuCLUDo/+iHcm0jMEeJNI&#10;PIiwRJimDINhAWpFaQazDpgWJWGsh35rWLuBnpwAbzkfcRvUrNVgBbekdqL5E4DdR0W4rxMaW1hx&#10;kJS1d2femenn5FSiWCDfR7U52kNmmNa4hNZktMKGl3O8WlyDwK8IkaeY2N2rNGwfBI3flYyOLClv&#10;dgQfenLvsrQ9vk2SWLAItKZl+oxfiiTeQuVX0We3HXBQI673qMobUANvQEWqpfjAkZVriYuON64d&#10;4KUzwOt0W6kigoCk0B7XEUq9VsL92V4Cf4Ymh8fKUZtOJqyrcXtdRSB23EDK7KwEc9DDAh2BeCxB&#10;ULet6COQeH+BljkmEMKZomQHBNqghbh2jFtQrEUosUyWUAaeSJ0No7VvcQN6NU13NUvSglzgFPBq&#10;KLIy6UIrGSk0DdYNkItFNmo1NeDEAEBknhMXuuZUGGBiHNFqgJGMejedRRqW3EDGYasKzQxxoGdx&#10;CC61kgSawQSoHXeiNUFYVwGC5rHKAJjXaB0rbSAW4jW0KDRap0eabFuCZqG91yBOTM2oOyVum4BO&#10;/wDgQFSjK/KlNDtKM+LRdJXWYLyRGwV6f3mEoIZhOYZA9YQKJ7tTFrqjykyzobf4xHQDeRWEvQvM&#10;4PS34EJgC2iFwFHfkijgENIm3luh/GYiGVzhBamTpeATo55kEVKssAiFNCBwWYpgdWhZJOd7/wCL&#10;HE3QSQnJkKNLjGaVjUPEKW1ANplQmwCistHkAlEBem6QiSo+fQ0hceb4IYjp0mwoFhoUHsTBLdKV&#10;GtnWDK7oBkC9bqPUGYmqBh9LmYxqNwG6kA2dYiwZC4xAW65w0N6qvkhQo002Uizg/wCHGFjWirF2&#10;B0EEs+VkEdxlRuH7SWLtjPrgRhMCUvyTPkyl07IBcTldyH9HSAYdFMHQmPV4TqlkmAHxLcoa2cvA&#10;FwrMA3qHE6ePe44tzm/mRaFJkYGvTqR8KhejVd5W8tquVfpwhrwslHouN6yxOYc4kvgQewTxB34Z&#10;rXGZY7AgUsgo4FA54eEb9BTTGQ4AfTvN9Yl9YHm4quOTD6XY1eobBXwRIGH+j9paBViVhQZpfIgT&#10;8x+aguoU8ApiTPec4lespnaafqpMtCVP0BCXllG0Gwr0JV7jN/TJ/wA3e/rVVM+c7s7fQVPL99hW&#10;EcuzwWRbnl5TcvXE6S5rIzx9vpjvKd/Xv/5mGfzbloy2f8lg4sxFsdlI/NmGqEkTt9EZssSEe0pP&#10;eHV5dGZ94JN2CoWTT0wgQ6kgOeKi6wmm3XNl4HP/AMScyiGfteBwbcd4Kc2fXcgx5Sw9FC2Yqn2x&#10;YejYat5pYFtbM5rt6kW6erAYv694f+hmIpABpR7F7zEIHJSl4HVGAKrl5goTRpgxEYjiTXEFZRdo&#10;g8JK/lUMLBWBAKtzkyrhQIlKouh8yO0CUCEVADOI1ScBhs1IK07FbYDSM0IrUjihAhMDdJkZXoIC&#10;txmdlNi0uGeB3L/SqEhDSJxaPWLlLgGmHFjxVMV0yYBkOoSQh0fOwsbW3qIiQum+6wtYVM0dWbyG&#10;6AXrBHqRDRIcPN3ifPbiiVzyfK7L7wQmYHV4dS/uJY/zFZCDFKf2RNvyQXavJ90v2wrFfpVaHLCC&#10;WYVQ4jRBYiKiUx30Twj1XzQ4Y1VkryUnmDEKanko7j1xwLJMiy2bLXWNvRFpuPpwiOJFniQRT1v4&#10;e0MKHI/z0yruQyAKZZlSDlHS7m+gHJvQ6LBwwZGFhI1WFuIPMMMGiNzEhA6SHASDnQzlC+ZTqS38&#10;gsH3QSK/YYWINCdsBCGHFUBHLbSh905l5A0PO2tpOaH6tAGCm2XK2HmlqNlNwahBKjugXWyJ5GLb&#10;EanYza8mIsQZrFcSARXTzmcMSrbcpYMD4/sTG7xYZCZAumAIQLoFoCrTiFLArNAsQaNDk5Fg7UwM&#10;lqMG9OECs1sv9EtmcIUFyAocGOgGZmQKmXV9luZ6lVuKBgu4chZlkFUytyqBc3kFKhNiRcFg6dox&#10;CC2wFXXZQIpHcp1BAxjHMtSBwiIFCWYmbAYEAynqjr4o3stugQQBdVftIBFuGAchbZIBAaUQy6Nm&#10;5rAu+NRcBYrWBNbar3TAtCciCEVJlBg3coOFxD+C5c1ylfuSIMHL/sSjFs5rFhWio8yGEP8A/Ngg&#10;Lv3eROY6CvCQrIpEwPq35ie4gHQWRMYhVJTIyRv2OIUg2xteIIEnC0kqGfwLriFZYNViLCvFIvXv&#10;upWIBRKnqEbsp/sIpMK6zl5hmDVhUqcl2it11Fra8H+c72CygwEAcX3pggKNaME8jo7pUp8LQcW9&#10;kFU8RICnAGzVALYyQa2Ug/GHgfqc7+pVltH1/wB/8hjxQLkssngXxc3yRu81HWVaWemoJRHvLWOv&#10;1tGsqzZtcswCu2ehOldT0AzaLEp6wHWVWo+fnMs+Z3+uL7R3Kxf0XnH1fYV7wsekYD9ovhb5RgNi&#10;4B+R/wCHPWeGZ94+/wBM7+nWJnucy4M31UUdYFYhTpE5cECO54T5j5wzPOY7xzOnM7v/AKHxDwsW&#10;HBdP+U5nMhAUmIVY46batCVfwEgkAa3HKTciAkDCiJAocVoAJuW9BEFaMKkLyC8wtGVbX/wr0mU8&#10;cu/w5eUSLuS35xW/lNEcRTb0DsjdG34spAzFZYIBU7ZseXKeZHnsujLAYPnqsDr/ANPr/wCYtOVh&#10;EACrAvOYNjoVEtiqZUhylyMKbUrMiA1MGMFNyWEkvC6fzEqEGMafCLYoTdSzKCcXCHQuTgj1kOmL&#10;o6GgUVbJMeLG6koGRzhCsimRWXKmMHFgmjMIKnY1Y0lBq8TCo8NkkVknqAD/ABtykMBenYlG4Ll7&#10;yBoyBtFCwT4mdBsVxBeX6NVtQ2EcwU7pB67Zxa7tDUAAFiUNUEsXOfSnKtavQ9MtaebLs+/iHYQQ&#10;EIFnUuoVJmJyr0jtg9W6GJA/lfIMDF+SaXQjazMlkmdsRdPrZChjcFII05ZaZDsVRNamGIzzKOCS&#10;tOEB0JiuGeLaS58TrDsEXQgbkfhDMF2zQyEBIofbvb+ATgAeQVDtjZ6oGxHJKgGTFAyTxmjC8xDa&#10;2FkEFHFlxFToSVPOZm2ppz7wmfh00UI28EABdgOSEo+qSESSEcIYGmlx7DhfdQ6drt9kEvtrl8kY&#10;jMxEuIMpH5Qt2Q3SksaigEQTipv5RzGvni1FEMscudyBbNtRgKLRiFUVuovRKJEFLKEo5kNYICMA&#10;EexcHQRVZBtkhwYtUZesLPVcggFAEvo7xC3Q01DxJaLkErecmSooqS1/ySolG2Yi48oSPDe33S0h&#10;WbINfYYE5oqtBWNOkgIFMxp0RWGAzXrQbMZsA7En4y7u7c67CTEQSwmHiRrTNLyessDLTqQXOmzZ&#10;BQdxwtq1pqPuhYLVtSgDYYtFjLcb4UPmRoVEBbphayDkqGMyegKcAvdQbcLav7aajW6gqYIqosGD&#10;ZCEMnHRHx6wisUWm8m6jm5voFKN9iQNTGVKyK1O3aOpS8nbtPU7Rult4QIKoIrZErOBuW1A11HG6&#10;AHdFyRIZt7PlCiiB+8wwcoVdaAfzZ7sD6xbXVRoeQ4gD35LuAcEElZbdnv6wRaQpVsRC+WgLa4An&#10;pXhFw9q14Yvze0JbMu1RXmpguP5XsuAX0XjiF6SvfHll3CxFuk2KmwgCDP2AH2gF0oF3AAACNDfq&#10;P+lqEsoC6D5DAVjF8xHvFJEHPWjK/hEmNzfE3Hzst6uXxwMC0h/oMuQ2Y35hCRSuz+8ICjgAABUQ&#10;DYSPSPjO+5fSVevpV/XeZv6JPVvULB4090L1aAHQfcdY3VYmkB6w8fpT/wCXt9HcZkb8GLQW6l87&#10;Zc4DxB9fNA41KxczfeZ1PeW/Wrmv/bLMsv8AyIF4hVs55bACbYBbHU7s03c7wb5gclA/QYTZ+SnB&#10;EG5eKnIAF2exPd+pOOPiFrFgH/wrA/XQA8IBzZ06sq28FwrGNQCC260MQFMEE8y6kIzuaN7salw9&#10;x+7uGMH/AJPhf07/APpZXZBuyoB6hKmLaYLkAOkucQow44HI0QwNCiFigFAjpyesDkmYu5aEo6mC&#10;wIag8Iu7ylkB24dTgyzqRROSEdwIAiwwtJwxkOVE3gALsSrtLMo41zBveGi0gKLqr+Ny4ghmQt4E&#10;Dtel0EyQdgKS09BRxS6QRRSM0hw1SzTSSbP0AosvFCHI/wAFn9PeaAIUbGtoWzzfqQQmFA0BERoC&#10;vQyuI/vofKNMsxJ6hLD+QQgCFjQHBCX8NIKUxxpytRxOXDYbCCvJZ/JOb2LItQ2o+zyLYWXvdIRG&#10;o6QFGjjJHQMB6j2yrgElo+4rDUiyzB1jmF/MJi2bveQtUacqmlsfI4AwIOOFBDMxAM2TCCp5pr/Q&#10;icjU6n5I0rrB28a0GTxlXFVOG3ziWMiTwSRsWBSsy2NrxQrxVCu/0LDZUplMH13SXBBmK4XHLVwh&#10;ghz7E4vOhE4GaWk+SLeql4MCBrTGt0Uqq8Ghq5qpAlulz/Fxyj1fmjqDYhwdThEoRlTDCu1r1rrC&#10;zSaqMWFZmrSQ2V4FwtVlu/ZG4cnSGBY4tIrb2YmkBREwpYu0kBsXh844pEooLbdjuvwXABIi3/2Q&#10;llKQOvoYhaqxekxAqVwfUmGa1vg5gYwSwDe1HaeXlQqooZVLFFkzQlJXbmekwEaN8RKVT0Ekh3ZQ&#10;sQbNaiYPMIF1Sp+wgBS3MjLkSwMjm15GW8EXoFQ/pEGTBhKSvJNHggK2hVKYwerG2xQvLwNMl4Rs&#10;Y037gi+AGfmEW8xWEh/VJJgwhSbbXMPYTOAuWPW5MQE4QUKgYWe8h8SCrCGCY7DcDyVKkXnIbSBA&#10;hv6KLKpeBa1jNwoQX5lor+hQbAFJiIOaMQCqtgmQQEvvrukq9RUqxw83w6CldAKLqw5UNbXDe0d0&#10;Dzw4ATrCDTarW68xBqc/6EMpe6DKxe14B9gIOw0ZO0WksuFj+Co+RiKUKW3fFh95QDZh33FR8/8A&#10;YbfI9bSwMoAGAdisZVJiidjmPsngBeI3xGU3ABfZRpBAZLSjb4kDtDS+SNDwxHCU/jWuPEQB87Ld&#10;QY5X1608YNzgnHnK0x8Knf6dp2+jnP0u4UVuKPCALFEeqoJVxQMHVOv0OGX1+mO/0rnH/HeBf1u4&#10;bEYjiJgArMVBxga8g+oqBi/otzO/pf8A2+//AJ2jn1/G3jpf/KGjT8w5A9AIzdTT7i4kFRyM2gHW&#10;UfRR/wDGzE8bsUIOY21ynUxqWhU0EBRWMB4MOECTigWwJdJxY+UMljSsepQhZVF2f9VzHy853/8A&#10;F1Dg73TDDW5B2UGgnG47uEFLBBDxlgWAHM+LLMpBOoHlYVJbbIVydYVebgFFkEmzaiIl5NaSGyOZ&#10;X7Ra8sV3CWgp6xByCfUoXT9CYYwJXLKoypLlOAEpJvFjNNXgASqWCgn9uF0eMBAML1TLYKZCRwrT&#10;YyTp2InwFdudWU3AVPpcAOiuOQjCtC2mXR32aGEEjIDY/LDMMH1n4BDDAF4UBQWt/GRr6fXPmvBq&#10;4DEBwIoswDACoV0fkwTvvrWiNZQIglj2g0Ej8Z6CkppOJQNts5DD1WOV5STdJbU39cicPFcQCgB2&#10;tBN2ZEUxj82BBzau5AKLigk8Xw8CDivxAMKBQO3V0wZrZWwmczUv5SZQuESXkjGagvpSTV9oaAnM&#10;jtyAXZomYmopjPUQw35oxNYHe4G7yBkjASjnLKFXB/iUoSxSlzwIFs035SJEhLt7iMrwXrcys98h&#10;kvoaOGEYGAMsuAMxHpPulVkDmWBi9XmHZ2BYAzHRw9BUGPN4JYAoZkibrSiQOKFhpS4FVhqAUKAy&#10;C/KVQUNs3BS3xgkng0tZFw0meCFmWDJHmgzxFD/rQpPG2v1iC42oAoKeyC/Hr0ibOHuwYGoOkjqm&#10;cLYme9ZYFMHfDDApthSxx/Ib2YwZZempQ35BKlrsk9oEcDBbV7iXTDpFKLg6PR2xC0uK3mahOkhV&#10;aJaRQa5INJjayC+O4OeiPJ3TNC3NZ4xEolfj3XR8ysopy9AVs8huQzjpymG8WyokVDBZHx3dMl+o&#10;/wB5IVHtjz0Vz1I+2omU2B8JH443CdkAiLy5KG82iYRSvUzBq12RunIOahaLxlLvLm4Cz+oxKidO&#10;5VlyhfhQUagMwFZiM/HkaL4SzFiy4ILyiwdiDByOroa4W5qXV5Q7YoV+GoyyDaLrBV1Rx9Qwc0yw&#10;1GqK0bBoPxRGSaYhN3AzGpCnQu8icnUg5UyHMtdcqB9gINZ/5XYYbfS6TBL3o5Iuultc1BsOn+aW&#10;zMli52e3EarNq2+i1i5oqsIQBAAu7RCzB0m6Fkg1YKWiDsw/Bml7xE6lX8sM5OkGp5XHllS2XioV&#10;z9HpNeP0T1O6EcLOcQs893eBIg4va8Kb8EUbrjU6hOaPM/8AXxjv6NnJPc84nJUA/dG/odPpTH1l&#10;XK847n9n/wCEx6rHNR3K/wCC6+lX/wDMsBodP5OQ4mo+7YnkQmEJi5Tjfr/qiT6i2B5WwlcqTDW+&#10;JW/OPv0DEhuzs/wIRyJZrh2Ds/6fPyjfH07/APdkUrC6VRoTVPrgZ8pfMBRwD60ECuapFUwiPiU0&#10;SsWypRDZSmScnwSMJvjjqNDzRRE5hbthlRQcagqvJxibda5i5N3vj8w7BDEEPQBD2pkA8RIWTFgK&#10;QXMw+7crhvKQOCFvmME3i7ZK6bav1RCB2Qw04dQySOXI0THulYNjNILLEE9cS3tkJLAmpFDjQi+j&#10;CLFOMAUWXPdQB/usWB78jATFGi/peF+MgTcOxHkoLIdg7kE8WTbgF5N6XTLxDqgiwmNrEEqLFG5M&#10;jFLVa0JtY2ezUSKCK424MuSFi5pBIL04OS12AhyMnMBcDIAG9Rf0gViSMUJVngPkso0MT1ExhFA4&#10;8MWlVVYqAyBGnwyl3yHcJejDX3MjID5pRAb+93QQLBTMYMS8yYfKImXRyGQrwQNVMBfVOd4xWcZs&#10;r/BhPSBPbTMNEEgWzcCgK3Qj0PbFlihw/ZK2BVQV+hBiNla/Yl0xcikbbdXIDHsBkEoZGkSXPUVY&#10;MI62zp2SUojgVypA8ITocSNxRaPjAiLQbgucRdvwIuQGsIAFSfPUiW9FuF84nRmVGElVlyb3Fp6a&#10;8kfrkjC0izZgCzjxrl2hbws2880FYSuxYKgmIagX6fl+iRIKHakw+orwnQILCgqNEgyxbhjAP3FZ&#10;EYV3kmCDQ4Q8HrMjN9EELSAqHGfBEYG2fcwLYR3/AHGEjHK/q7iCUirWaOkAODAqRmk8cCKw3Nti&#10;KzW31sgEpDDXzROdKqNwAQGiRN2hjgJWZdQm608nJLVTLZ5oB+MlMGFczfmaiocJYIKiDChFG7gr&#10;P9gIWeB+eOYqkCxPTKmBqdoocNUzBC4HBr3mjAj+vimYEe54wQ5Re/2pgQt39J3QiijwbpB6lw7I&#10;hx6mBi8gbQ3l0LKhFJ9+odAwDIG52jghbe5DRA80qklCRzNCAW7j9gxNDshWftWqeIG4rRTLQWAv&#10;PEy+NZ1jvEWFIutuhxpvvMBhxb4xLXXKgfYCFWZVeanl5xopssahv6J9K6x6VERLVPR2LNoIqHJk&#10;BUl+Jb8hP7lQ8/P6Yn27kInRE6MkOUQX+JUs3qN5gMgiv5LlRK7GNIZahh29A+84R2Fx3j6DUczv&#10;PvEqZrtCXBj3DauhdsKVsaFcQXhPyAYgm+AbCy4eDrBj6L33nn9eLv8A745+312OgafjggG0X1I6&#10;kWTxudz6Z3Mv07sr/jHf6O//ABWoZTN8n0m+t4ijf/Bd7jtdlNf4QtQUhmTzABsV36zt/wDM6lJI&#10;4APUPgQeBmDlobCotpLep9kLfnow8HEIpVIuhQ3gPABm8wwNMbnCDzeJ7zfHuf8AWeInSV/3ealX&#10;KbaKffBhOMQy1yimwmL5I1Bc219yXJ4VRs1kXOmGVGzW7qCq2aIwVG01qHiltDR99qGQFrGIiazm&#10;ONwtrMCWG0VGoNLYNKbtsYNcs/3MwvBKKLXWzj1tZwPgkwszLRy20ous5+5TR+yB7oUwQ01n26UN&#10;KG0YtxQp542ktuIllmZYARVPkMG1j3WKlTKPV0ZAlDXmD5OSEfyRqJZ3btTXAzmLH/SZh+SrVfKC&#10;UptNFZGpxwgAOuWrwC6wEEXxBAwyMZFjtfiEFA7KgnNJq85INSo7uA1GdJpTllg7Q2WyrG3qqD6Y&#10;0STgxyBMhrDXh4y6ox4hOEXKnb7hZQ3WMqnSPBjYvH+ZB5bYYIbsDKQFwghQLIHMyIpAW8+ecAo3&#10;LotDa4NKDCENAYVYkOtcwzJ5+OQhDF20+sfSYUgKyLZcDtoRbCBS3w7pmAJqvmFDcyObnNXnSUpR&#10;vLBlHMAMHWZhKjlmQQglF++joSjCMYjCtOaF2gCQzIHbhCAqwvwzkI8d0UwCqSHYql5ZFkky5gJL&#10;ubtXYj3a291FXIFtVD3ynOckTZRxIQEOaIiE8bI/YJc0tMkFNZzmzLYTwKEwBbhBqoAxWN8oG5cF&#10;kF0Jsr0CJBDxPuRehOagxpXVICgQecrbkXir5i5WiKYC5aZiTQt9a/8ARFXOe4gdcFUvtMUsAuVB&#10;YQCgZFkCm4n0YXrBxqgUTc2J9gNiuyF27c6PchheBHMboG7akCKkpKQEuHqml8FvKnoMrDDgPPkF&#10;B5XtAuwwaQF4BWkgoR1plFwTy4wcu6JZC4H9lQMDxZwgCGIYwTTzkAXsxyekRYQrayUQL1hHQXbM&#10;TPvHWKBGuFgdXjFy1bUZmgfggoVXDbozwLDshl7MRoATzCzmJTnRmbOT2+6XNAMRQGIKNf8AspsK&#10;V1wfdFw0S8L7yAuClYlkinNuPxQOcwKFcBrxYGFR2fQhd3/XtbL6dS9BgYDPaNJiivDAW21nD6Le&#10;QDsS+n/Pz9Ped4sWKgWoOkV1ntF8ZpTJuWGnMVds/C2M46Qi7yEg810nFAEcCg88htb65id25SA7&#10;sSHpHvqZNy+k95WajXjM4PpfWLGMrfyIhY5rAqAgt8TuIiwMRJgZNiBnnP1yy/pnvO//ABr/AJvM&#10;mBQM5LQz6v8AhNVNxx/8RH9+YlOzgY4uRTxE+0Jyg19aGlOE5HZYfZHM8xVnlCv3iAr/AOZ1P1cY&#10;mALAcDUzCIx0ct2SFgsbaF5k/CHqhDuzpgUC007d1ERyoF8YMcP+3j/veo2ZcvRdnslQOrOK2cHq&#10;jANOxAxKrDZE4TxxGSgIX/Ad5f8AqUbBRWDgcIJnJxuW5AOdgRqpuyVJCn/UUNWm29CYspWZ1wOs&#10;O6OhqTx77IC1HCqHoMoMl2Ig5NicEbeiuhgohbjV/wBEVUTcv473UBsWuUkDUQC+jGXvtwpLBg0S&#10;FKhVhdDIwOeI8ImE4ystP0i5iwU3WY3LOKXRp/fSMCgpEih0JSAdUKE8C6PMiNolTgUpygjUFo8y&#10;9YAbKy6hBs/nccER0nEYONEpg1FaeCBZjLZzVDHlEs8rialLya8Q3mK5GEhMgUBMz0xX1Q9ipbtx&#10;U2GMz7yxJu2bbCoNjqcFpHhUDNaZLvLskVRfbN+4iMN1bhXzkQIE1WQHxV7YGXxAh1Jn3oACULZ/&#10;0hLKXh4psJgRgQUwJlApw1m0Twi6FVYIpNoFjP7PuGAlTWhOXmlfKtWYIEdE+rRID4KEaQH4AQEy&#10;OAkWaWsIZcLoEXPsCBt7TsIKK3Sp7oC9ub7yqJdAOTziitOSvL17YCHq4YCAtiYoFC+QWnRMi4WE&#10;MVskKArOYIQAtkyIaJVOtLx2tTAUAnkV/pNNayL+4JhSp9gZhUHhR7LrMhXHK+IiHQiBeB8k85CA&#10;OELCgZVunI6hrFXhXZOI7QSrgohFdEZOUkIFyQYbXNua0WLa6t9gTNSbqSXGW9xl5oKelY2isWgX&#10;OgdyIYrDYQNlXKDHIHZkilmjKtJtWnX2nylHsO7v6EV/XqbyFCK/I1G9PsSF4At1TeCcIpWkS9Og&#10;9D5RVTLKLV7iXxZpYegggxcGkAqDvySMuU7DL4gUZGKFUwHi52cCRiVgwIDnlwjD0zgDfX+FoYjX&#10;cUMLTYr9BF1g7oMdRDKb4Mi/IS49tJ3gGF6Rxll3QFe6zepAh5plN7CDDcu1WgExlGNBquOECBC/&#10;Z6zXRPB/JHU2Q+HBnyXGYcqhnIBB7PVmKMt84hyl3IUew/RHuAP/AEcv0x6TF9/po+rqVvtE527u&#10;08gMBlKm/OXgb34kKzLwkYk3CYwTQlZkJcopO7FcrLSX2ZxdzfnAueU9mb3LOn/BK7eOgenuQXI/&#10;JABBOMiZW1hQWcQB1nj/AO1X0naBlST94Afkf8eNzz+jfP8A8S6Qco0GvssvDjZ6dES/KC+q3b5k&#10;2bmOnQbeOjxTnJ/9H8yMZn8iCtzlxyGpsV3hX0FblJPgpl1oYL5wQ/E6VUhUPLKp0IBz/wCt8R26&#10;cHqK6R2MS/0BCLptRZKCUbgAwDxHKaoeRI1wJiCtPhn9xKxIOrBa3EyH+0isItcw9fIKw7eTiQnO&#10;V7nwRQm6pR7i5xAzEiFh1aIHY5mIYKN2QVaDanVA5BMeL5TO0urvEeXN35zLCHxQ0sKkUyEcbQvF&#10;MyYWazqFsg1zPBooeTDUZ/05gJVTXlKRERoDWhSieABeICUyNP0Q4T3Ug1zTS/VKV76Iv/OV0t/a&#10;FMEEcazKLgRLr2XsQpiIC74QP9gLQ/NKgq5fyKAvj5oSD4ej9irBjCXUpMKxGiILpt4dLR2pFyBV&#10;rZrypJiJA2rCAs532AUXBIyGhBpnrBJlMPJ0ir2coSI9jnLghYJgX5ChTTVf7yDHYojIagnXuYEu&#10;Vg9qJVrhwMB5CqKRCwiwGDM7Jg1GE2n6pkAeLhQzNglNAEbSJTuhkQ2EwUGAA0C2BtCaICwLtAo5&#10;pmkykY5YKKwM3jh0Z5ydSuPukvtIimkpKpBv5JgEGa/AWCbQHt8hK8UGLfMOlTkw9Ubj9xNJJXGQ&#10;I3qK4LtHfVMNepURQaTpPvI5Erf9wVPDOA5WGVf3EDU+pzQDmIYv4mXItNbrx8SqXOFZzhKgw1Bh&#10;KMl2aBKOUBqBE08yupVwFPEiyRuuswwNh0cDg7UcTZoe10wSoMiNmSUYjvRM7Iq90QFYhhhSiGQC&#10;Ua3o7CKam/NyCtesqwneBdkGht8swLKMcarctqsHpDM6miBLJGAlnTUJ/UjjckH+5ALNdG7hxDdy&#10;OBmHWO7Y8rcyyWDo6pQLXspeSVaAca6xRNCzxB5EOzZL2UvMdBCfwIsv+TgTXZf7egsHL1I6kypn&#10;DbokaeXhwE25qao0RC2QVg9R4RyM7YsHriBIZ0atwltjovwwlMP8e0o+rdWYVe4/w0m5v1icSYgb&#10;s5K+4LIYAyhkJiWN/wB+IzTwAYjpagywdwYidqQ1Uj2EBKejt6xNjwLA6AuWdHWPitkmnmN3F3PQ&#10;4fuJicI7qBZYXlkQN+X0xxYd3/jX08yVoXBo78BMypXnNA2T4O8xwPBHshbIKvf07Mur3rEJVlvI&#10;g6+W6WOh0lAP54v3EbG1g9cJ3/wYul3iG6SH7NHXMFbmuiQxj/g3z9Md55xjDoRZpHUVB4EdU9QC&#10;UgHe0AMYrzGBubY76fXtr/ga/wCLZ4/TYo29zIhQwg334/yEfgPoW/o7i3L19cX2/wCO/wD53oWY&#10;BvxRZ+5CAH7Ra2dTopV9CKELAMCraF0jCiQ3oFV5kw2PmmQGDxEC9ecEPC3m+VeFwb/+Z1O5DU15&#10;/pXeYuw/fBATjFjgi7QJsSLU+3+oEtfVa53G+04Y0jLgYG23YgLy/wDuQoqKYb2GY09n5AgOLLwQ&#10;yur9TIyQMoeSEahmUFRNu9EobbAYKJETK8w9UZYMp6akTcvM2Ch7JoANuQ6m3UYLZWG1KncWnvNb&#10;nuyZaNpt/aEIrybdGC6lBnQcN6nHcI0bI2BOmVxGvO+blsS6YCLxHRor/cBkiiiOwhQv3DuoFYMY&#10;+8UMr2v6pQhXMMbgUuCWOtIiVNId3aPWxG2whRAX+NerhQMDvpAHBcB6ANGwJd2JcD/XlH4Q0+Xg&#10;Iw4A8GFw3l/rxjsKIQZ20xNME1sAX75bjrkguxCAzvwFsdUEpIVi/wBJ1gfKCr6cIH8QYmfLGCCP&#10;Xva0NqNMpnIConW0pl7ScDrERcWXUkr08mBukqmQ+V8cpGGaMuuAFwGNLEAZl/HKGZuQQFiMDmHc&#10;xBTpLgKF7oW2KEPNFE+ovNnIEAhBEyI4P8iIRAEN6XS07vAyJxWwZMT+YFFVjUALoXInCOcGB/pG&#10;OTySBEFDD8BAPs8zIhE42f8Ae47aL3NENSEtWQpjHAgLDWOTrCBv9QDIWLKeCACEedt8ppaYE0U8&#10;bWEoYNV2jAM+xEbnHZOaWRrWMApEaC5LOiOqLRvmdd6rWGDobLk3z7S/MnEziBkpBSU6nH9XnGqC&#10;uGkKWlm3MTAN2fiAWbMU4vvQHi04jhaA5rYhFWxnPqECvVUlsPBLZgWh7QllCs1mBsLa/wBEKGaw&#10;fyZkZ3E/7EK4FmGBIGsj2sGYxsLk37jI0K83A8gNrjAPgzwm3GzYgGyvBEkdMLZ6vIhQau1kMwji&#10;jze6VsWIaOg5oWUgeL1qycIcItVoFCBMJeQXtC1+cTGvnOh6hEynHea6y2c5y5kbu2U8XWbWDT/s&#10;JRWLRzM90vpj+ACQOo7a3Y1DpC79OiVAumkHVIX4BCls99CCKiW+9hCENEW3KFKObjrl3BCkqCgO&#10;0dSvom4GjsCWir0IM/YJxoMKhXT+ivA2jHw8nZBkYHudIcvBHuyLqW40c/YTXeqLd7hLiDJ72+iz&#10;w0U+jThxqU0vAxbyAdj/AIxouc+X07x1HQVMEqwcG0JtjafsSo+kWrrwsADW6WD7eH1biQmoAx07&#10;E5cBJepWDbuLPeKJjs9/wNw9bFDitGHJfU+hOLCVmo14zi+Z6M+/0x3mtzvdzeInisF7UHefNdSt&#10;1YzuoYvZBSdC0bE14f8ALXE0/wDF/wDD3juUclPfQKNiRFTocM4L1LSKV9OGa6Mw9p33/wCGe/1x&#10;3/7zGi1cPEFmpctA2nH5IJXDy9PBMhAUs08WEQ2xK3cPGZhTRAO5OHXcbhUZmPnYl3Gs5QPU/wDm&#10;vMwL+TobNJW0JyXW/wA3KCJZhJqNUfyYY7hozxhr1IvA/KMr/wDgZdz16x7kXOzk+QJ4FABFaAaz&#10;SloqOOLVPhEDiG7VAICcoGWOxHV4tItlh3cN6S64zB9DsgZVC1C+7tFa9M6BKNnbCOgV0CIkM11+&#10;qvOO4FTzgwmXOXHbK0lGbp4FQLIDs9MFpAxlH0J7ENNjW/qoWmgzTLCIg8pzihzDU41Ky3icfshj&#10;LOA0QVSMrxiMV3DxFNEhphxUiz6dgw7YJalj9/sPyepaggaKDBsW/bOPBLQmZpkmzV9AUEGFcT8o&#10;EwKONgIxtb88kCi6EdC+Itu+2CSe1kpoCK/jxs9ZwyTWYmxQxfOHdBo0zpI2tGCo9jKIzwHwIcI3&#10;tiUIFphkehdGy0Zb7q6GyhLmaVSlqyoAqy5CIdaGFLFgvkX/AKobRbP7o4GPExqIFqyEwjAKOH8X&#10;DYvxyaTTpvNCudbiBAy50ElYW/k0xoUMLC2MAaABymcUFTzRQkI0Ja6L/wBkuVLksD0hDWB1n7RZ&#10;k1GGNs2uJh1dDY162UyXQmOEAuNvEw+kY6/BKY3G5CPSFE0wyjAgwbg5d/zFwbGC2gGngikbZQ5F&#10;0JApiPSH+pVSCOgQxUacukLtzhQ+SPPtCKvGkDBdaJVtN1gPJ1IpAYiBDQwjCQqTgIaDpXN4MKqp&#10;kg4B5zOkswDVEYVmzlWTpln0gB5OhyRRdyLdSEbNA3EHqssKIbCirHuTNc5KgegW6O5ATS/vYQCZ&#10;S5dNGD7BAhXA/StRK1g4ZRz5jCKB4sIiOyrVkCgBM/qxFwu9zRshg9cgQ31o7Q1Ghi1FxRp0AibN&#10;G9FdUdCRC+FCcqBKIJbvC4AZKWwC5j/TUEYihTtOEGHJ5FTBb5xa5yi0m5/DoikcZ+aWSCQVFtgZ&#10;aEqgxmuiUixeKQJoezq6I4hKv+pcDHlA+NRyh2P2blVWih0DobjpiDUAB2dRUal8OcFPVn9hFvL2&#10;vvSzhk+6ClgDsNIIkezvBvcXgiDIuTI6Yl343MgAHEf4f/Bqd5fK5IPVDweMpIG3qQAZZwCOuhSA&#10;gRAbXoQrz+qxy5ldpU1K8mYbtmWde031v6+Ofptm4ZZRlS7/ADY7nX6O/o7/AOPn/jv/AMmYCjMK&#10;PNvoc5/4q/rVfT5/48f+K/4dQdKjMyfREeLMp+h3R7pn4IGkJ12C6Hd4xTil7+IWoCMIwOQbICi9&#10;ekgvg67CDox6F8w1/wDI+s7e7sNyg/K4ngBCxEqP0RF6BXA/QEpgL0iwHj58xL/APxEbtbwg1/8A&#10;BcFjS+X3lxAyRe0EWUgJ/ugU3W9yHCAbWQTEYtQJWPiL7aGIIaUUyVhWHet6POByqsGM86UkE1uW&#10;m/4IrcSn7wQnN0F2TzPMsN2E5IlVFPQl6nPWH0DPu+rqVm/pmunj6IgOXblSoBp3So5t1xfjL0xe&#10;780LQY0OTMmiXT5NRmeFwgM3XHHrkkwIejgi8cUdAw9JOEkXPDbwqyStDRy1Rxo3Kho8df38BwDA&#10;N6DEx4MhQCqgTqCFyYZ+2ZSRj88jlmi+2zFw9lDgj3EtMgB2dHjfMhoopk0JXMpUJWsxv7VHulM2&#10;XZbnO0KaR8Lxz80qq2FMVLASCGOF9MkkmRY8Vlu2zaxUSW+iyCd7Tzb1LXT7CUv8Vt6MIviwgI0A&#10;7b3ZncUa37SQZrCyswCzHkIVxdeRjddUXKS6Qk8swA8aYsQi5WR85MsAwBMzmHHIIYhScjqgNQfL&#10;5sOXbo4XAthAIopPHqoYyZYbiXaS9wC2SsnlLEvIXny5iy2NsgKKC1rjCzpNTJFigVsMhK1nIEUP&#10;+swmQ1OZX9cUZOHRCjbUItgINJgsUnJABUrsABWcIhNiUWHLzlrstQYrWgTaQAs0W0fVKnG3ZIOC&#10;z+xEBmoy7HIjAKnKnMw63IlCOIIqCVNXWpIILVMly6wL3ATNZt31gBlcfAEkkyJOxFWCeVmGi02r&#10;7YhamSnoIcuEy8OECIV9LvDFWk2dKhwxuL6x7A9kYOHeUDD7Z5x42LTEXHPMJW+BCCOVFb7wzuxZ&#10;4ii3WdAthA7M5QILMQxGFADWQSVCafmczcBZNtGXl0GVgbXI17Er05KGwhCAx4O9xiKVUh0vQIoU&#10;Wqr2Ex7c1ClmwM3F2yjfzowdAJ+XlDnLUlVFhqcFRCBpcEZOkSdAU4c4A3doQCVLckq+siUgZ2p8&#10;NARSZrYkIL2gmr5T4KH9BAQEU+pIMNXLr0cowD0+F3RdvWIi9AczsTanzK0mGp0PRmLuEadBG3zH&#10;b/nX1wfRZqfhSrudPGdA3GnYllf85gBi+iAYp+j8FX2uvWMAk0xA/aFFh4DcUl6mXM3TKfKVPaeP&#10;E4+i2b1Br6KZb9Ajr6eM8J5fTw/5fPz/AOrZuFEDIUHiFj/nt9PeO5nvPP8A9WXDY2OxL2hU1SpW&#10;NRDYo6uM+5FxWyCPcN8m5nJvD7pTAJCFOi4gSIz+NBA0WhTtCLP7AGMw1/8AGgZWgLE2b5jkAsC5&#10;ZgSMLHW/MraC77xA4i1oeqDTQ7pQ/McgosP0jFwJEnpzt6uuOn/wiBWy6KD0hV+OCGKL4Ql4YFLh&#10;feVvfVAxuLu9kJaVsJW6XuRTjcnA2vcMDxQB4qPLjcLx1Q67ha9vGFoNQfsz5+gKAUaCAUAFwiu0&#10;MwKPCgUKGiDWpX7DB9HUM8zPX2hrs2Sf7FysmDq9lmlvIHAD2kt5NlHwTOQCBB4zESUhswA14WUf&#10;RyoqUHtRHs5Z5jHtGuEa0hUBeHVla1ItRVNYUTX5D8TY6odktP4gnViilH1HxBUZLBH+SnUQ4aBk&#10;6puC6qVulAJVaWZsZFowPW4gqjdaYD1ejbQsqkiTAImXKOjHMSwIwMbQjNTm9lxhJC2ZKeUbKFCW&#10;DZ8UlaUIEaa87KROJUBtYFyHPMaBILkSDlnkd45BzhOeAays3+Uuioe+1AwEcpmTYCqExTEkKbjG&#10;eSgoLA6oYclwIEq9EAo8mgIQUe5PASkQ12PLUtmC7O4jzKyMSdA2ZCZ7UZmTBOpcKI2pulxOtJ8V&#10;U5ogRSmdr96kAwgLYuSbABoQ0Ks5wMoLjRIKFfen+cgdQGpTdRCyRCt2DqQqpMlEkzBuF7CAaAMI&#10;QCojatksL4GqyQ7UrchgAB5/3bMJYN8bxC2m0naAcUlYJ/MExEbSZkS6wxgXXvELgovSfBRsbcKV&#10;6DK1TJnXxC3mNO2aXMUmuUj80FWE80/hmyU0nkRo7gbWOhMF5mUrnxyn/RHDXRjGEDYdvBKcOFSo&#10;khVUfSnMtmlT3kKypvDkjBjuTmFAhCGQ5kmWA3yTgallkAxpsbUz3DR4IpT07YuAxDlQojLawoGe&#10;L85FC2LgEwpcjZ16sR7zLRr2GIpaCvFexhbuoXCExDSeaBKkUIhsga7vTh4ltHUTR9tE7egkmHFl&#10;PvjUWhMgbhb4r0ZLwp0V5oqLQtKQcU5U7UNJQeoAjGVVX4wQZfdJCQQz9ijoUJrgxqRQ6H3IX1tF&#10;U2TX+DLrGOl8C+dPRuI/b9IK2n7LzHANWtcn+oUVaIGuP0JQFZ4QirVq02/4df8ADXrGmA5fHAJv&#10;3Ki97zLZoHMyDtQjixiHxBG1N0/JEs4ZDgtGpq+uvd3lh6NLlynSp/Yl6xU11nzLvE7/AE8JkH6d&#10;9xIt/RiDJg2Bk4GeUczw+tznP/nitfQcUN55QCCz07szWWyYdj647v1W/wD4XpG8yNgFFO0WdOWU&#10;xmZNs8BqV2O0hLwHSC6rmsXRo5YDlg1SLvbQNsYSs9iE5gvDoYNkvNUGkvMUAE9UV6gga/8AiWBu&#10;yD2Ax2+EqT/bq6eEEE7j6hG1XAX2Uc0h3ER/FCdNrBSKxRzVQKKFmw6f/DgDT+VA9zcDqY2/wIGW&#10;DlIX9jcakRtxa5ZzYCEGCF5ZkCpg2/6iXsFbis4PujeA/fHHc7r9TctXkQz/AABfaCJYsV0MufNh&#10;3IkyWdxuZOQDTMotBFMgKpFwEW4e0sgNDkNV5wgbMDkyVn7AwN4o5vVRWhvTJE13qlV69skENdIU&#10;e0vMXoZE04QwblPPRHQlRBKJWciy6AesepZrV2Aj0bwvveDTHi/90VDPDbcyWvTBIymw9RAJdle4&#10;y5HAUFLLMORhBpDW5BygNAEKydwRio+biN01J6cn6YeNFLTHExZwWj+ACYIlKMcCEhiTanNTbb+E&#10;kC8wn7F6JJCW2DcGslKrOrQKTZkJonqRBXHOEQ2jULBBQ5R/ydw4swrnitapyAS1tydYWC2kNveX&#10;8zBgzXbuUApDcUCuAgXXqU2gsoSAHNUypZCuieDwFbgDKxrL2IQURUsA8CqEPEUjOy2BEM7AbhXq&#10;k/ViX3NcsEYQTgHKOnqugfYSnilRzg+kjIY0qQMCcwgSsExUC91HMwPFGCI4sIoqys+RFuLeyj2i&#10;lITV+TCxsWaZIU6A5GIlENGMGJFPdJdkV5f+hKbTQxEyW0KOmNYHZ8nrE6E5M5ROh0LAvCmDvGY7&#10;qogYKgSUXCdVgh5RSUhenhkBRU9IChQqtaAiAditQFK7zRhYtmJTG7AhnQPxI2wCog4YtxhfzNRW&#10;2GCSBVGWvtFC4Jh5IcuqKFtBEKyinOEGsseGJU1bI4UAxcGh+QYxwAwCEcJUagoBWoQEtgY0EHS2&#10;YMqfCD5V/kMUq2QGHA4TxMysNfYQRiBFeBFBVaL/AKERwD1LjKAAvAPDK2IEZDEekmB3CKAlftxA&#10;cIP6SMEyTJYMim0yC/hGrNdWJK3IkEh7jvasQEfat8I5Ew7voALr2DlBO0VU0XwdwVAG21l5TEYE&#10;wPycT7tQRd/KWcJmoK1gK/3WPeXPRXHQUeJtBA8bGf5neImOjYRFIINIn/U6mDRsPZTRXMsCXk2i&#10;CEkXMEewXoHpHGZ18XpKJFcq8ptAD3QeK2qEwgzcbwVzmHBqZnZm50MzGiVWX6Zrt9NTe5m85+oF&#10;QWGhk9BBVm4f8N2YCwKDvDrkPg+lvTUvr/67jXEvqeBZGx0/5etzt/8AE8MVdfHmgIoKZyrcx+DA&#10;ZALfRFGQoZxBizmnxho7t7KmBjgyz5RneFThpWfF0Qfc41b0XJDEHTsASxTpVh/8bxzBA3oegBhq&#10;D4Dm50zNzF+johkLNTeYusWdMi7GWQDWFSNTzYg0IzMDdGWR2v8A+ExIVrB/eceMlUAfyfzDQ2ES&#10;3rLhgHVqmU90jdRzEg/KsGz8kWLr9gIEbBIxo47H/Jr6ZhjSra/ECKwRvDIDQux0xCLFxbMbFhCI&#10;RtrPNK85vwlEDwxnX7ZZsU5QXI0IDgQuhWzTp3EDGji0sLit8yVCmV9KpJERgXruZqAT0BvQTDKq&#10;xgYjb6yjShTYTiq88alAOhthszMbdsnhmCQKyOeaRy4IpvKYHBi7I0JCeOGDAIfliHKPzg8+hmBb&#10;FY1fpOB2mXSoaiduQVPkQxhJHyoTa05QS1CmgdgKR49qHiZTAQR8kZd7NNRbT+XNaNl0oIZRyUJz&#10;WnCXG7XdLEspMdKAa5bf3mXgJ2XCqQSfKiEoMoZFjFuIpAsuSPIlQQVM4q7SVYFxegI0V3+8S5X9&#10;jtxMTgKC2MOF6wkFkLFy3ZmwYDNVbmYXVA1UijW5yaTRbH8XC3j2/kiM1SsiGGQeYvghHgx+aVQq&#10;MkgEXIxgpCYaCqMgSr2fugWEdYObC6lZnmKIeSqKxiC05IWpm2VBbFFCIAlA05iPYjp+YmsUNkCF&#10;p2mCxocX/BGztkPnvEMNk4ZMSGSUCMsEETpKFUcQCxC1lIrKtSKbQLOSFLAxIc3VpKAaWwuEUFos&#10;SESYZhKuDqUyVgFjDk+U5Vs3l1EEa1uzRRn4wDhjXClwe8w2BpYhnEEfFAxKp+5gjDat/sI0Fmfw&#10;Kg0x5H2YrHFwuDi6jGC/Vdj3uwRQB5ZoJtCDZIQQZe3PsIlQHkrHcm5UA0PugasAUIVSufQPEgTW&#10;Cxu9xEO3uWwFcC/ubhBtnVyBBDv5FzC65pGG7krZozBVCS4U3QY4QkshEHI738p0RSrYx9kJgA2U&#10;MBrIAbQlWo1dkWXCOBdIYqg46hCy8LYy9a/mhKQI2TbiIs0xxFvTG7bLxJsWNSchPMzlHjsyc+0v&#10;2INTRt0D5vqjKAtCswgRsQIY4Itatej6fP8Ay+/0Xif7GHPAhRKBV/oEQuJ0MgwZZGS7AF1mG6An&#10;PI8tOBBKq72Q2uw3EAuBLcMyfYTwnTc2Ylzyjv634+sx1+hueevpjbhQ604PGdN0o0kccDp9KfH6&#10;c9Zv6V/4t8zJFnM9xUBZ60g1BlzHeO5x5yvOfM1f/wACTpU3wC10bfLUCqHjQC1lukRqESRWfgRu&#10;AwcwEW8cuoUtrt67jjPA2ABtOEYEG7o6l0yOKIDn/wCNhmkZrVH3SjloEBFCK9sWt4QkE7w08INz&#10;hFqdcpn2TWrwIuR3Pw9w9JMCWcf9yKx/6sMxurSMSFwJbbgAgafvF5NV/wAggJQ2BsdZUjfdoYea&#10;OVzztJqpvW0eCrjUlRlPiv3QEFNiv6mcZ/6Nf8ZvtHUth4XK8Y+5wdB9sKmLYTh5b5gEBIJxuIIP&#10;bOIQBwWySFJsUSKWzNcnjE1Cq4RvTAAlDDckTp5y9uLt7Jl71mAQdci2dLv0OkZrPH2PTmYGMTd9&#10;6S4d6EqTHj4JARvsISWIvRkwkt785JL6o1EvSt4D5OHFor/AKmCkylcvCERgL5XSYk5hnSGpAkdb&#10;IehG3fDdCmVuSauwEvnAILnBA0dACR7cCk1gxggmepUEpuWQimjUEAFNg9SItaMMUhAmyOV8t8Lr&#10;BUmBxkBfBuFWNxvZiNDeOcfuiulZf8CNhUmHhFlB1hyfYhtIia2SZ7GJdAS+ZOXymfYTNCWyckXi&#10;BdKg8KbsSqawUgIGBBB3EF1lsX9iCZw+IC1wicNNYwYZiQZyNwBgUwAbD6s9ZgZFhiecaCI5DCFO&#10;7Hoh33lf2uLS5RhUBGmZzAGtyAckA1dpPuI0aUDh+4iO757RAIqS7pQks1fC95mVKclp/rEjkwxA&#10;Q4bwEF20wByYDzzmLoJ+lNwqKXpkbUCpBSBRxlxEtW6OSGdz1fvjwgMb1DOnYixBuUYVi0YzAaBh&#10;kOTwRQZ7/oZYWwWa9AYCYAHA7jGq47BliZmzeRYlioK9XySyNqpIp7u2QSbRpufdH+Q3fyJoir9W&#10;nGPrxtvdGC8ls5+CZsM+vpEDUQlCSW8Tk2NjHmUuQWqVOqwIwa1oXzVjtBxURCpbc6d8kZHLUTyw&#10;gNSyqvrzEK2ELOiq4WQSxp4w4A6MhsJkKCU/KCBR0zakKmN+YaQlVJAkaGsD5AMeH+txcALaBEcd&#10;SoHA8huUm1b/AHeMH86fKxpOVT4voOuMDtLOiAeRWmg2pnhw3m228txb9OsrFFU7Tp3f9mcz5jMj&#10;EwBXRmGkuAJgZDexPyCDCr4omTwLoII+kIQAWtrsO4gwAdapgcqHSnRMK29q3gBfubg6yuSefjHx&#10;ufP045+30u5TM9/pbKzUAzFv/jr9d/8Al5y2fAomPFbJBBWV5zS9yzi2D6Pr/wBeP/wOowu6o2RW&#10;QShRoi1omj0uQJVOYhPAELw3HBloFzH4og0nIFO5CfpzbepzqTRiWz8S8tXwaACg/wDk3a4EdDCs&#10;BrAwQ1vMaPzMfdeN5oMFQQHKFbEguQTY7OkqEX+qhUceBuisPSv/AFzeIRU9WkFueYLQv/MCZems&#10;IAzfp8bKGdbXurzFZiV/53rf013+q+MxXeeNyoPDwGWQcvAqA6LMCBV6YEEFkabQLRrGUm7tJI7+&#10;+5SUx8gZrqtYVMK7UjqsCJHoZpk9VGzSNmMFRy+czYXKsh6qN6TJ3goRagskq8leEi8ue8Oo27KW&#10;l/ikz/HWHj7YcyOT8RkBIgUzYMsRkhpkBN3vItWUlMtBUWOTlzq9lQLCO1CxAoFh+jZZjdl5Uk4N&#10;iVn7QigKe1LCJYEfgzBq6zU6Qpwl80aD97+GIwu8x7DLuo3JFstsCa8kpgBSobSdaLkq9Q3MAQFP&#10;zyl6QcDZCrFgr3QSi2Wt+7MkWUX80mlZxdwnZJPTpHfAbmCF06fSlLkBg4KHBXJ8oED8CDBY0EBS&#10;2hZw08g/Q7olLLxEWss4WjpKltOhExmo45UXYYPS70ZDhTag6rF0FEafMIpKqbTFsOBVlQoucEXq&#10;9hkwOtW3GAesuu2BZT1F2Qkgut1pS4UojJrDCgYXAyd2DYruJIwQriYECx4H7oVr411nCLFsuJKp&#10;M1yLhdofnMWWRjTAjNcVKUMP2IujBplGARpBtgBTsDAGcU1VvnGKXNN8BJk744KhV0RYC21h0onm&#10;yJnVOCCTBNoMDj0BlkHJC6DA6X9gkZLvJIU43X0E3BdVnXkihrbcLiCa7qh9UcArYCVdoRAUKNrI&#10;RwC/wVwIariuQGcyiNoQTVkRan5YBIOSIEb7yr14MS/QxZlerDY3A75K6N7nbHnlYR0acZwAwLlB&#10;GRlfwMMdvGZzouHAuMchWDgyJC7EoQ/EqdAHZ7E+Ql0IAhquG86AMBGb6YgocH8uLWqt655hiCuj&#10;dU1fpKCKmFVvCGyxqXxjHb/ls3539Nx4m+soSf1IwYSSNNyRmqHaEKwN2mD5BAUKbVcyBUACIhru&#10;XUhhrnKZRYgUHxkEJViKCDknZkqKHCo7kuspntH657zTDf0t+pMWbzep3ncm+YFz7fS3/wA9M0/C&#10;DhUIycjiCHG9RUomX3bjPH/5e8FM9S4fwh9SUW+VTHQNwBXy1FHkLiZaqdO4bwHifESEx6li3eDF&#10;SwRO/fE+KTziIpwaN3/8xOkHNDjy5HqHlzKD8occ2YhcVcB04cBQ7uTVQNN9R7EoLYsocJtyV58G&#10;w5/9FilMVwDkd/klyBDL7xBNhHzARu9X+giRM5LIJ68NaAd/+eTGoa+l+cz1JthRB+i5zSmUa5Wz&#10;ACl5hbCCIdtgJITW0mHxgyoDyrhLiRKBF0HrpoO4RB7BsJSswrSQgZrRPVMpB6rWUvniU+BM4oBM&#10;m7zwBO+DWLLWsrSFtgdTwwTmQ2AqwGLkh6i2mErOV3l0NQuepd5o1XNfUVHX1DEWodVIIAUJuibF&#10;WahFcdis/LJ5Tk0Ri5XfTpxu3lMMGQK6o2dzN2IUdRwP8CViEMiSK3IU6pQ0thjDAaUKGOB/FFvl&#10;NMspWOCkg6MLusta0IfyR3RxoNjPMRX7dGDB7TpDfKZb/VCpcXErIqLG/AXL2RpFRrW2CAbppSht&#10;k8rihjwvBUQEnIFlDPh+fQHmXspqGVbCji/UICrN9P8AejslLaQa1kVgUquaL9yA2CRpVDcyQzoH&#10;YJRXV1gs2acSIpUJMobhAVkCoBptWvJFwl1sytJhiSKeGlL9hM2nyPsQGkw6ogqHBzp4CURcbSAH&#10;mBIAwCqWgDjEYrDATVxMI9VJBlh+GDhCGAYVYAIBS2YIFYtLgDY317XhFjoYjA7ID9rXjKy2ro+8&#10;l9BLDMP0GvHIsqiqfIZQcphbXWcsomGBiGbhjZNrKSQhk2GhkVaM17ku1Sx18Iwr3R5WDlsfJ/MT&#10;vH6VDaOcSl+SFTQH+0ELDXH6ZNmjpJ4EFo3IWfgtEJADbTZAUNjGgKJ1QixmiKUZwhG1QSE6ATwF&#10;Aue8F9Dknc0epUG+XyOlIzCluP4oEHueMoF/1grhnmXeQOx9A7jvMWsKew6NzXFhJq/nNwQN31Fb&#10;llsDmX0WX04YZ6voJgjgSOR2Haywr+zALB5NIP8AQilyvIMAdX3i1bgb/wAJRUqUdgB0c8SndNdZ&#10;3/4rf3+ma7yu86zwRDOf2eguI5eFVggGjEKEOv4EMEGqmLLbgcyTDqw5SEG9dWSGPBZ2XchqA+T/&#10;AER7OQmaDyIhyBXK1PKB1i3/AM3m/wDsReP/AG8/+WKK2uf4hwdn0W//AD+f/MB6SbawOTmPJVqz&#10;6AwIU+d7yCFb5pcjzhP7XN8PxjRChoHDqiby7BMJ4vQ/+jmZvAPslj4xN7CRXIYXAOlCb4UvvAjA&#10;XC/uQDqQ0P8AUJmACz5xaOT3ILWAgis2VVVf/Q6ggwSWxWDulChb/pFCocTLIrVbFO381H6bkBpB&#10;/qFGElutPB7CC6v/AKX1z9fGX/seKjj6X4LXMLIqVbl4jA2OFw+kTEBRVjaZwIV2up6MhRLlELO3&#10;+0ADDvEmhyASrXKppiPkBKCjmtVRxxH6JhO8mQYHINFyZEwpwsZZtOWKISdUMMknFiaQxDgTaZox&#10;1E/7EV/CrGRkkWpKhCBMa1C1pL3dKR5jTAGL3/qwWG4P8f7y1WAkh/Rzr2kryhLVmIb2sTzcJrRk&#10;9xLQRNXfAFnLIAFvWpHIl/hi4OayEkmCeiisdKgdgBIEFGh2Q4XE6uyrKxMpGmzfCxM8j95H+1mU&#10;SEvr128oEKnHulwWn2CWopLlZJ+nlKJjZaAmanHnRamOIZADIpd7COEjey8c6HT63CZx4YnuIFr0&#10;HyeRkRv5ZOJVQ2LtOSIbiu7YXINQa1r5ogoalHdElyrZ0mo1ejSK1s4ZIIiy3BALZIukNEBgs6cq&#10;ClI3OjuUNtEEoHIwFDRFPKFXJcpshwWWrM7jGd/wwuAebiAIpfLZSI1dNyOhk1EjLkaiL0req/Yi&#10;DWQxMtIsGKxDMy/FUprMpVkKgAvQIBcWopWw/ERRTiUlNFlUHeCZAWwoF1BaOV6YK1C26Jiz1s7M&#10;UuxEIYONuLLd9kMMFkLvUsqgtiu0AYg2wk2Ttr7jmEqwlnKgQ1nlrIs77NGhfgIAKpadv4cQm8a9&#10;JyTKH2LZ7CMKuJoS/b2J7feAQVFY2hsZKssg3pAvhSEzXNYxxQhdZmQHuxYoJ4xhBhLOcFwDxO9u&#10;uwx2aLCr8V1Qw5+DOP0lXA1Bd7EM7QjMgFwHfDAHPo8YNCIG6V3bP3ho/NwEKzVh/PAWNQRyS8A6&#10;vdAq8rfIgr9EyILDlsLLa6q9IDrHC8y0+KCLqMkP2JuKvhNkC0LC+saFWQfqfGvpz5fS+8dShjPY&#10;vQjNwAURSWzOK8T7weSEIK6UA2hdglTki5oXJO5KFoVDB0xLktDEot8vNkPUpHF39LY7+nB/4eOY&#10;t/8AGe//AL3NXkDFm8v5x/4b/wDgvkTMo+6MgCbD8wXBm2d4VkjcrhyWxu2bV6RG7o137gQH5w2/&#10;xAj1qTGR5j8oa/8AoYIVosSrj4JS1ZXpt7JzGlsdcsoO0Tb57stpPhmaXov/ANQ+8wbRZsAd0rN5&#10;AzdwIDcqAML6w5KsmEEvVQLUchWCGfcU5kGSjqRrI3elS7/9K+nX4mekOn/DHFyhAVoUkxY0v0La&#10;iQEEXaDwUFWovZuwgLxS54KhAcGFDhXSaen/AEuGEe7zVarrxn/TYN06Nd2EWqGG+VC00ZaF6mCG&#10;4UYkKT4Hw5jIMhYFF6IMf4qeIgvLHA4FCZvPQxsL4R4fTCrRgCqSmoIHJRZb0xDWFs8GFebVMuvi&#10;5JQlBxsPniSth2EwcAatgB4MJwrOMxg3aDDhJyBlj7JyJYTeKnVWiUorAloUDXhSqvAKC8z4RUBV&#10;4cTlHJeZkxUr4O8GIuZlmQHEtrjrwS2W5HohQ0Aof5ShACPIotjDhoWAoa240MeluysdRRw3mGE6&#10;oBUC4I/+iYI9JVxZAAcX2+0IUojg+U6zFAOcwFoE9S+ZHUxzLDYh2UZIgsQOkbJtybgisUbyUGjn&#10;RgME8nJAhgsSFwkRZf6YDdVwH/WUM4KIqDXqXGCA2EQtcymD06w13gtPXTVdqgGACpK+1SkQLct8&#10;TAmBEmAFqXyd2BElOxEALKFn1QKFm8N5PJN6a6csEbb1f7mY0MYz+gmUglk8yMEc7AFvFXJLaAqo&#10;HSCr9lrBUrtJ4kCIwL18a8INoLcCBlPUZoGOAmv5LCQiz7MxmD7zL9oqbBrEA6LC9GKMsZOHCZdl&#10;GM1sChKPkuXOEZV90RB16bbncmAQFffZYXcnKo/sj3iS1sdlu9yCePYiOBlNOZcLqAEy0OxrBRrY&#10;W5AN0aKj1HxmXvyokRU3RnAmw6HvIy2sLPagYnwhcSVbSFljXuriKnTRcrpLRV+1h3gOF+MAsRqf&#10;ck3AWQ8WGy8YYjSEeSZIO0KnkoA4bRzrCfPUQ6ppb3sC3mlc/eKBWrfwAelf926xVzBOMfRqgg5l&#10;NlaICZeikCDslF65hSj9GSswNIQ6aEyZruWnB3NrDYC5QHB4Kg2LrbiDm/8AjHeO/p3z/wBECWIj&#10;1fXxv6fP/GK7/wDkcK4JacJZwGcXDQ35+X/C6/8AjZaKjzBb3w+aZCYqLvrQaWUE5r9kV9JdeQqA&#10;E18B4K8SJh8otFWAPSds47QyXBr/AOVkT4kAatFsHiO/FCbtwwtsHDzQWmrYJ8S6eUGFN+igBF6/&#10;YrEUf+y1N32Ps4MQ4y304BEMoF6J28Y1DXgOZ6mLi5dLxFizFP8ASQAmylMuOQ/swzv/AMzMCv8A&#10;nl+l+v0vAHDpQ9JYaaaeMFKvmlZg2CyOmGdK4ZpMuobYu4t7qXBfIhlSL6bNCTepGiUd+DlEyPN0&#10;s8+Qh5j9+igyMs5Tbgis4TJqo46UnHTDAjVMu0z0KExQuoxcxGjwBcQCw/4PMIQn+BKl6ZtmMABZ&#10;Mv7SAhlsSeztTq3kM/0lnLB6r43qRqJCG3zZMVNCdD+PLWlon2ZiBqT2CPYgsidrhtEwTKPqalrX&#10;9RmsKCa2cAq1FP5GDKj0MwSFyNcz39spW1nf8IV2wzt5o/xOakBSlFgIB5ttHBjFcDqc6gR+wwt3&#10;RfcQ16DgQAiyJnMAU8VTKG0NiuAi+8f1GEhSsJ9kpTtoPiYdhZKZqAHEtkLD8x2JkH5RKhrt9shU&#10;VQYDpfdBGQbnaoqYJmWA2Oxt+cSOjQvXB6yuPFshDzSToFq6OyYQIaskZcw1BEyW7cDkmdp3CSZo&#10;YlkGatRl0/eOwh2OfYgQDRo/CjK4dgfwxjXlEM0NfoIoKiEborh1YyYOg9lDEm9qT9pYBec4KiFu&#10;lF1AC7NCVEO2rliux9jPUhfV5Ri5Q4c9L2WCzSBsAv8A3xNrAW4nkim1GMqgsVeWzA121Y/3DN+B&#10;qwJIz64AtfiNtnSACx21k6Q3dyIwMlXX8qCzPfg8Jc1MViCnCxMw8TUtjdQ5i4OvCUC5SZNaBb8B&#10;6qpVmPUWQDUAnYzIMTuAMrS5ryQCFaq4OTmDgOvJU66loT/iacKzfmjgm9oEOSPUhFtrwQO8UOcY&#10;+jHHlwDQHB62X1gcjFl2jGwssZvADAvUCgCDwnJENFWDa4/l/MMKMLBQ6vR8yVdxR9JT/gESbNKn&#10;DmyOxKNwe2m0W3gbYNhK6UvkXNPgt4Bhs/ipg7JOKaEHnHc7xXiIlBW75HQ/9PebJpnRdx1L8Y56&#10;RhTinl3LldeyxIRA6uow7wlb7wKl5q2yGxaqlU2QzVcIXDVqHH9AXBXILEeuV+wnP13/AOFMOv0N&#10;ReP/AI6U/UcyXPDvEuOqscCnSj/rNdp5/wDwk409VyeVx1V3QeYAkqMQBdgxzr7hSiJNndYCb6GE&#10;X/FCjeKEAJuuCsFBzXK5D/5abeZ96ePQ5gyUYGu0PbjUoPJ8PRUYKdPKgZgZahsSB8AzpT5ZikJ6&#10;BeztC/KV7P8A13DL2rOOvLhAJ1FrQsPaB9IAtbHzBhVCx8xgWxjiGXwuVT8StihPRgOgnHj/APGr&#10;/hm+AlFaxyK/GwhmlT/Jj6hyxs9gChDUHVF0iNNQhHLJGrlsAjPApVOKGwTBZMsnkqLV2R2QNWFD&#10;QF5Kci6ZCusvjbPlvjIaiQysY68Ie0mkDFLjG+bMuIdpt602oh1yeuUJEWWCC8MOq33MX8QZ+glJ&#10;RDalopqetpHnnGGmCQoLqtrNfFFAvQdCqZ7yK7C3drf5Rhq2bhixKjlETNcPnMYWIRqKugqWGi2n&#10;ZUEDn46oKLs37YzAsETtATbshfaMFPwkHgPFsiCmhoIKgWlggMJR1aefMZgjFkAgg3Y4Q9EU8hGj&#10;OSbq+Yr47yN8Q8gYwS2b/mwY2XNTJ1Iy9xFQb2z8wgoXkftErHCDA5cDV1cqsQg19aGlwJXhzzlz&#10;FDBYQoXKjns6DMXAbiODqgbygBIe5odchwnhJgUVyUzANskyPdQXbgaEi9x5XTjoTmwxVqRhl4eZ&#10;UVyHaYEJMtYcojBZpURjKSpnnWUjAVEDqIUQqMhEhZJFPPcmEuyoywKW9PL7oICpKHI9o8WQGX8G&#10;MNSTLAoFZ0H24SuNCzfJCVkVENZmaQyuCJsM9ICBe3RCoNAgPV8aX0L1SvbSAZ3Q0cLGW+zjUatt&#10;w4RXabbmD1VOa/hgCOrCcVNR17qLwJFOsRv1/s+jABQu0d8y7oG9oEBuMoS5eJBS2f38igko5YkI&#10;VMEA2zEMBtCYYg7yWKeXuifZg3kLmZyIHrNporgjkbKhHB4HEo02PtAw+u4hcMBvwmJdpHjjOo43&#10;5EYEKRWC3iKC0amJOofaIDZo5mtl+GGggdFDtrp4GLbLUnx1owFPVi5eMAYJwsBHPAmCLjB1wHia&#10;rMldhzFiYEb7xC/+HhEuF/S5vUeGteiRbBvVlHH1+Edb2dPfQsfV4wwQVtvYAgukPY862ygRr2Sg&#10;9UdKW7uPGW1pu5AzClAn4MbIHFmItba1l3lN1aWMyqlv/relKs/7qu30zXb/AM6f+zN3qWH8A9P+&#10;E/8AlTFyyEjj3yOq0GHsujHao9WBSqKB8SV21+BiNF9BAaxBFneAGdl2ooFf/IZg7gIeY8TKCZoc&#10;ghuMOJh9KXeYtjGXkgFQoNVM3mOVRC2zPxWgNP8A6j+7nh0wMS4d/GCIQOGEMIpqUZkgM+SGQpmm&#10;AbGDuhiwXkmjWaILwH8F/wDqXMSUIAocBqHSvS4rA6KPE0lhEeFqHDTv/p0Nht/0QVlgccFHA5ZV&#10;FHAhkrKkZtmh16xFyDn32V6tk6bhUMp51OW7ZbOdpSXCLdSX/NK1Et7zHFkolphkTbNFs/jG4HVc&#10;mcE/6gZl4QUWdNRxFS6iyOTZyq1zExQY2NYKdiIpQNZJLQeUXRsFUaIuXHEXJqdApkAsQUD3NUrw&#10;DJcRs3tJhAEa4YWfrTZCwzlcAFHbAiVHyyDjKXgUoiIBWqhAExZ44leBjapswAMU3IOKM5sCoMuB&#10;yDbOQoQFwSXdSEzr3TYytLHH4Zyx3SKNgIElu6IKhwMAUxSeTmu0uF+7mZUg1C9lcu5ho4Gl8hzD&#10;AfyjKVQdWxs1LZLYR/a8IgIzoOEecQUKBBrDice4gmutrIB4wUAP99JE20e37JHrmbBG0O3B0sty&#10;ZQ0RXGMgi4ZsAMtN/wCpfUEYPCUCyssIosLt3YUwFGMLhF1VAqgpgpgRcvFbAyCjamXx0KBBAhqp&#10;xwMpfMf6EFwgy99kulO+i5PmVIQaJK7m5sCtfFBb5iIIYp0X3EUQaVB4SI5nSbkB0iwLQDskTBkA&#10;CkuLEiwas7z9yJuhwUILkDrOFyAfEIR8eaLyEKJUg4WzohDRL/h2BaLQk4AL28TQtGNovMCWhgAJ&#10;1RJFhKkFlLNHOxL9sQXIcOweJAshsj9G5awcAYCULKTo9ziABFuDXcxdNaRS8Q44X3uzk1FVai/1&#10;GLQu7ruZgqKcLiiN8beR5CGwWHQIIgRr7FpM8Fgd8CngrKQrJ/pFIJOyZek8S8iB/JDmECBpogoh&#10;gRbkhVlgPtAMwE0xnbOp6LRlCCvgk+ehHUXe/nFnecv2QarDpwKxxpHDrbmKC6we8kUhZk9wjXve&#10;Cb5+vTP06z3naXsEouEDv+nLQ4Cmm4CV+xmlU+S5ST4Iv7ulCCLHgsw5x8WQbNIC0upR9Q8U/N7s&#10;hrylXbu2TxNb4h9Hl/69UWslpwf/ACFSiJZRu3HSvl/9C9wFY5RraO7ifGRAJC8kNz9lU80zGxKr&#10;xZSwK/8AlewVJvDE47wOFFWGSov2jVgBJUOAjfwrDl82oUWk1efaWmKUbAe3BYXtGBCHDg/B/wCY&#10;FaNysZaknzAghoptyjtNKDhuFGqmgyOU+oQEGB7sK9m8206RmtNhBAz2mosjLjWuVh0OAa/9G4pP&#10;kq8fiZJijb+A5lgvaGTqWTvGKoYFMdRxdxxYVyw/QGv+CB1tsJo2up1LsSITgHqIkJRmvkIJl041&#10;ZrSMdWQna1VmaWljIJ1rSQFOFcGSVOdcKiQeo4sGKkBcukWiyK/eqxSTMqVPVxfgqXIVYWUiLoYb&#10;TCzJ0ZjgMpSaTMEtCy1FbKrmnEM2CN6BdQjJyymdZESq3VQ+luwy5VhsvGrdXLj46eMF6uFMrnMs&#10;iEIzshkJQQGwRXUIbT/Zk8NeB2c1Uq+W2JdeQNU9gg7YQAIDlgJk+UuedW1ydbXO6wNDiMP525ic&#10;Gvx5YYVMEpukJtCebBvTfjeRcZltJnCuYiBnajXyiJHmmaBM1m1glEtCQTgdUkQdrJ73qQltcEhq&#10;63Vs6WiPUowAsM8EeCWIXTVIWjnYqK5UHmr+CUGAOGAKxbvNRaNnJcIKEoaVA0xVAD0THNv7MSte&#10;i0kLRQox71Ru03LBeWaTOUKHGKFN7qNeEywR0Viiyz2Y3ZMnzIt+wgWqI57H3SixTY4h+KgozfuB&#10;xHAdFtoXCLA0jsc6sKmSrldwoq4gPyTMSfh3qETEGWUBJWuipB4wWONqfcDFbA5e/mgCzDMiprHg&#10;iF7BcrYUHJ9/rL1jZsmNomqiFjsNCQFhCGZQPIsHEhBbbQ2vUeEDQhm8i57bllwxLtqqGRR7ARkw&#10;CzCpFWBY/iPhKluejIipWbGdBOGqptoKa04kwSOPwDhOFQRA4qIUs3njVDShi5IdCZLnuYTdMqCR&#10;GqWciQi3C/CSXOtk0tg2fkigPetMBwfuQ039lYLXW7qmhp68KJk3ejTrHJc+AgCrLzQvsZwEW3MN&#10;ixiYpYQDSC4ToRjovzBPVAidHsiFZhsbgQKmuHCQS8cLMkHhhm6AKpp+pXEdTdGo7gxgIUFGC7sv&#10;DvOl38T7oByiffI6BbgMkyxQKbgJZJ2rbscRasPBwBiYOnKPCWyudX/4gNXWOsW//krU6WFsHFvY&#10;/wC6f/hByxM7815K3dyCFfrycRC1gw9ZvL8oHB6VjsbTuKDT6H7cwZFs8lYfBLf/ACnUNlzhvXeL&#10;1hJOiy9ABYNWUwx6qwcIACX3QkZej3YIvAFFOH3hN17CNuoweecQ/wDllTB80oexAWSZHw8W0uYE&#10;ZBGGxPhoCPBeSCyINMw0I3EmRwUGjmBYXS2qUjl4dPkiq5bY0QZIIbH/AMgOZ/k6VEQyWdxE4fwZ&#10;/MUlBhJiyHYwdRpj4D01zf8A0USA4UBbDtJ5TozOs75Ipku7Qun4ZLZb7OIFYwGflojbmV03IOer&#10;ZFbmDBuIfSrRWXCcWOxai4mVmCklTTvLmi05FX6DcmFQCDOGb5RpJBawbSOK/GshYwG1No0pRpVQ&#10;7+fqKyn4Zxbeo5JogyzCnAObHJ3qspWBcCGKqQbkalUPTwFqZ9FYJeJh5onShKmQBSe6P5tgTRBi&#10;/rEHYdEiaHv2X1YRDLQZJs0XYVlQjyOCvQuBouWckVAHWJS0SkbnZaQPhvDAUAG7UVYNxgKN2E5L&#10;lGJaitHXeWJspY3iwVv7kcrBmKLZjEmdByrtFY9dnWiNyXuCW9iqH9hLhZqdz0lugaWFbSw/mkSb&#10;AaRBuWja/wCyFoQBQor90gImiBeJbBp4CASCLcqKirPAzRQ0RBLsJd6tsSJQJyYpYsUQOLwSit2B&#10;/wBiUArqlAQ8T+XM16TjEFH7miYrsrmLFqFhoAnezMlkvsIEg299iDTGr2U6YJXx8os0DSGQUSGQ&#10;Aq47yuDxcQto0TQMmhLAex+ZiFUUe4EFiUMuBAAc0BgPQXVaB85KBTA4YQpTJ05x745kIWF346A3&#10;F7wU+SOqo5fniFbNwGbGshxeUS90aX4KAqEuKRDWbRS3IVvVM0dlzIzFuD/IJSkuH9LmFKc3/IID&#10;qrSIl1RWJ+IxaPO3SCsFX8khnMGKWbhJPqQDAp2Kr54gGdTcRoUB5IQ1NUK39ZTeJCWkwqqel29y&#10;X6E58EuD1CBVH5NW/H7QQNzK7Al1zy+qHWSZ5i/CIsV9iaZtUEAsGrA4OGCFUqV/IiC3QxvAgRr1&#10;2hiescFy6DtwCSWXodfECJD4D2e9ILIYX4+sUxzMX3j31HqRSzGgUKsDyQKkTy/LEdgVUcbxQf8A&#10;uarpeFKWF+xEFx5wNJbplXZAOfH/AOEpy3Qei5paol3HYfJAjavB/wDIo4I/hUXBv/nYSsogekYM&#10;FYPIT9gwjQJRxJdy9vBlKBS/BM49tiHumcgKehI3kPBD/wCR1BdVjORQW6x3jtMFMZzGquxZhbIz&#10;SGS4ENYUoArZGwPiYZcVUQJCiblyXMQZtX/xC2txU97gHoFIpR69GKI18akLrE2JCpi9aIG5ZFID&#10;Ox7WEVUK98p0qZV/DM1navuBi+cVHnI4jEKTFkZ8nf8A8nvsA/FO0sRtsa/8EaGyj6+wy9CxDBIg&#10;yFuxjBIdK2FoiHiQN8f8vYgDDQsseX8Qjxo8gUKe9vOnght6sKwyCkBYg+IybbDjkBGV5D2HATFY&#10;6WpZtzfjh3BFFAe/I69F4Syy4bao5gP8QRoBdEFF/OBNfpgHerlnOW9SagCfAKVZSGny5mX5SjKW&#10;0mhEm6VZk5GBS1C4taYw32Ti3cuQ2hlUngtsR0EYIIwEjLzunVVN/E0oKWW74ibDDTGiDjx98jCg&#10;XCP2xB1+jygROoo9UEpnFqk1IEnVm7BduUtYAID+CCAjzA/Yl1AK3BBZmDtKpDim1WGQMEVdWxyr&#10;AvaSAFQ1YU1E4GKL+qqphELXP8GN3LBkoCS3r3n8xQ8IehQNO6x8xi8VA0kxtbPtBCoPmHhIuArM&#10;18EegEsLIUNcqwrbx0TSdsO4Q4qbR/zcO+AMctBN4q6BAguBnElcC9ZttDtGcrlOzaj/AB8TIoX3&#10;GlQobiKRWAUoQhjDktINSrgkH5IW/EQncTaQ5VAayvqwtMyMDiTBEHBvEbXWxJxECfOJqlbOXxOp&#10;dlLEgZhg/wBDiDdIWEfxhoNcowQMNHaQUwo1hksJs2djct76nuxA3GgbxMlSmXCwqlU4n5giSRDC&#10;/i4lwxocK4KqxoeG+qITls/3EddQt+qI1C5ECgzBCfkLhEDYG8RNy9BkNLS0HroG/kS7f4YxZdNi&#10;Coz9zuvVNvSj5/JLBVfeWTgHqugYHze5I6sFdEi19/eESlI2M2QQlU8UQDik+jIBioAHqEm4X8em&#10;6pcwAj1RLx3B5IGTJklPIBfO+ZhQkT0ZPRMUoTyIEjrtLN7K7lGX3kt1REe4cWaIDpCOVr0cwyy0&#10;uGzqP4eMFuqzieIQUbAZz1DSKywdl7kCEEGuyk05S/xFAjlESp2vaOvBQiEWwzGn4lPymZJItHY6&#10;n0e/0cyrtDXmBPdGWBMuqdJQ6IA9irm31KWd8JfUgV28DulsLN7XEtDl/wDhrOslfIK6dI0wxAHi&#10;Jpf/ACMlUId4knunT/6ERBN8jZgaLYSivaM1N8BUAhwA2OoOvBkqoybMDqDkR5kUZZotXmEzyct/&#10;QgQ1/wDI3xKaa2Oy2lvMDKZA8miOrXhMjEKPGpggXUA4I1I3JkGaotJoc/2WlcOHJvoQP/GyWagV&#10;hFb+NBFklpIKKiv9BL1z+WTVjMS1KHJEcbvlz+4hUeA9MEkEOI4KZsIg5fct8aEH5t1ATF/+QQnz&#10;KV4h9oalSRaEGPeTxijB/C4zIfArPlKvIRxQXSpyS2Q1w1/1TINWHYbwMUgOqcshArYol0wveaT9&#10;n9zLCra06tjm/LEQlnTBAz26pDoszKAnLDma4GAkYKg1BGQkxKyXSlKn9OJPaWBTxoSZHWTbjnax&#10;EfiyOoIedLKLuOnswxjGDndOUwIujaBN7ejyziAzsy5S38ZTgeTuyDGeRGtIq0P567icjT5KniMw&#10;TAA3MF0Nh9+4p3ZgnF6qogtOKMf6mANCWH8hLwiO2lSweIgrBDsmIS+RN/3Cs00F4doYgTjZU5LZ&#10;FDwR2IFKwAFyWKdoH2C3LtyRNSWtZlfc2JutltSXiHNl2feCDy+HjN0qxpV4oZlDCwrQJVZUUPSm&#10;UFuoDAJ3L7mVYCGxGCvikUQLo/ZuJgGzRh0mMgI7IhiBAtl8yWgNtiobADbUYxCrcyAIKkJ+Ygay&#10;Tb+idkbtwKqWOz/vK6MNpCm5iZLcxLcH4AZVIywJbCQ0XJisFK28f0hcHDK+6BBVG09iPVvbtaHy&#10;kVrEFoU1TBi2GqkQWJdR6kp2wyi+CIFyeR7k3x1HaErtAdcc/UIx6tS4BijYeJCZ19sRuDAw70My&#10;w4IRRjggAsNlrMhEiWjIBMDc70Lz0jgs+ASwcLBypl6QgWKjlOxLjjYPaFh1uyQWnEuPsGYKOrTN&#10;AhbYFlMV9Y/CogdyhsMgdJuRUZJBy8lRQisV5OkntmITdAKiu1+CQoQose2RFT1qtIEsGtPGyIMA&#10;eEq8hKrpgs4MoCbHsfJAB4nvKSiDvnJl/QYkr9RhvIO0eMyBGa+exikXYpUNq9WvvFTccHbr4wgr&#10;ybJasrG4WFBS0odAwC4BWAO4fFBRgUrvdeKNViJ2kH4ZjarVSYY4rxFR3kHDIr7aPDnRANpj3C36&#10;x2p5cY4GXmjtKO55gah2jg5Ixfs14gG4DB0Hgev0qDWChE2kHQUjllPMhdCGEUoHnBglB2f/ABRa&#10;yCNEYIiKWyv/AMgPBdWF9wKuv/0MERswRC8xljBWPXzifjYAYEFymRuhbSc3ZcHKAXhvwuYg33lH&#10;vwjJRP8A4r6WzDKU9q4DeOYNuAzSdOyC8zKm8xQHplNgwBAm3mIAVt1IERVauMk5qsIyxfB0AsZd&#10;UPES95aNwF5f/KpaOD2KItGhtqaIeKKOU6RMAA5IcaMqElQrtMCKwdf+pETcR5fshR3RYEEGsVSZ&#10;xima6GbzMoXJrEGv/H2rUXhi+v7lBkFj8UhCQzba84yjxlv2EK3icG9o6GD+Mi6pjI/6CjO5EACK&#10;Dn7uShWj1eKFZkFIkNgjI5lG5fKW5icKBRk8FFR7Tg7haREbB2TdgUwPvVrgM0aaTNPK8AogQNqS&#10;pDx1DUklJuB+bEfmbTAGGZnGjp1RFMbBoJeYgdpWwUOiU7oIdBL4XQdam2gzzUcvnJSvkWI7xNpC&#10;nGXvfEQ3UXErUwIyDQa2RgU1S94LZxPpbCXwGebkj2Dr/ohA+m0jQ73PgS1DVWTKEG7l85kCHIHD&#10;hi8JDA7TJdYcwYRzfOZBw7PZUIE3rXELm7V1CCK06EBktKxk2xG0QjoV4EdyAgusAqXIaE0W1QBW&#10;W5LCidUEJ1VEQagTPpEfGhzXWh/6g0ANyFBjSpzIWJBouPN9oRJuh6gK84RQ8KnxjdlL1wLGqN39&#10;xFHfHMrgHZfkIrpo7ohyTtcLWiSoEzBoCsiBmnSoQeg1ZjGkOlcIIZU2TmDioNUjRQJQhWe7Mu3x&#10;BodXMnWHhw/elE6x15mOhTN4FS9C0wWhsy2wWszi8JcBu556eMBy8QLpDxix16oDNlxGUCQMos3i&#10;QC5pVKATmDSyKYBvd71hVGswf9kVjSQuHuQEZzlIKMdiJFUN2geZNyr9+xKU2USn/ZDgLbFYiphr&#10;AgElClns6dENBWjeSKe31f7CLlulsRrdCC25EYYjn7hAdxNtqsuyIcDAwPI+wckLmUk8lASKoHIX&#10;TN/N/glFUSMYDDR/pWSqOVLeyJeOLQNaSkjDEU0q7jLQGV0Zo+mFKQX1Bx5wg11w8mCVqBum56LA&#10;ZfMQq6PAeg/aYzVGNxHV3iRyC8IAnFXIAWc2jy4d0bZkKpvJ9CppjfmJllGSSYARJXAWiKJgZ40c&#10;DZs4N8O0QQkDmgKxMRGPgR5n8OPUIc6o/aqHrNoZn44QMAg7MQczYmTNCW3BT5WgrhTeNoHYZ91o&#10;mwxp/BLnD6wS552kvVd2KFrVhqT/AOA3Fr/5AnpQvawVE3AeOO4Pf/6DLCpcRzQoJ4BaQJ4mGhA1&#10;G/L1FVbOrL+BBtHBNlJqy+6uMp4G4R9UH/4xJDcgm1ePBvwl2FVT9MZ8JWNvwlrwhqgTT6wgtS9D&#10;gihJ2x+UgV3I5ogB9IuHZJHxNgU74hYDR9Q04QWjRDSsPtIdorl/6MyxOlAHqV41cNIXDZdW6G4Q&#10;08fhgm+8Ns3Re+pBWTX8yEBMFATKginG4pbw+hALOUED23IfjcivSDUAWeVJuJcqbZEIWpgdtIoP&#10;4ogJAYH1Q8U/8ShkBZHqK3UWVpLx6Ai3arZ700+ZXSPrqQBWLojJ1He/mEp5vDeIVsXhd+O/+kql&#10;DBWEbKvyIUAogoMm+YfKTPgM1nYcYAzhQYBKpTlkUydUYQlKacyfL4FNGk5QyWEyyFWGTJ9Fvksn&#10;SDRpNfCIVUwmoqQDKRRv2WdrQSVC91TE+Qvy1TNr4e/dUOSG9WbZ3XmJ3FJbGNZyewalhBQXznlF&#10;CozTMj1ZGICp1ESxRgxMRpW/ibhv4YiEu910sk350qAQliyhIuMNj7w2eFu3qjGIncsChwqPPFwy&#10;OLvBCymPo035jzo1kJwIQraBERDFmycZ6xK9hZ0EvCJtPdOkSVUMciNMwf4NyohrY+dDwZ4cgKCC&#10;4dwCDN75FBWLIsSF5r1nWECqqOHhzLCt/YSsAYcyARM28iBzysO6Duxd+1BFG4gwTHYavMlngURg&#10;+6GGoJpixG+3YOQ2aiC+NFMsLMzOUh4MjAuykuLO0gebQSS2umYZC8K6bkdbrxE+olgrTAQwOnA7&#10;/dCAr3CCuZDNIZAAUkx2ODTqhy1HcQo5tqXLzSlS/KVJWzVkN6hsICwVCGRL467IXERS26gvVOL0&#10;zLUKxfAx8CVpKedoWG1VYoQubsQq/BMscV0hgPsNpQvEvL/FKuNGEdIXlXRf4EsyiIMLSzlFipxN&#10;0ah8g2nim9ih6Zxej06CbQgNCtjYCAh9scHdFQMRwE3RNbvoHeU2k6LK8iXQVQbbqGceSLiJC6El&#10;+EhQXhXYLuWDF5l9y4I1AR1rC5pAhp88AyFZEsHOBfn5BOS6k3QU4EMDY04GkVP4w1Qjps1W5RhF&#10;ud3VDsYwYlruYzu3piLhNLrMgxvWf+V4IgdwzpD50jMU/N4QSOUbrw8UMjh2oMw9IP2xC1Ft9v0n&#10;BqQvkd0sQC5GCHSLjq8SeCZmJKLctwCrNnm2CFpAYoexkkHhceYsaXFa2qBGwFbKypI1KTtJt4sD&#10;bRUcfSZzrnmIQwXPsGgVyPyGiA5f/hYzWp4bEf8A5EY9szQBioRxGjk6OzP/AM61Fw1593m4qXqh&#10;0Rw0fg6DiBG2eEniH7owkMHJ5JgV7+ahpiBLFtpFB8//AI3luhZv0Db2jSIQHL7qoGMlQwfFwWh6&#10;SYIBbNzUFOBbx/WIgN/WocQF9fTNGYsIOLOg9pWFnh33jB1Dc0L0TB6C3Blk/wCQgR4WFr5j+czQ&#10;8tbL4Q+kHpEgcQrRIcgJFzwJYTwFHRLB0qDe0FXyj6hl9o3UXuLaYVSMAJLm+zqitAJvA9xHLc9y&#10;PtvP2AZq5XatXv8A+AMeHDgvL0tFOuYrvYMqkBljq9RDcev9ZDGlY1VgeBDbdbaQn+Ju1gjWXVb7&#10;qfQAXVvKLf1ySIhBeuvIHfI4fQQGgMgKO0sAMTKMdX7BYuhjLLd/p89G8rgvM0IqOyEPlk+gpG+M&#10;0GxW50vxwX1ehRC4frUuFaGOSZ62RmpEBLGx06khe/fsxiXWD4YAAFXqlA9JsvzUMgtIVZGZFiiS&#10;BXG8oShMjAdAQW+FJ3XG16K1CacqGSTgQ65szSd0AUQPGmPJwHmQ3Aq5TUy1mB3ggtrUEDJeL2ZS&#10;du4cOnCeBp85VaqcFtuCub9J2pYWuFZk5PrpxZeZSPIOYlYK8kgIYSqSoRQe6isW8FEP5owIdwGa&#10;vo8ZUJ41SAmV0etEL2W6t3gQ5LZTXE0nAdmDiBAgTqhFfGFKC1RxUlXLaB9cFharYvyRJ4GwMl+/&#10;rDbFgAPuIMlVhnPZSxLrsygGJHTt5ogw4a9ENncx+dApgC0ZTiEbY0BF2SLNzaTAxUyGYy34eSKr&#10;bMsbRlImW3cU1JMWF0aOW8CwuFplg4LCRWYuShDcFksRQoBsiybVZOrRjVeIIC25jDL2Lb9BDMeI&#10;mrAtjBLNS2kg7AMLhsr+1cYVFqqgNNxpbDMIGslGlGDJix8nU9pkNxbfxlkuChJbjnUJAhNLloHg&#10;l/Afo1JZAFEspINz80OY5uBPX9UVYgxZA30Q/aOiAYUKFN+AnZo2wxLZd1C35IewAJ+YxpCS+OgS&#10;0Hm8FfSjQfyuKVV2P5EAsslKp6yQw1M1IKYkLutDze4h/aJIES14NQU88tQKrOjMeuNjz7aOa7I1&#10;Sy0uZqjlzHJl8twjz9RQEtw6xQxn+GAA3D+8aW4u3hE54mK5yjqfXmWJBv04CBKljbIymACVGBWc&#10;UKwDlYCBAKWDlAynLP8ARLWOxAqLgbhBG2yvkgqcrsLXQC3tcqkFju0TXKiAqdbe2XsiLlVeYqtG&#10;1mfORROOmo47dRgaKTvS1eX1gV/8WRoabDo//KHGQA8wRV+B7/8A0AUoAAsRhPYgDkRXiQHbGoYr&#10;dQdwGYXpUGlQ+6J2qlwIb0sPtFAf/Gwau4AY12l40e9M6qokgkMDGKA2xzU9RC39D84EKIbVom5D&#10;yDyvCAUnWmQBChekAxgY0wGB0mGQwHYIiR7Szon/AACnyoI+XpBeoeF+RF+0YJFBshSmQY5ViKVA&#10;bao8UqTGAvSOZapRsmAPRYbyCNJpwzCGsy7lntCZuuID4LQYKfJbqZgKux7o0BUfR1RfW7oNcEt0&#10;/KoFf+BL7/ePY4D2Jo5OAgLqO7IAiXTPOyAjFn5JCBNmoV4aNTgQgm7oOCKAtP1Prjv9KhVIgYBs&#10;rzyloSZdkvwjmfIFjVHFkJfKU+ZKSKor5WEjgdSSLBNrpTgoYzCUDq45ha+xl6S0D0spYFMvWMcj&#10;mrI0f77BgcecWcOyohx7co/dKyKO3Q9oNwue8OJaaf0xIY+ksQaU6XumVKktMyYGUeIVpKX79EEj&#10;jmrptbGNMkPIDko2h124qxk8hjcsHqeziOjM4VCoZ3Y/7UCyC7r7kxxpy1RbUWk1hnTiSMVyRAoe&#10;WYQbvCuvADAYebpuwfrEVMp2OC2vn3EAxZmuZ90AI2eJCfBI4MAQ5CFeQfyYwSrZwk1hq1K4DV7S&#10;r7yCvE0pC5rsDuSKDF8AGg6KDF19ZdkqY2DVhvhnAyy8frAKB2CwdeiFcmNJUMIwDDtKAo7AKdJM&#10;n30oFpZFgINYJ4TBCjUD3URagUSXjjW/7Jj6uDAJCFoYxfOKsJqOIRyXx9fEXKFj3oHmia7CxGDQ&#10;IcB6EpIh6GLFt0RCDVE0agRajYfuGkowECg7LTZF/ZiA3PUjLuXE0NJfWb8BAcPO0yFsGkHrVsgK&#10;gNH5E0WagkZ/IscNHRlNYKK1YvhYvXIq0Xq8ANTE8P8AJFd6UT4gqKLuHVCdaFfLRdH8AnmLhNbL&#10;teSKqw9GL0uOrjaWbWos1e9ClIpXVEOY27zZBZM1m9Y2TpKF69DIlcr7tMr9o6TI7UReghjd91Xe&#10;YSzUTUqKFigQYQUc6TQHy8YKwZTxbAfzQtIKd8BPESCGmS3Ucu/5G5dDQ70H0EadLfELr9F9CNpe&#10;40fUEoFcaRfQMnbxi3b1/wCM13iFpnHUNOYMOC9QfJL8LpgrsgAa31eENv2DlCZPRBuDEKx0MAY8&#10;6puuUHxxLmvqRSQsdLxQH4uzSRz0bBsQRYOGR8EGHP3ndAe0i2q89Ziu86f/ACf0uFiGvOO06NJG&#10;Gnr/APIsY6XK1Q9ieKg4r/5wXDKN8UvMKg4UgjAJyCuBAI31LG8ufEGl1uG8tL30JiBYEfZVEZ35&#10;x1I0Br/4WWoVEcrVBtX9MWjZjM3BjPKULbQJkJJ8VbgkQtgKf30bAG2whHRDVPlBrAgwFCjbC8EC&#10;+LyHx3jW9bugDXU5+pqWRPWAtqG4RZ6MwWvDBHjzSV4TMMBtHPLtNRmoHzEfIlQ7EBFxusIvzJM8&#10;n8rDteAgGkFd4fGbwkCKjDJCuiV/UtcAv7uCXPCwRekft6QOf/GrGB86NTj+Os360LRDOlkhhEW2&#10;9DuRsiE+SwcRASd1WlAXzbIH7QQ5caS99G0F5hqXisV9REAcN5I00NdIRzTjQu7HjECwiQi8GPXy&#10;8HHJG6UOrY84xUSjGpOOd5RAHh4OjiFJ1fLuVQcD/SQm6lomaVy46iC5pb2kVl4ZAXcZ5UygbSTe&#10;4aUSoDozEkDN7E5AFst9IEO8IwK2ZDV6XY9kPLJYvlzKHM4drUIFvE41OHEK/hEKxAAx5blA3C7H&#10;GWDbDvzzSC5q7tec1EAhHuC7ew6x2vEEfdKkhkQJVuXAydaJpEVjaVIA17ou0V1mTpgjQWF4rEak&#10;Ta79iRuuXUS3kIllZAURBoer8QzLZc5L8cbb/MuhRk/LgwVC/wC6EW4c0yYJqKrDYDsdKARzVEhk&#10;EA7NGQcR5XIO6R+YBGiygPOL8vOCrmnEEvTgH+sbhfZIWMR48ExdlWwQKGmlYCpvvrIByPuYGUux&#10;bmyqGpjrpIQ3K4YfkjVMTpOq03FcXkZoSBZn+bB+hbmIUJqUWAYexWIjWWm4GjSbMMVa2QUgBGEV&#10;2KH7QeETZlDEMrktcHJCHlW2BmoXQ/ATAAZz9i3GCkDWJI1a2G0UCka1kUCq5xAiwUtYEByYpgpM&#10;Faqh+UcEIrXt+UEmzUHJAVVizmSTyPyBgrlWr9aggGbL1Et2O0dzwBEbkLQ545C26igcIhwIUtcS&#10;PqEBoVkgC6uzFzgILZZqbPulMZkhcoyMuj/c8h3kyGWkCDyiw8T0SdxBMKCIOkUhaIBalAD0AKh3&#10;VFlmqom9oQWTClelC8kNiOyXQp0zhl8JVRBZeiHVe8SKsBZ4jrvEQTGgNIF8v+LgKKpsItPTCTPb&#10;60FTNelXHBtq0a1w5B3Yfg9YQr6mZiFqMtBmKaelQgVaHPErjeBkmirsj9EzygkJobY+bP73D+3P&#10;lzJt3O8u/wD42Fg4kLrzBUuq8sISA1/8ZBHLcQBYYqWtZl6VJwIO+0HhRA7O41zbuaX/APPyEv8A&#10;0BOb/QZPRjAmTQcCMyIXrwi08YSloEZ3AhbwVmeGphmLPtIzHQnC7B/+E/p1jlo5DGKk0KLkMD2p&#10;mWuffw5IptB4EdRMRJhKcQWxM3ClotoMtQCxIYKMpIY1ZW7QlHQ6HyiB2szAIAWi23chIr23VRcD&#10;z9DrGpugeeaectIRoTNAUOnGIfRalHklj6LQECX1uTUO9jB23zMCCLkIBsur26xaFIxECvhFAAFN&#10;mAgmHdHs6IAhwiaTjETqFHoGO20K5uyK89/tsw8iBX/ODv8A8olUTHQ9l8oAaD20MVBlUjgcjwQK&#10;hVhEIgC3GkMRisIM45bTeyDmKK8AgX08Ya+nzOr6kSU37aDyG8YFgH0IIFKdXXrKyFWswSKhQmtJ&#10;zrVJzoQDr4kCduDGS4o7AQISjxODyrKU/OOGyAqslWiiFbApPAOxFqqVYRxAzd+bIitkjcmitPYQ&#10;tRoA5iK3DscbExakM0WALykj3Pw0i2xGTDRGooo5rxnMSoHrmeIHtd22BNHMYnn24GMgucciq9CS&#10;AIKfBgw4SJ9Coomt5h/uQgQHK+V6oRyKUqfvCMAMBlfzCMFBurH8KTYRHC7wARbK51kIlOjIqHha&#10;fohcSOj8TcFyiLDAtsfRIbufqSyaBp6QkLctOKxJC7skVKHBIKrFFVFlxQaEEsXeVWrUUGWMKPiC&#10;+7JQLC24GRK6rOOF5dCCKG1P+9KJLZOx3IhJXFvAwLrlj54kAuQND6kORoMWh2c80bC8wwCSlxIF&#10;KvqsIFC5diRoFny+1DcGg35eaG2DCgH5RcczAM0Vy7/zOYQJSthXPOjyQlm6z4hTH9D+5Dh6x+Qg&#10;OTWA6R1zEsEEqb1uFYVtsiCJgl2KeoBDkdbRRl93ojpaIWw+QiJIoBKxBGN7tx2IJzlycSppb9yi&#10;6Fbth9EazKPNkgManYIGJFkHKHVFooP4uPFk9qD3TGn1scuUxCFkUFG1xNEXWCU8CQ/G3L8kmSYe&#10;XIQi0nV9oSNdD+GIsuqmH5pzGCV5D7sZTfhM+YIfvGW+8UZXVdszZ0ZiSNkW2QhYpqwrcMYvj60B&#10;1OA5T6nmLK2L1TCkcNwt/CVL7CENMou4C3bGxLZCQHag6Ri0A3mJBN3l/wAmPizFUbwHaIig0kCq&#10;UUbVf+oeAR3I2ekcvk24bUdwYh+ImDiFC7tMhvPID7G4rCrNAspCIB2QxLUBUFlHBcyyF+si6CnS&#10;YV7l/wBYTxsi14Nbh4BHZQvyT/8AGy6AwvmDORABF6dhxdh1C3P/AMjNLeiDqIyZaDdLFgATq9DQ&#10;tDIiHP8A87udX2yDGLqyeIu4SA9wQ2KiDKOvUlMaRw0IH4hHLyJrgOBncDn/AODbUL7HEzsMOUDc&#10;n4R0zmAbZ3r0hQSl1ZOrEOyOcPuS+triRKQpp+58wwlLelwcRczQLBVVSMQ7F1RuXGgqMs6TbmTM&#10;VJxiMgxDufcvQdYesBlj6heg7+0p4OtW7HH91j+lTb/hCwAOFhS6xC3t+YAbisIEVX/EGO/btJdx&#10;yC0IUPRcGl4JVTD89xK/zUCjLlWCg4lvFX/VQAuqaf3tmUOr/v5naV5fSsXNQVvZQLwMeKVoFqVS&#10;+SK0a/shvgr4hFO3dpfiPzY8D4N9aibVtuUpJ1l9n63l0bFdEhRWjKSNx02msFulWFKZWAGb4+eA&#10;aV4+UDdBahBQidFUrEcgsUp2RTRMif0y2joOtDPGA6kKOPFhBMIpD6LENQx5EsaIqMU5JkhAjKb/&#10;AEJxTLNgCkKEfnWUrj1KG2PcxE8qXExRr61EZJxyhE7Ny6Ssu1SlwvQ0krxYhEEUgL8tSyzrHA1X&#10;FNLQAGtfw5LQy4ca16VJtWrEg5dgLASzDKcERos8YAE4/qQBVSf5AuOSJcZKbN2Jr7s64nP4QCQp&#10;QR5xBkW9THzdT8plABZfgUg1WBR8yLcbWgKSFioOiNcQw0tNkZDlLcMUA1oSuFjRI7Ny3QSQdtyU&#10;PakpiA2ZezmhyKrCyVvjOcfINwPwGFXPFErMNaj8R2h1iV9yUKaDl7CU0CuUQMrDNYid+5bjQ/6O&#10;I0tEHHYhQtrGUxSWgYOxA5oAqcEAq9BMoXIRlVgCoHzIJoqz78NAU1vHCVQStE2Aal8iKADNWGAf&#10;U8YUqJq/OKVjEXKboxILARihsGB++DBN6EFWO5xLNgmF+UzDDbPC6QM9w9O4gozPsEuhpSGrU4Aw&#10;Uodj7xrFiTMHfIU0Wwxo/UNwQs4njhKpSItp/EcTxUzBU3hZYDJvZX24jMmkZCBaXj90EWyQO5T7&#10;GBYVnU/gIQ0tzz/DGcU04XyRSouBRBNolBBk7ZYBAgrUpffBFG6Y9aLcCaRwMQZrUsOX+WIKIVR1&#10;kKWEGbnwEO02jrT7jrE1Fh53YY1pAEMsGw7WiMYAx1kDceICBRHqghkVBa6YJfH/ADnt9BfEFcD8&#10;yoKeHdMAFIlic/TCZyPEMIS0oBqcD6JeprqpoyRTudory5t/lL4auh50LCRK/wAhKdoIgOxUlEwl&#10;sch1Ki577DeqxR3jqP8A8QWhjzYnFw/+MwiL4UQIEtDmIcyFw8bv4Mf/AEOtrel5keQCdIOaMsy7&#10;UzLPz3MwIL9RCq1C1S882XcFYSrINlLpA/8Ah3rNW2QqeMdPPESxZCfxAjA4WWWfZL2GZCeP8YZO&#10;Pb0Jv9s1iKFrfciVeZKrZcOxQS088OVI1FowAXC4CYzE6Ev+HMPFQVcSCpV6mHRfGPcWUu7l05cc&#10;s4ivMIfAgHs1In4GZflFwSAJEC2mUBOk1uPNiLUdVEOHIVyosHnb7CN1BG7oGS1TVsaiAh/rGh8B&#10;1UtAMem0jIuev/i8fQ39PiJXWbZTPzupgIOGrteHOWvWAYYTo7LEW9Ua73V4ze5rxly9dpb0mz6W&#10;12xEZglDhENuEBYGM4RciWHERZq1+8UYyssnmYEgDXZuQUGo6Ei0grYFRDm3aXqqIwIgRR7oOJm7&#10;lhZL3uEhRWIpsneKSnLVH/SFa0b4qeIrbrI5pZhlLts5KzLlOUPVh3iTVVdA3rrAzQJmMLIxSSuQ&#10;Ho6NGFLp/i4pADHInumBbyhlWRUP4o3eIqsXH49J6/IH6xtDylzxHYQyI6blvulChNWahaFRrABy&#10;c6UKwHkb+5BltXOAvJiYxgGnJQbOljgS+XtMIas2FPRlFk5YbErhKpzQc4Q2ytQuQoCtNOkrQy6y&#10;yTQrVL6lBmJVhnDFAvUow5M05gm6syC67auDUWqrHmgsKCxhekAwP0CNOEKl9oRvuSin3IGa7T8a&#10;ZARYFBd1AoAopK1kNhA5UMFCNTHmSWw1DsEA0qXiI5ZNv3CEtrtv8oY1rKRRzgz1Sks2xGwGgSKU&#10;BuCmBRVKUmcDjSCytu7zIF2XjEPG2uDAJrK2iG3tUYGDG1UhcWDlB1hTYVY0RSpAg+6kStfnVSiz&#10;nVmLHsXl7JbO3CI4FY+A/KJAwNPNGYOsreDMA5rB+YiYS/afdE7EWi8pAbcrPxhcXNCtIuLXOtUi&#10;fL03Xm8xECVP2cSB3TxZe4gaxUrgieMBCFDzAQkCsmSdMWq+SHha2poSQKZsY8C/GB2iwdCGD7ME&#10;EsK/yjy40g5ZnX3XqnyM1GgX/hcxxNNwTwfE66ikS9xwP1F7zuFAoWySoVdxaZtxY2Zma6RHZFsx&#10;7Hs+gYcKERf0BfIeP04z9K9IlxDDl27C5LHvsGAFYxjyZevY0ROZpi6lOf8ABmWHHLcNZg6sGM42&#10;EAkDQ5oiF4wyTc4mgLOa1+SFdyoSU4cAc3yTFrkEHswtwm6eTXiv/iuC6yjqckC3/wDIxkz7/USl&#10;YNPIaMlEzWWTKpu//oIynWDQ9ZhOZbFUpt3WLJxC5A5GQeAUID/4nUqm2EXkd7guqcS+QIKFwhwV&#10;ppEBDaHxJIIYMC+hLopJEGPQir8IwwXkWyeEAf6GYf0+d72IKtnvTrFFq2B8mYMa4UDBF4sbXuo9&#10;QheolKpTqa3ivecdVgn90tSpY0QIZ6EflBHx24mzVNRYakVgHiELXacv+hCYpOAPURhyAoX8MtQN&#10;80hksMvkj00di2QCAYh5ghmjC6nUI25PCF90Rdt6+WH/AItM8I8M7Me005lXm51lX1lYuUyvo8J3&#10;Zvpc8c/Wo6WLzF7mJoaYqmQiLM7P7VEUwgg9p8B0Er/WjNmgyPucOpH4qkSdyi5P3mGg6boLnFQ+&#10;4lNA3kyViShcNH1ogh8LAbwSyszSlLVmUJe6QhdJJ7WswZVE/lJagNotLM7i8GfOhl/AwTEcIZ5R&#10;J5mOzG2g/TlpWBlQcZdMXIlEE60VZBjU6CNyK4ruaoUBOw9kFg6rDIIFtcpkPU4EgFIGjYi5FYSB&#10;mgChZIQhoMOQ1LcH7st2qIMsAZNX3lZO4VrrGybGyyesSxYAjNDXUnqEv/k4ISnQBu+EkOwGcXqq&#10;C3AwNBogErU5yXboKVpe6UodXjy1R7xQiADhLrHRgoBH5PkfKEySULPDpkdSn30kEtUz7mn2TElI&#10;9YkoBOF+6WaKwacC4b4igZMR2DASgraMkpQm1SWsGcSKwQVmN4CllmZIGJmiOTNoKTksEklrW0gh&#10;CDneKRARoZCy0eTC24LOIDSQaLaA2B3YrZph8wiA8zui0HddcgnokbCHNmYJjywJAWWiFf7AILaR&#10;qv8ATMFJVGlxWSZygAw995kSAw0VEUUtSmwtw7KbdZevVK+YS42xVN0wgItFi2K8r6U6bEF9xE8G&#10;ocV5YhUqoa8LIZWN97QGQAbf45UOihU98MRcAqR/UecNxRlxLKvPbVISgCeAIkKwFgfKJl/gcviO&#10;8brru/AOvrFhsRZdicRZaPM0XwHL1KYVgDG0EqstOcQFXyXJ5CvOWYCvz7QrxI9xJ9MJoqeIMDn/&#10;ALOZnpHM3F2f8oTvhwii/HXwvkJTPE0+qK6CyD3BKp/4fnjQCELY8cJaqoeqIJ+KEwoAFtihoavY&#10;+UmEL+mSnUgwxIqc29YnuI4ACpOPEINf/C6/+UnUO9soiQLLO3cdB/8ARLqWx2Dk1RaN77wIzlC1&#10;1pMQ1/8AG6nCfKYnukB8nGsLBvNhhUJ35ECKMYQVguuBBkAGCRM73MWmc9DkUd2jp54YAdTFUhCl&#10;ADhR94cui9BOnEVeJ1Q0MOdhiE1o0O8oRa6SBRrbpkObo1ciCQCtzG7IJbNQLfON9yEtARCgFCLN&#10;F1eVJ7RAm5Oj6yYTJGbObQJlyeXDxHSGyIHzRQuKMZBgarnwIsuBfo8lhX/i95uvo5cTm+JZNV0i&#10;5j4szwSsUw6dJWqnSa8ZfPlNfTHRlydLIIBYwGgwVcNJs7y8KOa0cFSE4wSsT+lLmBA8CkCNZasm&#10;2xqmOCECm9oDA4wxV8JiYB2MD/VRVDmATDKoIf4qHNsqBC8RlpQFDceCxpjNLXFs4k8I0qEIwRvK&#10;BhuFV/tGAilLhhaeu59ApkPIY3KWIuM1m3Bn5i3IABG8cVB19rUlAifasIiVwAMxL0splL87/wAE&#10;WdMZOvcmjUhEozZj5/8AsokG4IpnDcglZRyhcc+ypcrQJHV6QJStzAgU2G3mj/VPQpcFPCIUULOU&#10;wVvWilfyg12KuSwGOwdljorcBBnS2f4olDEp0f2ESsOqRtjmr+IMbGA2MW1ZocadJmvzEoImGIXe&#10;IF/+GQKerpoClDdOD4Ig4rENn3gOlv4EZkJzWYy4l2H7RBtAKkbbGipGRjJKvMdmQ2bTCQV/K2bg&#10;FlOtmJhAWkwhJMyoICKNmBSINC2/ohgLFyuL4Nrr4ILZRkoA85prAKvHh0oBCDBL8glReZGvO8rC&#10;ACpym8jQCNLtAbbNhkvBvZDT7pqMUDBD00wFFWkkRFWjtAYiYzJJ0Atiolx4QWvlGz8MnAW5Ga4D&#10;cuUOf5IURGQfcCXn7OJ0Jl+yaJt8Fs8U2UdiAYITFHe8psV1u9hEaS5Q30zCrVVGz3CLKvex66Ez&#10;YOgqpeIgjKNhCuwziEreqPJ/u0NuQUyRWUaHtjDJ4U+WDOmZHDYs+iBvpUccdwwovgq84WzE2C/H&#10;0EFbCHp0Q5F6Q9U0mdRtrQWc7oyCGKkWcYm2vN9EcE4H/hKPr4z2i+MY71p39o+VEvPYMEEr3ja9&#10;qsx1Tu+ogJ0CWp0RhGgC/g0+ky10ZmWgOVoB10AECyiw3WAJ3I8knDHDh/Zl634L1xbKdSVAKOly&#10;yh2zSAh4De+pYOoGl2HHcyVkColNi/GAX/8ABjrF7/8AygM5tMlJ43QQw9BO0s/+e6i3MY0UgWAQ&#10;+QcxUJ4Y2B4QA9f/AJFSBpWDZ6jSM7ouvQF2sPch0/YxmADWzBTXvcPQT04MTZIvg3UPr0XCl3qA&#10;rr4o4GIdTqUjxRKtAZkdf3KUS5Nr6lyWlMo6yP8AowVVY+VkFS2FEKQLZP7Ait1V/uCMeJORwd/U&#10;hKGIhMiPWdQ7upwpsIAM0y18aseU24mwi8ND7wq2d0MV3aU0L9wiDd8iwQQZSoZJ28UOehqK+5iD&#10;/oS4na57zA/8HOYNd5Wpx0mCbrdRD6a85RONFxLyfR46Tpcx4z1nb6eXtCm8o+4xC4Nx+zjKGCMt&#10;ZVBlNpBn7Vqb2b+ZrNif+rWR2HYCFKoIuxu6S25OBMvuehqKyRgXHD4Nwi++L5EBVcDo/ooiRDCq&#10;GRLiMOOXe/MoKiDHxiDMKsJsnW3cIRd5QvJ5IyGs0oBy7sWUOJAM4xzFyqoXu7TvAzOeOUtDEGpC&#10;zUKhtP0mlNrKJDIaFwexYZlpE0aQP6sQYr1goJtLfsjCb4hYQJ1VHrBSFkveEOHUtv3Y5ZmwsQy8&#10;/IcJQlpi2FuQ/puYICTCfoERFBorV+dALlQX+ouXDwptj7vKCEg2MLViRHZqeafBHIUTshtSQUWl&#10;ErlydMisFLVDJHhy3IQFcSuRZ4u5Sx4ei/cSiB0oxLIA3xjeXfiBTBVvnQfkeT+yQpjbbX2tQYls&#10;PiRRKtaOAsbGlf2YhaOqCQNZaik9itx5IHOBwDwMKEWFcuEDYCN3JRrawSuzviaRFSm6hwRLQpxl&#10;iyAB1QJpUL5hphkYYtg6GsiC1RbaQ1hwSRTzFRTKFLRiSCxYdP6QcsvK5atCIPDwQNhRMO3ueEbm&#10;bFy8WUaOmpF1qPmXWLIk6NCl4S0z1KhTwQKgDYOCWA6Xzm4VALWAHBOqmKg4jooQaclOyCcNJ0CU&#10;bS0kB8BNPbEHvOkRjIN5SXtmKwC+O96hqFAC8Wx2AnKROHHimcP/ABeRRV3ner0QPTJH7sQ4Qll3&#10;gcXM/SUKDD5x+u4TBPBCVxcvFhL30x7RZuHR+YRWXNqhwjR0IZ4nV5S2ziKPgSp9wOX0MNOPY/6K&#10;I95g4hp4g21wdTFRFw6QOqC9FbH+BBLxEwAxLIGwhkvEp/jfzYJVZF35naoQWgdhHPlCdurrg6vC&#10;WsOn0Qm4DVmDwStH1DZBsyJ+AXEFXb2As+yBYp/9UDsUlAQ/IJFdS+6GBrB7eRh/UuMwDf2JiI7G&#10;D1x/6OoN2SXIDaKUwJj3Cn/yIMC1GzwSdxmDX/zLU8+/1pyLe9b4ZjNAcbrsIjoEE9qDJeglsBvK&#10;1ARtFDH4aoJ7in1RgYUnVB/8aShDzb3Ib/UuBbpyk4bRgKXNR7ag1NdiU8Q+QSRHoL6oWspg15SX&#10;YPPasNkKn6eCycQSHJlfkEHhfakFrnOa4ARaCMDwY3K/6IHlV/QY1eXpGCs8NQgPAWPJCW9X7Fgg&#10;RiGVbshzf0EuUSiKBhMEOyO6F9y4Op3TNDRsGSGydqTsgzKineAau/0Wj+KFMoY8b/8ADO/qrMfW&#10;N7jipfX641HUxqU85mXH0XmfmXnWJZG4AQNbRxtAckiSrCwyGGzKwTx+BMOMCVAnBQ7oOEgrULRy&#10;8v8AwEd5bDDMkWhhK8NhZlBMAoJsW4ozqSNMb0ApLp0vvEL+GhjiISvifVU3kwZk6wMCpR9qP31l&#10;pmwBUUVCAKqvWoAc08EQQa6N/wAkVsgtx0d6VEum7UCS46WOJ3tyo5yGJLChRXInm1CixGwGwMYE&#10;Bdc9hLtX3u6CmXLltAiuH3XEVcZpSFNMFUGd6zWe3Eg6Mu46UjIQlTYHSkoCNZUFG6tHlEIT6hO0&#10;fi6d6h6ul39e8xs3XyxHS1Wp+JZzJGprH9Z0Xme8yDpZREpWy5hIvQfGwHY2lyH9iNJp4OAK1qUR&#10;VKCUYYHE/hABYrKh8mWCQxv95FohAKTuDi+JT4yy+sPnCJGYEAskTdUgebgaa+TBtnF/vRzwT5As&#10;EMUpsRRl4oqF9GodYm7q5rDE6Kn6kTeDWIsecKmWtklSgDdUCp9akFtbynqTxK1IgrSFKk3tW0f4&#10;CZbdGhBiM9ysCsGKitoBOxXXqGZouNXxEMYWq1Bws8ckq5Vys/qwGJHb8oI5O+vzGJdKnRUM4EZR&#10;hGoNlRI4U5+IlNGOxlhG3pMAtueSoKbD5365uCkE4g5Lg0wa4M1ckMfDYM7qouWN/C5Yvanw6ApZ&#10;Vgx1G/CNrNvt6nulCc0O6m5d7n3ZAJXQ5VKYC8AOHVCisJja5QmsaivnIlLXEB74jMKUI+vVB3IL&#10;k2xFelaMVxE1lqBoSuT2iYiq81lmWWZrhbrBrywm5R0Q1gGAvTERLER2+iESrabOz0oi8BQZ39Ge&#10;31sx1mmLjrL0RS6+BNYBt0RH9j1RwjvPtfMcoTKzy3GEKu35AJQJFsQPUSkFfCagOwuNAjbmhcxB&#10;8/KHSbuaOUICXjtDyjawLUQDEFqIuHIHMAAFAoDiK2KSEFkZhHFlUvFHZG1t9+7TcHwnwQESEjwq&#10;DAB5iPl7PZC26f8AyWo7YFBOmDjvA6oWasqLS+uhS/5x8ifNX/yLUt1Mq4m8AR/+d8FGnJpDsEdo&#10;8UkUrBFgLiLwxICGI/Pcs4b/AOYnCS3BC3Ts+Sw3Xu9hB/8AZIUGgCxANVJO8bZ4b7QawzbUJrjT&#10;GC/jEYA4ah0MS44qvT3GZq+S+bUVKI2ZF52U+MyHO0EKLi/Y2vWFh6XZWmt6y+hRgxKY8ii3yxB7&#10;KMLR5BGBzQSDDWvGBymUUgVBbYgilaAsiYw/FOYBQlY0O5qNUTnsXyD/AJWpPGJQmYAMa6bubvCa&#10;rBDFeqyvlDXnW/AdEtmSB3kMXQuHf/etSlnjcvyJVxm+0zXf6dpm+30om7+vOZTvmG/CN+M85ZEl&#10;MUQlA3Ap/u4KB3Ent8Y3MLirKhEHJjAQrGWYRUS71wVO2K+D4QtQW6yQtKyEZoaAx0SVNJT7lkwu&#10;ESRes6h+1NIEicPwQGL/ABIGvAfBwPANvgFJmaoWgBoLokH2bzICFsDlxzXdGVj2g0LcBIQKy0qc&#10;E6GqZSMaQyuBSYSTEslwAlGq88UBHo/g0hK3Y+zk8/KygWoqxJMNgnEBRQHx5kZRe2TavBGEFB+I&#10;Ui4JVtYhCXdtHEq4AF39GWs0HB4TMsDZCg2uFyHQG7S+cIAqJwPJrtGui24uiGCGS/pEPYxq/AjI&#10;DrZAXoOU+Mu7W9ZFwauXvh1lXL5ZNDEAgWlsC2Zu1JKbSAU3EKFdyk/BLl7kB/KgaDSF+5EqT7ZX&#10;5TJZ3c/YhYmzvnuSu+7jN90wLVLsi12BE08IqhrQIlEf6QKKrhukOLQo/IQWRjlAslDFLe0w5U5Z&#10;gq52IxXsYQWorMm+BMwBbXJ1i0qMje0BiDz3fqyGDtV4M3mKrtkbRLbah22iN6xTFQawbYztHFBo&#10;znNaLUt2zuogyRfKPhFaTAfxcAAhU39KaFBsajpCQwZT7yWZTvw3jNZBWoIDGX0qjtlNipS2q9DS&#10;u4h8KqhwQBQyINsRn0DCRvOKHyIEkuQ773hWxv8Am+OEozLCMLfLwuORdmKJ3ILE5ggK2S1ObIh1&#10;SDWxDbBJAkTYUpaX/wDLBO5d/KTcPPW7rnWCL0Mwa5DlAgI2Uw/Q5tpWtv8Al5/TN9pg6zfM7RGQ&#10;avaxFZirhIHWiHZXjHpeUZXyEKyEyU08CXKvsbeTEeMjLazvQxE6pbKUJh0m0RynI7YvoqApVgwt&#10;3fIoGMN0oc1mFH0JYu/dkY5h1GCI14nOBoH5hZgdN515IO5tooeRMKxTKtvNL76UajUGb88nvR7n&#10;n0lyx/8AB957VTB50eIhqsPM6OYx1OFmfkftD/5FKHGw4HOruHEdkVwdGBip/wDmYgm5qlyHd/hc&#10;ypRLI+0wil/NIhMaO3pYkG11QB5iEfvSiIKXHIbdFejvc/8AUSZQU9h/Y5QorY+h9jtHKef2ES7c&#10;2Da9UjAkGn2hBfvDVh8Qdo4D2NnUH6rUbALsPJQCr0cwvbmXwdRafNM2CV4n83A5QKD4FqD7c0sk&#10;1KZYYMaKYROJVtqvZLp4N/MStcCJQrqL4/3BlKq/7GJhMhcLhmlaYAA4lL/CAf8AIdytVZlp8IX8&#10;fakQUDSmAh1ADPWIbq5nGRmlC0w/hfujv/rNdvpXvNSo2Z+mCGv+PmXW435RviUS8/RxuGPobAg2&#10;dhHLhbgNQljKttOx0FzMqxkrfUxqGMv05x8EF5uXX/R9B1k9oBjZExfKJmihJS0xZ3BwYb6MgYvC&#10;hhywUkAXfH+LMWhOJ/yl2gckcIUWKUFAabaJV3lgjzjQYmopTc6SyD0zUg/awlrRwkpaAHJc73Sv&#10;Cf8AMmjTw6dplV63kJTlR/hWPDQV9czpW7MJIYkpBq/RniYkS4KySkgz9rCMl13IeT7TKvNeGqVs&#10;WRVCq1QAKxHGzJLKp/I/iGGSa4yJrk0XA7AlSLEapPYQfwyCSDZzi2iyY+CT5IRXiF/tSCEp0wGL&#10;jQBgShKkMDd3D6xBrYiqfyZYhNBWeAYNCL3kTATecA0svKBLRZEAM2/PYUCEqkDLV8fPg1E6q3uD&#10;2IgLP1Ele66nJ8kQNK4GoYhnNo1HWGLJLdQaP9GJqL4lfaEy0XKy8HMRIrSkKJrepCoXDKkIlS3V&#10;nh9GNmvgxVes8ogB2A2BBHVjPsFyiGzb+lwI2eiIWeU+RCVd4BAMi6wx+YnM0J2AuTFpAQTbRoop&#10;arwhYdyOWC9jLILqvJrEA0BsfOIVhQwSDlb20gE3LJyY58Effwa8JQqRQw1bZEfWDviV1C4QiuVL&#10;wDyH1llOzwxQJoJ4oUXA6U7kUCRNiBI4MA68EItik14TLMFJ9IZp6ud2eoQ4YeIirBaDjsOImh1Q&#10;dvODKVEe7o5GIIhXdi6Aag3VpeCAIT0FvXJcNrD0jvrsNsbVa0Xl4XcubEdkwQMYVd+cRCroSx0i&#10;JY4ej/w6j6zN9p44m53nRMCiptIQ3AqgqEUtAvBA3TVyaXIo1WBO20MUYVqYpHHALTI1ViGRWbjJ&#10;NRlXUei/MIrUNibqjf00KhzTBfP0oqDhbpXcyvBZSDLYnEq1e0AZbJhEgNlcHAgIHv5rCMyoqSkS&#10;vXlS9ARXWjF65B/jvL9BplB4ssG+Wq90a1h3i81/06ls5um5AJl9OPIGecR7oWJqlb/8oF2kXiEU&#10;E6oSleXWl5v/AOcU4Uquyj1hebnaFsDSnNZnKPnm6mbjkNdN4BjgzyEe1A7LSH7D8xZbWeoF/wCh&#10;a1DiQhjPYe4oLlhl6SMvQQIft1cbSDZ0L7g7Uqr+0CGUrjPq4A662IIOSNI3v7khFNuH8fcGGAmt&#10;YPKOaI6N+sLoW4nJmQAoz7wgelBK1JtYQ3AQKlZMiMK10lgDqnAmiSsAZfWP6B5oDQJJ3q2vGI2W&#10;uLm8lgLx6/8ANCFmLCzxbjKOmNVPAIJRuxKICo1C/EYjQ80rPxBLpaFlLsCrdf8AqmXxHrNsrpDl&#10;mt5+iwyyyZefq+s6SujUYalvhPEuJf0KVL3VBwTGW9CxJeKhqFAGTgbdQwfaSzAVDUMhJ7f3oANT&#10;LyHMerJnnhKA2ulIBqaFemiOnKCvOQtWMvo8gcHAxIWShpq3n9NE9WkYrUdnWStPiY2YsFODAjRw&#10;o9r/ANNxhDc+7Y/h+j85gysnIP8ALG1cu6z9CL8skwKv0sP7B9EngctVUek4BrTNCqzyMyQDoMNk&#10;w7oeBMll3RZIew0B29Gj7oochj/RpVLFT5ESNsO8TwTs0X+gjWT2XzMHWzuZlw6kfl3wBgZQjg/M&#10;mUIslXvcg6K4UwIituTBZsnYZS+T9olIAJ8JArGaWMS7HAzYGsWJ8kwU1QwvvCq98gpDsBHowSg/&#10;I8wQ5iVADBn8Tkysb9RKS0B4wmGiwuH4jYLxdMBjzSN/FEcf6rMItm4Lh36IIgEu/eEDRnViNamD&#10;+AjBkddtCz4EBRVx1xdQ0u0yID6/o/zGQCGmMDt8zgwC2wp0QDFCtKnUMOxiUIPDMmSyOC7AnCkC&#10;hK6P9DBYFgzfGIoIgtWV+wB/ZJe5DgoBGVoYCMc9KIVkPToIKwF0ivciuAMMnibgjd7ZX3RsU0q9&#10;8gSsEAJAGTw38Esi4alKC4kuRBKcGDe4QuQhrAXVOj8tKmYjbv6jQ6/66UWl5w24LgZXmnCDqmmU&#10;LHzaJX8GkFqRHNA6Job5dcyA558hNmkaM5YFzrsMouZLcyhW/F98hLgVI47qIjejZre5mom+6PkQ&#10;Gt8mkWdg5g4VK1BMUYeq0c/8+Op5zviMxwzPrOcyqovyjiM+IlIACPeSDUyIUxdnRFARS9pATY1L&#10;WGJ5tUPCSPUBAZy2r9L9ZoszYes66EUglvELKBNiw3H02zlYHd/xNwTx4Z3zV2qVUfeI80scuQp2&#10;RD33Q1tnHQwMENM2byCvQ+i5d4GC15+9AHroqgOcZZF7hycy+etsYQx/0AlzuWzA39lJifCVEKWk&#10;eIz4ksLfoizPYwMA/wDLqeoAnOtFHdhuVQRYA4Em0CgUglO5a0WMjog1/wDGsqkDuP0hrAf/ADMV&#10;XN/uQX3kZrACJECFj+KUnflK9iLwcmhcaOsuh6B0ghlRg6pbnQMXQV8LFe5/5mOM80FHnaMPsw5E&#10;BVjdP1FvBtavwBHNmdYfYg4ngSgADpgCJsLmMgWS5m6Xl1FW+loYWKy8Hb2Q0zZcoBdxf7SEWq5C&#10;BztDf4icwGq+kJbLOX4iCFYmD5o02QG9HxGAeFpWn8YDdX3mQBXlz7RRHC8wImcyzjZCA18Ts2HL&#10;/wBhltn/AHnmgeCQkP4B/tzJgn79f90zcvWJ5xnGqmf4nlFSesV28DHLejxjqchHQgXdQIadxHwG&#10;mFjuaflcnSIFUjjj6ebNW/Txj5+UcTPaKN1YvyYlLBjhEiU8dDzQSXxkxBjRXC8LVhmmzxQ3P+lA&#10;+0G7JSYIbQ/1UoorReYX2ZkGIWWMMCrU4NZGhUB/TEQslTmM1cWFIZVXmnT7Er7dhD1gDZkA6sOy&#10;NUp7tCa+QsV+9iCrc5HeUDhds8Shf5bgxytIEUxgLMlM0n+RmamMT/pKF4TSQNvX7VCO1225YSe+&#10;GoiskYL/AISgUV0hWYeU8mJKZxXyQGWpdZBVA3ejolCQoswpjVTEZ2KoAiYKAZayD1hrQUVmW2VS&#10;zuRWwOA3xqf72ZR18nykeBaoqI0DT03fKDjTnwNDdGxC8g/8pLwHoTxQVOk63mgtM0TZ3JmGSZMw&#10;Yg+JTDgEt7POOGAtogmmAUxSM0bi/ujLLFUcXYoCx1aJAKSp+5amyAkFff2QLsCif1GOj5ry1BJE&#10;+4Eg+xqFJI4lIYXoOAQeb1lRd8AHyTFd3PNgmhncXKpNta4A0De4EAA0Y0YWFjXYNZiyP6SKbtau&#10;HH3MPdCWNHcF/wAEqmRhclAoVAeC+TmPhm0pD5JlXGYSQCpB3J7ETCAuMRYrG8gjoD8MCpR+0coA&#10;2LzMZ0EZWwSIYWgc1YXN4EAIFF92EFtbjJ1IKSx83UpS7wIH92nw1LbDJcw1AnySBMLWxqELhGYE&#10;bBtioG9xGkAMu4Dehl1K7arpDsS4Uxl7TPMEk1jVnuIJnjTTzQxRgJ1hDKnVuXh0NSgqkI6ZZZ6v&#10;VL2UNwIXgbiId2f1WTwj3mzMwcVGprm5lv3+nzE4hiLd5qGGu9huqmmB+BNLejBHwyGBZzvAKUYF&#10;+LAw5UrSeL2BoUH/AAh92XUL1RtolnhX4naKJUrrGHRBK1mRyE+ltwA9ehfJAAVkrLIFXHAdc30h&#10;IVqCnczMId2+Opgi5lyMR4mWFFadce6N1azFxWrLLhuCjLBsf+r6KVM+CXlFBsR1d7AqBX/yLxBV&#10;KocyIzo9Kk/+ZhUXCOf4HZ8HSVjzAYPW+jWC0MbpYbIZNMFB8PRBaMIK12CorZHkaB5YdLRA/wDm&#10;6hlr/eIAYT3LB0+6NHhLMmdoNvQJb47oOmdsABPIfYghLDlUgHsWJ4VA0KUFur7do0IkOxYS+yqj&#10;gBEZhThPPEKC00cDQiaDAKxbL5E5iB0pk/d8IdIr/uBFgdKnPeaN6jVEurriFQ0HOHUe1cNvRDDe&#10;BdwbD8LPFtt4RMA1fjixXZGpOrFY4b11QK/+Ch8Zmcc/ec7ncnumufpvmbxuFcvPSUQG6CMBpqXA&#10;pbLDyUQIvKg5Xce6oj40l340bmYGcUFsfpCQ6mcESZmGF8xesuXKBY0ywUdSAfc8EmhTwsQqWvow&#10;OJ+AehMEAInL8wyhhmeEqDbwv3M/RDk4HAw7Pwo9fZLtshh/rxlg5ijAbP6ujcdPIRkVSbNlmjwd&#10;hKxPXH2UeAGdEK4qf9x7yNflC7gf7NkNsq/0GFEQcGfeEzK6GO17C3OSViJ0T+BG5G1eWkIVdOYw&#10;98OJ9kFUeiBdoKmfIgs9RTlGuaVn3RvN1ZhltRfFh1+akhpNjkOmBnxM4qutkIYGmgjjligdN30h&#10;iJE8gBsCyVBy5/62IaxuIN3Ai3jzQk8q/wA5UpGvlmIJ2h8mCVSRNMhSirAAN9DUg9B99JBVW3qz&#10;3lthr9UYjaA7sYhzKTKJ5m7MgNP62MAqUWdyFawGAZAgMXWoUpquSumtWNHKEQy4FPgjcAe5rAPP&#10;ZCFjSH4pa9ItahALWhdMgEsYr7kQsKtGDrKmjwwdUVw6kAYdTcMFzG79iVobNDgd+dYBtAtdJb4B&#10;WrmYl1BZaDogT9q7EhOZHOcc+K0IJFxs94OZYvWoegHcFanG+vDhCGtNfEImgCz/ALEyzVgtt4ks&#10;wOQHDxNxJJ6hBtI3i5WqtJGGkRbVIU0sWn9IimAKu5MHGJmd0OQ9xdPZuX4gSsF+xMKPIORGoAVo&#10;7HMUVaZe4UIeqqYIl7UMLygRS0b80gifMvykzMIyl+0M3YlI0XluUPQ8sD1DT4QcaRKSOlbVkOqB&#10;6EQPHDt3spXjqhSLoVzZB/ouAbfqUCwb9+H2+tQzLpyfQ48p4Zm+rA8Zi+0NzyleE+YX4Tuyj6KP&#10;+X0h3CgAoUKONyMUOuVIszUYOz/hWJCh33hErtqz1Vd14Fvn9FJW2cQoRQBjlip2too0mGOnS/rb&#10;EnVqs3zFV3UcokMZG4zhdMeyUAenUv4KmPSSnrKteGGwrfzEfRUZZH4iOxwwb+q6aEhM31HX/wAw&#10;Z1WF6FOSFAlOYVtzx8JK39bFVp/8vZM0qxNOtN+TAvznHejfgx6m9t8N8EcN0BrCJO+48PegMZpa&#10;/eVbl1ITLfYgm3OIKA7OGWy9oDn/ANGaHuPA5GG+g5jhx9L3JQGOm3wQD+SohBm5hX0g9Uq5eBqU&#10;akbUvRCAttIZW+S0Ds49yCtfariVVBXRi+tASRCnYE/IJRM8RwKQ69r/AEIrWqhlfM5Noe0LSiIO&#10;U06xTE8ZX/xYx7yqz9TqeNTZ9M32nlUVqR/BF7TA6uK46gejAo5y+FTddwq18byA4Xlrp7sMStHq&#10;67RzGjSBTJDgeMqG/rb0ld/ea4+mfGWQEeenAp4w2mqIxQZl05Qf3UVNDzNycA0sa0/cYAUAgTjB&#10;IgM4r96wholhFvdlZ/aOglD+zUgLZG/FSCBh+B8RqNlAjAs8dRWtGZIDFKvKhfPO+RrAvUCM29bj&#10;9iB7REFkBhAd58RBXuqg0SoZYyqMcDltnDSaatP3kogDP0mzbitXkRSy7ApAx9yZD0FUigKCqAWW&#10;YlAQDReMBpFc2WBNJimmfdMzLtyAu5Fi0i2SVeiQ9zq0IKsh15ErGAwrTl7yvVLJQ/28iZ3tqjpg&#10;qDQRtJCUatyChKmt+5Li2RUti7B/KG8R/LNKI48D1I5WXZckuKitPl7xICbMhglRMC12MS0pK09C&#10;KqAPGJY5lraXQJdUZnllFQqHJFvrDcFqWtXJuWUHPwTcQBTnBepUpyqfc3KCEmHIDaqFZcg50AyB&#10;F4tMzyf3DfwLWPchpabBBRnJgfbF0ealudcm2oYNQlKkLCUbnlC5wRYqSqKvJ7PBAwNNFZkDZ2lV&#10;0NFCkgoIxgWq6JgXBTjuYiscPCXSNZuXCgApntcBt+dPHgSw4Mlt1hJIvUxQpWuowK8p2gQfrn7W&#10;4ylgxSrzgaNkg0moC6boqPNCeoBCgj2yhxLI8A+SCqWpq1Yzl84yqcSZ7SbHt2y2dRFMMbHe5CwT&#10;OAXv6FVYbQdKCB4APxYU3EBEQvkoHKN/l5GADjUK65izi+A+AK6JZ7z5XB4wlTPuYcS8NmgFN8Z6&#10;QILrK2sB9BiHYyCh8o1bVvTE7b+i8zfeG5faMrp/5uoLLuKl4g8CFoUhJpy7F4fxjj/l4ATe0DZY&#10;uweRmGbTlnQqWiz3RkLNObxt7GCOlQ3UxYwNVgqg7GNpl3p4Bz0QE/Gv4oEoHHR1D9pWMad2ie0M&#10;e+pv5CX8nAXe4hJwj4ACaDvku3ME6HvZ9DMrmmJQ6Hu/+YVmGYiPOAOf/lW9S4qodpWBXeYeAEKD&#10;btlnETiLX9QjZN2sQL2yHcsDi33O4uHQm0ZK19wceCLSyv8AyoyERX2E7ZY+fEP9R/kYdUVQOlFi&#10;DMFt2vEj5Sx7ia6ujj/g4A5Wq1c6AhbzbSNLIrWVB5HobNFq/wBdfbf3IEaGVZV/gYiDpo5JFFtg&#10;UFmwkZ33jdGMFyxZFl36hGU548SENpdZy6SFozBDZybHKLCBoH38BX/ygdcync5JfOyd4VxG+JfG&#10;2e0VgLuXbqY7UgegTJUP4WED6pJzBQYeqFkwUiegKFOYibiUJt3tliWeF9cBjjr6mpvHIGOnWW1N&#10;mVnXc3LdfRo/Ec7Irl/DvGCYimKRSmwXMwU4spWba6pTGvdU9xdHvCMqwx/bEt4sM2gFy6RSsBqC&#10;shVA4qQGXPwP8OPKjbeMaArejIWeqQVH2hGeGixCUBs/BLBz2yEgF/4TEG2t5tJW7e/zlyyqrl9K&#10;bbpKV76kzqFadAjBgBNpYtzPtE9fjcPRDqyz6dVf/CFWMNvNsp9vuIroV9AoyF5ayIUBKG2Pi1Dl&#10;bIAE258n3mSyblhrNoxCmdjh9sirP/YjMpkq9HuMZ7G9peva9kWwpyvA82IY2VhS9sEu2ZJBBfuK&#10;kayMQ0xm9Uru41NoCIBa4FEW0N6KKaquZ16IiSzx7oVGR0JAIAVaoyC6GVaIQCq4HMjSejLXWC15&#10;gAYBhQhCQqsxnmBGYSMn5m2Ozz9T20NlnT3RdBmo+5B+UOXWGtHQpLHwcPJAbPOoRrgzS5bRQo83&#10;KHzantDdkGDKSmYAzahhQaMGOIWiJ1kypqk8AXoYC161eHSFqH9iS2BAyhHSaKmQo3aMwekoDSbP&#10;+GYK3yek4g9E3Ib3UwYYKlAkDff+KVFBsZhhM0oesJ/NlsZkCOJZMqDvliZGnDt+EhEyC2QWReOH&#10;h6orudP24IXISvwNcQZUSBdCUf3CZqU5Il6usI9l0S/00jHcdTKY64f/AI4iqUSqFSQZCvrDu+gr&#10;aqNtoAPKkqavOMMmiAJP4g6Uh2GyyJALVQCv7AhMux+NGHo3K+eoKYIeJ0HXKOfL6d+Zgju48E1q&#10;bnJmLcrn/wA14jGnd0ujTxBttHza+pF49sX2V6/9UMTpCt8mAR2v3EggUQkc4AbHrBKNiu3WZY9w&#10;90WrhrBV15QclhHiinHdGoOAczkZiU1WNqd4QFu2GVA/dcKnxAJBten5SC3yixM6Y3USSaGoKaI8&#10;wb/+R1LnOm1r+BZhr/5GEnLTBeBvl83WER7GEQajCKgW9UvUSk9eRfTOQ/wS+sfdlNDZ5hUHj/y6&#10;wIKN/FsQ0N8EgNQTmcUQFRA2ZFPRFzHAMwTcxQ/nHdZ4MNcxiqpC9Qdw1vuwOn049XWVKEU/KdUs&#10;xlVMGe7fzB4SyerA+YI9ANA9XfEFh6rmgTOV2CCfzrhV3MKt4j6xUU0Z7L+5lhWuUJgOofVA17VH&#10;Y4uxj7maDENZ+rrz3FyWCfkWXg34kf8A4uPOUwHlnPlDM3v6+ErxO8cZjNLzQ4DBc7M9Ah7I9Oe9&#10;oBg+KA+UabGCg2GKe9ALEMIBopy4eyO307R6bYDOd+U6kzEytOBYCCwf5EZb1UNfyuVWg0THOB8s&#10;IOlVSJbWhCRNmSDJ/K/bpYqho9AIV3GM+CwAa82oCL7RIyrtcQHHK6akRNVY4qF6nUJslA6rf7EK&#10;veHMV7xfLIlfFanG4uzGIVG5bA/+YNEU8XfR3pOYgQoirmmnwgsxKZqo43gjEc+EtQZvc48Z0R7v&#10;X4R21NLKqjGpZLMXhHsiSjY0jYDM2KfyNysk4FjR3Ryul/D5VlsLPsESryy+QgKlUY3xTGlPD4tF&#10;KXi+6BBrOkoa+DmUKpRwXKRa88Y4tCLTO6RBbRfCrhI6r2YSt0rIUAt64bzFesbaTkwAWT7Bt0lg&#10;oeyF2WVO4IiLQcZ6OBkPOeK/MlyAKlMVINNusJMnQ2QOIdf9LgGKtH6QmGlvoH8HSAmNqn+yKbkD&#10;neUZPePwgRPKE9E3Mro7FgElS3YPvHTROIrnGL/khpLTlwjlN2q/aJmSjI/wRAk2LQuGZ67pqpML&#10;tmSHkNomC2ySumEM0aPKUjbx7FgqvG5iDZCQEgmgzioSrkt/aGblp9RTBAN0p0zFht4HtJnEEW9h&#10;TUNzorpAZmhKp4mdSNKACZgo08fMEdbgtpYcK5QehESrkvsEZB6zYGZIvugkLowT8JTzpOkBnjAJ&#10;MHbDfdZQvn2s9YUMMW4C4QFhdctyz/qxBcDNe0FMW9UQiwH3hi+SBQobfHUMG1ctWp+SZjBFd1WH&#10;UQUtb7N/DmV4t0mGG1Gw/CMcjEuP07ocffMINdMa0ElONIjhRp0/RrM6MvrN1Hcvznh/xXj6f+A5&#10;rcH1AO4gyIp4QA/ZcaCU0awEioe7xIf8eqCi2o2xvpK5js7afJLLxVMBQRVKNQnGRv4WSrrGcOSa&#10;7Uz6GVItODICrAIYaA6OkKHd6acq1wqmfFH/AN4vWQraUZaREBMNtzYMLAwu4/DBzM+fipICGysc&#10;O5GK9syV6LFvgPyN/wDxvSGTFjqoYy+Ib/8AmeIWQTR2E1HHSBnFnfB3QVg9vxFG8osqmSVlBuod&#10;yHigSpxSeUTA0uQPBD/xGVjaJ8ijkgvVXF6oD2Biv8DUFKgONQZ/0jgkVGgBxxrp4GEePGvwTwdW&#10;ow9SM9ICWZ9Rf7qKaWzLRDs20J92YRA762gx74YQHZpmkgoqWK5CZbgBwLCtcnfuUdTzEeG0f6iq&#10;ODn7iPIUtO37o8zBWWCi0DlkFo08LTQ2qG1U2zReMefcVceXiGndRt2YdJdNZwW4c1FIV0IpGf6g&#10;pMKAPDfLb/4b+nv5SGRH7SogCZHgzRJI0ToyewbeojaxeCydP+Tc3c7O5T5/8Ncy+zNk7fV9TYkm&#10;wl+OYzmzgZZLJBhjmymewi3HEToh3OhEPsssrrmOeZWb+nnPn6vOS2zVbLx/dODgz8G4rtsXCgwL&#10;zQmpKlk2O2NJXrt8gka1t2TC2igk6CREeC8bDBrX8mpc/sor3CBJ3tPBG6qzZk4yVZnn9C0wkprv&#10;NPOM4v8ALsQuQ/jnwhIN8L05tSu0h0ENuQjaMLeUEvVA395KlBYpcGDLy3xhBOS/OlirmG4FLZtj&#10;8I5GL/1RLQ6tulHWjJUZbmw8Q9ydQfh4DoJwQwU+LiK+ttBx8Ioa5o4RCwApZA3C+FEB04HhBxHn&#10;pJHEu1DqITOMpLGGCfrQVtze5pqXkjPVyHBVKQJ2qCAqXKhiVIeMz1l4pDtiS2lvVSD5YyZoetcl&#10;go97w20Quj7UNBWFGICUJT+Zj5kAX3o7FQ6MQgbDJp0ArTCCrdlSBxYNj9yXDxhgLA6yAVpFlKhx&#10;HaMyxr+VZkVlQ+AYEp7wMZ51aoFIAamECRuaH3QF5SU5vOV6A15y7odkLT4QaBZs4gVYnMoLlVhS&#10;IIJXI+giMSHORl5YvDH4ZfmNxL1m5Yesq9M/QPoJRlldX9Es5JwPMnxzL5nyHJ3MSo7YgbsbblgY&#10;y/eURaqoq2IXBxDgfM4QkD2LklW6xtkG4Vs8myCK69rC9ctAxPBuEHwKyCwHUwjlFtZb7PjCmvHs&#10;lFYgLtbp1usaG5D+8EBXZXqHLgjEzYCYvG3KzxZi0C/rOSzGMqfbnnkloeXAb5HtObcIHI13qALY&#10;0Y8OHccPdDHS4EYUeZBGR9Y/NIeQmdfVjWYld/o7leUrp9SHym15omvnetu1TFe0B3gLWtC84Lh/&#10;31YBwojmAEQpMEVAOE9PkMdAcMnIusB4+q1AsIqnqXr+um+MML8QQL8bnHWMMfdDc5CnS8F2lmeJ&#10;REqfmHsnAg6wiABSJZHtqC+Ak35BupiUAXhIINcjf9A++KT94fSPxYlgpHISj3a7rV+Ea4/o9S5h&#10;zX6gshlN26r/AOMKanupAPVB2/4w/wDlHcq+mMIC8xiGYBsBbL/lxGSQhOA24rMc5gaDJpy8Hsha&#10;UbuKBFP1yDAgCkNtoJv/AMcuoNoSTn4U5g7oAvggDAKTTvBEB3qQKQsLL1gHURf++GqXv4FggAhC&#10;FPzVIBRgpMvm88h9kf5tpxZLLYIKZlThExZlsWaC4wIn+ycC/wCWIU8iALBHrFQhFKNNi/Fm9xeG&#10;lDQeCzntKFi8254Gwk/s/aZGL8HmjO5zpyqF1lQYIK8YtcDWQ6dkxaz+VELgQ0Mp64A78Usqqq8/&#10;9qi03tF055hoSSuxJCzKSDAgOcGN8jugTenJnchM7TRkOuFrkcp76HiKiV9e885vNy+ZvJ9N4v6Z&#10;zCMNf81m/pZKGalcsCp8/S+/vGUUgM0NQGHK80pEoQMWNDmJB2NaoV/WXrBpSKPsobG7MzANp2KJ&#10;d45ZIe2laOmCTHfiijtXCCkiS18EldEqIoHiDnBdkPs9iUI5Xg4f8NBVbc2MpSl3H5kRhxkkEH4Z&#10;4HjoCK1DltIS3JUjSAdI1x4DcL2zYOPNo/fcSnghjUSpCjbMmjolorbsw+6WZLMWoQyELWck3oqh&#10;AroeCkOuSzbcIV5LmBjWkA2F3BJKM4C9wSmHOlxmHkM1ILrltfiY0bAtBUKNl9upQYJjJFoKvYQO&#10;BrnF+ynOf2IFCeDXQAL7zFHg2zkkSIuRy4iWdY78ZHQAh7Mjg1GBoSwc5RQloStgEquQaXNUDzCC&#10;OiP4UZiwr+/ClEGuH924rJv0LBVJbRfjuaTZGBlb7HIfFnLGXLcn4koA+eHBELEBsLiF9GLixJic&#10;FKnoIBkSa3DxhCiIvooKhzm8nnEfcOEsht/yhLES6DsRSIOD6ItZuwtiAzGxVAj12DS6d0VTdVQA&#10;0180BDBZmqEEy5KiIjL22/bkgIyPUOxcJvLTaRoWHNJY0eS25WTleUvKwyZBHsmBUX3jv/mgvNUT&#10;SUPk4mMu2hu06onJKQHCgiLfA8gUpBUc+h6HdAxJDL+RBRUlVZ7CUmiJxQLhlFLIrLEQaqYRqL/c&#10;mmaknjXX3REWI3mYEEDVIZA0ZM6XWXUS6WQCHuSrpdJxDjmkcn3TzGqiCs6WPuhg7dEoQw+SbI6l&#10;JxO8854n0fJ+hGq8DOQIPJut4QXIzSNT3QgbE6ELszqv+QRQFscvIt8orQP+BQ7RxImCncm9VdPy&#10;EoYACQdHUXuw8FOup09Ov1CCrZAG+dvEFK0Fx3IMS5GET7gSrKtjci56VN8DcwsdyW0+pLwSoSj4&#10;kPRdlLnXELIYvZmEAMkVxpzzPeLhMxHDqCVPFuM+sLoPMlwSyOTsbJ3ywk6jaBYU9hgMpheA2EKx&#10;Uxtb4g/+Jc+iqRI28T+C1VbXb/8AI4Llt1wuhzR7xJ0pQCyOwicxWFQqFkj5D+FcOqJhos/SKQLy&#10;VshFAIA+bgkBO4lRsf8AdkDyhTNPJDMuxZ2UoBrySoN2R2ecLBg6RAFdLi8UsAdd1CzH0ulaGTQM&#10;mo/nvIW90qtyHYdIJWpoAgcUk5ED1Mig/lEy6iiQLmE2vSGMawjIgV3po5Im4KIAIL87YggLFRrM&#10;ERRKJR9Tcp3TXX6d4qUrKn/oZtB9Jee6DclOBVmGGH+a0fmDFcXa09hmLOCHKH2YU4DQ9UZjjo6X&#10;8hBoxdXyxF9LvPyq6Z/48LmsfMrVZ+naGLjM9p8zc8f+/KVz9HUvp9aJQhskaDLqMeAmkONwNUtR&#10;VMaVRRJv3c+CNscN9e5TAaCy/KpliMFUI7cm5egNTNXMYgTTKE4QwO73MXDZhd0IIVzKQIMKtLy3&#10;UTFHiggNpztTGAchs66ho5MipO1RwXC6CkZTDgl1CAQ2gtPQLAlpgVmJrm6QaHLK7R2oFuWFp8cj&#10;xPhBmXppC6CnaDSD92ASBLLAMKT3VWruRpwfieWDAH5VgUwNUfMENQ+AczqYEG2ZYSKCpeD4TXmh&#10;hoh7jb/oiUNjTx6EVT+3hMl4cIYN3hIJNDPnn7MN7bEYN4Qaft28NrEz3pBCHJOK9QIEAURw/oTk&#10;9StQBGqcMBKGF8stwQsmJ49BC6rLZXDrVHIeROH9wiOMagHCG9gx+2UydeNQOcaohRALy3zbmtUN&#10;lWebEfliVYQOnkbvyl9AdGAzQ/EgIsftbINIOQkyFspGblVsiXvJjdPCN0V3NMEA000ADZe6PWIY&#10;pSzc4DPKc1DPA7Bz7hd0R5kRhrdiLBC9ZDE7tCoLzpZKteog2qlEgmydzjvggg3WP3CNPJCEAihW&#10;2kBOyKH7UKua1MQwJjrBVHEXcAMKFCQCg7YU8yNWGRIapyOCQq6mT/qQDUYDFoSPrQkJ5cw5bW8Y&#10;7DAk0gXxt0d7wOyGky1c/SKhhP8Aai4hqCx+WCDPwJaeHrKSnFgXDqxicAQ9CldnD920SjAlOIOb&#10;+v20Ya+wLqpN+0r/AM5PHkPHeNb85xJ4QEBVamSAItbqGYKLVo+6XVN0uiB9C3a0LPiPfU8pmPfP&#10;1IquU5lXAhTFXJBmfwc6FzgH9EAuGrR6yCh/wYIIYzxL/hyhBBVYQeUVvmDyBk3GTIGQRUXJCiE1&#10;zGQajqP0Ch+woA4aS06vGEI30joA+IQKHSeNkEKeBpAqYYTpcH1S4FYg07FoeInaVJ2Ap6L/ABeZ&#10;FgyslUBxcBU5fXRA0yvqEecUKrKjuymASvqXA5F0YtXZjepl5gAvASkm3OU6H7Ewq4Hoac5PGUmI&#10;pZWLa4L7p1f/ABIHUTWIHOEoDX/x3UW5TBpTvgSZH3QW4AnueUps87T6nPaVm54y/WDF5BaPqicg&#10;g3cKVWsF5+wG7B/wtRfReRSGWd60ECGDfwEvpgDzgHxA0hIEsx3iAUiSUFaVy6eUQz/Jy6t+k+5Y&#10;WMR+Pcr3YLPM7QWBXtXUOnF+9FqlOoQ8jlF6g28beXAxSdVl91Ta5IsENH7gSz6JtvBBi2VoBaym&#10;nr90EA8FIAMFZSMPfGoXQgiu4ja2C+Mn/Y1LIA1Sh7hW3u/99fhtuu16n5JSUriAQhw29dKgrVjG&#10;yCteRh1pWxC0qXA9SM8h0ZfujqKA43eBh+h4Ttx9HhPeeOIlO77/APJ/18T3+lfQvt9LKCWwmg+g&#10;e4EQqU7iYBc4ozBr6VAf0x8Jy4Estk+Jg1uFF62uYM1Rt78mlOVt5wjE0S+5SsjAPvgVoM7lCvsr&#10;oTT7OkGSJc70BqnpZiX5jMqpkflh8VTkd5Rlt8kRnH7YAiCbGZ7MsimTxoCzftmA7A8EWR7lHhLW&#10;78RFhSroDmWjwFijpBhisrj50eVjesLWSVJ5mKDaIN04Apf00zL8oMOB+YAcH/jZdwYxJEyKcfys&#10;WDbFqxJbF8GULlkXlg5vpyATnGofJA2+zJgnl6bBYNihyzkAWMClGCkd0MPy0eShUs4HTl3TI3KL&#10;AJbqhsNw4wTzVG4Rhl+2VsWvEDn2TCCVR8sW/wDTGhVus85EKLpsCQpKlUVe3YhYS1oMiaxxhkO2&#10;BQ/sILUDGjusKCa5rs7nMfBHtxAlmTxowvR78alpCyWwdhEdrWazfteh94iGgXl6wjqylraU4rFB&#10;0XCSUyBk73WACSDgQO1UJkRSKvZ3PWWVDmtNKJGiUNR/g/k4jcCtaX7oRHhsAYuirx0ESpTdd3oI&#10;L4ZYd4TEBFHdCBB0f2JUWrQiBTIzB9+nMDOQmHHKiQVEOl+ccqrWnH7EsODkaYwmDY7oVe5Y4ED5&#10;ZUVsjamgDqESq5GHLzkY8ZcgHRQB0TZAWDa7K4Rnuc2vVjIY5fJ5tcUh1h+h3R6tdeQKRAWD+sAx&#10;W+aHegnoWX4Ipo/gXQba4iCm5fCtu8D9kv6XW2vURecXjBnM2Iq02gZGUR8emi7IfR6y74jjUyZv&#10;6nE750p3V8oEcYDwhEfBzUlEsjy/IiIwdWCGoBAuoVPZ4fv/AIdRQR4rQ+FZuUwUjeFhQIyn+qUQ&#10;XNBzQXwJM4GEv1QajqPRHUStldmjx/QB/gWIaMOzHrSYR+zykWVgMggU7YPYD/luzOgHmCytO3F3&#10;Rw9DDmjzGsBorXH3QMU0GR+4ha+s4oaeDJFsF4AwwqoC/wB0YYFRsPsjXRUO9iHiI4zFKxY7BnAk&#10;eBmiLJ0Oz4TASQzcEOvjcRFEp2H/AN+a5jLN/oIfu/8AjWWH24nwTwC9pXCnC7trD7ooaft2qGIZ&#10;EcIURjcklou0ScqSF9ZFo51aGGlShpy37wn/ACN3ZGHQ7L5QyN5WhXOeyanB0NqB1/5K0C1J2Ocq&#10;5e8oCdr+sN3APKfSuBXA3tMayWW80ejjYuKEspuAHEWqk6H0AKI6i8RFhYA7toIGyaPqq/eE+Iiz&#10;/CCiFDyLiIRWsfOoOlf05iJWwZ2z5IEeeUXIRsx4512NnT/x7/8AWI6PQ2DtKLoXdR0QqDPJxgLY&#10;AfsRuUCmE7JgyFCEoNFfRAeqegEPiKVsMDZ1zCrIsuC/EQjbhvmeNzG2Z8p3uOpU8v8Ajynf/wAO&#10;3/IL4Xl+qObUkMSDmAfAPVCF1I0EkSavQjcwgONFLToYrDlnNFEXtQ1UKNJLQLsMw6+CcBQBTJM7&#10;gpc8FN7RGnNK22MmE4K2rJoLpEfroWiNJPtZzvGQnLpxFTRw7+iUKPO9V6Jdm2/VLUbCnwQuV4WR&#10;yzKGIjQZ7SdRi0bZUKgMpEuoP+B1GumujLAKL9yKBCHkv1qF7Zev3EuBCBpLMlqNb4LlqNF52Odm&#10;PqnzR2drl8hVGsfMGbixsvAiltdkoalel/wTBMp3GEFRJnTJ41douYdEoikpyZVsKtNtF8C7FA2e&#10;iAwa3/wLgmByMO2AMAK0pn7iGYaaNiCZoo6UcCHWSspFo91EDwtVkM+c7JbLD/URsXbPvEQrOHU8&#10;0yBjLR7xEcua3yblA1Fkqo3QchY+EHDuTmH8nE84JLjt/QYokBwVrA9EMdAigXzVJE2r9ILZnEgF&#10;/jnjwuHl+AllRysQ7m5flKyn+qURiNH9+YThNcKAcuHEGaFg6Jr92/CIjNEMFI7xagwQKlZFJgS2&#10;R4GkFXczHN8n3gNeFyXmjlvZ6cItK4mKxeaH1RKiisC5H+GNj5gkBLL2HAg9KTDrAWXDGVdWqP8A&#10;YRJBwYQmUoWYk7qrbjcu0EUsl9lVZtKn2garWTlukBsAcaA+uTNSAHBiHKllWat0vISAXCf7gzJv&#10;3d98CdENtkohOHZFgQDXbpXy0mYP0FARQK/gzKpbat1BgiPrErdAAyjdqSUx2L66IYMtEbQDGadC&#10;49VSesb+m6mts8MMeISLLsIBnWIQVQywQVMz3BCrFvJbQ/OHiPcYJvAtvvKEyNYFexP5U5r/AIxg&#10;x4vWW6+bcFiCBpSOc9PEvKX9QdJAP6D4UFWEivPSXLY5Z5L5JvqLn62sZgxueqIB18yF0V+4Oc3h&#10;X5AOM6ucQKDoesJ9Ai2+EKNwSsZeKc4A/wCTNQ2LLg7XAuR3qFIqP5ZXYpFHYMUoq3wF9kLTUUAo&#10;mIVcNuII0dXX1Lg9hLm43Feys8B9wyrE6ufV2uLQAbzNAAvZIMXN2H0GuXpEmv6AoBeIY1Nlauuf&#10;/Z7UDebfiXC2lYDq+Bf/ABMHgKhX1BunqEre2PbC2vWK6ZgX4027iOEIIJ6JyA7zQ2e6IPEC5VYz&#10;CX9vXmGHK4O56sLzAd3Vjr/0ANgCx9nNwsGSQaE4gH3E6cQgSA0P7Mai50wt2qvliQIfSC3I9ufx&#10;NGbBj/AHzfVzOnyC2AB2BXD9S6qp0Ry+OXfBB2YFzhDwlSO5i17Es6hZp7iPzhqT5IbKpt2BwnPY&#10;Lxz/AOHHP2nSX/0L7TNOiMCkTXCLC7RMcF6UKJZbQ0IG8tDhzFNH/tDzWvLsjbeAyZ0wwSsOxQsK&#10;BE4h7ze2E8f+vON/9Hew+jn/AKtLy539QQ/NA7YGC9NrJANX9QDaZ6+UBb5InkyUhAD5ciqGmpSo&#10;XzQJpBFK8tYO9oisIjiuCnefiQonnROlVmATKpWyODft7rCYLGuVeqs4IDYACXnXIolLYSWOXtaf&#10;mLDeRgJDLLph5mVcUwwsO3r+ZMim8TsMAvuEOm6/7pEt99/S46CoXu8FRR1cgvILT8way51OyBYc&#10;/wCPcwtgMsBoFr/hCqFdDxgib74bnBkdjYBCFsLlTO0vHDuwqKGjgmiuKLMKusMz+zdWlzIzN8ET&#10;jHEflcvpPA/9sovDQJIg0NRwEWbyPTOEJY03nCaOhCrihXIvIhBYGZD/AA84d7ApiqWcivyjawKm&#10;BgrRmigRklQoLR4oYyDYoNJC4YbB9lIZqpth0pCiVOnsuOmoR2dIbC4448xzGtV6P2BKKjQa/bKu&#10;x5hhQHnp3JttVAf1EIujpLbSiBRyfO4XLRdYIqA5aEoMLO/lcuiBLFjEpHKlFE2Hh0vDTaYBEo18&#10;omt4bHB1iuqmLVAYZHeAWhWwDRA5dqMcgbihsXdgRFA7ko217rWBRUIp8tMhb8awdY3TumBs1Kaw&#10;AAIyzrAHUQnFMgqcw/MKJXMAg3z1IX3J8YuLIueniIC0oIf0CdrXD0CCoGl+GiG7ARATMEw+CYlU&#10;cCV2h0Yf8k/QBNALd37YYb+4t3gcBrPVeImsSLVvlIm6/e6oStj31+6LO6AAFLFeppN1ANvECqW7&#10;ddcIudXXfIoK+xFpj+LeYQSjMcu8CG7kYDBAiNOxWvpiy46nL1i9ZskAMfMRFnki0kUBsT02WIPe&#10;a/OEDKOL5kLb4aOAB8ygUgTo5GkqdDT9VqCqg++AtPgYta1R3FmWoE96B/jDmIvQXLQMsC0111V2&#10;cYw6t1SGvoyqkgTqTpsClyrxYs19+Tscy+O2HX4LQbPViD95DWGsn/SQixTOIJ5XPsa+llpzhcMl&#10;OeqA0CQ9lhMPAMGGZgQK0oIKxOS2ZQFUn5JdjFmzrcxxGjSQuVprkWXL328wNBwVeBa/4LXfAnit&#10;JrpzlmNu1S/iEhADYF/6CIF9/I0On8x/8bAAsoA4tltF+ZvCevhBCPCdQgWXabaIMb6VNXmEN6iy&#10;3ZA7xCJY2uR+pcSqAWJuzzn9wWd9SyUAu2ZWGCU6e+En2QoZVBLkMysS2vDzDU07fABl4RDSoI9E&#10;WCUqDsr34ZTTNLSCZd5Zi5JTkfJKJ71eEidot2X1Yo9fqCrK0TsN3+XX6drQUO/+Hkwt2L4S72VX&#10;/YYWxgIe0FZh0TXmIRbfx+4DzDr/AOF/R/6aUVuV4Jt/0RjAMKwglLNtSHltOTj5W7KXAlwh4xXI&#10;rT0kAWy2cv3IicFu6nAZSzVMnVkcMHrK6w/2Pn5TR1+ldZ4/Tx+t/wDliu/1Veb+l1x7ZgEHxZB1&#10;6rBBkTq5PuQp5RYCkuU8hxM/6BBZA8RiPZXI2IvdwbxoKRQN/WklQWebEeaGbI/2hFnsCK/2hjM8&#10;EoNQRUlngmbqghqTA43zEtm+nbRVS3DvIfKkWQUHF/lSgEKcWCsk/k1FtzHhR0QcnrFdyWLuoFoY&#10;FoN47cM8OBIuNe35cQrrbBrQFHvKFhQlcpxXDQV5GsXhCrDCv1iYa2lkrAFqQkDvlPZkq0O0y9pF&#10;udoSWFooKXDEOwSVCN+mlkRuuCItJRo4PBLJxkNVJJ0HxFwyCWwT8wzI6KMgNtO38szEMsM4FFY5&#10;lbXylbGxcvmRpkjBgOpEGLulJUFs4ijIjTG6AsN3AzXFZ3/3R6yptQBFCbZHGW0N5hKWylUhQUba&#10;t33hbEboXXglg3bVc7+MC7JgHciivzB2Lc7qr3SMCEK3y+6BXiw8RBsRySkTUdiUgEBy10gDerEE&#10;C1Hy2HuJ1JbWKgk3Q/YS1peTAAhW4LJQwhySAVIw1YGKCuAeAVcg7y9yK0f4sJtMCgfaTG1M3lOg&#10;lfu1DhGGLRzlu8SFavDCsBikK2/cJmB0l+9yHJy048TLGmluTZ8icgJyMGNKVMQqVCAaQgX9+hAj&#10;BtPue5lFfAUj86I3M2sK7xIVbh/s5zL5QKOaleU3GJxZoOKK4DOBiUsgWPNAcS4VRsxw7ANDJ5HF&#10;ZfsDjuib5uGM6gZCkaaBQ19mOnURTweaL+TENqTLoC1e0xYrrDTKwHzJWUdBdCgQGKBhzRy/DKKM&#10;AYRy3zDMs19WszlLflL8HuiCbfaIffakrU9INa6+xQ3iAb8/NkD7wcLCN1W5T5Xxo7HeFQfriZOI&#10;ZpfklCRsooAsiQ5xdu/uE4c5ip0gLEAKo9Q9zrDX1PkqENFO4UhQWjlHmLIS6D8qIiGn7kMHuht/&#10;7GsKAYEyoIMjMWWj0BHREickC2EKtNmt23DHx1PpJs6/S3EfimgPtyEw5yidiJlzN51BBX/N+Jhw&#10;HYYTtG63ARXIWnhBt3NayEU9HWD1/wDLI6rEvSfMl/8AxMIUHDbhvVxBqim1+CHWPqdzzMzANGK9&#10;QoYqoiurkaTaLVRoEpSzn3gnIkdtB88ZAIurILF47FQhlI9nPAGIApwRRR7kdcFWgtBXW0MDrAWj&#10;mF3UodHYSyxYBm+ov9iXK4UqggZoFSYJcALbHga1Bv8A+lALrCZLIzgyWH3UqljxWLMkYJaK0Yf4&#10;AfVLlj3Mwf4X4OLhv2C+Vwtn0NUToQ4AWzSC8J+MyImVgF1G4JNurcAXKdg4GcA5f+76wJUp+t3M&#10;fQk6YvLFMehXfJAY66UfeIJOpdEhAGOhgSKCDhQ6jV/zcY13oo+ogAzWSwe4lZTAuc8r+Ac95Z3j&#10;vHoSuY6/6+f/ACz5fSmnCh5f8qWysgtHApfMNLN50ILK8h6BGx1RawODozZXSwMaFd6cDFF9cKf2&#10;acWWk5R28IyFa9DlgrLqqv00kAeojVspZYczR999oERpGQOoq9r4xti0bkBiqLVFvqYPfzhRFnBS&#10;WOQvBAN6xOL5ovpqWqQU30TCzsm1J0BkhKaLf20tTUakXPrgfyuBAa8mLskKZ2QjGX/GwSRmi+gz&#10;hsupDCYMcEC+w/ySp0MVJ8yEEZmqHcVP9qZV7BRrCzkby51SA0G8lqYEqxRZFeXg42OCRhCWRYqV&#10;8tkTgNMdj3KgjeBZ6DouZdWVG/LwmRL7OAwoZwRVWTAySKIrr7Y3uIoZ+XdZiBiisGmjbjARFpDA&#10;ASsqRixJt/GAKiWzXxOkERViLBjblp8tNy2JLKD/AIQHVPSGipL3gcIDWrXiPFCakMTUeCJReWP8&#10;xEfqW3AKtbeeyznW2hAAAWyFL7KMtuDuhiA74owkqCMGRkAnkznpERPywmgH3ZSck62kJQrEQyh2&#10;aliha3C5gqlyVv8ASZVBODZ8AeEJFLbOQHXqCD2JiOozAjeUcieZLkmTseYE2VZ/cSOpXvH9iMaL&#10;sYji7Bz4gwxlp4SNQPAge9zPhCQNL0alNiaqZq5BVGG8pc9bOmOuvASqO8biX8McsuGLc7kG2tlf&#10;ygRK1aP5gMrgTqJHZbonFW8wqjMDjgB7M+BBBVsNxfYGpElqkaw7D9BcWstHA80cXiUgKDLKDIiY&#10;caa7igOA/LVPRIA0RMLlhckEORfFTNcnmV5iX1+lk8ZlPJkGoqOg8fquoKyR8kXQ7gy+UNV6brCP&#10;YSb3iSzQYvpRv6x8DwiDbH4HC4RYRVXywmBBZSkdzfdxCxgDMQkQOuvpyEH0Za+tuqXdAGcHSRFj&#10;6CHYkZhVO/pwQz6LIjodHoHMOv8A4J2Cq6CXeVKfcABwA5MTHclUdyz3sxzI05uRRdgJS7lV/wBl&#10;0PlfYK0U5pqM1QrC1D/EJ4buU/uNM8UQbsVrjOwfvDOt3uNyo4EaQOn6LP8Aq4E5M9AHq8T/AOEs&#10;zqWH8AAG1jiyE2+6dwTk7iDM3CmwDnzI9QBGBYNidYaDavsYDTGGA/CkJfaw/MDqPwAgexjdIOy4&#10;tRKz4VLaMjtDll2KW9NReAhaAGsfxJZqFdDaMDvjaB1EXGCYyRseKJqEaoeUcam8OYaDwOlwivT0&#10;8WjTCbhfkZoEPOUtL6CP68S+ZDZX5VEDtM1i+OP4zI73/wAV0hAjKKO5cY4hTja+qYHPkGFRmxmX&#10;myQLe7D8EJj1YPpSIMAHXAMNm0NQvmZ1Dpfla00uBz/4HqzOiZ6+0T6O5TMeUW8TcXkp6m/4IX0M&#10;Ey4Dm8Qx6yTPZlLQkNLYL9QIgdgX+jAHD9zUisxYHxhpXifcesPFmGN11hr6cdP/AI1Uoo2q/wDE&#10;VFN4NUNlqwlBYJGPude8E2FktiGeaGUNMb5ul85vvaIKNUSm47rSeWsskQRXGvsIXIOa1IosfaUT&#10;tc6dkDSb0GK5zKJ2r/cMpZUYdReSoSeusHU1CpK+MyIvPmGUVyp5viMWx8I+WBYtPf8AShbLvsy0&#10;hoDq4w5c8aP4Ino8K/QjVGEMZwVgkJV3tBJF9bCaxKVGXQ6qjLyErcdYTCK7RWAilBkRqLiJLBCL&#10;G78oGrr8hQpFq8HUYCBWGWLEBXmhaWKXhiMKszKWtoFc0KLKxJabJVvAAhJZYyi4lY4jQW2VSiQL&#10;yQyfeC0hWKx5yodqpNS5jFg3wWQpdYCp1CFbCwFQC4uBI63QMVxTNIKROJklTLDH9rhCnBiUXPrq&#10;yARtVn36GADYL/SHQoqwoBaN1wwqXM9FgEIeXKwahLeQQWFWAvIFTIHBs8kItDUVQl3knDxRUdLd&#10;+YahLAJZ6zm4grc6Y4GLgPuUoBOraekLVBd3SQqxQrKIuzNrDPBzAaa0x+4INZ72ogy1PMIryClz&#10;6QPIGVwAIOhZAOqTB9QQ0Q1zTBy3LJu+XY8yB+ZK/gZlVsWl95zCl+oEDNkD4OnUdoloujS+ECnD&#10;trl0xOCA48QBqmAHqJE2oRZ+IEQSzH5OVgYoMCIS2nG8Uu1n1eQhqt/ZSgStpSkKrbKwQqJx/LwH&#10;yik6tXXKElHxeojbwigBeg6dXCV4KgVAlOKb+aADfVDN3SMXQOsqrikFlDlvt1iHErhg4eBRijDP&#10;q/uI9Zm2EQscr136oNszFbPILvP0XiNAbK57qaO7OXuDfgxYLsZTMVBavqVrhvkjNqCHtZpYv69X&#10;AwHZ5y/ZCB8QeEL4D4gLUDrz9c1RXNfjVMhLxTWRr3si6gHW3EPQCgI/h1g26fYd5Rm2S1khTN8y&#10;H1LM01uAu+OGWrS6kYANjuMtxTyXHtpPhOnk4xOE1tHsNLLyr/4v/m5NCy1GyqtBAbLwagoGNPmu&#10;kN8kXnkWyUKlEwX8olw9ffC4AGfgnVx2hQjn7u7jA9u88w3xlYuTnMmeIsPNH4zKfxZS7/aO8a0v&#10;7r629b3qGFFodRB3JnGELkFG+Wf/AHslxbnamYJoAb9fBCw2gDeVeM3bnJaEoYXbNzVB5MALdSuR&#10;LDbd9qUgS+W3FQH8YHuVkOuFUhlgvuAwEglXURVQid0ZAA979w9sHflAmZuVEikdrWf2hFEkIWHi&#10;CDrYP8NIPM7IUFi5aySB1Bg26M7Hon4R7kwRp0NoeAIdskI9Ag0t1K3RiLTMCzN051+4f81cViWG&#10;cYbw0jCA29IGTzS1JYGdc30VX/jXSc82zvOt3POb6EtjfMcx3KYTuQzFa4GE1lZRV4+fOPtCs+9P&#10;vCtU4+dR+Uu4q7sDQHzfFCwCYfRDA96ldZ4fTznnKjqY1/1vf1LllA1cndiNgVE3eHDNjBSorHc0&#10;RmUhU0pV4It2S90f9Im4q0teAi5welmGbagWfeHWvp4S7hUC5bpC43zpmICUqv8A0jnFJjU7SkeV&#10;J6B4ZXUwp7MBLHvwY9e8BDNnUk4FVeQPxpYBj/FZjbankmybwTQgS74YhyFyiwhef4IkAJT+1Fzr&#10;EqMpt4nFCBpBV2S+8uAjdOD7shI9ClZbwiH+kVghCSGtYUyQGC8H40SBXWSLWirWFlOeTbzQqglF&#10;fzqDEa/y3Gw5+xeRAitdg+RFQYJSQGfEjk0WKYCvjdZl7GVIB22p06GAA67LCk1UkK4nccQ87imu&#10;SsyD7kuZ3dwgfixUGUSArg3MDY2grqiwL4aOavuoEoI01gISCxHLggCNiABY+0ZqWYwR6QWmRjUJ&#10;VldZRmKrwdbxWBr6rgiaUVccOUvASG5EfwrKIahvIoNcUcK5sq/pmUgBsMqK6x3sgrIrHnOvdAo3&#10;A8wrVeBrIXeUgjGLuf4YWLX5Ebm//KuAXOSH/BFzhf8AQCPRDovAfWqmB1hcJTQAQHcCYa/2RAC2&#10;YwC6bYqyQFLWIw38Gn5cgVFZClGVfHf9yVKtVnNQQmhxCxfzLiK6Ug0+3yhqBRFbpgqGydPgjFaT&#10;LCGi39Q+aLYHSA4Dl4dSLNjcpAQZLYIyBBSeJa4PQFCBazXqA8TdqeKoJeOtYpVMvtw/CIqSVDxz&#10;UbbspBs7udRXaU4Z+gqCSqLLlt7KOqDAQzWC4bX7ogRy43hsjAbrTj/RH7QAh7Zx96i0z8axF+T0&#10;luxLQnShb3OEX1thSXDOvUR2rfFJEfMMKLO5GUW+bggwQxcXt6ygp/BRGPGDhIZfeqynjEJ3YUfF&#10;KsLB+YEcmnBspoj7hnRV6tgbKe8YA/BkuOyvcAXFEKe/K5pRgFr0cmYvBUqqy5Uo7P8AhJUfUQ8z&#10;ejyfIVpiay4wYroxTPOMvVBYbgnMFgHc0mkZGafNl/4xAAcqOqw+cD/LxOJSFWq/+KFlUHKHIIh7&#10;HD/yeiAdnRMqgAbuDLrrVkmRoboyCxXCHVX6veEWd0PuEC9a9DesRxAdugJD4sGchpmtGcQ+SItY&#10;lwZTSeumOGlWJ7Wb1C1WFkLvK9pyxeuxlhEtlzZbTyes1Emz3NpT6ec6+oK3BgyZFaRTTU1RyTm7&#10;l/8AJeal/Wz6lwnG6Om06Du9ZbnmMvgoGrh4yoCs9fzjtvmZFTIKvqezUZg9hjDxLK740L0taS1h&#10;ZNe+srehb3/UdkJaqaALeKgtAgs+IEAC4jecHR7FjlfKOuTyfnkzk0Z43izA6Ix1wa7PpetVflBB&#10;KFSgxXq+ecCCQ3LI/hm5Bnu7G4pKpBgFIk0w6FNjU846oa9tpcAzkDNBAqJ3II81MBwNktVfkMD/&#10;AJ8o1x/495l+vSOMzv1nzH3lVuLDrxK85e+8OPvBgg64+MBKfObkLToDgOfvBlWFunAKdyIDCD1g&#10;PvBobTahW5T/AJLmes85qb+oVKzf/aMRp7IjBieoht9CFpA4CPFmgJhdyuEU6jml5y4GVad9X1Ch&#10;9Hg811MOZ9xDqC994yA5aPqaO2qjhiresYMEqYjo5hEsCd30tElFiAyFwF+wmnQXzCqlDtwQMD23&#10;vrAgRUZH+WLE7N45p+4oxySpchm4Gkq9H4ZSAKA1+YRj9Na6KBdf5RYM3g/kjcEp6YaJfT4n6Atg&#10;HFiQiQ1qMo1OZC4b7wi4jvMhXVXQkNoYabccgoD4mZe23+7X0uAeiisCw5WOLkkeDUFS05xQf8sr&#10;I1jSRC8DXD9Vr5iBJY3foO6Fmg0Q3FXfz+UeG9UYFEaypSHZRBzQ1a0mnzaKDpIJ0gjoF4saRGE0&#10;NQYxgZr9xQIEvAnvMSbm+wjDDMzh2xuGYn3FM+rIR8FRqCN1BhoQDstABe/VUxMHDpICL6GkU4i0&#10;ibApMnROUiJHnkpDQvbnKiUVnNkneYLQWwg3CHWUF1rqQfPTQwuKLaNodmDFYLYS25fag9blDE6w&#10;d8yW/knOhhX5ASuweHyjDGAJmZ6LQv4Vgi0PRlGExaly/Eoed3D5IUF4umQKqEdSlWHdFT4My5Nx&#10;IAGqO3+hCNcoq8glYM1HHjpJfywXYITwxpGQNEYkwKv0EQUQJ2KPciCFGyGomy/shCICYMATgiCK&#10;iCQFYTV4IHCleHEBXNdX+h7RArUsfaSGbgmbD6hGjPt8EpUSxj9jGLNU2IDJ0+TCmQoVjpCIwcFm&#10;UVz9Q8RhfkFm6CUCaGbaeIGo5c6Yko711lBBwGYkypckV6YQN0hCoDjMPylQiLH/AEXhBXyVDXUU&#10;uPAl9H2SmVVb7TNhv/STNFZnUww4ZgPPfuBi1iE4QCK5QAb1EXWCGoaeGA5unVAzUXcQ8l35CQXF&#10;XTmPlLvyawgNQupTFB+oo/5q47Rav2unYyu86/Y8EwrhgSzn1kyqtV/5puAS1QIkIQCgo6H/AMgh&#10;KUDcGLbe/wDxWNlso05XVWXrkZTWHsyccADK6jhkRgASseXoVBynsH5VB1jnSDedaY5MIVEIlNwt&#10;Z9Z8rYTw3MWm62ICvg9RuMhQzcUhkVxFqWJaoFKLLOFLoTELxUC2AFNxWB3IfRezADKU2uoS6DMv&#10;ER2xdfQgPynI5/eRKRtUBaybDizNa2WTRJIqk6js0yj4SkPeCbN6+8fOrQe4aPYGkBThdVeZzuUq&#10;Znf35lRwL8hbBHmwWPQcIPjQSy6mk3kZ9iKnfg6EIOInooedCfBUXtbjP5Mrq5DFV3MDAGDphMFO&#10;RRi5KYS/NLhCVmuQ7OkeMcM2IA4qRqvXLW8HnFIEFMx88nBAcbDp2IcMECQEVKDfy/oglII7HmBA&#10;Xh3H8AzDDgwKe8qW42gOXRKT2tHADL+Q8INkeI1MOb15i40x9Im0ylYy4NTnQemGkSuTt5oVK4nR&#10;kd12C1wutJK1Z5Kqyt9p7/XfX5n9md7zKdzf/HnLuJU7/TzZWLntNeMG55yurNy0xL6zPpH41h0d&#10;+yIgPD29zZGKbSz5AS6pyvxgj7WvZMANbEj1I9kcVhL7IBiKC+8Hl1OvnhC+ZV5h43O//lm8SiFa&#10;AFbO4zMYNZ1ApDyhBzlaBZcsOZAlTfUu8Tibm6DXoMS6gWhkAqnIDvBzCINp0yCA5P0wy5NdAgPh&#10;EBsTi6xgYGCVwJKEYvWgbPV/dIqlVa6H0NwPaQapg7DBLRSEHnBuk4qQSOjIAYepbAlqiYiPQYyv&#10;/Sw76inMUBgUncIcorX98QBTZFD78SumdihJ0EsqVnhwFqCsP4I9o24MUqRDseUVuUZkVQJ7HpFI&#10;syqaCDoLtEgkQr/IcRJwU/NgPAAgoU0KW/cmY6OJw+EeyyRQ1X2Jl4IaOBIIxaUQKHgErxFENFnI&#10;8OKMFgItMNYgCSXOrI9IPgCpyKyaaBcLTIFzr+CFzlXL1ZSv41XxmamusWt1ynFQwSedsRXFC6s9&#10;bMAEYKZgHKKLwfEYGIC9px/zkGy1wYxmspdw7xrovhf6kBRJA21xfekV4RbF9Cywbq3ilchL0Vyi&#10;ucVj9lDW14TG0VsKVIgmul/xJbhWfBsBcltkgKkzdg/MKQV/oCxXVQTJaEWtkZfn5CbSiBAgxF5F&#10;0QhVZTndUxWCWAU662nEEa8skQxPO5/MtQWQfBDHlcJswnEZzbn1RDYWkS0hKgCTWyi+iQt2GYn5&#10;RVRaV0QsNnTyomYgzC0N/IJiR1nLocl00Cl4uIxKsjAAuEGaJ8raxLQD0O6hvTgIb1hGHzgMQ1ll&#10;3weqcxrd/iCCbprR+QEdurE6eaXQH5RBLFiU1kNs1h77RQMDSlTmFbccJQkTJpsAOWnUwQuYW5q7&#10;kRyydyAjANz+XAz45Ay5NSoA8Y/gF8LDOa0yIT5Kh6ApsEJCjK0/u0QCbyfyC7XBufr2UWD1Ito4&#10;LGwW5+qCgFC+ewdPzAc8LO0/m5y4M73KqR9CUgE8aMYINIm7zYOm+GBSpcPbhzuMZFbDugWeiN1V&#10;J8GDfJN9Upw9xiSbeLACu9if5wQIAlM12nPX/k3NR3/0nwzTKy+GYPuSGPQFRl5WCgbUfQLWQHy0&#10;kcOifRUCPayt8DTq8q5bf8eP0484ZajO521rcsRrXS2nUtz3gyhj/Yheov8A8VEVcUZLxYmZSnAV&#10;tWnNTvNH3lKQy0+JRW0Q9Sw+7BBJUXQEC+A3ggZEbMK6HLFo0J0NghBGbcvFm7gTdllsbJxGBiPK&#10;8D80zlMyCr1+ilzhSb2Uw1LRF7Ej7XdRhhUzPlUbmDe4f1EAHgRh/tC66mvCAt2b0IhJranFCccr&#10;QEw/8bPUwPeBhfqJc7RTkQgAXpXQhecZ/EMCKk/0oheq8Jyd4xscv38Erjm8pin4L/ISzkrhuYf2&#10;Ihwb5J5h4N4jk0Qd4bmFu7ogF0GdyjnU82R5wFegLbAVohRjfuRRAx6hDudYCfeaHuMyhyAVT4QG&#10;hlrJtbmWAjY6YcK1g+xL+z4dchxUMdfKUAm1ac9i0/swlQAErpue8jzJBruuDSqvv4Hu8pWgzlD4&#10;pDRs/iTpv4zvjGstlj6ckHL6V9fCa6QwfQ7nrX0+ZTOv1HNx3O83xAuaJXOZT4ytLDN/RqGpTjyQ&#10;2DfHdyA15sHcSw6UaO5dOaAnt6T9CPAjJaNEqsuF9bsZl9U6nmCiAzKA6vgx0JHK7AGXjhK7s7/8&#10;d5nt9PH/AJLTIp8SMWdlsqXUQJgqlgQAHHtcMzqNRIAOH8LpCqH2i5LwHT3EE2BwIQGXIo/KINAL&#10;zVQkMcZDgYnuEe1dAOGzo6xRkUa0giytWn+HWJeuoGThaG7MmRzfD4gmB8UhKkf6T6EajBaKwmhC&#10;q0yDJrdJLALAdfumZ4CRw7sO/wCZuXPLk92y8hvVnkaGnH81y3sw8GKGDuEsyYbkimXNZIrPaMA6&#10;Bk2Zlj0cwwX63ZMUSrBin2mhMmBNtn5IiBRhH1CVHQ5Mm0rNIiOGYfKAUxVGqgWCBwC0xn96xq+t&#10;bEwz9FEL4wuIQH2R7HR/pVKlcrThRNf7CMHIAfKcS8J2TsdyWKpwFPlKzfZcBA8Yv7oaMoOTFFdE&#10;LunZE5JmAs92NJzDRSkr3JIzYB/vEDBh2QeyijqBFqKF5qt3+fJ4FdfYlK0SdR4iNtJpV+xChuWI&#10;NNqkDi8oZ6iC3uGXUNHdr5A1LwivDMyJWxkEnmjgKy0VavcncfTkIog3WMKFCuaOSZIyUSZ7MOw0&#10;PcS4SgSndjUJMDCi3nf4S43SxgWEWAv0jR3IO0CMHMdrolUPJwBUgTomqemhzBB/WL+QR3zMwrxi&#10;dWAGixbBVdfmRMxIWye0BAiQmaRnTrOKMNyYMK+tNmc9iG5m3ncjB6X3YlIMvrv4QUGmzBBQErpf&#10;+yIglWyu/QhHWW3geKkJEsK4eQqY6mC+5EvEraC95KjjZfAQ5IbR/IEceUBZnrvK32EQa8j0chg7&#10;2DOPoHG1IGjeqCmFPtAUSTnaKLubmFa09A7Jd4fR2+WBAH8xmZgrMCK17oBrREeQB+KaIhVsEbLl&#10;Vv3LQ90SBhYX8EMuAqGeKCI1Bp/sMy7o7Xts4Ln8pWFfwvxFwY8hto7gG0FAdMnvmf7cIKyPpByY&#10;OfHpIeKIJdLD1EGYD3jzAZWwglQ1sGEaGTV6M6MthoUMnRIc5vcLSWVsOz9HzHxv6+tzUslu6l8f&#10;9LxKAsdFxISnAIOmcwVARl7VqDCCatII2AAI9sMqxkef+XUHKi2P772hvMqeXRai5ejzl0y/Lu0p&#10;3BfeH/feVR87GFdlpUvK8thZaeF1NFmdhBK48HynYmjF8hF0LndSBfAEdIZ+Ojbql6pSGYC0YHRF&#10;kkNtodCFdsIaXVbxyMF/c3UwhIKjPkB8VAg1zwSyoG+D5inHFBEARzmXk8oHFTlcoyQrbuBdycDg&#10;zY+B2QrsEOJ9hCwm4yzviCs9Y2iXfSFlg8fR19GFVXQNA4r3RlKrxDKXqGOUFmhHuTYwqLTThIKu&#10;WzH8MaN25hQKwCON4mYbQB0YFqVwQ4iDy6cbgvewX2IwY3Rn8DoDP0AAFhehn6/MPrwuF4LJ/jr3&#10;5GSI64HQhezuGYf6GoaIE0yEteiRZHnLjyjL1DhJfIcow2UK9UsEWgFvcPPaUXAgRskviGCO64yT&#10;Wh2r9KiSiUSj6G57zN9/p5fW5c3mbmL7S9c/XvPOaZzdzDKZT1m6fpx0lw1icZnyShcMoH+gQAYG&#10;9AUDRcilXvBg9NSsnSh8nIPoQQoiLgrubR9puLO1dzl5yufUJylX1/73/wBMIbi1Hi5gW40KABDU&#10;yqK6akMR91Jg2ghymSUbuuKDvjqtdbbImxWIBjWytcXm1Bsad1dBqPRC2LQHIk2q4qB0U56ZjwAO&#10;yIJZhDpDeFVBOvpG0WYG4EIWKUAfMEXDQZbDgUfW6QMssh7IiYtc/wCImFyq5EN/ZCUS6ekQAxUw&#10;jt+MaKBUiND5GJFtVg64g9hMU3qAxr0hUzN6FUaxzNrKg+1EJAlMmryiQ0l/mB2hdHJVBiNYlQdh&#10;cWSUcA0vDDpSsYv+waBH+kuVCs+OSldAZZtBfhahRqK1jAQke3nTxgqzYCiJDR01OUlgTKiG8KLV&#10;kyNEtzpSqo/wdAKJVb46iEPz4CQp2Gj5QXmTSah0+LB0LAyJbUr2l7SWUwlpBFIAUbCcklaHlFc7&#10;k041VAEMXT+wIouYTnQvD55/YQXrEhuS2vxENithjC0E4CFjFR+N1HggCmNt/i4N1UT8cluZbrzD&#10;cpjfegoHAlGxCBYF1I4dh6235I8m3YbgKRTlFeZDOqKZEJYR8kS1oGEoxMq3KFNkCqcgx8G2os9R&#10;C70SmyC2EpeV90PRZVItmFX9n3Qird2ngR7ktupQ23LALRWBK2BsjQ8RreEGGh0YPvKATuhokKxo&#10;zDzRqlOJGKiqOQYlYQ2IoE8qrt11GzLli9Mjeimw065lEqH87c0y5Xk84lKx043YZZSqPgJDVVdV&#10;mFrqo841GmryMdjfDyKAoHFu2usKmO6Rse6bghAgCywQhI0xi456SHQJeHsoBTWXlaFNL2DERALT&#10;fdOhLHdFF0eZJhRFOnJXcrb1tToIfhDVK+6WKFKe6IRrMihDNSofp6EbPdjC+wt9Y3IhRFHQxX2G&#10;pZvMGAEp+wVPNDsAiWrsyCGcEB+8QgyPdkqCgWWNpevIOcQBQgLn4xFb7zLv4AEBBy146n7BAgvM&#10;MwoGB9Aon0A/QUTgqraDS8Y/JHhAQ9OFjS8kNXPHFzT/AMk/jcPoOTOUhE+dTXQHXkOaHJweIcwW&#10;62u1dDfvHL+AXPLqeogf+BfzKgAbfez9Nsxni9wCkgHX4Sv2AYBiX/tkELTYtcHgEYL/AJZzCAUT&#10;pghaYDUDDFQfYWZ18vNw6YACQ0NI3GVUn/XhGEAFHZEAVCYKZVjI5QFd9VfDIqeNwCyzIxYBsdEK&#10;TLpPArV9WPFS+8j1Nh3FnYVIEFgbbukTmQYRPK9DmvUL14TfAdfoAAwLgpsvP1JC0CuST2DEumux&#10;3wlCFwdx0mZK5YZDeETFBT+CwhtEo9Uhq/GEKzqnQcVuUuhGmM2gV2ywtoWS5GLuOpohujRur+Os&#10;DdjtFCPGdJhS2At+Ag0UJ9hUHi7ui2Sli2jgeZK2THL7nqSs2AvM0QFUAF6RNxpkMzBJJa26EBvh&#10;c4hDrdPAfUdMoz90Rc8r9zRPSKE4v30bfbxlaGRhoRb6hfiUKniQHMoldvb/AKdy2Y5mdwmO83ni&#10;VzU3HcDdE/nZ+ZhEEB9EAp7xmW6mpWoPtEUs6zLoGHxm9E8o85mb7zvLla5mpiVWsTpn6Ua+vpO1&#10;y98zO4FZaGFeYgKyIUgFW2OCR55gy9qZQGOyAgeokL1xZ+4e04QnHJC8M801r3R12RYXydUO8zfb&#10;6+f/AIIUwjALLa52uwQ9e28h/kqhUdWDhFHSV1dDDzQjDOzAVo4t9zSOYLqyLxWOfyUsRv8ABIam&#10;XUPkZtmasYaj3ccAtLN1lbhc3LLM/oY7fEuaJYQkG+6sOU0/oUf0k7KlXgjPz5VLRAQQKcZ2NIop&#10;ZKVjRkWIQewpEwJwJLfdEiolKc1FLPJ1OV0b5hBEDTAbEjv9gnKoDaPOahB2t+1AzJQqgwtz4shD&#10;WFfoY/YBgBNalJ93hgwTQFqNoWQFOD/hIIFq6YEZNvVc1o5LdseiVb7DbxSZBWlaxE6D9JImM2GK&#10;IZIt+TUxCZmdQHzyZul56hJLax2eWzctjkrGwIRWIipPH94mQl4/mnQQK+rE0TdGRwVo9x+gQ6iz&#10;XwgRrNRiNNcfguM6FoBZ7wcE1QMSAEEWU+aSzAThkhwt51yCipd3IMoiABfBWQSJ8Byc4NrUkABh&#10;BcskD2bJbNUJA/MYC0DpPzEYfQQSAKzcG+KitqIL2EdqngPgIVGQFP3IoVfSXwpu+q9dG0YWOyPB&#10;eMulNtPN/jiKqva88SVzUhqhBiq1jAfpF+zkL6hhej7zHuGoB0WxmtXWM3NuaLoYAgCbD508gRaC&#10;l3gyBlREQWjBtksmEVBhi56i1gH3PMaHnlfzCPkW2Jwd3WJIN9M9Qi2AItfIJonMGzscwA0b1tQD&#10;MSplkULfJhm+rbPxRGCNu2+SCikXbaIGW4JQYxp9SgsGBsQZw0pX3gQSLktOXWQh9EH4CWDQ31kW&#10;kMplAtoDZxQkb1q7DCKjW/UiLBiD4SGYF3cQEvQQhHI8NuyGdCu2n4JRNFmx8gRv9Pd5mxgA1rxG&#10;J5hSIoRoUF8pXiQGM8wrcVVobCxFr7fVpMQbrh4Kwf1mO0/0MQMHCGfKmzrOGvJCygxPtgDzuW10&#10;RbaOp4VCA5QzGLxP4YVkWe2GD44cZzAXuPnENxdt7YhDMB5RlNzqNBcroB8hhxCuI76TT1nu/wDF&#10;8c7OvTvY8ehAA8RqUABcbkPkhAA1CNUNSykTVaDEnZED25y/4YMNPYSePmH0N0jouSzfqEdUIEKL&#10;sAXLt0ODcP4jbg0WojQl69SvLKVgIHqhae3/AAHeKTxhf1lALqr2SgZaet5g6WkgP/BltAm/D7xH&#10;appq5cD17BoEqcDUDRg460Mp93nCpAG7+yo6mM4M2rmVmkFYHL1yRzUNzBZFtNvhBL1qiAXGoYf4&#10;q6+0A+FpoEO/UhtKo0wCibAeiKB1zIqB2hfx9pEJzAGGaw9iMllcMPQPlmZGxLJNmseRESKQBs6j&#10;iLSLsnyCOlBbQIHs5Jpo26ksg689mcHZxQ1K7TbI0HhdQKuiKuk7NMhhXsHPVv8AAwN6EbuL3tvH&#10;y+hXrSzsoZRv20HTEAEo0lgdE0dXjUPH7UUqyLhfCUa2E4gJh/8APAm2nS1IU8C61cL4siDG4fOr&#10;yYJwC3/BYsDQ5RaWwvjBFU5LBZ1h8KtbQcND/gU/Rb+mK7/R8KmO88Jz0nGN/S+J4XEIQrJgpxQ2&#10;E8Ca2QGjqLE4DKD6VQ/miMGcRfiDvGYZxGW+MTmcOIeFy7u4ZJe5Wf8Ai8YKumIPaPU+hwSnXNAe&#10;gcckVaIJ4oZYrEsOrcVhwYmUzWV2/Z9OgkwFwotGzxlEir68goObn2gdn/d3On/HGY0BgCayP4Mw&#10;zEgVBUgvmRcpm5ftEqjxlaRESGXwiRxuwWu+CDGQ05A4BcD8BLCNzb+RgJJcxgeCOHOgbgNu5s0D&#10;ZDBnTPvFGEUDeXQ2slYgH5iqk8bWAgsaxVXP3ICGpyZ6TITNiBbUfy86j8hy/FfmE8bivgEqOmAU&#10;KsQ/DtMCIi8UPVhWLn8Y+Plf7hsikLBU90Q4OpBtAb7BMt/im6DCG4XE/eYAww1DSszgQKLpGTRV&#10;qI2qOcMbgQUWFTZNdTJbMq4oC6TGoxe8qOLo1sbBOlhQ81yNyLKEwHI9WK/doZ+IWOhDttcCzTBw&#10;YJFAJQmljRDTAN9/d/wZeIYdCCqPlr55KDbVoVMKAPPYkeZrEnGQ3W4USruTELEh3Sou9jFmG+xJ&#10;IiEi6vvUXRtMCgl9uo0walUWMBPEFyI12wzLj5RCtywg9YcyILAsA2KAbT1tTZBBk4VUfB1Dixw6&#10;QLr2hM3ItBJVNt2ZZQvamvDx0EGoeqvtMxgNoBmN3ZgtQB08hGYXygfyIhcjoP5CFDq8j/RENEKV&#10;QqFyhiekbskYsEuPG4kW7fNgnC6qGQsgF1mESoaB9+FGkpeSCecKPBTHr2jxtRHEHk/YmVi1JSS0&#10;lTCl16kXET2ri+8LYLcUkTZEs37IX0duiwlNudoLEpKEZv2hLzJI8eIJYMtdGNmsrYzGo754o7G2&#10;OSHuGz+4nF2g/wCZOCo5YwwHWnvINRMl1Np2MvBHdoqATyJ8ReAMT8wIRT3xY8YgD0Yn9Cck9k/o&#10;ESltrXksNNrbB9wkLlIaVQoAFyhoAC0YHBsi3tpZgQR14W1rhkJDeRAYy/Nad7CWzo4ju6RBffd0&#10;WOIvgiyNX8MChBXyrfITquCJ0bWcGS/OAKp1CgEf7mHVIII1Audp4qA0AsCz+EBQzgwGw5ihQ5ew&#10;7MLJ2KXKIpugvblgyOpdL5NY12Ns60vQr7pXWZ7RI9pqp37zO4wr4vmSQYFxwgg0Ki9hm5MmoCWP&#10;U8iBsVmuB4oqDqsF1BAneeM7FIwJJFtRLyXLdoLAQbwF0AbLMzh1XHcIm36UIGoCYwnPTQVMHRss&#10;UBukHV3RUViosev/ACGIASK5UZTuPKrlzrp3Z1TXsxAiu5zk/ARUVnaigORXD/4cXBk+LjtA4n0O&#10;6m0YY/w5YG0oS+roIAd6eYMEWl6wwRbQDnqLb0pcyixniaMEQJNM/NnrEPXih1wQAToPiKKCfL2l&#10;7r5UWBokAjCazhFZuaAHkLoLGZBB0vuT8goS56CneYEArEBgzLCQtJ7oOXUgzxH5chMw9PtsZg1Q&#10;uBJBQfU9UrpCNuxCgU85AV4Qa+tPEPcNOgVTFFZ9VtNYDXsCBUWxQLE+j4TEP1gQPtRXZEI0LFgo&#10;FYWmRN4CRobBkPecuQ/T5JjxgEMLlFJlvHH7HdMGhsdYXBe6xZEYZvztpU0QSICN1ti5oZHwDKBH&#10;Zo+8CnqXKsQK/wCfOpfh9KnTUw5zNdfiNcTp955RzMvchncOuJRa0D4XiERhXseOQ6oYVNQd0yv9&#10;EfmGI+wJa+itwBzMd5WdVPOJzPH1nzNEG4e3/Fec8fo3uAwbPSICofspds/LEM0Ed/wuDRjWHeGQ&#10;J4bgfgZZcWzbtfvAWeQsq69mDvKTAfPjOJTbeYam/ott0Hh/xvr9OMfTyjeP8Ion5EWuJEgIoPHA&#10;RNtwKtUK0MiNaeezAB7K8+MnWVk2xOqcabvtE4pzMKs2Tzz4RZdzeYRirizbe8EAzm/GegtDoKt+&#10;3YLysPQb5GdP9R4QeYbuoBz80N05c3mNsVAqKAXUAcs6XGayaeSmIHWnX7voIRNhpp6A6RqQYyjZ&#10;k6/fiMGAZ+xOE/2ZuZxABCK3/DEWOHC/nS1m6o1y4l+BMIOEMEmN5G2mEBdjDnTNQ4AIEwMP5ElQ&#10;6pjl2oOgyRFKjliVMaq8ebBWoK43XChkv5DGSLaEF3YTKv64Dorz/wA4CAzy59kNCRkeTyyvlZvJ&#10;4ENPosIuVEkzYpwoJKj5UlyFWD1PSPER+KJ1SjFIeZoozUlos4UYNgoOhE5NI0JCygjOanVQkUYe&#10;Cms84rSQ0w2xjMEYAqiPqkSylaOQ8SKTJ2fgMx7mon7JC3OBkjBRVQLEdekDZKtT9wnMVhoQGKKj&#10;BS8WxrwS4KDDYByLUAJABKLApxlf9bTGKG1aQBKu6l+RNpl7nRiwKrYNfqzFaT7B1CSA2y32ocHa&#10;K/kDKdztzAJMe1MoxlpVbpeDZVUmEjzvzDB8SrPJTXgpliuZgqEnhjAMZ14reoQxA7r8hXLrCzS/&#10;eCD5L4+sSu7hzPMg4qpCDUhYbXK0Qv5mz7pVqkHI+SA5MyJFMaOOV4KhxXsOMEG1xMvctOxzgG5G&#10;mMUmpNIBEGq+OSy3Ct/2lxhTOeLCyC3IeZZkIdEMUiivQv0sv3k3EtESjBVq2T58cxyrxLJlAtkT&#10;xTxEti4RuQ5rWafNIlu0KH5wIhJzA63yyw6MbIIHZnbBMTjdK9DdXzhcoTxbwD1BGbS3u7zKNAYr&#10;I8hflNQiEfV0K/JG/KD54DPuS4KHAe0W8Ig6IWruZsPNAzZmmudYOGAqrJzvBQHH7g4gCnyNIRGC&#10;y4MOT0x9Hxr6dbl4+neePlNpZ2sL89kQP4bQ4Rl61A8suRwFj1yhOgXGjsXK4MqPkBFsQDW2KPUh&#10;r6Vi45mRQFM4F072jrpUZ8DRtJrUy8QVxbflMLb5TLXf7gID2UUXniKHEAlg1umIlVX4lfUDBbT+&#10;Q2rxRA3QF5lN0FcB8Qoch2wR6nY9ssxtCgdfIR8PEG8Q3Mv/ADVwjT3XhUkPeIhawFmpcKJkc/ot&#10;bcWaqOCuBT0+gWQEe0epUDx8OmUJ5LJ4GHagffyQ3EEoVQIAq+wMLuc71Z8WSsFwuSkhdAVQAtlN&#10;ZYUuowy2R2ueVxikwdhbyFqbc3P8m4Xu+gBQyQCPWW6sup2iAPfeki1wUbSldbXyOYc29rNWg4hL&#10;ntGHqIsjPEyty+DxOCeWYYQJgkF17ipBoQDH/NDzMDHVgij2zD1jLZk7g+osYqk9YPjuI7BV09Q4&#10;ekAAAoNBLkKhvLjYDay5JN5upo9jWpYYKh3NBNIfKKaGBV+CKA1HE4I1dRXv8kuL53guryf9jrX0&#10;vFTLKfppzMkzuN6uOus8bjK6S+4SVwgbO3dGveijEbr8aiynWBu2PrHX07yibnXrLld2PrK+l67/&#10;AESzTUzgu5RKqOpmH6H4gHLv1iLFCENc1RktGDd9zUMGRoH7h20DAfmlClBIZpqiRqoA9RTKeMHP&#10;yhM2O1i7C0/4zj6cc/f/ALGgs7eATvcMtp9cgTFFBySAC1MYRVmbS0xamBPkmYqu4zxsQKObSEAF&#10;bTGhmzB7xAsssl064RXLK+6QMIWKX3DAFgBCHuQGvo9QyDyCTUXGfFAvNsku6cw12QC7b56vfRG3&#10;ZxxEXBXULoN8155/WJoXMj+w6grvOS0nOj3qiuEKcH0LRUrugZJTnVOH5/KBlw5fhkatnJmtFZb3&#10;n27jVEJq9WdEaDcCcgpcdEQLayrD/FzVzZv2IUfyH1DnqjzKd5XQRC5EWOR/pcZswGI2yJs+YbiU&#10;L2SitaVzlUaTRwvNAFXvWJLObgHyQhm7HBcIRsTgrDl5WrvPGVrsXWGupLm6nFVUurY20/zjbXKe&#10;URBhzOvDKwwhTO0LeGJnCD9KGii2l42txgtfkyqBm4H8DCWtbh/BKVkl7P6xiQwDir5mpbdlu1/t&#10;Ig3RLRgFgFdaHygxXTbCIA7jH9UZg7CyyT4RnZpBUUWKE43Ex0vHG/t8wiapKcdDxMKIF8W95hN+&#10;UMxQQWglYdyJ8kr1WQR+xLFc8MxCFwLpCpJa8f0M5zUvKibu1qRdcpqJEIRUcbS3/u9YAsZJoQ9h&#10;GzFuBVwBf4yOg7zyiI4as2SQABjHn8IzTwxCKZzBgC1DzKoQEIpon+xKrZQgAq5hZvIJRaCxYEbY&#10;95ZggXNb/MJbmxRcjEYKn9BN8Mul85TQSVPzCBW0cqPJCtnYYgXtRXlf0CKb2vvtEom5p5RfYC2o&#10;A22ZkZAucLaeyCG3tvecVBWjJtrPKvqIckgvWt+YqMWkpf1AjS1B+YURcZVS5JOWvBWKLi9QX2kD&#10;dEA57EbKZqBuBSBzn7yx6rQd90dnrf0IkHXJxSNFAzSO8kzKGxuYdEPRVgwfgXDQgaO7I6MciOvH&#10;YkA2qQVsWUUICAG6XqWPIRmeZdQTtb6c+8HXd2bPPMMUpZcwBoPleMIviz8uQcwQCakq7mn6ukev&#10;0QmeIE13el4svjqWhcaPHiqfQIUFUIJPUryl8kt8CzOAJYJgdoMnhUOEQ+jb9N+nckANQGXMyf8A&#10;9UNnl5IrNfQfRbO/0esvglTPgHX2DA0N8vBK2F6HaEAgZXVAA5KFcuIaI1RFNIN8gQsOSAPMGHgj&#10;ud5039NTPT1l1jmJiecN6w5AtXXDkgcuObo2EFgblXudJVmFyZ5QICybcjqJrwaYRQWjONolph9S&#10;Uq0oTc5zh3E7ox+dBdyTRFs46EuAhbzT2FFinPIHgRt+L6FbLL4pXiEcBwPogZ7rETx7sFAcIR0W&#10;uGbBp7QNFzbvAbq/M4hQbSCUYU1AD9llVyEGm8Cm74IOLgAIjLG7lTqYoqO7TL+QA/8AZefJmZeZ&#10;jKw8wVFhVrDltvd9jUtyHffiHUQs8/ixWRQX3ZygCD4DOwq7fBymX0hpMl1F4QsIFfR4g15J6oHk&#10;cngI6UdV/UmKcQb0vEhdUe4w5Ycr6fP/ABt+nWdvpds65/cG8MrFfQ8amenvPmZ3Otsq+sHwdLs8&#10;Ku/Ca6walXmd6zK6zlZud/pR9PmdoPgB2TRKKiNsPsIQqGa2CA2VyJZfMQOI8U3ZbLw5GVm/qJxb&#10;CpUThlO0x6fyH8cGFH4oSisu2snTEoUKUBgDbGEoACzaB4EGIyDFp5jhwYLwjEIRgeLdKX8SiblV&#10;9boJUND688fePr9fnvKDTeA0HylAIQ9lQdjvRIKFk4RmYF4Xn8RKwQ4CCNKArM2VdfIzoftKOAKE&#10;FIdqulFEPPBQKSag+Y7weM4p/sgy1E1vwBLoqL3VaCtcErrr3krRhZeIFq2h4GokUXk9ulx4QCrn&#10;vMvfXKayp7n4mW4K1JqiPOO9IDPttIEGLMszry0xAXN/jGLVivwjHB1CwZNomfKgegaPFhw+pvkL&#10;L7SPKQlFovHi4ryHRwTfpcfwGIKm3eZBSv8AYjmFLSfVKXzswyVaouEktX7ywVlo7itqwdmo8EfR&#10;0CiplM4YMlcxoLDRUQTReEiJq1QUuUFiz5seCsraQlS2nJBrRUZc6KDLmAkgfnA64AVaCmDyiCYG&#10;WGC1yACJvEywtus9sjBZhJWqBNMYlUVeKdBa3r50N5oLSpGHOQJaG5nrWdRDa9sygkJZcRctFwJ3&#10;hmMHwQOWyoRFija9yNzBC9N3QCahVlhsvYN+i5R7bkAwputlDg+uNAgxbYcvRK2VoJehkYvsEQQn&#10;pcjrBmALwlCThw/6GUclVSShjMxVT7QNXvwiKKueKfmEDljBeBFgUFFwtkHUYIUuqjolsQ1SMKIY&#10;PNGdjV6Qj7hiUwAzgIYDhgBAWr8j/ZKGSgUjYFcc0yOgCrHArsZLN5cx9/phKJUlAvliDeq0mGMl&#10;Nf6ohAz1XQgh6NmyBu5NnLQDsXyviIKEidO96VELZ5U9UKnkGEx2hlgvuwENmYipyLnuI8MhVwQN&#10;VgvQOYIMw+AwOJxwSlmDNsRdqUpqkT7ZHYUR4hL0b0MawvG3bBEZdcz/AAhaZCx+KDMUr2F+fRHr&#10;8SYI6dUomxSibOzajyn8+kAoJPwGwgzagEbzTJskjuoBYMcgfDqWo2aJAnHCdLkPX+GFxX3oOILh&#10;YHbUES9W2BZY5A11F+iEAAU6PUcwV0jZl900eSXLOa+ldp01HvMfgoHxQHm+8w8fdpFoPTmIIebq&#10;6VrYZY9VfUkCjAbmAN7VLII1cUDp+CCg5fosYPJDhpF+PkM3QTO6nogEDYr/AAFYYWf1FM7j5wec&#10;oJQkDSJhL6f8sRYItREclLsnd5iuDQLrLUY8yDCaUTVbAngRBtA7OEgptDclabsFtQGinUwzOOft&#10;Mv07E1L6yuk7XHaDs2dnDqzhW6pFkgY1NNMb5P8AQh4Kr2rkFfAi3ZpVbMG8+pNW8Jpwh/OKEzIv&#10;003YDLwjMGTUAgma2VoY1RytQPOMxkstMHgjoP0PK7WhB6Mzi1hQIMQSTJbVkeLBfkx0IEaAd15d&#10;5VCm03Xkc/uMbHD0QBzApoim8QtQGHOAac5OoAXlnh/xb9E8olw8BsCy2WlIS9lCLGys6BqFhls9&#10;EIu6VX0ZtQgGjnjB/Wzca69obk80FoOb7QImbttEfwgdLW6o0DeOjzfS2U/8WnM0/TZieM739G3v&#10;KdzBKHiZO87mZ4u4NoZ08dbZfcAJUKwG5UOHCbhZUch/vFUPv7j6UTPaPDN6l+n1q52nu/Sot6Jz&#10;/H/YEJtWQNoa1whS0ZRxQAySWzQM3GFauGDNd/rWblXx6OHDYe8Wd1rLSxCVT9MF7eSIEF05fU31&#10;1LKzQPwBfZjrPML8Uxl/9H62FTGEX5IfmO5b/tBejRmHxkWQ/AS5dVdYNw6UDt0qgStpxcGzoG1g&#10;rFDtPuQ48vn+AJcdiOPyioqr+KkTubYR6CMoCXivCiQrm8xXmXnQqLifG9UINTqjqD5lwIfAaesZ&#10;v96Bxa9CSzCtgSAqmF+Fmm032FCiMZ08zrFx+DFwnkQcn6yJWWybkIVlRcIANghHSqI0P3UiCkFt&#10;+DPAjM5IoSCj41ljD5VMrGesAmEINf3ElYNHYYSadyWFCUoamGKwdak/nrPKHhoV+UQCGtkhcKlO&#10;ggXU5I1eX0xZQDw3O18cTuHTCbl3s2Nfvpr9nFJ05P8AegQa1XNOEMZEml3a0qCvdAlCXADaUF4d&#10;2I/FAf5F6EEYoQVJnILAnoYK4gSFgQ5wTXyuuKg6U76hRSsWjtB4Ki57lk2SwJbHgAaKzcECUd07&#10;oCCF6L+xMtFhYQAg6WGiOlYXljpkghiJXHMguW2ztHQJbt5zJTUcB0Kw4BqkIaYgwd5L6ibMGzv0&#10;Eqd/YyEEaABg+6PKQyX3QhtkapIbIZsBILLdhc5IreDpRddyaiR2CyJxQMnN+ENZk2vwIHR3XH4E&#10;QRg9E5YZoX+xKvk8gkIviU55VDRr7QgIruVsi1iptd4lohNkE5EANaqE+eELLQo7dO8tLRjZECKy&#10;t3l4NwQiyfPNQ2XTh/DHMpy/YIGw0y3+kRFo4z/mjBI9GzCSQ5pi17HuMioxwA+QQxSuyfayNdl5&#10;cBr7vdPIjoAMfsRl1a0wQiCZrTvclxG4xBzK5JOol+w1hvI1qp8QBUsaL1EQBO5dCovxKRFW78xn&#10;dBAbHt4h/EBYyXiSSRjzMNwYWpvsI4rwV5anLvt1kdg8RTbuF3iCD7U+FqH90hQDNecgGhsPgkcn&#10;+oh350oag8KyMuq6xgbfJWdwP5hrd6aQWd22CqAM4+hPs1gNo3FvLzw7ooj8WnzQZXJLYvvAq3SE&#10;YhbCmjCpGoUFBiRSPzwicWBu6DiO/k69td0glzwfUWCwba0A6ymjwK1ICAFVpFsKAF2sXMvqbieI&#10;dRA/MdQmIlcCfUZ3Er6LwStAjlFym2AHBZcs8aRuFY3Je11CTtU5cAb+kCFRGFfAvwlXPLunUfwm&#10;Mi2IVzMk1m5vPP07bnF5m9MrrNwesr7gp42Z15HLJs8Ok86YbAlbyLhjn9vpNnthLo7V+AGO8nIy&#10;W0cVf/e5d5sVrRL+a/BDhKAB/t1PET9tiEzbTGU5A/T56rDhFjiD4r5hZALRlrPfzRHiBYyx3wAW&#10;TqFEIInEolUPHJ2xM1XT0SnhsG1ZYzVe5rhJUSc0akO0748P+GZ8pb9K7/Xf1SXU8DwdFouSgIiC&#10;ovuDAQ+tFmPQunEQz1LVpuDiz6l16zHf6c5h0v8Af02zcqdts8o+E3O0dfQq9Yx9VpwLsc9qVrqQ&#10;UWluYeZvuPFDfE2l3IL5Qsz9M9p7zv8A8d/pRfUb1HDohDZo495KDlVSJQiiAdUASAUTefcjezSH&#10;40ZmNutx7gOgr0mA5v8A5FQBXoSpR/4dS7Jl8D6lsiY1ZPX/AIxRAJs8hmEFvhtFCrAh70yaAF1H&#10;WDCDah5obGo034iNyshUi+FhaeMS8Dddv3IZeq1H3CFUTALyRzk6j9qWStrZF4NsMhsWJ4uqGFqh&#10;OrwXGslbRCtq6DMgiauzLyMRdHNYFwofcg2+fN+SYDdKUKF5hKvdC4CRXwKFiWIJI5TuZx5JMiKq&#10;DcnrSi4pMF82WThAc77TSKxDBPck60I3f7WI88Il79yM50eE9BDbVQ2A8by/R2BqkHi8ZYglRwDM&#10;qMKBQswcwcuTFYIuTIQEOrSqQYp4vLRRbkHAJNHZeCHADDQ8EPUFGflXCq6JB5ozVwiQenyTDUBU&#10;fOhAi6LAUY3TzwxiTP6IWmugyMyNys+2uMVITHAmY3lExFeAoyWsLbwoKtwrnmn9x/CXKsoTTWAU&#10;AWPwUwrJkgP22jxk3Cp2+rB7BNzyrRjQ6Gp4HMU5Bx6gylbBu3jql5aBfsEGJBwu/PFMEF1kpMxu&#10;YinHJkdTBZ64ZPBlYq0WnagsVTzf9IJG5gZN3Bf2SxkCLF03iysMfIn/ADSM1KsbT03KgQH8qmLh&#10;lvZAqKlj/lyh1kgFQQM0emIdvVq72Q5RmEaJeaM279EI7tqJV+YV1bQJimvLW4BXRLWuqM0QboVl&#10;rtIQpUxkybyN++QQaz9on9yCalUUz3JZeoEkHsrl2+0DoCo7kuM6+EoCzDcPa3D3tHdVGFLQMtA9&#10;FWBAWaCvKYAYUi9l4JbkopX93Fi7TDI9ZdaRGjrUKoFK+S+jExIENFhs4EeTxQQnHsvcRRjYxkrb&#10;YI0gtANho0i6y4Hi7wBT2JFMPfSRBFH34C0EK2P3gwezPgEEy+KVBniFj46WOUC3hsBdzE3ssfgC&#10;DiUxDR1oG7tT1wwr0ScBuC/iv2DP1lC1Tby6qPKba/Dz2GnaDi98HAg+BCQQHhyowBpb2BqUptB7&#10;QJFS0zW46snJKJ4fxq4Vl2B/FeYGa82xf6j/ADpAmmx22lDD9UCwZ9owDkehcp71x2i1cE6k+b2u&#10;Y4BDDEF30XiQn4mqi80ZsZyERs8vcix3sPotmK7wgxCnb2gZWWMehPYI40o82G5/kEAFA0sQ2a2P&#10;Qetw7kgf53G7pTEB5TnrKfocEdjCTY0AVuSprc0BlWiI9IMoMtmU68ujKm958Y4nMl/Ei2p3A93g&#10;VNcTHea3U43iNY3NMp39GeWV5xzLrpG4fEQ3714fX6JgjjvN85nQl2BHCukdnm7rZgoOvwkBKH0Y&#10;qTs5ZBzF25PgkAfMWKuXx/TIvpI6hgV4Ny4IuG31wuW16coOUeCPTUa8fH6HjDKXqAtfEi5DKADQ&#10;ZdqHB5M+D6+f0Txv6XE9Hgwh2WNEfsjAiQxsvcIMKKKqPQmFuTqPNEQs4CSA0uC8Q0+qVKmO8I9m&#10;OO8qyU19By6l955y+I9aizvcuWalVpjZ0xmAeJybRLhTd0QDoGiERjwcyOagsZ5x6S5dzxjfE4z/&#10;AMkxHcl+KBpZITAY0Rzf6hLFVeL2q8iBhhG8BXTGvy0f8A4BeipSb39Larv9MZ/6sy0f+KAzucnT&#10;rRvkgcB2H9gzqU5j1n8RPLKLQMV2nMVvaA76tOFe9mN1nX3iM3FpH9sAwAG75F0yQqQBQ4CB1fmn&#10;HO7tCtBWvmTvAP5lyltGy+gDpCPzt+rBhdR0IBRCcM7hhj+Qnjg9HYjsgBjAwIcCUQVmroO6DDJU&#10;WYg2cFeFRqP4SpGqeNRe51/OgjRQ5lRXHqTmBg4ObDbO4MjYJag4r3ZICCWZAHw4LMQEtQ1MVzE5&#10;EJRcdIB1H3+8+lrFJPb3v5sjyv8AiwhT3nRiZE5mggVAi5X557I7JuDzCQcdnKQDOIxo5XsDCoqk&#10;EoI1GlKiTIuva5mIdbYZmnUcAXLznKU8oq9OjxNHQO8ISALnaLFAcJGNy8aSQ3esImLbCHsTBIUU&#10;WBWMxwrRbcNlr1RkaOJwwcExZlUksBzKOhAYeKHWOY3NRhUtIHHiTv6kRVRnx59yS2kLEBEYhrIZ&#10;WkVefIi2QeVIFat/jswBQanKkgtT+4EzwHGvM2VgXcJohLvb0Dg6ywh3N7QFmwYXFDdIYgAoBKCA&#10;UqRwvhEGSvwhAZcgiuvulH2NaHnKulGiEZMQygISfFghPdTjGwWbUTAFmjFQJUJi0IBOFV8zUAKY&#10;8Kj43Fj7IGm83cE+7JYgMROxIB2yruoQFJwD8wghcytFnCsZilgTR/mluWDVfARuJExEqWLlSjxb&#10;lPWeCw9YGk3GYARoohaGG67EEUCNmdipsotQDMUNcFWaVkkRGyhBbVwYfCBDKZT8wLQO9UOCDa6b&#10;Na+KRQmR8oJi77o8kNsw8tHnyBKAKw+8JnjSm9g50QQON387BQPjeGIZdBpsS9V2WpB50n6/cgCo&#10;5Y8+gwB0mjVyDBraONfQGFSzkWEb3IO1MKZ8+d2whc7vCegP8OJiCYmiBFkpCKi8EYaNQvZ8kBgZ&#10;csgFbvZz4IApaWQYDVW4NfuVxTl8f/UQqNtDfcSzjKXzDW+X7m/PY6O5SA2E+1NgLexKhetToF2e&#10;RQ5+g0ReIzcyyPIlsnzmNSje9tC1otEJpOwtVq1oF4CazO/0bZBMUAL7hihzcnORFURD2gJGmEIv&#10;nMmOI8zSo5itsEnjZXBDkyd5WZTN5upXTj6GCMl4JhACuhgSRjuefYVOUrU6pOcW2S5Rj22uolBC&#10;UcjZRRIMwhY6FtiEtnHT6PHhNd5XnPGY4LniuJ7+3012QQQ+9PYnZ95jcub+jJmdWV19oJ2SIIOr&#10;WYSu+25k+tG4g++hqodRhirGsgOwwjghTx0afzI6VnBzyqvOziaOzS7INyEEccs6s9b+irnxKxcD&#10;Mu4TgLr1jMCOjKusuDq7v+fP6K9OE5WZ5wEwqj6FULUF/QbgclZV/unEyAjZo7E3z/2CO4JHqmb7&#10;zLfvBc/TGfaV4Txls9pUzWfp5z4iMr1i+cEncR2VNvaZOCTruZCBqv8AKmeAWZ5XJ5KmfmftXooK&#10;PLk4Oqw97hqGv+HiJSlImQ/Ra+ndgrAsr7CghOs11eAjQshkQ5VzC2Oo2ixIqvVHKwjiXjh0ouaT&#10;J934nXDVVyC4aQql8TuN3AoI+x4DcSKIMhwyahpze5awp5syzYI9X/R6XZ9Htb/1d/RipDcnAGvS&#10;moiF6PInElRWdwIEGrxcYwxElVuqugYDVmuKBFhyde0swAGZdh1BhmMIOm1Xv3gKJLG7zfQAAWTp&#10;0OajC8Qnn3Hmirn2OEhiXRS2XoDCwVzFgO8IVEhOW4N219pQvzhtWWw+aah0Pi+UYOObxBLek0qF&#10;XQ0Ss8ibhCQMbCQ4GfV+XM6D6GtiitwqfVZlqBViGTIgNNjUDr3KIUoCoftI2dy0yIy+LlPUWxhd&#10;FBAgN39yC4FHRAOeHacn2YRg3/QzFuDmZGLihSDcPm4YGCdxUiAorgP5c1wyJzsNhDJnM720dVJ+&#10;1Cn2RGkimhImQZrNQ5WT+oSGoe5Y33zMpJNdHeKWi9UYI2jG2i0so4IinInYCMuTqrIO77eMI44I&#10;5+yCgloHCF7KMUHaNSoC3o1yPyMycpERrQWqWAcBVDcmDDcmzojRDLkbolDVrX0cMS9DgSs/nSXL&#10;bPKOkFSmNmXFFNJYZQU5z0jYAqzIHOP8SgBUXinSA3ISIEyhMTVnvYZAD0ck8X2QClGoiiGyqOUg&#10;FQFYyoFWFRyCOVjyQFoC+oQlan66EbGVynrESNedeADSU8jzIpahhMj0ijq+ZEnBe0hgMG3LIgne&#10;wdEUTfmoQT4W+HwSnDP6tRKCnHEVaTj8ZHsIrAflC8EbYsOcoDmRSUYVf5csoFzb7swZQpxsisaU&#10;n5Mz3JUPcJdcRK3YitigLWR5RGyvTzwSlDWlA+AS1xHBAojlwdsMII0FjpMli9ljxf8ATFxJF+x2&#10;Q4lunAUkUFaAIlNQ8RRtquHlDceFjiAF6Mol9y6RRNDLsuHqEZeRyDEapVf2iEIICB9+EAdBm08W&#10;cMPRYfGBCAjYd10SW2RByR5KZ6ehSXNLhqTN2Y2hgOXybPQT+CewBgFoxXIaEUx3hB/sFNs2LVtM&#10;eHnA7hRedGDw1+qOAA3XmSt95PJ1iYGLkpGHa6YSVwuk3pt9A5cjDAEjrp8oMng6iUYALm/YtniV&#10;ldlO1SiwUfzEW1lRTsT5HCKNjCFyqe69x2vfNQ0PaoByGGH1nB35A8WPDs8iGOQ13PDUCVuFeMb1&#10;GyhYjAGBhfVzDdHxPkSFXZeQdAlXy9xMB1imZJuerAcKgSWzeuMWiAVG8Op3h43O2+sS5e+CF3FF&#10;YGTeNANk7Bh4R0RlX1xBUgSJRpuMBR1AtZWrZ5pJYBeH04jostNF5UXKl0S3EroxznH0VjWZXPMP&#10;GpRvL9G12XaDqcAVhjKzc+0IF3jp5z3mL7RSMz5Q65nisqu8pYXWkQp9R4pl9PgngmCo+FzvPC5p&#10;5mo1Md4VzGuJiu8vHWXWGelTw+rR5Atw0XpSnxg4XR7DIOqD6ENOTm5/ZrEEY+NtT2oxB2leWwll&#10;8EEYVPG7me/0sxiZ3cev0Oc8zfUnjiZvt9MX3neWSyGpsHdbXvDwHj4EGWBwDk/wCAA99yutIPRt&#10;NkkSChKSAfF+GmQHUIw2Vk9Ab/4atrJwv/gmBssjLkbh96YLL0BMFM2LrxQhDdasq9wRJJo8mDfL&#10;mIvqHVMBeCwL3EWGHR+opGJah2aIXRNuTG5QV1OxRAArcif8CZda2ds5ISmql3dIOB0oym1Z9/q2&#10;52wbBSmcP9ImwssKy34I1hM9X/d5W2wXjncEj6g8SAfEI9d1n+Qibe/gt3MoyIowVHnFcJjT8B1S&#10;0eoedjUUAy2TYCojTJXSNYqHcJXiG+V/RAUUVI2PHmVqTakvIK2pwwDPI9w0L5IbOdTq6E+8oDDJ&#10;X+YMCmhAeFg5+CGUpB73YFnlL4tzPTACM1BSdg5IESkUq1274+Ec3nNI6MNek8XQtmyXzai3JMIO&#10;RsJnyUhpgidWxXUShRAaAbPujjaOcygkxghmnAMcQ2zPtOEv5oQEC2iEIKjwC8XMApqfwBgigKWi&#10;RoPhhCq88b80wqezX96bg0GOY7neIGBtb7E3MxUgp5sZqgj14VBdVzN8cbgirQfmFJpUYSLm2/Yl&#10;PT0H7CPa9MJOoNhucyuOMyWNzgcNmxklllbn+VwkXHgOhORiuX+rlkYKPpzBocUPaIAb+OSRDlfs&#10;NZ17YmgUVrFsiF6OD50VqMekYXiHeFjW8vOi+Utbs6Rd44x+yRLBBgrIDsrsgNS1eBlaCW8hJ6q2&#10;hAi7liQCLAwcBi0LMkHmjv7gTF1XQYHTJcLkEODIWdKO5BykHMH7pjJzq2uvBBndcnzDvEwsCz9U&#10;QUS9IIKwzdBA9lEr9RFwi5ixKwZFlUKC7saxdfrlgCI1TcfBAYu96JG4WeKMJosykQMNlX7SiuKI&#10;z5SR+JmGNqfLKEahUesCRA6wqADpUl2y6YlzSB6JMwwbuJLVFXOBxptCBRc1iLYJ8IB4R2BAvFS7&#10;LBdQlwQVSHOKdKBwoPFBTyyZnmJhTbqoZhq5VwVuTVUYod77o+aZs1tb541HvItkkMrQZ3kgw94H&#10;/aWI44AVgr0ffMW9hmPChbgEVD0CIXQwICQVATN8DMVmYWVBCbMr+ZKCRHD1hJa7NIjLobKjWWdM&#10;huwzACCdnhoXy2nQRAE5oTt58ov4I8xdL00Dhg+PiEryfeQ9nCHUICrmvC8ELVTJSBo7MDQDrjhu&#10;BdHCjVnTbICLeU/jc+8MhGYZue4kFZ13qh/jSUrLrpvo8/S7jlqVKIUTz+i9YlTRHCPnIqMVYoIc&#10;EtHMih1ZeEZgakT8wJ9GgmO0eIiszqY7fRU+vyapW0kU2xaoLMpgGr2cc0p/q3u4/wAQ7TOwcN15&#10;Q+c3gK4+je5XXE8vWeHMrr6xbjUy9PGZzzHiVjdXikbHl+tCAwokomAkFPiEDqXmOe83vMHONTVz&#10;csxGwUpdoQAqXw6M8vaW4i9pqbu4+E9p3nvG9kt84tXDEmVmBwVXsrk8Y1Css28VqvmohMfmy0y+&#10;ZQ/RQdjYTrNzjzlMqZzE4ltqrAmrJD+ACBn3jWNn8owLrbIYYKzj/BBbB1zQLxyaNUrjD0+qLblR&#10;HZB4mCNtczXEucdI1ieNTzma7xLl/TPaALeK7fNianEI+QF+OAQJ2OycPomEJxP1S9GzB+SFPoU2&#10;rpLqV1sg09bz5NASkm8/QdCD68Z+u+Y5zVf+DAE6k57pfm5iUaD2mhuOU3WSBgMwrI69ERUqcUPv&#10;K+Xj5y8YeuQWMjk781p/MKyZ8VfQa+rMNBv3P+7laDZhlsgjE1h4hfH0sRGgEATpAKxlayNsd/pX&#10;N5ZH2APuQ4YVkkguZRFiQOCloeGbF5rpVspglUWAvECDBIaHoRUCzQLYv4NooDCnWSCsAvDScl+M&#10;zOq754MeVxPUi294PNEPdaPwjAwqgX5JxkRIXeHTWDK3mjFlHvMwpl3YO4LVFqN9rAbcgfGyQCGO&#10;FVT6wyZb/nWALnFkDTCZTF01WoF205USfZKg897jXWMQvRIpYNghpwCdaBEB1+hhs3osIioGPz4l&#10;FF9h/gI+S8UjGyRiL4sExyrZCY6okZRw6tSCJghAlaO4OTZ6GUpEwORAKHc7GN+B2Hnxr89L6vsi&#10;KUtpgPOLysQVm3Rbaz6iEZI3AcRpxiOkUs0Za+DNgccB+xTMkDREgEQnkELqzGkGhxu0jANsZ6AV&#10;MujzR8JbUffMGup/9CNErZ8/Cc+B+s6FEaylIXaa6aRdBFUyWeJQjlUj7tJLhdcz8jD6bCBGUqJV&#10;kIVxdbPtERsw0CBgNQahFJNss2HnHBJAuZrxhUpsfRBZp2FQNWNHD+5jeAIi2PTKWds1XAhpONhD&#10;GRfCbvklWvgZy2wBl+NCLFsI4QLUnbyARYA38ZXG98FQlNPwHzSKrCD4ryQNQ4ZTX0iwMrdQJc4X&#10;GIpQZ64EsRSODsIKhcf2EjAwbFhlB0P0JlKVgJsoAW6rxZWfNIQb4KgaNd7G09YgzfrjVVFt8E1Z&#10;mSv2Joa7KSXpVWKF6BdmIaNkUJ+hDR4MCADeHaAkxpS/QXA7rKHHpbDqQd7oqh94hCPLPrpljctt&#10;CY+ktZyPF6ofaveJY7acmkY9C6uHsjT7HVkBLxy5vQOPI6nhQla5KnN7kyBB/YAh3AjP+STFD4uA&#10;JgQgNGK6bflKAgtEADOn/wCO3E8OgBlQx0i0HFyDUFQAXmYHnp0NsDYwJAP2cVFu503rmO/JhG7Z&#10;DsBaZADYB8WoQTEgEfnEG/RtcYYeXkvyOYHAgoJ4oIRE2f6xkAEL5OaiBSAYOueyABHM5o6DFVnh&#10;9y2H6DG5pz7SjLGK+0KagS4K+x33eWDq2HymJH5e0JkIJBcZK6XZHmkLKXlD8gOADBNeE35Sj3nl&#10;qc7lH0N2HMSFrg7vPVyhm0ZSbsMt0jT8gqjtJ8y6SxvKxlfeNI2YhNVOOk8fqWpRGzU7/UesyVrW&#10;vVCcFlYNx5Ka2FGek5IXRO8dwj456/Rhz9FfuLrXKhBj9aq6/wA39HpxNw6E395XrKSe8rl32leX&#10;0Wp8G+yORgq7in3AEAZnK2IJ1TSZGNZbvpDdAsLlnM4qmeE7zGAwsG0jl9rIg9/6WR4JcrZwFwRb&#10;rAoPyAwASq7y+lQ944ldo56zD3lTPT3leMNT5/4MWsdTnM2t3ItrHEFdFhtMFOUqheRFwKkqhQr9&#10;FMWs5Dw+h8gaY6l4bvAY8yGv+vb6a+nf6bA2YUqfQYLEM6fgjF+yFW8TPjzKqq1viPaNQp+CRxed&#10;kSFSg4NQQ7jVCRXFpaAPOd78wxBhfyrN8kG0vykgKoib2BrLmU7prr9EFerfmB9E1kb4hLsEWrDr&#10;Yw9W5jG+/wBVwQSROBlAHYbPsePpeU2irMyys4Xg5L9bolbkXKmkASan9JPjFCBMycZBxbFxbF7l&#10;TYgQibBAHB6xSXrrFtNhhVgYdor3OL5YB+YFt2SuZNEctK/MsY22euiCRqhWM0PT0IaVPg675A8U&#10;QWdCPmwBohh1AG4beh5KDoOdpmGzUToS8h0lklXZBl0pECq7e9EF6ig4TqyyLni3LiJYp8DOPiyN&#10;c6hrfKE46ZJHJvAiuGLBkEWQsr8J9Wut+lPtRvRki8vFKq4mMIq6krQgpsqOFVFobb8RMh0ZJmDL&#10;UX4LJBFCYKlGJqm0Qhly4yEVvYoT3GZL96JoCDS39RzAC2fJd3ZqGCTEBX7U2L9udSVDF0miaGiY&#10;MCuSrdFHCO362zI3Ai/o8ShOO7hYsXtz4AccGYHaYgGsAhbFAePaJYpbTyISpc1xKaKZwOKLFcWN&#10;RgpWN5U1lJT9kEeWyBNs/wA4ZTysGQWf/imCSpeF5vch2RqNxxPqtPGm+UA8Igj2VYyTp5Wa1HRU&#10;xU50fKyLRioAio7/ALsKIyASB2w5MZDVmv8ApqXXxiAQL+oW8vgi33oJBLAoFzW16kAYb9Cw+UQU&#10;te0kUk0ZO0JLtnXZFgStRpHgjBa6SQIlldGDntMwVqoBEFUMFOR5xkQH9TE2HIBZ/uhM1fYdIVyO&#10;kT5txJrduTJ7MgE8onpz8I84EXebuXFDLWvOXojvPCshahEMtQM4tU7h5zQFUY0xqYirbRz2NPIo&#10;EsM2i9oAGinByIo2F/kGXm0yD6QlcLc7nDARF8n/AFJXOVFMQldp/qCIYxwr5mjMDsBTMF6JeIJm&#10;16XyIooyME4m3nCwA4sCsIqyrFoQokGE8anMZT5pYnlLnOD0gP8A2LPEQOiR6ipOaQD1RZ8IdX0h&#10;50vqhjSILFVjXIRdDTv10MajFP14hgMF2BYSDAJlo9mEWAQoxO5AmmVKXPFGZs34eqx2fQGTImgR&#10;wMGI1SWMUfDHIsFpxiK+VLkQCW7ba8CbuTtwCqNbkNFLaQOox2AKHgQEcF0zJ2CE3rFaQt8C0Axb&#10;x3lZx9Cdha3FrtjF9RL+xFuRYZlT80WkBlIHiHeGho4HZcM9HIr9YR6uSubl4ntHiszjpKjgnPN5&#10;skdtBmToDpJWFUp1MounCGjqO5TeE6+irc15oHFkOFuFYFid8zp9PDErxmp6fRy7+jpzHOYrbXYj&#10;oKyxGnnKY2RDc7uCcfUnMTmFctYxiazPCbyR8bngQuV1mtStwvmN8R8WEDFw1IXI8n5gNorS5D/k&#10;q+FCgctKdoWWyR9uV4wgD7CJZ9/o92Od4hM46c1BmCrDq2h1BHsuWxBLDKP5UM/KPLqQD+uZ1Kx3&#10;ma73PG5fb6a4l61HxZ4V9PP6dPpZ9ViQR6HY5kICXLY8kZFVdjJuspgOUQrtniK8irY/7uVso3Pl&#10;RSv+O6Qw1/7jNp26egxkgrXqLu8W4to7iiATK6nAGn0ox+4pUC6fziKzFF4glFnoJCUg7T+VL6ZL&#10;7ENA9SkI7VRJYeHn1fR7WzM2JTVckUow/pUZLL7qYDbBSuk8bhNRlKAtlRdCnrd78vOcjth3+hWb&#10;s6S3QrsIjKiNpzBFdxQ9UppXWmo/IEPTt0KXY9uAGBGYFnb/ACECoLr61cDrCMwrLeQF+Qg4A5X7&#10;svvEVAWT3NqmBzK7yjMbc35JEDXZl4Q3HG7VXQ93MqbAFFyseAqVxcFWGSfGFsz45GErqo8pmCYw&#10;EEgwZVSwaGDBW5jybrC94zACbeJF45N0yhMc5cAmB4VZgAH0lvr6SkunxMp1JoiygTleiigFATPK&#10;moJgA+12S92UhK/YXEdhDR7FfBjekolBynBMyHVknIV2FNrC2IzP54lzZ/8AQmVnUYPv3KmlUCow&#10;9XCfsQwg35ouaigpzxuKQD797z8eAAESYrNt0kC2RsVPGb7IgbrKBUGD0Y6JezfAihTA/wDNTBxt&#10;J8lGMjiV3mLrAGVBwwCrGkqimGkdYMWuZ6Siq4hs8sBPEaU26TMQYVd0VuFxCKYNjzkaELmqVHzD&#10;xjEBcgAR46OTAsQwepyBkEMWDACkTLcHxo2KQxUOLvoZyhthkFtuCxKxgFP7MFVI51tC7gMJyQat&#10;2APuh1l3H5Ex9CbH2SMhvOMn39Iq1+I8BiAlYjKUWuIcFSCr7REMiFUt8vuIoJJYn2CFQivu3wgN&#10;UAEjNyKRXTSP5XiDc8Aye5LijJFze4lPRBgSCo2dkRFByMA6EzgMaACvlRFi4RqoiwmDlwQKR1Fc&#10;EbF0VYzJVc3LebC6RgXWt7YiAXBffBKVAW3f4TBguecNZb1aoKAXGutBlEMQQNWV0Z1G0CqyK/oD&#10;Fywzwc7pQc6WQi5qkH8kVShYqoXf+WClEQFbDJWx0u6bqmewLSJbNHyStdbJYIsycT+QMTTK8IAz&#10;RXgS9QC3OYGG+Uygt66gdU53QUtfdKUbCkQhQFM9UQ3KUqh7ISoUTCZHLikggY6AP5Q8I+2VGUbf&#10;bAisWHpTFdfYoGzqtM50R1ofRuwWfVuPBB/Wd1WAGUfUhs5VzmBA0/uAHuBKiB2pCHVZn5lE6Rnb&#10;xBMoYX0mxec/yPCFi+VSAMtkc0A+ISzgRpcgl5wdhxAYdqRuAaLj+UAfY7O4SlfkaFm/aIGGZtou&#10;Ml35Q2O7TCzPVC38mHB9AAimMUQiOTcoLsveiNXXissdUEmCy5EDu1Z34gX98Hie56x6Sj6Ou0R3&#10;rLqw/jcyrxIUBCdQVFkIUFS3LoXV9Dqt6ZFI5WDTA83At9a3iQGaTrLnb6ecs+lX9K7seu40X3jw&#10;jFh6L0Dw28n0UZuJzsnW5dcS+01VxgYgNI4Iy3LGccfafMPG46nfMrpDO/ossLpuF9zfrTlQ6VSK&#10;KeINclMTpBjloVS/IvT3jkUPvELmJrCUcCJ9hMOv0xmZrH0KPpU8j/WzKxIWv2BFJPMU80LLXeO5&#10;HhOKmBGCLLE8Bo5eXeG4ZzN+Een0cw1n6dp41O085r6Y7fVIdN3oyXoHP3Q1oFclABoRGOXqTnvI&#10;uErMcG1YbP0iENBoA6kp2FacxVCl2x2/7O8am6qL/wAAKDQB3PvADgFbL4d/oiB2RQs7rhcqPAQM&#10;VbcUIUr6szUYCoPChuoYxFLiQvmBg4E916NIErea2QgbVPYWbg5raY/Uf4DcAFIub/Ytg6u1qro9&#10;mBd61sy4JUKG5tkANrTyi4bsMGtg4Eq7UOhuIKAUaAJLs29LOc9mI1yarkindNdZlxzNIG2pBIhI&#10;meCmB2QQCjSEGV07W1ee0KryBa0FC5Uh4gh1VC3qLwahymNj2jDuhot5CJbqNJzNnzhAuZFN9jw4&#10;iR9TJIDiGwwhCUuznLo6Fxo1Sz7gZd0XnkpeckhZ3gH4gTlAJ3ReDHuECukKr1CpsTBBqpyQWLdJ&#10;zls2ysBVlnaLiHSctmIZAOk0nGg22Wg2lqrW3gmUOTubPpCSUahSRpXJIpMV3TjQo1qiyyfod6Dy&#10;27HRLizGqgR/iYelVbGFmxQ36yzoWDvo5amsHPISGrfGzRtoMEE6PArIc+oCYKGY7fEyjYjttKI2&#10;Z0nKGyI8W/dMoAwtskFE0/rJiqPx342GS3HXp4lltD7HrFgkUqHoRzqF7QkywnC9GFhrqlbFubzt&#10;KMM0oqGpCjUU8JgfuozChrZqBpLyyQmaFCWuWKKqrDSgB9HXrFcl9iQbJXcSB4tfi/YS6JeZygJq&#10;HCbJq6JwP0kVkmUQYgFpyvFVS6TAdMIucEj70jp3NwBaq2ggrFfFBYaGAPFYgwSXSic5Ytt/lJsh&#10;NT5glkDLoEedAQ8FFBAJwaJygMkJTHwfDIliTB/YNQuFKa4AtutfVC0KTKs4WcmwP5RUorbfyMy7&#10;Bm42Fg3Ii+ZLW3wTgE+wQ93SIF90EV1ZmU2gLN8/ojAbC5UpqnyhcgKaR8ebi6jer+SFvLCv1YgC&#10;jy5vi7OHgIrLjG+yZgqltZCKzzUiubgzN9khSNy1AbKIV/EQAZDV+4jqscH+iKyELOvB9JFQgF7B&#10;HuwIhss/7kORoyDF3RRmQOTsbQD8cqmLRAAC6fuGEfPMGZtqpU/HEMm3BR3nEoc6B+cgWbdDtUGG&#10;1zBveTEWxg6ePNx0jN34JZTRleOvc6BBaU9g7wPpawUE9nCyhMK6xkgh2BeAJFxPowIZtZc4Zjlq&#10;xlPAGBko9B07GMCB45eWhCqB3Ki4ugPwQiCXkjkGSupUAAUqqMOkN3whKqFasFsGu7qAj5xjwCWp&#10;2AYvJ8w9+Z7JZ7C8iuqWshA3CDZZVhEEBTtmUjkOdot4Y+fnKe3jBuH6D3/PiKCW/eow/cw4FddA&#10;rOo4GgV9tOoV1n28CHoiGC43xLJWZ8+MdSgaZzKTgY2OAS4UJXyshckcMbk0ehSSHIOurGj5CaAB&#10;fVue0uWh/L8Kukgw5aNCj6Z7fTPP0+IlzRHz8voQ8ihS0A2rxORe/nSSgsYjcMXcgC1yDbyPJu0p&#10;/TGgiKfnHhmewEApykgLgcrKo6xKfPrM31Y3zCGV2I4WtynALRv6xWPJlmDUGt94t7hqS52bf0ij&#10;kIkZAihygd560wvj6d+ZXWdZ53HMYZOK0rwDTyeNwMH+w8EJZ8j3g1P9ZwgEBrg/nIq6p5XUA8HA&#10;h8mkvMk9BoAGIeUomXM7x9YG05SwgoSffJhZ1gUw43MIC6osYZn1pSohPlY3kHZA3MnV+nHlOn/A&#10;aZi/+K/4pNMZ7AOwdxb7/sziaFnXUesSiGUWS50GoqwTvHwAu3C84klgWY0s4OEV/wCvlcVhaBD3&#10;ohs0uTADt9i8k1YbFcxkjssOh4xAYsVr2kb7ei6fiPw9ooQboVUZe30QV4hMwYSOroNxE8DbpVnL&#10;2ygZThp8RhnzQkzlRL9Eb1evp3X55Q5Ab3cdnVtUeglYOqNOMy6dKOPoESdC3wBNMPN9au3p6w8x&#10;dvB4TLmbUnRbkNkczIa1vBpFGoFt/uLgyGdRmQEqv4kZhoUo4AqG7isBgxNmJQfCFK5nVvwhrcZp&#10;WdjSl2ReZZdUOwXaUTqRn9gW8SNXqnLwDnaC9IrtoDO3yI7Y7+60I0QPfsUw4yh7a5dbHGUQkFlD&#10;ucRZhIj7blm89s/djS6AzCNAFqYZYpfaCz2ILQ5EXo43VKSmXPRustDq4/oGehAU4lOakCaFuIr5&#10;DDF8E2Ru30RuzGEgCaKjeG0oTI/k6zV3cZ0KBi34JqKJCMvNN8XJLXqMXBT+jIUkRxD0Pr/QhFgV&#10;SewBMxS5eLRYghPkiHMXYFz9oRSHqUCPTAyQvUoYiCUvREg5Y9Dw0qhTJ4kdSVQ0OrUIwJiwhCgA&#10;fx9I5BdjTOdZ0CU3Et4AuEkM41WG23kOALfZIhKzg+ElGTAVCjbjRZLWzvV4LjTFILJ4GH+EmAvQ&#10;Si0fSic046d/KDwNwXCuiipqCVBQA6esqBaIoUHZaoZeo9IzU1xsK94VJzk/lJdXOywcIuDku/7h&#10;KGloeXsSt4Ai9oNUJIwBg/iJmE0DJlDMLt/lCZS5DMgPEBUfzJi3JkkHdjdpv7EzPTKiwQVVVh1R&#10;egaUAyrK21qDUJ2iQMu88OUCm+HFF2sX5BKrazhEQq5aoki7vcCnghsYs0mAQcEUAlf2CwjDDnJI&#10;8o2AtTYV5yFpcq5ZBUAqRVUK3sGEEM6ckErTFtzLLz1JTUt2f9kyMTlB4Eq89IPgiGrsCW/18D0B&#10;fdJt7Z4QNiMK1nwUyQ9NxUIBiKk9pP01rg5QWRS6BQuybfBqAtBfUyFJw14dRBwbjmUDghzcAQXM&#10;ULkMcYeo6S9xeXG81lY29kKAryJaqeCVg23Q4RzT+seAWoHqSkhKHcTxneW0QXne4g7m5qfQ+i3M&#10;0YCnho6EyBKUyF6h8jHqwmRozcSK9ows+nxlyTBXyzKx0KfNQ8zhCKwdcKqCa6kBMzOoNwFqt+iG&#10;6TwCMEo+0eKBBlSu+Y9JUdDGMUU0oIw/dNhQibeRTKGKZzqT1SuCMgluWlb4iwq+vHbw2dv0AhyN&#10;zwjqc+UyTkm5YBoahNqAdnbF+UcUk7bLMdO49UYxsOtYChHiCzjCVK1FkyqzbNajxLzX0dSj6b+r&#10;AUXyIPQVS+vQlX1PQwV/CA7OeJJEWxBye6DCHV08RCHLDyRCUkYEli4rjc+J43F3i2vnvVHiHHSC&#10;Q6+yROszPfDMphspAJnGracARq3IxHFT0fpm+0y2TNd55Rc5lwQqWF1XMq0jVvl2MQKu36DUl0bA&#10;gDCQ4GjwNRLVdqyAHJ0h2nWOpfHlKr7y+BQt1ZuLXNMb8Er7TYxV1Cuv4BFvqsH3E45NMzG4lNla&#10;hbjbrIROh9MbmenvKJ0nL9HrmeU7yz6a6v08p7fVgXbDSwHeKyx7BgGtoeECh9wfR8/9oQhVL+oa&#10;gRVsbU/Qx7W/RCoaF25NbnTHnN3mt+IiyRcdleGC4ONZfqkE0G2pFjEW3Wg8qC2XHodAjHZAWuP9&#10;0sBn8GS+No5GxA2lxlE8ECmNaC9pt9FNafGWWW99RQwoT5al8PWBNi9EdfoQTVoZgKdIOri7Tg6f&#10;dBI0knPcIKBgVb6A2ZSVYOsoQTsDX1ZK5IXRwawLXeoEJ3tvHxYDZT9ZMoaDbqFMrBuTMQ8FvHEB&#10;CVAFgdviLyzUb1DJ8kI+84JFFN88s73k8rGkrt0Wvbs8EEC0oUj0h1R90HUvuPSvJGlEsZFbk/wh&#10;4RiDXIXVYCft6JIwf9ZlgT27wAEF0HPNBQY9jBfDJxod4etFv0Ifil3klD+NnoYPVxRqE9cEyXsu&#10;JXSSEI7gBjzvpIZYaNp1Sxk3G2JS9c0Tg9crqIU5aqyBRKUiObYmg8kFfgnd8MYpRK7QAr/bMEaX&#10;gI4bygzT3V5fuoEoHr6uNw8m9CHdKW0qqVtLqeriKN7XwIBRoXYuDo932Q0YT2a6jmNJrc+ukSpU&#10;vcT3mYMm7uIW1dfKBA4krUQLwDIwsNaq/mhY3xkfy4VniIoUem/8BAqH2sI5HZP34iijrlJ/CoO+&#10;shOOmej5BLeW0vyyw0Ac0yAmk26Q+6rQfkIDUVA/cZh7lrONDa1O/C4WjpfYRVsNglek4jCopBye&#10;CEQCoyAGzDk9ZohVBHSo6LZrh8yZ7pjMdZh9PHki1WFCb0XYKqFo66nJIy7nnKZGuVT5JkL9jAVH&#10;8tQBi9m8G/NLRKAflIWyIwSAZo3OAFOcA+rvMxaZH/ohAzFOyMyQ+7feNz2eaE2HRNSjAJDczKut&#10;Lb2PNLPa68BLDiriGEZGv3YRyYsH5tjfUNr1Hqgd+NJ2GCA1k8sLJ+IdERGfu5DLtoWc2NoA66UO&#10;aLLn29VmHWwuHQgLI4DhChbQJHSfxBBgltxBrbBBu+URKhtDIhYC6KrAZws9f0MujTifOyXNGVYX&#10;inGBW0oFMYhi4XNk2e1LEhKgPX1orqXhh2OIEQ9I+mBVrUUvMWj1cE5SRFEB8GBbEDDYOiyPHLC2&#10;3bQlxKVC8PgixVhb6ckuVD89reVIvnSoYBhfMjcQN8F8IzJlL7zujw9/hlw4imviOH9tKRcqARrr&#10;QxBO2cY9D6smuzY54GZvOu0EcxtEPyOWqWE9OuyYPow9dlL794ohxKzsQtAWNuE9dnnGSWe1G8Wj&#10;n6Wiw0gVDOQgcyyOvoRe7GFTpcNnrizH/lsGBUIurhf03ief1b4ZJx/ENHeKMrKx9MV2/wCPmeNf&#10;X7/X7f2H6ghFKgQokZC08peb0rxs7ck2l75ROJNjAGX8CGqIt+QsGSIoF4e0nZ8xgXO8MR3Uo8jF&#10;zPQAdWYQLg/gzNAc7YOhOUEJa6/CAO5B2wFfiqmBTM5DCn6S7rM1zHj6OoqscHJ0PVhnIBxKyHOI&#10;E3ZOLoyL6tggPshTd8/OQe5Fq3cmh6iZUUB/yRqbSWDcdJ1+nbEdRDNXSsv0QyQXP6BFV23IiXSd&#10;unIXiAAzemIw9UrW3CLqX5PsEfRyfXri5eL+jqNqWtaH0Uf9Xx9GegxV+5EAZWLYhysxno+SZc2Q&#10;/ODn1Q2nK1gXANWa/wCCHZyB7J6/XpioKvN1/wBMLwXfdSsTsXTYaRtcyytsdrk8yNu28Tbx3aIZ&#10;ercO3cYjbJYOZA2kNpAIaJVuiV0GIuARgpWOC4uyFwFkBAfsmYc4oeIIThUqilo5OH5E+/SnTuiF&#10;uTovyN+kUeq1Cb9XdhTnCnXJ+Saacst6RoRRUv5mBQWzk52rUSCJk3Y79SVuF8DA65faJ0ORKp2N&#10;M/Q1gpBuGeKDcuDHPiI7MxhWUGOyDRhfZIICVtBtBznlmg7PaJVnBe7wAEAhEy9i0twRAzzHgDmt&#10;wu7NW3xHziB2cXS7gSC3gapt8lGLoOFpVk4T/HKckb+HI8dftGqwALHhaWwfyRceIcCqDa+Mgx4I&#10;MrC4cfUZSLKLWKexk6FIKSN0A6YcIuZ5wG72nuO+5x4wPLu/BAGMAptVL6gCuLRah2kthTKvRAZ7&#10;eDYn4zMJzkasxaSQfzDLSx1XeN6f8GdkxqAaOcFlz/XGZQyIHNgB6M2qqaSIVVeGBgxCgEEYd6QF&#10;U7dTMeuZjS3d8VFHbikJasQf7x0lzkCH2JgITQu3lHuuCytALBvSYeWQd9iETKTN0GkQ3bhLpPwg&#10;xFxW2RnA9sjivzmnEezHFvuXBilMfswUOi8icwpj3AiuQBEP3Jyfgz6DSpHWnorRyTgyDKbjrqcV&#10;sryt1D+QwgjG0ML5YaTjH3gY3AGP9iApMRAzNCZkBq4KnAx21bfnyUswxyukUrMJanc5K8GxSOSD&#10;MgCH+3ENSwUHlGlwjfKJaS+T3CbyqD74RJPjDgRUQyYQbimSuXylwlqe5A3KJYUnR5te77yhLNhl&#10;5JS3sJLyy2YjBh09oZlGlvJ1hNzZmy40ve8VPQJjjgCPYRiZgnEghFmReXwSxY+3pIMgyDYgDkjw&#10;K9ZL0c6vMQK7i1B1pEyXmKEQOwu5IUgEKszJMyVWqpdMZZnQQsvFpuGJrF8BTN7BaSlUvDtkDYSl&#10;7Dl6BgORGEOfUPSVaBauxuLIom6mUBko54NWAc39iAWBGuB7EWDFAYikcgmA84jNFa0IKVuwQIko&#10;zWCbmOuSmoXUVDlyBpelIeBKF2qfWzDGEupPBKqDcsuUIqbqyPUjPpDYjEALFAPiwxMZr/vRkiGC&#10;FCKBF+EdkVHQcVUAwbeoZhCCHFNlJ3DQqynMQPXj6uyYOOiFwC8Rc0ksTZbLYDK/CDeIYUck28AX&#10;c1XrB9i9xAq81WN2H/nEwtA33GWCII2OROZ89nylwy/9nLnph9GAJZtVlz2RF5XVl9h9IFurLKCD&#10;YTJ9HeZnjM9Lmdy54ZmfH6Csk31v/ioLFr7AY5i5lmpwGCDPX2/54x/3Wb+gsl8y50NxhyAtMcVj&#10;zRgUYuVCw03xMEWlrsjFsba+b1k3Yziy3UL/AKHDcArVA2qQl6+SZGsXDOcEc7lpNsk0Th4KQaDB&#10;h0L1UaB2cTYsjnriOyWm6Kz1ExhjVc7E69zqOM8fdFuahMm/p2+t9Z1ZSf0zFu84wXtIP2PpiqZY&#10;Ey9mD6bTkctuAF6eCm+RYBUQ2oySyoAzK65+mGUPeJuFVYtfuDbns1B4LBOwYoGgd2EUU0bvONj7&#10;ba9ghnNLHzBXgt6Qc5+nuzx+vIAp22+hvj6b+nvDU3lz9X1iZkaAsdINRIh4oi5gFdelKLsGuiZh&#10;S+6oQfQ2gyI6H/ZIhf7C/Rbb14f8PxSH3bgK33BOOTtFSYzxxaTX8XA14s0nHUDGZcttrHdAZGtt&#10;oveCCPtBQRd7V64C2QX2AeXXvL5esmMvFov8aiYuzoQEDjxThuCXpU99kPNHWZAdfQMMairhkda1&#10;HT1Q6lQvGrl7kGIlzqpNjZwvvuVK/HgMzHe4RmxeX3JRY4rsCEARxAlPqgF0pLsPxJ8xEkYaB7U7&#10;9Uv06W9l8DllS4EDB4W55qXzPJb3xbhg4vCRkZ10whgmPbCRgwekQFN7iKpJ6Wdz2QZF4e2DLoYo&#10;Abuald1NnHgD7Iqd5FLkjIANgcXmQobmK373J0EZWTJLgU06KuMsBHjoAx0Q0y3/ADg7YL77IhFB&#10;KisjaqWtxJN1cf8A1gIJXsSkk+lYaobGfcZjnj1sKW2gDLX6pAMWgDj3n2RjfZrZltcgnxVnyn0W&#10;KtnN4ryhZUaFhOOG8SRMvXPEg9jA8XzQgC7KDFo9GPlnJlvLkTSCpU2uze8xeY7ZSHC6DMYip3pM&#10;BWQXDudDylsr+PlwEagxMVse4hulK445vEXZjCnus0yxwJxpY7n1QMPD7PcYoT4i1OtSD2xzGggF&#10;s38JzIPiLVRTa96iipae0o5n+P6sU5Yt76HVPy9pmcUFOfIyS+F3UlL3jEnyCF1NOHwhMMyWWZbR&#10;eBiV0q2f4IkBZiSjVAm/Xibg6eRpeUI4jhzDYiJnCyJRWDEClj3gi3BDvfyJRAV40So9yeFZXKv9&#10;FEYqXbgqrMwH9mENMgP7ggRDmiwQAvDw+SJvwcMwmtlYXwHdDe7G6m84pQGq4Xg3ERRc8lsVKzM6&#10;nTrtmBZrqaa4Dai248Yrg1mXwcBNGcJQ0VZmHLnO31SBwDwaukMgms5P46woUAVSRhMtZgfeNSLt&#10;HqRQc7lYrptWnkg6aizvwlnXTEYDCm759yZigbf9hHEnJAy3SyoH/BG6779oQEBgDuewgyojcgMq&#10;qIDT3IYcIDFngG2nX5iFdmnCgOTYuB6QAbRS2ZodXw3y0LTHpmBf3ZgeqGgRqqbtfxIudZhwltaB&#10;H2TiBAI5WUEELGnXCKUGTsdLcxraNmMgAkAWCswQiFqxs/7CP7lvltwhWYx0kJ+Ug7UDbGAa6lG9&#10;B2q+ah0Q959LlJrmUEFUDYRAfO/j84QV2Cr04Q01t5oPiZCGhuj+zuJtnyVuL14MFUITkwxYdkvi&#10;6/x33B94GcT6hw0EruzEvgEl7ruJHfxHuCWX5EjOBhP56iKCvKWV9zx9Hvy9h/cIvRDxnrWOo0+E&#10;tcgZ20Zw4mH6E04wMroT7IMMg37VC9ozXUKOppfvF8V9WTS2gN+0yhqlZ9kCFfKK2rQhwDX1a2S3&#10;cTpK7ssljK7v13oDGcxRTbN6gEQxPMYGKXnwij/jHn3f8Vjt9U5c1Weqa+qXLY36VfhmnI3OBNzU&#10;ZSzbqJWRQ34fBirk3h3lzTbm4BCteZ5dZSzbXimznY2RAqZzPO5xx9oI8+zonCTb4UQJV0LC8Hxu&#10;V0atSNNin3sxtzEMx7rS2u0y5HgeQc3F0tsCqme0r3+rqX3qJF1jmFFkPIeVIRiVYPK+gtgO8Nz5&#10;fOUtENVjD4izlsroJgMEb1DvM9YVxHv7RVMiO54gtwBfdz/QSA8gDnef7pX0KF+2sFfjmGBYnwUh&#10;k1dssWjFurlVkyq5VlE+30zj/jN9v+e8rfH/ACGLxSq8Q5i2xxyX+YrIBYdQdEGheFKrqgdsCwbd&#10;Mm+x9aqtZ+iUl2lTTZ4voETDWtGH1+ouxR7fQC0SrvgDt4wYleWw7jvwxEvxuXMln2IGCa5OB+8f&#10;ESq5b644WdfSi4gIMLobrqgI4Wi4FKnw+dMveLzU9yrNvlD3R8eM0cO0vUk58qRfWLmRaf8Aqz8d&#10;oqKEbKwlkDY5Jp+nm3Dulsbi9zZJc3Gp/BDBCapllcDhghjlED3CbMDyB7Gp2ECy7LukxgNlYNcw&#10;2yzwjaq0rjAHgQGHpAtro9QdiYKdobOQG8eBgCAoHmAE7LtaAIY1r25B6w+/zZqhPKLH9QeOAiC1&#10;aZBurmDWPQnGEPtkLqB2sGmyKMptF2g8gBhuBsPLeRb1UzTngRyWWNHnLYTlBjzSyvMwyf3OgrPy&#10;JYgUYrm38qr2QNm/yecg7vnLztNLpTQkr9cIVsqPxEM2ANpECQMAU/0RXsw5tGjGxiybdRHaGzvf&#10;XrF76XihA4CzifQhNKGHVuU5+Jltpt+nuoLwaXv+DgpdJCi8eXCZfHCenUCYa3sIAmc6YwWDkYc7&#10;JvUBR90icoI28HaJQcG7xMBoaSeNGAKOuNqj+eU6hngEnhjSF/3KlRMGjx90vnQTPsrjPyLGpeC0&#10;LAZyNLhOERWwXIVwVs/AiKnOUTa5pMFvzQrX7pFhHcBUOhRDLbsDTONvoDScE4SphjOToj5kMOLi&#10;a08x2yhVUF85C3NJDpAZ9qj7exHL8KafyJnhdrhYWZXvNMTHC2EeAXhcCqzJ4NOVxb7hFVlc26Xi&#10;3DNVrzW+E5rTX+yIOU3IhU48NHnuYO+8BEYHjgKWL9m/lQ20WGQ1A/WyxBPIy1P3QRVTj7eZjoGb&#10;qpDQnGVdQaJ2CA49gVQqV0MiwbJG25fWADJayMCBDHosPsDMbI2DYQiobu6GcSWWZaHAVmxNARuH&#10;C+UgqLc1lQWLMRAUDIsLK5AoX3Znoe4PnAEVIVbemXVEJXCivvhKMoHqJ8mOlgKqeIKg1kVLKhE+&#10;YjmLpqTsO4wGx3ISvLRJO+pRIXYgklSRSnLfVDBR78uAvYhmeqBgQKHkUGVctsTL4It9RskC2wpC&#10;lnrALVZyhNKghsQS2w9yXB5k0ZTqI5WLDxO4htr9ahZLDmZYLrNTYopvWQ/pgC1GURDxC5NyRJn1&#10;cWMggR6SC9H3iyGa7V5EZjMpSPIIEXoTf60bihsP8KLDZ1kUHjR9hgIFiAg/EZhdbChlKiXCxLWA&#10;t1Xmuk/I4AvDZZ0cvmLSW2C9yPAOAIukGcR2plvcRmUgGuhWYGD4M18BfjUvpbJ4JCQHqgJzt8EV&#10;BQAWkAHmwaHpKJTs+iUeWZiKN7fYCBnyLdj89fB1g3HU9/8AiuuvpR9dE7YnjoipjJZ1OEzAHH/a&#10;4VyKeP1u+lx8/KaPpfWLXhE5rkE9CHjgDtwPl4/QgjHS4YgVvEs7yr6x9UUHGwdgCatjuIRHvFhq&#10;zHkJfQJPuAp8Fg5hBqZvt/y6xlevaOPpbQwJ0wafiBqVVBTExXw57Qg2oe0wyiOK4yYssXbgI44+&#10;0+/0vFzN9prw65huDoSXyVFwYfuAvYQsXxluIcL8D7gfo4x/4e30Tbz9PPL/AMNCFMN/VxiF2J0D&#10;Xyl9MEZ7QEq3qmnz5VDBELIuXhaYQTzp+wv+zXDf1wNLCJrJA3RuuItqgBdEAsYeHWOICupu+7DM&#10;B21ZO9ggB1nQwgOWAYpZAlU8jUIFA5Nx/BEE3H/mwgRRDNDoV0Qhh47wSIaXLP7IFhd0Xy13TXeF&#10;WZVeajENUl0BAwsKP4BHaPjkf8vvFXatOWZVhsH1cjj3gVb9fMBkgIQLLafmCCiyGltnyQg6/wBG&#10;KYqSOUHzN+NQ1cU9VL4F/wCIaE7PAql2gnV7g+9r+mc7y/ryHJfoQ1bG1CPQHeKWBFpwZ5Ss+dF+&#10;dKzk8PuoI4svHa9QUAykYvt4ZYLAWqdaVHMAAIdjDxMPR49Ioliq/PBCYFVQye0xmJHY/MMQQTln&#10;XISnRogDklvNyF01rhpgdhKozg3blvbD9touIB8odcQBIA9WwM8cQO6AhIaDHk6oiECnQgHXR5Ee&#10;clFddx3I2D1K/iD3S3JWys6dxlZXawiLUDyabqIeNFJMVajOlkdJjlnllOtFp07XYwLVFryaqgQ0&#10;EWh96YZPYnloW305uNvsycsmb4BBA5/nDlMuplvU9cMnV8k8SKq3D+9IuqHDmRL4W0RNmI5plCRz&#10;VJVhDPvrSWoLKQgLZh9g89R3U9J6MCu/99IFk76EaOu1EjQV2wCxfE94c+rWwf1V44KSQO2ehJYs&#10;XQ5UhtgUimISzkeUUgKm96Is2U1v+dBLQKEChX6JJtQTsyGyLcd485Q3xU2Kiko/ngleSDGcEi4E&#10;7NAKCq94L7QsuCwEFFMhKREXW2lCGvVTcPeEpINEijMKMjqhQqcCsiWw0P2RIQ6qzIXEEQwvMmUR&#10;l2w4TdTkoLjGsHKWtGK/1UwlJ2jBZTIyh7iNX2pfdFNRqyQgYbCheSAA0BdjCygnEwsARUfwqJuf&#10;sZULdkaPkJWvtj6LCAJyXLIFQpu1QiLCYJIEhbDRqL7oJlYfwgiAt1Sn+UFoQwYKYRpQ95Lykzex&#10;CI/YgysJrMi6J9tEIO7LnkAgFYvkBO/duPshwjLEhpobCg69UaJdauvmzEYqAJMDuxdiAjZNOQiC&#10;hR9sjWI6fOqS7JOxkJDLUKGlCilXQCLcmG0Bq9dtGA8VDxnB4uLaQ4IpHb+jAS9ESNpABse4iQ1A&#10;Sl0isS7jCgjdw9oK5YXMiWhyFggJY1vs8ywHVqdPAYY2VsmNRRUsXoot5oYrBkdtVLL2MooubZLq&#10;IAyJU2ICJMnv6lUwmqSpAt/RBWMt5gY0VFaS6/4iPW5SsrK341HMgcCSINryzWBmb8RFuEV2ZnoQ&#10;v4P2WihzFrhW2x2NMsIivqcU+VosIuIUdiOUYSpyqFnIx8BoWQy7/BcXxKcJt48XqJ9U1rqZ0tb3&#10;XCCsf8kJQrXVcw6zxTHb/nz3/wALDAen1QpGlTa04E5ukdtQjYj0C3bn/nLtv69X1iBpMNn11Zd9&#10;/otRfZC3cHTIDZbqoscXw1wJJCFConWvqKbztDiA70WDQG4BcTzfoZVNbIblH185vP0rmY0xh5C+&#10;RzK8pq/p4/R6zyl34R8ajqGPYgQwHJuG694HTgy94gQkWHPsRezKJ4JRr6VUvX0z2naJHYNlkNMh&#10;jXFFoU1l8i6jSA1um5KI6swfX2+tH/p5fR1FyyMODhDwOZfch94KGvKkcoCsCpzvQKhGLyQxxwlM&#10;IitB0h9Snea5+tXeLiLeRz0HY/n6d/NuZ1jxm5pYIw5Qye2bxOxYQoApl3LY4hWiHQj1CDkaQALh&#10;mj8RGEEA6sHyYMz8YGZ93lAlex8OZLunK4WC9GDf7RK/2GCoKtjFs2woJW9ro45ViNZq3uIWCZUt&#10;RynHZAQJzls8CuVGKIXAvBCu5KMGJdn6gqV2dZ9PxLucIWypT4oqdaALN1wSjS5OwD1QF0t42hFJ&#10;HBjlC0Ar5JQhKoKB9DuneBk91kOBV/CCPctwdhgNs7YMuopfJAqVwn/KRGIB/rR5kSHWADeVRBTO&#10;CKl2Ka85zwluDkIgullrPWAe9E7wzFF6FHNgRkIGnoXq3JXHml8uNg3IMddzuWi9D5woB6drP8BA&#10;q5gJTOSRXNnCU8xA9GYamZRj5Fb8YSCrHGiVDT9lAEFJHqFyqBwjV33lwMq6F3ukoMhgzTCVDS1X&#10;3WYtcOiYtE0+FzipCwkoOOur49J6T3UmP4ojuIgS9CSbyIZM1pk6+bRr221UkBLHvwbwB2y8joMk&#10;gigAuymcA2r7CLw5cYCBhGt3CvQARJf1MJJyZ2z7ZkcBRJ+dKZrkZDUY8XAQqfySrcDPrJNj+w1Q&#10;oQLfUlhCgc6S0GhwgSCiwTqIs8M3u/wElKfNqfw247rkCQWpovEiUKZATgjBCsETA5EV5xQhgF/Z&#10;7sELCakVKQCKuwqFnPgAHGVdGdFVRElJmZLjFQKU0yK82h07wSq+Uh/pDNvGSojQuxoFoBlbPvQg&#10;ZMFLVUAqE3RIVUN4wsHTCoa2g2qI8GSgQvAwqmjUa0F8jWn/AFIdFsAVmlCAYHnBvXMGypARIDgG&#10;Ce8QVJXPJ7koW8sYVd97U64gzF9fL4EOWpJJMhfzmCEBcAhrQ4n+JHSXc0RhMQQqwIicNmf2KVhn&#10;Wj8kGBSrp8gjOztfFCvUFlInZYgPdCLYWUIBW+pkwkYBiIdD5Q6qK0PmCKEQEV+GTALCJsFDXMXE&#10;LyOWC2NpP3hN3yxr8SFFW20Sy0pO/LkodKZDcIpCuKDLZBnwAuyALqVUxAVFqWKaGUakALBOx5hk&#10;x5rtCAocUQJXutVQcAQgJtKBzRhLxb86L2doIBWXNSJGzKH8PCNkROTAr1iPAhLfn5lfdEZ54MBs&#10;pWZEBcjV2ak2wfLO6sMKugqeNO6MVAKAnMk6R/0hAUUokDdgXdQg06FaizufvR7AnM6wGtDqIHia&#10;F2N/8Xb0AHylZSgG6qaJR4N87CYrTIMMWQQF45HHHAA4ihuE5XPuDmaiGyMfzi6lNoTZ/WPnGkWq&#10;H3zZyNdKW4cwCrOgciF4/jMpof4JANozS7luWHLz80tXgL9ejZ7+sG//AADs43KwE7me93XmVu6D&#10;ErVABi8YWxxQK/4Sq1mB1JjTZ9bwH0atstsKQBAFwg+pMGS1qSBc0kOTtGrAuhoRW8Sxn3flLAsd&#10;8sLqlKcoivKLpBk2zUNTHePl5zvWYXavBCabG27mDx9M+EqeGfGec46zFdpz5Rbm0UC/kBmgxrqR&#10;Ud0ybwRVdXL1BhhAeiQNeyOOv/GGX1nhNymL15tmdhpLiHGSdjxGCCoSxsrB19PL639M9v8AvHT6&#10;ueJdfW123NpO5ARBOBSAARfA6uy9D6qLIglLjt9EElFa+EHpGRswy8V/yLp9eNwA+DiYzAQW5bBB&#10;soN6fvETa93MC6STUDMYa9h9pMDBL1mJjrMBC07m4IYjarE7GCXt7WodjuCsEeIG6hCYFe+n0Wzj&#10;N58o1eFTsgAlq2jl1RADND3WcQ4hIAcGiO1jcYh6i94R66/qTEoJA3jdDXhKHXBA5NC8OOSbyEXR&#10;yl8ygtTgBNMrSXtVr6oiUpuAgKQo9gKJVAWaPclP5Oxm+YgtzewH2XXhFOQRWVAEKLq7e5AvCiwN&#10;HBAyNYgLWV3AfA90NhbLZeKSAYV2CTD1jEi7S0rDmwKKoAXUGVGq25ygmlyLaQoy0d05OnjAUACW&#10;QDmRy7oBlxyOnMQL0fdivlDakZMYtRwOj5QkxtmygM69zxCWR30JV5ThxFC7eonYQT5EC4tcmFyf&#10;AC5W86Hkzrx4TDlcc4shEsDLS8UFfDpKtvA0W0DCCBSWObQNprYnxKqMvm+EooTEsGO1VSYtPDaL&#10;2X6HuDbioDytCgOQbZVRmRaX+UmOgtynV8QVDMIOch6/VlBmfL+6BaCYHi9ERnBc7rsEJAvkL5B5&#10;/aOQEmoQugEBMUi/ogzPH4XhAKxA+Y3KhqWz7Y3FEl1uboV6iSCdJFiBuFNZlEZ/GlzN16KKql62&#10;5MJrKWJ+6dwuSxfnYEAal+aRVdXACFgnKzIgO7AAIjFEkuvEqRIqyM51hwFCxG6oyeyHoza/KZmg&#10;coqCbzhJ9hLmAOhtmqRlT9hLDK7aBBoz3yw95mNAsqwUAAuJDEgYgDIYL/sJjBkoq0eCAk2SoOnj&#10;EAvBsIs4U8UUReAHCIEmyy/sEFDZzK85rqQh5EAQr3vxQuFvOKhiWKnm3Eogm9bww6A1MmxSvKBC&#10;Gu25NjlMKzUdCDIiuNR1gDOEoWAoF24ZFQ6evyIBc+XQgkctDnqX2idpQFtNNjidYANAlqQBYez4&#10;0CBSq+wIuHGWIbNmocPSbORpevqhcZ914FY6MpAAmKjsith1hIO47FrECULc57xgAFfwC40uHd/A&#10;pYWtdYMzXSxcjwNtMS9PHKqYzTPQr/Y2iJ32Q5L8iCTVkRjJQ99Dit2kMhnUuFvkW/0IJMuL84QS&#10;o/tyGtfdgWZ/fXqb3u/3Ang4cX5+EyoWlM+CUhU5qYiy4UxM5QhRaxRKL8GIuLtSPsNHKe8hCu51&#10;QfASogdWvEmV8Cc0Q+Dnul6MLR4UuniXqhKc7iBcdX8SsJhZweAuYQNq0TskVtUqHuAyXzE3Fb96&#10;zXhELnI0C8uVyupvyMD6sBmYItBoV4nKEkrdsu0cjhAYuc1Okd1XlE+9hv0KOrwHM5IYXdA1FZKK&#10;eHpluMuwq9kBudugk+5ecVw6HR3yDUstdnrwEVP/AGLU/KX1TDycWgolRhwQSq/7UoUhyYBVCjQP&#10;/ARSNALF5gPHFRd6jwLBVDa8C6E2YXWQWSzVcMqO4ekVgM42LDjgH3Y3wEcWKaR3pjmMz28523KA&#10;iWum4dkZxz95fOZ/YmNyib25ldfoyp11XIPVnJLLGYXzI2wYw+SGVzVRnIyPdQBqbPp4/TqSieMH&#10;jwqoO/hAgO7NeaQAJcblbBVzUYAN4Q2Ss3HX1936OJ3z9fHMu+K/585u57/QSxXn1Ga+ha3Nrbdf&#10;odv+UtZrXwQtn0P+GymDIkeQr3iIFW9X3GHcmvsiqQe3Y4ZlAyLP3SNUNOaQMQ9YCde6KIz0fOIC&#10;YV2ySAFqAe0jCNdBWIQimHC8oyxZUn4xF4x0dnyBFt0yv1oZycwlVkYxb9UdqNvnX0KCAO6N1j2H&#10;5CUI20Jv0WwJjotBsbNvkgOgJWuGFWdOoizYRABl4n55mFOLhsp5y8y7ADZ1EZeJVsd7rAaVUFH2&#10;BnucsTkDAYSHbnxDQVp3DBdL2jsbVkgt4AJOZSBB3AW0KijKBCCeaAYLiVhqXXoh4h4yeAGxDEgV&#10;IeJ7R3gTgr1e4X9A7cRJ0IrfCIbAZo5Z4IACxRbcFsohrejg+GZdaMiK6LJ6IwEUQOiga7qgVVkL&#10;MBgf2d4oPzyoebEGDXY+Fe5N62zWsE35ksMx61Qm3hBNxg5Mqsd0TRcjMbT7o3trahGAKFFOD+Rf&#10;iKGWxHw43NUfrseyVvTwUoJDT0bGFwwCzh9nIbA1yvskyUbg8RwIGwJcrBDXFhgg/hSZOoNu/wCk&#10;ggaycOZK/m7RhWgEoSLShqfniDNtzJ4oltQ82QxojpGjVE4qhxDbVf6AxU3l/H/A3HHNrE4+J8Hp&#10;3L0cgSoIiUmRyi2U4re7EoB9mMlTcRRRgHUShgSQW+kqwGUMuwSGhmxgOlXPTWTKcsrxKgLdqs1g&#10;zeJZoQg0qO+JMRQsZEktTDZoymSxteikFDfy4B1V5wmg5KH55iF3Mv8A2jtiOJPIPcrBZT4CgNiT&#10;dB54thEGAq9TJNq4t33wQtCKj/YRMG14IOmlG1BrBHN9dxaVLeN3+2lchK6ZFtKqh/hD4o4EDFms&#10;cj8yrBm/JQg9ltL+citjBurjliBabbpQBrypX+QicoY0SAMH6X6Ax57PPJGbA0+o6oqyyzT5JAGE&#10;c18EDg25G0W1gZPOl52RgIU3EFvEbLppkNQSOaS1IELYRzDY/bISVZpcyNoIRVYHTW0/Q8JVtkkl&#10;hAqDrAUfCPGZ7f8AOQK+2mEcSy5Ecx7BL3Bvv4p3rkfBpKqC0gzY4W29aIVYVsjCEaqvDAwj51SH&#10;uOs5ooLPDA+SV1Icn+gitgUfkoTgG0wcApDDApKWofIE4KNEFrAFD3pUMhlQCq3xYlzYA+LPYWYi&#10;ozRxIUK4xDS7hgRB7VNFHKSmCSstz3EXlvsZ8L5JkbFYaSgzYKB0hSOQLneyAz2KATog2SA8s5at&#10;Bi/AfEySh5DAYl0unblyj6kG+GKWPYHVBRqhyOgYRjhcHwll/ohy3bCuwyHmQfnKv2GBqKnaeQBb&#10;xpzzCl4volrF7T1jCzPnKECnDcC2xA65jM1GyVGTuYFdcodidIPQIqnXKdELqCulf2J7qGAiCYO6&#10;BY2aLf0P+cUtLHUMfARbF7iCo+LWjRLBR/6tYpVrNn0VmvbxjhAbl24hujIL0jlxjThYMpaYv1BE&#10;DvY0kDyP9MimZNzFBrplVqUYCvkOFJXq8FvMMR8anSZbxL6xbitkty5Dqbl5uW1N5nHWU1G/pS9p&#10;qdc/qV5zBEoK76jfkc9wn6THqP5hw3WKhYp59V3iaX3PVweU/t/Tu/Ty+mO0bMGXDlGGwb5EEAoa&#10;LcKO6Boi59lM32+vj/x16f8AAY+vCVZv+BX84/5wLhKFMn/kBoWA0t0/5YBbyHDJkfeJaqzyn0FU&#10;Kjh8IFWjTeU/x4zWHcGmlEB+zkgch+4Bq4japykXgHTYEJRtmXh2aQQxxNbxBSyIw14jxgyvGawr&#10;AsW/ijUylY3GvKHADA+MQNR3S6pwQHA0aP6DFqy2iuaKdzYOzh6VCIoiPRgymOsN6PSVl5jTk8Le&#10;bjLCIZ15g52kCgE+hCYie1+ARyFp/JbIcNqZpEY8ChuApSq5GCsTljH0gU0i0bgopQYMtd+sXUoV&#10;zHb+nlL+VgHUnRCeBmlhII8RXyGQPeFyowHFwAreUWA+IlSrfxohqDYFI2zvz1y/8OVVYpDqzFdq&#10;r3lrnLNi0S+5zHNFTSj3IWq7qGWC2+0JKwRMbCD3QKfTcYhiBOc+vQNvhGfnd+2o3Add5F20MG5h&#10;covNhguGsROsuIb0giQoVDHwLw/poB7HizMuGQzCkMTpMsAhc7WvIZXVIxtbibzNDhQhyDnEqwiu&#10;BR5g0ZpZfoslUrc2v5KIWhHkHn90wPOqdTBl+CE0hTqV4IIogkxmW5Dt1YulhpL4UB2vdmu/DNCM&#10;3HbImkTaogqfXMCkojgIjXXJdRGpcmXPJquWqlIYUVi6VoEM8XyFWL2ONkCOgpxPUUqdGkoLsFUB&#10;UrMh95Snw7YCMqx5kKYDlRwA6AAe0RcnrcCMsE2uQJZbqSxBohRlCovdnmhfmCrzhbaY6SD2I7PV&#10;eZA3ybXJDbOr6EIiTCgBd233DcJ7d27cILIHSUgqUjxkNA0jj2wlGjzLkYWhSGXm7yqbJUkHRv8A&#10;g8MVAU7U+EIBQRcjHiiRIU8WRlBDbknJO8ueaGxiyv3CVQjrD7k20cFcDsnuXSBUF2VgF00dtk5e&#10;BlIARw3CuQvhMDO3MGH+4RGI3vVD1QiVXYPkYS8a/wBwQISBLsf4zsQERqV+QIL6HDffMwYoCAWG&#10;oKXUuUrG4nIdA6lYF1Li1EbIToFLWgwW4R0sd8hiKIJqi9E3DQlWqQvJVS0dIysV4W8gm0JkEUEY&#10;VR4RXMrF6QbGyR7jmZvjjujR5yhRgCxA5QLgkh2ihqDLvC9NmeaeIg/3ClEAw4gUknNeII+zuwbh&#10;ZfJ4w55FagUlWMnUCBOQ9CCOKCvL/dEuDlmBpDbY/wA0AQ80qoFOcnsyCbLQ9RDngErTx75jI3HN&#10;bsQKA/zDAIJTIR5PvAn6agIjQfjmHcbMA5M+rwIAnpf3HXRAFnlaHuRwXFhO6ShUkVds6kDCmiwO&#10;MH7s51HsqXCbqmb6ELFRwMACgydg2FP7pFgjR7HSZa5jwSR2OOZIGbXCzstEz4nPWg946P7hrE2i&#10;BcDiDIOCGaBaHaRzcwP3DwvceI8wI1/6TXt0l7isnEKu78PkB0OP+BckjWj9A8/S/pxXEzp/7csN&#10;QERzC1wh1GIoBUCyaJWucB9yXB4VagFYyHFJvP1LOwqq5wZWXBpBo8TztYutQxeEzdypFPEg2ecu&#10;E0C+vQ31CEdWePM7x8yc9foxXb6M32iXETFpKbmqt+j9O2fpZH+zHBBYd0AXEx1TM1fYl7JWfsKv&#10;HugDn/vv/wA9IVm1OmPqtq9en/WAcNtA/YhODqXR6PftBRsq+5CvSj/hAVVW1dv/AB2+u61ipwuc&#10;A36Bbf4lm2xnIOV33iSy8AwsKwp+weEBJC9NZTggvKyDd3hpCgBbwRdILZfyCHP2cX7Ca0gCPSAR&#10;qyiVh1kLx5TIxiN5b3qjyeUX35WkegjtbpceYNsYuqs6DA/gQNNodyEGuaqnD8JjKSr3UBsNhIpg&#10;JluRki0Xy32qYrm5SzAUZOzWYougbBg4dkFneZmhM09o2YrR/huNBAZpoQtfM+zg8UHpr11GOSkP&#10;iqcKqvimM0A9xiAoEFfSIB4rsRgXqvswGsEx9XXgNFhDPho9ZyPs/cspxm/+WdkLrc+vdFGRakAy&#10;N9Yh5FGdVvx4gZqmum1wvaYKoz+PYRRH7L/UIwOIWcgJqojJ+wcxjK7ewvIwG4GtuMWcIbemUF5E&#10;5D3BEBDS+uh1+IgoFkY4VvUpi1ykzRGLNoLb2QLF6wBBV6buHPT9VxESTl4AjaV1Ypa1BP5TKJih&#10;yf6ote8KLJTDkEPcohlZZtUQ4p0gcsfy4huRk/x2KCpUlIAgNUM5xlbMNQWxjKJBrZZvX4zoNxI6&#10;QMgpplAjVOL/AKkwSbDDHLOMlVFX30CPhBXWjQV0EwLsSmhBpD1N37oA0LxYBarLsz2hauZOAxJZ&#10;kZXRbt98j7ySTJFpv0QhSzN6j1iNjE/325WVTcb9iYLTRkFAHMyJcdm+EIw5gf8ATkSC4CbZm1Ss&#10;Rmdcj3ES8ZfHINvHKPO8YVSqsV9wJX0GLhQAvL84EvD0EZaxLIN0USnrUeCWtpD/AGS8xuB2QDMq&#10;dKwUTesQ6oUil+45C27pb3suEGjC5DQInbAKuVtSLBO9wSCgdMRm1YAn2Bczw8aoZcCYZDpb62EO&#10;GsI2FuZWBeAQ0LBX8jMOFluyGHr0/MgSp9UKqat3+ZL/AL3q/alpKfH+3HQMWB3itNdeSvqxT7wn&#10;cGTBkjfP1dUFaVbghkxDSTBKYilfdAwJCgo1KWo5wCclPTzGYjZZ6tFwNGSYDoCTgf6IsH174oBV&#10;0QuDrEYDgSLKKn7IPos5gGDYl47dShfxD0hn3wB2DMlRsU69jmGW2FzKBbkqgQ7IdQcQp9nFa9zE&#10;VRJdjYEYGLDLyrpaSpHrj/egdvqBKIhCe4PXIMrEShR0ZJBexU2I8oaxAiPxcxypME2YYRuV8iuR&#10;wYgAuR+3QA0V5lzvSXHLN/ggdlzHvklFI6rxgx6d7JQdZUx3cChauvwy7ioQ74WDXcgJ/wBkyK8C&#10;9y2EDpg/dA77hKna842jVrVoGGmOYc3+bY8AxksKW6T2zJtDi/EEZn2n7QDgMPUr1+S7yJbaDHmi&#10;XvfVtq1w0YinsB4oIRavrOo606xKYHL/AMDWYD/Nyug5MQiOLeFHdXkdIWZxZ2i3b1/93FiU95Bm&#10;rrbhBDDcx4uDpYQjT5UyCrqoYY6wi3q0+ctbVBsv/iu0E9Rg0oAyqyo/Q+NC0dXiagEVCmCGAmlZ&#10;gICgRVQfeDmoeQO8G+ZhmXeI+8zupv8A36MzuM9Zzz9o+s3M4h1PP6mYuYLUMAgI2Hgit0imj1DS&#10;UqVfAg6oDUv/ANO30sjAb2fujfLf/NH0wN2Vmtv+7QTFO7P0IIgDhwOsV/XMVkvuMLCtHFW30Opz&#10;Tk+RUKgjk+R5EKHDoYmyy1IKwpd3RAJVsp9BE0RdZRDgR+jBYJS0kHMgVI5G3Tgr7pVbAqfgIrcp&#10;v7BzCLp2FXuPaWCZ6a8he0EU/nxXuItibNhghqA6A0G47EaVYlmdvJiq2qq7YGWV2VXy8uYk0wj8&#10;J5esUNBSvME8OYVm1GsY3HG6VofgBAVXmBr4DvN5luWgI+aYuXoTIXth3QMHXNt8ELZjpeej7U4b&#10;NGoBz6iV8FG7QgmV5MIVIU9VTjA3ty0s9ClASQePocTfVGopC/jYjujVtltiz/gRwCNbH0W1VtQL&#10;TFvVkGGBVu7GwEZA+QVocQxTjwQXuhyRusVBuIGUJceIGGlV8AuSM9/M6HYXRYXcCVZqeT1OSxWu&#10;zRMW5yMVfYFUhGpV6XRDY20FAAG5EhbBpk/2EM2pYYzVLBK+A5g7RyEQrjM/pKirSIlI8t7AUm4/&#10;3FiNVQ3n2UrFJf6mZevZHJEO/DKoD1VGSH98TAediYaEsB0NyKzkhfK9bOOjOUPjkFiUpPw7mKQc&#10;oekwTgUs+puAehWGIFI/pwYqVlT/AAZ0UwGJBAnvJ77FNqOjoM40m8wCwxAwFEYAzJQAD97iIrKi&#10;UwoxCHCJyqIUteQZAMgjueHylHpbZ7UzzCEIMGIU0rX9koj66BEVhp/YxAl83GEyuodzuoz/AKQQ&#10;ytXLSXjm84hBhYmA7RV3/I3OC0ZghjnqdD1g61SFnLLbd8NkOJ1aLFwY5X7bmMvRw4wVGfINRrlj&#10;Wy8lzcOmPnsVAmGWCVUFOkxTBB1YEoAEQDM8G2DEApwigt6QwcyCKiczjMysrC2IAjvgXnx0gBSq&#10;IY3OSdwhTVBhKDve6q8ghr8TT+CBxWLMyH464p8icywgQWuSBsEyE/7S7af/AI1wCbdjWUCnSq2u&#10;AXWBrQSGsaFFG/2TEigR+Ykp8C0ffgxALXHuhHK6N1b3MBPCgD1FuINg3gA133tJIkqZfcRYxjG7&#10;ImVAO61A2ZHSRRJFXMXaJhIIZyhHb6ZTrGU9E4P3P1N1L6qAd7lC3Lj2DXScj8o5QRHhR3RgqqI3&#10;mEBWJvrwvWhvdyF/WQalwShuEjmiWy+lS4sKbWbqIHObD+4YXO/XWsGuLXbkcmS0Lu3lA3L8zwoH&#10;UbivudAYC8/KdkkAekoNB26pHQIHqAmeqLq2f89AOtpSbhHr+BBOKaorpb6utvEQ2NHoBW6C4x/q&#10;5J5x2t+F4gcwyv4DQLLZwC1AwHCBKfMCkFhsNwWcvyqTJZSc+E+/AeQ9FYGH6bXdyXCcnNyI1LOL&#10;bzRg8qQxPTkT5wLjZgQCD92Lzb1cjLo733HiQVO5dTu7KrRrKw3z4J6TiGxeiC9Lg39ADQD1JnOm&#10;vTsjkYbi5wO9hizogaKNbf8A4RSmDDy/+ATdQdO8jFC6zu7Qo3n2RGNLzn7xIQ10DvkBtY8ICl4z&#10;ZWtt9Q4m4LI1Y6P0MJpKDkyQ/YIulwsfUiFTI58V8GiTl6SxYYMug6vUz4oBk8R9HHWOOWd6l7n3&#10;mucTEsj2nj9O0zfhM9pdx1KJfWXyaiT8o34iBog5uEC+4twjOllnhcMIcWPsB0xmD3QAhUjFoAIv&#10;UDOTz0gx6/TnF13+nPl9Kzf/ABx1lWLoUVpnb0lef0EzZeMZ/wDBRS0u9f8AJnrucX7fQzQtFwNh&#10;7gGFiFLYFoRzD/oeUMKunfQXRwZIQJXcjMBesUtSviCVLNsdD4goKWMpUG0iQXV7k4GcmskAfySH&#10;UTVr1QR2tBeaWWARpqgF2Mpi6ByWW9oZC7dp/iekLOCKtQ6iMA47I7mXj8V+JOTwnR+t3BsWCUL6&#10;wflb/EEGKiSK9H1HrGFSuvEUT+ajY4q9SDchThLfKVcUQvQM3Blg31mETLhek3wZ+lsi32YQmCAM&#10;Dg7bPM5GDcjH7Y7CfQZE4hKcSHU5J8dHwhVQR+Om1PFMPFLJuVvWnKBEvpAWhjzYUKCDYdn/AATw&#10;ZpQmOSMGHJN+7BvqIAqr4qTQvnDl7wjcFzAjalo68BioABgz45sDSFilWP8AvBUKxsKpciQLSwdr&#10;myuDwhTSGGCVdxTsSGpLproeXcx+kQ05pNibOIb0LDthElICPJ0UypFmQFEzUCmcrG/XEd4rCkgk&#10;pTGihDaSUa1yR9DdMzkYdMJPG9i9XpSqFFNAWsv2mRk7ywqRmAfZZQMl+VLAHLCkYnO+PV4SxQDR&#10;TB2FJhAW+NICOc2r8yMF1MqVQ0kxrMSMhOcJwojaxBXFoJFSFlsiEx5CiX2XK7g1AhbDEudmSTZB&#10;Dtt0xA0OlPk1DQUv0GGxKAB9hhWyaP8ADBIQsq+PxJZ2mg9F5DChih0tyAWKWCLIRTJqcBDqHNvw&#10;IUQhWYyRISNgAv5lZ9lcQbW3lBApiOyyICsF3TqsK4IgclMxeBzQ22YKOzpcglRlHNZfTJu4BMRB&#10;W5iN5JYaKVEfUF20PvA4zNpPdh5cQg4KmAyoUMFmi/uCUJVtPvCVI6ftEcd6aEgUqHishKfFQLsU&#10;qjNAF8Z7x5phSCo3A0wBSLqRxwyDdMsPz0NkYMN0uP3ZeCxAAJkf7SZS7O1YmURWdF2s3DADeqaT&#10;5+phHKxGTSAJVXi9aBXOXiUNAD6XijpV5lPcjaGxgkUMZxIYjLVDGILlrCMptQ0JIrkOQnLuhhQK&#10;raTrBmgtBRhXIUTh5hCgvZASu802OUIGvWjZCpKdIU/ND8qml2BsqMLsHEO2heYw6pplYPEUV1SH&#10;KgRgWh2j2zK7kVcAo3ewx2dtLyRyWen9ojaB4bJFQe2Aga8qZgFk2HiYeZLoNp+HUA6IMMTTNELf&#10;vYBJi1MthV0oIGOQR2FB7HTqUogUcLuofk6Xy0ZLwdTuRDF7YlaFvEXxaBbTeI51IFY3AsUIcrAu&#10;VDPn1IDQ0gEEkAAJlSAyMGbRxpCFPUqvgtjkS8GrJ9mKZLXl6+MtbTJWAFgC4pl51YWeErhxVgDc&#10;Lhp74jsXSipusTK8EqnJIQ2S6aLOVwRL9JeG1G3kWW8Cdt3Br6qKsppTTr/5Z7f8aZyLRPmxLLQO&#10;wcLLC3jFbPn4nV6fwlLVq8BUa4gNMIC2tNkAZYgMhFzxe5hr6uSO9dqOqvogWeTrogxu5LTdQmcI&#10;EAu8eoFfUZIXhnlUAeFSLCOh2fQwVu8zv9GOlyvSdoGW89wI6/hUKQ6gE8w11naX5zx5+t9mOaj3&#10;ntHEXjrLIViDpAwdnjCihwkDIIE7wBtETrE1BReoAyDZBBPkBAZg3onyBP8AuliFLyL6vf688/b6&#10;9/8Ammh4fo51j/uq3YyOrzfaCmRr6M65EOxDuA8WvzHyluAam/wQhoy4/wBMwUBlxz9Tot6u8Jph&#10;d2HVCQsu8orWLT8wfeVkSqbwWU5WQ6RvzWn7EA2oozQ6sjDLQOF5zy3FYAUpcEMti0wBtm3j5gZ/&#10;CV8h8S1qGWvyywJShKQxd6qCUo56gWKt1z7g7xEdIdnuG4QPFknBuWJVlV7DyPVClK6KawUVQovB&#10;FxnSDdQ2duUdHB9x6IkqAzk7IBBRR+nAHoUL4cMicCE6AjBinRr7I7l+MxrPaknqz7fTeDL/AN2x&#10;6+ZAH1CKJSqRrbb+EO0Y6KwLz2uOwqhfIUQKnh7c7EcgqvAUSidZ9022OBr7xDDEZWtRG1kf7cPk&#10;jaQvjDVQHFH8fzKBbJpFUDj/AEruUlAvCw2Wtq/pR05O35fi/LqEe5lAWhg6Qu7tJ8aZ/qYDyQiH&#10;79tUBFWBA9JConiOJFmBHolerYVYVq3NAGBEu/P8Tg8l/KxEUsJxZ4EsaMGQcr9DF2stUkxiuS9o&#10;lAqFw8LrrMxW4crfAh5wOCP4RxKrEVQjxmjI3GpAcEpK0By4pSTXsMUBZAbfiII6JJhFAz9QAiae&#10;xyJtUc9eZtJGICPa9KifGeW+icGAlnEsVMpmkGisO8jEBFwkgYw80gQEyzosMCf6JeTC5H7xFwOS&#10;/ZzDpVkQuK7JXykupbZb/wAoTTd1oBwLWpZDhFDT7Y3D2yNmmKukTVXZAFVjrB6zAyq69oQybXZu&#10;Bzqmz+wjyZlFgTgS6ZLWFM2doTIEsJRW2b9wyxRIiptHijDS4YUgv7QAisWg3PuhUWc/sRaAbw/e&#10;jABzSYTQlpD/AEjDSClGQm2cEiw0Ibe0RanqwGqauLgSRkzAdWVsowGrKfcmzlhnaNXPowA7wYRK&#10;ARcjpCLojl+mRkhfCPVXT2sd5AllOHIh1AmowDo7zLpgCF2s75IzCRBM6slTcV9AVy5GHONNT1jL&#10;5RyyLswUMyDkEkhIPQlb8KL3hrYqoBzLjcOnRDyRox5x6L2zbkfBAeI6EYFTAibzQnc3DZCVBYeD&#10;FQgoEEU/CNZHux9oQg5YRAk1gqTnNFPzC9RC9j+y2d0QQx1B6BMaqxCQhEZmXcgAWkub5IRsnVju&#10;9ZQO6i3u4CFlyS9xFWqZn2hmQVcLiDZotKF3KIWPZIWSyXrzuojoxiNSk+uyLrrcMwCWPA7jMSkb&#10;kkAlEIXAK18isRS1oyAgPyGzugygVPvIEZXlTS9RF4w7dStMoNPnIwIHClfBVh84WMqTLmWikCa0&#10;9rY8QcoATkgX0jwIUMWL3UQNxqee1lwCBmOOhGQhV3WWSIEv/ejkDWUB0Qo9BeCow7Y7Xv2CAIZr&#10;ctYAwKaKuBCSAXMmQ8GUUsKu36h3lO6a6/V7TFGXLJX/AICVu4SGB9lKEeSiHLRpA+8bd5fFUuOp&#10;ANiPUMz0Ar1ksvwREqjbyCs8nj0jFgGarki1Fy8wa/4LyuwsE+LXQEsOpM4zYQGAjn4QAlmMy14B&#10;i4IxdCA277DU6PKMVGs9Ra4GcJ7ptzM5r6bzK8yAuXCfIdWYe785NMzBeZVc7qnJKPpzvyi19L8W&#10;a2y8LKDdEckeqFfFQPkmkr8D+ZioXgLNiC3mBFNww/uI6X4VZy4GCPPV4orIOPqPJv8A8DMxLPpv&#10;/jYtprIfFr3jgcSVfkp/FS4fG4U9BzzHwqWuW3x/43lywqyi2yDAi6Cab+Qf8H7WqukDjvD6hQSU&#10;gMXEP+GLU7XQVRHCdIxBbjBifeU45uD/AIYB3qpYFiIj/EceUof8MAGocLchjalbt4xrcG/eRfWC&#10;bFEyro/lzt9KyWz1XEHSy5WZJl1Uys2/aUDiQeodwjEdCz4UXAlYugHcC+YSQReenqswUeWxeIZi&#10;hmwj0hdYamTkWUMWlBkCVCeWMgzBDifeIEg9mK+JQBJyBHRtJ0eg2XFN6wmouwU7CXIiqv4Knpt/&#10;8FIBYfykQPUQ4sHe5dxpClCGmvcNf8uO1QySO4IF3skJuALSAR26fMAwECt14ZnQf5EYa35EFuZo&#10;PUyKuYgQNcvtbCEiO5uD8tAfiKIBuKRk33KGxbIDAuWKoeTHRE4OJfTEbUIOR2G6LNA3YMb3UOMx&#10;kar5wUoXTiMbebYaC5QxggSYkmCn8Qx7BKfomGIzv8hUwCtg+FGJYnfhgJwmvchnLPeMy/M7qZQV&#10;oqR1kcIwijI/oaFlaH2xN+eF+SIXPUPygfLEX+iPdddjZ5ajSiplIFEGzBRSqdGdYVbVdC5d4dFG&#10;OATMC6AmH9gafyKTAuJpTtjLhEV3ZY0gQqi65CEMlFO1EGABQPvJTOY1DNe5glejBJatoYxNEG5O&#10;UpTf93EsBQUjBbSfZgKwWSw4xmx5XdQhRhk/EgqbdnP7QgTGVgFZLRv7kStzxYgyFwNn+gmBRCcK&#10;tC+inqhF/SCFthuf6GN+Cm+4S/EbStExo25epn2nasL1OaasQTQKQxFwTN1+kTAiXm4CsBVYvnrM&#10;BQzT7o5S5rgoUDBP8IYzb67CAWxbCF0MjQUIwpSZiDE4c3yUE+28qRAs1H5wgd9bsgfdKDF92qC7&#10;JOTAeF5m+cvMrvddZkAfBgVaANfwEpLcAiyYzZcINoaMrNOugPAJA9mtBQGwBfjBEQnJ0uFczriH&#10;Jako5kU9PkhtagJgrnwL5YSmHe3ZGRxayvulhQhtCgLH2r78O/LE04sbxFZ8Uaf4D3INswhbfsZ3&#10;cMzPM9juvwHhBqxLoQuAbyCuGQpejoEKFuwZL+MwZXZzR79NPy0BiyB4BiI55yN5BibqoDui2bhS&#10;yahPOm8BK8kYSeHY3IBLZv0wQ5Stq2HnM46AgUJ4UBO/XhSDEXvMB0woyQg1KYs6A3cxKhv02AyN&#10;l8rlVtIBx0WHlB1qI1k3dHPAkEdOnSzxGqLi0qX70D3jnaCocQX5FW0MZG1SqCOdbXnKBxjJZBco&#10;jPlGibnfhmBjMlejfjB2SRcTly9hPKQw5ORreHmSZXzJjZVpsrgtSwMWNxC0F8z4n0JmWXK1nsI9&#10;81c5wTUwC5W6cmikAMySBgHsxVlvJWVz/wAjWfpXOM9//CznfEuIQJ1DtPFkjKfQ+8o6ht7yQKM7&#10;qPotDkRmRQ78BF7sQRRCobcNBNLTsxp+jaJtIuv/AAojGoLA3Gm+BdXGEBQq6r/iWOfjjSRaP3Eb&#10;160mB5BGMdUyLL0EFDkuRfoeV/R4XFxufErvGj3v3Es8UHWGtqyFt44waudZ16yql9NTnMxtm85v&#10;6HUZmN83tvrCgKGHBHSTAwtrF1I8EyhIt25DG5gpGeiEXgHZ/Vxv1AHkAagPp1/523r2/wCDX139&#10;Pj6GWu/WMMiYXTyD0EbS4KDvkQZnSOChgRs6+qOxS0RbwSwJRkP/AIEnSvPuWmO3uy/COs4AewBG&#10;AqUXN0QmospT6of8JGGoM9i4gyLu5AOrJr4DcYgl3OojLC0KyAOImpVoW2oMgsCYTRTaoVCY5LUH&#10;IYEqoMZtzekosR3eI+grNMYJDtz1uI24spAQKm28R1OsubDnLDxKywfmr/m4iWTz3/pCy65LYht4&#10;XxEZMe8AnooSx7o9vGLVUcH5E7Toi149RGBkHL790qH+zRKASlniwArjncpuHaQHBwV70FeYJbzA&#10;swpLG75uZ3qquvdAWQDfGP8AloiutrOghTEE1TYf53mg50vCAFL8gnbBxogePKRtGh6ngZSggCdW&#10;AF/wczUQbugB6DiFwVWtf8DyiIlJkL/Egbpp5lCb06dRIK7u3K9SIbaWwvhGsTKVjaVHMSXONkJi&#10;U3PGGFTtGAZB9QDY8mZx9WKT3J/9UFUoXIFAKGoYgJKWBlSu4qieGl2VKrIZWUGuIEIAldHSyYnA&#10;LuRIP3kBGHuyvwaGIUlranFJIUDOhdGLEJrcl8vcWLjnQvujDMHH7yVHJaDAHj2SQlr1nKBhWTSG&#10;ENayPMxCYNvK8QDjhC4GLam1BeGO18yA6F1jcLMlAYXdIVS3keTrCVbKLD/qZZC2EgWz1xHqUqUY&#10;pb+x6w/1TXMDia5B4ImAuOFwJgmdrAbdZmBcKD8lKh137vz9MnWBQ4ra/wB0XoWub+bhplNQgACn&#10;ArbAITJAQFFdNFIJzMSXLMYsgW57tiAlZrakiw0LDBzB7OGg12yAQ5ZotpWqRu+Y9ZtBrW5IedbR&#10;iQ2AsBIOqBdii4h3EgQZnc1lNVxWAiJd1X3EARpdfU3DUhDL7FxqMp0dZ07pfAeFKUNJUHJgPxyz&#10;7mUfYVyCDAQDTAEBWW2CGum0WggqJKaTzQFJAp83gR0WLZf3DBzzD4xnCIfwG4Smgpold6KlFTKM&#10;vAvZor7mBA66NfIEtu5HMZUGPUkgvQ7ZhQOuy6zNAVTE3ADemhWYflyElQuGsg7CAYZaZwFsmhjh&#10;s2uEuDmJGUGWICETXA0mqTIoTmXtCz4Qd8EE/dj8qBXMHWjHB62QDNUukjIomVItRJuSL2ESBZ6U&#10;yIahI2L2kLLkdwe4EPmVw5K9AhPOUH+xDs2wORJ2skOUny3jRfCRH8oTJCiEDfqcAV2Cf4ta28Ty&#10;IrTkxvMEBdGoiiBBBFPOioN+ggL4bUlAX+ExOWBluAYPH1ShM2tlVoZPOLJVz0YRjGULUcS8cgZg&#10;suW5WXIvPmdYVEmUrrhsXrAcq98yR5WoGZSg844j/E71pbN20wP5Xa+PL7wU6ikq9ybU8kAKoFED&#10;FTZ8YY6pY7wGVuMFyYy2nigALjp3/DvAW0FDKv8AkC8X9ejeen0pxd51NEYg+OiC5IAysEJFNoSc&#10;z2u9pmBm53i/gIu98QhpenHpItvW9doYlY0wdS48kNOEw8SEhX1cYpuLUXzgFiVp3kPiEqIq7t+P&#10;Ver9BHaO5wS1xUGuJg8ZaysDmOcyrnW/oqYzOl/WukxSI5YbjPeFeFk6TfzlDoL07n0KUtoQ0ZCv&#10;kwayxBzKgvUQ2lUn5Qgj2uXNOwNr6wHMrn/jz+vWCoCjbUuMznn7fXN9pf0sjJQtyvKK1WqFddKh&#10;hTdF3jsWYXSwiNX7DA0YepAbfeMTgCi7xViE4DlRAAACllgf+GsO4mDgt9CpWtHgHU81BItKMQYM&#10;4BB2EA8qunMC4KGesvsy8XEBah3ZssNgiXyIgSLPkaKUHDyN4L2S+AZSO5PC8ggqgdiCgpahYEm6&#10;grs4iMatf3jUCoG0bHU2e0VHEvNpoeCCmwVGVQgsYguzb1ncThe0N6uDSApIheVvxS1Kmhsn8GJb&#10;lTbPQ8SOm/2pL2qi2zM1eC0AaKst8WQCishbDEVYU9soQOo0b0LjwwQDyD7oKBsJ+IjrDhTR9Gi1&#10;mFJAW1x4NkMKK4/4W/8Aiml4GNzVEoPA9tmpQ1Ab0xnESooHigWzGHaIMIoMAxcVarKnBF7JOptn&#10;ml3ll2q+8yknv2J1URMyvGrpUO3dCes1Kz5I5qRRSAwhlQGRQluP9tDAKQFS/lpHD74y6p22CUHT&#10;o7EIy86apywh0/p0BtqCYl1Ck/CUpA/kakIB1k9ENOs3k27GGqJFVcD0JMwV00MMUjdosDmzd1pg&#10;mii6+2I8qHLelwoCSZ0wvAgIo4RkCoHwWyvexBUGOSG7htT+PCNrbxyAiQHtCkiqRchUZgIhTC2K&#10;yUMN/Jkobur/AEEBMfxOZfMIT+4RB4urMZqlWphdCjWUVOhUx0+UVE08wGzJI+LqKYCsP4EcNhcj&#10;5BzHj8uoAxS7nYh5apMKJutpaEPLh0OezhxipdRr+0HaB5ca+CZRvOjAFCEaP6DaJUVBqfdChWFa&#10;JNwrlm2feAyoGU1Qi1V2O0y3gwMAFgZdDBD2y+t1lLlabqCrBdMwag4n7kBsL3H+krU6WF7dYq19&#10;3BFoB1aYRpF1gpINaV2uCbTpnyIxXU4SVxOsMAsDY4bI2MFwZK67gEBamC8ITJNmSDmVp/aCBggP&#10;hkEJ3q8d8IsYBuE+xLUm7c+RhX76eRJMF68nWGPQkPMtHFGTKWW8PPcyQYO0+q4SYZ5Vyg/AO8DF&#10;jBiu5b92pCssKZVB0TUKwZ68NwJficRC1TQWbxQpAe4NtDlRFU8ntHnCJy105wYdYRALyEZ1AZZI&#10;bsg56EiHCrr9MIyKLEIaTDaQmo2T7gQ/PGw/0lSXjpeQsV7QkxIEC5DE+wgBbywYARXcGIAiUFS6&#10;5susJOxFCR1JcKSJ7ECZ8wJTNI+s7855R0degyBCyJFeDNhuXIsAeKSBXQ4uA0OajAFDNZEDaJYU&#10;IFbT2hCARU2gbRwbSD43rIgMnrtKDl9pBn+5lVul474BcDzkPNg7cnmZhl7yIBKTnzIRAYQ9SfOr&#10;6BVJgVEr3ALV8oM47nAsF0goDLzBHUIeB2ykiJ1LvmIVFsbw6FsKgILzXCwE0RLsSVFTgRB9U5nM&#10;Pt/13/6UpKj/AGIDCyTOnVYGF277gOCFFmYLYBu0XzqNKPqzNOUYRTNxMs/8a6sWoLrDpBn53i6t&#10;sdbXdXAXhBXUUA81MXvcyvdXC4SvWPnm5E/QeIPWZ7/TtKSF8TPeLcvWcS7xmOoe8rrOvjN+E7XO&#10;buZZsmeG5rnMJ1atRwXf7X8oOpZysViEtxdn1SQZbWFC8+ZQTBHWIQMjpAvYgHlcCgHE48pes/Tn&#10;n7TB9c9v/JZgADB3izig+xAgPEGKwOB0kBewlANV7tEQrhZJCgDV1r3GoSeVDt4QVYyOCodHAy8f&#10;+jflEjMQfstCF9W8ukUrOUwLV1KILOyb/wAiWJAUsYoK4GG0C+mAtjeggu4nr6y1ibEApkL+wjEu&#10;TdiZuXAR66Rck+DQcEcdYgJ76CRHHIgNsteZCXtHzI8h2mnOfBlowym88Dxa/lyzKA/kg5jsK+LK&#10;MB7ug5X1hpNJ/JIktDtHUP4ZQcpUb+g4BaTNIVyiOXSNB2S0yBG8iMRsA7KueAa8ksmlapHiiCdy&#10;612BigAeX3XeYwBc1keo8eYzNyiheARpPW3Luep/5BVNGXQhAKw0p6huWmpcAZDwdiF2qfAX8kPf&#10;6IzwbGR9kO88SDR+khhgcCUfMH38ol543sjr05TgkKICqa8G1hSaMJrjA5cu6RmBJE1RRj3YVdiF&#10;Hl2cpl2zZ2g1sumlkrmYvks0COmOL/UQywZf3IInLhoprscMgscwPPMJM95/eSV1n811Ng4nWMBG&#10;FafxCGB9NfIxjAYUx4glj0mDUiFovV0DkVZuv2RAla2mNbNrFyPKC7+Ye6RfJ95mvqSBbGSAKTc0&#10;QXb2pZw0AbGeuo7wSU8RHBOAABScLZG0JgJwtvvEokZJRJX08ZkFN9/NmEnEMveEJVa6jOIRNkUg&#10;tE3+kIJJ0TbwAtcAUydvBapoRRVEs8JDrja83COhUINSJDIOzJMmKyD8iZVpgSGV2LtFAXCvyBBY&#10;95Mb5dVhAGkt0IWCYiLoUFppzAOQVTB5S+9HdUXcNibogVrlAnKLk7usAUUls8Gke61ACRXcsXlG&#10;7FinJ06oKOgyYUY3V0MSjbAZrcKhLxVlCRX0djD1ca4IwtjZkI5o1D4JYOdetLYKWn4Mx3fM2Sqr&#10;IW/o2K2bkZMUrOwA4i1vFuRsvdWnKHeha7zQVsLtZGA8sIxdYLKfQgqbVlBBdIVyIKD5Eil0YWzq&#10;ZSbCWQLyy6AAdGiQmzMm+4E2bGC4+5LyywHlFsAZ2hgjlf8AZhZAi4tBwQwflrogNG3Yto6vECb0&#10;ZdC54H7iEVZ4KhyQKoDmsfmLXBruuUVUFpUXaRBQWiA/SSl0c127ELNu2uERObPZQJdV8GqHVSnn&#10;gEAECbBEZReAuUiZg2BMV+XdA0DOFEAN4lvHoxRh748yPAHObgNwH+gCysDSoT0MFuyckSV4UqoX&#10;UG65QwhcdNoJD0iVkJ1seCXsUR38HPg6ygIn5BluBL4IJ44BA6p5cATj7iAD+36ES5Y94tnw8o7A&#10;ApmJLT0xRPXpXMg8T1Xy0ZVTgcofExuygWgGTR4nPgv0MAAst2nIxuWRJqk8u2oDcZZcfPBLeDrk&#10;JUweody8GHvATQqbf0G+/wBHABhiH1DWTcamgtyN/eYFVbMvUO5eKxV8P+FFMammUQzUDe67UKqv&#10;uExe7aP6g/ACCUVBbjYYo7vRoB6snn/zdTnoeJToHS3kbnj5BU07btAdZAU4S6wVW0ImrIccgcfJ&#10;Di/JO4d4HjmW/Tv1/wCOk84+ce8L4lXzK1MOtz4+g8R8ahltYGyNtPogQa4gRkjYENr1lwAtCu1g&#10;5DuoitDywChjpgbwJavRUX7gnCcB1+3cA+mL7/8Ahg+rgES+n1e0EAIoCKqGi6Xoge6Jmh7IM0f6&#10;lWVIgE1WfbcRbpZ2yE78cbJYuR2PaIhsG4wBLygEACUpEbBdDZAsBVrs/wDBaLlApADCVtjOvZBt&#10;vtp+IRlAVujANK4h/kReVgyjts+MQU0j2f3JePdPOJs710PBMuu8Ecuj0j1dhnIJAToUHnAVR0eY&#10;i0N0pi5bKzNpcts7nRBUCx4hZOrjkEXCRPuQUERGicps4vFItHfz/wAbj+MR90ZBDRHjn8vpgEO5&#10;9DESy3FsDDRanE9rcudQGkq8gQLcMeldIkKD5JUOSFUw98IggZCo0UTgD0PIMqF9Z4oNQaUcfR7i&#10;PBlP+ESxEdvoanv9C3Qv/VE1Zf8A6E8ao4dBsv7+liTSFWTh0P4HEKuW08mv6ZEAXHalSQ9octAx&#10;/wAvE1fwBukqKNIdXTukyKxuI+g54pmFeqYUFmKjx5m0+7TUYSB5I3htQlSKPNbIWFiQJArQ0l7a&#10;EI4Os7EZw3AAslOd7TSpkNBkYkfw5fQgc28BBMIcWBBfP5RdVtkkTyUhdKB9EFiX+CUaqbJ96KUo&#10;QYlWSx9gjE09pXWFFTolCiC6MeCwxUAkitdtuRxUFoOx3GEQ8u0BYA7wQBwBO0kRsZZU3etxIAVA&#10;6oq5Et8EUCwYvlu6E1da9UDKW6fNwVD32kXm47goDOclySuFSGCF3k+C2RB/kkRAramiFg6ivwDA&#10;b0Uf4zETIxt/CCbAnJ/BCCUt1IEwWG3J5QvgJ1JBBSlOP9iOiNPfJtIrDMOYVEwECNWDk64lYNDP&#10;uo4LSQmNzlC/mCUrKsL+SBoW89CCfRq+6iDyOMSBSqrIgVhJMRAWqFNNQGPA2ViBdrCZ6F9IWF0g&#10;XySdEX8HRIVuGCv2jcFoTkGOGWOJClcJ1Gl07lBms2OZ3TAWRy+MES2I0pWQWWV5pYTPPoUKamrH&#10;keKCqoii64+ZgKMBxxIJnRsO9CXC5jveQPmhM3qRLKdnMkLI4OCCgjAnVFkVIg0m6g6do7x/K0lg&#10;lH1WI4tzpcINGmdZL415TOAOsKFnD2UlmQeR9CfCxpNPFGipS/dkNYOpq7wCZtXL4DLP7CVZCkD2&#10;ITIdC1CjYqlALXuRqBUBguoyH6h+UpZTR3ijXyDhB2eCfJRbdLwmn6b4uFtPjGyGQw+RTL5Darll&#10;iMuLANVdXisxQu84CNQnHO0rESG3xHlwZcpVUyewhocOAKy14wdt9G6gsxwZlWYzubDHkgpYQEzc&#10;DRnDZvm4+UAA6yOXAFR0se8hfeJVuUdaer5ecyYCyAhMilXYScImYusxu0d0bWmxnYic0s9LJGWx&#10;C6Rkm0jsANDW++I9X1W9yJQbYuFYOmQ8XC4WRZtfb+bK8NsXfoZ22qZj4IPeH/QhK255IWWga/WI&#10;0LEvBi0sxnt9F3gpZjv9FAKQZGn5F9doN5FopdFqUMB8PPbB4C6BqiHbHKEZMeBmvkVSwlJPIiFY&#10;PAZ42D18xP1D6nf6OAYVxCL5UOEMR91gcpEZegCAIHj3Q/Mo2fvB1SZB7GsSHLJf9u14jNs3Pn6W&#10;xlO5crt7zJLN8ZJctw5QoWbf0csxHootBqkzbxggjrKMDwMvc5jHNWBp0thBb32HeLNDDtAdZqPX&#10;6YrtBv8A43v/AJut/Tv9D00pnahuGc5gn5CbHNSACpSm3znMGOQO3+EUvIqUKALngJBQUHZAmUsU&#10;/pBEYQckDMHcO/x1/wCSIYWDHY290DloAPgAlbNGJRBt5JAIizz9aHyLRyM4cDaoVn9SoVNjf44Q&#10;1myvn0Zq6GvXz5wwxSlXPD60t4cb+r2uu8DBRKa9SzEVl2myZjqgZEBAQmgIkSxEdo0kC/Zg3M5w&#10;N9T8n1d/ohIG7s+Q1M/Fg7wL8+coEgnz8TmLcUS9AlMwyzofDoF4RzL/AHbPkImNYcbcpmoVurC1&#10;rSF5vNrNWn0c7iJsqeG/Dopbwz/6HUIPPG474cEX65aCX+nwC/xXWUaGNImNae/TsAmUBlllPS+U&#10;HibDivFIEDQSKhBmeoeFBpTIh7YyxDw6ZOJjzPKC0MrZx6Smy2d8aX5PJzBZYsv4EMVKxcZdT74H&#10;DEVKxS9dru8UBbOYXLKi/wBE+knFYYimH7Yk6Z5WYMsyPHo1JQZSiJG3pVC3fyn+ojGlZBfUpeFA&#10;QUnKJNfrIaIGQ5dBM0PkuQ4dNY9V4QuVZ+yK4PKoh+X/AEPWGlV2iQFwREfVCZVditoVRYjouPqQ&#10;nDSi+ZjZtwdEDCjkQC+SOlEeAjaQFDY4ORGQiv7AShiU7NCBWEcPsom8AXIssjtEAvbQN3Hy7oBU&#10;OET90DxC4krCguoPvBLmnB7Qgma7yC+VlIFWU8yhk3QwDRIVxdB5QVhBp8ofuLFdydxBH0u8qtwu&#10;PTHYBRQNASq59SEWjFTAEr9t4ESCpZAX0hceX7wE+Nu8DYZZuuvVE1DMqRDEHHEEhhNJ3gKDY0hU&#10;EWrMHyhQkyGGoSxB2uORSKx0bHKAyrus2jKU2QxacAoIUMRQWogsCqy2QSVzmayRQUtfBCIaocRX&#10;CPhaEp2mshEqz7GYIzNWHcuQmFBhICKUwS50jDbRdioEAkwz7gdGijh6uvHKNKxxLseIxSIvQvXd&#10;PQEZgGSAxQb5Ip2YvQtEFLFibkAFgrAHwM3FgRfVsuossubYtje5pyErGhqCCzUCF6y3san4Awux&#10;3b2g9YghIfMJP4Ok4xWjnyhenplkPEK8ruw0dMY0zR57DBh029LzCYG/MgWXbsjMprQVX1buAUJ2&#10;dcoBb3Q4Cgzj5fol51dIwJZaGYYvArViQE3CPoHR9mI8Vore43X2EId2Q0BHOzOIMpTRAAW2g6GC&#10;7juDglAzvuAjSJFJnyQ5jIXyIaDtxVd0bDLpxDNoHswWdEteMKing7F1qLL1k4Uc3fIp1BQYFhRL&#10;UxSuI7IOkmYU0zfEbHjrdXQbN7/P6IZsCOS66VgdJ5ytl46hA0UXFcp6YEQ7BgFxA5OdnCM+lpr4&#10;NH8uK0rqnXpVZ36oEAWWlG0sQbZlCFu709YlStpb7qYNbZP5uXK39C8vZ9GLzGLJTlRWDjfQXHit&#10;m7BKhjjXRF8/gO7kRw+J4y9//OlguLxshGX8pe774SksU1ZmYFw6DPKz/wAFf1zSPIal4AdxT6GM&#10;lE9wESPyGOJQBF3PuBMAn4L87g4gDp8qYIlgy6VFeK/EX/1vMa4+lv094NfS+88phzM4nujviIz4&#10;GKgPyBzTmLgLu4PaSdQAOQgx0IpoXEdhvn2ln9W0HcjVZQOztI1THX/DXP09/pd/8MQEn70nf6b5&#10;nhGogkX+QIEwpN0wRXbrv20IQshnDMtwKIMMkgvJAs60kjGzQKWuQEBQFpofVkTDeLAkOONTehf1&#10;IfXz8ZdclezAIOwjgqRZVFbS1S3EiABAW74y5Oy0ocN5YOGEcyQUl3VSGsVqqL7rmEu1C+hBiMki&#10;LAUpFE5iRT8vATANNqfYbnaLdFCDJWGF/QInFQBxd1XzgZnDq5gBG28lTeZdBTTwXAq8r3V9F4TH&#10;1qhRveliK3tN3nG3tA4AKXK6UiyNKqZT5B6oYMVOl4GYGgEmd2zBT7xfZtj90MzEQqbPsPYYrQjV&#10;ZoxRAmsjfEKOgw4+oLgzj/p4zG/oNzPf1gh2qoJM1VworifsCmvqI6pGuVdKJKK6tfMACmN0CDNb&#10;nyslGjDkBCD3E1oHYmJYkIIxNXghmhdRwOeONoB3WavGCBVFu7UBq0UnbiIuzK8IVYrJZEUKGPIx&#10;MF+9jOvBA7VjFArqp50Ja2bjV+iDFYrYBGDqUSAkHKeeSqYPj8EEs3+GOZyv+7IGIdFjk8BhdVl5&#10;/ulUOPsINV392O2Z9ZhgViLKYOMihvuF50sP7iMFUdAgq1rNHgQF5kpiV7dlr9hH194IKrje8FgT&#10;Dtf9U4weod3GcTMRz4ExVhdBuE0tsGBFDgDajZFpFsAenY2/dIC8gN7IiuPTSSJlBDlz7kSbe+/t&#10;S+eyZQcTjYJVG6n64iMiKjkAgsyXAVh8qZoV225UA2xcXJGJqxEIFHIl/RhKEjw4dZV+mTaAvYrs&#10;SA1F8tKBsvj+4m0txyAqd3gAhYL2AwLhBg+6LfZwEgJ6cgPcjhouCXCNHMy4X2gkOKXHZYQkohBd&#10;IMKrodh0n4sponklHUQlxjUWFZeIBilUyXOGHRDiMwAqGqi/wl82zdm5C0KWKXwVh+oQP3QQ0gAj&#10;FUYjMoJwLeKzJ9kMG2XgdGOLzqlX0Qccs3Je8lxH9S/2IgxNTA+Aiep8QMEAAkYaNX4MfRyOilAe&#10;yXcsxUPQs1Ygx3rA4rQkWDu74IzFxUJozitwIU7BHzlCXp2h9e7Fek61XySu2nqOJKmaaK91F0WH&#10;CemdpFtyPwAwGDGF6XqmUqUdkjUqMuO2COgrBOBIM6uf6QSNmHlh3gT25guQ7d4+lIDJCeqlGnXY&#10;CHCyb+wF7kQRRdE2IhDBSECCd5dPJIIKZwSFDpEPBpxMU7K2HUKLpxEtN8pl3APZfSI6FFoh70DS&#10;QY8anxQXsbCiaENfWx7oTMezr8QpThGLSs8TK7MDA014eGDFrYMzJA5drinRPfOVRaNBgG/vgRsP&#10;dCIzE2hEuFmG8NIfpn2EX0JsXEAkCKBVNt53LCL40jcNCI/Qiz3mvAwsZmWUIzkVUHhUQyYIlsCc&#10;MoA9pogB5Jf2Q3s43V0g0xF2ITvhc+YUPDugi77SoaA+BxfWLh6XUhOYtWHKDyz94JkGeujdDc8J&#10;jFQD+E4YLVkBguIQAAUoMGKVB2N3p8HEC1YtdSYyfQHvFzhsc1kEF8MEKV/y5GPtUURegF1r2HMF&#10;MFg2HWdqKt0EG9PkeJWCKz0rIXXFHc0MniB74gJBeIIhbfgYlYa1+4ghxz9v+ev0e/8Ax7x3N9pT&#10;DXWX4+sfCoBGuW7t5YgcAYHL6HTqATgWp9zJdqHJQHc8w4johGTceyPHqk1M7mGeE3/4eX14zNTT&#10;m4oauz8RQXBBYXSOjbCWesosrpg+DXaZc8gNl7CGypI93YlbjQ/YA8YYiXMg2LR+IwQBTcftAwRR&#10;DcSOODv6D6NKoUd01UEJrt7uEwBVqp6yL4G1cGwqFWcAsgIZBC+UAZ3EUhYkrh4H4iwAMeROiJss&#10;DSh9Q7TpstvMOSXr7Hgig2vbBkZEL6nLK53m8wgG1mYoLGFAwtf9ARtWUVX7n07RADpn4O6veAt/&#10;StxqgU/OY+irzcJwMoclXkzXggEJC0t3R4IYaDCPUD5mRoaDkyOXLaC45UnSYZDv5jF7FKJ1t3hV&#10;ef0azV13jitN/wDO5XdiXN950rX07yvCY2t5GiM1237AoMqBALZeLmgtJJuir4f8ZA03sO+CBZUF&#10;q1kxHbg9B1LJbX40pEE4Ly004gjc2dYziIhBlzfAwmgmR56pBb0JrWAYWzT5eo8ln6mz2wKET+hC&#10;JFvbD8GTtI/XpZQO2FUS5a5cJHEPklRdA/fkipWi4kLwWS/kRs2F/kMyBxmcgIVnKkxgDQpcWyk4&#10;ZIRJwk0XA1PKZ9zbBdRBgCeQJlcR/ISEa0IXPnEJHGzAqAGE77DRUjqZBUB/buammwkPw7YXi74F&#10;vA5aVD1CVqALVUhIUMTx9oX1qVRz3Ly0G6OICzCSCpJvzR8O2CQ2Ep18iyXx8T3J2jMOIEctt0SE&#10;fgUUixqcrIwDLpYSwcLoB90XLF6K0YA9oq8kVCBRga4WcyQSK04jUV3F8kLYHup+YlAykqfaKMK2&#10;KQercWrhbf8AsRNzK0kURW9VphKCeg+/aKEKIVisKQbfkCPcIbARjfJyf4zGNNAtdhls8GII5jPm&#10;ZlAIMDp6yxVmwoog1EJ6syofukB2VhePWb1+X78BVJtgKTWWucpm0CkwL1jpQPclu2Ob8CYlfISk&#10;OMG/t4gRLSbhO8NyrtX+GMWWT0267jMiDSQ2Y6l04QbemokZoXhyFSN9FRejZdTxaPLK6QgLKgbr&#10;+O/0AW/Vhql6Ae64Bi7R9dDDY67DkIVLcc1yeKEWYxwexDXOZqrzlC5KJYGnIL4QiD9s0sG4C+gJ&#10;v4TK6lTkMDUCVUAEcBGZdhL21mLRFDvyHVP9CIgQypM8xKDAOsSj3PQHaFTsdlMWpiTIIgIOUrk4&#10;Un8zrsGCcVswTpJt8clgbA9cJcMG4rZgKuL2hokRQPANlAygm5KHT8/Y5lbi7PuAIGXacHvNPVKV&#10;ODBLrs/FBPSQuWQOYKZPkcoYjSEvLCzTHzf3iJFFnLkecWOSjoM1YOCofrJ5DrffFLdPPBnCzlDA&#10;tFGoUNmm115PKhkOtzYEJymVFt5Pcy3kVSYfpK4q8jrB2v1gIqDtXCmVrsgeBU4CgcvThXViQuh6&#10;OHmcMNTVcCzJ5S3q2WELFwYbeIq0oJtyFMAy04lkGF/rqmIPQWdkGKIMU5y0KhNeSAdXq6X4yg9M&#10;fOCXs+8RokU/cylEo+vn/wAEDOSti5U08nWVffR8BGz5i+CV4AqHxU8yJ3Rots695jDBp8pYRgJH&#10;x709rm8Ewcv/AALf+6Z3nPn9WYeiT1PAkC2RVpmS5+fOXzxFWyT0lOQZDBR3JR41ocExviD5aMrs&#10;86oBHuys3Hr9Qr647fQ/7KXLAdtuC8hbQaqSlQlAAdvpZssXLG8wSsgCAUqOvYQcjYEcivIhgBlj&#10;afiLSLuEFZHwoeoieK0Ejry1XH1+YjX0v7ge5CRrd1i0CHNgp0AoRTARwLAoUrqwD1fRbuA+D0Hq&#10;QprZf0HjC+4Ymo9yXp+rV9Q7Ff8AbXH1tXW8hB2doW1rBxO/0Nma7y3ITa+H/RTGiqt/QTYjTh0O&#10;vL8/RC7eLqYJiusWoUOQI2HeFZT9PZAzFyS/AQVA7R3hEBn+YwnQQl4W3yIyrBq/QV8oUonCKcnk&#10;/wCM9fpojqZrvL7z1m5mCsJM3jWoFHXERoui64TmV+0eYhRCJWghOGD0Jf1KEBUUYpDkeleqBFOa&#10;FkZoJmv2zbVRzwbPIDKHgDLIqD6WxLLhZuRRuUpKnjm6rUxtp1PmhVe+w8YEcnZ28FA7jDaEKkhz&#10;VFjL4nkCbnF4FtfzfKEtjz7Hwxb+ELD8wmf/ANrBELG2CIYWKRC3OI2SLzlKkGwz0UWjpapGW/Gk&#10;QEtbNRZvvmJkfuyUfyLQo2Vzwz8IJTWnLaTz0oIyQRgKir8kt/pf8UJYyxTkLUhY26+/jDhgeHbz&#10;jIIKBAKFGikFirFIKQb0HKi+AvHchlZC5J7iLBgqzgL7F2RLMPD8RuAUBdpGjj+f94jBvafuIi31&#10;4f6p0yD9U4mZ71hf4w4zVD+wIFarBIJmQ0Nh8kaXt7qB6CUEdON3dKTwFsC2FDiQk391UA0Ezdc3&#10;rFXB5mWqBAuUEWJqoLFSAbX+8ljlFpEVTXbMA3YYSShrCIeBUGKjMgN/BsSVB8PvTPDDsCFjr4Lw&#10;bjVUFAKhfoEiv3UaWzqv4TkE41R6LxuVWGvBUKOSh4XK1HMZaBqvJkth1ZwkajARkQBZP8xLoBIA&#10;qVMMg6W2xgCuM2ZH5AmKXe2Ilp943qEP6FLaekN8Rb74CHbnJTx3dMS7H23GXGyoXA2nF6oiotC7&#10;l2ekNrhSzXuglvxYHXsllAqa4PUwWtRPYN4nbENj+5GBVOwyPtAB4wgIG8Da9jCUBtYP9EwB0zUI&#10;Kw7hl5N6AMIYdlp+/anyKYVcIsAqczAVzDJjUO8hB4h0NZHtlVieJcwwcOpCMFPVzGOWksLACZd5&#10;jg3FdAzH3BhT44PwgwZiIfMgOtuK9tK8QEAGHJ7X5Cw4K/O6QUWHC0qN2wTL0ZcMQ/0HoGAqVJmb&#10;5dNNuxZBsqNoGEWIqq+2SAPaV4TtgaALC6B1hLUWEhohxT/QUVEB6FwBG2sYtoU43mM1TbMdQqHE&#10;uuB2GkfVRNYrHEaURJqvQmSEBVZA6uAFdwExIQl5l8zp/JGmCOYtRwHzatwEwtZZDXFllVIKilJA&#10;V1U1Q0QpeB2dITK8k39WlPlABKJcVo8yYjqcQiF+8UBodURYFLWjlwwwU51Fgn4IgILc5KJqGzX/&#10;ABgjr6LBOWvoiNOsVdnYXAlfKbd6y5nDBjlJt+t/8U5wFaO66bSocX1N6znmpi5k+qOR/wCMd/8A&#10;h4zN5nGLj0+i503RQ0H1FqSLxsDqF7fbQj1fKowgCmZRwE1LaLM4a0eMXu4SH2zpWo7XrNTO7j4z&#10;nGZ419LP+anPl9E2owYB/wACsy1t89xAuAMCGX/EFqmj6JozecekUJGeeibxoVqIbS5VSAnnltAG&#10;B+//AAhfSjPUINziHX2fQURgBGByij7oGq7N8UtzvCEbbsSZTAMiDBM0DIhtGc/YT/DCAwhemNZq&#10;C2+H0DIopqcndj6eVf8AKrzf0KvNzyuHCg9mKvf6omGtaP0BEAbQgUGEUvSuGHbCUayuZd4NxqCO&#10;D7Dn9wHCXLCq6m76JbeYizoSRnYQ9MSqL5U3OqNs/g6pLkuBvhW4uqkioWACtOF4Bl5uKFPAMIKc&#10;DpDIpnjniLAqjds5e7/hvibJvhnGJl5ZXh6RMDS71O0ruwaM+ScWnbBUNY04/uINBGLz5JpC7Yi4&#10;87Gi0A3/AJ0hUkXR+aaC1J7klggyhxktq2MA8SlDikwTQcy0jE0QmhcEvTEqVXEGVOKp1pxuOS4a&#10;YHP+nzcvHgQVipPB3uo3Z4eGkAQBv3fCUVk33UOCENdC6ypIK7Hqf8mWGV92e7cYhHYECJChiALO&#10;d5FTLMmYilQ2Eh2PPec0KV21DtXaGIrzLNx2ue1NRqGz++b3yzlugTzTlm0gboZcwV6MKtIFQb2c&#10;hjL8D9xDYlNZJ7sSkhm2xHowTMVWXCkKYC216/dAOs04T8w3EZaM1HFlQACum+EjcA8uX5QXpSYG&#10;BpEACNqKAIWu3BXR47lGmVCPqMxBNwVWQ7sXU4ZNFCkG1MnNI6DUBTPEueqKQBofeMwGRnP2AxGL&#10;jOH6CZ+koQClpxIAB+ecQWSlyKAswtyyMbibdqB7Q31PxRFMdSgvQqtYxBeFU1pi2OZpIXcVmz/o&#10;xVLeIGO/7bSwgtywBJiIpDKhtShuXKEtNw8UVNBTjSeCX95rJWTl1TMXi/hmVAFgNCLtY42TFJxg&#10;Zz54IBW/mke+wlzQQa/eGUKGwb5xBZw1G6wbFUMuutIpR5QZeNqE0Mmalmdt31DEBliFSA2kQvka&#10;XQUy4tWILsBS/IqUJ9N8ndXFxYwqPWC3FeR8LC1ZYH+sSOeNxs0BIIWvSkGrihFjucxEKM3tAJw3&#10;lkqzgVFqO8xIhPHYZ2+6BRsBiiBYAIdk61sy5fJY/A6Q5RehjhyeEvySVnW2nwmNkpbeuOHvAHVq&#10;c1rYXthcCbWTY49AOs0lRhM/yS2Q8qCIHcPZp0GIcWPycjxTppydnJ7CfB0kMIdpZ5cjreeonFGR&#10;6iCItR0Z4SDPHlM77it1JrFeDKG2yIqA4rgU3WpyVBlvgMOmAJPCt9QZVXg1FnBUZ6A8SP3sRl82&#10;lwF0KSlQZK6HEHvzsQ8LBGL67Z6AEHQZ7UPZxplO+YMWgDUW+iP7Vlde5SYZ/D98wPrPe6t0iuMa&#10;jwEgTkTdMGYpqwCsdmDBnfPkgILme3WIrX3w1gMvE1WkyoMHSyLSwc41dBDMtCmSvJcGM8EyCHFC&#10;8+uU2HfBY0j5zt5gBTq8MJFNEz88CBDbo0ocwHVjJiUCNHgWFM/857RamYCHts7wM6xhmE04w8Cn&#10;5w5AJNoa7Apjjr9HHE45+039Xv8AU+eS9QKojiyrA7iBcKtd+6PGs+T/AMfL6XRo2YVdg80u2pfb&#10;LmC0HTguW0SnOR7yz8yph9NV0nrHidM3GjicdJ7zwnzKJuGpV/TNd/o3xKzf0S5dK9DWvwAwfZo/&#10;lwh9Uto1Sm5RtgVLhIKYHfQKuI9SJVNs/nA3gNfQ0U3q0WEqHKIC7eqZLmeFLpBask+wQIZ5Wq84&#10;Q3ellKoi3tYC1Gftw80tNY5PUGZdYidfID0nJVilAAr3IdVL2mcB99v18VYZ1/3jvfjFytBbolJs&#10;r6qlJLQeXw+m8/TvGtd4VspeBnF7h1vu1WENFHsOIcQh27ZZp6NIWToMANKCJ4Bg1NEow8wI01SV&#10;Z0AOHfiUbmNxiixvGLPNGSrNxwvmcwqW3CliELPMNITWkaeUPWE7+sFOrrv/AItzDX084lyu+Pr6&#10;yu85WOpJQVitamo5sWpxJdSO/wDslUcX7GUwqZZBApBazqBVJqd0RBEBRsQIR1armJAxDhTKkLdp&#10;QmIS6VMw6BGrM2XsJ2scpXrlaM0pNxaYiTtQSggG20V80nP5QlQu3ELxMsYMXgTJQ0QZoMtEAS1M&#10;9yFFJwnP6LRyKnO7PVKA5U/qRhrsUFg/hb40OkTpKtW6FhRYn5HETPi2fnEaQdvBTPI+sZSgsE1C&#10;EqpoOsZ/HHCLTeOIHU2RcCWcgoFtQWN/EQJd94JZrT/jAgYmbQFzBWGRHLkA/cITXhZiFle9ZCyG&#10;FRmqpdC/YoCDHM/IlCCgogrSGjc+6ABpvOh1jS40tBjBY33RCYiACEmgvsCCLKd2TQohlWGqiNj0&#10;IdaJfP1lSV6+4QFUtlSjeGLaxrrrtJ4pCGzGjydUIGYkmOFXcWcIyZcPiDmVGxN94INgbWoJAYFh&#10;EANmirLAHGbcVAEUa808onaMlvxJ202RHVsWII6qSuQqnKCVjIFVnOAdQokaCEPLaHIQ03CUl77Q&#10;eo3C0XflBzLbgde10gzCx0xX3cuQHouiyAhOkzIOSlxWV5xubExzEphurdvkS/1AubrCvrvLrsQC&#10;Z3KwQWDtIdLHbFB41RaCgUWBql1AVFQG+MJVoBmRwcoEN0crpBIQA0BKAIjBthLtGWZDLwsboQmr&#10;kKB55QY8Qt5w7dSvDvulcAwLJALANyD1mJUJT+4jFaAK5oByL/guYUo4t3Nh8IhPqAdtAJvfxQxv&#10;mm3QfjS3aSCMhKdAF+5NOABRCpR0F+M6pYDlCC6opUn5UTMBLD0nqRm6xRzdrZ9AIW7ttdG7AIAa&#10;t81g3kEBOQIbl4wkAOEQD6TbTZwNVLhaiuvg0y+4NxFiGR5hA26iiPSBi6h2Zsxm1xEtBYdXKqFi&#10;Xa8Y8BOnqSJDCupZC7W2NTGbMXgc84ZUBWzmxoq13CW0Ko9BDlUDJEGoyQLBNgd8RqGLKGBwbdFa&#10;Eb6AS2Y+GXgFmxGnvGrAVLOg9kQU7MiuvuyO8bHdgS4bqgHYOUPI/LM6K84Ao46Q9od1NtB1RLuM&#10;jOYAUxIIKHhGuc/HDQ1kBisYzT3Urzki0zMYiu0Hb75FA/sU0ATGVvWUSFy7wISAnAAesPpjG95+&#10;vaYRZP0HnZZv2ATjEthhfRK6JG9bTog1HU1tlMv/AKImdYjYmB0FEdYU8DftT0L1exeX/vX1dKqZ&#10;+vDs5P3M677x3IOCuEDH7hK2NqCXPggphVnMMFP2CIlOYwdRdcn0cZPrVbl/6x8/tLNXCcdJ3+mN&#10;yia7TwqcZ+upW+8olcGqQn2dMEANUe5HIi5+e+tAC2lwIbFDmAg6W1PIoyvoW5/kJuQWZQA7Fv3E&#10;fMfbSlQwPan0AzfaUH0A1JwccRUuIDg+6VswO4CKaWAA/jEEkKOcHmQ6oXJYBkYWl68AeMVpC5Gc&#10;Eiltv+otB/esHRmR9hRoeeY1MtisfVs/6qw6Fe6MmPf/AJy7b/4vn6Nzj+e/UDRixg8IdxNARtV1&#10;Lq4vFzwu2ug3yiseStyIGW4GUgKs7CFdnuQduaygdRSF8pWGzqGA/gYwmywf2DTLCDlwlMqZUbFY&#10;n6dJWxeuh0nRl4oEW0NVAAQA5Hsdvo/U19HFyj6Z6/V+sbpHFBELqlrEO08JjFHdkNuSm8CBtM8c&#10;TGBE8SKBGjWhUr6wcw8OA5UHhqNTxshz9On6FGrGDxP46PzbKAghS2WQTCIxAGAuKjKGlfp0z693&#10;XHoaEpSm3H4kzj0nxp5ra6kYoASERaom4gL98ooRbD+cI8DjzlRcbIkjxX+GFCp+rlSdg3hGVwlI&#10;jT7XnJDbO3UBL7EN4sB5SxYos5aL1bql7eMXOvdMuZIFByJBxr76/iSTcMfT9ERgGuQroW1YgGto&#10;zVH5Swd9evpGMO98cYYXF5lkgUgZ4VJJcW0vZEl3zgbfkjWIux+R2iWu11J5zaUzWDL5JcJ+a4rg&#10;YsTWbINJ3wgowstBEJUPVcpVkBJrnzF4FCbHjVBaYxIskXhBYJq6Qsla0+EOrofZC0t7kFg5UBRR&#10;52g5ZvvNCvS4D1t77a/NLuESnsgajUSPqkz8nbxkivmgqtrlim+2cokVtiGzE3+MF+c4/cEuRysY&#10;DcxvP5hDpBVkBmc7JAVEtuMLFmagW9w5kgODr1haUEn+cle67du5BDPNVc0AXxbn8zAb741+Y6kq&#10;blZX4Jaq4UrCA6C39ULsqqRG1kBpeEoGrTCAMmw2xD7IeTwmFElgts9yUgEYYE6EJaCEWwgf7CVe&#10;Yy+ECLFWwOCqwJdMhEUGkL6tyk+2miJM7ZXeJuOxvTMiMysFEAdI1gEoKaKitFFFATczL6kNawh/&#10;ePGMo1o/nBESU0lH3RfMnSLhCBP3lsb0ur3tDCzw4k1aTLWgAQzJM8WWHtCNzkiubVY9lIEjZVsf&#10;xxBu7Uv4I7oVDMm4HdAGtKd6ogIWr3DP3uJwvqvhQfkuf6CwmbGZgTN+fIER0AMFvm5QzrTqj0EW&#10;6LUBlCGdzBx6kOoPOmtdem6TDsMB7m2+XUS6VUgPlywHnmbSoV1hKfsQuFeV4pB5ZGSxBUFeJD0W&#10;JUEksARfoEMLDTABW2zjiGOjsEpmGF1TrRdA6ZbnM2FXYD0YCRgZ8IDqgRwDvzxAzTMMNjvD1YEQ&#10;A3kH2POB3xK/yAeNAbQByWFrlJeXbV3oNCNMTLJGtrEgXHhXJTPf83OmhqWagrQynCVAKpyFvX7h&#10;gAQ2td+KYFJgdNwVDF92KqtesOVcnfiD/i6lMaigLE8xDed5tKqsTnKBvB4Cqmc5RbnZtWBpQc4C&#10;9EWA821WGI1zH2ma7SvP/rHeY7/+PaL3Dk2Url4tk9QMw0Bn88IlKirzRKQR7f6iO72g+jojF0yF&#10;i1XuB9Bmc4m2U/TbH3mb7zDvf05vP06XNzF9/p2z4z7zc8c/RLgB1boPUdEeQISmD3nSEpHBzgz5&#10;6b4VgKNF6uiIwB62BUGr0oXCDh6Sip8x6teMWRRWhX5Gdahr6VJq38CoP+up6MJXCBQ4+vrECMs1&#10;/WUAd3+jcQO8R0xHpZ6kagxmSLSHUYcmxHkYJuhaLV9XP/Dr/srlx/yWHISaPV949sx+X8vcQEMS&#10;UURmVU49AdxrPEFhb1S2A23x1PPA2BpmFBVbBFhrNJ2EywVyGnxAQ4UGFwewh7DO5+QvsKFerwiQ&#10;guad+lhpwg0LYbvrQ1eM75jqZUC11GiZecWXwCCK0lrXfoMP07MrrDv7zr/y+v03hWfalEwVZluL&#10;0gzllm5jJpdFMsAF6tgQQez+IabTUEwEp3pUbtyylB0FJTRqqOxHVvYneHDDnKr2XsuHqPK7gQJx&#10;A6ybEsFUtIiC0aADNOE1hgzNZWqhMBk5IYmUKoQyme3MS1eO57JNLFMEr1dJQygskrRnKGbUOEKa&#10;uA9hqRu3RMjJ2KvI2oArh82SWpZ/1IJA3UaEbBAYGxfWAIgGazgN6dvdSq2DSVAJjLPRkv4lMZIy&#10;fkUuQaoTue1UuEF1ssuCK0YYyBFu156yVkC197QVhd2TJI7aSxAaLX5EMXcxWFIRTDMCGknSRigD&#10;gjIW0E5PLMoijq86Aq1tmLfNs3E2pa5nqhS5ItPRMhmwzsBunE6+cRMDkd+KGigSxnmg0GvCYFEz&#10;KOAIhcmhKY3M4pQBSP7iUxa2yBd31U3iMlHhorMEDCAB1hmL/wBIYNn6UGto7JYVG4sg507pGtja&#10;jIYf61f4xCw2SIoyDnbAHnQUfNA0XWLL9xs7SYqdbiKFepJfro5qhkQJSDyqlQ3TINundKCZaykq&#10;tpTB5Qn01EAG8oBILgnwHjSDmK6zeXZ2FQ/0jT0vqkaMCD4BGYNTQhp3AkMnQfTaWtgVslgUJAjo&#10;togUAFf1uQ3BeprGAAz2BEsFkgBQB3/zPwO6Bl5XscEE9cpKexLcH+AyNwKgKw0YwCaL4ShocNj2&#10;KYLH9AQFaiRjaOQhoGKPtYSi8A82yA7dfm8RFGtUnDCLZxEBUFPhnoEHtBvGpHsC0hvuiXdwD3QU&#10;AlOn5sRJjUxD1cF8cgqp214VA90QLRjqrdvLlGg5lGcBEUMke5YuMSrZEALWBwmIy5qqYaPiC8iP&#10;Sp3fgTsEgty2rpHdspVtvXXl05B5pXp3UgAFHHmHbMkLFDYTSRps0kzb7FMCWOxgHECRy94Cxxe+&#10;opEmpJgawoYjDIQLagJsV6haKRcj45S+fVWR4hdIzYcYIAudX6AKwT8d8iQHRk7kHcpV5g7sgM0C&#10;2FasiFRZCLEDgVnJZosgQPHmJODVvFlZxiyuxBgoH9xESFdTwyzt6rFdXFcIylRguDZIGm3NIWjQ&#10;AsbfCqTQC1Jw7NG0Mul7gxr5V5TM0ED7XUFpiFVINR7qgdnQCeQ3mdL3dKnVjxP1WpgeFDaeTpHe&#10;ejC2V2kDIbXAMiFiKHuVogqEqwIY9kA7mdBBa5+nPEpY+/8A0efl/wClg+080oIKIggmCWhwDbzl&#10;6gbOIMAAzto0qKlLm+zzdiVygaIs0Muvp5/TX/F8txWO8y74izwLfpZN5lkvXeVvvFqMheZlZyaI&#10;u567QDqgEC8RsY8wL5nNrIYNnBM6Z3m8KXwR3DW8451RfZeqveZUjWoem+8t8FSmd99EQOsx2l1v&#10;E2RzUqA8IMQjq5OKdGj2SLmuhwJlTFrGT4TJaZVsecvAFipjCTrth7jiM1YX/sJVmMfV6/8AhfX6&#10;Zvt9eWf2pw7oFqus/tEhaBDqbG7e9xWIsqD5j+i4NAEBVATy5LmoZJ2NN9DieXozOLheqDEIscpY&#10;LcBZiBojwGr7G4cBWtHJK7ukbnwt/CIKhBXgCXUIYcYVadvprq/S/Kb3O8c/9joOsFHm2JRETEKk&#10;k1dReKSXrr+WqJ8rMOgG4L21HRMPl+K0P8LJHUHgSoZv9DRw282F4+cFhmUdDebYQ0ViOiy9lh31&#10;AQ7dXSsSFtYfCy2vmQUbhROuQTFNEBRqwhhAPAYQmnYrIM9hg0SdadKCICIGK+lPCortUSF1gqOc&#10;gY3CEVRdp/sYX9IFL0RAGv8AjWSiqq92KQKfNjOeYxv5w+0iXU8wQaNgyxfKcrg+SUIkSQS0Sy95&#10;FuLo87nA2ZakVJaVyhAEH8YXL6Twd+8HcoSs3R7xbYUuJU3IAGWg2YWbmX0s3NUZKHr+8O8L1LDX&#10;8iJt+NaT3EtZRs5wQyIUiVFCP4DPzCbETzyageUPEIJ5oQZDTOT9iQQCG63juK1YWl9ghS2xdUgC&#10;+Ot3RivAKGeyVnGCqpVYbZAywf6JnpqZF4WsZ5GYizobe7k+5C+DjcB6Vls+FQpWkKkKu0cjMbjW&#10;j/EQxEJjOtwSXQFNA4yA3K1g3RQSv0ImBhACc2cv/aXeh2jNky2p7+dxbTFHAw1jaS/BSP8AMR2K&#10;QaZhiAFj7URF1OnyeLXjMvJ4SFyG7/TUFbcmiWhAKLTBKgsYsGRHuR2VSZtAorIYx6glg+z8xBt2&#10;Nhx4oJwjRJv2QF9EUKWSosELH1B9KvHUOLfdHsCqyyCMmzDCEzMN2ZBViikARYWw+wl8bTFcuD+x&#10;8k8EaoMtHKhe8K+pXW5tPwnF5obEbtoyBWKHzJZzA4quDZ8vCIKz3WdDQ2nQ3EIWj0HngkGtH5Wg&#10;iNax92WJeAJFwVMvD+cINZA5jhUGSy/AwYDqWLAlw9BuC5Hsg6eMMGJ49A+JrNAl7joBMQzAI01A&#10;W38kgA/qNGyFLdsDXvOJ4PJEbYNIEXtvOMMAaeCnMyDdekoDykDshGcvGwCTWSKSigG8xaNwEVtq&#10;TvGMPVBiWRi1ECJqD1OA2cEKQOA88hiwGNrp6K6HSF1aA0YAaLLc3hAAQxrYEClXO6KTuqSEZr+I&#10;oUDSBeCllrkflHQYIapsCfuZCPWXfqNz2D3UstPNWl2ZB63hKqi0sEGzNtGti+gO8yIvWvUHTazO&#10;IToRJA9wdlRbzeMKU4uGfTnKVgmrESHFWErRfW3i3CWheVCAy9weaHA0CAcoyl8xOrYfqTAd1UY7&#10;GtvKBuxGcsrv3B1OcTsjIUux2RwZRVbyWh0COF5p59CSbWbBSKFVt3MTAwRciAQjAINA0QC8Tyr6&#10;HeJnv/ybjv8A8wlDLfcCFITFQfoY+jig0f8ABplF57+aJsCY/Qqwgwh7laVp2fR8c/Xzmb7/AEF8&#10;pcKNwuEOZxz95vwlxj8S/H1gIEljoieEGS3l9yCHMJI/UZjR26sDFXtimYrXq4Ah45WHh1OpA5gE&#10;a6S/p7zcxLDP9SLuA0hF1RewlLBA+Iga2LR+48YrSVy+kBIApfgCEke4DpAyg6LGG0nkEFf+xqeH&#10;0VUNoFL+hvM55+31XGDboy8IaheS88a6QtD/AEF8B2OZVZyQdjBt5I45Aqx/gYlK1RFzkwznaUKd&#10;HwhvjDZiKOqgcnn+TVtlthSABsrEew6vaWMQ0d5spzL4HLd6f8L7Mca+nh9ODa84+vjUq+ZXdlMN&#10;wSXObyu2SQjRu/wtQKIGQpkhqfosfTFogUDWJA32y9MRMtiLZlQwZhzi4DMfa7CmN7wl4ajBFn4s&#10;oJahJV2cFmhwPxnOylr+kjKNQUICrKyv0c4qr5qYMMiQRvcTA3LYgC9/ORugpAYyq0vnGyyNEOXc&#10;KJh79kRTKHbEQDXGU8BaGSkhSwwA9GWIRJqAvWhMoGKvKzYg4lVPGjRJGJ3+Nl2VwNgiqniPoKyt&#10;SzQ3KHSyFyQzWOOLVH26YgbOMQCxOxtiDygM2yCoRliqVagYipJVvsQogoGwBWnC24e5KiMt48wn&#10;cYCZZXUGyoLLR4iTUcSkg3bCdcEFQnc0gVIs1f6AMFaCbaGuAeBkUgLHApWZRJbqDrFiE0wyNlwN&#10;5BbaIPBelrEqmneCZUPDnylmLHGaCoD1soKk5Xlf7I4ApoXMw3xVX2kMRt2SAAex8gxKJT9kReCd&#10;AwBouzJkQdbF9LgN7BWoHCK5SD6MhH+kb1BwecA08+6YCPAKeHOvVR0PpdHnnmDOWQFRDUehCuqq&#10;8iAzzMxM3T247FZRWxAis54Rarbi2k7xyPPDF1UK7JpcnCAU2iKSApqjQEaUBqcCXCKiMujLn3kt&#10;xeWy2gYqRb3gJn65T5whW1xQ/oQVBm15R7bf3SMgoLX5gBCpbygQaUsSWustQVNG69RHEZf4pi+7&#10;mWfJFMKAKJkMEg+tGYDKuaESg10HCWzZYOD1EMDaEqkVFpUYV3FpBBN9nyL6bUwmgbZja0h1Vptx&#10;AgqQfV8ITbXdFQMEXLuQOJXDYFKoHyoCDAECkkVGheiCU24qXsMJlxAf2jwjEgn8tBhBmzo5XwVM&#10;qRwoFAFgIhIIVNjV6icxBj5ibTIop2iMzrbEiEatXEbvKBihD6xlm5ha4kcrghAE9xSx7zAYAjno&#10;YtahD2qMMwSOyCFzCL/KSvlN23pcFhsZjxhVy1vA5CirAKGHmKB9rL4suk1PFcz19L2ioZqhiBph&#10;M1tGXcbztOVq0HvVsBwG+r8pkVTWjmw0YcrgVKReRVqCrBbEL/VVt/kQFOnKO52g+l82hWTEyd5B&#10;YULNrpTsKB7irbQyMfd0QZUowRWjJUWZsmF+JALJdKMAVQesDcjBdb1aHOGobQzCg6VcAwqqbvcw&#10;LXMz3gBpFdo3vUcovyNvKyWZifa3Ppk8Y1me0/qjrM8/+b0/+jGHUryEK/YvGUJ83AHBKWkD3YtF&#10;xEGXs5WqM2UATJKORQBMn/DnP0x3ls6Ym+81ziXqc3ie084X0ntHcAQHLH0JQknbYCMEBwRAwgAz&#10;PxiDJAYKKvMhANAtX4hGN/WlbHYiRACc6nkTLTznjNfTo5i8T3l+My5loKXXL5Nj7MkFPAPEBpKY&#10;Bve4MSnw3WwhsyqDAInKRz3QYQMIq9rDye0PG/psltf9Ovpv/rz+hr69ZV2/eADNLU8ZOPDcuIOS&#10;o3Iy8zmBHkZ5LdMRIPZ+6CGg1rLDql38IirDOSOpzwRJvotRWQ4SBnt9O8L5l3EC0Urh5+ld8zjM&#10;w9d1M1iZcwOh6fXPjOupnp7xADRk65VUelTUvg/Nyy6Sty8gKv5Q3L4Y8r+aIqEL9I8iNVCFZ7yg&#10;agqsLCoqyMvPiBCAOv4piYJlExy68x/YlhENPnHM3JIGx5onMcTwSsnA6QiJsVEcjEi6S7toFLXB&#10;HCRwzPsAwUJnwDOkwKpJBe47JC2GNvoWFgEVwMHhhNckjusQI22PGjNnwv0dIUAEZbqUBs0KzrJ0&#10;FSbkOD5bSsjP+CDCVcvb1zaVLpKDBilKISxVgIrFWpDx0ZESwlnlSo2UUAh45SBZUWBlohwivzIn&#10;SKX+en8C2gZgNUvvEDeOA8gI6tq5vigFZWvzKRb+TYgZk4ZXzEmNiR7PyS93F5PiUdilvB0E6u8e&#10;2JfmTYkVC07gA9RWUku+pbRZQVeU9iW6fYL+kTJx/wBoFQyYXX7RBMWNvIVYVVcgpS6toSg1Bzgt&#10;WqzUcGJG+8YMeqUwRlAqnI9pimAKii2KbiC2jTdgr0oLN5i1G4/shLphz+gYe3mBeRAPGIIjzHw/&#10;EIy0JYeLV+A2xEtIuFU1h5EtA1/zG4aWKSv+kBQVPsLxiCaaW9lK+XU3A2ZeMPQIBKxNLTzQLlFg&#10;Edb6vsiEuBp4B2ICIDaoQJMn3GWsO0xTRDYckDlvKxuku5J8ciLoysuHWGgyT/cIEBfP7mZbC64j&#10;1CKsIflwwigU645OaHWv9RogC+FE4oGl08XvIfRBAwSJ18UCAi75DN4opmh2CVPTG96JgjW6v3QT&#10;OPNDMh8ch8RSD3npohfZqPWIhymAfTCIJ6fmLS67YftQxMGN+eocIbk99Mcy0O1hPEL+MoEvw9IA&#10;RHmzAvN6y8JtowYi0aGWslXF1vW3YWEfcBTPCcCkA0C7T3giWGbCydiEssoeGpUkTW6ikUlWBczd&#10;X6+E6NgCgsRcH3K+pu/JKOiYRxcXkQ0od2vIT8kCM3TJAKz9zesih7g0zQNoCt+PJEE1AJQj83Ag&#10;3fKipDpl3fHqsc1CrbIMWFv2OsWFaZFrSVwLKq01UYtSBth9ji3IXUCVP1ulV0FQZhRdY3RiE+D5&#10;FsgKoa1QeopaA/QR86WdXghNhrkHmSoJo/coIgZjDosKVweJPJeCSIzdQMLzFklDsbIWXF4auIhX&#10;3YKO5PCgVPOfY8ULr6eKaXIobc8neZe9UQslZejXxOvh+GJnm4Wp2l4D3X3itDYnBWef+RDi/pqZ&#10;eJ8/RamIi3cp8oOnMg5kXXtqiX1xN5/8TJIye8qSYTB2t3MkBHKD2vJxxCZavrVyQ8TlY065S+5m&#10;o0JvpGPK8HgxgGUI/wA2t7PF3Uew/wDC36O56xh1Cbu5eyb6z7fRddIj0YHkQDMbzhAZLgfJq2yR&#10;VM/ZJU8k3/UIqj3tleOf9SGMw9WaUeaHSTr0F7x6W1M3iNd5y2Zl+UK6eCpde7ocwCwotfDwhfl1&#10;Dc5NIXaRRpIAwR1V5xli36YMZs2wocKijnZZm3C/kGpnd6hncf8AjZ9dfXVa+vPP2+l77TF9/rSs&#10;JAs9PrdZt8PpSzh1i4F+becqQrA9nIUs0yMORCwldW5m4tQcFZJ52Y/LLZr8xf0c/TDDUXv94njM&#10;lTPSX5zyxCtcT3/4xm/pShPcnfFmwBwlWXlw9CviosbBtOMa/GqANFWZPQS0hWXER6V2uL72+BuD&#10;L6ltvv4SJssk/BCzFNhCkFOyppIkZbUpT0KBqYYBEIIItUIbN3qIVY8ZUySXlQ7xFZFJBLhauk4J&#10;TLxgu2rRfhSpwXQEW3bG9aYRh3lDpnxMZq2eDL6OiToP4ubHO22+UPSHx6XuR2vx0SZWLTK9JWoj&#10;gc4u3KFBOuYhdgTdi/CGPEJCNrds/co4FCg/hUuIr+1KSPZB/wBkVgLprRVenyWYpbkUefkRcQws&#10;FVMpMQEBABafT5IKtxUIi+oyrudI32gwELMsskJwQqEeyi/v1OYCnJ/xriqxl9uQUrlpVINVPUBI&#10;qTZMBHdNvJLQQbp/LgCwDV86D1UKbJ8qLrIU4I237kLeE7GSKg+QzO+pEgaEQ7LEAyDjGCDcEqJo&#10;8Eq6y9gIRT8mmITDWFru1u7eILK41+YILfN8w8IPcDxiDjUBbSBJAoOfoAaEKR5jAnoX4Q3ezR+0&#10;vGgUAyjJGpDA4OvD0e6NkpMQUkCHIWMNJCepQhYQZM5F9q5bBCkzK7wAG+GWnQRIbF98wo12mAfc&#10;o5yAOy2ZAmQmYvUTEgppCRQjVo9oj4E/oDMM3ceykRFyklgAuCACWDZwZ/aqCAusB+0j8SU5C4QM&#10;HDBQ3uEYSfoMUA9T80EeE1TCemR1F+SYgAX7YMYBbpJAXLrbmyLJV46mu0eZJr0kGu9x/PLiWdGy&#10;31S5rrBJwh6hexwszML5VmFuQqgiXK1plYWOonZ88WCZvoh/5LEfEVM9ekVHNdJcChT2Zg4xXdFR&#10;sGOag7IBmyOAgJV0VP8AMCoKlGi645Rasq5aAA7CvH3gQtaRDiZ8R82UFGKDzQjiEClmeIh0waCL&#10;wcC2hMMhVA8zHBEB3CImwiwzsDDVmHq1FBCCZ0zrAR4YK5spEHAXU8ZUHR3rP6r1inTFZ6Ab94Ks&#10;UEJXZBr2JmoV1C3yjxyGWVPpKT3JvTDqwbQ1OXhv6cy8PihcewlpYQh70BVCx2PAJmYzS8oBDIkx&#10;kcN3CKza7fdOQPYCAiFK9hDPzMMFxtqHQ2douWidWtLxMKA8dRdjMCDqzBQ5MNkGC0aUsB8GqiwC&#10;nL8RgLWnd2DwP8jBUc/R8ajuELCbd0HJnQIuaoFjDKeYwIyfAgu0esq3nmRQiVL9JGyn9I3eT1zw&#10;igm22fd67kXSl8/91D440DZTRWL6iP0oIWA1E+TNe5C84cEKw8nrGW5ZEBLxWagdocuJlfBYAuO8&#10;fGspxZsqrbCq/wDG+sM/Q8al1Nstm8zeJr6Zg6zMBMCGUV/0Rorl0wovJCW20iCEC78+BKCQxeyG&#10;aq6PcIEFS93iV2T4jLzmNMYkES0v5muwp4n7POXaneGAp1bLDQAJTYtt/Nw422YhlKQDgRAZ+bv3&#10;QxVNRtCBnss8PefR7yvSckz2me30z4SuY34xLmcrlZ5zf03mUfXmrnt9bF8EbwAqvOOmdj2P+ndv&#10;PaIS5W+81KhW+YtTvF8u809Zx1m4Xz9L8Z5TtK7e8pOdZQjkheKHYgfkU6rpiOVWI42wGTE/JxiS&#10;WZ9xGG2FEQSDciKikV1CMhmil3Iqi6Suf23Eq9w4EPoUIQJOpIlqGN/lKms5gSAA3mNM72GGca/1&#10;H14EEYNPVAIRcUXyZz3eSVQyo5peNJETCj4m0orXz98MGrpVNyZAoeOSao5WZknsDDkhzODGst57&#10;MAWNpUq1k2aEsCzVlpwHbzICSHBSVEWXcSpCDUjJW0hNhoilvLSahJKyn4KXi3CciBf7F4YGjJoA&#10;Q4gEGqKlSEA1VoJACuRQZJIqOCVoQdCV4B0gfJSLNmtwXwjugUKPA1JbCK9tsipG53UlKLkQSAW7&#10;GKn5QrVJRwHWUuRkt6pw79dUAFhDURGuITDCJhXBmglIYRuBkx/ohoTPjkRFS3RQKWpxlIjeB4sS&#10;PpkDEJjBW7XMDbYhcsBqYcD5Eswqsqfxg2pdAELgH3huAtbA/iEf3AGE8H010pS2wFlyErBy6h6h&#10;jlhSuyykKkJshN9N0BVUPCC7UXYpMtaYj7BMshrPtIuS19aEsji0b5coRwSLMVTK5iuZEXkQoDRp&#10;HB7EKmBaEBo0nXC18YkIc7sfMgADdEYgCWBSqiKEZJAsftIR1zs1AU3gGHk+6FFaqvxDum5JV6cu&#10;Rio4hJtwSwih55Ev64O37pkSlmBAMc4ZvxcQLCnUQLJNGSWFIUb8wooA3b6CyUCjpoJdBvgweoQp&#10;tWpgi418uQzrjFfBFwvmmTRhmv8AMIiVXK4le0uBjeBl5jMW9DC9xMK4CkRnWx9iOnwD5RHttm0Y&#10;lFAWBY12xY6Qq0WUmVS6IUx2w3RUut3HMxaXTEB3BAxcEs7PUZlxosIeYTkqytJjHpR2tidnrd8g&#10;xyUllh5BggFhlTX6Uy/B4coKM/QIBcnLaEHq/wB83pB4WOzmgciCxTU9VQvi67yJVs1ByMphj3MB&#10;0cuabgo9ACWK60ciSKfjEZkDE5UD/cRAWF/WIE6w+34KMGN2xq8vL1qNan8cw1npmB0FkHEeAhj8&#10;kuByILteEYU9cxF6CkYQnfgU/chKVL8jQFXmmRuXmB+cYAcxHLaVTxCpiPF6zcyBvVvA3icpQILq&#10;L9sW7DoeFmwwCgrtfFnHJomSJr0R74GMqq9boirSo+MLBLSzBZeJQ1bgEOqmEwxRpdcQ7LNF9hg2&#10;3UX2M8j9OOv0d5+fodKxnDby5a04hohS4wAdweH3SmHVygKehGEyR5DGGEhqgi8RE6t8NRp2CbLe&#10;Fnk0wcf9MIEowaqgCt8XgOEFszEKFfqpL2S5i2DIQeB0TBw7I/8Apk/4N/TrLnD9BvEduUNrhei9&#10;gPOjMkpF5uJYYUUyLlFkJDIP8kV/rSEBpLy2wtjaWwASvlBMuY3zHVwj9mFeYghwlcSB/eNLn2i+&#10;lG6QKasNAfMglBNkAN1FKfpiYF//ADyMzt5Bc9xOa6NwcugwVey5b0RjepT5Q56TjE8ZZLmszMzf&#10;aa7/AEzXePeY7RekuG0/RyWfV7iyrmJpFE6BqGnmCm7kjFq1j27moGjhuYWzFJ20Mq8QoDQy6kkI&#10;P185nxlWUy/o8Y9RqeazWWPrc10ZqBhnt/wcTny+imJHh3UchOsKYDLc6bTJVM7PwSiX4Z9DV/ck&#10;06oWtKNK0CKrQ8AJREGvjChtGSmMTw+aoT9/EykVujZORVy4t404En8G/sI8MC/u+URDYCVrB7jz&#10;76KjIwYciHD4rXCsmh5wRcuYGDACGo0SK6x5PvA2lCTxmWg0XFkPWA/pAhqNv/WLGJalnBZ0AGxo&#10;FB93IRKsxKUkGFuIvJ/ZhTArjGZIsPBkSrG+CvE3CzRVdkSw9vR9pxr+EjCZNzJmamiAihACOyyU&#10;CBwr7hAPbAJByFayt5J0yBArtkh007XQHkIuFl7iH/oFMSrv9a5MDKh7d8kszEwPESWBTxudQFAm&#10;ZAVMzYwQLoRw5I2sXD5xuc2nFtBfGbaXSFahajA32VTiSVsKNwMRJhOZUq6MWqIWmwioVkWwWQqF&#10;kYEuXoX+rg10HeB7pV+4bUgXB2S4C6OekdQ0ZJk+6WdI8z8pOExw8oTTTT/YzMJ7zGtGbeoACXr+&#10;vuEqA6Mw85jdHH8iG1RSZgAMA+1Lt2UFF2g72JP3G4HvPHSIJhH2OYYwqI+ahhKFaAg2NBScKtkH&#10;CO6U5mVrKDtODvXJSy6dj7pigoNa6JxkhkAAOtFsjHGTeue458YiqOeOyK1XGQIYQVBkgFshhf8A&#10;2QgxDinBCaJtgogqHV7JieESWbMMjHuBSXVKt2sKUWgSvIgkKBhGr7oHYqirowVwWgLOM0QDGQQt&#10;fQRgi5V6xSa6UPwH0mKWO2KmQYrNt7ekGgXJy+oFE1CGS0JzGF1RNVulpdNrSuv4g4aQnnpoG5Ch&#10;JAtPWk4iR30ksTTDSEHkAqyXiBNA4YY5wNQQAdkwyQFP/CxA86Z2ZTXyHwwWRjQu5AgAKABPOfEQ&#10;fkJcqD4dlHZUw51K4A/UJr0RZ9fXiEDoRWYI1rnbd5TZLgpNiHkBBT7IfLzcJr3nY44ONk8RgdpF&#10;U9VOYUGu384BWIDu6H3VZmukRa7koHqlAXkEDXvHq/AIG2pSVNII8ELF4eCBSmHQdVm/f6BnMoMq&#10;Q1GBOACcOjcakA+KJgKivKkaOzvL8GDEUAt78nnHi6oII2YOBAs36LoC68jw6oTparBob1nKEyXI&#10;zpt7ctsv4KdhnuIEAphfNZgag6qFHRC4lUfsIlS7NJYAzZOglavop/QGUpAdhMvFlAfCZQHT6v08&#10;ahDArfBA40gjlgMQWcKxBqm3B/LHzF7QDMzNvJBolbTZ1gS6XSaQq5ZoC8xT0Chr/l1KNEBeESGv&#10;ZX9EOzdZP3gGs9gHq6odSC9fiI3VvGhs/wCy3/xfH/N77/QcnJijYwuA+6Cx1ldAdSLnvNrgIyGi&#10;zSBvc1fxVLBK8vafMymdQ4/MBD5YnVkBr6C+8rPaPtEqUXMXAd4v6DzPBo6IHB7OYe5FAIxq4Cai&#10;0B+U3KHDs7EddqB98leI4kgBkPos3BXJMu8+yOvQqb2OJhELgM6rIB4MvOoPrKxB7/aP+/QlxxUv&#10;zmek7zzma7zPbMy3o5B3IRcKEq9gw0hgZAA6mV/FTSBgczlPLCF0DEvaRZY+w3lC9bl2eUWVao+4&#10;h8nQLt5AVFtS/DJR1CaOs7srkl8TUxHWcRx1lun6NkbWY8Pr8w8Z0jNE6fQPEfsNGCzWxIFMv8ky&#10;5CFXkiyyrM6OFUqfQyCnREm2hv8AQnVCEhLQ5RFYPoI3RuGFm3Lscfrgd26lEsUfw1Tp6jM1PSkN&#10;WnSzsCaSb65VNB2QiSWU1Q2EzPKW5s7imavnyRa+0eCxMEq+Co2oFwDqFaOSXUNddQ0ebVkmMh4M&#10;oQESnYvlwKmWfRr0uSgRKOcEUZPmOYcqiD7uoXwApwpRgeiQqC8YyFH57MQnQq0PGinoZuEGeQN6&#10;K3H86EYC14UUoK9wxPXEQy1w/vDEZpcT+rRINfwwvQ1cqQCLdeU5TA1mrF0AHhA/wiF2YPijIgte&#10;SHcZj/ulnFFjCAU7RIAswY5FySEICljcZEdyNEzI6gUmG6C5T0DGDUFEQFO1/EKYMBR2eJADQsEx&#10;CkYXD0FyRg8OUdb6t5RC2BiPTpBAXZvBR0TgslBKAoYXEFO4pju3eCYRW/MMNNkxd/KY4fMXd9jd&#10;cvwnOE47XQNQeUhCVTBwdcwKWzwAJY2QiwpMHhgl3VWPqkWOwOB2OIF7d85y9JZjNPJ4I5cUUOxh&#10;FVxr7IURvplIxsQuheYiB8BNL5Ry3aQ6EhIVaB80IMfkNVhAGbHkhrjUGzxRJ1rGbAAZUNcnl3aG&#10;cn40vcTYCDUPkgQrnUNWLQTIhfA5drDxI1BLFfkiDLYwUOmniIfeDeaBMTfyDmh8kLADboYeEPM7&#10;Zu8g4afVAroRrD0GHZu4xqC2Cf7K46PWUAHHXgDuW36bIrgNIG7WiABLrRhWHDRIXMB/5pcNOsyD&#10;4GI4yLV4j3SyqMlKXltMqEsxMMr5mYX3hRcBFiFwmNvg/QYkXTcYBhlNBEvyWXVGQ15FXkDhIGjN&#10;Cu+yMBd1cYNV5MLDjcyMuqr4SauweZhXXuj+2EBsxtKmwPEQXDb7QYAoDRF+MSt055xtw8IyIVAl&#10;o2iIk2txm5dJqP8AQuZThwl7qGoHKFFxyeC6QYrco8DF0jIbuXJl1WKlHQbqsy8fBGcF/hEFDvQK&#10;NFhBQYeG12DcB0jlpoEZixH7XEvpXtG4QRQmV9mQDlAQ4xOey0qM/OzOtrQo26+aj3PUIYCjkJmF&#10;3xAVq7vWIue69APYHRAXqAnfGIN07usbVC20DTZU6qvhCHnBcX5kLTAkNa1qTf3DozJOs76ZOR3e&#10;KC+IVlCcMbIofgh9LS450vMFhbMbsmwEp5l5TBYN/TUY8URXeK4lpXqXIqnqgAtZt0ZTuQcQNc2j&#10;L3ukuiZp2I4YUzIH2XBUi4V8wiSOFv8AkRboyPs1wDCn/IKc4xbP3JeVKHpoaQDDUoGqAJXC3/Bc&#10;D2FkxDkCifeO03ef5Di2X7B1B/6df+sX2+oXFCafeyCU280KFDZDYItcOpyesfCtWTKGFoNkXyGO&#10;f1Eqtd1ZPgm4d9tK9N2eG/pjvHczXaJbB2wJ2YgSLjBTSFaWCEGUTc4HcqbP3AlArQc8JVRAsiUC&#10;I/nCIHxNkRZ2rnTuXYlxWRKrxQTELyw8hBc3xNbY8SsTefmOdRvvHrMMuamubgLjNwcNEGDg2K1x&#10;zuansTFzDdmFcX2g2yfDb8yBvbuey6GU1xdpcgBkDSlKGbJvA95SCGv6llBLw7yUSZduH2RuBjLE&#10;swLs2PiECVsrtLviatnGYreprDqUste812nrmYl9/b6O5vmD5zeZxaT2j7/TKZyvuzQVZNxN0hMx&#10;3G2ghg4I/wAEWLLT6qCVxsOcGFTAmhxZ2+jVYoApNsE9GhfHqlztxlz0UAloaxYnKxxxpEtlpFON&#10;pJYKUIHQhiwUI4FbThw6VYZ1P9kl2wzGyaITIKADAVm9UYIXOTDrtUVO301tTStYIEC6jFpVHmGL&#10;rlWkrjnK6og4TdiEcG4mJY6WvILrLwbNq8+LArKKKMh0QIEfMRv9kRK1DzNZpg9gSwgWuYLDAKCV&#10;6UpeKMppXXnWxRXZt9CIXxoHYiTf1hjAhTyup4JWqW6+CLVhVgAzdw3ygrcQyvdDqYqgiFoYJTuo&#10;FVX3lBAex9hFCoo7NkFgCq4/sRbmXgQNsYtgZoDKWYr+QioUsN/9CA7oEbkpturn2whCM4AtQqNk&#10;HEQH0ZcBGYVXzIQWs5ehJtG9JEApuKyVaAndP9RJigx99IqDJHxUMwNjfJPERr2EuNHyl26L1zhn&#10;lm3yQ4ys9J4pnAJV2CM1EOWcWzwt7qCFza9kcikDMkqGWdZ+yZVMsirh1QIEMqfAEEjJZIJq6Vo8&#10;25vSNbpdIIYz2Ag2HbsfYiYQgY5hIU+SggrFS7sKG1woucoAQaCEDz+FqVETVMACpWkkJcNxwCYl&#10;H3VB5vIBgMEDkUslGhBSnOQbyZAphX5P6+UWjZWx5BKb3FELA6F3UHMyJtlbgaHWaLGQpUO4Duka&#10;AGBnxm5zihNjg36qi/JWVMY/CWLoNZbQxHfDx6ExZ4LunoTc3obORDql+XrlCEO+4QGoS6iQyLjZ&#10;8Qhspbzv7ggicUIoAR1oR+5EKVRsDVGU4ZFCAcj9IdhGTxRpLrq7C3WDBd3EicBfEL0CMjrp+Nka&#10;jV3KL04QA8DItfeHTRiqwCaQ5yvuCHGKWl6hNwKBU5629DEbeYF8ODYsyFTgWRyIBuYEfAWE/KgH&#10;shNwPyoAgMPxSufCXIZAf9kb+uK0gKqvpHmQngAPniCCCrR64BAvxYOq8oRjlGOEm+0GzDo3USdX&#10;E/aCrsdJdO1VwUCKS3zDMSwj+04XuQ5HJnGpImZyElmV/ScBljlCbMXsLLTYSvwICcQsSjLVQZHz&#10;L7CyzxuTTQCYUQURFpR+ZpSt3MwoCSdHvQjFD8FPsW4TrD3bod9GZgRPtKCF1Xgg+oS40cqmaCeP&#10;tI+zVIIrRbHeBH9/xc0G3Z68xdKFC/Y8oGpoO22N3hesqtPLa3hrB6je9IDcsGnk11tt2RglpJ6w&#10;S0gChRBfQQw7YXkYfeKg0KDj9EMmYBVNnD/0EupNh4CB5IRVtDs8xuV4KC2r0Rl0UZBA5fVagdGt&#10;/DQ1ctMBJOoepChMyAaPftiIf58rjAMudvNiqQwwXltuhgeMY7mZjQl5hXXf/wAr90p8mVSqLePw&#10;GDKoI/Sm4VUbMw7G0GwF0J1G3vActpdVdTPpABWWLuA4f0ikCrDbwCVxUGujZvHLP0pmdfR3P601&#10;RACWsArXhHRMQFvBpimQZ7lFYJyWKNiHubRd9oZhduIw5W+r/moo5iRDD1WVOg6gO0wGy59AVfbh&#10;A1G89JlJ3+lMpdzfXE9vKUVzPO+0u6uLlAA32a0bjhUuXHlA6otytSA+wRTWUUf6ksmhoSBdR2Vh&#10;BQA8A8Y6oOa9GANgfyfMy8AJBUFhiHDigg5S8B+ZC6aGDR4MwxKi33iGbTS8jkMwyS2c5iS/Kcec&#10;z3hzNc3K+lfRYY+j6y+ZV19ROc7ScKBOoBrHNarvvwJAR4sRoDkTIH9ULjRP9TMrSwdhSu1t86q7&#10;TSR8quzGOB9DqWl3TvhNZwIt/IxO3WQPJXYECXQlCE8PgWKvBdqaynhkrAi/1jqGYCw5GYTtQaEt&#10;DroUs/hWlmWetrylQuFHZ4ECzwM8Yi4c6ogW+wT6Bx2cpq2GC/pYU/IMPdmZHszFLhVlCMROFxFn&#10;QXW80LT+CcZjFoHFUosKIZroqspxFcOfoWOFvmw5l5ptS3FMv3Ed1D1sg5yCpmYLYAFvakulcSBA&#10;IccSCUIRURVsLTVYHwnr+shGe6pQAveEBfSi5fIgiSsuQS3kQaqs21YivZu/x0O0JZAOB2owCAhd&#10;C7QGpXf5wzGIu0pAv0HPY+SFvqLYfJGZsf5sTGRLbfCUGkTAxsVVFM86EaXFbgJZGujlDi8afzBA&#10;xBqf7CIJS2mDYUKkBCG2jgIC/pdv2hE0SJzuRESuUnm+MHMMpEQqFxzygs2LCwBZI+wpMx31TBYq&#10;Yu492ZRiJhOEHmzIlSahzfdC1JwwkCirCktJOuN5AwCCiB90MwJbTSKtoCWQUHFGRbWnLRmFXCA2&#10;oFlSfiF8nQ2QHmZoJAvi6jyjwELawCxwWJGiuRUFt2icowDQC+d1aDpMQj+TEa9mo0q7oFhRrfBd&#10;D5z12DUQmsNp8RsnuSEkKDLxauYCoiaPEzFBcodcXWfY4hl116elLnD2ISIKUUNjcgseeqUesEy4&#10;H34DZBC7Ze7gbbkgqBkzb+XBABcjW4akqbvAWgtywYbeH+KI2SQ3+DiaZhRzJnqblBDVtsfgEkdk&#10;TxMg8+LKl8HSEK32M2BO4/xg6XaFYLQBzKMX+UN6YyQ9xLBgCkSDNp3igCY7Cu8CaQmPbQJYCQxz&#10;nRpKEFfzqoqhY2hDC7WB+aES/OX55hDPRfG5+CAVfU03zIWC4vtgMwAGTB9+E8s5iBhDELy/BOka&#10;iluRyjZ4OsM9jD0qPITYhuF0YTkeWQggk+0OjED1xSVH8Dc8eObcWP2JnfuDMDLNoMVex2wEq2Hl&#10;mLFBXNpNL+HMtkrdk1QB0VCBl+Rlk14V5mnvgVQz06wOGR9bao8eDmFQVg7Ba3+otKsvY1ugF3wh&#10;a8ytABpZbeSALyWt0oFCzGE+pcujuQjWtF/DGfu05gU0gHWIldhYsxGUJYLlkW3ghy7efMmUugwk&#10;CKKDXdf1DVhj3QI6lwSFeLfayqilwG8kfUZq77IIrAqvsIYDqxZ4gyvNA5+itggbaj1Z9nQqoGvl&#10;lvcvJgN+8EzPADEgBCSlsAeXETmAUgqDGyBzDdxxIr/5wX2iNtzqfchuP8wXYygwEWywAiOjKW9i&#10;FKOQ3JBOQVaX3ecDryJwteRGBVgcli7NncfXO/qsVoSrosExBgtfLRLCowu+DW2NUYWfoVkULGIi&#10;yRGglAaiQEAsMYNvocQhMIH7YQENqmHANkan9qVvpLsZnGa8463HOpdEz0nn9BfMdpVwX7gpCgIQ&#10;NKHtqR4IihaZwc9ehBOE0YCyAzGBaeDUEpocBgEYNs3M82PGDAKWVLgwKcadT7TJqhlmhSjWCRQS&#10;vleiLsS6CQELLt9p9l4spqe8a+j0mO8d/Sme/wBK+nHFzLzMX3mGeEruwx+3Q5K5scGd0gv0LIs+&#10;UUWBs2ot92H/ACYLjHDCG0Uoy/gx1xwWD98sFm2PnMwSVDF1ArIpckAtwdwHZlz2ZoFs4K+HNrHl&#10;22GPdduikRRyslsMCE/g8qly9YcKiLzRqIFqAN09eC30TC0gR6syw0i0TgkRo5m0dAJELT3tR0zI&#10;PokKU4kmbFWgugZ3L4REaCffoEjkbvZ0EMYQGQJbK01Rk6CNYTwxKp1AeJUUs1MEQAe9fnJJsuBA&#10;swH+IiUuvKkgCvbJwahz8IRMipQnoENtjqI59Y7F8irHzcAYa0YHKne0VCwLH7TAjDbyVCNFV+5N&#10;zhyEgDHpVsBCy6/xCOJUsjhg66H+RiF24U4hsCKNv6RBi50PFhZRJkwvkphwTB0KAbG396NG77Hf&#10;B6DIGkz5BRf8yAXrWBwCwt3JCm7FgQXDbFjNnUyLZQMvz3RcJR4SFAxZWZCqBNxiGCjVqXAswoB2&#10;fCGqVOcBt24K8VHZPqIGeXqy4d6UoPFRbpHxUsTZ2QpoC340Xb4NiQajNv3RAb/Shl2L6nnoIKC8&#10;isQwyyq6jlSWIN/wmAsry1gr5UJqQqHbQaH3QqwrH+omtKPYYlWlkn2EKewTXpwCJSUzv8XBjjfa&#10;tQFEsvkkCBUWQYITNXf5JFUJaHg+SJLA0JcptmeIejYSjVFl9QjjlUj4Bw8w+hwRCavFhHknDNEQ&#10;patXigSgor3ROL7Q5dOl3KodUIClAWq4RQi0PLgcL6Imj2BuSiBYMFywAMiuQgExa4gGoUtKAEps&#10;u7g6gRZsRWzQY1AIwo2geQgvGb9E2FBG2WK1RM6gaSAv6Pj6S2USjA+DbTxAwECXFG4PEHnw8EKK&#10;x2Re5LZg/wCWiJK4I9CNsWeGjg825TPTyrAI8TEQNhv1avciHryTQjYb2eu7wIDSLeIA6JzCTR0I&#10;EzSLp7iX3wTBmo6GOXJONfWmg9Y2JihsNeP54RCDOrKBthKtfeoss4GRmYrIJkGmEY6hEsGJ0BAd&#10;hDEWqfMDpwTQvZwvMgsisl0hEBlofuCCg2qAuyOSBulaJ903iOjPcigqQsqBxMknz5W4YR1qL9QR&#10;3wiEBhybyRGA9sDmLaTvFytT1CjaAlarcL1qN5WUvqIfaGJvTzBIeZ/IDLDuOXU1FQrnAfYnu6Ig&#10;65M+uJuSdxIVTK7X/YQsDjG5iHvJSF0OIgGmZ04P1uT0qP0KysYZYtp1z9kOPPB6Go9ANWFPUNTv&#10;EETAHZne6/X/AE9+SFAoweU6BBwkDHE+SVdtoUgzTdMBp0kIFeQgN9YkSy97evSGf/mWKMDaUPWC&#10;hCt1EebM6KQor4I7TlHhOkZiapLRMwzWeAhMLfbdTA1Vbbyjxdo7+j7S/pdiMcx16CJ0JzV88sCV&#10;RCh8qViwGBfsJhC3zzBAwC5sgGj5K8JqGq4Rriy6J1oVCo+QhTyDZlyGUsk+q+SBEoNDaN4TjrMH&#10;eeN1DcW5vr9HP0WwGNpNLzzN4tE1ULB3QE8z7aOSMmZkn4BEYg3L3yJlFcua/lFyWqBEjrw5NMEK&#10;MhrLlAiNEcwhQiaadYQ92NBYHtdXOsjAwBlK/m41GwpL+hNjCrXwO7GmNrvZEwk60cjYyxzU7fVj&#10;XH0w6nS9St9vr3+nhL1C+Zu55+8OSXFUH9NhQxcAaWxRWhVp7RrWPRksgRWqEgNBvEeCKDbdxBgS&#10;x0lsrnoRmiOKzlK3YpQIiKPowhcALtGdEcKcaUyWb2lJkA88poEp9RNaDI5WEC2T/L4QdC9RpQLu&#10;EQgGLFmElf0ohna3CeVOVsk0WQRKcQ7iqKqSueT8AZU/t7IZxMQpCkih/jaWECr+JlZU6YASAxpF&#10;Z+ar5yHWBtZCw1Y9igRjc16nMpN9nHZcEXbWdOPYS9jlWaWUNg5vxDGX6v6WZhWeA/QgE9ggg2mS&#10;sYcqU2nsJvy3BSJBqt/lKVOBo+ApCtnBGrtOPPT7z5jSVYAf3SHxYBlIXm4cHyDMAvs1dSz3pQOj&#10;LAbchgrjyQitT/HSW9AxNEpqgyZHWE1O4qzoB2NwM9BD80dgm1FdxPDMJzWSHmSAGqbtKbeVRZdI&#10;qQjJC5WxlYPMo1Ay8T+HhAEcv/gCOFeuZshhYky4EMReAFwR7SDJGMPeEgHTZyJBlyK+UgNK1IKC&#10;9BciK+kW7Z9oZzIhKDZD6AM1SWS5NFYjk7VaC2Giv8kH3cJL8E8NyJOCbbcoBDXVI98FvSLYV1HX&#10;CHAe2cla0Kywh41IAfLaGvR449FNuPfzcxgbcu1AiOU5SCDpF2lmXKqr9kiVsIj/AGEGSPQwFOJs&#10;kMMP98o1Y5N+8YLBPwfUWFK5oxkLundUMaZs55vh9W0hBVV/Cp00Qzp5a9A54T5hkW1Bh3CHUslh&#10;EEfFsfik79YaRWgRpe6m5Sqjurg8UHYjY2IoceemEAMKl8iEBYrLR0EHeLS+LBPQVLzqiOAse2Hh&#10;2wyFm5USrh5T1DaO8J1AK3LYayIKwaQwQdBFYXlaOhT5d1EAD5ggtzB8KHR+LS7CNKepb9WR4mTG&#10;S7IUrqUWKygnWBSlkE2iFm+L3hpSsEY3Ok37OlhEhb7zQMoKK996SgQFKQfJLFXWj9kmK3oC8kNH&#10;aYnCHsxDuapmrQHBzXsIoRv748gejmXzYK7cI7FxsJxchzAQCjYlUhRIrGjk/kuVoVhT/jDokxX7&#10;D9KfvEuTPcgCat9Gb2DCs/O8Ih5KiHSt+3RBqZ5SycoCI/0US8/dPFD6AHV9DZXUB7PBFBx8G4D2&#10;wT7oxDsmjN3K1YK/hB9FElV/i4NIhbFsY8eFD/OsTKIt2kcMtiwe79kxGpSUF5KXMKR/ISxhqwpe&#10;SN3Xtb5SwRb1PFEwC5URy7wRcPlQlGC5AzeUZu4Q80/bVF68MEQRscicwKwDuy3sbLV0xKTzLktD&#10;lfKNyOA3IdV63uXAfQU6mPHSLFIcn7gnJfwMwU/V0SAgg3YfvBBd8YEXNFdHIqLfuTNbkc//ACVd&#10;/SvO+GEy7NXgIGRd+/DbFD+sRGItlGHYGr/VsL8Qq18MCOvIPQEOBx+4iEwQIB3A39MACvaUAEBP&#10;UOPmFGP2joZYZLjZRXhSX4N7gepCdopUvhTSMAwNAwWINTgDfLkOTrKXZYaggDBXgxIvs3PZKzvf&#10;Bw2uMNLWJ5zjziRuO+s3wx7Tz+mb7yte8XmjSN3DKOSVBU4SwLBBWMQMFIgf2hTLWyYApgNdSBZQ&#10;soYUSKHEIJYhQSvA5HxHaPt6ogHKhcFfN1RyMrZxQbdbi2A6yltXwRjtDgea7wzNmUSAJG0hgcVb&#10;9zoZhYj0NjHETxm/ppnDMd/o7+r1/wCO04M/Su7GbDYqMG9G6h7wl+qUc04CIQwhZjLNx0sl7gNq&#10;A/XMG+GCm4/uwC0+zzsNosMYOXVgZGMqEZz/ADnGRbfAjHMlQvl0EYG3UxR+uVMJwrAkDEIUrqMJ&#10;5m8EeGDdaLp4KjlDXBY/yMN02Jnct8oWbR8TwGYa2kkt03sWFRndiiUl663CMBKwo72gIvQ6b5wx&#10;Di8ggEwphqQcQm13IAShJGAIxfPItx1rIwKOY1bpDx8ss4JFtIiWGmy/faCOypmeveXSvI0IESoP&#10;2lCMCZbeQKbA5A/i0NfBsYEDEFuyCEw7ZCxBguuZvIJynCKjOOHbNg56DTHVywWOkm5LBes4LypR&#10;MlX8Us3EB1+PvkWBduqCHIoLVgMyj1B8INl7n+CoxcVp5LHMLD4CGhkMT8gZsF0sxUXQYCcxraoA&#10;6HgZSWtQuK4WpSGiEhaUbxnSUc+JQhwbABMqVliJFja2MkLofg53ucQQwBlhISbH+LHXSR81FNfq&#10;UueTiVAOAuyosYjJWjzmRKa/ouAi1pSx/FiVjoFlt0wS7cfRpKoC3hS0o4rO9Q2RmAlrZp8ARs3K&#10;JBNMUVzvkQFei1e4EqoC1fJ06ItAu6uJ1G4o1JMInlYbzXG71lMIwYKnVFWYVR6yVyeQPZCUitOZ&#10;Q4Qsotcvk0WPpmxPIYJdLv8AcTOMq+/PMzOhv95BqLlRWavUe8tNfsocJvz6wkLqX7CzqLHtCL3Q&#10;Nrzcvwh+/BLOZRcby3FLKoyvFC1aCNXqUYWF4F3TqlzCiZwskDGSh4gMr+STCQYB+N0TKHBBGnOE&#10;wA25b1cDXpLeHpQ6AQeTbtXHcAKShOBJHKQLtWjQyRbxP1G4AD4k2h4ENV+UjQQ4o/cMIEHqrAIV&#10;OqEb3tchMqw8+AIQ8DcLcD7ORlBgx1tePQRFKuXEBKRUlsWWDLm5hhUXX0BMlKZl7Al2DtlsRYML&#10;16ehQux9UQhgDbo1kHWRIN6BZDsPqBQQLuza4W2OT+MmWXySK2wZjSloIYKMCvZz2wJplb8BKHIY&#10;ecAVB8wrAS9DTBCUjdPiLvxirNkXq7m4ST2C8/AJyBw+1AQQmKHWvRJxw7C3DhRnwtNhA8s/N6EH&#10;KlVyCETgC1Q5XD7EwgzrFgHD6AxTDiRpZPPdEYif1YbeAFY/YCIPAFJ+QwQ4U/1YMvW53PWhmwMH&#10;F8A2H4hLsdMfkSnCqFwcvkjtC2vbA90ecOGkkwBa4od10hBlaQvOPl15GxVpwWXDGjOVmAZrsLO4&#10;zWSweaB6S4NKEY7qi/OKs4MPYUOggiAJ1lVuG2JFjLRaWKaXmR91YckBY4r6OvghiV0rXiCDcTEo&#10;IDb52GEYPAF1TJOU/wCa/wDhq4qebIBiCAW6TBCarrAkwO15R264SBfmjXWPRKMDcZz5S+CGzPUR&#10;6jYG5XLiBWr9DcUXZ+L5IUsqbkCGFwwCzSBYfJUOZogMhHBCaxQX9AJggQS51Q7GoAMKQIdlIqAV&#10;TyXB0y7MQaAA/UHUfaMLYTyLPWV2+iek8IeOZmu30E4BV0Qa/gG+kX51MTcy/kD807WKy4bUEQvB&#10;XdhDr84NIAU1LpgZgwq+JHVUuv4YBc7KQC/GlYRhHzJNF2OlOnJApsqWImLmGmD/AGUFCMB0/wC0&#10;IQNJn75neo3+UV1AuiH3ZDEQ8GRaltji001X8gl1sl2F7txAFpZruFgzSD/h2nvOev1x0x9c95TP&#10;OOHrK7TPaJ0WtD/JIuDEYSrC1XLhS2/C/FHWtJRAreaJlKCS2Mjm2DMVormEc+rDMW1fiYbimrWG&#10;QCNKDKfuwnsJf4IA8mzlfcjMImAIA2/SCL2wGjIswGZmbQYyASm/0MP9CXQKtEsVOyknpJFZwgg5&#10;0pQyHqgaUimUa1mFy4iMjrIZ4Imnmgiqh/zhanqJb07jAMg35CeI0IKCQDIwAFpD1JiHjEhZGW0I&#10;4nOpidPrVFlkoghExqqthTtlFon1iKDqyKJONwG1Re7NqPdvvN3BTOKLV89QALQUfcYh3leWYtUz&#10;Q/SGqMHrEo2A6BncnYaVQHO6dC/cE2owMIEiGbrCa/6pCyEGI7jcglVVLVWCKKmshaQWK0jHIl1v&#10;QxKrgEGIrFK94SwWf1MTKEaA5JZQrSq6AXCfd+I9y7Zt+xFGTmqSRO+x+Qgyy8RgCKEQqCU1hgif&#10;oS4sBjBioyOY64j8cWoAxJopJyRZB1kAbYC2d9fFmEFQA8hnpe+EWQBr0QRUS8RpA52gMJDpXaAS&#10;12JZ0GnzkNq2AeUChQDhISrbLDDMUQZt/GZkIUwu0Qi4XYrsWYtTebuzcO6Hjgord4xBKzgiAnjg&#10;QkGJJcok2GiolZZHZCFQCIwq5zgR4oHdu7XPAZ3LL0p12Vyb4gAvJc6wnHVPuxDoOYKVbCy3qiK0&#10;xWy4dvCCUgPwU5g7cSp5cWUEpP2CK8QtRfSjZor7ZAXs/puW4qqdrhBUuLziBKqHY/ekPJ3iGwbY&#10;B2UD7hOcfP6IxcdgZ1JIv7IPVl44vIJc/QGh7kVGR1QBZClr3HgQHugD81hR+qzCx6GhANJCUJD3&#10;jeRQ9xLEfn4kT+Bhb8vYSBsBLAxIsIJhXEok2FbmADa0lcHiG7GGIKKPXhA6a3DEnHjdcDRjDMFJ&#10;sbP0xBm9weYg8U8aOjYaK6OWh9pPGMWuFl6KOSiW80IJnIvDgaYqfUJdM1VeTFFMiD+0kyzcBvgE&#10;pTMgvvKh5pgGTFS1DsMg2tQAfibzwik6k+N5cSSgaWdQ2SuSH1bgZVpw4RkS4Ay/pXKUAPWFncRK&#10;ySA8dRGlZwXk0DBJqF5qkgvq8Ff8sltYtBYcPGLKN/8ALwReBPad8GoBi4LXUxq1qkHMqzKwfoDs&#10;1S6NMzAyMzd4qLhZfVq2XWG9LdAWWWNchrIvAc+LBovBRsR9GVYJx3Z8fKCeFmPZbKCbgrvPIoj8&#10;G0r4iRGCUuiAFS2WS2L7j6WGDRyrU9Dk24d0uoU5+jxLyq4bAt6QcVVlcQDUMMFBQ6MsUBWQ9Myj&#10;fMoFrpmIimoR5ABwtB8//LgjyqfBHH94+M9UeBMZzcaQZBynEOhounFSSuB8xpCWVte5LDP/AG1R&#10;9BKLOkOgHsPq1Rl3GzsqDyY7wY7Iu+r2ZQwitzDp1XBBXYp5c9wi58gkBCk90+yMDaUB15Ipbzbn&#10;v8BHynhxejFeSeBR4a6dmN6gDM6ZZ67QPGFcy83O82zggNKFtAIM/nQV56lV2SiZ3AxL3larmvsV&#10;B1fmpAVSoQP3FHYKevqAJqJnHJ1lEW+O4QMpfBH+jHUNiw4PCRiyBqsKrDp1lgjOnAeGjyYAua8y&#10;LxgKkABYdkkiXDszWwCGb2g6w0wgZVlXB+YgJSjUgIRDxbJXd7UCbpfGi1rZEQDV8q5bBl5k7zxv&#10;/h3Er/vFXNZl/QyC4BjfmBNFxMindFvJCJgUG1Y6XA1tpAMsxlmMuI9BEthO8SRmAws0YF+rLhip&#10;WT+FQR2HUJ18CaiFs2kqgc5fhRPatWkaGpNMCYEbOEUO5llXgDcwFlUwowvdId/BU/PEzI0Kk1xo&#10;4EwBAmfi3kwuYctIxlUT4guKkUGo/wCJDExDLEDaD85/bG/i0UNymSDJSAFXZGXXGK3bBhJqoZA7&#10;ppaEg0rQTMoOkxmqgoo+yoKxXDEsXAuohPxa4IaufUuFVfX5TKA9WBeO/FlBQ6dEacfR+BmY8NIY&#10;GWquqAIUNhiCC3xTgSDAhjHLaQLzwCrCjgIazDgh5q/IgVF+aOWIQGlyuBwCgr98tymhH4QGd+wU&#10;CtoG4G34hKmrnSgUL8QoFQKXtofKADQun0BOn8R/CKLUPy+lFBkX9GZIcTJmeqcOhLS4s8KdEVrS&#10;b5sAq3/YuKIk07c3uSgy+M7ZToYNN5RufdEHBB+S8YCNjB+pHrRYWIWDaqaIEucU5hS2rVwGq9SZ&#10;+QihArQaHyRBKgwPkr2mDC7yuQTKQs/6SpoIpxeaHXFyXHptjg2sSIExEVo0kCpsaFY9RHwVwj2R&#10;1IW6gsQrQhVUOgEFoqGweI0SW4HAlJIu8BIoNCugigssWYQDixyg6Yyskk72BXYqCwOny2F+mfmR&#10;ACK6xmLxyS/+f7hIsk0zqBbSrdrnwQHC0IobI69tfjBjm2GDpoZC23BHfWfrTzOgBE8RLqRR2Xy2&#10;h0Qqs3sETvGxkrcJTOLbzHngDMR1iu0ErT7KstpqSvKXMwjdoj8IEN6vdsxVDwLJkBbejKfcgvyP&#10;dCSEGWkBIh3sdflEosVZIZDgH6VTgSvVdEciHcpJMgBsHN4qm2EALyIpShjEOwaVN45Lq2TE/rZo&#10;YLIQ7lIi628FmAsulkQdNxIuQviyQQycrpuWUI704FGRLYslF8guRCectT46/wBxAjdYrXQ9EXhx&#10;EwZDKW6ZkngBjn+AHJ6LhZvd0IhjO28NA2j7kINBoDAnx9CcN+4iCt2cbKFooKja2A28lc1FEBi3&#10;GxXRaRaxylmvSE/iO0KxRq6C8V48RrdQ4Ags4rJ84EaUGiDlyyi8lPbUR3qlBaYG5eKi1aihzYeG&#10;8esyTwoPLsB3uOwC+rBNGyKVWvHi5e4xLZMdH8wbBtpXMFs6Up+CcjvMISy18G/Bt1gAgosRon0f&#10;3ZrXUGWBRYoD0UWeRXj7xdPSDVTLq/AWdgp+gg15SBAa7YBZN04ivig8qjcrD129kFe8IRP21gwM&#10;b+4g8RLjqeHN2GAr0TlwElc6wojYTJNkVNhDS/klkEqXZ8I9R1ByGxuM/wAdT8pGEcFwH/yFnbe6&#10;FQ+K5LZfkQB5Jf8AohdhVOpKSJ0wA5DIhf7DVfuJkrdECu7cudjmcgMrg5GMXWhS5FD6vrW4Bhuq&#10;D1L/ABAg1N1hfgcDhfeVEYIX5c4KCNIxIzRID+0nNVTftkLihWRzfpAarKuioOYJ9KlP08q+lsLd&#10;5l/WwQZdlQK7uj7RyEK+oLKCVoZZUM8BBeBO6RBDiL8v2I96RnjmDaNovlEA1ZnK+pAseYzgKHC1&#10;GYBB77jdpbTDh4r/AKDHjOzakUDi1gZAC3niBTS0/rEa61xyXCNvNav6ghaL1hA0/bxmVBipa0xR&#10;gGN5F5VX6oCOLNWmgGumHf1rn/jy/wCKrf8AxvMx1jAp3ViCrYtZKbPsW36IIDceAcQqe5Qyil2V&#10;LwQUuoFjZv4GYQTmV69ubJPjsTHlOPF2KUhrKImikmCbCSSFMBdcm81L4RCS4K7ApOEuSCQhQryy&#10;sMRrgXILQRbXCeCYyRsmAOV5W0wK96l38LB0n3ZyjE117U5oXoo/HCGSdEEQPy5Eq4eGBkMYOj9c&#10;RXH8z+bHsvPcmBfPUAQpTA4jD2bFmQbD/oe8RmUvSKF8RI2GYKTEuGkJEVNXkeaaCHR57EvVTDEO&#10;wmSfejqqWbwRSNQobrD79RYDLhPjHLCcZMMkWJGwRBkQjHmEJueN2UsSpWMVF23Kz/7wUC8A3Zeq&#10;Kyy3ckqIFzLyOdBdCO2c1T8iXZI0e6VuHkhYEOjyiKerGJLgILtQFP0aG6MYXZaIVrtS4QCbaYaD&#10;MIBNiIlTRKWwBCp0GQmSmM+aPaO84ohV+hNHTugFCvRvXkhQEMoW6CF0NI5Cj/UohNOrhFZkhdQ1&#10;oCgGALEr8P7ZHcEkLb39pDU81QF4giWbERVEiOP0G5YOirmKTWTgkfxhaLYlpXwcNRwQo0SGgWTd&#10;CCGRSmYcA6tf0kB7aUQIGWGliv3SKAUDb+ISwFbhmbXOrAr+WlZnwg9Q2v8AgwW4Yhse4gR6IhwJ&#10;TgoKC4lwIitNw3AE78xaGXYDukQOfSazoG4v1KiMCzKG3+yFvC3A4BJSQ6M4C+5AGYXVEWVJmdjU&#10;RbaieiyDXQ1eKti74ssCGevwE8DzD9QI3hZmBRVXUtHUUAmqx4z0eEHvFGLgxB3SlgucZe45oBNF&#10;NnJwEbmH5rQPI+RMhGerQvZpqaVdIauJtvEgMD139UCPIxJgRXCm6Uisk+k/gVQGaWXQeqU7FCu2&#10;7AWDVrj0MQL8SICWSzWV9GWBMtnBmThR42iTvLo0AKLESFX1uzTxDCpggYUXQeiCGvmCQh2D20u5&#10;FUsSrn4Efyyg/BEegwhW6Dc8dlIFMHg4pzKDFI+KgKAR3jWgCrlk7dUoqWfT2CnAWioLZLlwGeJY&#10;SjeSkyq3vGTCF7iEWDdCfafW2gQZzcLlaPjvzrKjnlEuiWckXWtYwOMMA3sezzDAVQFFlXBSvrlw&#10;xrOXC2l0gd6AtJ3PbygSQZK4+7Jt0AdszqDXD4QMpelV8BD1LjcRV4MCYTxipxrPjQy9IJl8p2bB&#10;U3pggRr9/m2e8DqrcJ8wVNrAvS6cNCabqHGWjvQFoLXqIZbA8LLUjBUW+nEU1lU53FzFtr6ryG4v&#10;CzZcVYbZilQaC1BnOaD5ENyHMGkK1AxvCEuAjXogMBQoDRE7YSyHJrJ2vunab1P95y4qGOr28AGB&#10;3TazDDIyJdQq4V3vXVdDOlruKQ3roO+pQhDT9AGMthmArL/8pMKQ/wCioY9A0RV4OYFCw4EAsBzl&#10;SxAHS7VDtvaRsjAbvUDzin0eeiKE6ktezX5i9HUau76hhyIu43TL4RuQ6EA6uYetqyoAxrppcogM&#10;5SKIGcpAGwXqiLgrSEfspjruD7QQ0VRoj9BiXCotUoDghqkprUDTFxz9O839TylSfZnsvVLj7cHl&#10;IANdJmqgeb7ELrrbAdYl2CA2d4K+7sgBYdjgmR+YTgyh2cd5UayqMEMDZivPEaovRziGzlklBQJM&#10;HWUzofCENG6ncnZNYZOsc8ULwF50rgfgGKiYadILC6pdktobojC5qXN6IaCgsagTdDUseCWDBa7x&#10;Q3Yoqs/3TZ3RmIGtZtHxYY+cN/Tn8fTHf6X1+ls9/wDh3N/TqLDOQrA9QkFbpz6quKjNgq0OKRgZ&#10;ggALTxIpVfsDcCrx7iWTBg9F3PhmhhCYBhpjcjDDLJMaXZDJRtmqMUJVJMFBRfjtTKVRu/IMWxFL&#10;PAoiGl2hCkXt0qQXkywNAKBKh3RoMct40eNHcNayX6wsJBnRsEAhnCHIN37eXyjqrR+GZZmeleTJ&#10;vtoXIrHSE6sVAPzpn7hI8+7QEWUiigUajWmwN8qVoPgZFdWlc0QjuxRBJlH/ADhi0tqEZEd5N47G&#10;4xpVBhmYQqlFUmaR5T3BW0BMd/yFy0jeME+UVAuRA90fAQIxrkmD5Qvtgvbr4wpFZuf1wmQbhBWQ&#10;DD1eDcVaKbMh4pkQVYdqMiVpcENqEAoIFdq15YjQEL/ARTLLrnWGSsmcyw7rvEASVNFbIbw1AZKT&#10;S9vYlDOZhQhQzYWiBFaBtDRzBWKI63WiWn5iA11mvjGnHTwCDtkJiOaPmQhY64D5yBBNZn/3Igms&#10;I8EqnGcy4ANYiWtBTIwq4QxA/eBkeKEIhatrAO2TtcNObbiVtvK8Uf1rF0YDpbnrLefHC8DMfoAy&#10;5uCAoArRAt1Tds+0eGBk/hEHDNREDymRH8CY1v73JtQf2wjhtqaFTIKoqDEi2aIesYhQoBPQK9JI&#10;Ort2cA2p4LMEi+QHeYGPgNKJMGGAbQe5JM8FKwry3PZp3slmHglVV9qII5I2YlA+BUeCZaiFHmde&#10;u7hbBG3HS9Nh7kqoEh45TZ9RZOI3exZpUQUIwy/7BaInw0JpjiGWG0O7MuaNe4gsAhywjcMCtCrI&#10;6oK+cNxgm45Gn4XhMDce3qw0OqACyyt7qMoBJ0cx6CIUAwicnmQDq+ECKAPnc3SZPUGmGA4KBoT9&#10;4YnQjwWH3CWWfF2Yl5hQIF4EXSRT3Jp8K+kkIALdVl8AczdNIVrlqZPumgv9VXWIgMI/oYIOJhlA&#10;iFHXPdjLGb+H/QRgBbxUSRnuIyDIs8ruQD+J8akKVku+5AlmaXchAXqIQEXDHUzYU2xqkNTECsND&#10;RWXFzS6LJbgbFaVC24dU13HcAdZiFeBzEpqgPELOFmDkA22xslc8NndIMqsKeqCDGufltnfAFs5g&#10;/kjHa4cTDgIyXuyv3BBosdcX7oUUEKTkOINLH5miBBSGXQwIY1UC2gxmX5EgEC3cNjAdtJY/AlkC&#10;zZf5HB/EJMWnpXI8oFvqzmMhJXbqPUJro1MQMfohE3i8DPogD+GOeWH/AIkdiTBniBMqFW1ELbYt&#10;0PtFlnhj8gmQrG2wT1UDOqR1RxI3cvoDHeJcIgmvJMzC0C1Y946Erqyj/wCULjaSh+ZA7hR6gtfG&#10;EqJsFJgRTkOEAEptlMkK+fi6R53RaoV5EQa7gpXVi6gNpbgwdRx/xjLL1cQzK0oMBBbSRNtlMLC2&#10;O+OQFqIwuADdywfeFhlndpAsivKzQDM9LfM0SMStxfkYWy+P0f8Agl8Cqgw3mJfQBb1XCIRL+ioQ&#10;ZS+9TvABYkPdIzLdGkFQWh6hDlzjQ5IY4Vh5SDEE+iFwWAFDjz4lMFPEhrGDGINTtbSZTPxIbSjr&#10;aEQ0FIZYRGNfkIVixgBgYAy7SBVq1C4EPLxYgYJb95Byx2agCCYkRRdoPpUR1ALlFbEMl/2S4Mv2&#10;sQJ1zbfOQw+oY6+30t+mma/4p/6cVfqpAMZXBXN4Uo38QUykLpFxZIEhWTk5g213Puius8FMbufJ&#10;0V5FfKqNSsKCH9VBbB2ymEBLaYoJmDMRiClJWQeUsP4yuKeGRUCszQRcRFwqzR9VIF9sCbRRzQq+&#10;JDmUHfdP90CuRmsOQpj0UYAsoPsl1mtxz7RPfVZP8QzINSiMwDEagKuOJws/5AzXvJiVlxwZIxp9&#10;AxOKqdmdIoVl1PwU1bd/hygROE50g7OjALAOFJBlOXmIqWKqOP3o2yHT8wTXcry9Fgj6ITwOqGjL&#10;QJLdsANbxalFEBl7SDmFOnYZJWJS32VCLE9JjUI7AIm5Jz7ghINkO0MBXQjl08Jg+3+PMFga4BAO&#10;CCr2fCAAE6YljI2F3JFgELJbdYEHKARJEQxGC8MClZIb82Tmlw9lQWQOwtSm+QeWzE/Klqxvh/hj&#10;kGg5EWeqsj/GBTFnSSMtpw/gxRltdUCR5hXR5EU8jaLA7FdQIgQybEBls0o/DvCRrYfFDHYbnmnS&#10;LIzpVX+CJfSWsqqxgBkKTDLddOiNQBabn0aS5YwZPCAdnfgkQAcVN9M+2RgBUHJI8GguaGHmQ8AY&#10;Mp4+hh+RGIg7FugqBRWYEZg7tDpGKKnf+UlIGgJkMoyVvbTA1Ks/+QjAiPJ4I0RfHzRrDl8OOpG9&#10;eXPEoGdwOCCCAqYBhVG8apLlskSgaFUSNkwIYATi33CaJIuUhrW2iETeAG2RIlNDs3x7twh+9zDa&#10;2upHciLxLUfhjcEpiE6ra2L6wKMZPdGes9uBTgKS7ZfUKYuDm+jjqKfOWKiDp6lXdh8Qzn65CSAY&#10;juofdKTGKshbkhdLouSBsLW9INQVyAAsUfEd0Co1a6UFdxN/kAhWcEO6yfIICosWv8GAyM4EB4d3&#10;jMZtc0UGKg1agIqaYi9yOvNAJwDaDyuIDGrCQ0dh0g2HLfCMRlCiv7DAr7QfmiEZeqDoGX0I8Ygi&#10;RQs94xAGtZ6xUp4XO8BnQbpC8zM4POiKqy8TqhGjE7cPC6DXtOIvR6g0vEEVcXgIzstofqLUGpJy&#10;jlDepY21s1u5mdo1XrbsT5YuQAx4A+aD6vnBiAVXmUwxW4fybnwlaNw+HQcwkQAeP0EtocZ8N1JY&#10;wPCb1GYUzLFEilYC8sdiKECIB2XjcYoe1E8BGEXSsK6oHrdKquIocTsIdgerugIdCXvCBf5JCpha&#10;M14jQbSMDHcQDPnBZ1HjgwK808JhAza64DK1o7YOyLGpYupyThHDCF4if7BiVoB/1kHWHDA9iALM&#10;JwUbJ3PyVdGIjA8rzWKdhbTHxLPG48nleGAFncni/wDpeG0uvDUp5ePmzi7EQLCYFLjBRHZoMQXh&#10;r1iHnW3g9zwlen3D0iEPV18wgso6fzJC39aYNAcMwoFNe8nvAlQ9lpRWbfFV3GuaMlmS1kCwQYYB&#10;fp+YYEYRBZclRECqoc++jRgADp05oMB64NY4UqgcgQXT0CIRTbF5vP67ZQw1ASMKtkrHxQG7Wto+&#10;MIBW5wqFbgwBNusUdapgQLbwV/wILTWJYEoo/uiHXgLeTwQqo/LQj1odVwHI5ZXAfQVRZtKqs2H5&#10;hAyzqogDNW0wDSSffpNCN8OqGV3Z8SB/h+DRFQBLIguA3UBUWbNjwS8qWVIEHWSt5W5jMvr38WZQ&#10;8DR9kI7+nSYrvLTmeP0d/TPf6ef/ABjHvL8Itwap/wAMq3HSvKBHM9gCxU6VDOBvdD+uW6KXkxou&#10;WJdPkiEwXyINrLZ8TzYg2S+bRsLl+yksiTI8JolsX/QLL+DgfCmoQrxGRzatJFDm6zGJ5zPReVCw&#10;wMwIE72gIMqoCJk3naXstOM9xPvxDUTjb8JMXlJxNKpkjNRGwd1uovZC4WrySgKGJRU1KYBqmGx2&#10;QtiaWuJq2XR6qfmKDhY5GMDRRhoAJhGUrmKx/YZTgmSxxoH/AABNxgBIXwIBO/4QAIIj1qDMw0Je&#10;wezIHRgpEYU2zEAg6/hCluEtBwIHqGcn7wjVvnYYqfGu9NllpguVpnTLrSML+RmdAdJ9oYjIsRfk&#10;blVuzE/eJatFeXV17odFKc+0G5ghMZOdF/bkrQmi7zMIR0rhUTrpy/dA6GbFQLvWf+kxBdWQKlWn&#10;RBWQffOZA0aNR2LgGRbX+jBugQuSGeWw2/q5dQKwYA9VRKSCbWVUlocDJxl4D9pGdTPg0QMFuj/A&#10;TL2mqZ2VeUiS3GoS/GHbnWJ0caLa5Q4FR7whBQBTd/ShJEyfaajoQINV8oEIEB4DSKpTVoJVIOby&#10;DcPEo0faBCAbu5rrAAU2ZCToBqOZ6kK415P7JCgxUvqoguhdgdimLH7D3mjqs1vfQS3R8JV5FBOd&#10;5RpTPckSh3+EJLorbWPFFyXyQEya+RHkEKApKMSxcb2EzcYQA4xAXAdCVfFH48oY2DD2EJnrAC0I&#10;Ov0I2sqJ7wI9YxuSvO4kK9oxVY3xQ+aWXO8wIAObb3EEE5ySuKdzD8KZBKMPKVYpkWISN4ZCc9q7&#10;2PySocSqCqf22GCVjldVD5JSjzqPkaRSVGWQBE5g4eARnhTw0LNdXRCwQbaJZovTawde2leCGRyo&#10;rW6gMwZ97A6RgjwUjMkFJMNKpLi0eIGFKwnXkVVu28FTgxkEBHFhxBBgMK5FVjsKwh2QsiZQTIiN&#10;8C/G4icXGjY83kDg3uPA7apq+8A0S0915cxcCoD+MJfSDM7siD0zQce5EshoOUUadIJSWW+rDlLS&#10;k4Ie5F67Nu5fRJKEA63ijOma/uGIYEmCC09hQSKIC0wC4UNKlBkLgbHUaSgRll7QJb3/AHzRFKhL&#10;MmB07vvA8JZqSwp5ofImCjFNsk9sf/Cih5GC3fIEEJI4vCOLxpKAPaeCHVldZZx8PhGI2uDDk95X&#10;GMkdJ60RnzJ6deCOBiAS4aKJ7k0oSurgMuBjHruGJQvDOCBCDWijw6JbKOZ188dLBqMh5bOKGF/A&#10;5vcHAhE8yv5+ln/yZ7VqeoQoPRYnt1I/WDYkC7lXjSyAmeKsGD7g/IQd3d+jhA/pfzioMEHNCrQg&#10;XJevFMX4v1DrLYU0UiF0sy0ZIGeNgBOWGlHhUNpi1OXwQ1Uo5jUhq5LhfO12mutHGx+ZhBNrI63M&#10;IOwLC/ciEnbdfATEiAvCATk+BQPSAYEIYAOVFmN7kPlJYN4LIwAn4u7gD4zWLbVHUukS++WQOSDm&#10;jIwBQQqD/BGkbdICJeuRQXdQIELpuVH+CDyAVWXQRXLgRkU54G2pA2QFBXpWDX/CWVuKrpbYB27d&#10;lgssaeyAhQRRIAlo8+/TO4GnzClQmjtQrSwpRvqwFD1Q/wDSXDBQSrli1Qu6QJJhlWDY3naP17/X&#10;HX6b/wC/n6MHMRqg4Z4UggUSzhdVjaorUEembNusnoE7quUC3mqfWHhMacVQsyGJIcVKd6biSbdd&#10;CH7EzzXkXlZVLg7AaPrHp5owBYppRnEKJqMonboFRpun+yZLF0/9CHYUiC6D0/rE7y+rjC3yRTjZ&#10;/ryox6ls1S5Y+FKk1wRRk/UkmFobdoUg0Hlpvhs/zYEanuqeFiX7VURQpcDEhRxKLZMzcBR7YEEI&#10;mhMyqfFbeSLA4BZCG23Plti8GLNFI/RdBquPP0JLo2cr7YhLGd1UpF7o/jM53Nytj0EPBJ104emj&#10;IyjQv+MpNq0L/ijwApteJenOHAaq2B4TN/jD/iS693s1Xob/AKJaQq7qQHep2QBt5WNkeJMw366f&#10;01p2YXPs0rER9AscaL5/EQOxs20La3N/7BAvDM3IFTsfKWNxjizIgqkYUs4kMjJxdreYzQ/bbscx&#10;SBPVJFgBiGPXAtcR7g4EhXR3ckKxWOv9LjceWFUEoc2BrWdU2GSRgPBiHgRAAz+hh+7FWhX9pEoo&#10;8AklS5ZLklW9HbomaDqGVXyy2o3BPcmibElAu1rFTNRzIX1hWA9lpP6oADCQWx/Yxhair5IVHsuL&#10;Pw7boitEQ0GAGXWjRCy9i3+xQwWdgyQ0i2OIqjGXwJd3FCBKbiyZUCWAKEI2YpxsG4VpCLFQDWAh&#10;ksYDR+0w1G5DBMubgeMbQ0a4x0Snbsl7TNRwuHckFZ5OIXphMMMGCk3J0O1ixYibHjxbhGSmluQ1&#10;mLkrHJyXIswK+aRPA9ojElTcmUFChzlbiP7qbvfRK5SWOQd2RAqQ8iZEHK5L489+QQBtFMhpgC5Y&#10;FrA9CiD1+uO9RFwCigGP5DVAhUbP+NJkSikQwQVA/wCyb1Em5A/cAmLoTWFXAoDclp/RmSW2TkNE&#10;WF9CEDFZ5L4Jfxg7ikJaIFWHcdQ+N0TRbZY51uZQVbO0KcJV74mxCMuWFsdZVcZRIDv06z2Q/hoU&#10;vqmrE1qgiilcQwFpgq8l3ZLVUHA2NdoBx1Xu5QvKiivdiFInESrsGWTlyJ0x2jJSMOtlGWC1Q23R&#10;kki5zQNyqC1exBEIhSeqJTaloIOakbiFxRddZ8kSK0KL5A9yAMY093ExBfmXbzC83WMWlp5qdioT&#10;HdciMvol2OmbN4ia2DMkTCDmBwQDlW5H3kzgt4mCPslr8hA3fpRl5S3BGOEAm1CSupTo8HfEpLUF&#10;R6CHAkvuIU3GC8ub70H5QK31tflnHzQwq7lJ1HvPsl8ZP3NQy6MpZ/8ADaCWn9Yx5rK3x9BKedcv&#10;/RMgoEp1TXh6wIUMEDAys9UNyr6Qg5KQLn8ksGr6r+4+qRilGHuMPObNd3HiAuDrfD/QCLFipPmG&#10;CIjGXhOz57Q6riPxA2z/AKIEo0dSkC/byPzCMEecuyCwc05fuIgYPo/cQ8Gzbf5Ee5HFOD5JVRLj&#10;VQWi8ndPhOOLpn8xCXDwhXl1hVV8pel47f1ij19UzsPI8oS/A8BocmoUovC8aiPAXlKGYGBWQs/O&#10;kHcIr0mQ+OLeADb7M+yB6RnmA2gYirpKmASXWPaf9PyMUjA8Z+R/DdHhL3CNCdA3AELnBkwQFmjS&#10;XIx4ZWBTb/5i3AOjUBADbJGEZ/LWDM0eRg7kcL92++QPo7zFd5mu318f/B3MY5lMcEjLNqhe0kj9&#10;TamEPzPcRrXJXlACVZDJJPMWtBD0H2l0xyfNR9krjfmpAmWfAn2SsgW6Fi5Xbk8FVhIEigoStmFE&#10;QYsCQlVcEAcHsRpkZNw9KsRwnOARafmsSXQUFb5EfcFAkLKcAcuu93mljYSareKbGo5PKshXobHq&#10;2YaprfkQsoASKWwdphQTpoSKKTLJQUiMJAbmhrjWottzJjgv8+ZkfCsgxwYCfXGXz4cXAVj+G8Pw&#10;jhZO9fDj9OCTNJlfuoR+JRZy3/bVHZaZTuEPBeyPIUmgS6QG1SVIGpFKtYLd7ZGCMhdpQipi086q&#10;w1ui7QBbWOEtcA9Vjh5sJBnT4wgl2IDIN5r4eMIFPANDuEER2YrUNNd/Y1M3IGpPopZAOUs04Dme&#10;KanorewiVrshQxVlqhdIzT90u7fa4j3kby6+HekKwC/A0xBCUbRlIFQlMzNGjh/iZO8hA24A0Ry7&#10;Si0Vt4MZlqrOhSAUjT1SNWhLsYK1iUlL/ZiupcGVGPNO1CDGn85FZAhd3KE7xpTIEbYP1AgmgWkh&#10;AGn3aUB9l1EwXnWG0wZXr7JI+FLBICIODNRLHHiNSIqQl8UK8BerxLgdk4oAt6jPC6JvRkN5jeZA&#10;RdyU1kLabZdWlhor4yoRuIQbekiiEoeAAViyX4ESleJGlq8ChJg8bukGGRA1QsFZoI5dRMkUDfQf&#10;mDe9/bRAKimA0ia5FsIBLakQBFNFjoO5RBNj4ziTYQCisxCP1usAqhfKUxmrnfqTBbghnGrnqSPk&#10;oYUj3IrpGKO2AXruCEKRa6wwyIMTP/AZFasT/ILjXGxp7YQTzFBGz1EFYt6pIYST48QfpNH2eZMC&#10;EhJYm2YzrC69QJSK3MQaNvtb7LDJG+gq+6FTbAkBWg03UmBY3Iy4wGaMsQWIpCFhthrvYmQLKeSj&#10;MRpMAwgF6GF6qHjeEP8A6A4FwmdVLJAWdRljAmgdBM6FpNAOfb51MGEBxnkOxBECv8EPoI6WHadG&#10;TgnKQ0nmsXCA8jmKlqv2/wDeIXm3YMplTIgGi5lcnTohybZBZ0d4St11PeZj61Kyg9bij+qqHiCC&#10;mD4lNAr5dMUBlE9adaeBu5TABQtvECBC6pbMBM3Yk6HmIqXCX+wQoDnKpPUEEQXmU5DRDsKjZ8kD&#10;iHDxoz1G2FIxMl3QFKuj3m4UbI36jp5rg4BrZQefocQ9BQ7z5buO1jA+h1DIhWEYFPjtnSG0gbOx&#10;Ce9Uht4kEOw6uBAruU+6F/VQrRDyx0mEV16osCOORicauFtwHqIrUI4cgqb2IP8ABA8ekM6lMbOP&#10;otS7/wDElsthgeoddorFDtjsvlMdbLZbOpVIL1BNf6yDkzc/2iNBkyl6QVRerBXYd+BUYyD4iEv3&#10;rPQp2Lx9WEoLiwgh1K31h7pjIjtEAtYPziURaSMPEEHiggKQQBUsKyFbR1g2SdwseYeBYOnzHuHU&#10;qQmXeUR4mYvQ1LUeoZl7AOAwE9tpY8yaGTGApXbYECNQWwIFFam394mUWGPAblKIPSzr0isCoUjc&#10;7JXuslp+UNPkgzMCN1v/ADAS87RKUdtC8lBAgRscYLQBO6BkCmV4AIgaSHstmkAhbxCH0REtJNuC&#10;bIpHTq3/ANX3gBSCOEZTlNvjmGRKBKFWSgy67ObGAWhTuMjgrtPsiAhg1AgWcWFZIMCgiOMNnFpD&#10;7Yhprwxif2Ppti3/AOVZr6V9Le0SjKie4WZcMICu37r/AHB2B3F2RYVhM4OkcbABAG4wIkOwwUG7&#10;Yen6IH8B56ATnpb0JAJqit/6JQFOZy3mGx6AJcxKnxyFnJZ2Sxy50R8ilj2x+TQaO1J9yiC9MG/z&#10;ljEa0pCwqkQIKz4t5yobMYhMpCZ759nTiMN45kIJBy/88UspacVy1krYxFIuJQOndArWmpg5dAWo&#10;is2jsy60fuRBV1Twsgmoq6l0xIlpHSMZsZlWA0FyUsqKi4lLVGCOG/2pB9x9NaCxKiugT9XjBTRa&#10;HHQjw4rpAqIoVgFW9xC6UG3UjKSVIqhlo4nTtAEsBTsvUAQzFIBpdYhkRtrUPA3LF0w1iC5oJp/I&#10;I7B9CkMA5LZj5MnOaXAr2EWmNV/46PXytvB5pQqWV+UTYsrT+QS2nYBAbYv/ACsVq+An3TKrJY+U&#10;gErbSEKgUchAKjqzCFOiqpggqS2t8YdUbkZ0cvWKQyywFzWoAT12BWUyILETiCrGaI7EHIEGGKCy&#10;RgF3Qp+6CGvHpcj5SnFFqWF0BmUgbCTtesOlcLDhEmi2rByle3gvPcQiFeklkqDByMiq6SZkCtFg&#10;9YCMZOSShoUeELMLUFkOyYYo4ZFZaAxKSrY7OgjiANUhSZYpMjU4TX+zAKwc2zuQROZjNZWSfmEY&#10;hMLM6id+8wFBycO08p9HXGEd88sVK17Tr6F1ibEGX7FIu+4BqALQDAw4f1CPZaBz+8EVzlOPS+xj&#10;ByW/YnQ8wTVoISYnoORWkDVwogCIZrfC2AvhF7BwNVPIBygNXE5VAqzKFl8yD94yd1D7WVkWa31T&#10;AgjsPiW70KeArbG4vwIAW05oylSU3Ds7EZ8a/Eh3P2EKBFD7DbDpEgAbvzhBsOuSt8pTXn4c0C2Y&#10;0e/WOM3NARZuO8QRneKXuBDAAlw4ZXeP/QlMWLL/AKFzSC6L80Myr7kgEo8mILDhFffuQ6XmK/wx&#10;xeBIdh2g8blxOgubDUALfeFIhRYBbDYs9uCAmFTJ2QVufIDhBnSSKGDmW16BTuAN6n9kNxmdNTYf&#10;JDh4pLHlLTSp8KIHi0IPACWfkS3nIp7QGVYXQ43BqtQmVZLpfmEaXmKKPzMApdGIFlVYBBAZjEfI&#10;SrMVjFeIhqQBtVPQsah5o+oRuBgarRGl7eFWQs4GS/fEfRNkeA1nD6zTmFIE0c8ggohjSriGKuhP&#10;MkHSxV4/rMVsuuT1liejr8iPBaGxfRCr3FcSCKvpv3ZDRC1kIk1n0S+Jh/4gPcnakh7ATCQTdqpd&#10;ggMvKBhyPPIYtS1giU1zf7IpRyzGKLabyH7iLEC9EAHMOyD72xkUe6e/wu9DaCwzaecjgmBIu34R&#10;hli7rs5pc9hiC1fwWgavyJtOXP8ATrDzVr0qQTCUnA+QecUJzkvxPW6hGenUASLo7wjgjcGY5OVX&#10;hgzUCgFhwCFqwHCICMypjYKntN9oaADVCcnsSRTxKysFrLbR/ghjAY/gOv2i2vgWEewiygXV/wBI&#10;4W/JkGdgfF2QifmuS7tt/kqwWi7yitYcg/lRDjSu1BUim2nAcRRqpgGOKoP2ARHXtyH4eEVzCayC&#10;gu7CAQOQ6cExgwrx4DDsDBgFKV8YDwFoyM7dV8nglCnxyhDHksxoTBRmrAMSnSACNNqn3ARS9QC2&#10;8wAGNogLUYHgoGgdCmFZsNCMh6sKgCWLHnNBtjyWZYYQXOe2WyrNuDZWcS/yg0YyECgkDjBxasTO&#10;Ybg2f8Zz7ROn0ZWxrZSLqNLRIQ0/BgvCtEfZosntoDOLRz+ZDYQnLBktT32fMCbolg+SN16JyJ39&#10;D0/5qDv/AI+Z5/Xx+lMHhsLAM6m/djvP3RoZnEaoHpTlEAKZuwDTrakB2Op5JdwFsUlIZlmGGEVK&#10;mqyRj/LNwQrGmagIytKZgmhXw+APVaOAZAyGKVQ18CmDsRhSCqHYYAIU7CBlcW66w1Kn+NiEWP8A&#10;BQI6yQOG0f8AFqAxJKYhZywzK6hRTed8kp06dNBAu4kjIC16UJJkbT+9GA6b8o5DHaYGjZSCBwWk&#10;vtEtgMeURURlYuJ47Y2tQQqtYTxBTfWSCNcWHQuNu7lhorKeq7wZ1tL+1EfCH/hRCi0yWTpKaZwt&#10;I0kDUoiChW6pCJ1BuIquO7hFarvh4julcwLb5kUSGxS0RvJpA8qqe3XHFrW/6CWgDsxEjJjk+igJ&#10;qqwc5DW1hRdnyjkHrf3fxKXW8GEXskwEINCs7aZS0Vb2HtmTMro1Xf8AROJmGCGFnUrw8EreTSsQ&#10;ESeHYG8bdjWGK4TcSC9DduQaGitPqCioRP7NBwsoYjrbcJGDTVJBUCZrohlJENe2IZIDPrvjKo3E&#10;ICuVk6kCyNrcZDQs2IoFdLT8ghlKFNHuvZKtrnSdiAyTAOzucw+A6rDXBWOE9Ur1IOlQABahlmOj&#10;Gh3eUWPRbqKb1S3ZEBa43oFMh9WQQC/dhAH9iCIVQsL484zZtebMQGiVmGCZLmcEKpTEAEWPBSHM&#10;8yZVR4Ma+ZL5gxeyBQkB2KChmFgGl1ZAdTWCM1E8n/BLWJQIA5YcDmIMuCLFPzPA05PwbxPZOA3s&#10;Gx6JA051TkUcILeBA4VwbQGxad7IF/JwAqFYCYp4AaS1Tpve0ChqpTRHHeTAIGS2OmxEKq8sB0hI&#10;PLBwBLSsRfCUrwRtERByjD8T9ydWBzECARVaHsIMcuCQdriDRLl0MgwZUZ7o9JPC4BgeEp+iXoLa&#10;ECSynmxWLmckikClpgO2o5LhsJvH2IJcIGsgUWGCM9TCeouHvfzcIhu+S0tp1d/MWeoEPImnmQuP&#10;lTjX6Jba+A93oE4Pn3wHIQAWxTedYAYRR4wWlXFinqiNxrBYeDmIF1jeEQOLRvmSEcj5aFj3kUg5&#10;U2eIYro/Qw6Ror1weq1+pg4y0u6DUFEH56ES8Q56qNvFu4aNBiu0RpmhSVJR2gvNLZx5LQNexGED&#10;DG+9YDEfgU3OjZVBGltf6xIobKIh10oKK4IQAsl6ePgN4CysCzbeQtd4YAwL2xWPQMIX30+wbV+I&#10;I8mH3Wyvog8EoRRZFvIR6OBOl9XMJCAYCJVNkR0R5mIaQGNMVbatI5JuGjKbE80GG0NAlwCB/Mjj&#10;CbpoQ525drgOIGYxY/NDHjBzvSCLYrgQ5pKO2KCec/FwYfhvCyBpBZZ3kDFbKIjW22Y/CjqKy8kj&#10;rL07U2Xci4tnM4zXVCafOuRK2lFRBXFOEXQGjtcGfzwzNph7wtVIEnqHyl4CNBgulEpfBKHlJRan&#10;Y5IDELPZnAwArAmwBQ/pWCJBxpmdeQIwjZI77Eh4mSTdHPU5QRtKFhrQ8ax1S+DivhRbaEtBmvfC&#10;7gDtFkJyDSwi+XpoEYAlxSAptXT2PKZfokkPw5+RcIwe8wzAVWhldOdQdhfp/oxTiVj1GYtFpCs6&#10;/uhoJC1Sj8kQl9aIBanKzbtAoD3S4HK2sgpFpb9keUg0Qga2jA4P4qSwuZFxG62eDB0eM0DFZtw8&#10;5VHG7SgW9SsxhZKyQVRtMhw6SXqJxVRBlUz7vOHdyMbkWwvkkP4JsdWyARmVoXLSxVYg5F2Tn5pZ&#10;/wAXOTcoQJbdQZOXNQZopVPjDqYWA6ZeWc2SBqKR/HbjFUDa7o9ZQhsxs2vxjbXMbvghbr1dp7r/&#10;ALN/XtMd/o9v+K85TLlRqmU9opGu066coaIgGLIppHYjdIQge6m0nqcAIuqKJFgbtECaBc9iFa4v&#10;X/JJtlEcQmk2aoh+vWgHVHU6zzRpSW0IWLWQWFRcdhb4AnYONZBLpwVPsSUa58MxOp7XehAQJgo4&#10;C9hn8wkV0cF4qLoKqRJUgV4HwxKODFtl4JaDOpgofsNhBQfUnqUgBGqDapCFajdkCASJsTl7mpdl&#10;utmIANX9okhFZa5X3mYyWP5u3xQuQUuG+4AL9UFVHkb3exLwFbvgpBsx6Q8nriChuJi369oKA+lJ&#10;UZTUtQ6zylfBlQGO6dBChdX/AKEFKVt/4kAoNw/kQ2kCohRVonk6oOEKqTT1lVFB7a5QLnGeIFIB&#10;UQqKpUU5cu8CmwsAYs0ioxbjyRBULNlzQyC9SbxjoW38glEDELwQiScpILVRcERF1xOj1GImw4ZB&#10;uCqiBkqh60e8Kmry+MhXQJ2v4yqhKQy3aoTrAKZR4CBTAgFVLjRlUUSayHfvlP4iYrlC5QDDZSRg&#10;JSw/cczD7EsyBrNkgUwbzUDGhVKEAY8t8gmOzzOnij6sMD1EpjrwsTM1HNTGb9C/7iZgmjeR+auP&#10;EIqXV2ua+TiYEVaSpsA+dogKBRV4lyzavBf7JdbK2YhZ25gwBfKWe8JbwD6odUqnsXYAo1GKYSrH&#10;D0AZD4cF9RMpC5VrcAlALkNusVFM6ZHNmruA+6AmJDEilqSEZLFtir93dQomlQKIFyqSFm00EDzV&#10;rQ1ao+MO8BuauXYteNmMM+qG0DnpFzIaCOQdQDGtUwcRbc4YOC3U94BAFCnbQo9dDcNhJ6gtw4C1&#10;AKEjwiiAHHZ5pRMVbP8ApigILeR8oBGRF2oWAFrLMqUt7k/sEqE+bKQYgcklUqGKp+YiqugcIlAB&#10;UNYnINcr3MQDNLcqyWmLg+sb8I0VjQvqiIoEiKiVWAc0pOpRdnugkULozuQK2u7nc0i15LVevh0h&#10;CAhdjwFAtCsZ1pMnUOURLQo8lXCFiekwnoYLjx3KEoasVjISrb+CDMYS7Y6oCFLH+jDGKaQBbfPP&#10;iEPUV0hSCEUjKCkjLXS44BG0w/DyMVDq3zH4hITEVMO4uqJR6lQ0aFBAO0UXLgqW6/rgILCQI6Ek&#10;lS7fnSgsmwPoJlOiXslbZY6iXC//AGsgS7HO/XqCBGHVKAAL8W8V+I/JDDI9PskX6IK707X1AHSH&#10;wTreZGSd3MPOGb9oh9NzOPZ2Mc55Su8xLhnrIR4UN8uZb88Q2rUOGDtbomOkULgFtVa8Zsj59kMA&#10;Nf1C4LVLxYVG7qETtA2sZ1t7HxiHxRslaT2JfP3RCsubQKtHUygamqsOKzJyXDOpi2Ul3+Mz+50M&#10;ZYIAKAIDLZ6QFV2DRIANRrJsq62C2jMle9RUsODDifoeT4Raxuzs4NodkUFJsGYK0q0syMASTKmg&#10;8CMld6X7EgkkNAiynwr+wjQkreXqENlKSmAjcJC90c8nMPrRMNMtGiA5wsWCpA6b+sHIZCxWDmFd&#10;1RaeKMBjf4vFL48F5iRdABSBLW1v9BB89GwcRVCaOsBlunGdAq2mWWA+PJjopDSgZ+F0cSAfP5Gg&#10;ZS2Orq6mMDFVFAFBDBS0YMkDrHC7zfuOr/A5YlYcK0pBtlsLP5hnxtcXm8UMWtVk6JVHGn34pKzC&#10;oH1iX/xKczXKrrApT0tQa0FL2SqdyZg6XdpiYBHMDNXkF5hlrfO/7oQNpsmFSoGxf7cZOIrXUgRT&#10;rnC+qdflRTVP+wD4jt7o1HYhJLpXlsJ6vn/4GK7ypv6BeGkwJZ8vxoOSA2pMz8/hYBqUaCCIVdo/&#10;2hHUj6/9UAQGrXWaVt7GqCADWBIxmNmv9Ip/LquvdAUG8g4AGOAgOkJLG0qHCjGDlAqVFrHdLyRn&#10;zMVnk38kdlX2kJmkmHNmYZfDUoUCxudmC4DtTPHM0/wPan7khu/hZiMMMdzJUluvdhUOax5ktqZg&#10;wuGDDlTJrR4EtAzwZirE1jMQkrBq9fUX01tcEpC89lCsgrxjYR4yTnZc/OZJMvN8oTQMPxneFHZw&#10;yZKV7qUWFHAuHZE/7QTAPFYtwvRl6LLg5BkVFy9meomUgnn+ZuSsSp0zLgBZDEHYtLEU1Lt0mQhW&#10;0nSo16W01HXEsv4hNF762MGgFMyQl0tzjzBBFGu1f5CN91WWADbfY4vKd1xZIPYE21vrLUVYO190&#10;t2hWh5E0CNSJDWwti1MISlEpT5NTzjlU2rmhjHB9wgMiC0I2TZwXmv6EDNUZeU5lJAzzAEtlualL&#10;3EF0zDc0Yuyprii6gFxFJwMK6MaMCfOGpAx+CP8AcQDAkZA+7uHqCNUozP4ZcCsu92INjJTMHUNb&#10;bgjvaaOLrGDcS39kw7TarC3cW6QscdOzOp376cPGqTBxmmlPMgJVCdvwdo+E90GuMY5ECOHMkCws&#10;1VAQzDrRd3IDWZmvyyMwsevM5iU/UXEgjQoVnj4y8gynqhjoTiYAFExXBcYzsCQeoIQdZEAeKqqv&#10;BiAO4RYGUAHa/sRBuZD9wR0jWPgQSYd96KaVgpzaNCAbF3eTxb4ynDP4LoDJ935bz4GDBHpW7uIA&#10;DqYuzB3A0AbS80C4sbMyoEBT7AhqLFTYgXhYTzI83FTSAPiF0caBtl8xYJrUTAYlyIWXmFLPWHpD&#10;mcqFwAYHCmaDgL/sInLK4F0hAKKugxyShTqpt1QcdSD/AAIdHAU8+cZt4rH/AGQroS7oyQZoFEWr&#10;TUUD6pBjiGh8CFRkAPyEA3JC5DFdEDyoqRfcGbh3yfHSHg2CKU3fKRgda5Fvq7JSI3snrDQ2TayL&#10;Vof9TEORfzJBNArfoCK9UC0eWGWJEBVwBGmOsrMNiSA63VXyRaw+lqZaxBWv8xh1Iliz0STLEB0J&#10;djR3GgDsh/1FY/kJcAoD9gIYlsoeATKHTbBo6IZY9zf2EtOyde2BmZguEVyz00InsblrRir1F98j&#10;bCILYV5Er8Rq5r65A1a/cdgRjZ6pRodoSeMXlwGzSoZQsKnXdBVzwcahHq0rlE8certCwafdCkYl&#10;HzX0d4bhyRI7LFR3IQ5cC7xcs8xFgS1v0rOTsd1vcYnr0IGEUwgEA3tIPMALVM7gJFRprbyaluI0&#10;NfpKi9qm4FHM53QinJCziHiAu2gVCFu5gzDNNjlDPlbHEjEALpGCOnnUZAJ0DpCC+7RQyRlYDb/o&#10;g1G7Z66IIJi0DyhYCI5RFGeahOHc5GIjpPORKIC26QUQ+lHf5JhSXsf5Q4Q00BOpAppA3EcUzQAU&#10;DdVCIK0GRspebDHC5rBeSXZNGfNTAQ5IEOGOYZCKokRVZPYtI0KAhsKmAAmqSDIuubWQGXeCDS+b&#10;hsJQzA/sXd0DtjXZGSMHeCuEuLZcuglm1mu/ZAUCC1i8GIEurDKBWZAvg6x0WVXhUG4VEPhZSMrn&#10;L2/9Ure2qwFgb26Eu8E56kvSlDSe483+xKgrJydY/wCqx1gkcH7dY20InyDAD6akEzzOIHsbiZAu&#10;osI41uiGGwa/owSLSG1WAQlFdjfCh4lr30m2U9hZDqDvLoZENBFBYLnAr7jo8v8Apv685j6Trcut&#10;TzuYvt/xjwnb6B3q2IBVWsw1Qp8LDLttookOzul/ImAHYRBu93kaINjyKc0XC3YMxNpNDZE0GF6I&#10;UUK2yb48EmaRhbKG7wbCuOXDAsXUBVqGtVjclDYQ+ZlnEDRaqTtllpMECRilEwFkooDUkyNBwfMp&#10;eDMAYpqLYmOaYyBFMUTtEYYY3NtLxaEXRLjjQQFemAb5RkyEZgqs7KCiXWEAGFaIBLVKZvpTmAaY&#10;0bb1R4K5qjBXlKd3gRzlsgpCGMt79pAVKa5QjFGKJ4EUTvcBihUSplSiyI0Tr0IIhvkRKgrUjSAL&#10;ViqNQUT9qTMcYzTfoGe5DVWQXPgcwrtL7IVaA/kDM1hs2AQa2lDvIQaFvCBcseWfzQOFB289iw+A&#10;ycjtQEBwgOHygE23sgCUgZGmLK0t0gYGpw3+kuBzL56CAIpL0EgBSe6QQc4lmQKOA5PcEboHlITP&#10;dXK+4hVAsx91jbPegGBaPDCMLVpoiC/RIDS4GvqIDAcHAKhywYRdLV/ohCEGk/hcsRarD6DWgLgk&#10;t7fdqL+McyRAw7jVCvF1GqCX+iV9oDVWHgbFmDs9R9ALrEBRhrMo8gEDZwgAsJBQgGSyDE/dG711&#10;OJBzYgcqBria9U6wCnGm1SdJCQgCkkjMNyQNdpsJPFLB4ZSiVQ0plMHsJ4Fv0SOyNWzlFAiQWY8i&#10;HOxWAbIoLocgsG8c0eYYSwxoG0I8VODpLHwXpuK1FZmwK04Jmy4AgyXEo0IVEAdKYT65Z4k44jvz&#10;O9MkAbYlXI3YPGSuUFO0NGNwJYC1UKL5iBUBNqbRUU+mtSKArOSzoRlfSHogFAyb+PwBTDW72QrH&#10;cTOFgD4UEbXpMCIA2iULMIlLpc1Qm0BrmL5NssqV/VMrlnGj7oQ4Th4DErbJosniZxgBY4wCjAoR&#10;Z3Si2CUI2tlZOkDMGyAZynlLfI3MlxcigwROnKfdAEZFfcSGKoDPCPLa0YQEL3rlSZGqQSwtBHlC&#10;BKWCK2CgHX+8dMwLyPLEuoJCCxwD+41NsLKNCKwLbeMjIRdxPk+iPIAV/wC6v8zcN4bnIAKH2S4c&#10;znoKEVL3FDdRzAQV9s9C5IeYoGpcQStPvBKyiCTonVCiTRp5AKh6yaBjp2TFRTI/cQAkc/rcQLA3&#10;H+GIrrLMh4Flh3AqtfUZe5Fm7SNyBFsetx0TCi1PtBDlArDvuILA/wBByXKjp8AHOMqfLrE6pF3g&#10;OLTTSqhfUYBjNjeMDdHFOqXSgHWcMsQOpBgVdZD2EIANcqYDXZGwqokhQFU0wTA0yth+SX+XrQNo&#10;xLfgIiN7soZMBLu3AgljJwpAvN35AcUJdglOFUE5oXeIxjlB5JEuneZauTisHPGSwPFDAmxO6BTB&#10;IXyLRMNEFUYBGG62C8do/c4wzihSH2ImYcC6hCoOUG0N2aWPOBYZbkSFIsnJ4jx7TDtdOSgJ0XAu&#10;AA0LcSKXTsgEdGwEDGEwYEI6jIMCrvYg60iaH8VErS8BgCSVMBV8bPhwlYtn5NtcVJNs4R4H8Lmj&#10;eKYIAp4m0WgAODaXlY3iyGwEbnPUOQi2OSKcwFdFWCXXBV5IJMFXLyigBHkFQdgiIsSYD2EIEGXc&#10;AAVWmIYWFO/RF9SNc2UCQqHfiL90VX8RHXzJggWtJILyBaeQf8BbQNCupuoK3hfeMgMFZe/EGkYG&#10;48wJNi6pDPpcZgwG7oyGonacoJsln9yNQAuXAIN4Np8CVxbkP2CXNLyo+IQXN6dU5ALkwu1P+N/Q&#10;3HcxXf60/RtxHc3XX6dNTXOZVTpzK7wqlpYNZQbDWJAsjKvukGlkaH7RN/TQwFoXNHEai1YQzj1/&#10;LBCioCVoK+VsEgVRsybrBuB2f7soOPRlnRVJlOlFqDRc7pg0agwqHeOSK0h0LH8CYRFqg8Zgq3mn&#10;Cpj2TtAh3K4gShqcTyXTWiu8okOUxQZNU/0S+9tKSdGWmH0kOq4ikDFQmk02sg8JdyKCUCx1fENg&#10;EhgZsN+H5JYCB4MlRoHAxAlZvCRcrK2VvbUbC9ACkNq5ovpBuzXBjwWKhm2yCQPwDRivL3nZAEvT&#10;BHZusRkEWCp1fclqlbbT8RopEdrBcpgTEkTrTgzDHk6tDLhZV28pj0S0CAIbC2yBh8YppKoFnGUF&#10;KUOJAljXE5EINAsDSA7GmIdoypr2P9Ec0xyp1SjWzhwmADgyAENB0RZsVHk+yABF25YzXA3FEIER&#10;Am/zwDijVpxKL+Y8nmMsK6XVQbYlJ08UpKqlaIi6WDMC8xWFAa5GpSlEwIDS6ojkW8EKDtskTk1K&#10;OgYgTZsH3RBplnir+YIc0v8ASTqWGja5JxNULSQjnovZ9AwThGs/I9KOagDRzIsK6XwYCLNGhkYy&#10;MMSyyk2FnuPEN3MC5OcBITlkIankiOULayDHQswyWKtqnDCGlPAZ3cbkF4jWlv8ARle4qwIKNkzT&#10;wu4VkIMfVvAoKbTynKY0GILpBqPgf3oVebBSuJTBAopawjlwS9rnXzJnusGB2fYubsIvczb8kzvI&#10;xeZaNTmvziVUJOjIcBJQ5AVrmfBBbOegiGeVpguLPsUBktQVv5YPVFGBQCaQVAgz26meMSWldswm&#10;dwG/qF47wIrDFaMDMDIwBAalnts4onCQbqwjCd/pKpA9RfEvRjLFcEvUECCzawEQ2hGF1H4ojthS&#10;i8olf2IRYPhLobkAKsdR9COChwSNwqvLimTne8hXBTkICi4KJ6yCVhNq/ioWZXtP3QgjCwFg6iNH&#10;NHYecAeS6olu0HgJdpbUABRte1UbTYE2QLSOEbvEPkIDlfAQd0vgRo3sF5o7sbPBdWIy2L+xBE1X&#10;sHd5xFNTMQiihhy28H0MSzhbhO2o01uHVTDRQmRCs8U6sV2KF0e4h8QnOB5jP6pBDwhizUOG3Ftu&#10;yoscVBQOTlRzQCYGMkghR7PP9kvp76Qg4gVrSw3mB4cxDM6zVKfXmQGwQm/2Sm7RRCFeHkLBoQYG&#10;G6SI8AcGbzCEG/Rfgh1Spd3CAHWJ2r5mID9ub3cFwsLzdnECqq5/RNHsiUQMtleYw8xG7bBesQKr&#10;jA23F0PNJrg1eVT1pF3H8vZfUr/v2A2xL6o/lOha4C9krV0FwIkxh8xFVBld8QgtwQ/wanh4pjp0&#10;2JBqW8jwhmIMiCGrnEYIERVpYCA9tDhBxSClmG0FQ58uiUsYtThWDgEyBBFFgegMxfNtBhfJG11e&#10;iQALAcHwhKE1I2SAzZK4zKynS4AgjOgZMy55HiI5XW5GT1mY6E5EeGnoeIrZSK1W6bWQ4MM8Q98H&#10;fEfMuUcoNLp4QAxqb+CWQ35CCCoF3gbamA8kHpqvV9UlNhFW8OCNJzUSunn4zHgcsXqU34xYIKPy&#10;wj75zTiRcHEynMe4J5tigHlzCQahx9Kth/BDOoYuCvl5YwOZZUR8SUAa/wBQofOM0pdcRq7sP6hF&#10;KkApZfJAyI0ULUaGWAxQUzABYNlNQC5oXp5PBB+ZmZectkPLgZP+QM59EbEGLqum6hfnDKoWm92A&#10;fdGql4ezxMsTHlxe4h8usnygh7ImXc9TB1RTCKp4Ed3bStegSwe7UVhk9W0RSpHH9ht5VH8K2QbK&#10;/wDDggX9NQz9M7nadNR3Gp5SvSHj9GKmCGfIp/YRRKEVEmEIQXNN0SILG4AzMFmdXnClRNsDSiTp&#10;FGSMrNcHtmog7Kym9MsbepZGWlWQPZayoNYbZEQDYXYilHdxsIczYFhJnRWP4YVwyg5+suz57MhQ&#10;hLbZAQFHZiwTonAUkSILnjbxctGRXLeZvyExycXnThCiMtV9gR5oXKQOekm089wBuYlP9o+RuBBl&#10;iHdgroGZzmA/OYOoYQowadgDABQf2SMH7IWkgQxVo+dGgi6Zap8KSlSXIeYjYsIpdJdbTAXIMFkK&#10;AnEuyzbSVg0STdL+Zvn5TKMQJ6AYBCnqiNiA2JAAnuAELy9jW6hwonFLl3SpSW0/fzDvMF76XdAq&#10;gCbtArElJlkEtyFHD3EZkNAgDK1YrgKFEsxFRpwLL8JseeIKGoguEKDN7kELA1Pu3K9p4bAMByWC&#10;BxqTKAAUDYgqGLgVZ8oKNsz98gkliLxCg6sUTLu3VgWmQZYAniBq3ly/EqqP4YZasYuaktcp/Lhp&#10;qQGBygIhU9vVkIYvpWQHGgUL1Q6tUmF3CFdg5IXyHCjL5/TKztxEHpu0S8hCNv8AX1O+HfDDwEAi&#10;6OwjCFfvlUQAsgVL00cyrLRHGZbsnQMnK0MoCrwBXAs6wFkDEv2IqcGFaLSQHm0DEfGFLxXB33uK&#10;DIrXeAVIiokHygHhuBdDkyCtwZk/kIEikonBAWS8AZCs2V7cgYbHchTKvIUCAceELXUiGsHOCrC2&#10;5w091L9qUwARt5iajC0QocHZyIrQJkIAl8nM0dlhRKasq88iWVARBJqDgFiesVIQdyg/hsPrDMlm&#10;CC9NForJv7BdoTAijVk1eplL2KhEie46NHrl0BnOzq9VIlweJ5wiRRAkw6R20TZQOTsSraPQSD1B&#10;jEMtqRkkbocC4PBBYEVt+sJfa04YARTipIc386WFOFGB6lokMtgijYxCIGAjjIEjZbVlWBo1XO/Z&#10;D6CYSCi7g6gCUVCCq9aSL+TDDaQzAq4wXvvqOqyFoW2K+BoMRIcTuiwYjs08EFUhVM2vb5v4X4Rd&#10;jZogBluqDSPQir7Jc2QiPLrYBNESZTkHctDXwQDpa8FTD3ku8tLI8D8oYEAbnzEr5dh0vQiQhp2K&#10;FXPGWDErTlf6CHRrPZMNwOBIAZ8M+aDwyqeSI6AP1Q4gmD/khOyHIfyRoCjXjkIWUGvfjUMJnx+g&#10;D7xDeQoxBMksCHsJYYXLHGv5SzEhIdlfNj4QRnWpHPAEWuvv+5H2Ro4EBMNdJ+3B2cobjYrgp4lm&#10;yYIwYfNZpBfKLas0grT2YmCdU2/6uFcjICWykPULKisbt4KA+CZfGnlF7kpLgZJLSgDB0+gVCCtB&#10;hB6V9xImX3SUYkFvcAVAPAh1gQlLFIm5sxnuZhJjNGq8pUMt6MeyDGX/AKpiAGA804QBcGsDAKAF&#10;+COX0xAfgWH7mkFI2gzHimPwYMeDGH6BiTegibAu+EzVm8JBM9FYUBCbS+7DbzyOszTUgkkGy9wl&#10;j5nSAmEWxxQ8N/H/ABUuXPwZ0gSBnEgsxDv6PppPW2X6nxwClP5kDCRx/vOI1hSlkHAJdYCo5Z7w&#10;LjV1ZjIzCqUPaLTayDYgfHZif2C5uaGDDzv5tiT5NlqegIp9H5U00EzONnqxLFAn8gh8UA3k884X&#10;ITynqcZTc7T7HjBplbhG5tfCF4/7qW8QUMa9DzG03abTHIgXreZt+bHHyZme/wD4Xx/4eU1hnGsf&#10;SusxuDxqPEs0n0XZBeXWg16LTiGFQF/EREBU0PJ9kuEFXuBAGSF9igdV2Wx6TFrnvylbcZUMKY1w&#10;S10JV/OVCVfAzGu91AWoEySTkO3m5Ao2vRA4wFiSAG7KNLfFTZLgBBaheWxAPPmyW8PAJAGteSsG&#10;YY4kH9HZjrKT/wA7Aj10fkalYPgJFzEz+Yx0NH+3BEBc/Be4jtrMuiF/Cln+wQATadSBQyNMYUwa&#10;URgE3KLQMKspB+cG4DfNOmer2QhR3jARsirHDY8st77xR5mHCIJtbYlp2sa0/iswmY5qANr1gDRz&#10;kyZ0hhh+4CgjhayAXjdscAA9T+0luYXvaoHRVsGVK5U4/eokOoDklHEtGhCghAdiAJOGoIL7rGK6&#10;95YF8qgCMVdm/fQalFzRBAfK2ovrNsiqDb/OoxeUIg5DhbmQdp9eImEmZGBTbM0fsI82tC5NgGuo&#10;wYzaYa9cuJQL4uSHkuNXqlhR8i2PcQOoCyYAFiDR/wACENdFnBCDfFokc3xxAG6nGSSFtsf9IPkD&#10;VcMeMFbklrQUgAqH9kOEX5ISVrAA9QmlShPVm58wSpAFqsZoisQPPEJnbGQNy74T1l2QwYMl37m4&#10;sBaW3mggbo2SRgy2bqiCxVHILpntm9KHVVylxiCQ0PFDDnJ25poLfQgeDm0KBhXkD3Er7IsCZMU0&#10;QKeolbEyaZAGROQ9MS2KcUIGgCiDveqGwwzxVgLcavBbdorPWnFZ3eEusOBhBLRC1zzu8sKIbqww&#10;JLH8/aWjep9L0Q3Ow5lRFg8lDpNNJtKsmawO0UK3hsk6jKXIVNnyTStmISDbgFstLYaFARHnFFIV&#10;jBZoymz32CDLqKrRmznv4KbpDcFsHaaypwnYL1ATVolVy+26i31JiNsO4efmWIISP4GUMpnmJVmr&#10;cxFR0iwYQYHB/eJVXAWDv6xCjHkgAWy2kYWMBMRxR77g7wGd403ggV0KJAB3JB5xbmEUnQY1QXvj&#10;g/SBALjFoP4IisDIWGf60PmRhNAK5BLR7eg2fFWuM4X8IlAoRbUIPugBSuRLW5rCd4t3jry+QTKg&#10;qzMhwhYA2vuiGlR47h1dZQaTb2ymKHIbIKBpE1PNx8q6xpzcJZsQBFb7oJ5RHiBbhhsvdgCHDxR+&#10;IReuls1PYQq3i5ICcRgqVAQA02MV9HPSF2J0dflGihgHsXrBZVakQHCHRbU69UWo4eNBAgrEEPFB&#10;zCC2JNIBCK0nmoh2KUuX3i4jlNwLkCVVKiIKck1WbAqARWtuxSnX4IrOPSTYQG+FBwconbkU/BZl&#10;9xH2kLFawrHFfxmBh9woCmQp0a50Xd/6ROGURg06p1KQG9HLsuGHdSFKttnCz6KqCZvoTC0FFJDd&#10;0KJRys2qUZQrpgg2nBFjeC2tl+lddXh1jEwB8wCMRJ6PHjKnQlK9AhavzMV6lY1p1ABQRPLUeMLm&#10;npK2PVIPM4SYO4BLuziDIVNUiwhprUFFFjLUMCNV9DpvmLHpAuSf3aBjR8JAVLxpg7FV0ADF1zIW&#10;Lbowl7ULMAd/QlNG/BC7P4CXDKv3CBcKY29mcIOCwmS9HiQkpKwwYUK9oHJleJ3EfuqhDsI+i8vp&#10;1ZJWWfuPwl/wMXgAY2cWEAxSgFeSVWUDDK7CihQIaLaqmzpKYkBRASUIyO/X/wAQXCxMyd5tiJ1X&#10;Q0U6+YLV1ocE27dOJawrWS4JVrjVrQDwcbvG0YsPyiKP+u84854f81i/pTPtL2zecTpcNTN0zy+h&#10;Ng3oYGLeaJgQhBGGdWg9PV8TMohBkZIFjmQFZzJYBzk4coiwTS0FjUEQE6PBFWopgwOnhQ8MVOBK&#10;ZwtIROjDvcVEMcGVV7NIf+FGDTK2LIVMiyGpUhEpZT2YWMhociz6zjJ3WloeMtAygThlkAXWUooE&#10;HN7FKKCdz2JSq4MYlbKJz9F+ThKL65kshqJXLgtuiMJ2Wa1QOrBp4ujwkyr/ACEyIuikRXDIghro&#10;rPriF6WMcy81po0AAkFlzQDj7Z8zM8a13MVD0PZCLO87q9iUj/aNZh8qrX5IVFvgbWDzJJ4ACLIp&#10;OcgbcWpwqJKGQBuEtMX8CNsBLwqsYfAZh8VNLZc0Rpc4GAJcmHxEWN2RUMAG/B4hXSiZrSCIywr6&#10;4mNZNCw+UNZdJAxpNoTABFQF/sIzZM6oFdtrKF0qlS4PiWUk0HMlcFGenN5hKVZYGZAtaxpIFV0D&#10;8nyQhrKkMDmanQEJfG2j+UzBhqYA83axI2Rg25kU1AUWUFRk7/uKlipbRP7kb4svIoKsaxucCrgm&#10;T1EwkhS/0gW5Qhhh8xGS7v2PtDL8GrwKWYgoDNHeBl/aC/AI1pZ2hFb1QZQyTNlmQ/mCDaRzT/aI&#10;YVrx8ZSgNuLVzCrAEftcktE3HAHAGMOcRJ2USlgPzAJh5jqKgCRGYyovIxSvnbAGyhwCgZZnWN7j&#10;5zIVc6qw6jqjwWwvrlIWqmkwsrFq+xAlObX+DEvcmz/ATOaF1YlU+nOUNgCMOUcmoHHhD8kMw09o&#10;G5DwRIqigRKiEwCFAFCqF5YTKq9UcSJLBE1AGrHYStveo8BPqVdsvW1kuA1cDZc5kSGgHVkW25F3&#10;JZhTmh4ELQsGsHoh02lFht5ZClAdFGUvnCKZirTaPBG75cvxCO5YpgAFUKPt6OYPO1x7QQGBRH4C&#10;Hbg2EwBZplZrTpgFuF4VOj7465DEomGwLY5vBC2AIokKOYQiPCDWwXKVFQ8UdPB2+htEbDkQnaAq&#10;KYrqQsbtBfckRn3bINODbZXiUC7yebmKbE7KSK7z9mqM3EEh8DDuggLBUzZZj1mfHEzuQiFXcDtn&#10;EZ6kEqpdM3oMQqCNDGQUzzIEFELGzAA+eJA9EfbBoQ6dkEQIDucJjLUyAHihUygADxwPAxEVVOmv&#10;OATWdLYdwI5sdTV+WZogvCeQYhrcEYwvUm6+WTmnbyG7p1INgIDwQ6ErQ0D/AKCZQjb0vE3L8FWl&#10;r1BA8I02tAZPchotueHKc94Z9CNVYZLxAd0hLDzB0QucZwRTQ02aNfQFxAfedKfw8GphSUYMhptI&#10;KbiOdwMlcrwmby49Qgm1y0o/kMYhLOhh/Twl5dOCBDArXGis1NC4YfNjsTDa4Nn9UdgTKtX6BNMA&#10;YxxZklKO0ga+iAq1G0A2bVFmQXOBr7GlN/6Qk0xmdVArG4PrR757kShEhYkK0RlHHF0i7elwEA2Y&#10;eGJMGd4dKbmY0BkDkG/qJsPhNTyLgjc2iITt0vUEbly/dmMAbxliCehkHdDY9MEyukL3SryKpPQI&#10;RKIH40YCaY0WQqtmi45Warsjdk3MYAxF1K6uiAcyhFiZBLWzAJ/BxDam87IkJ+WUCAEwNdwLDUai&#10;3/4B3gm8PKWC7g6Wxs3gMvd4mYPI2hbHURV0pcNzRBnodeKHRCrYDONPYIID7DDITeQHDz5dAY6Y&#10;FDkuz/wU/RxLZWLjxK6TXRmau50zHUNQ5yTv9LwUMSGM6ZC89S3poi0B2gryS6aC2GxQd0uBICzr&#10;HOgFXzNPvAEWpIMBJABRSDzyDUrCENmzoMCI6skhRtnInatE5M8rnuwteROXCGN3SZaHju/8Yhh2&#10;EBUoVvA4W4mb8RIh5P8AaDZtbM75TIIw3IUZsc8EvbWQW94eK0bNnswRi0uuAPqJSEGM4kMsDpLK&#10;Q3hhsm+OKSkBYHhyPdRGhwC/7CCttcyCrg3g04kyOLxQcSoaUlWKPt0gFjIOtgOYTFn7GADZOdec&#10;oUUJn3HeKnemISPLv8EJVLMxaEyYDhILQ8lIrpspCyxSs4FgHWP2RvB0cIg11ooDK7UQ1PrR1a/W&#10;Co4AshtAyhCftljQ5EYqFpbb4I4bzmN0G9unN+p4y03HL8oPoa2InRjNymgrq1AI4qNY8kgZIuGY&#10;nnnX+xhsF3L/ABix29hwZHdHYFGNAHEFg6pSke4BEG1VyKGnJHKBIWMdeMOYK66twFYLFH/uQgpb&#10;IeJAduoREqoCwi7ehmIWLlV8klTm4Dq6+MMNcaf9IC6PngcEhxQQTSMGIaBmgPijcNfQXI9hhFkB&#10;9xbiVwLkU6uZZT4ZwvslOW7r5AmWGNoWQo4XJUIebIgdxC8qI/bQ5NjxhhMCH0ndN6ip5/zUO4it&#10;zxMFkMzA8ghWVqUNBg39XRHjxbXyg2yIvICc5p4yDgAmXo3R3QJQw9kKGVhYWW9RQg0FTP7UWSv4&#10;/wBxH85Af1kBGEbciAznGWN7CUu9Lv6gC5zeKXxBbHRKZPFfnI6wbdgufqEuRqnDzzQ9VZGqHQRV&#10;tR76DUZh32uCJdNo7wHLvFrURSCv/DEyGHZsF4ZclzPcmDclwcwyqrYGPctj4IMAaQakIoKZ5Kgu&#10;rXQTTGooAKBA/s5lsKFPxVtxSMPjtdMoJezpYDeC2a/mNpRyP3gIOp+pCnnd8oDvZABtAI8I8tPP&#10;2XiBD6oIOHixZM3WkGLbN9qQQ/AO9CMYp0S8TEWmAVi2eaUqKkQmzmJpxQFDC7Pkh28NCM2BDsXK&#10;QL0C4feEVGgAsIZ6KL81MW5rqAGYWBSoDIPhEXrhHMmu3BJrMA8InmIsgKtxfJLcsGWAhSI3qQFJ&#10;KitgWdlJBJVy9B9+YlgQ3oFEBR7IbAgtekNLVRhED9DQh0NrxX5RGBKmihegwM1PVzFscOV851/I&#10;iMCItPd16IuBIZG0PlwWjxKpBY329JWFpGb3EGKokb5pg6FoZwYps6Db3Ip3cDujDxPUiPhFRAM4&#10;OjNmhbj6pCcoI09ArS1QFZxd8O20w4oUrqDho6E9wUYWPxsEQK7JS2GAaK+BAqFYvwVE8lUn9ceJ&#10;QMM9EOFlQPugwa9H3hE7c2qbIBfGdGAs0+AG0sc/LP32Y4NBjU7V4gweJFoi7X4gzLhsMD7M9mWR&#10;SyOkpUjVUoLlhMCCbUv+yXOpmCFY1MteRQbGAYo6y5drC6CEFGeWS5IbTjLw9+TABcjcCIFdAA4y&#10;7ju8frQ9ql6Cj+DpHCuqrBA6TdY+aQeWwPxQk/cBO0q9Gtrl9kZiWJIAb3q8BuVu9ciruhpZFDVH&#10;YhDWRq28z0tqhgZlmOVxuAyPglEtQMxhIAGhH9CckYg1mbZkHlZOosXCP/gbgCP5Li2D1w4yABMC&#10;VQL9oItXkVn3FAIwNjEhbob+Y6hYgXcSFE+Q5HSCagAUvMF+vnDZ5mvHQtz4xOf/AAJT9dy+k6xu&#10;cYl5jqV2lkz2gFgm+kSkscB/2krvQwH5Ylu4eG/1m8gF3cg0zuP+CE6nVhTTmt8CRC5FgufBA4aB&#10;i34i+ThSQOJ6uCTItFm2Dh1asArViJFGlGhhQgLqubhzeVoMqljuuTxjBGCmQut0HBHdI5UBr3dS&#10;yDQxjd4AXGjn6FFZyJULi4uSN8xTtcQTEwRXQ4WyMKvBFLC5cABCz1SOjrVgqO+JIACOnxiUlyDJ&#10;H9vqRqOVaUteEUicNnzEdVe60ltO+C0dr2AYt9S2LphTADskZSAtX4zApmwJkhgJWM5JCWhJ/Q65&#10;FxZcPUoWUqYbnbEQamaoWA1DBVGDpDI8aW4ThsmRdGEzywPVxFOVwMjnC3EOC2OailbkxCTc/MoG&#10;EEV8bS4F3uAEAkXkA/cCcTfAeKeQsWykbIiW4kAow+Jr1QwOkAcGnvGAKAijYygpZig3KVXwQVZK&#10;QXBhCcAQA2YYB3GAWfuJikWMA2CAoOI2R/esVLEQuoGH5b1Zl9iNyWtYFJkhj01K6QvwyEgqYX8o&#10;uGcawIXS11MQBBaLCQpZwtYDZ5GCOzpd7kAldqQD7vWHXyELo0QCBV6j0EyenfWhv6FS1w6TPfZG&#10;42O0sXSAvK4hsOtNRqRwoAlvbv5wxLVdLCoKZpqCB2szVTxGmyOkG58kZBqFv4jF6lBBETaBBYYv&#10;Z0ABpO5Mb5xwUpA34DVu+re5FqzQUhallWQK8phqcZBixhTkTywgWBut6piCbAHISHYlA2KikQMR&#10;klj7RMgS/g4RrjQ7hDgAZjA02Pv8xBl3qmiLLHjHcYn72Doqdn+SmoEkwYlNbZQs1d/wEUDJtvtB&#10;lVXlEEWWOowAWSo7S00okBZm4OuRVBwNcAU1HMnzoZNhllICdqrIsWS4MkOqtj5EtuONsLuhPJE8&#10;oYSX5bQpxGDMrJwT9oXCCW+UWxQqjMLaCmQ7riGP3Q8HyxhQauet+ki6Mp7MDvFVkd/uIOt0zuIM&#10;KD6uiuQAyzHuIQEyVGv3Iz4/zkipoFgIAAehbgGOxo6NHBL3bV7F5Wi4lczxCvnKcAXzxRQlEBCJ&#10;1ECsIbsvgSkF93OP7oIHDLWPkgUR8hggsqowY2Ht96okieDI/pNno84CmwZOVF0zKpAq6MzZB43M&#10;Mv0gHvqchAjyT8ciNLbsIV04gSGTJqQKGTlUV9cxANg0vVClwQbaBIYHs72RLJZSsd4BTzr4hC0N&#10;5zow4hfYhFS5F2LjXF98xEUdm4lzKuVZm6G8zrx9PEDm8vsQbwCDrBg45JbY6h71AsdUYchKn9nP&#10;T6KIkZdg0PWZXRlO1tfZL4K2mVXgpPebjaLMojM/PuVEsU8Lut+CXFYwUeIeKAjOKIeGAuwwFgNb&#10;IAZF91EAGLFFfIjjkgQFv1dm5eUePmAY6YIDC7SoZhQXu8f3EqLBQ5I18zTciW43h/QxuGdlhinf&#10;AcwTdja8/kxhtXK7BXuiMTdHKSAUKCYjmvEF+pco7dHsiAqwGuQlSuUqQEbwH8AlDaBYIEqA5YgW&#10;PgoCB4C2x7CX/HkIIBj3eVVIoiASFxS7onRiufsRJNZC/AhcvKS6nB3AtJ/aCox3locLgbgyE5qt&#10;saK0jv8A7BMvEUF1jNwuIIA/NApsJBgNXk3+AQBMLA2isExm+ColKn1vMfE4i84II7nvhOqWEBo9&#10;jzCU+t28RS2Dpl9A1v6cXcv6c8/eXO80ztPGBzK5845mdv0qE3nP19MCH1hbesAfgIVOqfKBHwa8&#10;HZBJTmqYv8MIB2jvYnwiKV8/whCsRWmhK6pjAEAFybyZqx2GtyDR4L5LU7lBANnxQftBATGR485T&#10;RyEATyowRnQHQlALnpRKcT/EuV6nT/KUQbViRarS0X1CDbdx0APbBMGjRNCCKiytIyz4GYX7yqBk&#10;E2jaB1gZel6y4OLay4izzez7odDBsjeoo4rBcKXWckc2RAvnQvO7kmjUwuw45T6B/OFouHRrAUxx&#10;qbPlLkEKoYUH3jlypvVEGfJE2lWkZCxiyYgtqlSx+hJYDSBgHhFaS/PDUl41XphbBNaeCAtc5AZg&#10;xFtAwBDS5sgeXVRkAHePWCsUowSBXAluC2hN6yElHFhtFW0Z8QE690cOb/N/QQnJGqDzjs6AEAAK&#10;BYtWTGhYLSCzIQdMoCWXyhUIsn2bgzBNsyQmnX3cLYsVnZ5ogw2rO3nKnJ6IgmYpBp2BD7kvtLaD&#10;Z6paWh1tZNuCLVUPAjQSHgQ5kBhN6Jdk2xDessji4Coa7+/eXMCx8LNBNr6oZdkbgWDrGLJhwoBv&#10;kShvihUwY4Ie4iOWtlPsQYaqmSwXK4ci+BGkvqP+uZFx2ZERrO1JbTbCu864xSCpcFyEiNT4LAQa&#10;IYWQAGaq5wvUpZvfI1lOd/YRSlaKzlmRiKQUvb5LuzLZyWahAPaBIiMoZoOhvIN79QzMi0f4RWUA&#10;BWQgSYJI79fAvaEsBCFrQWMvuhpawTFEUPMCAYtLXiJ0IF0hBEIgPmyCBGPo/GRalYVbQXlu3jki&#10;WK4q+4QxyL7tQgrTqfECQvvkyACWi8F1+EIjpksB/slGJuVIR0DkBh8RneVCV/ayIYsRNoBFuvbh&#10;WImNPMEFK0PHDgAG2f7ERknnM4iepgQQAEmhNQC2VoYiF8RAHyNxd+juSFz8g5+lhwQyvfB+AjTF&#10;+DgAhnhEXWUIfWitxgleUc97HcmPGQIO44xSV7KOAqF4Yg6PIjKULawIFhipJLeTBRlruRrmfNIE&#10;GmAgFTbksE0rGwIRZ9ZweaYUZ36fKK0adaQqpMgttovAyq6R9oIE6ieIhDfl0NtnfHETUPqdiMov&#10;WBgYxUaE2GffZHSqC2QQI0KfcM+EtCU0faDBisNqkGJ6Fj+EgAJlavZhKS/mzPFQwxbtcOTwjwGo&#10;RZamCruIkcVogvDdk41ZTmE/LsP1IjI1t9BAaaxgEdPF8BGkAmrhtQwpF9azLWgGILg2VjUZNsC7&#10;L/c0ALz2PSIophDDZiOL9ovrPCCAstyTh0GNKYgz8Ei13C/PYvyA43R/5JA+yc6jIux/tCG8J5KC&#10;Zo4NKBA8dTXAOnBUg1QLT5Ae3RHvgNL8CV6wJ+QNV6eXSDM5j+AAWefBHrVbWVYnPDdmLn6peygp&#10;eQFAyaYToPARWbQQZCq8j2JXZrvJAmJKmsDK1fmiUbc+wcH/AAvDzjEXxVw0W10CBfmaOV08Iron&#10;WQCFxssXAQ20DmEgpQV5kBa5OA/SNVQWlyjD9WQM67aQIubAzcqMB5TBJop7Rga2bSxxF6w1v2EE&#10;hktVIqCucrvuwq1mAFQqLTZe/wDobiNw+/h2BTxQRDXKACToH+8gnk4X+oipaiwYBh9eOgiWCkg1&#10;6eeojrcW38IIqY9hXjDCLY1rhyFv9mcnbF7MK7D8x3/xfrHvKZZUx4xtyxt3N9JXJK5msyj6dL95&#10;vM9/pYo27+gl7JonNDSBsOR2ISXL/DcN7llYNtg0YhRoqZilIpCk1jmSgAqnAde6WAV8U0hn0VtU&#10;KPAmDS0ItEF1gwDpwgC9nwk2FyXDs848FrbYckKc2skORjoIwU20mZJ5aiZCZ4dvlB0odi5iTvQf&#10;0myJQbVYQuZtIshAEEPFtooz3Z/Lh19f5Q9gqhggssaqB7koO7xRoLVxYisQYqWfclM8CGONotge&#10;DBVMeKRuhX0pHKytNOVbdI8oCEBgHQNfwxSxIx+XjFNCSL/wSpVlMbwN6MYyBtMNExcRTDuRkHib&#10;hSlhpNKHVjDgFxMC1CkLENdDSXCoqqdOkUHG4MHFdZ/jUMKviD8ks5MgHNJ6CEEct3p0ASllVuQD&#10;GpHGEbHM3m7m4DkeDDCLaUfR7SH3EAARCDVUFHwlGrPMbQEk2SMlx/MlwUKEQHARbLdhTKA3daP+&#10;iEvi5PqlqVYfyBCiCykF18hW1CLE6Rtk6RgVBdduXBaqNBcxANuh5JwwQ/lMAgCr8sEUAvPPtBLl&#10;WLgdIViwoclblbrkthR8sYMmiKFqnMMNVhh8kw7Klhz3+ILaa5DBePJnOQnB9c5aEpYrYhClldhv&#10;gD1KH3NMHOE/cpFqB1dyDSIJ8IV8Ad4EfbZJIiO6kKRAav8AQic0nTe3yRWasBF9BzFS0LfMgjEY&#10;udz4l+RpPC1bUbV7zywW2/FwOUZRqoe5kRaZiclDacA6xorPYRCoAR+lCuAi31UiDjaI7IqEV6aw&#10;M4ng/PQORjKM4QNLcSgizTDDHNkMbTHy1bNDAti7wRgAWzLqzc3rMhAz0IKJfaVQ2kq3Qd9icry9&#10;4nZKfECARp0mFhDHTI6wxGXybkJC6o2SEad9y4eSUaU3GGo1ejF5i3Pm8UY0uV6CHgdzbBgh2ZgI&#10;nAr4/Sh1YleG744JD7UTzfcAyQIlndHrbD2YIhfNpMkrqaAOfBAWaQsGAx3vnwjS9CD2U2jFEFAH&#10;uE0eL4QBELDMg4cw/sQ6y1wT3EFBbZsyKRZjyoHJ2SdYeMJQw5g+4IfIuFYPmE9H7UWXFAFtNjlL&#10;1CHZgXhl6tK+1ppFSsUDUQSfN3rBBzn6lUpxLBSufPbPCIIO1XSjJDxMuAUSPwXBLnv6PJ7iomMg&#10;x94it6YmFYFGn7gon1T6IbhgLAMx8GFFqFZk+SXTxUPMUwBhSAU5imyAlhYfhGqCkIaQNQgEWH92&#10;gtDDb2l4AYCFWB9IDeoGNQ1vmTB5THHLhydu+AQlIap0JzAClM46n0taQp8aA+8z3jhKxH9yjmMh&#10;HVDnLj8W+Z/5GZUZAaeQHxReJZJN57Ch5YMGtMkecS/cYSB+x2GVMsgF5QxXqTzpkZuA8xFQrUqc&#10;qmVgV9AmlRNMFcMDfC69D73zJTANXy8W0rzBhBV06kyIc0C1tn3jJLCDxIRZaKOjA4NOp2TLv/k3&#10;DTFc2tziairoCEBLc/hpUKeONJh3aSAq5vewCijOdgFGuZcBYSW669YZqmcAi5QKPGl1ERzlUK7g&#10;ZEIsoJKq1AAIj5v9NS4KR0PWMwaA8i+JD7f9inIiUDdKGRFDGlFjLm+y4HdEhrMLogBxOoYDjxeI&#10;B3iLoRMqi74UKem8vo3ONzcND3IovMSACxYLXQPAL+h34+nf6bqc1c/qiTDDPWdUnhcu+Nzjj7TU&#10;3ETq7PY6/wDCADsHIX8JjcKaSWC4L8F85AFi7xOoJAwTDNTin+DBMGz9Y7SomZ2MGdW8FsG2bMHH&#10;iZqI+UCYImjFMBFeU/cgVDACYe+bJuDs+6whZZqCKADRgIKSj5ZglLoi9BDZjTsSQJPlzvKhhGjk&#10;ri3z4XYBgHW/y0HSDNBgLv7AOEpIA3mMCoBTEZDbuuSMSxtfuQycgForqf7oZBF0P7EWEc2LGUhi&#10;J+jKGgq/YQ4CAA0QJsNQgtALaQkG034ZmUqGsF8KoL0/eIDb0CS4dNghQuEUcxHb6mRMlDIINM3R&#10;gJmw0RBlrC2/mRQAZRfhRk5IMZDg5kQZzVoV0Lv8LUS8oeDICRfELCaWYHyRNWn5gQRdESVRrpme&#10;EU9cMYIFkOlKNF1ayQzFc6kaddxqQ/jx2Ie6MRPAdkCIa4EAKF1H7oXxl1iFS/ZsouYm0MCEEtZJ&#10;RY4HkuqEKTrOh0EbDrWEISI2YyLthkXEVzASNCL1pBNTyH/RH7AtLECygakM8+jLEC9ogEMJY/SH&#10;g0oPMEEyhyzPgjthLXuVpcrPRMb5MRbAEqjN8QvuCopQh/jqzOOoY7wBwIKmY07X4xY0MvICBYBD&#10;qbV6IoWbBTArUm3dyzGvUoymtNCNOhBLltUfjyO1BNe7/ihYV11ev2Rscuuoi9ucXRC4N7sD5iRi&#10;DLDpJxNwtVMBHf0cINwcrFuyywVPGgEDQveowUVhh5oEAHJpIw2sEaMeyHMLMaWC2JhiZotx0IP1&#10;DhGxymdFYdkzBdZGDtQRIidiirImlAr45hqoCr9gkpaz1vsfpEEAei8+6KbZ5MkH8i+5FGopgCOE&#10;eI5f6ReXO7g6sQSDQK8nlM8h1YG1DkpQwTk0Q8E8Dv8ACBdngzAHBKbwLylDtEFOgaNiFv8AGFgX&#10;lzWQG2u5LxQSu2nQgPEdlBHp2jiw5hc3F6kERbLB3aBpHyKIiyIXXoxPykoWDgAUjrVIrCnTsHeQ&#10;1qwfdDugCzvgs3WSld8BZtFCGo5AeBcSJjiyCc/xmpTet7b/AHIetsVFyQme7b7uZQSKJ4T/AESl&#10;WMFetL+EkmEFlGNh5YjcvZS9nuJmMYig6CwA7/lA3uhqMQGBUJoI+iCvOkoQRhGzUT5fBuCZwavj&#10;XU+SV1BOvJAO+geQdSC0Onc9QEoJ/DEov7x9UuBZv8aVFo0BtCmJAkGJX30gBCvFEDCodeIEAMXE&#10;h7q9UKOQjTY3EoQogj5tgOY0Fev36B82IUX3dkSNdoJNkPdFZCarDqIpw+D7yCFTK2vHB0dY7f8A&#10;ibnAqh7nhYUZq4QKUs8vqfJD8sZVuVh+EQIxeLgJovxMSzwN/wAgAAflxTqIKiykZQeosngNr6cD&#10;7oAxOym9yZwCl4JbnBRuCL72hUBwSugrjdpTT/ya56jgWIvQsMsvUILhc0hAeouCQb6uN1mvhkEy&#10;gdAracFWstUhbiBh4BbZOf8AJcIW3C/wxdZXnifdFB4jIUCeUrAAAbaPziNQH2YZzL5EuFQZ86rH&#10;kDqRQvIIYQm4Lx/09CrpZ+AzQAlkApYAszhUhVSwZv1hCAo1PI7IK1WMJQrLFyW1aND7pU6WZM2f&#10;5MQJe+XJwR7OPRp0n6FMqVmo7mK7z+3Ns+0Jbc7ERh4keu5h+r6Tjr9FshLG3TuhhhgGhFijtP3k&#10;I2R5mWB66SOvjNwJdOq7ycwCnFDYBNElL6rFBwH4k6HlFUQOUWxbtCygkwWIbZ30eEyJThEDhNEU&#10;N2DnArl5YzhSrK6AKxexJVCKs/lJe6xlFYqoQH+Eqe3yx/zHLFsxyJTvXSMwQhyUYGtloWX3gAoz&#10;0xCByGqmWSbgwQAU4v8ApEN5K+7QYpdwy803EQZm10DgX6oIhKwMoBGxshYXMwVMEYJYgpoPUgZv&#10;wv8AYTHV1+VM15yt9BZKKNgwCA5vFTg2WJgcKl1YUEUWkQO0E2ETV8HwcrLJPW9xBcq1sgNpPrgq&#10;cLPd6wPyHXvEEoHpwSoJYJEhQJpGKoyi1dfGNIHlbRgfKma8JwrWmgYyoZakAXFN8k0WyoPUgzDJ&#10;fkRlt8zgM7dAgtDYKZJgQYMehUBvaflJZXcjBKJSGBTDSwISvkcWVAKvL1zT5lBgKpi1kJ0mX1ll&#10;QO0BA81U/wD0T8/hCQVmTJIc1HpA/UXxoCVzvCwJ4Y/h5DmACJSz35DDoluVzgwL3pycvH6aCwAC&#10;O7gyAMGHIJ6CfnYEHDFoKrBAeybEYYgIDQQmBW/jLxBjFqALzCmCrO9vGCpJef8ABpWVuD6hkeQS&#10;hYUwFka1Rxfie85zNfcEGNKwN6KpDnXkijCCrP2ENlBq4UByiuUbsa8IJTCUcBfahW4OWYQ4zYtS&#10;80GyIQUeICnY7mOsWobhJchuaraZ6YLJQzdpssYnyiH4ACTHeQ5wIjxqWI5E+yj9YCSMyYmYaw0c&#10;QyRIIK0pcusmQoCy0lllBH58KAor3Mv9xArgDpkACqJadpgdTiWDOEeAd0MhiVFYNEAQ2kXLg6uZ&#10;fE2qBIXXHXMNw+gEXbwVAXYrK2la2fYvpH9UdiAgCzYZBGDLPP5TIC7+LRFQT0QBdVF1lBeKNCvM&#10;EXq9p+NR4hbEeo+hYDyzFcT82G9tBcXQfFI3OeBZyAFC1YgBApp+VAQBHjAtYS5SEqzaG6JgHCmF&#10;KvGkpbE4owQNhDu0MOUc3y8prIQ1YCsWReBH0oBp/wBt1EHdFQWFCW7YC9lItcGWh49ZINV2g3Xw&#10;jsrL/JgQKDIn4QhA6Knq7IcYG3k+yYilkKmVW/qQ21XbAELFPl/AmGdAVDJmakkUx15hwWjE6n2g&#10;ambNyP8AYRxUKV+4ILNo9bDBJi6tHc2do/C2kvcQDz0SDruEDBQ8mXWB3q14zkYiIS5/qIQgyBgt&#10;f0wgrBKW60AGcni74IDXDgHbBsQJjEwIwEg6L9SEBMeUQHmTmFxnIFBAahhUz0ITkODRfQlx3/2b&#10;jAOup4AGDiHKCVeFcnP9xLRDfzSIH2hSphH2jhb4KjV5Ee72dO3/AAFpmopswX3MGcxF6nLJSMUa&#10;fZTEpBrMi4QKpa215kIbIKzRk2zTUMY/UfpIxWEO45DN/wCWQ0xbJ0dxwhlVNxccyWLmkrbnHZAh&#10;EhtIFbg5BFhXxZ1j3djIeOcOwggQyksllgXKktlLyJGsGqC+kQEoQlJUGcZOUBurtA5tkIq6/qFf&#10;I+kikuoH/o05FBYdZc7StS+SL7lXh+ISyTmkA3QhCGCgvZ/hDgW1VcEUBe7/ACECQyUB90QBg3kc&#10;kWprkwzuULYhfIKJUjYPhhbwPSNzwMzi5jx+mHcfee5DfSczDmp588/Q6zLziHbX/Gb7fSmkCLgH&#10;LdoKRS+ZugCoysxRwVY/1UqYHVLEwnkEBY29mFgPSfykEgM3b9yBQQeikkW6robBQupihkxGyOmq&#10;iwCw5W/madlpZADYcLRUhQwWv2xyZWr9mJyVayQJI1THLXvGd2g2JAu5lrMS7TthF2pZRxjJgcPS&#10;FdAePkJYkY4Rgk8zgmUNzMrqQ5jrqpdOSAJKDAktALcXI+xCIKiXvIz1feNgNpYAbF0yPlKZdtlk&#10;AZGSFDuaDgCIRHBFxuuWEheP45xKXjjaBNctasEPBLl4HVK8MlTGsm3KFC08YiWKftmQAb0XKIYK&#10;JgIIBBELks6AWqKXk4KeYEFjMEs9pACB3TCUChIwAxMxwgdIsndU4iAVhtH9k2oxhJCeElDANZNX&#10;UHVnprED27gIVKBxhvTlGWnNHyziF1CGuQtIIaFmipQWFI1k9P8AcRvdzSQKEjWQ2d2Rx4NVfwcR&#10;jqA6Mg1S0yAXC5sAi72HJYI36cbvBM7OWAde6KmAqL/ZPRHgSRaqCzkJgZ1eqyVtq/VnlzLi02kf&#10;dBFUqH+iFCvsygcS453OYZNOBdWR1iqldJe5BSRWJ9Hodrl2Eni2SbbhpfZBglPxBk+yQqKvsQS8&#10;+Vd3lK0C63k+6AqHmJe5FAzqQixfbXNPKICdq05hR6RkckAhNtshh6MN4fR8ZB9zACxwrqLg0lqa&#10;84P3Gu8JuAa4dkGLuJF6hLwCezDU7BWD4EBUyG1BxXbKAtagtjaFU6q7d/FOqUid5ECg/CCOBAsz&#10;aA5oO7MtDrfz5CkgAtk2WbrDBqVESXfzzOMh5fviXhCs7cT4/c/ARsHRhIVhtTuDs555lSaR50A5&#10;MQHRitw0bxFylxwdxuW4lOYIogXAUBwpGhFA8CHxxAKUtNyhZMGFxbD2jHZdAyCwtDZ+InO1wGSF&#10;gtwAGUKoHJKJyjAUL+FMRkxti17lUePaDQIb/PEBRiX3ngSE/IaKEMvC5j4m7URajxJ/GIGUxeUe&#10;kcyO5iDL9iA7xe78w8oMOj3xJgWCzeCPXAoKPzEKLlC/clgALulWIuxGjBfmseZDmC9E6+KZzcaK&#10;MCr3DFxovb8ZczmRNAoSFpADnw2LD7o4LdiUb9cp+cmyKige7Q83ylYFCVqW8jui1ltImFyM6kLy&#10;hVSp/qBKaOcf7CHLd3X8MuQXLlIxUgcBgio1RQv5CKYeyWHiS/4abjl3R3arn+iYHsACNSKEdMrQ&#10;SOUBMvFKo7JQwWFKyhWR+JPHZF/efViYcyFchQV/xGHdG6sqd7Z2QyIZmdjo5iqqeHfYwgHC6Pxg&#10;5gVGEIN16GE8zLPzU3Diwmjt8naF6QbVcUMWosR5I+pOsyf9nlmuFumpYJMzygEesQ4P5bH3GEFX&#10;pY8wVzEuVVeX/Fw9hQ8Q+cHrUGay9QRBPjTWoDwtw5jBsWwV8P8AgmpGbFVBHEZpTnsQxZaABbRU&#10;j+B/qIiKkLH/AA2wXh2yhduU7H3hb2tL/Fw0pLm8EwfHeL4hoqA1sZYe8RcKrLfqgj90tIMHVDoh&#10;nfmTYmYPc60OWtj7JHNpLLp7kYA3wj9zEA6IyWBALF5MQZumnuoOYOSm2B2b8Ho/8ECLTAzZ3dEb&#10;qedQM148uCMtHM/0XD9Pn/sSldUPSCCzUswDDYxgIKGeYFiW0ja/EG7j0/oDTMo1HFr2WfAS83M7&#10;lYuV5Ttme8q9fQ9po8Z7wxcc5nGI5+l9P+L8ZVUz0ZB0u9E/Yi0Os7MDqGWX1SwEDoQB1ArpNvII&#10;pQqXan3UK7JyX7SXgc+qCVgVtUY2hGFGVtuWJHIZWDyDUyFIIiRNB06sFJF5WYuyamFYkauI+YtQ&#10;pg0RtBX0K6JlEQmZlxeggwiIzFHz4IE4OVJCg0t6YGKEo7ICQRCXIJneyArcZ/BL8Crj318wou1k&#10;Y6WntgXNSFMHvZmoc2LcjDErRKA2isX2IgKuH+EuAK3uZEyFzSdClHOky9ul2xAiNVKUwBvSrBwE&#10;2thTuDXduL5jEWBvJgk1tE0x121pADLpVJTlgRkJ1VUExA87l98d7kJ8AQYRYbjqNwYaWQQBAWcP&#10;WZyHEgrkvYxRbNXJ5BhLKX4FAFjcVc8oJcJheBA9WghTnggbpDtIewl1b5QKuNGrMCQFLokMWl9H&#10;/SNsoqd0MWA9CQd1t59JU7JZjmuuFQBlFtvqyjRLGjAspY31qNaQvAv1w51NkExWREwvD+4SscOh&#10;A7FJcMRuxLkb6V8wBlYJDIO0SyIGCsPzDOhozARA5jb1COyXazOULDcp8EtQK6bvIdmpzqoG4Zxg&#10;NNJsE5KwNuAfQfd50/1TN+a9PY8Y2XSLV4MsRDBZoRdOEj8hLGp4rvsKbkJzJdIFptjNQKAa9y3Q&#10;JZVwRSVtKxY4G1cdJWpGiAiwsS4Es3c7TNCWsz4hLtvRc8jxIVEVrDaCiXZgS7mQwSAMkFj/AEJg&#10;ydJw9bYBckIpFRcJOqmVBp4EQTqCdqRew9i7ZOAoWDZCkVFryCseBdgRfKHBECwgKJmQwklXld/w&#10;5lCNxELl0G2A5d4Nc/8A3LCx50FHLGslmWALo6o6wvN2AJ6QeKCWB0Op1QejOmuAJjjLDZcprJ7Q&#10;KYmI8VX4xAvCE1BBtYAHPteqGpT7kJSOgBYMEJXymjlFDZqh5dyMAAhfcFBXL8aB6oPSdYsaPdcV&#10;koass2gNduCajQL7oUiisPnaanmZRqrnN+nnT5sbh1GCDEoEVACS2f0yhQIWwbO6cqaFmDeb5IAe&#10;rvR04wAmhpoK4AOF0cIiACtykWzrfLwPTAGTh5JlMu7uO5KYY9cHpAG2u/KEHk4NMeL8TJJahtR6&#10;wSiOVvBm9Dv89ZkKmwfsTqFw/gxMFCqQxhRYxMAQvDODcsXoS0PggIQrJqilpkIgOtRaItQekJab&#10;JBgqHvImJw31aS58ahAVxJ1dCY3d9boXR07OIQBagP3JdlAxEWGiWLQl2EeDcW6IIg4Q03+pjAI8&#10;Pn6MsU0lm85FxgrJqQpgCu/+iU3UFuY6jmeFtCOEW7RCwYagD8gbgdXOWCCSh1RCZgDi4AEu0UbZ&#10;bmAwqQrWOQzHrgPpRK50z5uU/wDGO8zff6J1jufM6R3N4Gb8sQVp1qLs6xkVycQhgOTY8oSsHsGy&#10;FACqpRyBKRYFiWi9HIjvSKwOrBn/AKqDFla8GRmOY4sL8/Sl+mPKYW1ZblghNTJqjb686yu1Rpgp&#10;gzYmS254qwu/aMHjTb9iH6EwGYjC0quVwXr16oeQCbp0RUz2kDN2ODBktJ1k3Ha8EGZirfpaKSQe&#10;8wBiN8586z/sLlILjDY8hsyTQClndBjG6pXlQ0+u6oEkiEEVCNoBYYils2BkR69HiQVKgRrcuyYN&#10;WZpFe3Mvr9O79MvJMk9SG4T1Yc9J4S6hm52+miHr9O/0Km8UIBqIAbHZFwIJ/Bjll3dZFrACWBIi&#10;FveFUICyyTGFqxtMAAUyq+DEIIkNnEZrTilwGAh/XpcrnZqCpA9H1iCC7NQ9wxHAMbwLno8TnHBE&#10;EtLLlI3Q2IuABTKc8UNsrVhRvHi5PJmLjhH2iB6tDAsBKwWw5uCvViIARopagaHuxkglbICoGNAE&#10;VtKl9sLJCpVgjyrnrYI3zG0Qe1W6BoRfASCnmYwiDU1OAQY2wE2SlnyisKNQmMK/S83WEIc3IRtH&#10;BMDcErMxDGYi/wAyCelYskUCAmoAqJfkQ4HAtQdGUBMoDkuvlW4Vg7Af6TcLJIPstH7xKBwLoyXU&#10;bn9QQxnUlgcjZFtd5xgstQikPbGDZW9VkjxQNmBQ+ulPp1uq3QzWhHJULkJvH9xKt2+vDCttpQ5E&#10;IDNF0OolzJTQDRbHaAGqbwMrQBViCW0O+A4XtP1C+/DVwElZkrzICCouZ8oGebOxNo49t5lQt2WO&#10;V6iWbaLE7m4sOTLzocfm2RCeLL/8xBfhSIqNeDuwygtX2fBKbYENH6UKTn4JTCVbgSh1rkNSjyio&#10;9UEtrwTLCfQAtdbTionTZoQt1apgCQkrWIBDZ0SQf6dRkgS+eLyBtGdLHyTR06SfdCibzPdAnGWh&#10;/qJvHYyIGSnifJmoVqoKfIRPz9+rEQI2zpIIOijzlAQdTuIxRW4Z5Bsr4ffTUG+wMZF9JXQ3MN8V&#10;g2bjMwuosRaWcMbV5AAOQlogJrqk5EfEpcAUwA/OEWZk0YYaioYTWzNBsG1F9hGSh74IgJA9XyWB&#10;YMrkTmXA9gxm4o1m3iZUBgFkQUZQ8IuzxufN5WRpguR3xKgUqo+4vh59t1BVUlbMSd7ccQhXgjji&#10;oLZ3CSwgbpntl5uRj3MoC3uLH+qdcTsJANA/uKJSAkx8QApsemdPPDd4QfZ5lhg0/Gjcve5qMYg3&#10;JOHjSWNrA4+JOYSsCgFxLLC4O7yiYMjqdooB4rT5ROUNVbkgEUVzZ0MmoGx8SiAgxyEqIE3P8GAu&#10;rEmINlFFjxncOhX3THCIkBCgBsfwhDq4/UIU53raoAgFA7K7I2TrayBLmyo+wcEx5RlyUCbKe5/s&#10;S1nDkHlApQkHBNkEWrhKNjye0JEC3WAIKH2rJAShpy/ghNbAoPhA+xYV4QRN5nB90XrHOGBGTY1i&#10;AMcM/wAUQukC7EAjWgVFkaeWPuS+rW3J5SVVXyCU/wBAIS5aVEUkBbXpDnUYFcQAwesIlDu+MQCM&#10;K7wCAy83JIZeMVMP9zdEaYwAZoBs+DdniZYDLjWOKCeU3GABOsarG9QRYO13d8SQAIwwsYEBgJav&#10;7rPq8forNTT9Mk2xrU13ZWO8rxJpje4iBnymg90pwW1z5eaPKrexGFOdgwBlHDEpJabVI4ABcPOS&#10;l4aCkAJAJqJ+pWWQS7daMJWe0Okekr8nlCnCDY5YAXgFQEYhPFBBbMYkGXiVD45bYB2vJDJtZiA5&#10;I0BCGdxa/wAQgXrj3kh8DXEktQ1fKQki04DIIGFGrrDBgYhkirCJYxkaDvDILZ9HUeij/wAAAVHD&#10;+KxLKoZQadIxzVcQ9yVIQDjneD7dmfDQolelwKuhlmQlaTsUNtoC0GJ4Ha8Py4EViQ0aA0n7i+b9&#10;HcyTvm/aayTbzHrPKcYh7T4hW4c/TPaOdTL/AMExAADH+glkVcDBrLDDAQ1j2W4AcJrED61pWYxj&#10;mvES99YGdHUP9piUsNpgAtoLZYhcNjALFnXr2yKvQmf7GaQRjfcSgJRUnqEsAS5e3KFMpTiPRYWU&#10;LdQHGkZbIY4QRiLrDmi3m8kjG54CGywW3BcBo6Q5oDzPQFMKqWHGfRHqnuPXKW+vwwSpP6W6AFEJ&#10;gZjjmkxKltzozUbmuAloC6BLIAH8iY4WG64IckDLRCKjCpVzBMJTK0JiAMeJCJUIkk72phZOUTvb&#10;cBD9/pXqEDgP8WGVARQtcyC55KM3BHETOYOYDjg+IQwWA28L10K19AiwBdo6ZZWGiAoNb4hAXXnk&#10;LipuU3ulwl7EQBAb0gU1+hWSCqFK4kXrki0LrOsp7kAIOY2rmWKXtW35o9uMxFR+tsglGThBHDGL&#10;Mkcu6y4S25Sqkwi3LZeqLqORF5CBWA5QNMBYtxZNCifLCCOk7Huwie3d8g5icEXE7fmHB7x6xAIH&#10;ayE7LhiDYI4F+wJUOKpuJnKur7XFw2ssBugYGN94bIuiNvNGil1rQAkA0GQD3J+0KgtLtOcGoKq/&#10;nCoUxWf0jNa2xNMDc9qEmwXnAx6yTAg4L/08Ve2qTTL7yDpgirJgh9RABBB6aJfbXUbde6LouXrs&#10;oJfa5sQoZPkhBjiE90kWrUdmVjMiD2YC4BefFGI5q9AAikOwUwyw0yp6oE0BgMDbZyXFjJyA1Bwd&#10;SCRB6Kd9zkZKISOs9w3UgS8V/wAYBOuCLiwSmltgyu21mH6wHHAcSbbhBqxez4yMENeQgFQ7OD7o&#10;AZX/AAyizIhRBBfnQVLEyuGDeBkUZKgH3iGYHTe6cIePDYZbU7yi41n3hAl5cvxQUhZXLgWbDhSM&#10;ZdlhruDlj1ELn1mcBhcqHJ1HMIZwtGAFlY2tQbDhY/R3TcmpkW9bGLhoZVptEN0O2F7Z7JOFE5jG&#10;08B3iDxhNpbb/wCTmB9JZYAoqhtkKhiPpPb3EBI5sPiCLZAuX3OZukOCgQFaYIVIVpZAqdGMNolt&#10;Mz4Ixzxa/aRskjJMUMrpZS/cu7+SZOWmmF2q68kGii1nToJZIJT3iJzGtWqoHSKdqlcoczgjtgxE&#10;DhieVeBGqbbqXfdEMKo91yg0JlUyPQRnjr4LEIJFovG6d0UoFvKhAVRrFMA9Q8PYg4XN0dbKAtUL&#10;x0puLfLqfflSAstgEuRo4ZXhSBfknNDgNWwTyXzcnTxlqUK1ggaIfRi2RRBiWUb0cb5IWjGXC5Ri&#10;BdquvyS5E1hqdRzMZdeKzVBazX1ckpfEfjcmVkTt+QlCOTmsUXYZXS6QEqiq9IANV1MrvEBD1TYZ&#10;K8ug6OILUUbp5AzwlDTKrV9RRAvxlPnKes6Ss39M9fb/AIH9JkJYRRIeuWJbN3DDGoF9iHK19IAE&#10;uO6gBG5piApYLUw4D59W9wDngYQBsIFRegQb+leUTmJYINEYV4rRug7QYlKhsgzkw2XAo07xeSG9&#10;bQ/gRiFTa38uWVduVBRsm3Mi0pZixYtVxboNQNW4AlHLjuUVIbpJ1R2FEgkdqz5Q7Ii+aqw/+BHI&#10;c0FPihvlxcdAKgAsnIaRTgVg8eCKDDle1f8ASOXQO4HkEWFSyGzYjIidJAtoAIwvhtWKYAD4X9KZ&#10;jXzK52TtElPWHclBxO+fCJ1v6VNTWv8AtuKPHOJP6GlZdhvmgLJTtJrcbTBh4b/bRSDTaaPtATkg&#10;PM6pQbCK2pg7pLK9DBcgYduIwVNUgVWiUiic9mAblm2wCMJZRgeAk+Syi02bkL2xhBc2Y+uUxVD+&#10;0glSKRY3QxgnghkuoeAkdEtnJ4kwEPNJcomTrIgZ3FOSMiji4g2pQK/0RX9blYghLzV+5iJyR/6I&#10;YpDFv9GIKsZDBe4QoSBX9k3EyyEHCF8j0PqExA2imztRqsz+F85rUiclenEX0oNL2hgKFTDGji05&#10;PumGZysjISgpols8W4RVjTAG3B4hpMBzUAZKDxNoYzTINuUsBHo9hUUlt1AY3RWwgDRStnlhiumy&#10;gfa5oyQwdXCCZhvdiSmtcTKhL8qwp1rSfNKIqYPuUXiHCiHqVtsvAjVLHBIB6DQhAaujcNn1Sq+M&#10;BUQUaa3IUZPZcFpA11Ou4rITEuW2m3tIzKUKckLNtVB7iaFfkkYqstuaepLFFm8gkLY1eRkdpOfq&#10;QBhjY+yX0qo3rHSHJb4zDYsqH+ll5vBXAlAD+5iaQqw+AlIq3EZGerEgvVO4QgKQumbhssE7CQ3e&#10;ob6CwsBAlweyyAWrjKBEv5kIeAMQc2EIvkPiEOBAA8swclfJmZBxKfYUgglBNmcstSAxDKLgA1Cm&#10;XLpBi4p51LVmtw+4JOUJ3wSxQAJHkkZJnl2a5IPw2Yv6UgQVrWuBxU3epfmZjqigGY28mA3lkU3o&#10;JUba4RMKgf8ADBlE5JAaW6Ri+yC9msgzrRd4XezosoWKocVlHDgFtFkHihn3dBwhXP08MJjgJ9YE&#10;RBWN0LeN1GgPQm9kr6S6RBHAZ39QEvRAr44irYNvoY5sgB5z6m7pS/roHyCNtYz1h2TCDgHq18Qi&#10;KQ0HZrjlFyXWV/hhCg85Ax2VeRL/AJnZl3Ib7YQSTxIwAt7PsjPQaEt9dEyAqalPeQVvmJBk0eo5&#10;S1tX4ZBBeAYMPS0+PtGyrKYJRmdNkdRzBiVF+uLIkkOXzCZIXME/aBa0DznmQAKQptFcqk9kE1UB&#10;nCKCl5R4ooIuLX/RFDeo+NLTMRS5vySUAGon3BDFm+0G2FU/yMt22xEDpaQYBB2f6I36B3ZG++y1&#10;/JB0iZIJRvjJQs8XTgAZlHDg/aXosqxikzWmEDBDyOKKQ/ySMagM995IALxSwFf4ZOCzWv49iYJg&#10;ObIRTFkVEkGsceVyjgJBULKRfagQgBXmMqxM2z+pBS+ym+UQzA5RCAjzv2DHjOFwZ/uA7Si4lSME&#10;oLTlIk1BGoDCXQvV7iBGSl9aORqDNRGZX2oygiTmDWeI9zcogsdx/YiOkR7/AESApR2Pcb/43v8A&#10;5Ym8BVz19V9Z4ke8vY0rBBr2nDwRE5//AFD6WqrBNMb+UIqiwj9YhQwW3JoppgRn0yRyyg8ZRQ3m&#10;4RVBGtj6USwP6x74iAIOasbRyZPziU9K6G0DdshR4PFtEIjodDzlhNq7hbUI6rgg5dLWg4uFpu8Z&#10;DzgDDhLIFZkwQAKbc6kKjJwP8IstWHughuIw/hGe0MhpIYIzVu8H/gJGDQtiF/ByiqGrVF9fYQpM&#10;WCNqDKYEcAmcajjgNI4cw65lvNF9d5jTB7EfkMnYgfshBUGE3ZFnVOye8rtE1OdZhHvN+BMbmpx5&#10;TzjOnP0V1miY3Nc/V19B9Yg9icxoxhdBMIgWqNjQdRYEOCsAaEDYjnUypQ9g8bjPxknmFTgM1xYE&#10;LdiI3BwTFQo1Qv2i9epyljJBIGMftuB/6lKNggM1eVGkhbvk1IUgWY4yykmBo9OH+wlSYrERxRy2&#10;lSgjfyCYiJpq2pAgqyPDQLMgkQQ0OhRgYTiKLM6Bf2YhN1szxisMvxXeCwtLmRRBoCFpRxpzuW62&#10;FqNpWqQqQKUrRmCGGk9olwagRooAmaYGyblTqpkNIRUgWxBb49VAEbCwHtq9H94IdTnEF0fEQB+y&#10;EMBAwMwA6CsdSZAVzxSs23fBXwDbYttyBm8EKDBVakBM5sVOEHVZx6xE6EC/NltHV3BFmOnilWWb&#10;wvMar70/0RXJg2HxXKArhgSBMBHmd2JesSA8HnECF5HREwjE+0RqkHbNNqnyfUENgbCMFbbcX+zN&#10;Ci7LQMCKVEuWWGCzA2JpNknz3plA97Z6xdA6cgSpCq5UGFgIMbel4CDAErKw5OANwc5uOC5FdZrB&#10;oqYf6MIVJ8pAnJcO2nUlFQC1bO5Hk1M6wsk6BnC05L+2MKnmmAaUCA8o9+ojPuV9KOVo+LBq9zvM&#10;0EhwaZD1hgxxNVBEWQX8SEDkFsApa5EEXtR5QBinnD3p07nlFxT2OBUnGbyRbwq2i69VWKeUrhDB&#10;yMd0DKOKZ+sHio5JhBDqyxLe5APiSadxUxmqdxEywsxqpg2piFkxwLYF0gLLkgUvvIwaKxcGKCNF&#10;2jREFOJumtk4sGUE5plLcnidQgMo3jj4q059+IxQLeWTM6N+Z0jSACyGAQAOKY/Mh7iCEgvtN5S7&#10;Ozn/AIIcGw6VqinHJ9ycozYAx7iGIHJ4IKSOt6PVMsGl2dpIva5+rUUEbeX1YiAm+yDQUjIK7nH3&#10;EowZpWACvGyBYOQbhMYRn+FwuJUlu8NSbDABMaHibKogCtRVOrs2jyQq3xk1RF2vaghswJQTN9kq&#10;nnZOJ5SoAqtd6QkwBZOUIaR5gYKGzhAYaZk1j3uY7BAuvsQqYzHoohzMbKeQMriUw/Qpz8CZFkRS&#10;LbywIBhisy6oFMobIzeDiBb8S+LrMF6KpkL6K0WyVrxjqvqpCvUv5hhcvm+BKoy0guAA8bEUMBR4&#10;e8VX4BLNiOuY6jiJMrmrJ4IPcrrmQsKBSBAb+A6RFgBzSHgA+kKCK/vKX1bSJW5KockPICNgX3Ia&#10;JuG7xcQI3P5CajZa9XKBAKOnO+Ezzc3IveKLor3QVPqQ9ATpvaUgxpbX3RzGdKoUZ6BjfiaHwROQ&#10;ulXueEPJ4GxQWuhZP3CEfHScGgJEaJl3RBw0ZdEMKbYceSSHQBzcMwUA+4l+EIWzwPJ7l9EwBn5s&#10;uTvx4y8e5PwEPWur4Mn8KKFdpTiRfUO3jLoLmfIcwOd5lLWK6P8Ak+iYw31ZdHNjC6DFGoKwOi2f&#10;BMPyt4eOqDszsvF2vuINSudz5JeWFHxAlQM1w+5dkFYxVGpsDXgzOKL7/umYp3TXWImEr6MBRBS3&#10;H1ZOTdkBBq1yhbfx6IyvAwPdBABkgeRFLIiH7liIqoUf2iFDp+5A3LtAycSvmHlaU0HsQVYUVOAE&#10;gvKgKdU3VDVLe5KujcFzA0Mxl7WgB7CVM6lvWSf6f+QchIBAKhHs9DuaiNdlhy7GpXe5T7xClQTL&#10;4ghoNClP6zHAmBzZBrCGBugtEJP+cgNowCMWwNmSVoNvfEjR2nh1ne49czvnxjxHhm+ZXeWQPSPc&#10;+l7+u/ph+u+l/RVumOmUtzaHO+09cJculmxAKD8yAcJsmO4Att+xHaUHj5Qi2lF3UFbATJ5JsGXI&#10;qoDe/gMvmRdvqhaoNX8imXXQSC2txAXAAISYwgUl/wBxljww4TpKcySxt8JJOn6F9mJSQPNBbxrH&#10;1zIhcgOCUYsAIoC3SQitueIXGlS+5FgisQIcCKmBWEQUqYFf9eJjchhtIMCrIvhHXFEoLXBiW+HA&#10;W1faf+5AJWDU2mADxl/lw4L8Ph5VvJAcqzC0uwFqG4J0hBwQvv3QNbKcNRTVcV0Qki8DUZQuOyMM&#10;v3pKY8Yr/oS1eZcSH4qoYAeWBynJueYgJY61kI58IDVJfeQJDllTCvZB55FGuC8S/GCpxdv1gQOV&#10;2GZvBMcjgrBUSZFuQBCDcwvJqqJAsLaEULFGpNX6KhC81sjAgErspLCeLWw9wI5I6E7dqZPpioAR&#10;YzD+YhvH0ZBucqFiNgkcqAUxt/sELVziZIMKA9ZcoVP1iFAuRpkktTNg90iDhRKscpQ6higHivcs&#10;D5UpqsA/5CYEf79RBGkGkisd9flA0VE5QKT15oh/li/pOYCdQZoCij1wrpFA3lE8fbXBwW3uJq94&#10;E96QhbgAxgBaC0v0jRbo+yiCC8gCVnA+JuWC0FxEbYtScdSlmAuBkERn5w0Orh0ccw+BMMRUzn2Y&#10;53ElNAQU3yYuAHTl8tT0eiuzPTgUwitNiLGFwdqKRHAzC0MCiynMvVcHcp4EiaQKFGxppnb163Zm&#10;WXSa5reio5qM05xrAjLbuQYoWFsltyRS7bef4uXUVa4eRCV5S5RUUP2l3AyfEEv0Er5Sh+FciBZW&#10;1wZcarokFyrRZgRWos97HX2iArBGEA1/6oqoVYrkEXEXUOzl9McI4UOEjCAExyjigSlxFkBylACB&#10;cBZYoOyWTa2gokW2Np90ZkO97iF2oHS7pQLG/CFOQuZAWDpQAsnrYIijXX0QDWhQreGCqq19Psi2&#10;+VtwAiuc+bwSzlKZKSN44m+gbZJzPHEYEXCmZHk+ZSWpR+wR0gn2Ee3b+WAjRToQuQLApBoQyker&#10;ErcOqnkSgSzYn4CAwwSfsJv5sARqsooBgXiwloDioHJh3s/yQcgi3t0jCEHSOb3PCLAsDTnIwdhW&#10;dUu+R1KkEmrNobgDj/TYJrx4JWhdu2xga0VF94GiDTPSITjFpAW/rDHwIfbCmpC1UUt4QnVfXInW&#10;poDJszaF1hhwr4c+SKx4DNgQtCVwD9wRmQRan5kQARMyesAgUs7T/tI6ZCLdeDc27VjyfAS4I0Ox&#10;Krwrdr5CMEwsYIK86naBqkIGs+SC2rXSa8bcPF19jEL4RGP4LL3Iekhn1cBPQRURUAyPgIEqdA1J&#10;2LsjPs5ertYdyVwGF+vuSAKhQpFHSK+JXAWIHFiIVP3SMALQVCEDSgIblwduG0DS+9fDCRhMAqfH&#10;x/LmHtL3KCAw0zTZyoz+JlkPKj7gpDunobfk3G15q9gHUVLpIt3OYwiLL1gauMWYyCHQdzdPW6dv&#10;dCC56LGEUJTE9KLB8dRfvYNzoOflDpq1Zv8AkjHMP+IHR9HOTwBk8DV9eRjTEtXVstmoGjDHXDog&#10;mN75Xi3K52iyrosNQ5nlCIHII8iWi6DgQMyZJvAJc/CZ4jt5SzPJ+3QNX4GPWUz2nOfq7/43fG2y&#10;tCElzUwQEuUSjgsoUws+6Ans4X1RwTi2qPMESC3dZJDDE6UQDYX/AIPqCX1aVRWW0YYi+cxqbxKd&#10;zxNTUs+lsr/YX4zD9Dmbxr6XPf6GpevqA+GZ9VGrQbYITcbEgJeGVvSMtCnuB3ReZSWKGojQhlFA&#10;CtSyQKtmVtqVFC/B+ESwUKgn0BaFg5AjTF6xh+Ag/dkzF9DtWQBFVESRiJdMyWsXEIAuPb7aIKkL&#10;SCqMAsspqwNVFKF5TBK3lYI6tFTxYoon5JVELu/0GYQoDZc6wwBBsgYylRQQQw16x7gcf8wgURt6&#10;kqJW2yCHJWsEwiGVUH8DC2Wk1IFRWYDwUiLa20BT2COUrmCILnSMpFJxKMaIa+YruyqQEAvJolch&#10;fncO8MZxDIr7HGUVMAk7KCeAhQgtEg3pR96LEF5ygCENthniFq4OsyxSHI8UociTXkSqUdVPcIW+&#10;gxW0cElQqF/IWtBWoORAsXaDLLiuiKys3WIdA0is6Kn1ko8ZWTMlkDglZIuwu2nkhE3eaAQLW6Sr&#10;xDxDRI94gaYiE8jQAkGX8SuCBsYrxED6/dHPFSuCCKmqB5aO2XXMvxSGua0/0YGIJukaGALQYxjJ&#10;4IGmCOqBsjaWyAVC/U0GMI1Zfygb6nGSCMCzDdeYikpw6EAKKLkDMAcrlgZRhb+wuDs6USQBx15G&#10;UlAXZijq4hAtD8iqKXhzyrBkNNkHG3yp3Irm60qgYTXp5fNESkL0vyIqQtVcQr7oP5BEIGC4is27&#10;xJfG3hAEzaQILyt2uZXaviWa+Ec0qhfCYDcha9i5mdzmKIoqw4ONtQCNIRaXqZX2zeg+RuI4BRzO&#10;SO2DK+24ALGrJaA8UuOAn9gyEVbcLOBUWsHlyJ1D3cocxSWuBVWV47RDaAuJhMtaO71ZlNpiYLdE&#10;SiELpqYkOAtAXWL5YFrlBzvulR/ZAnI1XbHJKgACzdRcM08AXvj3gpgx54DpeIZ11hR8aLl6NCnd&#10;w89kJkIlZACk4zODElpQkCCOBr/NEuJscKgLQoL0ITBrhSQ2rnw+laWULMqVEyUjyJhtLFNJQYvq&#10;MFqml2+5EO8aquUUcs6YEvFaYI9u4YOAmooR5BgRgMsAa13vEpuARYwcUAUYo0vcgcV1e3RHjxi6&#10;UABoTACibwnT8ShoN8XpDEVCAcNgYKDLiqpTwYT153BBvIMKJhVf7IJYSsC4yIX9MGJTRxOSDU0L&#10;J0B10w/ZBHHBmBgSCri9eoagaMpl/wAwlH01m9BDHDsWHUR+QG1ZA+5lQsJIdAbuOeDzw4RNNCdc&#10;Eir2Mr9yBuZht4HTwgkNhK4IIc/x+lE3kLt/sSjHvK/wRugyykAUd7ZkH217nF5JagXsViSVN6Jf&#10;vL4AkaKCgbJi1ivbmxJdYJUplYQ9iGJF/wDXCUPTYwLpbvNasTiCDVifTDZOiKIDQ4IFQ7Zq3wRH&#10;IXxdOjrKy8eSKyB4z2ogCuXgukQjcOaVT+CbgUw4u2APEd4Q6KEn0JpgZYXQIZXzAkpTE04OG4ES&#10;aXFyO6bxzMeL8pp1Rmroj6Q2hZo1vnJ6kidgTkDQO7m0LvjTDy7nx4hKx/TAmk8DrsaDFqHfaToA&#10;QhtavyFRiDGrt7AX3lWjHLGyvstYlzIwbuQpWGkCS54+uI4cwMcsA3WXIwWpDYmLli0wgaKlEYG1&#10;gOCAFi1Ff1JweARQApmDHcNZUMTz5k78oh14ApnQBYA09WEuk1w7PYSiSa6I2ICrqzRsU5H8kq/r&#10;RPFtnkzvHNRx9BzMqembfYg3jL1WAEaootYDAjvlIAuOZaP8YYfCIGhAamTMcV2lF6b3RYyNMtkR&#10;LHnC/MS2Eudpggd5u5lmc6Zz0jfEHtOsL4lXuGvpXrPmbl63M32iNXWByzv9FbguZFogZiBOG3i/&#10;EQTgNlCBSFXDl58TB7Ane9ELqh5LWBUhsVeBsucGSNuEEqiAFHkSWMempGgF5LCHCDEIDDrjFQ2P&#10;ws7EUWlyyOb/AJLBGmcHw/Mo7VtJnWq8bXnAjZNDNrsP5W3Mujw7oat2ZyejKzqoT3Q7NT7QAoLH&#10;RFbazizomwnZJQGthElVdlIwLoNSfrmygtI4hWqkBhVyrKhikaf8zMu17YlNQFqjJkdSz9EAlPke&#10;cc7zsUBBF6GQGBWrQvGS1SHqfhIV11MgISuh5l3YXRkSwcrEym2MwWB7S51wIrXFTFWjG1wm7XM3&#10;BQEeiVdIrfASibLydIYmZjYXaNdRYbgJ4lK8OgW1GAnmilVi6SQeI8BKqaw95eKDR9EJWp+OiGNg&#10;0j8oxKFwGxGUczjo68P6ZRhYDdprpZNbzgCdlWODGa6Li/WpGFfAMmIBSRzgAmKIBNmmmFvD9NZl&#10;fgkmym9WefCChFZjEbSkp5EIBBuSG6U8IKYXrHZ2hZFIyDzQZnaHBgulocvMRzykFhsZwYE46VB0&#10;U8+YJY1ryAl0HZlrSX1o64T0XhJDOgOEBml65TG+6MNVkyoUU3b/AOyNEFQ6A6oxhLOoRwpZvcMs&#10;fry0ShalJyLm1TEBTinTaOCGEGTTP0SDw9ksV0FUuA1adEzLzm+6I1RVSFiMeFMMiEfFWpLCgo3E&#10;ENcx0h9OsGiBmUXJLcgANRoGN2UR1mCDdZyEGs16nijkj2hIRwBBCA0aaphajfxjC4ICfgCWoodW&#10;XlVQlCFQgBQ5VSY53D2QGmLoOkAHoH1oT8JrqRXj2zFfQH0SuRsdmHiVGehSsbOFpWdMHqLkEX8i&#10;FeSM9QC3NQQW27mDcQTdFD/IxMgY7D5oiDeiEMDcCilag7QEDXnJXEBENmYDaFSlMAYrsJuin0GA&#10;coCwpK3ql0GW1MLRbR0ZEsRowhCutwzs8kGyo4ekiUscX3gQI2540ZYHciFfskiQfzvJBELuhYeK&#10;41kgBVQK9AUupG3+ot+yAa5lh6wRmmWYDZi8svkQWAWwwAOqtXji5MtuGlVkMXguqrsh3WuT1QmI&#10;S1YQ0S9ujeZGqXbS/mRQqhl6x1StqsrS4rDtAqFWWABTtTNyJvTjLF4b2ZhqIMU58W+yHZNwG9BB&#10;l6AUuEDF9o3Esx7iiDAsmjcAvbty5BswroiS6tWQEOEHFB6hFA/xrioODAaWi+AueNBddqL4ZAE1&#10;pqxCK5DCiKbUuDF0OZECqC1PLMWHvUAWjNNnnGqWchuMk25kRpFN0ecEwoIGV6BFGoiHvmEeNXUh&#10;PCYQoNroUu5jROooVLMae+DB3TLhFFXBDixZ0lOonkPtGHnZBBcYjlAom8ggnQSLFXiGCjDjCyA4&#10;yYPQsts/jQQEnCD+ZEXWgog34EEmkfmAROcn7oAgI+qvDIB1ga3uaDuiIFKUk/GCdAwsHTieE2wk&#10;+r6AgQ4F5gKncuHMIyJWw8vGPhhQR8wQvAL0PhIrTXykQHUzZgqisN2CCltbNTCO02K4TsabEjVJ&#10;MQAQyMriL2QJ+gMLwwDYNA0+6LRCn3iGusWlDOuTr3f9ioeN/TZmaZXvL/rg7SRlZK/sDBdWmAXQ&#10;bnudbFwYBgH9FTicqn+iWQ2WDaHHaFxMXzoUgC465mfjmAaYFqHBtAnDuN7ld5bcb3N1HrN0xW9M&#10;Wpe+04xM+E3n/jcNTPb6cZ+jDABcJ/ZHiDSB7whBfdCBNetKyQxLwJArIO4hTtgpfF+ZaxW+FTDA&#10;CpWJhLrbz0lQdjh7dY0TMBIqrRga+ECXFGBtKEjOGYNuFh4vZCGeysKQQA4dEEMhcMNYZaD0CKEp&#10;S3OgUQOaJwM0csiPNDD9xEBvL/fOYDWV5wiUJ194jTLrvzJdjRikRAScVdX4os5QViOFaQOT70k2&#10;htP5UKIjeyCsBuP6rgsmyvJ5RYhiFkJRd1/sQdIdPXQFSDFR+xBEW5NsMfg2eT8zQtdkETLpIFSy&#10;JksLMa90hWhLS2S3AbkQBiDTkjF6XBGDQR4xZoWqZXZDKf6ERuD+WnGeyeE30jRGWy1b3HMe9htM&#10;qcFpzkB0tYqgKdc0eSG0JErIRolm1+xMZtrXtMlzaWwHSK2jJLlylw4kcqMrhEAs8sjahYRCK6Rs&#10;VLzEKIUFWBKYk/yVLpdyzdHAJ3AbTn6XU2a5Ujs5hGX6dgYzLGh/RiqDdftjTWsYVto8kMHOSYh5&#10;YNwj1fCojZ4Qsn364ISdIB07o90F4PBDopCsU+jUG6QQlG2oaQ+CUgLXiMBWWef7CUl7dmBtoRyM&#10;EQs+YEAcATIMIrCtaAwsDZ0wk+I6jfNI42d7ondE6j49Vg3c7TtPA89WIcYi9oJX2yj1coHoFq6Q&#10;IbeF/lCCArLgsIRRuagdrMVguGTZZKhlzWQURmANIO4pBNbzwRM+aH7yT2IaJdmteI3qKHU6ZymB&#10;UdyYZt0fLIULMUVRIvCtjcwOULmYCrIzV6IOa6KIh5vxlkWSeKlcMxxC1qtGHdC02pUFYM2THIAn&#10;MinrMStoNkXODBcRGZ7Q4enw2D8w63P9Y5nhHvEtOgIqmjJAFEihucXBVO8ZKMGKwdZnUFsIniNm&#10;DLkB9Shgaff1pKMgZL/pGiiByO1dUuh2VO8V4JtHUx3NBbBpXJ90pWSMMVGCKKAVvYsgsEgvjCpA&#10;NAxHgIljJBaPTv7kdQzhZFII5bRRwRt0WoDnFor+PCG7/LgQpkqwkgWq8qOUaMBfEdjcUgsy/vTA&#10;xXd5kSkydyCSws8ZI2hcAgzcU1ZMM2bshwe858flMhRYCAl9rRSogskk2ZljaMeRVCykgOnFAcu9&#10;yI8qFli2gnb4yX9OlQWshwJoCOqy3/KJizcV7orQpd+aIwUI5WJxTptuRfXRWjDEHrZy7945Ssb3&#10;+SUwMwnD0hZDBhIXYibfSQaYRhOA4CRv5EpAVfcXdNFhaYABQjZSCvhvOVFTztUmNkuEwpDNDUjg&#10;+j3khCYJm56w/hYQafdL2mlhJFjO8kB6kH3khsqfh4UReZnOqFOoSICvulMWHR4xaW8z93CBMkx1&#10;BYTT5B15CFmq158ijQrriOtiB62e6A1C8mAOEXpXBY3aaBOemByKDZJAQGRfJaN6lpFNU6dZWG8H&#10;m0Zgr9D5Derwg9t3ve6Upcb5UDLqhqHPgYbQAbkCBsopb6FDE3weB17gLV07bBtgaLfKtAp8eq/U&#10;jMg2lwdYQhhoiwKq8kWcozFbBBmGBjqTNEApZBaWgRPDY+yJLos3nm6R121Ds6gXcsOwUQpaZ84C&#10;YGK54QwfFAJAU5JTl4/8QMjglMnRmoVl4gPfE0uGDGj/AFtDau5h66Qq1hidsiXvqMQChMsdyMbz&#10;QEadCRyWMSUzaIKLv1K7msaUCBhZ6AQ6OISdyVi6i1OWd8zF951WXqbvr1muGGp7Zl77TPaGpvf/&#10;AFa7kjBYJ2XCBYn+sETGxwcUsxYfzAwUssjAayVoZRVxauwgMJ05ApHh1iwAi4kNstqHZFAY4jMU&#10;KAxkFsIFHrrGG6DRcUBtp8xFzgpoEKscZQ9ZVdZr8ogBszYohRIoehjw40HAPOW173C1Y1OQhRs6&#10;/Y8kQCukH8BHcHWd/LMmu2Jatrd4t01I4MXGM6GyNUt7CANb4riXkXRzAzNA4R5EAYF0eQvtMpcA&#10;FplmHS7RIDWQI02C9D4fC7WAJNb4PyR9U5wPcQQUXYfmTGnulh2Cj5pGRLVY7pS32LpkO0zbanFd&#10;SmLHfKqMVcRuWiMqw3pgo4U1oiGDQr63CF07UmFkuGVQEaUOMKLVSY90U97skclphkF8bmf8DCqD&#10;igOo6MMlxrkatwIaC5STuRAuTsTfYNpZU7xieXWHBmY3DBLlX4SoMBR3RiZVsrPFFCobfsJRZ2aF&#10;/wAgxzA19209YiBKhMNDVRkS4x8AYZZgFlpBYhKnXTCAWsXwOAzwcoHLGOvkJEcse64gQTsh8iDw&#10;cTUnBWr/ALJQVcAPbhGC5KgkIVO7jEFQLVPIAWseHuR1NMlO6eMKMDJ/oZaj9zURCYVRQXC/Fs2f&#10;n8lOaHxepBogaV3LMoEYDe8PMxKmU2nYin0pWwecNKWOz4CF2TbWQyrjbchkLYrBwUBBVKLCCTFQ&#10;eNDoSIIq1TyIpW3mAAI9pPlA3ZPIbjPdTXxTUgTmJXhBKK5IqJckXVDVkURdYAa4idTqlIuuKiKi&#10;qZkWLtAk7NLmYPrHWki0karkJRQNiQXoDbyhm0MqddBTIFewGiDJTi84Metx6KJuAJ4sADcHQ0mF&#10;Uu55QrcfNHyJ5o2oGhrYb8IV9+eWCPergp4PlrtIGF1p5CIqVRic9yLBRs6pSFAou4AAGCBgClVz&#10;C9E6ZkKACXBWzhRDsc5DZoSjUSuoq7QTcKergSol3Ui6zVgSFmsYZMBSTQQ3NjxJQlAL7ggSidy1&#10;9019RuIApBfB5k6vImSkoE1WAqPAt0ZtU0l0QOal0VKFhtYHaqGCQybA4YDnUovAYFLVIJWNosDl&#10;VpsgUXhUgYbuqwQktuJGQKm3NAzlhZiFj3BtBbqjxXp4ypMg08UlkWIiN4c3TOYZiSygg6TRIgWC&#10;6GNlYCbaYF0VjskA0s8TxUjIJYJtCpRS0FAc038VgBVRkotFccsFgbGMOdCjq68ESTK0DzZoxppW&#10;nyS0whpcqjWpqPERpRuAOdlCQLaX6qyRjq27YhixZ/rCYZWujAYlVzbUBbK7TrMzwtZd4O0CF3je&#10;hEpcRGv8ogbrtCBrpxG1A++WvjoixO02UK+KduWwITRWZkCwLQwIE+7+3LugqvFGEAW3dVqvUEKD&#10;P7eDL2HfBaEaikKUFERAd7AhEAzYnge52MJ2cyigL7lDkIaOyrRr8ibo9TjlavVqgnXHTUCxBsRA&#10;xoeK4EqeaNPKDt6LCvcQRyC11S/Q2ipAjxQeL5A4AvIXYCGGRpYdEhykFz6Yt77EbKWLH3DFcGYM&#10;KM2tduVmALBoUwqDodhWlHkNxd0KZQzsvOen/griHQ8AErqonKBMwPX5JQBCRgukop/0Icp1y6Tq&#10;C+4PggZ4NoLL3trxRstdDN4IdqPEOfJDVgWbkeVGpv5F76PxEC3KTO9R68zjyj45hqbuXfcm8QPL&#10;6V4/Tnn7S99pxz9/pnt/zpYXkabREjc92SLFktXKwgvPkh7B/KPclcBKOZMFmnSAEUxNILWCtZEA&#10;pzSHE4/QqBQTCgsEvY0HMFkAHsprAbI2RaFvur/SCgV/0RHXqGh3XuEC6t1Ithc9QnNWTe6CGCoZ&#10;+8ag5ixoIM9ZOmDG1rQwHgqNCu1EwYlFozJQjmtpw+IhhkBXiEEBWKCrrIZJgNj4ouFig9yAQVns&#10;BW4WgICLdhCECJhKjqpJNgEOTSJDF13nnCAQrTbLEztHSMk5OFPItjhi1c6XC8W25yahcFc38Zfv&#10;O2IpQbB/BhWWWeJ4uZ55jBxDopgt61oUwJYLhqgmc6IInYEn3fSBBIZ6ucn3HMFALAD5OqWztk5o&#10;S/rq/eJfMeRgMNidGrwQUYHiQRGmsMKMzIrMSpDr2MhNhs4JClgVvhBoJkYRBBM1uRDS6/bEWJBd&#10;EEGAA9jLEqYKF7kAAylPGajbsv21GijfsIDiKpecMxGaDNKRWfO0EBoJKZLBXdAsqIoqGQwoHTsu&#10;kAMKdjAysyGBMKFExob0DpXkEEK11ZhgRVInQnQVZJkFh8GAYIHfAQjrqCVgGUt0srZCgZYYMu3c&#10;iDcbkG7PVg0169UYS63Gv1TxRGGQJxlbNCsI1kDpFw7wloUAYilaZSpAwyuNxfdDcAuOMj5AnCWW&#10;8nhDlbD0S+Xz/iAWc8AxpgZaA9ws8kJIdqPUIm6tZesjhD62xNwTQg/bYr4AKxsRoaJc2PTkAaJr&#10;NOlxn0cztCFbEBY2KP4Z0QFFcutoGTVs1/ol3MIyPJE9obaSOgwESGusCqV3GAr2A0YzDO484mcz&#10;oxGRqMNQEtWVc34QFuLWCGs/DCE3eQB4moCOIvO45hZ+IxyivfBRIWiyXX+nAKgCg2jUZQh6N0lO&#10;zlNwKxW8kuixISPyRAdouGpbpcws6bglvpp6YDWqYDG6+MyC2y0L3A9DHcYzshT5Ipn8u0CpSzyU&#10;+8IxIsNQA0LsrgAV68GNJKvWGGSheyCWFAKUtDEAHlYgFa4ECDQomysVmUCheYWAfK8zhBWK/QTA&#10;iwQGyGaUpiIXLbFVN4tMH9Q5g0TSf2NR4oWIBvCaZltEBBnAyCPZqmZOnBZiEAaWNyoMGA9WRRlb&#10;s8XsRwhnsAMgt024AbuC1eY1YVQZHcodYtsv0O72lSW+mAl2pfdkCg12n0EtGK0ZqvUl4DLLQuGB&#10;dBaSDFmWEyfesBIDh3fmkQqWwwoVftNICFDNH5o5exf3BBIN5T/InvDibJR4JsNJ8G/II5YS4P1E&#10;YNX2/wA0sjJEDyExULnx0Xz519kxK+akUgF0OCNgSsL3seMbjkRRATtw/CgT/BJ4QYqoDVsexHgj&#10;xAiqxN0rdOCODJ+ncqXIF6PhTCAc2hELAYGQzZCnVoTQ6R/VRB5VHnwBG/jI5NmzCPRVUXBOTC70&#10;fKcmNEwY+HLa8AYO2k8lQFPTDINqLeoxvRWSYeyBAki3SAfkKAP2JcqrHDIAPRpblLQ2YfWl4EpR&#10;IZV4kWGI7UfiI0UiX5i9MeSFAB+Q5cAwsDyedH87wn1J8bBu1nZFLKAN01upi24WJqrt2un1+rv9&#10;HpHQyh+whDEQAH+4mfCvGGQB7bXkTEvgLs5hgi1vogKc7RISxchIyjLjw+hQpAxTvveQINJTGyuk&#10;Oc6viNK7kApUVdj+g+nTFQ1LJuq+nSvpm+04xHpf1vNTtr6+855+0Lz9LKYVhuaKzTVMivuFjqnq&#10;hHNGJcQWTFIAbcAL1d5hDUEKewJNqIhMhoJhzVGwEA1FWEC411iwtz1Rge+pF6A740mgucehiJNU&#10;2UvKDMDucIRcbvrJKAAxyA5+/wAY7OYMLVs8A/IRGhkEaIE25YCi0c13EBRQbhBUU6ychQHWxOuM&#10;X9yOKIuA84RsAps+hMD2gQSEYlqyiwHRhAF8vVAkZXm4Eix0MB650GDWJdogljgWXB1gFsWLGCl0&#10;NpF5xIf9CYkOZT9iLiFP8KHld2VD3hcU6JPaYIspVSA4UstwAEWzTWBwS9cftRoogtMUSR6o845l&#10;RouCFNEBfVuUjKn1VrjJWC9lkQt7+4A7FG16ZdRQur+hLAixeYJrYrJRibDYLmC0JoEv2PA6t9Ib&#10;4MiZ6LAJrhnxQRtJ5cL5IopntbDinTaEBbOdnmBrgg2QbNlDEU79Vqhq4qBPghDxKjBKx11/7Et5&#10;LI3XXoj84T9vEbeiC5EhQzG3goti+vfzSwiLbUgsLE1aCPEKyVI/4IXHsHF/iCZxYOBl2JlGC+AQ&#10;UOJv6zDkU6shGVrLqPOBLa4P3Mv0vIHLlCW08pSbnVsoCnJl7mBGlVRA7WkDHUZmw91tyiNxxzIF&#10;UbU5cOrM3RDRn1oO6KeG6TpSwJfC9iGrQO1RiIVCrAsyvVyM6SAq4ERhUJ6oCBwGaIjHF5GDpBLq&#10;MoNLi+6AlsQSlsM9ifFIB3UU5dbKFBacECaGdS2OCqE+AwsZmdoGTgg2MlRdJZvKHeCNlIUTSQ2O&#10;UGjtuyliAVC7UxoVggPxFcsoGDJbPRgbeh6mhwZDYzuVBtWJ9hvEBV+MFxFpii6JcsmAQlkwCuCL&#10;pcKAwMHuEPtRh3lDDbDPjJsFVzGYVCKy/s6wXBZBkDbpRcZAKzblkDPDupC8pOVBC2C1dSEjEq0m&#10;ohQLCc4+MLKE4WOdpMAmQHB3hGgLJhp4iNpkvZxMqhzuRGDGRQuJVYZH+5UldeyWGdhCDUVQu+Al&#10;JWoqXIMr2aMOiIaEuOr/AGXU+hhsqWzSiiG9iAwBRzX3pdQsvCqDNrOkggVRvWV0pamC1hS/kUuz&#10;ldRNsWVZXWyKiGXIgHJWzsE+uI17EOSoooLalxkz0DmNVLVCFEba3MBEirpkAJCawoQBqWMuBC1Z&#10;ECtXSkX7UykH04t/HrEIn2IWucOmNGZFwSNhKNdx7IScoPGRS0ba/wBhCza8Kg3WriEF2QOycChw&#10;XC2gi3+lx0zTqACgbimrFFen5DwgsVkoftkZWDivyCJGhkf8EdMeUAzQrFv+3hFqlrINGgYPQCKo&#10;qxCwcNQogRDFpIdqbVwOJ0oWCx5oGzF+NvkuxxMxoWP7wgVmiPxDMWoF8JwqsVtWnlmK1rc/wajp&#10;9QMUe9DghX4X3vDql0xq+BBBHsdKF0EuGHpmHeENAqjzeLiELCo8dKRkbLTAKApTGobxrTIm+8UB&#10;IJo837prlIYyKQfJzXTsnTwOoAk4rB/kRHe2wfxEenPWBGAAKz/0ROoFYsxAuI5/qC9tTGWZTzi0&#10;OfGD45BTyQGVODOg5gXaL5LgRDkdJ98DMFfau89pCf3sfxAMKIyuNnws6mAzV2l+cO3WFyiw/wAK&#10;3UAmXIGhXiZd4+fpS3hxv6GSkYXsrfZ3QGRgBBcupg9S3cuC42q5DEDTpYXwuD9FuxUTAdGGQsFS&#10;fRNlVwJucpzHwDoxFmC6N7nZLzuYz54ViCnAnnLv6OPo+NR8a+vGPpXj9K9I+F/8e308foNI5AHs&#10;wZJhtSpDwqg64Gg9h+RFSsrp5YqM1f4dwSqqYER2yDKvsF2Dg2QAdKQZnMLOwQ3SAUvXIzOlfUjY&#10;pgEsOYUCxU4ra6ELUVoRAzKJ+YEyotVvKcEpPRB55qwWjuLR4IVAFFUTGBiSvMPCIKRIjRcbgNQb&#10;oPgYyOUXqWBC2WjBwAwLK58ou8VxFkUSVUqC4JBBoKtR62XnaQcFOKxQ0tKV6kGVoHggDLwww0C0&#10;stZcUvCUQAMs6Ta2iLkVu/pGAALnhUA6kODDhscagQ4Vy5MRHa0xVgDaNpaIG4IQBthMSM3kMcVz&#10;YiW8Vhg9yHasp/GYgugtEoQMQcHEhvnRNwzcfECHljuULRxc3Z6iJgEHJMaE2tBk2JGleZ40jFhq&#10;anGjSzM5All+ZpoGrflNwp2NNOuVkjpKAizXcIhAZl+hIjVzoSBSkakvypQQ7/6hl7ihpXjEGVH9&#10;ClZnnuDpKUw1QgylFeDLDykIX2R+pAghAJjG9YzeAgOZBMAlI8zoSxDlDJoPsMILMPxYEuYrGCsk&#10;dMCAXRUwLiHRSnHjiItA0Z/sidIscjy9W+VDIr7rkUzGQgkug2ouC0A9IMygEvujk2zmZdsiHmgb&#10;IwBkC6UFOxAyEBdiCWSOuKUrcF7yOUWrvgu5K7BkiwLkP7EBLRpTC+G5veUpGhWk6xuFawMDGbFR&#10;9F3RJ7zrmQa7k80MVvDk2TCw8e6WMJXgAiEQ+eQah3nAoV4d/Mu9OWSHU/Mv0OlMxxBqmi75Ithd&#10;CkyHm4IFCnbAjPbXZjxa8Zb6wNfMEGL8aRUbnh5oALuhu6Et6M1ojQCV9SA7CAaKGEgVWs8/VHMw&#10;DLkz1tKVxavpY/MCgKwydRdiTSyi5R0egA4g+YU1mQWfI2csKQgB9QQQBFOF4JR2ZZKIbASoEFI3&#10;mpINyGGrABmFFC4Hc8zX3QYtgdpWmWtzZCbGt8yKwVdENRrlAMoXQoEAK7nIFvNUKAAzZUQDntLw&#10;y0YnDsgC2DhAHdGMt2RdO0u4EBZs5VgDuQURSaVyIN0sMjux24Za1r/TpG8iuNLV82BNAHJCO4Qn&#10;bqywyhgpyMG/FwTULY7UNaw0xtHabZPN8o7h6hsgAQO87F7sJyBQtRwPs42kA3reJIlx2stq2G0K&#10;riLSFBu6oNhqtSIi9WYBFEYoWkccTBAEwav2QledI9MIQoFUM+UqjOtsE8wf7EMRsQEBcpvOCUkl&#10;9SBjorTk+SW3oqwYEWNv6BFyxNIZ8bjf2I6NLbepIV9bYv5Ey9rSSlqrZn56G7wzUBBKQd8SLIcg&#10;Ee5AcOTohUFykxL+6iOEMC4XBxQEpzWj4CKBo2f5BECjrlxKbBw/ZFyKWrc0CdYxPIBuN9AVbIDC&#10;7AzzBmL9Fjv4ndESdA4ggrIR1+Fm4KYk7K8kVhwfqYgcdyn5H4QMwmlveYIVguToXgEE0IwwrS2I&#10;WBm5BnfU8xKW9zyOHSgIGaNHCV8rkpBhpawSNXM/GXRMxlaUH2QA2MOCVEOokzowaXMuANsJpffa&#10;AmDMWdc7Mxq7s+qILiiW2HAtkimyAeGODxbkBQHfopEfILPWW9hOYPSCEu1PJma2kOg0fl+x7KDF&#10;+AB2jtq7L0ikoibzBx8TTkKtBeIea4ilYC+UDWhDbhwIHQgMdxLiLpUuj+CIeB2SAVEtR1SovAuZ&#10;AcmUVaUUfJ7I2Cy2Je4g0ZSakgm21VVssqpV/wDNfXfMz19pXX67Y5wfV4mvpXIEJZEoBeUpNY0g&#10;eIuUUvGByXsMgTg62CpaALTiMisEcxHVlYdBCJZBcMXC1hwXTr+JqJ+GG8kOz5qGMgFDICa4NhgX&#10;SHDc2eU64I2RARAsrvR4vFK4G6m6Xiio292/gGDDN5lrAi16NULE3+nnJntbxpi+6YVTEZFrqNcP&#10;eZOtMd9cObpX3yHKFW+UTILHRIRLtdO0y1cOq0NlrGIc2oDgx0UEsXuIxESRwFAaqSYDZG7KHYY2&#10;F7cA7OZK7PvLWdSGCgHTPMrc3JDK9uYCA0i4w9Sh7CDODUo8oGs0LYMgsJRg1jECKA98g4dbKhMt&#10;LmHJHEYuERDIoYlg4Y/uYXYlKcAhtYiAlUhzupGPKCVzsNbApASFECnSIDJTaiAfSFYAKBLTMwx2&#10;GArHds1hBb0WD7kY+Nglz2GJsiprNBMMKREqBayxADveECxkT+duGgDXuAIKOjKRfCx/EgpD95bK&#10;cLrpyDGb4+h0NtDgZGCUf+hCUWEI4mtkpjuTFkd8VK0SNhVtJasTav8Aq5pbsFiLKRDooGrqKXcp&#10;lpm5IbDaFDJdczXbo32bBcILWG4bQR6xCFTkdTOKWRaM2m6Zj+KSzRRjan5JOIfAR7066ZZ6Jj+j&#10;EpuqKyaeNW9cxGjyGbJFtKp2FQLGGR20YR5bVjedIRnyEMA1lx3sIjYFgiC3zgT/AIJgaABj0irk&#10;dZkpyx/7DVZyuchIZt0Q82tAhJAlWBlTqqED5KhouYpzhXk+6EVGCCcQursgk6wLyAGIvvAcFUbV&#10;S3sTJ2rCnxLJfV/0maWCEtuakBZa0xX6ENwNYpijTRiFKCrSq7goILQKuEScuUc9YAasG0BFroOG&#10;1teer2pf0gTupqLDQoQZlwwXcRjcUWFUcjChxBb/AEg8gpDWnMZpSwQTlQYxOrwICwHCS8QXdRQl&#10;VeZHB4WFM4rqYmYrUYvwkPzpm8GzUZzg1awfCQbK4S1CzYhTWVt6cGfPGEArNGyXtooXBKK9NetA&#10;+q3ZMdbnMhYANjKkGgkohQtYADpcgvAXwTBFVswogNRPCEruQckuBLciDqDaqjgVqCaJMDkQ16oE&#10;INcn20UVQGAMqiZV0gKT8KQA3lqHNNQFLCwUuxaIhFwm1gc6+8aMizX/ALDEI5W0wXFWA5H+Qi0E&#10;XgUHwoFqkO5gKhJWMCFyA+wxS9QlpdyH4giMmPEBwFZgVFgZbgGdpDI8Rw80BdbTnSgRz6rgEES1&#10;4eT8i5X8CWauNCY4LKWkqiOGJsLCusUjZQEirkUkMfbVDnh4GMx/hhAWGb/0IBc6D88lkKlgyMrQ&#10;L1SXAcyX4vEubCYFkVkc2WACOg0cBGOIeColGQUU9VdVhAHXzDkO2byHYBkxyyYvwCEaoBRsPFCO&#10;idocu6MkALYkLDGbMiO+Cna/aIDCVYBzpc+BGRASwL7mBKKjk1EZ4MQMFA20rJii6Wmal69rZg7K&#10;JaLfzbs+E0gAbrcBS9TKA1dF6ejBGTBmNyEb7uExQndbnFIko8A8ARLUDM6D1I1Xl2N+I4lXlIHG&#10;lQ15hgai1Bg7QefE1JSduDSdEFCAcRXscPEAzqamAF9QvMSiQNFBAZtmZWsL7ODxhIPXbnUadIBZ&#10;QFxlC+5BpdooKg0ZCLIh6D8IY0FXBQwDcQuyHzkC4pTVkOwMmYzq8CQSjhQOSW4qAaOTH8c48P8A&#10;nX/Gj6drmu8vszjrOMzjP0515x19Ev6GRgVLFY/W3Q4g8JCWIgsJBeYV750GIFPC4G7gLuL7S8Ne&#10;9y6QoFTsmEo9KjYIWwm6C+BGqNWyRVdCCBwbFAuLBg0rhmHwSAiGId5GMXQYWxJMewlnAGawlh/K&#10;E5EBSAVNYoHoQwe5gMLLaGY01QN8KykP951nRXWMA27VwogKrtD0MriCdEXqzP65RnxgpZCBABuK&#10;QbeZFNol6cRZZgrMDIuSxUo9N2YhrOTIBKli2I4eP6ukBL7iSMMouTlj4PYTMNOwwIdLnFtJ5GOZ&#10;LrqIu2sNkVIwK+CjPAmXwY4YLxQvDDG1V0IKwzN/8EUkCcDcfiMpEPC0l5Zpk2Sh/wBCIDNiQkhT&#10;iLcXksVkWG5FJSXUV8dfiGQJCpFM0kYHTwTPSmxk3me0wMBh0JAN4BhOTowopXFkGqx0ICkcpYDK&#10;uQYjTiwvhhPBB4IjoclsIGuEX6EzpQAfrgUCF94mM8AIHLIUWyEqgusUAOrqyqLIBa6ZlIKXQQCx&#10;EFMVNRAjhBQAjW0x1jkkAtgDoYKA7KmCLNBQjxBGSg1P+iBwlcHyGIzAjcqgcXfm9M5coFQ0KoQt&#10;mCmnaJZQTPStFAsBzEQm4DYkLgNBvCsjgyADm0dSCORLhEpdlIdkV/RIM2poAJZIn2BRRANedoWw&#10;NsP6uOVBPFtErmBTJ0RaLa1NRkG8ngKmASTH50czxIupGIHwQCCzuaRyZbG8EGC+2YgozPJMMdxV&#10;g6QEZYriQQFGg2Wm5vO1aAAraEDFs6gwA7wYrh2CaLJVaoQCb9R4kZccAJCNhAQm9+DFkdYyaVtL&#10;QGJhlcBC+SIGRZYVAiPuMBsTbCGWa9iHy7S2vunlzV/YGGhOa47pYO372eiW2XQ19wQeDhMDE0ts&#10;EnoNM4TRNSvpEWen3zlpeW2QiYWnBGpQcFjkovQQbYMjeBoifL/FH7omw/hD6ch6flLx0IufpBAj&#10;e3AyjHJIYCyoXMZ/4MKrBnNKiOT6YkBsK21BIsaNQJBtvGWkzNoQbRXW0gzcLWkYKgTxWeiCojZH&#10;7I1BcWYNJFtC7EFNYJzCsnscHVcKKGpumGimOwhRMH1DpEtWYh/AlZZ82AYsPAkweN/gi3UDtgdB&#10;6IgcI2YDC4mRtJvAEliCA4c+BbZ5l/ohbeC2z+4RxHUt4FviuCoKXAxiygEpKRxS0m5AAyoQ3omy&#10;EFzBkuVymQeOBuV6KQFACK0fuIdMm3MEUVIbJMHSJJINcp6OIgUOpgqS877fiMD5tMQAjaogTS3P&#10;P/aN2lyJsyZjwEDkMQqObeS8EdpAjuk8F8ohrHDqO2bdToKCXoEqHQhbjE9b+Y1KC0giU45qvZHi&#10;CVHJAjiOi+MQkvmW/YNSttpF4wLEXx4ICtCnN/lIB6wTR7ppxUUQFwJWEnCkZ5G1i3BVCa0puD1Q&#10;nVAcRRguC82JUC2wxFAt5qGhMndBZ6FyG1G8waNDeGwroO1s3XqhrKHigZZOIiGngrH5RF1kJa6R&#10;AwFcF7YmztmOGZDho6IcXUvmtAyzxDgIsI9kEBGJ7AhhgzjemeuxrtDmeAOo7vUReQmKs6AHj1Qp&#10;vY0xdHVIvZErquPdC3wQOsLZne5C2yMTPm6OMzVOKOaUmDBqJEGhQGGBeGj2RkbE82/i6VFMDdDi&#10;t6dXwZIoxem6O8f+x3/47yr+m6/8VOQ7qScgjCgAFU8A4WYAYkY4A7aD9wgMK9xjEVWDU/wTIact&#10;QqI814w9m9bmCaIYGiW0yZUGjA6w8soAcrADScWHPcggFlsIY9yDp+BOsy4gqhM0M7Q+SxBGKcIg&#10;5FkUjBTniW5fas57BHTX5i6Gi5MnKEw5wDQpKJCbZXCxQEhSQgF5ryDS3E1Eeg1+xKUsnObywyUp&#10;DJGVG3DcsseBgUGlNf3MzoIaVASjaipBroLogBLiKQXhXIJAjAu2sGadGkL2Pd8EUsKyimFmsA7R&#10;YfoGuGBZBvKAOo2NR9LEfLBS4A0leiYrCZkTbkMik2yzg/iKFFWG+msde8uoHHKhKbts+UUVajDF&#10;4r7UEajmsr7CUMRCqZPzGHAZTImVQ3lkokbOCKmcy8oB1TtyzwQyhKgQXCqW2oOEFlyMsFWjxHeN&#10;AK7joHXu8vs7dTzIioiUIwXiUqzYhdplnDcIHXLFtAQzBYsDtNKrYDl59WTIqnp8iUfETA2esSML&#10;jBvNWHHzjng7e0S0RtGQCaqDfWdUoynWhhKUI2WFpUwsgtXcM8iPIH9ZuUWMUuQphxSKQS99lkMC&#10;oYAnaA9oCQB0AhQb4H6HSDP4UGDQgzdBW9YuB90YKIfKqzxzmzwgnR3cJdVM0CKFKBrTIe0F+Yma&#10;QnMDsyETrgNUzht2JC1DI2hY6LCt2yWoKDk9IwixNVJ3AaQ6TmVgWFDsZFPtCZywGBoFK/CsrpGe&#10;rJOQnFo7tghR3gPsiWkMBwRip4DD2TKq7JonYJhSS6Ba4QcBWG12ukZStoBoCraQ4qM+VktgDfYI&#10;A4LUYIjhHRFrISAWIcjcjLjez0HdOwTuTN2CVoRvZUaQQ0FFXUxwQpVeE0wgmZFKlDOo5VRaA7JZ&#10;WtiiiDIbnmxEWMcmWdmnARq0G1qcIDqVX5tEE4u79A2w6HLH2wgkgqTlQMh3plZM9gwAFmlxcUKr&#10;J0kUPpBCJYU0krlMwyr6UdDR3mX8RfTu2FAjPr/Ay/Ykwh0LqPuRiRmDZVnbEoUVmwrXa5QLDq6z&#10;BSLALqRsCt8zIoAlBkgAjozzsQcZWADIz5kJ2GsY9EFdBwyVE0pSwIdgCR3dRHMF2rlHrALJjZb9&#10;CVdeTkLtykE8ASFz7JfgGWNNs5xQPNlINUS6XGRq6YSAzBrmADG1wvYRZ4Q7YODKpfpiqkF/rEBR&#10;HLPfkQlihKH7yZGu0XBKy1cIDlbFwQRbmlOLmI95lspe6w8GT7EhZVNJgsoV0z1RakVkXmRAHbul&#10;lzsOnALpfn3CEw9pzQqdbHY/NQRVX/NBKpWHuECK2n9DcMAg4PEINi/h5hknCpgQ2uiMFs3VtYAm&#10;clbZ5QYFRsMjbFkfiS928jUcktBUs3o7Y5lbJqrd6iIaqq1zAxCyHIV/DGQJ2HBUW1XCJAFuwQsP&#10;RA+GrrHsjDYDBXsEc0HF4q364VYcuiCjKJxIHBQA8nyRgKVDSTSVZUYICyhZTA5UuQYtkzrhliu2&#10;K8ttLqlylttSpyObJSM+uthAoS7HvABFVRkgMk7ifkEcrdlVeU/1r1QA7eWoqXmFe+4iKAbYSxe7&#10;0Wmm2BaNK4JjQPOLZ1Ta4q/KBPXPpgAMAmUeRkAbXup2wZfMdZWJLQ8zLDBRTu/ITvCqiAHV/WIG&#10;MRtMyxkxPh+Axv5cP7TEP6EHP8OX43QtYZYC330oGBmZg8mNQZild3BM/wDiBUAVZqxw/wDNX1+h&#10;43/wFtYy9Yx92fcAI5jA6JwkC4pYUUHYkULT3lUKm3xgq1fDEt0jJH9cw17WD7x1OaiQKt8GoOiz&#10;kLUBWjbiRlNIsmIUAzTBadUGoTSr6cc8ly2iFL8gJAt8MtQTMKxoEpbSTOWcAdwhCxcBPyEB1C2n&#10;FsOCvn1m8W67RdCm3u+EWktyULgj2xY0EotNQUXK0GFIWahekgXVqqINQZyxlmJDaoNMnBlnKgAk&#10;HJPMUWTIy7OSXpLRXaqkZ2a5HFCTwAwpYOfbwLlBlBzI9giG7LD8iVCGpsKNOJ3JWF2omIKVaSAs&#10;BCxYu0H2tEUIxwWETIFeK7sBSlRzILA7PfiarmQAD9iY9+bioIpDpML7McFY6zCVkGE4h4INCIOy&#10;DmaW49kIBgYCKp5Ff7uYtbA5SAwkwxQeMywdWhp2l3YMSBCuunQLZhgNwFV/LjulpNVAmN0ElXLS&#10;oExQ4visA7EHCOtiCkrQsOnY5z1hdGzMAbjfuAiQYkg5PhMDoauz1EBF4dl/aWPmwthFAGyo2TOq&#10;1Ot6kGUi9H7obBrPDO4NOYWwZV7IPtuqL/RgF22O/wCkz3Alkhy1A6PrZhcyOlEG1e1fQQ+ygB11&#10;YKyhCcFvGpYADqk2stl2g5Y2WWWxgTJaGZ9hMQM09vlOjsL9iIgWvvMlL3wIhg43fCk0BdBBREmU&#10;WeDLuwQr20h6CGiBhiqTgH+kdCLxJxHqhMLd60oFmgMnE6wpA8RLAjm6fiIKCLk/EJcykW7/ABi0&#10;/wAdUDTp9USGi8JcKQCLvcrozbiAUGBCt0yHa0SKkRdhWjLVGdLoNk2OBUDwHGgGljJfcRALIS81&#10;ZfCYF8tIME0dZggt0VauETYU8EbAtckfRcrfdBVWh7wF2QGpeqF/H+ATuHMUs+X6yQlwrI6iWg6z&#10;GiVV9BecjAk/th6rASgK4IfFeQTvcjUfDMsTWF9AwyA1oCpMLQCQHgZyzFqCG4BmMDTqhWguuOX0&#10;W9QYVIpo8UeSJove5BnAPWIz8CGSvIrCRegWLa90sBSlg5SgCNu8RSgG2yDVS89JqUgAYLugHbQ0&#10;F2iwUBg4QFbUQERrPK0CtEj2IC+gVJ0hRaM2vANflYDJFhG4E2JpNTRCllw6LhiVIGL0cqltZxiQ&#10;FLhvRYAIPBCBkJb+xhLgKZmkUyLuIWopBQSljHddeyKVFoyBs307kPsiMi5LCFVAAw5YDLZrwP3i&#10;r+vuoC6Gkk5HuXsgQQ37EBgxokhes5xRNgnQf8ELQEsYrDDUSAVclhdAGIbpQIPx9F4S/wBEfyC4&#10;YYuH98IEFaftgguS70wozFu4si73eCoeGz0uBy6uabgG03Bhs2EIpCTGxAVp79Qbf6t96CQ1Krr3&#10;DWSRf4yU+rR9owip6wkWgO52gAiVgDOoTUVm7hLQFPhEEzLkJY8MBBVNwOJBwF1hcgxMxYZBdCw9&#10;YDD9/M3B5pCqLkMydxM3pDFMIswVnKzJBnsgm7w6oqdpukYGq3VQdjbuFAXSNUuNsPiKpitNQD90&#10;bNnh1KyG8wByg3nbSsQGChZd0GWLYEQa17EQNyfH/NwkjaWCQVBn8iwsV76ire6WRFFM7gMMmACi&#10;Ee7EnsAoEOz/AGiGwVMlGAyAgpQfOJEgODq7iRRYUWCDFOxkYbTbSyVFqvCVUAacL/q83/GcVRvd&#10;C2SraRA/SfcgCJULcyK/9gvj/vP1M0/NDtO4XCXVJvTZAZMngtWiGvrEmBYsHIg2q61khStJeKCq&#10;bo4MANy6uRgKNHElzekmkMdY41C97bfvAXbAyeUeF3kwAuxA4ijeGyFwLg4GaQxExnKEAxFLUMoh&#10;V/kBE4dYSU6Ip+Rd4LOCzGX6oWGQu63a5IDOF8zUjxHzlsG2Q0zqogXVUOD2js5lZUH42Y1IzxVV&#10;yIub6759AaKlrldIdZGiTlkOjaWTqmkUwQGWIOiiqyGJ6LBdrigtnVdIXG1GLBgdxsIBUKjMB3WL&#10;ZcEbKUExoXaVEBPxVCwQBK84TCUu0snktJKqj9YWcSyzQIqMqxFB8w00CpmWyPKuzpGBo6EeTcsd&#10;K6YuWaLUqL4cGwEL3VCt29Q+IUhYU63silGxilciryZJS0Gqh8ou7pzsFEUO1wXDBDIYCq8o+oyg&#10;3TPzRSICnzyIpGvHw+UBgLCQS9xpJ/glLGSE60LmGUgqJtiZKgzQbjHyY05T44fMHvZdO0a+IOIT&#10;b7S4YSqzqLQD2QeWk6nFiKTnliFW9l6gC0s40HwmBEcuagi3mFd3yQDFLAv7cGwCWKqcoFwV8ov3&#10;jzXh/Iyt4dDiDRdszyW4rPu9K0+x6/Igw885N9kr7gUAi3OQL6sLBSTVM04AwpRA1TUgApb9BHiA&#10;VSXkryA9sRsSnr0sb6QFVaS5QmYGp3XlwwTDrV7Ry/SU4M20eJb9gkoEXwqBECZovUFZtuFBogKd&#10;Wj4kqhKY4AwwEY1i/EpcNCjXzCJrwYqgpBjLoVWmrVa1BBbe01RoigoFsA09iWF0OnEKQdRyRXHT&#10;dhssGGRlAj0s8wNEuR5kg8h64iAxjWeCpfUQoxoRGg4w3aKRu+F1nM7wlaamDk9xF74oRTmEJhpj&#10;kdYnLU3GGsa21JYGw4DC6wbMLYXMAtesE4Aw7LXtGW3OR2ej2YxBNgX9S9PeDgNoJ3XfMVqn/pxK&#10;sUR6aHMD+gQzRbiCky6qZSHIN1zoPOKrocVRryoAFCr5biwOAXIUyjeJ5RXdPMXANxhw6jLi8ODg&#10;+y1TyhKYLdzhbOrFudYYzok/0QW2y4hqRZ6/zERUZMzgQ2jlshTbWQSKVdAQrVdsmZFA1thcqPik&#10;FAbdTEYJxlcCvTXXGwBSiVqwEClJncXaMoqLEZoeLyYVetv2TpEbnKVmM4qPVlhl/B1nETZJXUSn&#10;ldBd694t47Y4oJdJuKpUtb2QmYwtUMyg+VMz4tZBUBTe4hstTJgVDtCYCip3OGKa2nEK1NEQaEQN&#10;MBYQNEwrOyayzcsg7CjtR4osv1ULYF54OURiqT4MmA3bPBMCph5BABKVZuPsj5oY2WALhBRFEHJ5&#10;KC2GU1K1t6L/AKRcITHrFUWZUCD7QiCM1gm0H15F8jqweknSKFKZoKxMniUoGmgzG0AdORBmJrJk&#10;BgWkLpfBE7szWB6IuMz/AAkI+DDV3NQKUv8AS5M8BsSBjaUSIZREFP6GZrA6MQjceTyIAUBQvuRA&#10;+JaQFiuOqEFFaEaO7sZjLRu5cNjLoxhAhheB7RHTzdeiV4uenHARci6FtG2iiDqJtEZcqiB+YRcU&#10;QKanaLTZSQo5JCS7K3IeYipEsY0b6ItVO16BEOMtNKFArF8RiACElYwBAEAeLTiEuJo9Yg0mBl0i&#10;tzGhFw2Wg6eCBFuOtwU1BoDCCUoKGbMaQVA0uWAx+pSJAMge2GrsLFOBxcvsQQVApsejBTAgV9yO&#10;updL/wDAU555vVj3/wDD5+uV3ahEcHeA5oZWt5iKDq1pOslsEgcgA8/wuUXJOAlrFWgA3w2Zldd0&#10;oYiyhGCBhxyG1UW7sOtJ0ketBVDqfDkC2Rx1I9kq7l1lpyhb1IS7W1IFbgXijWBmxgdS2GUhZgeN&#10;Xnn4uNEuPgeBqw1kIhBbUzRCpvAWlc4tQLFldvCN7g2gjPQwY8G0syeR2m5UVSw6MG2RCq0SBvkk&#10;rAIiOYSAY+tlkJaGuklIwLSBhmwgoGIQwCFqmyA0OLKZq7G7VkUKVcpBYbMLB7E4etf8MqC5KiVE&#10;NnW34mMYOB0hVXq4QBEKo2StMXABN3kdQBMyFKiwUF+0LsH6gIX9vJBWgulGLFFM3+qjxm4ZIFvf&#10;DnxBOALF4KwsxUiy6sG02CsoQZVWRxBiHlSAEh1qBmlm9ZCnylThDVYTYQ2rY2B143NbC7qt864i&#10;SVa5eRHHuSXBQuqFFxluJ1gEQWr2iVliNkQE+eh/wx3KBbnCSrpQ/pEshIamn4N0hMMSSB8fYshE&#10;JSOGYA2unPJQN7LE8EwfHfCE8wGKUJuK9wiatEHGuMVoY75kCtg2EKW3VQ/IISRQ9GYRoYg2oeBD&#10;hsK7R5fSvZfqjrBNHoWKe/sBep6CgQEAKME/DVOWSvofT2jlvkfXLQ9AsMgNoID+Ag0LQMW1Tww4&#10;kG+yuuQDzIAmBekCygdzM7fQbEHBx8AY1TAKbWRdPoTdAgxKWA0wHRqXhamhwaIvoWmDkECja3dL&#10;CALd0BEGlLNLBIGnKICxAaPDBHE6R/hhLL4ukNe8Kn+mOCZ+kt3j4rADvEB39Z/LwcRVgOL7wOwh&#10;sgBZu3KdYGBQZHSBsVrBgecb6yt+1aIYAqH+8BUJNZsGAgzGuTtFQCSg4kQKh0DGcMGRUXSyVa5F&#10;b9vSKSHg+AkJZGAht5Llpq3R3dwhSKCXShU7GmhQMJjC/gIIiGqTbs72LpDGR1r/ALEvxTnDzGWi&#10;kZzkgtEExIQhxwLNRZa1jm+6W4T4d40F4FygRejlACDOvo6ScRXcgv0RjIWfCZve7hCNILDs9Hug&#10;2w8rpCrRHkSTXAc6INBEKFwhYkWBVY5MBSqCsnAgEAhXFJ3tUZNg0pEyK8bBi2ehBkuPUJbUydsJ&#10;AErpCQorENpzQdjaCC2WxIA0VDLeNYh1C7OoFSqMclQQN1JLhc83/FzJxwHbzhBcuUST5gNAfYJa&#10;gxoIAmBxg9UZyiQAohXEmMDSOG4KKqdVjEDYd6DSV7DCOzOEecKh4ITSJSwRsWGDmgW7QkwIvrKy&#10;jpQ+CE2j4UTdpsTgKZLWd/4YiA8C5+S8InRLV/AjGBcl5gFhx0l9Bvpgpm7cA6l3qwC1oQmIh40A&#10;7WdFjcsEHigOH4CB2LQktFd9v6EG2/4uxGLf5VGI1RRK8/Dxl0KOG/gEAc+FW7kXYTMMzYq92Ek6&#10;UhR27moitxHRyES4UTZYfITBHd3+ZKLSQsCIwYriwCfj3kDAhVowGXQHIwuJuT2oIuQ2ZFsyNvFC&#10;lleVIUoNuCAdC/Y0FUZWOmUNVkFHiyjSpiVMoCWoBh/FTk/jMzWGI2EWfg0X/sj1BxMwqqBEgCnE&#10;av3GO0MG7hSsBpauiWm4MKu8shBgkuZZ4pbNoH56IH8GIcysAdM11hbJJt6E3EgrqqZNI2Aea5kX&#10;iLHYQ3on5AiwYUELIfIlBzOndBgBztAdpbAXoggFrO775eIROKiGqG7sTYilUAAV0wP+c7ItrZOv&#10;/ivjGe31pSGooKAUSgCJeArYZzlag9KwpKzAQ4Cu9CRYxTgGysEyIxm9RtKtG27FlAwW3G65TAwA&#10;ooBFJK6XIEqy7L1YLrrEi1xOYZFN+TILHQMQvo3SqUFsYNeZQVgCUJiq+vMU8aWA5R2EYiFQci/y&#10;RSrDawSzZ1YpXQF4FrEtUgAkCBXEd0CBShvzBu19EUWXDDcAc21pIwNbUQVNXfBANE2MLYGGwxeC&#10;nW4VgjH5GJhtfwuAg61IICtwsz8wK0QxGWwF3n8MiLenNllF3kcCgumA21VuYBFby82YGgpKQwui&#10;hYeux2+0uwV1ZB6kzUpG0ImqIzEJBdqjTkRHgYWhXB6KxJFrU+CL+hkwfKZa4D3Q++8UxagsY2OE&#10;NFkCiBn+gxGQGrSwXSi8FgX2I7A+NEjTihRS/LDLIBSyfMuxLyUpQjHnMRyCUPV6JYwKNMBMgi1i&#10;Lvp0PiIzo7SR6kTPFBagHsLY8hRUxxa8dGIQglXlhdel+RkcwC8FGMlYbfCGGEouLHixOFHqSKEy&#10;4gS1eOAMOUwWBbLaova5URhex9SxSLhfvJQsAl74hfXPjm/shpeV8IgdbxSvB1SIH3H6YkIOVHWe&#10;Smes2gMeZUeUyoUBLAr/AB/0CIM2r6sCMQ5fAfYHEDJ66NYDbAULCa6DPSgLu9g6dGUrSzOWKLnC&#10;J2WOhgQe1G8/iAIHEZb9zoAvgIpgPIjk1GxMd8dpyf8AEALiJqIyxkQXCOFpBW7DC2JYLQlwib9U&#10;YDb9H8hLAISaQbD7RpYqPRjkj2iXG9QrJxDY4FGOgbliUpUtmDiyojZGjthdAdRjSbtEBBK1nwUM&#10;3fayXSZZVLCj9iK2U3tAS1nIVD5BOUxagow/pDBqMpBKmxry26qv/Ygg0TCeZKVffhev6R8QSzdg&#10;I5BUfUQ2aA80Ftj3vauNwNlrKhxLtDYZsozJaTiRdgtmBBaI5UwywrIzE0RDbKk2FriRW+G+IDYl&#10;C6K4QEUFKpRyzPv3QKKLcViCCdCK5Qw3lWDASqq4xC8VOAJFWuJS2ZpJTXYZCREIV5rAk0qeiJTo&#10;mxIByBiADJRw5UmTtf8AojlGrNyC4rN0IFVMrBEyN4IGvy4nC9ShXamj5RLBKyNhrRLxDzhgacV7&#10;BH1zJ/0IDaZBYnq6mSEBYuxGsCCjroygGcbP3kxKrvfkB7S2DUYjDBJQLNwCDuFLhbYQi9pd6M3o&#10;iO7MsvaDWxbr+hCHCGVQs17cxBaO2rf8GCTS3Q5kK3e62oE5wosfxcrOYGyRm8KBfwTcKjmRSBJy&#10;kVADlWJMMrcCC0D3usKBvjkHIuUEGJWfoTsACIPGWpAFVLcCExS7ZgWQoKuQ2wF3P0Ik2x/kTK2a&#10;5IrLvBFFY/ySHVMtrE/JCXxa8aUbILS3c5CBaVPIKGRwZrFABp1tgCMPrkd3SCtpOrvgixVEF1IA&#10;3pP5kuGfgmnccdBn0JS7C1yCxddpDtXcvFIkuBi35QYoXsjXRGriqMABFq8XC8yQ8TU6N5rG/CYN&#10;04j90NO7j6Rs4CkiFWAU/wCXCgsVTvAldU2OChf1EEwmvX5zcQ2mE6YNtPplABYguxyg/wAyIIQt&#10;CQGUb54H5hmtHg/6oikg+BKiUbSwMsANuQlAiuHQQ9wJgYqTaokGHzUGTukeqXq4DXVi1+P6Sx6x&#10;LD4BvHeAcQXwUuyMeorr5wEOVQBwH7pVXeGEIAVsF+Bn/nuDUrFqBHbls/7ExswPgrxD35lJSKT6&#10;BvBl+hDRgK7dSs+T6JSA14HSCWm2r0/JMoF3G0BKXEVCyypkcXfQYiAZKCEAQC9XWUMctJVySMQ0&#10;qcxUWkDeBzlluQZnBPpnYicQbbwUJoZPWWVlzTxEtg8bigM4beog04MQNBFDBICbMav3QCWnZjII&#10;dti0AAC5MjTVGqiPucWTZhJc6LoMtCoIxZI5OJIQ7Tpi4UW+6AgAZygRgtNJHebvIgAXTkFeSc0L&#10;rgdaB9I096N8SmbQemC0aFxe8/KoMoMdLhUgacTlMMVnj3QTSf1EDa71qRNpusdUVo/pwgFkGqkl&#10;WFR0R8d2IPFb5XMChTw/doM5ieBNk7titU0BcqLmxqyPdoRDmRMZHMDMEG8C4LITmMmKIC5wLBdy&#10;q8FMotdOCOKX2PSKhUvpgBDus5cGRV7S5CsA2MQuoEVMUUjqhSAdpe4d0SVYLbJ1hjsKNhhVwui6&#10;Qb80CQIKozpk+85yvL1RuzglAGykBkBBH7YQPYkaSEvEHCAOOGRaIfbcTtDTEc7qM7B4egFaKWT7&#10;xGuZWZBPNqvresHyTsc8Fs65j94QGFvDicJifrp5oayKZjzaLCC3CxApBe6ZkbSEomCFHoPfehoK&#10;IYjoBEGUCPBzLLoqG89x1hbYOaQKDCULRjOoFYIbFtEZrVBZOFpi5ut9oGLP9DykoGjKGXMAng0y&#10;DXXFlEI7foY2nEAzgsVkZH03A61UjJ6Q6/cYAC56c9vNMnF1jpDFxds1C79Rk/64mwDfLA8EKfAG&#10;FsyJRCGWCDAENCy6+hZs0HIED5UCaUImByX0i3i2D6zW+UCHcUEQzJCyMAEVmWG9IaUAcKa5I2KN&#10;X5IPBR3jpS5EIKqLgw0dwFBRdCVdmeyBgwDzIlNBrZMpdLLokQKC0RB2hAsFjNiAEExX6I0A17e4&#10;gite0MAIJq8CIU5MiKT4AA61YERFHKYByEwagTrbBMkABI7RuiuPO+9LmEKWgtKpW2MEOB82BtMM&#10;Wmd3LWDKXTQzAIYjMlHMbQQMLNmyb4ODLjQma1JaqTbMLOaDbUCMWfCLNTC4NATL7k3dEwylAo2x&#10;gGF3YtTVeWAyLZ1Qdo8agKm1t2oNL9Q5BXMa60D1NQtkDjZNQICgcgFJCFh7QUacB/sjsciGDKNB&#10;owD7TFn8wRxkNaqwxuCWMCocgQFnSdGA2cEvMLm44XZQXdTBIUTJsMPWJrv8QuGWwhCltdoxMDnf&#10;9IuwIebEfL18hbyywQ7t2EEYtHP+3NMQ2wHbtAYBjoEuR7kOvNRAFbBtUMKUyQjUUXiQlImaEgfY&#10;MLEUVQIXytO4WcrwcA3HJzNkrTaGdn8zojAbVteyIZAeOvA2OsnPYm5/KlSFBpSDEK7NELVWI+aO&#10;Z8ESx90zKggolEsIGoVpY/AIrauHj9CVuzbgtehc9oQlgQwh5jXgP7MFDnF+ZLjMH4bxnFgpxH5l&#10;nIgC0z0CB0II9poubzCW0rCWIKk02okErK83yOILUJ4J5oI06kpFihmWHW8V/gqBpo7YTC4K9cAy&#10;V6UIs9drEACaRuFwlYhtg8oLUUPckHEsDVE+QI4LZzXeACoKnAtLCYzYbXizDVwi2hDmCvOB1KFl&#10;h2JLzXONzBiKCDERKHieomQfwTAlhQVdbGblipYzAgJijDyOSHKMs1bWZTqcEwXLlQefsJz1R8dT&#10;46cGRCmahS5ErAul7PHVCkKeFqaHb6VleOFniFwa2JXOqV5D+MzodgcwO+dpo/iUmV+AIkE8kwDu&#10;2kCbrbijwEuvWOUiWSvyEDOJK50aOpxhGnIFfsSi+Vhvbv0+uXaWqV6y9fL7xFdV+OL2xoZZZjL+&#10;FymKu05DCwXhgCeB0YOcqmlJwwg5btt8IlKOqZULhGQhdxGStVLe/NBBAMYZUEtEDByHWgdosZAe&#10;J4WGOU7YKXwyWKWikZIxPjSMnwGGFyVDeayXRapCtVRYGamOslLAMiIeSN2CLDpwfQkKipdaY7Gu&#10;wE4HGcHJBp6vlLBbcJBtH5926S0VHJMElQYy1hyf7CWRYWXkOkBm1Rg2nThg04S4BDgjLZqGGkJq&#10;kWRVlFP4ZZR1u3+kXCgBIi2s4LAA6IpCZU4EtwsvkihVudsUOzlMY9A0jSOtQ7BtFxTDPfMqtVgg&#10;5Rjg1ihWCwH0RuoLvUjuwCLW4LrmE9UIgwlqhi7R6orgv+1yq6iu0HSg4QKmgx+0gOPYwkBlA7dK&#10;OLLNSA3b/BqAAVx4SKUOyOSKMxiyWdJewOHaBneK2yAil/0hmVJCu98oDWbmoAqhKEZALe5vfKbH&#10;rJYOPZhoOdqJULW1EDokF5hoS70gyT75QG5xsQMSFp8OhkC2AApGSBU7RtSeFACwoQjI390CDuFp&#10;DaE73W10SxhDDoaO6ENW4vpXzGxUAo/YSxdtoxkB9hikh+34YAPxsplANQ81wkEmp4wLDd6WdCgT&#10;64YOQSDAr6EOZekIUiMGm2SMWuteAh7kzpDd3hPVGNkKsOQgOLq4IHG8kBzuUasBiu5t2mcQpSEz&#10;TJxntBWir4TBoKJ1MCqbNg5iJLWODddOPMRcKFAFRNvcyqD+hdAamQHYywDBOqxeppEWXK2F1tGq&#10;sbPMldd5GoASyQZeF8kwoAD/AA6xetp2IUh6Uf2kLbFWFIQDZFckpq7Yt2YxtOeEiaCkcLDMs11i&#10;At5cRbCOT2mXlOPCzIAXwBFvIIQKIVOdR8RDckTt7iooI6sNJPELZMRsO6I62UIhPxZr/hiHm0n6&#10;UloQEtTJL3Q4/FG6Ese+L/SdaOTxiYAt5ijjVFdJhpRcEFXkayIG9dPIIDLAU0heW4CFkNW9850i&#10;9mBYSnlKgTl7YRV0rxFEWoRBXCkAMRaKSQWwCjIVWM6RqmXmSFAiAaVgKjKqKhsFiXCo1iPuWYI1&#10;uXJA6pmEDyWtGSBVieFm9ImxDGybhungXCH6AICUmx/gQcHjfVgJ0MgpQqLejQEDZTzL/wBE3EO0&#10;qe1TONbC0ZBpZdxZZzOM/GRRZIKXGACCpiCvvN43A2GuNoQl2b1iTApZVifQq2B2WDIraK5tgEUs&#10;tDAYPclIVXKABUGSyoDXBbMaTFGxBiAz+Rv6QQg87zA7K8EcpDYBhRRGLBgh0pzPZBCw8UjOSTUR&#10;awaKYMEHngIOUC/jBaNOPC4NhRA42kTWXjs9LtrIVRShHDvqjQYAWAxkF0xIGMgWc57EzjmwMRbN&#10;rgWyqwDq6ulsLyKlC6TCvBYQAMD8mxUUgvhhFcK4pIrixY4fdF+iVGQuqxSJAki5WD7FqwDAoX16&#10;kPuhLfLSxAqO0FWqOsYgVMmZwhEcvdgtSsB7vRC6Yof3JAUbf8PRcBkt5YQWZFhS157hchcP5IGJ&#10;h2HC5bJY/wBqGwKAihKzL9xBn2O24Y5dxGARAqq2AhSAo1CUvTLg4kxIL7mKp/aQOQGQQMrlhuDQ&#10;aoIYDLcL0GBiu5lBwERqHYIyCUnxUga3F4dd5lckD9oCJfgGxqLwnqHlZgbtHcXq9MCZ7EtG+AFr&#10;pl6g9ZcoqgUB2BqELZ0u67de3jErjDR3kMYgxplsyxMv8G4IUacucXHyuIv6trqzJdHcvrKkOImz&#10;YGbrzNQkuKOmnyIw8UG6AG8xVGbOizRamIWsEo/GA8x9x0+HdEaVVefMTt9FdCB3gU2xu/OXa2N4&#10;qDcAZggWqAcD6sRFuBLVkcYt0S0XE0yvWeIsDBDgmKc/f6FjEgim0eibmLi3FRr1jCdyhYtCsniB&#10;fMw0WDKGShTUDvF7TlU2hRxLjrQ2CbmOQ0GiUcNCuLFwanl3WFRWqkSzTZMF+GZipHrRGE2qTApX&#10;ZaMMhrmMEee2gMl+B5gKlDyXFBMUbKgR0CiFklhC4F2vaEArpbSoBeNMiaGGxWB7AxuwPuVvTmZu&#10;0L5Eb3SL6RAlLdGQS59pGdls2YAR6peVruwIr5sTd90EN2PWIHCrvVUBmpouIrVKzYWjKiPqiqEB&#10;IWCOBdKxVXjmwN5C9BgAGTE+wlQZnvoAhlMU0h0Kh4UQJRkuBfGr5UGha6B+wEvTtBgWlczHIYVV&#10;tZDtCuGR9MFshyAAssAocUERr9q3qlUDZWJ1hxxph5N7ZMI6d0IC8uv9JnIA5mlZYUsQjcg8hIi4&#10;C2IGTRq0k1UkEqoqTBLK9kwcjc4qR4MYaUqrtOqEvlUZn4Fyb7xbkg0pxQTjUc88xLjeFWFlCqAq&#10;IURob4IQGMEnr0pUDapgN9UqgrXTFhLtwh1k45ZVwnz74TbYuc7gmzAq2BHwnWwgkhjyo14CTgSb&#10;tnZSbGRLF9QIdR9wCBdPOQl2hiE1N7En3kS5ddmxQFEAnSu1AO8B8rpfrZBFQl8SAqQLlAcLNRaH&#10;pk4gVShaQP2QJV0xT6pojcB+aIJVsRlBeeL7Iwjhi36LC25l/wCxvqUXZCyddh0WUVK/1lk4nSAz&#10;1gfgaYQKbvkhQbYGoyqT/CVTIsagyNS9IULbLTAq1SbqkSWZieUq7MaZcph4EBSjRxZES3LMQ+qO&#10;xoxlqCC7t7HcIsEL5MZt75LAjScMI6PSXaCNoQaNX8YhDuWZ5mC2rqQhsmvMBpsDmkMUdeUi3u24&#10;D3SzAN26PGVBp8rThECqVi8QXwDiaghABXgU2EwpDaaILBcoPnZCpYMkieF6pBe2UcPlKJM3z/hg&#10;GLFSgurK6zVYRxlQFUYIBYonaGzXNRm9O4EBilVIFFaHKSDfvkmghrAxrEHDDObyXVwOIe6Cyl9i&#10;A6QwzBq1UswPyGQIHvrNZLY+NNoxRXKKN/lWCFJkOODiCRurGI6LmQBqwz1AXO1L0gby3RARgt+J&#10;AU6FeYh+IbhTZDIp7xYgwTQQyfwCEntSwQVYZa6XoYSA3cbX2TJeQhUpru/9EcLS0YAhT0wCEOsE&#10;K1W1WyYIi2J/K4CYSFwLNYujUlYEcK7/AGRYkqjwoQzfe6AIaooeuIi2NZr/AKIcterA9JGg+YhM&#10;OA+qDALJo4DE2bnggAGSzHSlaDcECVMa9XUgzmjBsfZC01DQVOeCKmkLBRFXXompXqtTJhENZYD5&#10;IAbdjMkwENhdukKDZmwK8BHKHom9PlG0CY3ByYkkho7FnQzOQEpwZOmHrBZVgUzs4lU7ji5esr9p&#10;GzhyzKtsQzUKYhGLKriEtlzloxbG9EIeZhAMm4+CQRZRZA3otC0QWQcYAgDAh3L4jgJQuLCAoy1R&#10;0RdwKFgF1vKMZACr2iI7pFDunXLe9RdgD77k4paJwISK9rbvmY6W7OAYAmltiNtQLwn8uUN2HLwI&#10;sJ0KfKATAqQ6IhZD4FCkCqq4D90sboVuOUG6MK/1C+UoDgWeMYLiAfg7uMjQ+0sUVOBjk2gesvd0&#10;AAoPv2aCfaF9IviJGDfQhUdAVx0RMMofngz/AIXHNeNH4PvSii/ljEpOoYGYa5K4eOJzAJ6JEbla&#10;zzAyjAF7DLl4ylh65lMJWapg6w/d6wPUOqKnJ6qIHuKylTQLfYAkxRe92YHbAO8CU5Fe73mKMZ5t&#10;DFsPHcHiQROQTRyxj7Tr4LwqjBIBpjRTK46LqF64VoRW5t1TpAGLlXhACAzRtLM1hC2CG4sMRkQa&#10;adcwDdc/zZgBe/wMNhFaQVipan343k5xYAEAsaZmatm/ynFEsECtGDRkK1GKk2TjIIOLNqi2xQyu&#10;6Czb1KxRoy5Uu4VBf7CKnfaEbXDdWwqV2wuDqnHmRbCZIbcu7YLQEU8n3g8oYr90htlMw8yWIbXV&#10;oRtCMI0lup5SyDdlgeE5zIKlsuWMbs65/XDmg0wMML+xiOKbMD80DG3xbTuhsrDtYd4S0UYZe2qo&#10;kL2GMoTXIt45QjuTEIRAiBmBBB1BFVsKSotvtOFD6QzcbbhF2u1JbgSTR0ogGaMeK7IdsAKjMtYF&#10;+nio8nWLhqTDvARgyo9wEOXsoVVZMhA0pVdcCNK7IQVhuXxM25WKUoFHxUUBEY9+1fal8lWJtFMu&#10;FroDJ/aELWKH0iYnleqmv7suf+qD1wogjU+PYYdNzTJGJ7QMJnS7d5RQHMFbYAVI6ugoIk5YY1Ts&#10;dA5hdIZlxW1fkoRH3FkJmPGGKAowGeUwpvbUCCC6IeEzzJXaDn6X2BFhpFPiMSomcBAcMtRg3m0z&#10;kB5X5BAoUN3u5T0ZlO3SBA6XPPqDu7YJMqILeEtK9Jvzgq7kw2XzwjConrcKIAvKCtBOyqAwJu1n&#10;MrcbYpWAYKG0gJCiLXgk6HUF5inhVg0MEIhmQUuvkJFHZ11nwUILLzVwpVyOjF6swqh5hHqEYTWs&#10;PlSDGDIxyi3rAxLULRgBwJlNEAqPl/uIqpTDisSCBkCbSzdScX+CUfYBolbSU9vcicoIq3lEWvIV&#10;ioq8bxAKIE1wUgEMXmA8RwwKywqAJzlYwOU5DEClGzzgU8zHLr4nmZR5Ec7gJeorZyIl7WMDUFCr&#10;ZGsKc13VIP1QsMCWM8BRVGy3LMjq0wywGMTvGFNamUY5bU/shpl6oxsGIRRV4NxBgWRzMoYL4YG8&#10;X6oSigWx2gAuBwICxLc6WGgVqFJezRIqyB2MWCgW5iq2SZGkKtlt1iudreRFaGrS8RBUUrhAuZvI&#10;CCxQaNSGiV4YyrbAwwWG2lIXW1WuQq6vyQCzBlQfhGnIXD6koFgAaRmC+SGzr3NUMF3K4NLiFL6Q&#10;uNMCoSBA0+VEggRthzQyDd7RaQCciVMh1ZUfdRDAlblhAyhGRdovGW8+4jnpWyh8HeHOXcFkdJGO&#10;E4BLfzDiIocLFoLlEJd59yWNqxZI4GMS4LDaA8QEKZcXpQBgqnJGAEAtFsQIEVQiLbtfmd0NeExW&#10;0VYKzFaHhhFbFBfSG0XXJKxN7DkgdxkF2Ih818yMokf6pfOJQILN5ajIVYZUDnKoOD27WCADsn0J&#10;kq00YtvKWiHczlgbgl/JwISjkIRdQppaBqJrXzrxm7vKdPUR3AI4eFkrOQ2Qq9lLICyAAwSotItH&#10;BkmkgDdqJcSNgmmBuKS8635wWperSajT0p+IQwiG0BBbDgckZHrvyHKzK4i45RGUNaICL0LPJiVC&#10;aFaM1WZcwpTRYDQ4wYcIO3+qr3EdaIGQEaMvdCFA5DZYCuKRx46yzLnR2/6ROIPqz6JZtg20ApVK&#10;8HAySDxsECypzD+hKEs5cJf1YNGC5OhAgEgA2kgOzn+4CJfZNosBLTug2X2TLskcCVbi6wIANEsc&#10;ea/BAgtvFMMuiKqiU2TxQBGuREF8iVlsbiGF+HzHZQwcWrA0/wCv3ZW5Ux4CtDMpaMy6kV5okHmT&#10;R1HX3IJusteDQfZJgLtJV+Yv7oGAybvY0qoQ1ko5OAIx4nEBugbUh4WHYMjwc/QF6nBNxTHtUNoj&#10;wQs0LOapEqMNoQqqS5vBtC+V/eWlAbtigVmOAh5NHUgFijBS0+IHApWJuCzQvKpetCqWBQ3DNiSV&#10;nZmXAnAUw5OWQtYNpxXaLpwUtlMGX9Wj+EqVFWRhmL5tfqI4cpnwXLRzlRDb89qH1Zkiwwp3/XMy&#10;jCVRZOqg6wfMTdrIza6WfERDBjIBjhEBizg8K4VxVxuANVB0BBmlFwDGythALeAX+DmCkSLCMp03&#10;S7oHZLdMbgMbTAAWVZ7lGY9I4IFA7VB7dW6YnJw2hFqljtgKKl2zlUsB+l2Izg5TK8kTdAXCJZoK&#10;W8iDVGgOBU1vWQoQ8DbKHQM4gYIgZvXCoKToqCxmtEGzAF75QDw4CQKoi7pk8pYXQRIFLszeXIgt&#10;A+VZlJOqLggIT+QgW5rltBokbKCWi4faj5NDwEBWxrclIYaMhZV4ciAc068VBcLWTEF3MLAIoyuV&#10;TyIxGlWzQUGilKC8JzItSBwMFBhbEMJBWXAatsNHLF1I0BmttDtqHWa2dmmZmMAKDcmzQYxRYY7x&#10;QXj0Q1g8akVG3cV6mSG2JAUHCE9AXNxpP7Z0BvMCBlmwQUQEJULPAinGaLtprdxR1thCxWQ7Zw3M&#10;xlX5y42QZ27ldxIPp2WoCmKIyKjzQGFcaHYMRR7521E1qCEV67uKMimuLgkoqAsBBAqCIE8UC+sb&#10;P/ZgVGKoSFWtGDu4JtOlKIp0NloHcFibUCikJ4GBVhBK1hMc6HOkZ0axAgLDIJVUM35I2NgV2mQ2&#10;zf5kMgLNF8yE5g6KvQusZ2qrxQpS0UrjL3JpfIEuEhdo4gOx1OdRmhtwLLO+rWYtVtyCAWNyVKYW&#10;5GKAQHgqIQaVgAiwGTEBlJEYldgn3TDOtRq8E4kWZAMmZpDYCUsoMW1c3BA+AdaS8vy5tl+jFDlx&#10;FMABdWi23XuQyUo0990XgxEwSjDyOBxanaRiu3iaPE6FnXCquAYtWVQKIB5IOgRdjHaKJAX8g4uC&#10;pC/SAaBUZgjg24YjgS85GDZ2LVgkKNrIrtBdcACx2shwbU6yF77FOBizeQ0wUK+kBlgcgw61KjwC&#10;uA0SFlQFf6ARWPzHZDLpMrOqbg4AYJmLlgQCS9/kI2q68jdFwFKVv4OHGPAHmbQ6cI5ZgDVmAbcd&#10;t7o4gSVw2hMW6RwRrlrvYrEAmYOajB4duQmBp3AXJlW+le4fhiUTEeyg/wBW4m6LmAotNUm7Nqr/&#10;AAZSeNIxDVoX81LMSGK4Un1VQJGb8OdBVArkID4gFfyAQ3tnCMVXmENoQMmErK3mlbG9q76f7CPB&#10;6QlFrsQNrr1TThMpVVRgNZDLLPxFxWNWM7iAKUHRUFdA9qDAi6LzRU1nCtoFK2Cv+EDco4wZXSnA&#10;EWho8kNbYcSGxKuPQMQCTrzEgGCZA87Lszjk/wBEVybkf6EUsatPmWWtTgBSjamDQWs0h35boiG5&#10;TbV+6ZQFwnMNs2KmMi4nKA00Dq/6SqpfY5JmuIVXlJSKENLkNw3iAybhdZRAlNhO6QJ1ZRxANYTF&#10;TF7EF5v1QU8j1/2E8G3v1JQpRs9eiUO7p6QzqOBdYD8kH7o/8MGCxWkAclX91y01CzAdYoeT0hGY&#10;ucbRagDePmIZK5pmxAs6P84OsvcgahiS5NWC0vQQYMNE4BCd6IBB5jbK5i+880v0KJK0rf8AQlgB&#10;0HtmIzBxqQUDUoCpEYCc/J1DLYg9vfBAyA3m/wCIgYK/AAlokisvFm4cMUL4FRPtDMUqUgJR7ysu&#10;41yQEHub73NiE95tmssyjPV2hdvVPgiHGL1mFImwgVHOP4da6HowZLmKQB8lxHwRWesVUymyAaVd&#10;NSBdqaCA44GSocqp/JmEZRUUwADUWpEFc4VKzNsVjCzaGGIGYjVwmD12HITcAa1HKAaRdYFBcGiE&#10;TawaHaUAFvMwEzPK4U05mUsq9qMAMD6GACqBlmIpJW2wZaWZxTTNhQBt7LgQzXVYE1rXuuSWYezy&#10;HriZTBWAnSsWl8mQVvDgSvCRGSiDGDKl3u6LAnYCVKDftQBkOw7QOGm4t189gxKHGL4vDWHpWlXM&#10;v1lm/wB0elbbmFRRdEgXNy1kZi8oPyQbYMlkRE3KQPsbERBak58K1AvCBj59ZhFjSgCBQvbaEo8Q&#10;k7IKtTTd/sJYBnuwIo5GKh1JQSG9ohIVrr7uQopuGUAeq4kCv3oEqQBQH9qNpu6ioGZZsQ0Wej52&#10;GVErl6wbFwci41l/jyktCFYTSoYA2iV1ocEU5UF1DeUgETrRJn8QVwoONByupszo/gMxxrvDAI5E&#10;bbFmWJmmhAbLCuCQCSuaIgf7izSPlZd5ooQiwgCgkNHt0QWm0XrMwwwysSPBi9lGG2qxgb4zJILy&#10;yQrOU3HGdRER0olpKBFhW6iRi3kzFDmQIPoeVfLjn9J5DrwicKCA08Iar5rnEWKsHaCbVypCZUXd&#10;AGVvbmDC7SED6BxlXaEA6Qs3JDfHav6ZlKoXIgEAhr7q3om42HyWtuhaxiy9xGnnl8oSO1MIuyfZ&#10;RCLg3YjIcc9TS+BCu6HJgJpIlrbdIW6zHD1RNcq2v5EI348qLWWNpcnylf6V9yAbwd6ZZdusybHY&#10;c58YkZauLxQAu33gBCm9hhRl97QC93PhQNPdZQ9XWPw4JDqIWUEVsD9Y2we0S9ghtDnXmEpDRSUg&#10;Bati6TZpIV3FS3GB4vpcbMZYDulTHJ8Skt2XXB4OhEynpS6DZAbQDT3A1As2JzKttsBwqHqHyR0a&#10;L+e3KMYbTnxG4kKI2FENhxZY5sGAfExUoUrRxmF7GmnRIaVToWMEqXtJMC0DwpKLoaWI0NHgSi0V&#10;a8RbKUl8oVUWkwU3ZUL4KtgikAMkgEINGtoquQd539ByIGwKhP5VBIiGb/7SsubxcBQZexBaHGSG&#10;c6+CBEoLhAWnaNZGtl8ZBpTsw9OUAUUXQRaLRWAA92IoxAYdyzxLSsl02lMNiwqBgT45QAeRXyIC&#10;JoRUDYQFz7iLk1DvzEXkGaT7oHSrzBdoZMGqHfn/AEeEoQztUWJrkifwiTQCp2LICi6QpRKpiQEW&#10;U5IoMTtlfCBMFinD7EoGTMmAXQTq/wBZiqB1jSRzV3RTQUuXP5h70HTAFaiWH6JbRmDgkR1nchkt&#10;HK8zHgNcwIB0CwLRhu2KhHU/JgDwaFC7CUEU1geP4Rjsh83qjG5o1nyQ/CHsmso5hS8cVXGYAANA&#10;hzMoyUheA05kOpZFnVUbKpkt/iGGqyBVgOkrepu6dkIIXKA4QlVRgBlaCFSru7QgMoKABMMNuc8E&#10;FZeCDVAEwaDficEyb3oVFRSyFSGgFIFgqWSq8sVil55HSkCxNQ+TRF3LPEW+w2czxRUYt09ILkGN&#10;jIVK9cP7MsjDqQEdcrHCXGmaKMLaZP3aGCpS2EqEBgvYBHa3QQA150p+AJm6KfxgjIQz8kzxgKPX&#10;giC0xVlwAYw1nX81CGyW6h1jqlb4JUZlfANQgWsVWAkG+f8AYYHm/aggIfeQZweKCLWiZojXh08d&#10;jcyOpDdcGytgI4vIiAEoGv7J01XODBbgzVh0pCzsIvLujagLD7gzBAiTeYue0gd1ZoOpduOWqZNb&#10;wlZIJ11RHkekhUDAqCCpFplJY1DcghbLigVxe/MjFGMUYEEoqE2gwYRhRBd0ZZR16cFgg6Ej2LTm&#10;j+uYNi1lXB0WzS4i487EIvmBWck8tmXgsKywkEblt3QLISjOtpT56CKHcaHrmPVpvIBRpNhgCb3T&#10;oesZrjaYzfJ0IUWO3wfCgbSRsLs28/mHICRQt5wlglBFXaSA3cqP0XRRuo4BLXTu0R3Eo4mRIWgp&#10;PD4hDcaRnUGHQzvt4sWbySjS0JwNmJbFQStOQSgZhyIWq10JCvzeppQbCcggupi5YApJdowGTIu8&#10;ECXIGYGpwOYqSlVcdYOMaEXMAsr/ACVZVdcr4JXWADBYIh1iNHcQlyy0U6nuGAXu6ckYG3VIRDQL&#10;gnkbzN7Ph29YVA3Z1QWYhpwImuA0nJ3gHD8wU8LyBDvoWnggsKb+DLATKCGP2wJXQKGriUmUQ2j7&#10;xFu62Ii+WQs7xNwabtTNAVppeODcDYnTmz0COgBVAQbIlCckgXKrbP7glMLEsH8MCpGs2QEvhnkK&#10;GoFJkp2jI3jadFqVhZM2rA91JJtRDgzIPpNByYDQRB4dZnsTR6RJX29UFlBgsuoZjdgV3LiNkX9G&#10;Y1Qobvy25YBq8LjcjMMIIOqdkQK6hAox+MV9kzchroEskKlRlxl9D1AbQUULhbXZKzDqruoiAdNJ&#10;QPtRKbz43AFGyjsQg/ORoMmmeKZ5p3SO8Ydd62TgEi0bfZpTCkzQ+6hfml8cYIGkKcgkEZzOiZoE&#10;8lYIqtFGd6w2qttItKg6gZNcdA/cRQ5sUBTx2rV1gDIIPb3CX5C6UrArY1xFDdqUheZJF2pWgxca&#10;ANn5eLCtUcBPhEgTjBsxo9/rnWAkmi7YHsAsrQXwXB6OK1kAASVQ2wBoHjgPL6DvncbdI9cWnF4l&#10;TKk/1+svyl9jPQO+QB2/DsBEDyI5AARSoOQz7xUKGmoIvmgUXhFmCq3ZDzkupgwGC2xtGUAwJMZ2&#10;bpTClgngGYW22boLA0bIEUS2Ag7qztMW6gusEAX3jGUIvEYoWKKX04RNaM3ToQBRVDEgDhWEjfTr&#10;UyopGME/YqcEMp0D/IQ1CWtYY7a5SDaVq5r7kLNPWOUXRJYDkgswrkDmYGyZCFsOZOYr5mFLoBAm&#10;jbciwYMLnPdAl4phck5E6pSBp6eWTiI/xHMRbnLMg3oGpAGzu0CY7PQYO3nIPglqJehIzQj/AFcz&#10;CRVaiN7V4+yLQ5MYLmXc9SIm5gQg2bJ0EsOZYAug2IgfS3FzDLQ5BiwjPCOQPNyAGwkMgvmHlICV&#10;BDsxaiCZlJjINpFDZ62mFuYKk9SKtmYrC0ivmhpSc6oX9FZWAjSWs5IDSVh/lVB1hTxRAMpdLyEX&#10;SqXBaAOggFRvIYAuIbnlRzGMh4ISu1ZA+oPjxxqlb6fyExaDbhRdHkmsrl97QuyLua6QVALlJ2RW&#10;07WrblQVQ34JBZZSAMCC1ohYY4hqgymkJBqWO2QY2Ljowr5hVHZUf8EokV1Xp+MyAeJqPlLJoX4R&#10;GJ4axgCSkUBgI3HNuCKh1GZkXeQpUC4mQ35cAo6CYCKyDt5y5djbYjBeQf8AFQRfy8sAg1sVLMAO&#10;EFnT2VfBkh/yBOAdIKUBxQNwVUyz0gDQXDILZyAHo7pZvUojLaQ2NVwa8QqmkDYxsYFUTmAGArq1&#10;C9iJektoKja7Y/m5UA36UhZTMCGgzDl4LwL95zFE6McrSjggqYFYXmCUCVZYAUMBwQhXvR7YXrFs&#10;2B9nQg3TIWgEwahaJQB8YICAN59HhApQeHyJUo1dDDEajqyIhUcOpDdA2EuA2xzl/lvfS0BZjN6A&#10;rsdJhimiRYTqYEP8scnpAyxiZFtLMkty7cQI8eqPVCW3WRq3gdOUXVQLEBXIOpIrREuMFtCbqiLc&#10;YF70WX7wlIm8iIOcNGxARTDMr5JFGFwLOiMkc9G6FYr4tukyYuRf+uBKqLbyGEeQVyWw3e8aQqYe&#10;iEQBcbj5IoBzAuUydqQ5d4Nyg0zlGrO7Y4aHP9+9JYM1aqhY1pMBJTqqHksRS0GEBAk5N15+0rBV&#10;bdsLdbmjVlMW6uS9bdIWf4Uxi5m0NFt8jCvW6BgLbJhyQW6DCQMYdQ9UIhJWglVFeWSmJiKMLXAS&#10;EAYV7zfCKHbRJY0BE3HnyDHTLbzmIi8yGLMQKmQgCrgUINkV9z5QyFa70RVLLhiIXMFjyeKCULEz&#10;tRcDWfYU+sHA5QCuRaXqghq1tBcXBFBut8YWc7K4J3FmHtO1OgK81yXxKx2D5owc4ImVPxDxjaB7&#10;bq7ENYArZoNwsP6Ray9l/OMWhso9UEftYx3hpTxpa4SWsXbwjtvUFPeLqBo1iSIDkYYUNImGGmzY&#10;YbAdySKgkuVITt7lHoCWz0K44SoPFhMdbs7fQgIlLHfENxPVhEm65Id2TM3ZafxMozG5YKwAid1r&#10;5KZEDgRXJ9hMuw5F8I9W28igGgnQugQLZVPSgm0690o2m3M2DvFxC38kJYhg2SCe3NMEQrlL95h8&#10;0dAEcBKXJqP5seSQl+qstkthWW6o80VgDAaSUuiAhbcVQ8FHkIJBoMWK4XGmSMEBLJqhW18RaCOJ&#10;WRnyHZC0oU5TJCdV+NxstySCO5DrT5EaO8lsFlyAuMxcFpcKhWKETcVl+1BORuuy+HhKf+PO0MAC&#10;uUERFWxUIxWM3ABbR8HmLXJBfCgoksi0++Wdyg4e9onoxQ21NxXOhAdzps+gKWEHZX6ukDjYPsU6&#10;fVDHKdwimCjck/lIbCpgJtpt1iS1DckJ6sOUgCxSdIEvoNYsqhfARYNJTgRi66GBIZSLQtzGHohQ&#10;sb8AKecRgGeSgDq0qgBN+L7oIgc+OJYAZCgRc1AoeRDBNDXhAE9+qkClCo0QLRtkQbGN+X8ZiCf7&#10;vEjWChgOAnQyBZsrp/pcPcGmCwulQgLYnQElr7uxHSlZJE7/AGRNyy5dPOVbxnfaIJ5basGRFiNV&#10;ZPKYap+gIsuLIACnKoHQU2ts6ygoAm0sWyLLIUqpdMLwk2QsQgAFp/JFVoxBhx4tyg2BXkELa9E6&#10;QoLJz0I5E+I4oRT2aQFW+aSMvYclQAdirMGX/wD1smwwwQYhcWOohTzo/wAXLgIsMKHghgv3IJen&#10;yIBBWUBVRleJIs+eYcwoOEcMRiELiQFFBdFMEAUTsRgbTAlYayP3CJRfMy2xUN4gCQzbMYa4jQrW&#10;flIFdsC/9Kj4u1NQOnTWAShXDAKXDdMBxBT7UiGeZie6jZTZoyEXfs0uFvwYmULAR4VqCq8WXz/E&#10;O2UyplkrGCCwzgnCGWg1IYkBJRiDA1FSj+4RbR0CIIguczzgLEZflzMwrBiMTRmmChkcFgKohzGA&#10;otTdk2RWjWSAHD3tKy1cMrRi1hlQPalDaj6u3+BAOQ4c1bhpEGCQZGRBb2lDmmhNic94bVF3lYgZ&#10;BM6FGJzI10pZoBnIHIkadOEa5ysu+EMt4cvwGoooBPsSAQFympAHOmA53E2mfreaPGBIIKmT5Yim&#10;YVQiUDDDr7CBHYIOMTRvIIC4Qptlpeq7uXHexOKAN90VLLSjJQ2HSxjlG6MKdCAcawiBUo2r3Tow&#10;n+ZC02hCwUTG5yIBllEuKycIaRxkAuci6PPbhjGjSBzkPShBq2S4SOFSZsrZFGkcpXVsKYK4NmBr&#10;nAyqFlDPj09iKaWFyoDkXGgrsKgsv3iEOOkk2EsaYSNsoI9RG5rmENk2t5gmBDByJeURcg/kgtWp&#10;CRaaNWDUMDWuk0N5hUSQkQUhYFE9ipkdHkYQAtQvuExnKxwb5XU0jqQx5QipbkgKiad3llxl2Rnk&#10;iJAuQ3sGMIW7kgVisZEjmBte8OcvyH7iVyB5rmOjYYciXCDFkRsoPjGUJvfDgFnTFkgVenjSG4Ua&#10;WgpRbtRIBLwXpGWEbeFQQFxXqSzWSGJXC3DT8EYCgE4XAxvFVohY180sDOpDvealOkaEwQUx21bJ&#10;d6UonEMjDdxPFKjvecNzKLKvobg6iCkX3lqvtkt4AgdRbZA7y04dfUw72PZydSWwtFAK+ovT0GCC&#10;rIhmgslv9kc1aqVgJ+tDrLsLTTAFJXXQtQKEHdkppE3CDVBiqQLYDhKhJTLErcuoDWihu5BuViB6&#10;oYNdksJDT2wyfwHFj2J8zFUAyw9AsUeeQhwIccrQBuA43KU6eMBnK6o6ihQTdL0w1g13HEHjwDTw&#10;LXXYwjRehVUOmFGGhc/gGZbxaGUJTXo92kU+gLGQqFAPyCyktBfoSSaWijNeJ1E0ECNG7Gqi1bIG&#10;9Sc7EFpEKf1CIclMTQ5d03PbmgFcRFBh26jm2DyNNq2KVq6qQpqp0ZABQBA/pcz+o5zbygEy5EZR&#10;ogywXA63VToRQGU90BG+DA8kZKoii8Q162BYBd5sslNNkQluwWBm8uiD0oKT5kwNp0QVZFN6RTE1&#10;sWSLBRyQWhbvlmERx1JjlkqiCgccWEoBx3XrFqNgeseCXfiL9cCETfVFKCFl9UfGVxZCidIBaxg3&#10;9HIlxi1be0ZAxgQHOV19C+WdPkRhFgBOYDGvuihRfGDZi2hENEBT1FqnFzKhSLlNEwVApSh+AgOS&#10;4oOYRPDAaIIIxpREtzi5kBxHK82gAQ/wxetbLJzUKQgtObbSYARitFQbmNVjtytD8kyYp0JBIisd&#10;2MPpAKEgQmOIJgBVsypGOiq+GEgKDSQmYKK7WHS7qbUT1ytdGYCdP7Lg1IXAeRK2wfw5Is4WFPwD&#10;AgNVj90FaHQ7Itk22YGQhasrZFJI4LgwufFydZeEU4P8BGhRId9iDhiiCyKU4kDXUOQQByoMq4YV&#10;GqEVAZ3ICsKrDAAb7zgRXwIUXR1TF2gGnXKQtOht86YEAq/gEsffMwA2CR4TRDME2yLbHuSO+jnV&#10;KG9X6MoDSpzmzDJeepR3zxA0aMfIHaHIApakKsLJNsFhjpw+ocQ3u2YMHSVVrolmk3nqiueWSvRK&#10;AhBtzoh6TnI65guif6du0bbBDpRP2hSDrUacktEDeyoBsYXP7hmGwUPKt5UJ81YDQ2BWFigNjVPL&#10;cwLgObMn2jzLgWkVeBAr9CAZ1xcroHVkRRKXT7p4QBc3kp/hBIYnhvlEO0teSAoAYxg0UgyRDdxl&#10;TyIxrwP7DAM3a0pQTqA8BygUzt544DTWIfgEEoDF4gxBQzzVuRbh4HtBAVyEnkEB7YaPGEHASc6x&#10;9kUBtFQ79CcGDBiL4SiNCV/wQsgcNwKzYTEkQKJdP8XMlSLYvaBkgTlAxK0dwtCVsdX4jtDCWGHm&#10;AOKweinWIjSM2C58kUo184XZBYUEMMoKhs2/WyY1yMS4DmFgFMJoFOSdRv5R9D8SnqIaIZ/vyAxG&#10;9c4Zx7Dq2QKtJAQWFRAYDU1IAR6jUMFQqh5osAxcD8oshczhfK4Usg4qeMUsDgpUClrTMFFJk6pW&#10;oHNC8IarCEwTRBh+VrQMOBV2Ma11c5obAEObyXFBMc6AGQzV1wkFbCoPZGRkN6jAQFcqOByRNNV3&#10;AhYFrr08aK3QKKKZj4ZSVdnpgzgvMCnMhqe8QSyfIQ1g2LgOFQbwa4I8SMrJWrqFFCmh/lTCrwLg&#10;ALM9fR6s8qVtguQQbUG3qlbABSwMNB6ItaY6gbKRi8ClhkK+MB9GnBAugpcAUPlKSzV21/S41Uhi&#10;Udm4hAcOkRO94OqPfqbhJnGzNotZzkJXmE2wLRDHMAiKJ4sNnMwSYjvINBO66uqAAqiII2B+Chdl&#10;1ygw0LXCDc9uehwg0m1JLWFJFIWonKqlov1IA3HMAxkGTklmo5nuTfJhEgLixZIDt/dvyCBo9uMu&#10;QIoFDCseEIqPSf3cWpEtpNgBggyB6TFXGrt0WYEI9YPNIyePrEHBrTD34RijQXrXCOORtKPRIUbC&#10;+DJDUB5S5YoAF3GhEhRxB8osnnSFcEQZX+3GDCz7gtlN2gEsQQwgNh3YAuH6FsYchPRBbc2wImrE&#10;NRapCQhSXAO0diVLbB731QNwDwM9CR7oCATICtxYUjYXdDFAAb2+kodxAeQCMxoYi+IRTv5VqJYU&#10;lhkeCUwK8ig66LJKD8XD7KApBdZB/Wgq1H1QmFa6rJgLaD50u2MhXCPWoXcA72MmQpMr/wAYCKq7&#10;gQJsMohCEboQaXqZYIFgMG2WFAmXQiMVG+pFFFcmhGJfu0AAcl8BIAGcWgIW2F9oA26l2JT5G7kQ&#10;Bt0MA2VjUf7SSlGMhEYmSW2zv5FsjHzwscHMgKelvTEuICNpF8LB0lvQczoEG5iQYtWwAaEI4SRd&#10;qtBLnDL0dEEBjGRlR2lsSTLRWedGqnqTBICIQFTbTggCcM9mmA7nW4iNoEkR3jFIcB28UbyB2/1c&#10;tCRE90wgA4SM5EMGZdHm9K4lMRDtJl/7EZhteYnUiIZYcIzZcCzXG+tLSK2rzKhpZuyFVDAf2gXx&#10;Vs4iVS/QUkBHVd0nRDZDkDKWAebmRITv0fYU2mlRXS53X+EAG1ywIrcJNQWgVaWD5Im0UUoaGoB6&#10;Dcp04S9gy/sdYS8jK7y0hTKvMste6viZvihwHQppoBmoBzWOlxfORXCMBghmyijq+s1EDsKDyeMh&#10;8RVudYCRc4PMQsVjG8yBcBhP9BM90aqYymnJFw76ZCARBSEAEUZBdCKZQYlAAB2lSgTokVYUaqGP&#10;3zytRZ2EFlbMng+SJGZ2wE4ulIPK9NNiLkI8wiuhM3sfJAL0e3QvqOiXR4JY8Du4KB1EptDiDh4D&#10;yjaQqv8ABtAMAM9YhHYjeBa6qPxCxSShUxnIwLAh0cLyNDEAaNg0VCU2z0wqvZl4srBaOaeZc0Wi&#10;O1QAKiEvbDg+NiJ90oaA3b+qj348vkJiVg4P3IT0yv8AGSKFWnpE4MLBTAaCgiAYCC8ngIWF1eZw&#10;i06q0syUAaN1AXyWUBww2FVElQ5fFZAEwr3RahyLsHYgwAjggQLL2GqEjVVBC5OZKwAM1JEwQD4b&#10;tPkgXZiSjg3j2YLhyjGFtp6gg654IlingydIaz7ctAazBhf8E2fvqIV6JiHOd6BcwlJhUDEKYWjq&#10;tF4rbmAi6R1m0ErbgIWJlaCBOFZ3kUwuNYIpWFlfEjOy/akoUCoMsHtpZtQwgkFzqTUb/h8wgbhT&#10;EUu/sO0VdG1RdHeF1uQY0FMMic6AMo/RQ2DKECCPreCa7kcKdsLQUcbn5j4EueQF9PtkgcMgdUGk&#10;TZLBVBvImVZ13DUZDTAagAyxFMIOycKWuLhSeDVEBRkN15I1QqnZ0pwZG0BkgpnQpiuAoaUfxmKA&#10;OkiLFDwkYYK7ZiOregTJLsE6bqgyjnEsRq4nnIVOXzsoIle9KulRbKvtoUF8pNkFbDU9cssWayBs&#10;6SyOMdmQ2zNPEKIGfyi4apetJaIxPAt4qe0UC93gy6jo88JlVkCZ1xl0HMCbUMhz7cC6SOUBnsIA&#10;CZXX9Kg0lw3CgAD8udoI8FSrfPoRISsyJgFu6P8ARDTarU2iwBK91B27zch1u1G0Xqi4b2Ih5PHP&#10;UES0UaPUl5qBj+mKQkojRVM6wRqRHq8yEpoUrv7hDnZayYhzwSC6S6daM2+VBymXEk/mKNMqlxkA&#10;C10e8bjYjnYBxq2eqAiCJrB8SHmjpMxWUooSsCmIHaBazSL1AdH7CBV4VQfmOoVpcwwUMKFy4MpL&#10;24VwhqQAH+UBMqi90zPubYhgtav+x0jXCyitIFVMAbd77olJfCdx3R7yI/TDGQY/1tyhQZN9CFIG&#10;kgUdZb2RV3dDkvxocQ7gIOs46cF3yoqAll7FuKJae4URvDSINY0ungqc+jaeROIi6MkCTxkCZCd1&#10;DAnAqIhbgVivgLhoYrfSYQoS7EqikOxXf7ImtXQRIhvBDSpFtQ3cHiphyaZbvVhcyGW3TkHIg7ug&#10;w5HcgQIZUfgBFR7LVURSqWs6R24ghtwqB2G9gCngxLkF9VcG7HhACxYo2LpylSKzqoPQdzCstEhD&#10;bOGozFxUSLzsWF4XpZyVALlosEHWAzQYAVp4qx/wlxAXt/RpL4AynkfAxMl+coDTr5ojByLC5mCX&#10;E7AWApcBXFEx0JqVpBkcg8UotYGAaYEUwc1E3eyBv9olVrAMwCTLBbCTJoIirIr5IowD9Q+yVpmh&#10;NQ5FlbMgwGDQZiLZcT2CAcDBYAVsXEgX3L7TSx1tDVwI5tbQYELoDoWwb0aBfyJWLh/S4EYTii20&#10;iILqtzBC6IaCMvUE4YEG5lPxkslsXsgWEPXA1EWsgfq2d7VHeqOUhTUUbLmIhja5ILtDCsWG9yUo&#10;rXXbLDAxBBgZ7RAoe/3gGrtIplXbLxBJN2tTBLhfDZWKsZzKsoVHKRhzLjEMKFgaQy6AvSEtC2MS&#10;VK7cGu/iOh1FFjoliGwK61BWl8bWBavCtqT8fqnCA4lcyCXaPVxbJmIA2XCQbmVULJCrFnZHS7dw&#10;4isVotAZSbIQhwbUJ4iZmHOdYISVXrIIPkuBBZ2MsQH2rC4BVVujAQSc0YBTFXBHc+HSCwUMs4Oy&#10;TZzO0CF4KJAu4Hqlroc1YoRlcvOoOqCppAbSMBfbcxBq70iGkLUEFlXCSFEb7Oo8iXqLNGp8IAAU&#10;23sMKrSqowU3kREjqGYFiAAur2JgOdhkgYsSTs6rEBQ0AgAtFiwkAtcEWCva0hgAC9Qwi6mATW3b&#10;widqhCNG14i+jKr6TOANd5pGlLSOcHsRoakymYJgQXULQ2oBYScG2Vd1uAQ9BEPII0CU7IgLboOX&#10;F7oFtUhEFMvYiGw2gBDenWl/clAqj4sAhYMmHoMJkNuatHNReSLeVVmsPqGCqh2z7QgMXnc9xiEq&#10;4ZCECrArMiVnBGVrV/epSYgCDhAV2xyShXjFigGHlR8oQEzVsF7FrZ+wnFGzt+stRRjJAFS1kIF4&#10;cLByQUTYxA3OiLgHlATIoQMuUgaKQxwF4pYQLI4OJYpVZgPYmSKPuIhEhrFANR+PjxQACIfF2jpB&#10;vXIcmxAeAy6wMC8HIM4Li8IMUYqg18IZvCk3MlZYsUscJi7YOYRGdbG+8cUFtllUCOiFoD7MCLT8&#10;YGEIqYKA1cVBPfmypSzVkAJpSVo02eP5lEIvXnfmCRd8F4Yim+g+Iu680PfTBgB1CYsQ2cve2+UL&#10;aBrSg5jpy/7UFUKC0luqNKOICd7EJ/2lNLDD9SUEuNIBvf7FLRpalPIhXRAo0EZUDyUzUFmvoa7k&#10;6iNRG65Au0QsC/imCSjdqMJMOwN4zpeCjIOXQqyK04zvCBGcV6pgakRQjjQMgf4YObborFu61FNs&#10;qERJVbpVdI3hrOcAVQwWoASDoSSYxTdoKILscGMvKSHqR2nADmu0fwTrEScosIalVmjQbQ1DOBLV&#10;SoIwj/CY3sbKzYjDAx0xiTujEb3LesoEIJZsSclBSwHoKcoQHNsbQgSgjHcQwihc1RXQ5D8u8syo&#10;uWGEMsSF2a3Auir1kd3RF3a7zZwQWAPVJVxAYtc8nzJQbNkvEPJNCl+IRN3toRwIxY+2JfCj/A+6&#10;XkiqsHXuliCpyZILmJmEAOwZLURv0FhQrLOWN3FW21wfKgzH4Bk7CBaAVzq77Sr2PXmRTUeJb7DC&#10;d8gWssj+IrmtlvEQ3HLeakCDO6iC6h+gtjnMZWUnDKtaOHiFtg0XX1CEwRUKCgcwKsw/ApOUfoAu&#10;PL93zlxcNKQL3BwDwS1kUvmAc9jZCdUBTIORAGsO92KdACLif2iBLYbERnkL0Rx9IhGk/M8h69If&#10;gnymAHJAidJywC4w5lAEAC1IF8AjzUigZDBFBwnTFWFMAUOczkAaS1aeVAL1w+mgJfBObZOOGmjo&#10;hsiOiR3LfqIg3oK/ZCDAR72Fh9oEiOD6iZez8Pgam1LuG8RIw6EKgJFJQ2JCMgGOIUIHAcIGrRyz&#10;jvRTi0iBSUEBeYKFgulMuUm1lSbeScEiAa5LHJrUChmsLaOrcDXiN5SBZCW3KGgF3LwzGA6uAttG&#10;4Wy22RAQ86IsL58GD9yU9MokcRpwiDBew/oqIWPsPEgJJUlSAC3Qh7iY2LZug69TgVFMpcdIo70f&#10;GZYjeyCa3G3YhYyPDDApFBBhdLWSG3uFfIlUV7q8UVDovgj1hXXh+yMLCpMipIJThfoLO4TfIMCG&#10;xVRamSAAgWGTYiqmQ6OUItLN/wAguNrDe4DVIlsCD4C98iFkPTLSROUB2otfTBXk2EYOcmHPAGxy&#10;WKtZpuVrMDlpKPVin7EYy2s1gp4smKsXm17iIEXZmHe28VgesFTKBKapIzsAQeX2Qg8p2IA4S0kC&#10;yrG6waEUUwwIrQ4osvlR7SwArc5LwHQH1QRisRwMFO/Jjy6PUsHQLYYKoBvDgz0NZUFypB1ibtuD&#10;FSEbuwyo61eoS2karsRk0tgQF4DSm++01/t0hhHUKKIaU6B/AIIJG2m1Upl6ain2NEYJaWDLtBgd&#10;7Q5jHKjgkwIRwEBJ4h0sQFg0eqBbZ3qRdy45TLJHsvmTN3MvCAMyPD/pGSTaihA3gC2R+bVK6dYG&#10;sU0XYjBwNkf0Es4O1cAT1bpQM5NfakTZLbK4lkKJp/jMFygtLgsLKFcJpTGyC0LRbgHsfg+7IHtW&#10;Qc3ymCywTFlaQ6EmnoUjBFgtASetwsRuBsc3A8BVuMYrIUuYTrAB7WChKeEk3QLSLBWSA9ac6ZIO&#10;CAoQGfIcj3RQlF2EC0Z1TgjOMNWAwXFoaaJQmvIRXxB5DjGzBVGyPBJj7LhYVRUqcBDQXmODdCu2&#10;xBzPbNoGXwwyACLlCxexBXMChoIAj2j9ZDcuciRxKjXuILXa+NkNQLbb4mVWEhnKVRywttpC/DYN&#10;lxMOPEaQUizExZd1ymtvQcMCRnud+UgGi0oxmGpzSkInR7TrR4vMi6oRKQsjLwK4nMDVwBa2OHIq&#10;CvDAIQHGbQQJUz4YZpA2P5G4HEus9CzuzPJ0l6AssYDU3hsXKGgLgYGcLZq6q1ZBTArDZ+qj1Edw&#10;MjGyYXgpJEQ6EGMDpYVnCcuC6NpmEFReWTqIKxMEFyFc2QAQo5vR94gg1xWkFsUjAgYnRvojIa0v&#10;bEfiyJzCqjFLQWMsgZ6thCwWsFdiUh0B1pkpL1/jB8jGkuF4kBKJekQUQJSzIAXEeGSuVlbuNRZR&#10;QMkKNjM8Kg7ZITtcbQwyQZTTQHBkhMfXd3IlA1MGTBEGrDtGK3i2M3nKu4y2B7kWG4GlRWCEMdZV&#10;HHGS4epDoEcpnfgiGDEZACO7n+CEc2skL8Z5URaSHJgA6gJilBtOanwq91HFCkbF4s4vOfENZs0G&#10;Mpo3/GGFWlcYwpgqYRVVFwsCIulM3io+DAYYA7WmzQAON9DAAYXx3ygQYn8Mok8LQgoxTXv6C1Da&#10;LzIUOvNUiCPMm26XwJS3VVKWyN4bVCltIbsNEKB4LsGqFxUU1AFjdZTHYY1VwT5RoqXaH7qUB5JA&#10;JKgPFRIQotlmyAz5MoKXZzFMlhuwgINwrzXIx8YUXHO2LBVDED4jRGq2CJKA3uMg81mvzAviECIH&#10;7Im9QnQXqrtEK9SZhmNW06IszRiwBzSF7/0lOGuUQ2VQVf6ToYOeyN5mMKIIaHg1AO+3adEMariW&#10;Cu+FP4zM5y4Vki1NDgfMjmxik7eJGnVbSGREpIDVR5no3uUAHihoZuA9AiZTbTmuSCtjOXB8SxDN&#10;Bx46keomJrIQLniC9DoS4Qukog5qE8CCFYiucGCttpI5mzswNcE0goq61feUilvcB0qXWDhBQVcr&#10;LvaWnA2BTdqYC4zQs3hS2yMCEAeTk8xCQGl5QgspvD5dOMHLqTOXYeG1zHtm/GLCc6KvlSNKaypA&#10;MlheDmVQNRqAG/GpYsmLrFhUGNXvLxraVCqyx2sexF3S10KcOCj7orHnEu4vMxsEYeBZ4JLNLTaj&#10;LKMWZHKXwK7IQaT0p7wIBHvrxHCOBcd7NxIAWp5DIchE5kFvHBcC3FlFUlHxICX15JAMC5ssANWZ&#10;uBMvFikU5mJcVSrtkiAU0aE2ND4IoKqgsSG8C71oVW1VouFDzyIDSVfuULGalwMJmvfALCJqSlhv&#10;2CxFEkqACXLsWl1iqBZEf1eRNoCZHsgyqzjuR0RzsyHI2pYVAC04iJLGAOOG8NBtsHJe0IhbSB58&#10;8JATA9TfCRSKZdvj2Y2Y2Zs+6QOI0gf4QBZ0ygsAQ1ISAowbXwQkCrIwgsNtf8ohCAJj+8gXZ/EC&#10;qibZFsossGCg6TVtUHI6QdOKsMiJi8Hg6gXofpRPZdsQZufZJLgCaiQx2IUxf7ObQZLIw8CLMR5T&#10;8ghRXMoM0xYvK+XhLkjVwMHJxj9sIBpZ0f7mo3MvD90HtbXKPKheJcqgVHqAcxDZWY/kqByQDmZh&#10;wlFaAzXcFfSoSNpxshgcVrYFkrvsCZ94q0hGlorn1GYKghFC167HzSNCg2dfdDjEzs9ifISmLYiZ&#10;vVJ4CKIc4DtINqCwxkJoHukgQ1+/hFFd5/XSPMiQKzDRkpqTrELgcIssyrvyQr+CWCpQcmIz7mxF&#10;AubRnCh87aMzjcaYAzaYtlCyr2QuvghoJADZfxMjdpTgA5stPELppbgIL4mvweOKbIpC6xKWyXMk&#10;hEVq95XeCL6AGFEaKagorI2ILexwmMMlDtgsAJ+RECK6wvWp0ko/TSeFALYFdjEgJh0MGL98NIM+&#10;QV8UuYo1LYKNkMMg4L29YfsX6JC1Lqn7k1VMyQLB7cwCoocB+qLchqAQFQGzrAJrBvxLNeqQBANG&#10;kRdC4iAQGcPNl2ytKIHj04Re2yTYtVBtchVCm8wyW05VBRdWbfiJUi/4gS0b0dk1+45ATY/lx7u5&#10;OUAeVLxiFSO96RSFPUiuY6tzXxiE6aupVhKxByuDlw1r7EofU9QCyzyiUxo7sCOUNUmJHZWIaBtj&#10;Byxc5CUG9Fe4lcbXSRiyMEJdQKQFCplwXlo4CIKhhkExeC9SlG/DdHKFhgFpQOEQ1JAhbXJkKnLF&#10;naMSj8myGLsoWtIrgUMyvV2LcplkWKdjUmjhNvuqXZYS0BBdyxQ/9IVMuR6yEFrGH+lEpuqgFACX&#10;DcYzsNjFGAtCxk0X3OUrQF5X5kimF3JG2g4D5kGGvVzZfoQmXYQV1Rl9Y1KFGyZ9hSBdw2tRQpC9&#10;I73GmQsAK9YgqT9C5UQu1/jxkJ+iMof8UdTE9EmFhxXYrOnLyEHsWHMz0L/eEv5Wl5sKRdz3SaG/&#10;lGAqllRAfgmCxN7pBhmDSYUghpGCQC11FulSa/UEUXKA9dD0lLKuQXcDdIEHaAoovW9REYI7ddaE&#10;Bl6gqnWAgiOugGTquqKdJpdydOKVj1l4LqDJ9xCqA7tdYWsXtqRUEOVWChiviqdZWCTM1BIVLbW6&#10;3AHEZkf7EStbTG4CqQv6EbYQ5ZK7n6G3wS39gASDwV9faekPEiAqoYCwXcGi4MvJaLA6+FXwXnqQ&#10;AwUayAt8nHnICCGiQOEuCoZiRykvKInSVzENYp8IJW7O6Ywts+Se6FbgaRLKVw8oHqNWghcG2IAw&#10;BCC4grSCqDNmRpXq9MDNx2oaYbZIHEG/cGCUgOjs+hxB0aweGJE+7QIZQfNtp3sZiwmArL4IOwXu&#10;JaZSEhtk3UyECCrCMzAz2bkUO4pvAgoXedoWpE0MEjVDyQB6AwVC67AqsUV50wwtyzqWA2htB2hQ&#10;GCf0C5loW3Fo1DVwDtnmsQwxAyAWKU4kkDBsO2QbkKNulyhWInNeURZhyzEVLb6wyJ0VAeYXV4oH&#10;Em4BFlenIftJhOYXbGQLUFg8RiQ3VMsRshUkn9DEZssyNopupzcjXhgVix2PjV/iZBQGiQBjbKyO&#10;GxbsjDrHZu0XAn1jhGSj/YiuHFxcX/gy11QuhZormCikygEILRg/haaC1N3AbO4a1PAQQC18CWIM&#10;hY8xebHGAbmHJ8iU5QNLm+CK+HCpIr1VcEAs3GO6Mc+AdaEHCMO5MkuP4akQPrwgXIT0WBt6ftgC&#10;o2ykELE+rRmlPRjYDdWQYeb2CyOJhzPeIQ3PVz5QDyvdcfOUXcmTCyLeNQWq0qgVkF3BwQtRLVIK&#10;90bogQlpnYo+iBICmAcm54szA0Tv3iFV8qcgGsRewtQpg0aXRCLoKv8ADFC3GwDRgCX5BC5GmkgN&#10;q3KBBSmpiZIW8qwGP7JeCNElysFCQIs0MH/JG9EEywBQA37ZIQ5RLZBtWRHVDKncGIBK7ziIBAo8&#10;S84ctKVmfxiUy5VH9AhLYOGIgV5zNNdbQHYW3WIRWg1qTBD63sRoubAXweJDZYybIgcKMov9kAbD&#10;TZAPkuEbW/CWYxywSBKDtf3ghDAfzFRUKW2shvMm4/sYj4aQe4huN0yhBIl1b9wQp2gwmKEjrQwi&#10;1ARYYCg9EqCFqX4cH2MuMJbKr1slgqOUQGiU6njMLA2xeAlaq04kYQb8mxUbfiSug6g2RcSx9QsG&#10;oKkMgKd8kVTEqUHmgheGxyCgd2UjktdtMvKX6EbKi2NIOJEG1duSEQIEP9TC06tkXge+Z5kZQbFJ&#10;Qi4HXNiC8btveUXsGbb2jGXY3ELSoXQyIlFculZSuPR1gAjDUzldenC8LR4qGI4CSNC4MOAR4atD&#10;O1aO0bAhFmtopYswLLUgby73Id80Wx4YWaWTNAkY9LFEPDSRTOwwyJpj7ZBmZGwhBcBdWLaIGcpD&#10;Ygwh0tmPtfZLBKXWAKgl7civBOFIUYBMoaBzK5RqTqICqnWwGwyNNC2dsuBhkhXhwK8FuGUidM9U&#10;MCxwSCnn8Nl9ozyG3X8pxlJbVuiLsXmrAKlgrMLu5SRA2tLYL1l1mFsi0DXkA4qQsRQCouQwHAQW&#10;12SDUImXkgJR5WMWwmYJDYMSuVBeulII3Oi9CC5RamzQDS2Q2iis5IB01ySFEhWlK6WV0lBPM4Ug&#10;PVOv5MMAItwZGc2WYoNCoAtfDkxFU08oDNZY4EVV5ukSiYhj95JUcNRKypmj9hGKAPdEVH7rYxDu&#10;D3lggjmyJq6qY9UuUeB0ewg4cdXSGmiU2ShijZhbUkyI0CqJjwCLCZxoAOS8ZA8AAPgQFoOsoG4i&#10;IWp44lrIWDoCQdeqB7CErgjodsQ1boBZgW1+HeKagwmhhbzMhgWVqtt+SNCvnX6Iu154XE2CG82Q&#10;Xkg3jdRD2ObeZUCy2kgY12bUFY74WGpVQY2gmhpaUwqhhjbBWUAYlhi0lsQQJyXbC3pxwYDRrqfs&#10;IiMBRAwUNlHaBZYNiExS4wgpQ1l30IBBdqhtY8bHwQu0jUbOiFgsJ5YVa28gncFmOthAkXpislHf&#10;xhlMqe6IE30jgDuEKFC1tAGEBY2gVWCsIpiqFU7fCCSsS+pFQB2HqQmarfBshYStaH0VFuy8ytLd&#10;zcFJkNHCLlhHyXqWANxz9MhIKyHNsLVJRp7IIKG7cDHK0X9UckotQK0rSHdD1jDpEqDpS1DJFjlq&#10;WZQKaLw3qjqhZFMtTQCmFjBq607SAFsTpBiQ0VZL4ErIMAC6DAsGFy1sWAuAbgJBYqJikuCNxSNI&#10;OPrIC2MGCDs62ZIvkvaeCGIOykiDaq6RsibGGVysrBhEVREBqtMVwOiguG4QGEowNuqYr5G/CI6c&#10;FK21DGFREs1IKXQOFGAmdHCAm6B9CAiTQFQC9WC1q4GCoaGsrM+BwVBBKla/oRA6DrDWvNuBacm+&#10;ANk0WkQMCjuZC5ENZgM+s25iSJfJ0oC9jL2pCBSZgwegFdsd2GMuGIdQBFSMSWGr2IAk8iYoCF3S&#10;QXVd6QOEg4Eh7era5hrgnaC64jiavSpJg24KGSiV1s4pbpy4iCIltB/Jl/tUiPkRk/8AIhY7gF5K&#10;BPCvkRR3fC6IdJF6qCRIG18EFHq6LBZlhwb0gwzj3ZAooDn+EkRbAszgLko6t3E2RABKky8dPCPd&#10;Sow6ZcGKF8khFz3KIHqMszgHOipaGPPPDBwCllkcbWuVtjik4eAEpNa1dZtocwCzmVd8GANQGMZo&#10;r2AjKgKlisHCAVowH5IOBCwwDURV+hCEfop4LsCm++AgQTQ25Ai1CxuocFeWrwEoeGmAtsvMP+ks&#10;xAI5PNqUrzmqPlG4COM5bvPRFzhPJgjGJnLlAwa+3TRBTOugyItOVtwpTNykfEQuIgLuQx2vaiIk&#10;aDboQWlnFk6t5eiKLFMVChznbSAWNRxiGRarbH8ZltvMNoAwr5MHTtEB00Dn5ItGrjIOw6N+6Mt5&#10;oukGyG3noL0CpUFPIawxy6CHyRCe0KxGRdOM9wKzj0oDU1wTAxZq0oWDC6truTa1Cd2wXoQboCiO&#10;16kr2SZKi4YrSz9ES/PaEdVfpGTisW9FRJBTemD1JYHBkciU2s3DJBDMc/igSheHWUMXDu4IZTmC&#10;MVsAd0wDhyy2kztQmZieFLFyOEiigxXoKHuEspRBkW2iY8XbDlBHebcK2sYUCqsbkGGW7hgoVXpW&#10;8sADgBI3bECYLNBt9fzDtZ5GAsWYjAbVnLMTAMMyDF6aLh39I6RaVDVbC9mbMhzI5gQTTYBlKdDI&#10;l4eFu1AtFHJ+UFt1qoJDNtvxQ0VTloCRAUYcL9ULFLLs0lBmsoCQLqTAmxeY9iBwYPxoNT2YBNIL&#10;TlCKJmzYQRA3O9od1YDlhe6xWCQVZpJisMvMiTVbpgAyG6bHqREkFpYJo3IayQrzw11l+Y6x0Tkk&#10;AtTjiBAb+UShOnWTR5tjegFxm9uMOEw6paqBhcxppRzyKAMEdXsl+soJyusIi4wmAaQOKxRSUeCR&#10;iTttm8CdCmrUgPZDuBUgQtPeBrSK0MFcEQDgZxLtCKFl2uiw9MEjhtt+skVihVmFmYE/5sDfi3bK&#10;oasAaAwojqBFhNCnBE7Q+OZrfBE0yVZRbzJfhTXZD1BvwiugXxQOqdyxOXLwvFKW8xI2qpZibzud&#10;tkhcbC7XKLndZ0EWF1CDB2w7mgeiGWkOqFxG7CBakUKXs0wQvDb1DmJXulbh4qJAKrxcr1pXFqZD&#10;A+UyI5yQHgNDMuMQiWLMV6Na3wEuTlUgGbUaFgq3QdyBDdM9IWDNHKC8kPYQytDPH+SBtthxH0yR&#10;9MDvqRekJ/ZU6oXdUif5CXtCNv7DFBYdiApoKwkPhaUKAUgwbOCLa90gCOALDIBYy7f6CATS223q&#10;IjMPMBT5gmCpyDbEb+ZiEapMs+Ua7KWMIhoEwsDyHjKGwtU8JDpcLwkFSr2zAhcyRxfmX7LKiQAK&#10;cgwxjdqQykPBC9RagNwUjK1VF20oQNqNWKsx27SCgEAtZFaiDodUaLHdQma2mPhH+5yQcLBkHAFU&#10;AODikbOMo4x5AjEC23csiAGwZEWrQxhbBjowDiioLYAuJq3Sic075g1g5uwKIKyQQdbrfkdEauag&#10;IUBRiYUlBbSQEKm8YA2n1yRadG6YIOqPA4FcEiQgTJU8WhUqIZDLFdCoHAzSzki4lF03pDc9UwAQ&#10;XmeuRsW/ahjQm0FcsLlvQFgyKqohALKdZvsg9CrZIVSl1lkBeAO3BKamAdKikUChcX06X/WIqcFZ&#10;zGagfCFqM4rwCafxtStctEwOrTNB9xCOsJZdo2yQ2YNs2mO4TaK6KoIKqUi6Vpm28oqAwGTqDoIQ&#10;hN0CZUDpMVtWuyGu1Of3IV6jRccM7c/0jCt5QvYrPGCGIpXtAIDEpmDpNY5boZNiA8e0HtA6SChu&#10;oaCC9Wo2CUYL1BgqQOKFuK/UgNTiazghsOQMC7pqRCPIb+WXtgHPREAhr+izKXkLnimEN4Z01Y1F&#10;AEdakb60HYCwGBLBiyZko6lT0ObrBQMjj6wgtyeKoFVlZgSWXBmJNDVFiBWscn8hHgHKniksjBmH&#10;3pAzCX4OU2GBbYdjaEsFMq9PYgBfrEZ99EhFURTwdAY3L4YkHNb9+UTVxZ3yKH8nte4ZmNNm0I6w&#10;xX40QCKDI+IQRoFqAUNfQIM2bSS5QqGAZnzSEavONfmYdHkWEdY2SL9PQYANIPQIriFqqA5VgtiA&#10;YKsLKESyVKuil3hFANtc2TkNjYCsNlpgedVcBYyZ/g0xFcdKQtEQ1gZOXywMjCOSNEGnJyOqCEdR&#10;OWjnaIKFXIIEo8HECFsb1DFa7HUJZU3fKKi1wSA09LAOIDqAWGCOZoR3HjC/mYgODsiyS+G9x2Qj&#10;hIRlvM4SljWgLLKMiyjZtwQkoMRd5x5wVCo7YMuuAxkV0rMdvzKcCVfJDKbcUjiqd2gd4SxbYV15&#10;NmDqSdYHQW7tmPwcMgEK7hQUuUQMpZJkkHBnweJzIgYIx8QIBYMdBA2d5s5XrBR9LI/7xZF1aer3&#10;lOWumADuTripGh5ZkrnyoIBc0izj3QqiwWhtN/5EMe6NB56MJjKn+LiYm3mbcUFIkErxscyCZV2W&#10;DLkOAEAhXmD3ASqrDZLDdAb1kv3xIeIPPWg1IqXfFO4StKlRlYAMsbKRDsal2wxSMZUzGlAG3fxJ&#10;YCPs7RUAAhbiFtBamCuZgVEhgbde77oT26g6RQLjoPqNws8qphqBR3MKuNwFQAL0HkQSsnNGWPep&#10;SkGLXfFAiI5mCjSLm6yoQixFTIG4CCe8V5EJI3uYG2SpcgIcpAsMd4kCtc2+UgCl1QoRjX1RGguo&#10;5ZhbvrmcS12AgjFBl6ina/17iA8nqDCOlt3w5Db5UCRci2ZTsIxNN0m9ktgzpYCqiQaAhBNqOyvY&#10;QJqlhTicU0uZHRcUJBip4OSrDbeMQ5PXFqChdU8WCNtbrIBcS6zvSiIwkKm8daBxC7nKUGdAQEmt&#10;ljeqLV9qMLQ7HRS1Qcaix0HB/GYgK2/XlBmG6mQaEoYQKayIo+jomZlk1KCGLwHj/tDcIrm9ZVkt&#10;6EMMgwEJF9KICHaljMCd5xF2TR6UpAh3Gt2r5CD4uuuyCJJRkA8ti2xgWB1VsoNfqwUoxVABOsPC&#10;LJQTqnQIQsC7UgrNiFexbtImGxcENmRnCCQi04IaR0Ui8mto7hqlbMDHPnAEMkk3j2EIhvGFaUw0&#10;7oNhWVZFKmy4YLdbkyxCQQmikegMxQag4MgDYe0IH0DJP9EUgjoxfmdBJVXQebAr2FtCAXjIyGQt&#10;6sDQQomC6qmJBFMBYCqFZUgUZfE5QwNtdMiAwFG6GGJdOUbAG1UObt0yAxXYKBV6OqlQcXAgGqx6&#10;hC4g8QNQgZQlpXlyzAAH3Ip17CxpfihKaZYPFzRMH5lIUjSLFYpGXyTZs4X45N5idAgaW24QFmmE&#10;D8IEWM6xMHaQO0YGIvVr/FEPMGYxcEi6qUgsdUNyVExbo7jeIg66hvHRqMrAPMRYxhZqBQy9KIQo&#10;2GqgXByU1QWk6ycMHUsEb6FUZKs3L90DwtCr4QIJcPIoyLbGSLvQFAyRnwsYDRitAIy4osDmgqiB&#10;2e92gRasSHgIfsOhrg60NhYwUpyYqFG5jbAyFJHDsOsVWU0VGgnla1Atrd38ISXctZHRcnAmEmrg&#10;QGWqIMDa77oEEBOqCpZczIRN4R3QDOSSz2gLVHJ4kWsv2kEubxWVDcrZAw9FvgTqi5BNJA5sLc0l&#10;BZN7YCNGFH+Kj5T3f8qlmuQCwUKqJKEQCVNA1rqoGhAVhylaOk3kMBiIOSqpM1qCB4qBaIWCQAzU&#10;nYj3I3IPkkzgABOpBQY7nyfjLFt6b/QipKY7D1jtVjWOSVeo31RDcOgkC2F2wSGZ5R5Iu7bBNKt+&#10;DzoXGY5P9I0YsBAraWnjS6A5qyOqq2ZBcqbt+4gQ4hrBQK9VHlEDCyY89gyDBRA6Hi4hCcsZyQY9&#10;gJgQLLXyfmXOqGnn2hoMa00lAOITFWXCvcQzKWb4cgZlSaRCVlxgSQUhxKQSk7RxbL70AOijMBrg&#10;uMQRbML0uKQy7O8MEtnbFg6YoTmiR7DXOgEARtZNgvSVi4Qj0yy2QCRg4C2nqgcnpLQ/BDgKUjmD&#10;lM3sTCKWnbTj2QMWUC3+cLfA9/mShDYvzUAxROnJSjigiazBTC+4WUdhIe46nzCF6rh/zEtc32bT&#10;CxIQ1iWe5LEHTYaHJTMOcq+aRZYCykgOiN3nhBJbSFiYCARmkXAVMMyj87JDtFR2PkleMTD1EshP&#10;D86czevGcU6syIdTubeAhYg2mGUnCyA24phgpZB3MoPTUyIwbb76Nd0ZohYAO3gigUNuCSFmiwsC&#10;BAPIIQwGqoSJSe1SAMhajkYQVQ3x3UjR5zG0EPqF/IYlSEP9VVHRRrAFj5I3vsih8dOhZ3QMij22&#10;x2dAjqkeEQoRW3mWy5oWQRRYSv7COI8Edxb6yKy2qYtlxnBnsihjUNpJTq38qYD5twWJVeQQfGd0&#10;C3GUSGHC690IE8s6g3zh11YaifTrYrYmYKehy6GLgKYNubq+lvMNSN2pAUsGrFQZrYciTNQuV4Es&#10;sXHrLGkXOIXWXfUExpWZAaROFtF2UVFYZ+AsAkXYsQidZZAVFeODEVM6bmELej9hOB3pAfUYjIAg&#10;mkg8LJjCvHK+AJfmNCWyO+1UWd4vJzpRN/hDhbZa8NrIZAwDAK0rlBdJTMAQLQbKG9AmqGXT8MBm&#10;gIGjYZSuDPmpgQ2wu1gyKF98rJ25xBfpJb8oj1UYws7cnRLUdVMLRwOYBZNRINNCLP5cq5rOkeMy&#10;5xd/g3GtPBCmKGZlPbm2bxapTXaKqi1eYNEPTftAJAXRHxabBdpSK6yuKjhUoRBKK8PUTlqcI8Eb&#10;puBpNJoSAGbl2cECrniXCO4BQ9YqqBO4bOwYYB1ZsY4bVLVFGl3ZgOhy4gAvOrBDhmdXEucaswFw&#10;IYn4JHpCC8MgDRy5Vg94i20R1vQZkn/TC4sJG7I+RCmZtwRbOQQEUNpQSFTFwIdQ5oNTTUJQbCUi&#10;IrfDopxBb1ExygocJkkXK4qAf15LriLoKS5NIIWVpMQlheh2g6wczA9oi2HZAHJqUEBaq2j8yKyT&#10;6RO9aTpG3MeDLArLgggNouBw7t7ZCpLHHGHlBuHRElid2WRhCtLgqthof8kaJYZ0EIWL9JCRRt2A&#10;7G5odQPZlESpa+hGJbeA+JmCchPAEwhxz0fciE4c5hmVATlyjrU4A+0AEq0t2GIcDP1jiKmVqiSG&#10;nVJlwdMO5cIyWtXj+Nx6d11tBa6YSOtFyqAV2XhEAPCbjPsdC4IygIc18RLDyoYBK0CH1g1K3cei&#10;OLJNJz7ZhCZOlQpak+EFHFrH/omAalA2fBFLQNVYWKdoIKBjb7ZGJb4TCkorwgYUNtCJs1TUs2Oj&#10;s1CGGhGWMaK4POMS0rSBEXUhTODDQarcocPHqHFHfmaELI4UkFRvF9nNdSDkBCOINNgCZY3yM84l&#10;Cp7kNO6AeCRRgMoIHKFzUjtIbYrzj7SCxF8pV7J5FrNIoMcQVILSIp0z8ZABWOAigOsd0MyPOoBq&#10;bJa4YhKdYDWZAH1plQG4/YlIp1H+LlBVsqUzKqzDgEck2rPDMjAKmhI3H0WgLJm6WjUBAUGU7e1i&#10;n6DyYpisyfz4E5nEZGNoM2yhY/SvKFQLF1ECYrXSBkE4K5dYTsRDmC7173ErlLYJrQF3SCgLMqil&#10;NRYCvvJQGoorMS73VIW04LpULQKHaBB9gSGKWRGX2VDyKFdBMrugEECj8jLpDiCwl+M7J+xEzXYT&#10;LaI99wvhdV8kRys8cArdBcL1mcy8Ibp1EYMpL6lxUtvk4CcgPXwQpVQLQV1QlLKbmC5zFQrJGoVO&#10;2AgA2dSI0DN6MgnU2IIsyKIWUJidISMDJsIlxDvhe4ddCBNhzVVRDXacphdg8P8AE7QKCVkD95Kf&#10;dFrRvIcRyCM4ug1ciwuw4FLbIkNhNyusqK6goLmJGcQFgjoEIHWuvEeMZpKqP3ygO2MnIvvM4zVZ&#10;9iAVC3FQOZa037QBv7pni1CbrnK8/JHnkkkaUE6uMgZhch/SpzMdFWE4IbjpGesIQBu/M2hCg3hb&#10;Nn0S0qDPm6N3ciUuVLkrjeTIhTTHF95+AWCS7Ns4TcgZgZEXQySa9/LUBZoqDMeu/Y5lugY0uqDA&#10;DHaBsAG4QvNLakzS4Ctd2tRslsbqfMgiCyIfmBlhSlpkTamkZH3RqJEHrjEDrCU4CpCrP9UoHIPW&#10;Ga4E2+ZCt1kRe0YWQfczDYM8xRJQMZGphFyQugVgf6vGAW1vP+kJHFt6dzmOVlumpqV1vSFTK1VK&#10;vGq2WLKgDIfwZRvl/wBEJlM1iFpfFCy7VnLwEgDlfjAOYiDTb5sOYRmKAEcICdSBqlXV+G0YIXLL&#10;wSlsc7/hcHDwtEg1PV6GMkmikFhVqdk2y1knPXajDBKIWuV6xbXsggqLcEYCvM5IoQYx/wAzIwOD&#10;41jXwI3S7ZSKI1MW0oBpn2uAQbsJj62VIPMQkUFYgJvGtMOApmYBbJbO1E+mYP8ApFVG5a77oz3Y&#10;zFn0QRjCymVIA2dYgZHTQigB1qpZS5JyQgANFcoW1tpcLdihFFZfpiBCBmBShJuGE5rDdQYim2LT&#10;LVO8C/L5kHxAxSdABxbH0AvKwNfZundDYYFqURRZrLo8tJ+4TU+XaHYlC1ZIDA7vRFlRpjxlmcNs&#10;F7qNXBBW8U8o0LQoD/CEqqGRtFlpNMHmRcQCkjBQH2xFy2sJVBqEwuhmmAbAc8IzIOUW4vtaCME3&#10;ZNOAinjH0DEDBFES8eFLJJdLFgbJBaLFp4Iu571iwV4adUXJ1L0A5HqUC8VB7MnlQqmQLA6yu45z&#10;J+QgamYXTEwZeHqgK1DjZFjVSqoSBRWYxQG2YCA3cCJl/K0dYWBfFGVhWrALdr/mMS8H+br5oMac&#10;WgFugpxX+iVLQMUmGgBKCsF5EkVqtmAE29lYArI+MFAA76Bdw2GCKWLdSl4diQ0CosJKcQrp/QQh&#10;ACrV5neJUFKu0lBuaMAJHSkDiXAYhwC7cISqFQgUdFxdkrj88MkHLTrqReVwAlKCVMBBJ2lZ0w/k&#10;SHjRhp8zNlWihTXyihK9JQqWwEQP5Y4zHEIYxMKpj8SBKTuuR8pRnh1cg+vpEyPRK5TPE8uVDbhN&#10;IK1oAPYIuYUmgtYO4jNUOvhDoVMBgwhEIYw+3TEZ9VU5IKwSuTp6iLjgY/M6IA3zqL9BCYLY7pxM&#10;MC+b90Tlq88WFIU4UV8TzPKAdcphMVrXYivTbhqeA0FqTVKwoaFthyR56Uv9xm8QHcUUZP0CACMg&#10;CEMqZA25GwwTK2qYUUsyqV20F3i1YLPUoXQDp+6YiNOgUEEN9TGCwuvw4IugDQU6Al5mhVGMNkMI&#10;SJXRxVDqoj7otq06LLwQZsMzhzQzqALTW8QNARDxJyJ1ZrwVBicDiFfBMcTfK0apudWygWhOyIBG&#10;IQ8FC8D8wTcasRVZZrKzzgsYUMgQqgtLlk2mJB1VKcZ2QeGhKWAIBqX51gJoPSf6SoDZ6jigUs0g&#10;2RBJJTeCXpowDJgu5UwCNb5emdt8pkzAwdcQgXK8iCcwiHENHLDFPRbT0hm00QLLUoIDpIgIGzqz&#10;8oI3c3vyhBSXYB0hpVAXI4RKqHQtT3EZq/rXaFGBaGRQDItxACJWtgVqMGsud2yQAZEcYCBs3Y/e&#10;gUsIuxDPFCOgBEhzCXUGtG9whcCUQcgBIueowfmyiq2We8xosrcFW3TP+gzAGr+cqUlne7oa+6YE&#10;MPgT8IIcj3XAyiVC5B+gzFswokGgSkSTaK90aWKmXFADXnAkCdd8TGzwiDYmunA30qrNCI33TDtl&#10;Y5VOJkATT6ixBGl5IidZOu6DicyG8U2YICCOy4IPpgzBB42ddaDJ6DOEZDkVER01rYj7EB2N/jVH&#10;dGLLmEU25QAEUNggDiq0EDFLmmIdaih0/BN653VXDwh6ITgAkCtrcE8ScG3UsKTbHBhqGd5IXYik&#10;A6sDMRlHHTQlcEEZorGm1zX0GG2c/dxDFzC/TY0cN+SDo35rherXAIKGLQS4fdMGbVLiukKJk5BU&#10;fsgRajxmGRMR6hCKsVUAdQAsYcpaqPisUUluHIzozYww0hucGyjU4NFhVxgAHdpNQU0TY/YlwVQX&#10;A7w1HsGwoF/gceF/MFkipx3rzglm427cCUpPsKzGbqlzAaWoHrj25TngDbHCzAIxkLgJ2gsIpwcq&#10;FsgxQhcWAQNJdJUKKNchelKihEGAiyg5WG7JyRrcMZjOYQM4CCBFmCEdUyGDxM4OwQ4CxTBBRnUw&#10;BuhYCAuwOA5POW9yyZJawoOTcyFWfJJ2wAlvUHFXBg7PP44jSiB83KlawvMKj3250iWwXyi/LS5O&#10;ssclYJX4htDlvWKfukEYSJq1mxtqDIYTTTAaANjzhAQaLDoxbb0QTJt61pQ2fmVQPFA7nNVQ7f7i&#10;WkUW6d2Q8aGYKtqCHheEbpmWG0cbrKKmJaEDUsvSTdhcl/cQmKJjMDI7Q7QWA/l2lcqZyQYjWcOA&#10;wJckKESrW1tK2D1SBlQTCVQF06V7occRRDrwsAVEb6G5QIz3hAilgVswdqEmvxFWmslCh7Cn9ImU&#10;Pk8nDwmVOWEQCMVgpAoSvwQTIqYJ/LqatuZOMSkKnmKARYXdKhoXdfaVAJcr90RxF7hbcA2EF2OW&#10;4gMlwqwLx4FNf0xEosYHBFsf4QRRRABvbpEtUaMwGGVgjAAHNC2CpwwIHaVx99wylsjfgfmCBbTE&#10;LNx+lHKU3KCy63VBhMaWS5NS1fKgvjqqPMhk5aoQhhEFd3+WDyQq/wBkSaqt/Q+MCJB+bEo6VAAM&#10;MBSj1SiCDfMyRy0jFIobLwsIlJz/AHmXNIXeD8IbDgWBKswcgKHC0Anc5iFXBpZBdlxON4m11qFq&#10;wfAFAZAYZgUjsOEreKpuT2Jq4sR7BDxvLOe2akX6P8uUZk8vJNsxdyoa9jzaAAlBgJa0IUUZ3JzS&#10;LiTdLIB1i4ysXaiBaBjeKNAuum4GNENSxcNpyS71vkMXryznzlbUkwA2NhgRBCDUc8wQkQW3gCq+&#10;6KaUNsAfoXggNpNkxyzBpqKDOXaA9IC5x2PiYDL5XsixXmkEwZ2nIBiuIurxQUdAXIsAwMjFGF2s&#10;MblxskquZwduF7eHdg3QbqhKxFDsPYhQVuKMAbwtThoRQ5EiIQGkvrhWPXJFbybtRGR+K5Idti43&#10;dFWZwpBaWPRkS0thIBlBwjDKvA9lDXAWF/lzF1SbYgUBe6GLqkQlAUhb3ggYu9vLygIHXUwmhmTe&#10;9GyRpGFacZVtFfV/MmgUaDZiVHK3ioQXWm4r5uKP+UCS3w8l2xpzQzgzXJFzACskAsJmHBBV8kdA&#10;ZFZl3Q1iNkQhneyu6g5SO5X8DulQS87i5PslNOx+B3jS0FW0uNAPQ2EujJWCElXbyJgKJRwhAZAJ&#10;ZFyteg/mEBsOjgVMY5+YRcqrEaoAZZwXlS/Rmbi2SJighqD3SqaTfHbfkWJt4/cHRBlDmpslm2Km&#10;QTOEMsMUZDo4IbcJwiCCpfW4Z3TJsW1ckFg85vm8IKBHYA4gvqVTz4gne4M9DoQMq3ZHJHQNANiB&#10;dAtHJ5QYRb8iQWchEioM3fKDMZBhCHMDHf8Au5OrYMYRNuVC1AeSHWMr2QtcrGYLyAXuoDBDdMNq&#10;MxzkQtzKp6oroMyeWG4mGEgevLMABK7KAr5QTT6dydZzxhtiVH7+lAEOnPfMfQkLBzD+VHeuirC+&#10;6MSUziQYqOnyiMjuxEBgeGxsPKaWuZxDxmUYv4MQXUKIYyq8xEagWgtaIsKR7GiMgbVDJCXVpUmb&#10;NjQD6oSjEiyBd0SnK0wcfmNKkxEnoH5KOxzDh3B3Q5SlsRgdJyMwUV6naysTyYB1bWPwIZEhDSvE&#10;lPCl86r7QpXQq3RAmAseoA681YCpBVt7KcLGqzoQ6ZhL+4R2VaUZdjmUFUQgCvkk1tA1BW6WJA9t&#10;ygPG3khVngpgUGmFJGkWtq58EA0WCEKbz4cyGW3gle2cYhwYysHqjiVAowcPALEVaCll9IHUBcgQ&#10;NdDNXc+WFWg7wGu1V8Bcoe1k/wAg3DJR+1NiDxYabMVoPzKKmzbAtG8UzMFQ1MQKm7QBp1V+V2ll&#10;JRZEhtNnieYyZW1QbBGBURdUPMwcVEdSglKC2dUbL3YxjimhmLQ21Wgaa9FIKgl8jBWBqVkWASXZ&#10;pFKJrzhEbQqIxK3NoYRR2PJAVtPG0oh2BDd4MK1LSGZEXKw3ohcLBh5MhYbFeNAPGiguAqBYzuUK&#10;QnMGBl7yJ60rVImCWRqXgxZ3ucaF6h1CkAriDwkYRAaOMGF4cJhmCTiYK6KSHlmcJ0lJcJSQcLxH&#10;k6TSzHMACUpzEZeLyBvICx2RRXH9jGS6uUjx13gvVBk0mCywTsQfKYW9qBScxucDCkqC6aPKVUmM&#10;EAJsUorIUu/QnBzo/wAEGknGiLomvUBzNuoBFyFFnjCBQsVGB4MWWhml/NCWJBTjKatCJQduXkMD&#10;y3V48YNMUGlYAFVal/EZZkeb6kzyLx4Kd0EN85r/ABiLG/EpBaQOisDO8qoYHG7Is0QR5QdKMurR&#10;G4tuay8i7MjAKW7QXQLg7Ew20wIAUPb+QR7DZiQdG7/AQEKasI86KxrAVsMAO4NsglogsBL2yJpC&#10;Qu4IUusfDkuXA27mUHR6o2O4caKjl59G4W1nYYKJZVeUVEiOpmCrq23FxANLZIDwFWqRRtHpkNrh&#10;1hVgotKQNVi7eIXTI8FbR8Lt6YCVVm3AxVDC2ETaeOLCawc31O6BU7mXpLQ4GYokSlwqHigxgd0z&#10;S0eWQqmyKiM3a1F0ghCKoCCg983KxkwrXoLUVNcbBJyhMLshI7hg89BGK5sThTEQpNbRkkXzBLTx&#10;dphgpN6hAETdyMXcLlwFV6z5YjmNDKiT/ayEwK9OgWwOt4EbLGvHtrDKEnlz0G5x3wMI5B138uEb&#10;W17F+YdHLQEB5E6SABFLPbC5w5QTyhyTaNrBFQUZSMN+gJIOm1tNZOZzCkOBtgq5beIDvI7NX3Sk&#10;PVqAsZHELD2gMWNkaGShYXXvCUMHqXWNsG0kruN5IhwgJ50Xg9v+BcED2ttj7wb4oFkNKe4YnWVr&#10;DYNh90AEJkBGDrSZbxv26QKjlbEFw/lHMQjP3hScQU90ECaKigA2tIr1L5kNJpnIqFQqAgBnBpPA&#10;WKHO+csSkDFSZZRpk9AbiwpQCYUMtMuIY/pwKJvanBsAwI/Iozz3ulAeUztrFS4dUEsm9gArFAEa&#10;bK1ncB8PDdYHqJW3Y69LMc6OD7AU68xZQ0ZUAg5TAAlJi19bB4KgWYydxFhY3QQHSUXYZDhDFRtN&#10;ZCY3inDLmp+L7CEGUAS/bpmGSbDuoSqg/AS7ahj6sckpJc/wABH4EV1EPvQGUVSjmWToeaVYls9R&#10;QCEa2TJBFM2iECwiwpd7ewAbKRsCbCkTSHVBJn7VOXJyRdHdQCD/ADMyYpP5sKg5Xy56AMQF5sNI&#10;XEcMeTYXJBBB3KEcUmutYPlFEEFH0Iqo2r4UIC2gSYtixIA5qXkCIWvNQViAJ0SArCro8otVuuZh&#10;JSreLHzS+Ym7M6xCzN1R5ghyFtLCar0PckDlVqAiCEYIcJSaHR7kRoRwf4Ey247RDo8bgZlvThro&#10;d2CLX0FNPcTezdsD0JTI5OsI0dn7yYGwoQPZI21IrANqmBa4XxSUtqwVpKWB5diDaYGA9ZfMKVUu&#10;XJDG/YlvCYj1Jk5xTyS/hvFZFWJnKwj/AJdQ/bTmhVBATacLRRUgLqeCi2LvRAsfbZhGajUMkXJr&#10;dR/MzEGxeqYxUM2QgAAp4zuFpCIkrtlbpKNALWQUVTUPslqerEDnebYgLCiIdEjq7IYRFh8zGCHN&#10;colbYKTArAFskDShcNh/LnOFB44KxYzBymCkxdwED6kANSo5QmItZvomph380KlRb2IWWHKuQiXl&#10;lENUExluKIBXawJtw0GYlcolRqreBZQz2eEVAQTqPixwFwW0GRB2DdoiBe8MywhZVJBFXXXIlR3U&#10;XKHgdRUmYAVMDpMJtayIGu/jhY8ENzLJlvqB5pdmRmmDlgb2VasFBdjSjhoo5IOKuFeDHSKtg5yr&#10;DrXEiFxp90J2VcmHARMjMVYucTAkqX985fLzx+IgMoa70gHkHgD5GndQaK4LQWV5sxWCEkoHQwMw&#10;UVhaoX09SEFbpFha50sQ+wtopWcmQYUgsBbtitAW6kOBNoMGBxqsFw1vthizzSwswZNmRsbCASrn&#10;LjYHKDjGjOgnCjjWPtEJL0BVv+6K8AD6UbJg8yo0qwFED6YRXiISlaqt9UIKoar7kQlQhlr9RloM&#10;78BosXCeZBfbQv8A0IkghnMDXeUqSZGUorl9kSqQW1+jMHkK9RBNRfkIz0FgxHXbq8vBmUNtMsl0&#10;8ZQDi6IDHLFDSiUjQPQEBgNLsMQ9FZhMnSVKmoJJlANDLFxk3AZbl2jDnAQZnoj3tw9j7zYXZEbZ&#10;BsDaCjcGbIAKmhNI6TALHVGqeLTWiNA2C40b6yo3PHULXtxuQaomBwqzU1EoArWufSA+BxEYAZZU&#10;L5Zm0i3uO0booCt/AzDSJDFyqB0AmxTbAQJqtrUGWAsCknnEMrZuCCYJOX7o4OoXpuZ8jwmNmoHb&#10;8opiinYl2LahtAEFnZAcvnYLagKr+pIgCGtoZSnZ4GY8sX5hZeAUaGw8LgrdN5xLYK9EQxqmYhJR&#10;HqeGQljCMvgyINo1esmVL2UGSI0FGbyjYhYiTKeHSdaYUjDQxSQi0Y/7Mo22WGAC3TcCNNGUMnWG&#10;2U0VZGJipNiZwMrUa7G2oPNUWRs6cMdbnd0lhTwp4yZd0FFR3OMCYbtg4WkkOAMxaPcS9qDO4gKw&#10;GzSAtWFTBKEZWn9VAHdtMn3mI+slPcSlgrY/A3GtsXnkCjF6fAkJ02k5sREfwwJZioaCAgADvmC8&#10;raZJb9nUEpLa0hACUdH/ABCaXBihVgAy63uIxc4VdZeMKtztiXXonMhALhDnuV2u5zUE7XyIAs6Q&#10;FOID6bFW4C7BdZhGdLs6EarAQJTblEYAF1y3a25HW42A1yrMeUiNhCGNdyCEEKCS88DBk4SO4mwH&#10;1qQ52rvROwzmOoTCev0jYQMGFsAgWjFmBaiFTxoEtEitmoOI8ARHVK6FbB4tXR0hOB6owCr8EV6s&#10;ukC5yhY91PUjZNIvALltrxrBcDEXW6adehys3oxEr2EKj5WcoMbFSjk6woTWLDO4u5SAwOFc4o3I&#10;X/Qg1K8rrwCaAIY/l5ILgysPzjoDKPwkiuULiD0PeC4XDxQ2NK1kCVMObIcw3ukXbjYkydYRph2n&#10;LrOFwyksfdCw2WAQKwIrgk2SrguFqZWQlFFwvPKM01m5gqiW5wShcwA+gGrhUULZwUiGA0lq43qi&#10;QheDWpvCGkcGj/2IXcVsgjDVqV5hVVQSsihc0wOByN5lyjo0jU8UfCmFAJz2+TiClCBVbgkKMo9i&#10;AgKgC1ADJpRdcByrAJeNmGuKM/ZJDKx4v6iBOKf78x5sSioKQ3RspBT1hOwEtP8AmAge+aS+TmNI&#10;dB5EC2LdeKcYWqsKAk3VdpjCGxJdbfEQMRmCjD6tkiF1YjNyNbCjpLYshEujCpAclqcgi+1DQLtn&#10;Li+UpEGwidwqyDOtVp1RYvGH5pfKjaYHa2FRkuwXo4usAoFYTkijAs2Myygr7Iqy4wkCP8VCoBYE&#10;kFbrYYDwLMlyC6RrVcoCWOyyXDKvfh0SrtA10dYzWYpW3+TBUWtDolAcLowDAJkiql4ga3Lol2Sd&#10;7+xFpQxlFTOcXcA9a5MgSHE6ksSpiOFXw4DBAgtCmkWGQxxBpTlyIEFDjhijWHljMjUoT2AuA8GE&#10;TohuNC2sMoiuuBSirAn+iBSCBjkji9qxiBKW/glxIpThN1tUDBZuDiMGF+tmCZmLzbBQljM+0NAY&#10;5J1hWW8USDnZMtfdUreyY6HSOB8cYJ4LWyFc2eI3ExQj/ilsBrSHSjXJ0+8aAq9EtZpHdQK4WWum&#10;FUaVeCA1wdoUKoeqL4R5XDMhOFYbki1AHyM8REk7efdF1YQpwTgWdgN/FzCKjZMnPpLxtHIy223s&#10;yrsj/mVEBzWQUEEokKgH6KKGsxFHV8yq12wgglMZFELYUYcErm4NVCoqkF2fmRUabMJAABE6dIVN&#10;ETahWRQOQMLEAXNQVwN672IXzVL8UM7V6xJeRriBhfWA+zGVM3IcwGJRwbELCwCJkZ2H7OIitkP8&#10;ZgsscOyNHHNEg+imEjbICV5cq6gLqFjcjaMNSlJELrbvBUEaxlkpiveFIlxXDpowjIWygdbw5ExG&#10;wcCJmKJInjAjfJ5mRHF6nVgtbkrgrrGFA4SxtIPRIGKJCLivLgKwkxo9jFhbjRkoViTJjGy8FtDn&#10;t1O+AKO2YxsY7jAJLA10uT+1xQK0uBK54QbMKjtzBtDzVqKB4Zd1eqFTrQwyKZLMEIeMq63G5vRc&#10;ysn7Juy3GNFElioJCBU4QwRxxflbciERWPTlFCSDch9MlliIGlXepkKxgWGOfLM0hjJdIUEGRCYE&#10;hUJYXn8xGu3VpQ5kO/JC5peeD0GrQzS7akVoyrKgE0GIIQ90f+EvSjhkBuHT6NF+0FUuRhPS7ZgU&#10;aXPKGSRWpKkiyWxFN74eGAQrWpQZyCwUs4GrAevJXEOpaaySSLLGSkDlSoGbcGGRKUqYiXE8VEIB&#10;lfSbBA4BQcJEhv28KWtDoKfxlij6f+xKKK3uuaBspvhcEImAxG4RIJ909bHetoVBEDRVmQb3RqUR&#10;ibOixrBFwcqzBCYoDAtnF2uMKTUAKpC0CAwg+GUXLyEdx36yFS8IshBKFAXt6GP7LhmXCNICqpaA&#10;zAp6+sgA4saSV4dwIgtAaSMXTCEGlJUMfkhrhubRmXs024QEXPDCQWA59C/KDZPUGEufAMnRlt3I&#10;serXq0VedCSx9X0TsLwRyIlMZdweZHGmudgXyG09IgJrdq4ArdMQ1Be7GCUVIN22BpUuBbl9HSFr&#10;KEhbyNOROtqVYPA2RN1WY2MBtGsoisYmpLCiIZAMnm/eqnGiGxAGKqcB/DMxoXceyaGKt0Ysg17Q&#10;XzwEtjMFL0bAJJJYhFlln80CSXRIhkXm5n0OHAtrdkN+fujii7zAzV3XRkojbIgM0GxOEBXYgtzJ&#10;etESu+WriIwTZiLG9AjCqzciKo1MeuY+FYtCZFyWDiG1raFvCwSAlHgWwB42Xe5BYZf0AgHWEUAi&#10;JGBi1xIAlu/mRUTRWH6IHL4ENNIilkIW4MQKWRaP91EnBRAYI1LzYixPAtG2hF3HWWt78ElKoDtD&#10;MGBiRAKbGyZYAgGCdy4rBTvsH1oTAtLcMYM7o9UqWuNMDkJdiALZZy4yVXvcDWjsP4ZbtdQv5JUi&#10;CXwKcpq0HG8iEFqGnMqkLZfxRJWw8n3JjCrRcBcblN8kJlnTeSLKTkTGkBtiyWOXnMzwN6e0rVNI&#10;QRbTjEWykDcGzeMUpp5QRBrsJMTBlIVzhbjC1udBqgDuFeJK0r0y4oXdQmIuHWh5F48zJ4pEqQFB&#10;1IBBQoYrSq21UHQc6FYLXwwy5paHJMR/VUYhn5Z/GI1GcMLHZYHqiXz8P8g0IeutMQGOJl+CVrFc&#10;GwGzA5uA4HLQSYxquGoKeBv5iAKAuJXn4LcGOijlIXkFrkG2R1gtSnExa1A2qLzqFEwVmg0xzFdc&#10;FVUrFkL1WtzKtHT+pPG4qAjXTGC/Nmtw/slKI+mc4i2gh1gRnrQs3gCljFhR0yFwsNplXyuv5Qm2&#10;ockAFxuLKmJZzFNLZNn/AKIIEhrCQjBnWfRFmcWtvYItVpTyQiREjKwDUXt2I0hHbMYn6dfwxFYK&#10;UUPujGDbRYCFOcrIRcrSWAA0uwMAhZwf7VDCPN4p0limbb+UCFVggY2tYATA7Cu+iCvKwJWQC7L5&#10;qSHDK2KAaatw/wAAnSx4ppAGCelCCCYivowFQZ4sA6qo9v4wJhtujFNkjAYT04pRhbTc/GULUnE+&#10;BKcoBVqMHNFJyhbJVCpGB3RsbsRoyGXBMzk2ASvATZ66hF22CDOnZUVVhvFYkTnOy4ThwQ6oCrI5&#10;XB1nlrV/YQYxa1pIfcqaCFr4a3gLTV7SAhgXUQYltUZ86t5FaHLNkCrIdSQKqHaAsiTrJjvFfGlO&#10;qQhUCOjLuJWUgUC7WBf9uCYxuMgHbUreRAqUCyslRi0jFV5XOkEoWyqqN8RJNfMbEO6jagnEvYwy&#10;GZmmikyQuQ8ppzczGpgkHfnkhZ+Cx+YzoVjAUsJCQCgGrAhAh4nIUSnvogzCxkWCrMM6ERurXCjE&#10;XxaLNBpaoyIGlLgiybDyJjgqjldnPL1hkHp61gCHFKZye8AOmGQNFdfWFlYsKXrLeOvEVmICQODR&#10;kUWl0vulzAU4TG2Zpc75ILZING9BgXde8wlTjWakVjeaaorSq1LGS2y1pAoEPzJCZkGNQhjKbxj8&#10;x1Qqw4mRbTvkIIFUqkYLxjRhA1XBLQItzgdGYNgw6IgPEDvLRU5ipy3iy07uUnjhbQHbUoWQfk+j&#10;oYdNFVZzCiE7DmgMrXciDOCB+0ggCOy8wAMWwJAsJYiYoHB3yyCS0OEQAZCgAYZhb3tkMkRemX7I&#10;XSPTAiQBm8EXaEghLrg8oiqr8xoAoxpM8mKa9SZ5iEEpa+o0Q53yH43HXmAnAyjiDFhdgcaMiCWl&#10;h1HqjFEUtCTZFXAAvAVrvhCEvbJAsJaZVeSXSsvPBMOkyNFXaEhiWwiYMgQlhMHleIBS7IjEihNh&#10;fGIRn6gcENAdNMegJ04Pum+28f1qWBhbozKKXCuYVf7Z7o6l1aTNVd5BAGqyn3SlKnL2QG8wAwtk&#10;StgkK8RjnAbGjaGTR4uLbQWWvAigJmBIyqbHKOPSbVtwKSVih25zD4FtyirbFMKXpgkimANiG0Wg&#10;XStPSBRbLAo2hCCqt1DFhQoZY4TUCtiAlRqwW1RewlbXwP3ARrUMxY2mY15xeqGptHkQUSLkwQKF&#10;eEDBWVpHRJbN5JQufIwaBZbSPBVLWXCMmkHAbU0GBuXyQWgXeENubMn9Zi1u+pySlm/7uW1uYEJy&#10;yEAGHyVgpYG2DYsh1wuBOaQFWljQ4tCKyxBRas1a8DgDkxTVuCzhoJcOB8QvYhCNwYy8PtgVqXiM&#10;fKIg5vO0ZI4bltOyKgNWi/lt/aZaA6rIKkBl9Y2LkH8WoBuFxt4buEK0GONQGBjtygbSeuBc3GS/&#10;wSipHKkAFArVXglvVk/tUEr0+z8V3FiS4dHLaDoBeMG4dsGAbPSxYMg4SECbxAleZxkR8juQ5k7Z&#10;OOCOh3wWLOhO0EyXzcEKLb/aJqYyMDxRIv6Assw7vo07OseDamVQRW5LgAtjn/NABC7nmKxomEhd&#10;q0XvFgha6QtKa8blIMXQdpcFKNxtQju/2QrrHKLLMpzcWGdpQ5ClohgaOqYY+trkvTyawZsBFAtR&#10;CClKAgW7GQkxCDkqty8cQUgoWfmQCgrUwKZ7kY9BDJZLLKCgGjvuEhoKpW2NfGEVk3i/EBouGKkN&#10;Csc+OkbEwqHP4ouG0OJu3WeOTiCpIQzafdKz6x6CMGlMMrFVsQFRNc3rGR4gQCwgtkQEsh9jkBdn&#10;uEQGRCd/6CFmwy3t1GIXXUr4vlKMDA/ISoLm2rNkIVYLT8olvjMYvJVLdC+iCNyAmwUdLSK+XQx2&#10;KOmylAl7hQFl7qANbNIK0hEfTRInROHLivjnTI/q2EQqLeMVQqMzhT2ejGSqRzwcOCDDWRNuz7wR&#10;Si2jfIrFyfmVJY6oMoHhIsBBz8qZyqaeaJeXF4nBCeMOQgQTBxYL9UyyJUO4R/jOuXIgwJ0/iKWo&#10;MiL/ALl7ygmNIMkUsBpgbESgXhM5ffojxDqFpBetgrKzubAuM+WUSgDqNpbdCLc6CGCGpyhuetR5&#10;kW0DX/jMCcKDN5n2FLvLeAGpHC7EP9pb6a3Rt5LDgFC0mcYsi3amUQ70sXcWtC5Q9vK4gP8AdEpB&#10;cZiEyBRabpGTEWheoblbCWZ1gQWKtC9oa6OBKQAMuj7xFTwSERYWgxmXEBnIUBUM8zp3gGhd5xAY&#10;FDwiAGrJyQATYO8KHQVYxgpbYMKLAAonKDS7RUC1A0ILgst8IKdRTIvBIIwzPM5AhWnqPGYjEjOs&#10;7d+ZO8ivhmXZt3IINZ1OC4pqjb5pBkUQwpe6wgofssCIXbXmX50plNFdwqWR/H4keHL6XAu4h3Hq&#10;BdR4Qtf8EoHojDpu7vqfSLSqdOG/Dy+KTqG5Xxsxk14pO1kTR4lY1FFHi4oIDlFPVwBpj+xEGrKH&#10;ZCTeWjf3y6hX/fE0CUwgFamHcKicJU9AQMJtoqF2aOU9UPPJQVGNKGqfIKH4+rIPcjCs44KeyA0E&#10;K6Am8jUN3mRTVje9haGUBfOgos6hhRF7JCxBcmBTA/06o2zHmJUoLmIG0a6NSjYbdMC5LnyIFfs4&#10;OijyCAV0yn8ZgLS8B9xygQiCw7ukjswyTCaotxQEwtbREyAdCOJWefQm+7FOISLp0EF6flCIWITC&#10;iwKtS8nNu6SD5iqoA9jAndPeIa9ERLLrwSfkS8ApAPwiigEQ7EZSWfMhADA74akp1wlWIJo2dTNg&#10;FaBSBClBeHCEoJK07XFlQFZEJ4h1iGjbziJCuZBY4vg2oZSXlsSzWq2gCmBOmkG5YLbyVFSNkmIB&#10;HIjCAJ+oQkOZ3+5NLkhYCuMyFQyX+ZLSgGRCvw6rs6x36w4qWCYIxdqmPCN3LB0YUop25eTM3kqB&#10;UDkus1gJdqcsgKBWnayxDtsCGHolTEi42kuRAc+UomYtdlQweK0QROTSS2tGsVwAppw7UsXk5rrL&#10;SLcKBQR0rAemiiECN5UMZi4QBgOC7YWpYD6ZjYFgq4UdGJiB0wZAvOrqFgaWiY2hQ5EVqEsVQAAI&#10;IxVGrCWGjg4IRUQwJDOLEwRYylf96XxduYtDZ2QeqnSRYNO/Jmmh51FtV9yurmLRuuG4KE2TC1LO&#10;+bK02aEXQgximl29IRkPBILc6nSGGQ7AcQ2Flc/6PONLMiUGAL0tA4i7hCQUaIOIBPSN/hjEnLHX&#10;qGAE0AOPNNwKZCBNebmn8COKHFUgp1FoEzo84VaaaWwDl4JOKy9TGG8kIszWMSSwJL0eyPd16SDc&#10;GLjBGZD1gaNFX5gIE5Wyuw+Swogd1QBZZasBCVC6IGQEd1IQInwn6CaJnh9ZGS6s5IerRsXsXG5M&#10;/VHBIFW2r0ZULdh4iUbbiLjgrwIXxZ57JbAFt/pKByRpmYLlMQxq/wAkmRHjAKgW5+Dm5YXVnAEV&#10;XFsKKirb/wCiZ9Gg+GWJiWwAlZfTd5ggyi7jSG2V5OUywLjw61lMH/REp0YLmk7cG8goo9ZDHbNG&#10;AGWyKpz/AGuC4iAGUhjZZApcRQwxCohNaWi0mAFDUwMcbl/jEpsFNTC4uRAEp3Nge59JGhZxTAot&#10;aaAGZZoL0YdSQBgtkgAFbxjSWSEqkDAGRRg0GFQOi83wxTJMqJzVgSINEaoRG+VQKzVNTWQo0g7X&#10;EmtnCAt4akfwzvLB/oxNjTtI0UZUlNtVRBJF8BY1OCAw4+DDeCuh2uZNso7dIc5KwYUklnJ9WWRD&#10;oS8sbpBi+0MGNTBxnekswI0Kl1r5g9co2P8APcyo6BmkKITkyNdg7IA2iWgPXGAAwDgNfy5YW5WM&#10;C75e0Cy01WFZm5UyfmM6zlujmQ4/uoLQuLQxSFmBKW9gJACoPR5JTkMWQGqDz3TIt3svmiLWaBEZ&#10;YHbC3KB5iuzNkAzA4JOUKAekRUUpT2I0gW6/US025IRZKqXqCamlmF8zEKCmTbIqFi6FWSgbaQiD&#10;q8wQsOxNDIoEu92zpuNp1WxWyCkoLqj+fEwkUAIsUXZaER+QgJOWxUgnz2SmBislFgVwfE+23tnE&#10;GiWsIyEDXPYKOFIUk9mVAWRw9sGrSGdQP3w/ncI6G6OJMIDMy6hcYC2w+TGtVI1Dqmacqf4PaK01&#10;uLagdSsvTrHwKMBD8zUTJGyq9iQCJKTCS3bKv60EbqBaTHwJbe5Q0IXDOxKU+ABwBg0Bdkt2ZuRI&#10;EGXu7QRnGFYO21NsXBhQ3CraOikGMNupNyPp0PvNTfhCN0MrjcKKy9DC4Q/KHDXsjaSzWcsDAUrB&#10;IVtighNW1q/MRpui0Ix8KsMkAgU4QFsKFpcFYIM1gElocNaQbszQ+5GuQ6MBdrHFMOY6vggFD/CG&#10;YLRhT6Dz7FgiSoBhpghj05PaHHLWy/wRFWxHIv0+ScQpKq9pukQLpw9oLKV0IbRd9KmDGUtJy6wQ&#10;VyicpZzAFpFCKmo2lmgpjXBPAYHyp2JGxcNjgPrIuCVKsXoEGQGhwulzTLBiBEtEHKLdMMldkX/G&#10;XxGXvCgAW8P3kprM2oKdblD5jkunXEqaMKT5HZEjsGv8QwcmAqmFqVwx84lKIm7QdatryTKAXRER&#10;LgxBUIMFHjslQlMyBdVN7FZYVCk5N35gcbIkM2A1BApDyPrlI6KrIskhKfWIPRJeqQla+bgI7j99&#10;sf8AIXElHMlkomb5SiNm5H9CbgbIeUrRk2scJAvYBoQEOS0Id0O1pDyKKaMYNDW5IyQZu5opQpy3&#10;JFi3l4gPRFgeqAETXAaQX5RgOsAAL7QM6JcpcUG0apwjPw3kmK4PsooDJTbgB0DFIyDPXhLFHTcL&#10;xRkzgiAKVXAOEwgcuHIIAwJmAgSlqYZQwwhRKLyTrFTG+S8kZMZ2kmTZ9DuK0nBpgsWtO3I1RsoC&#10;ZCOlv9rlZd0kDcwZEAqhdl84oAAWqKIVchyLgBuEVoYH+VOXOrtDVbMtdEMq0RjjaG4YoWcQ4BHU&#10;hi1hZbAmQC+sBeGTAYtDD3B3O0IHK/cuSKOAt2ZD09cetNhg24kUbKbJBdkxkp7EpVTLItsE6KDh&#10;IUVUSQI57VEmlQRwACXqpgCBbFspdqS0HY9cy3GGzGMBSUJA8jhFw4jZWYIQ7iZm5ETK+IWGdTfA&#10;XaKUsAuRO5AK2OL3Yyj1URYIUC2asgKloUIBJmafJEY2XCDeBkBELgh7uhAoawsZWxH1oYlTiYAI&#10;q+BATADZAdmq1QCBWtGv4y6d4zUBTpUsDcZIFbRkYBU4FJIM0W08tQBgvIu9sliCglBQqDdRYSTH&#10;qmCpVbaKkwDUA4FqmbTpFQWzkSACXFr2nQbAlnKL/TM5gmqNQEy15hR8xjIDpyzBgr2+lHAPFr6Q&#10;a5akaHeOAkeAZEu3x0gREl0sUaApJdkd2cWo6rm+eIEgA0IMoQ8EhwBfBhvEHgzLf24LklBQgX8q&#10;M7QsBNrOessU49w4JTIhYMAqkZscvWCCyczKgEoUxly6r2tglIa8EAtr0oFO9mJlhXN4ShTJH+zM&#10;oaePCH6kgfNqMJLsIEKE2cCcJ1eIHSPVuo76AuSCjgKlBzV7KVkN62IM2dlHLOlS9SFRZJ5SHC0m&#10;edNeuji0kMkqJHfXIVWqVJktJsWhXzhoQVj8RJtp3oBXDs4B0ZfVFZazEkVmzYIc/RVRAMmf4PVB&#10;UiGZ4fJXb1QUBabcnuIHZzaE+SU96sP9JAAcDOBbEaCVQIlqLEVL2P4ABupBAzDzgKMA1GP5SDuO&#10;8SOe6iWBgUMx7QPoA6wPYKpUYykTaCUDjZyQJlbwYa3XiVG6QV3ywmS3+1ok3w3NuUYYUinxVM/6&#10;ozDqLKdihF9oar9lroaqCFnBE+ImZ9466hEA0VZZOUNwnJ10igeD5sy7Jx7txkfAdyV1MCM8QQKY&#10;6vgNAme5MkzIXwuKIUqbWA2qJx3QfICBzQ+gBp4RMALrtL/Fw1rnkvhMuZzg9JWyLkUGZdaCNocA&#10;iw3ABySpeYVoKjOrNpwIQXjRTDNhB/i6UZIqoTluocQNuGCot7dkoAouRcE2UlRoutq1fImWzKWM&#10;doLhexfJ65giw5XJDpUkBK5G4qwu6L6Rkm05dTbIhF9POFWEK2MBUzcROFrZbUG74gFgLRTvApFg&#10;uO8CjtF7zhGtkHKpL+ROCBgB0BCq0VyMHjmn9jcub2ddI5ah95GIWNUNogq7vbXtE1EtOAqB3SwI&#10;owXLCEgPNHnKwVTN4G3eRggEzzYw6OyKohSicKAgKijDGAgQeEdQy5ZouDgw/fbpEonryQ2xF3rA&#10;mGZlhZe5MuJIASUrrCxtBZTj5I2RR0/uG1xDdvVB1I9YJpSsi9JYCLmBsLWwMCa6JMqc2NX+YUrL&#10;aaxditOjAxjtqCGWvzwROrYV1IJQ1FYA3LUyz4ReLgtN52jEB1unmS/K2ELKM2HMsgV7pgy1AtOF&#10;ZhEFfZlgZm2qrPiIcuoYb7QM3LmXhAZGoXxLTg6ecVVBOKMKRC1rhtmTrAUugfJHSUN6IqIAJxcM&#10;ygXUOiiiseKdQHRJdMDfSlJra2xKT72yAOM9pp9065lPMvUMMenSWDavzgqHTMjTUm3zCCrK6lEA&#10;UbnShGQEvVf5UtNa7IOoodouChpRKy2GEOvSM2KphrY8jokM6GO2A6sVxCnpN23BQSDdXFCEriQB&#10;WooIAdqLtkGsH31MVFNzADNJbUeIjeEXjwSsQuQSHxZHWNuBTO8OHXumDkSDGPl1LDALuRhdINwC&#10;iBAHEb7h33hALEu6iH5Ew2FIHKOQNoOdgp3pWQBydxdMECnArBRaGLkgXQA3bwfKLhvsQc0AshCj&#10;TRW2REU9QEQWtFbklzNPMszRR92jcfYgVBYItS/tiGaGzEFEczFkhmO85SOFGqYAurNTAltUu23S&#10;jb5x4/YhwXSYquy+WhBuGhu6oEZc8SBNkCIDJsZSpcIs010MQ3S8f6XKYm7SFZFdEU86Zbihi768&#10;xZuF5IDobGQ2qciF0HXf6B0Is4XVL0hvhTwhHSrjI0KG5ECwMDd4S8w++UxKmZmMUKRYXBmK6zSg&#10;J55K5YfN6QVBaltMQKXVgA35YRmqn0hZNLcEBu2jkw41dGyILvwDLnN6glaUTkwVIXIk0uatkcLE&#10;xaKlcVJkmxktKJbXW7IAMHkqDlahAjA8mwevQy7PkgsGJkmDFu2iQLa3qBkhppcwgdtlBwiIDXBl&#10;AhQxZelJFHHLk4iM1tzStIWM0mIKhm0B8vygerIdMKYxOELi37UJRiSBdwpmaoRTlBF4DYWYwA4/&#10;GBArexO5MFflCGfZkw2ZnwI4lZgeweZEQibemXAWRc0LHhdCtmXECRVKXaEXEHWYuNtKlKVILBFm&#10;myU/1mF6BjYmFgLop7EWiCg70IBPPfvBBGMn5NGApXphtil0ZIzoNNIRWmm5eD3WF29lTNeUtKLw&#10;DaCE6mfZL9YWG6iroGWGW9/YCB8OU24+JHMczVyCXLpGTUx0iDT8gvFh/bcwt1eoS8QUYXsnALjh&#10;CCjb4gBLlI4CAWFsxdIFbGlKwQFhUW/kS0xeXwgHCSpF+iLZVx5PxLU8xEwOFjNe1yoKQXakC1E1&#10;ns+8QM1qEJGzrf6MEFtR1LicZPN1l1UlGshmFeNEOEGlkc5GNlOYyLAPN7LglBtyMQFsOXD0RiME&#10;auCeuBigp1RBbC1gA2iYkKo1zIGMhZ5EVMTYqBph480N4GzIAw10hRcurcCwo35US402wI1vXkkO&#10;yQSQMqrYqA2gWG6jVygrBFK+KJtDVW4EF6m2kkcpbbxBFkOO8z1pWAg2gxTu0HrPCoVi5KxmjirF&#10;UHSDQUpqQugHqMw6802kDRyKV8yLgA0ZiUEDhrFCaJMM2690yAgDqXyQS4PtbzillgXaXEPhbtF8&#10;BGlwoIYTyeLTB6XLUmA7LjxQdcXamDDzlqUEd3Fj3Ip775p2mVucTaNNA7MBRtOfvHHVSwylQjmd&#10;OstbIpXWDp49tASYtkK5Jvgr9iODLwpk8G5VHBS4RtVL0QppUN5C0pgCUw26ObrEAY0LOGrhvLi7&#10;o9LYi9CcGxC8sJh5JVUbj5ILrW/qhAOsVgXkrCwaGpcQCt58C5OaD8iYVDt4ITHLe5Adt3C7szaM&#10;LVV0YxjViBLiZ8wSRqCu35gqhV5gKBlenlMAo8JhSWG6DBOiJkuGDpSipYstSLjoYt3/AEMWmO/i&#10;iVTMrLF2Qp40IdkHibAC0w4sYG9LcDUUpwAgqCu8JXdzBgDdTsZoMotxa/0iGky2BShWtYWM5sMr&#10;0qnRgVSRszIfod4Lt64uBiNDiRmQqI2iVVjyhUATKEskrRuWAW12grnnJ/1c1BEobnzMhRllcprC&#10;RQtGv4QAYK50WAYBLbwlQCaPmmCjDkEYIEWkWLueMio7VXJ2gYiKUDgV7JCwbN2Y3qdaw/qWStPV&#10;RUsjgOD7pTqCumEmwGwEIQVsKN6u4fuI1Mhbhu+GpKQZlUQlgTblggC4uZfKPCDVwIHvq2z+Gbgy&#10;5gkgBanIjYk5YR8EdfErT9oFoHRhhyOgIRNkJc5M6MGmS05y0EqgeqOY41q2fIlFR9jqiymvLPtK&#10;S4WKxcb4dzdCw6Qc7PtIKOZXTBGqUPJzgYgth/WQ+KLT4xALVOEVKL1GbX7EpSWaIsMJW9qgklyH&#10;SLhtvThS6ShtmpmOXqZAA3jVtiqqv+sXNIXKY6IvIhLY8kDMOeZELC0Jl7YiPaQSuhnDSE2QwWIZ&#10;qYHsxy/kxNKCGrDbjx8MlhVsCNQbUR4RMEIdNKmn6pw9UEErbK+tM2yq2lEV6tYMEpVXR9UwoRQW&#10;xnR4AYbhkyVHFurjcILy6thjYuiLEucVwDY5VsKwFRmgncm866GGbxObJVNLmQ4ldmsDZFkzE8aB&#10;uFCaokAWB1yKS5zkISxnACFp0C2pNIYYzWbyQTMPFSlEwcsEWXGtpZ1Ynk6xbZTGlQ2eKzJhBG+I&#10;YMlaVjGQGF2Sx0htMVfpy8okpJ7jKD+Wr5QiqyxUZtKWjIaoUb4IXTcFIeCXxWIYALmKi7UTD0+1&#10;E22zISZLjrKDFYrDuCP0XDjIqhtdPeImW/INxV2sjHIEtobEFs/7kSVgQBonGYwxJ2WuBVQJbFw4&#10;VFNlqGxShZtQqsS5sgOBEMSAgAjeEwenAVJVOF8SFAohRuhkEhpgteVpzUZyE5BGTiKyjTDsS4eY&#10;bHLggbBIbxanVHaMcYW9Fj0nfX9rYMPIcdoemcK+WVABBoyh2En6hJhkEhTAJF4AXoo74CE8AKrH&#10;uCA8TzXroRISe4gFiWh7EKtVfXzojSARBuGbUDGSC26ymIKGLyCA4kBdQg2LUBtidXoQXntHmDZH&#10;3SYKnwqguyMlIrgODNWF2sBRHCt4Id4szxF0LmQDVwKPNJmCy3lqyNp5ypCJRK9lkuwhWqotJMhW&#10;ZYgkbtjC0FRaWJVolpUluEPMJADnMC1/LCFo20OUAWcheWig4KA4qKEM0do9ml/0bGiHgqUh1tWJ&#10;C8ITSrIfdRD3bO6AzJBOKIoOJAt88qCtJbJTtdnSJ2PQYpZGq62BWAyssiqbZ0ijTU7uBKYFwgb7&#10;DJYlotqQULorUCHGlsTiFzS9y4dBYXHK2cDUBrMhRpC4pM5CsLm4uoXYvaXXS8hBkpGXK2gvU7No&#10;uUTwZYZQ82CMx6O/2cwnG8yLwoiLwO6vERRZ4Lwi1uptkXWzPcAQX+SNyosdi7EXrYCvdLOEvBh3&#10;7mBIZwYAwTfbwQ/yGq8DNzlD/BCXBHa/6IXBclYNIWSTlBi2Mf8AOIprBRFOWIH7TUYGAQzk9WSB&#10;c3KLKBx/dSBfbKCQv4mPCoaTa4vhCQAVuMusEY5oEICl5IKULp9IYo9e/wDMIgLpRCRkQyQEOQy9&#10;YEfrDKbU0GDVB25iujMz5okOYdZlqFyJbo9Uuwa1o8E31rxcKMjYw4SBpoFzG8f9uG2pTiwphWmB&#10;gjrDKcoJsQ2CBc0eD3xYjLa8loXBDBBoYuqOqNV2rMHN1DLgROdRSI8xFBAK3MJjGZKFRYDzEQKb&#10;0kEa5rkIQ4NuiKYQgNEtXBG6IgWyMGg3UyiuUBxBN1doHOgVVv8Amhi7nwG+jYwaZndYYOhh0skA&#10;9cIOrzEk8KsOawrRkbVClwGSb5O6+YFKzbeSEWEYSF7twRXPmTftlZbiwgWP8MxRpVySMo26RTOI&#10;YeFKCvrTcTrDZ3NwiwU1PaZLOaqLbSb519cROwb6P0oVqyLvJCUzyf3QCAJRII7U6sEUhyv/ACIC&#10;veghlQo2dIRNN+qNKuKXTF7heIlar9g8EpWogXSt4KGDnwYMjVyqHggbNC+K/JAtqBNmC3FfdgKl&#10;Qio2i6gpkLRgKthBHtFYG+AGDB+oNNsj3kZBp7p+JlOKcCANcNa/2R5miZzBEpjQwa0uTGSFGPlc&#10;oVwAwckGtKOgubouRSBvHiQXpq04FKdSCFikaLhbzdz5IGyPq0ERfMB1gGVoMgtzZVtorRgMI3jZ&#10;iCmK9EgGMmtQDZo0XAbmGFwNLu8YhVk2YZegKgpe601FneLUAId020DrA7BgoJnZYa8rUmC73ZZI&#10;AOgMmRSOKXwjKg3yIlPUexUupGwQtid2VHA4UQXxvFQo9MLo5QsouVJ8oQyjG4K7Lkfy4yBDZKBJ&#10;asNQiz1E6BK8L/tx8PprzIC03qpKVwRWWqZLZNRKbWM0GY5iDI9IwKARcXE9B6HnCWho3Iz/ABcI&#10;GuB0rUBw2VXL4pbi2q8FPpEgtXYAqDj5N+YUJpWYGSt0Os58xfm9BB5eu1OXeEClZ6usCRgSLKwS&#10;2lSBrL1wFAAosHRYm2wjt8YPJm4FKXcui+epmkABt/C43oN2fQv74HxLG4ALZAzIBaxQDjLfH0Q4&#10;jTZ7DDX0OJDePJ54CvY9SuqdcZCd40xozqH9JCYS50S2EKCBvgASM904znDCBhkBJ+qDOtNvYMRt&#10;LYBcEF+sDDyLSXoepkRYmAssEYxgLDTAAWVhlpT1rCepBfU1j/cjeBhkqBoe2qFDDccHiQrVSgIK&#10;LBEAfTiMwIB/K0XKQeAO7c41yL7byQas1S3Y3GTAdd8rJG5/1QQ2XYDsgOkyrljs8QhG4kuyFSQq&#10;5QGwoAp/btJSuhsEIAySUyb4G0Drsv8AiRXJtR9E2EECAGVFaqUZ3aG0JEJpT3CHu5p9UQaNqfmk&#10;UlJwYAihz0TOgAs0FWekJtDFCWxhc/RjrCyIwcXiBFhS0QBQthHYqxHWpCiuOIoDToh0FCsnVCCt&#10;O4GUs7euOjWosFmlBpIU0TwyCsVFnSCEozdP4YXohYxNC9YZKAQ6mC7MtytpeK6VZGHdncGzxcWX&#10;cztpUNdaHUVU49AhclW9x6wxcnaUJMyhkXWgkyNVNyNij7spwXS9PUF3jeCMF1WM2kJ6dIs/Rh/x&#10;j24GgpAZndoHMPWkuvAS1FvB07oq7y0Mfd9EQ0L5C31BtQyrmjpD1AnE5lF3saiUXRbEWVsFmsAE&#10;32L+Y4OJpWHlRm6/MgwNplEHMZyL4fyMNzbPxJBYACB85oF9UHzVxk6S5AFmRfWj+wYJl9u+FTKO&#10;UimCucsGWlbWxQCzfVM+cmEOUq4F0XqEshBKu3eVypUzcxnshJxQyBkRwW3khkUpdiQBCLyg+Czm&#10;QyctNYcvhKQftSMA3QSnI3GxU18AGDdqCxfqiAPkXb/cYw1ItIsPNk8ocBdN/wAE3Jw0ERSDGZgh&#10;voVAqQRyOAO36vKUCFnU5l134yPbTimhuah2mQ7qkEQqq1qEbHWSi5S1BWSWMOrFmlS+RglLjVhb&#10;ZPAgJFGMwt4hqMAVbFlGsnId8yaFAK2lwO0Syoi8R8W+YsArA3743VZpYtonDCOAHukQ3I0ZcUQX&#10;UhS+sXdAgBZkyMZNlEM69rGt5b41C1TYUMnuS2q2ybyAUbzAKRAcxLFYV1PuB3lDRdXQ3gxpAXUz&#10;tzvulwOLZIY2iEcoOVy9PekqpkCxuvmJuobLYQo+ag7oHhOrwl9ZGoBkMcxhYuQqshVgUrYFdauq&#10;ZIIFhLR1T/MNypSjwmEXQcrAqKKczAWH0TS0MxdL6yBMwuAVa6EoBrQ80DcajB9RuAnHrAfiGHWF&#10;cycW4ZgUKiRtcEE06jAWgTS+wgGHLC4BpfnDMAtE4e17l5KwiFZFBg2XGLVOjAvOXt7xCUTPQwTU&#10;7t/0Ze7tmA1vyvJ8sUAqMwAhVQrTELsCYjRCIIGUGsJNt5MPBYFjshFeG+EtA6CIAX/Q6obcA3IM&#10;BTd+ElhvjSEgUq2zyobo11wGtR0s5IKG9VvKHAalKSCACxl7SlMMWJWcAFcu52POdAL5QiSDUGly&#10;SlydaoVVhL2ZXXseXnAXpJQE/wBjHhCbu9gKFK72m/FCgfPF/wBQkusUCxzanas+hhI0OyzjFzc6&#10;RVNayoFkrvS5Yv2p2DcxHBXMpgLgsGgFGpL4o2mEllo8wjzH6uH0UrcIDYExixWVdEQoat770wpw&#10;ApbDs40AsppcILHJowBasgNKXVk2iED8kkNFi14oCHZv6IKtvEzLgx0YMAAsRhqKXYh0xcpAqLlJ&#10;Fhotpg1BYxYFtZsZF2ZRHmFoXDEACk1y6ggLgFB1IKwHlp1hwQ5YKywrYhcbSdeC+YYKOWkFNbHi&#10;TGVe4EyfNF2mWmBiVciIgVEG/WYBtKhfIpeuaEqiIgHt1reQkm5BHcaThtkAaXuSVJy5IA5oASw2&#10;lC1532TkVAIDUU9TyQFXQ0QUC3XBJIrFNLBAvdNzQ+Gsr7QJeNOIiy15q04CDUBHLqOaNDCuuONq&#10;meqRkgA6aFAROKXJGsBqXnKlBuReWSHUQEMKdao0fIWtIABDRgoEA4DALXzCwYV6rQRVaDEi7RgO&#10;WvVA+WiYLmpJ3aOwC2XAjAekYNImj6QOfYND2kbjIGdKgoM+t5bw7B+aePbVyaGjOlshB2FgYzxQ&#10;6kYaVaogExUpPcoTUM1qA/CNIqrQKUa58rEKUsXxjCu2UCKAHUsLKPCIxTj1kILuc6U2h3Il0bRY&#10;K2cUgsvR0T/RGinhv5JRN5Zqw6s8rIKAsOnJMatCm8NSm2KpicPDPylb8+ICyhgkNCDa2jZQdu7O&#10;kA5O4iYQalJpGkXQQKnKx5JhNgbYIKsK4wNbByldaPKQ3NL6kDd6qUhQUbbI5OpwMiKuxx6+cVt9&#10;bJOsBaiwLiUFyii4XrEzLFvi0C0DpdoDWlGiDzmNHOBuAWsqjcDB1RMnHRQQ26y/mkyMMVbUHXCy&#10;hm4yeKy5P9CWtdY1SALL7GQOGMEhKAosq3lFFamg3HgifdLwpihLENWdxcNAXFqC9VfROYloHiyA&#10;lxNDGnBYqkz56xls5aEbt/1USiDQ+8G77AB3ADAOE8mcxMnkggyFbb5gRQpeMEMBOtjQ4NevSYLY&#10;1f6Ep2ETDAeSVcXXd2y/mEDKYRu7gOAUbsCYAlWmGwVRGK5DLZGHeXp7JTM1u1FTVQqSCklhgIO9&#10;dirIIDFYyvqglFId+TnulC6ViQ4zWn7TmWQWbskGHM3XMblIwkUSSzwDkzUVKrd5kEvKpRBGd11g&#10;Qb2wxVK64uLIGStCdQ44XS8sXJBMRnEss4MjCKgygCZvKoRUFDZBdL6XjEW1brBRtFzhhNAIWiEQ&#10;F3hbgV3BoJDlh3IgFIbcd0YDySwRNxlGClqq2S4BRtbCYX83Kj/ZRMQ85IHF9fc+CIiAyMqtqn/F&#10;iYWCwo6OUODdlZkDpOdlwFSnVwIHQmtwUWtf1PeVwUkycYuZOkWlTNA6RvmbbAEtRYCas2jfnIbY&#10;b2HLBZf24ZjRk9WMhs67/BGIFHDyhiqaigA5dqagwWVxIECA9zTEXS+UGiDdo9UKdROxhzSFrEWg&#10;FVwIEaBDzSAUwceXbMEFrczyPBAKobOKhna3RDAKmVczNvm7+xB054wsYT6KmZC+UvuI3pGsZOqM&#10;Gtx0Q7iVatLUr8wu0YkIKw1YYQpR8gNCVNbJAVZHy/5c2UwB0iklM4Y4RY8C+D3ytqWbQQwWridM&#10;kUC7ZSMYBuCO660LIpUrBgADytMq7QW2QJ6LtUKoLUgXCByDBVAHAARVahuwJ3X3ypMEsoOAphtB&#10;wgq9ccOSZZ5ThQCpjfH+wlArWmvMCGv+d1grdtoyDqx7TNLMtVogW6rWQzrMuNDILtj+lgHlkQMa&#10;WWxQgEpirije/MTe4qsqgT8IfV0SXtDrH8xl5Bh8BmBhSOK2mVrjdcgVcGQkIjfHnKo/fX1QKbHF&#10;gCW4ui9oPQhPvEdB5oT2uSMxgxcr5VZywhgUYIjoSZBTZcl1KGwOZSmpAgRwCnYNimK5QdRblzLz&#10;8g2uEOGJH3CVTLMr8zO4StC4ADP6QqwuCKlgOZAHwBNDmjad43W7mMLHA0jkUgdESKcFLbg16ywy&#10;alVSVtJQ7C5u/qDqI44dCNCxR/YZShtkOyMaBsuxDomwB/rcTZpFsQN90YohlalqOMbLAF+SUkqB&#10;cLhqXOBMWFu4CdW6b0Us8GkS33gMIt+gaA1fWgFPCiECsiwArwdABpqHlOVjQhco8rjcoDUAOgLy&#10;pBc9j8piPAJkOiJjTS2uQQJDjHiOKL8669oq57spBxG7QATMiqlOWAB7gH0p7673gDhpCwo1/LDx&#10;DzjsUVScuyFFO790JWsPE/oLhDbe527ul2Q40wUrRd7hR29AUA46rUgX9bQfC3xEsQohBcQ3SB6O&#10;C5qEFGgeVBIWUd0PbrkQbsVOSV6LtssLYPEfzMSmo41KD7YW/wBEEAuqEwuDisNUuOFhrAThpDMl&#10;bwSKgFBTldBcSuSCaYe5QjpOUjglSETYrixxpRYjrO3mgktllfJNgKKQAZSlDgDyyYgAuocpIKFb&#10;kB5VCbOXhAIcqWvglAhmukHc5cxGmAeb8QFTwiQktpKCsTibgM0v+P6XNzQcq3hajqflhDrnWYi9&#10;qxJshrb/AGEvDHKaXBRw5bzzSzGSgCIQFDRAAoEu8cBqV0SiVSOrjscRFniHgoClhf8AkiDWB3XL&#10;4IZYzORRyBd3ziIyquzAtBjeHCEaZUjA2BWK7tkZikEsGyNFAUuPF1e2S2ZVVsVDbGo39vhioSGl&#10;QhYVauuCHIXo5g/qPVYjMIO3jyhZpm5WAYFXOxoDV2kS0bs0YKJS3tiVl0pTG4CQi/DTEIHJcllu&#10;bGIBXl18wSLF1ICFO9CeR0Rjas1RkhKESAoQsV3H+TTtJByFqy/sEFWeNZRHghikro8KcwKm+aEF&#10;cRQcMD3rslQlWwGFqUMZUECAXDK6CdcQYkZcW2KzCpwM2oQWBXNRQtJqwVMZVZ5hvXypCwq7mUwQ&#10;p70umdIBJcC+0oVBOuGqpprcDEXXJGCBV0FQtZmZIQv7hgJHoWobjNitksNHrqIyVqvShrW7w4Cb&#10;2ukdoA6QqQ02XJf4YICCzWdAdEg10DYJAK6YEglvUiKmQ7cOQHfsYQF1RBlhA3KRgNEKE3aJgOG8&#10;nCM8hEZIc92oahBqoLIodMjsONv6pFCli1YSCIwW4/LJ5PKBUStR59FnGMUgli7FIiqCL1UolCCl&#10;wwOritEAFFbMwU2N2SARmF6HM0s05TAMAU9wj7IC1pKg1buMBv09zwKVakgAR0IBaVjS/wCScgai&#10;RYrAZAQEAFGU5OsZmLQMFmmgkLJDpCtrUnoY0yD2RlLvEYCdUYtAUzFCEtjqYuh7pZIewYmchdlH&#10;P8oKXrJg3XFpLS+BkVjMuOUIyoUcFO6rCYAgpEUxV4RhSlkys0jGEhHLY0t3aNMtZ04j4xxNgW8t&#10;0P8AEeiMYQ64HvAddZDt0mEYdFQvF54kGaqp4GbWGY4IGVJ5im0i2Zk24RmVxIqEmwOqKmJO3l/F&#10;yhU1Srj5ILtjhGDQm5qMTCPApFN39iIYqbDw1RWQDQFiEPAZBJ+LJZUF9i2OyGbm4L7iJi7qjmyg&#10;DljYZ4kKauMwKUKi8iVoe/CARA0OWk97L+mK2YRyRii2WJ2UiV84nPkSMvW2PV6C2hDhQOndLNFN&#10;CQHAm2VJd9UnmBtEu8Qos74PWUDUNomlMJpYAHgG12QnogrLwQi4l55Gu2zlQh/uLwyniASLy3eR&#10;QJM1oGD0hmj1jYgPaIbb0iTQYEdnWFOM0PoSN7oPGKh6djOMc6ZdSFo+IlDeqpNicSSsK7EgSjva&#10;BVDVVrco5Nc5l/APCyCeVaevsgIBArIoTJrNmChRYHUQVPPY/c4g8II1zYKEJWCmKtq3UzbR3CIZ&#10;BcKPPOB3KrJuSbcBAraqI/UuXLGgHR6NDesgy3LILH0rJd4H3RZDXxEJDADJqeLziFAZjNIW41AE&#10;DxgO+IFzW3ZB4C7SSVRwbgQFIP3lUQEEbNAteSMNsTxKIaNOOicsBSQpac7ORd3A7afJSB3xGndE&#10;EXpk3x9xKoIj7B4Ilu9omyAui5ShkcS/MiAzsamkuYrz3FwYKsHyS5FshwgiMT0gwDJgjRsCs72i&#10;yqFgGAL3GwwFtqaARXSgsqjnARFGDCZEYHmYwoVZxbQ9gvB9RNiSQIFW3djBArZKoBgmnRkhXRsf&#10;XAlhv50LLSHKClyYBgQXKFGQcghakABLkgwYLSWB2hUIDVR3XKCMN2dYpsWwG4SnnATyRD27mlxh&#10;VrIAAbHm/wCojoRZt+hDe6JsHXU5GGw4fYhgs7N/ZL8gJwIbtBQylKmmfiHCsHhAUxk4WL3K2OyK&#10;EiX5V0gVxfYkQnIzZCUJVGg9RDbByhg1oKNwADkPUQOCCIFCCCsipoW+HRgmBk1AqLf4ycmPAntg&#10;gdA2zpAcDNIAIDsuiHxFN8EJUvmICaQakOIuzwKksyl+SVFGsGtogFhWYrNTog2tMzxiwc0/wARm&#10;CBp1ktETtzoEVSWJBkIkKTinMgpdA4QIXdBKApGBsArm3ghnKouIBAxnaTDqnxmzXWT3TXVsEJYF&#10;2QRWG6swJbzxYuhuLUAiKEAbIrLhdmUU0uhgJxPKKephYhgGm2CmllsuObhI3UFViWZmdzKQqiio&#10;cRcQHKSOqxeUEtF78d164ltYONRgt2HBuCFuVZUFtdjYIBOa/wDBKkd58wEC1MYJ6lFujjultqHA&#10;4Fkq540EhcqQQl+uCjhmbyQTxbmBQoxqSHcacStRsiwXRCgNhwQsJQBjpwjWGKOWoZOzvbIww10T&#10;AsJjhJiCtdBDVqc8ORVAQaSGFiRFGzSUIIEYQOi2ohAMbH3JuGVIu/gZi4x34IVwvMyQFFw4oJAL&#10;UAhLE9E/dEiLbJDQVzpIaYi6vMLDbzYLQsyBOFHLTlBJFt4aCjtZtfBCNG8k7YbKhCEm0ekEQghp&#10;pBVNqa0jZaZmRWERXkgbsAoOx4pVwGxIBBtp0fAjKVDa8VeeUCoXJRABKGGMszzaEwLXEwRCAWHc&#10;iwE9WZVRLjLDMOVwEOxFIgKgXJIHI/lIBRSm2dULz0S0QmMDSBdo3kS+nfIkDUjyZDNCt2SCaBrI&#10;sFy5JCAYGlixKLujrFsZySW4DVCyg3Rsht94CDvdYlKoMFv9JXChhEAv/qsUYB0rkLountxAL13a&#10;g5jOLpBEdAe5GAOBvJKBleBCz3bAWBy4EBDHqpIlhVSyRwCDGwwI+1YGtNqa7CbetdYwDOPmEqSo&#10;XG0zIrxkJN3JRhdxWJM+60tPSGL2gEXtPEapcAGoKBWg4IUDwABFDVedJrv236EMyIxbAHiaR/ly&#10;za6254o8e8sRkZFqkNPESHMJZ9QmD21wYG7rAGNYIjHzQKkVMoIWFRbtAFeLO8OU+SCR2G7lQKnK&#10;5IBfTA4S6KU5yYMgoyQKMOgfuJCwJlFshaps0wMFpldDvEbSCSinWCHPKkba0HenIFy0JkulpuAB&#10;bp4mFe4OWFh4FMpTpRvAVOj0OEqeVlG1ogYCIIFLJ8X509SglA5VgtCxw85EnIdJFWDdSheekgSO&#10;Q2g750qgdImh5eyI9FasBPl1GSAMIcZgB0RaQWPzAwro+ivEEoOVbudwwBdVwaHJGFDGq+UMAyl0&#10;LkREh36ShZDxh2TitLqwPBcXNZIXwrpMGLxUwAyxPFQgxP8AUHA/p4fTUuAHVSt9GIXEvogQhjsg&#10;y6izH5stOxcwo6DGnbEB5SvpA7wluLUyAho2Gq+6AvA2FwQBShzICDebIxxCM5mCuADd7PuhdbKV&#10;oRu4tEgVEignbKiZXg4KlgP81LiQ29USpAfAaAwXpgAY4wXmgXGpxv8ACFmHlNT2hqkBrXMg1DXF&#10;/wCxCjm/KwDzLXlSMxoBlYXd9VJdYbSYUAswFVt6HFfmcNYEhFdZsj5GZbVjwCEuvr0Xpp2kxRrz&#10;A+L0EW5d2ogRefdMXms6QN6PZg+8ZpDkLAxVIlHLUjOnVD9AqvVnmBUoHBAyVWAgbAMHalkUcPLE&#10;u9xh2gmBRo/wohdbtWJ8ul9knRbJWuFbi1jc7iFpf4S3UpmiKFwSnCJmwl4EA0oRoPnQhLchdEux&#10;SiTkTIGv1CCIr0y3JCRl0W8c8QJQlkYiwxRssJmIOIBnAwF7gwIAKpb3hQmRu9f9CE1m6n9hLb3w&#10;jXSaBRmGq2yBBLhSP/ZNmFlHPFFR+YjBh1mIeaquyKCRL2vABVukhWIrbJNxqcvOKotnJ9yAisWN&#10;wpxBhWHZvflPuQlSTmcDKw4/pZlDSJb3zctpaMzDBpBqE1Uzpl5miWH3jWCEEWsdiLf1GQRvMdOy&#10;OAzbgCGji2ddkWi0jDDQL3nBXSNbognq9CyDCIUbsXENgtCw5Z2vFzIA2MQIBV6NSG6prY6wyEB1&#10;EOjdwwUU+F8iUSDV/cStsuXAgxQb6gHQxtuDGHAfijCx4E3waGrhF16oVbECycKIMKBQH/BK2oAx&#10;QSqtSrwUCEHNQrhmXTxGMCOcF9HiQFAdcoJjK7ySEXs1HSX2lVcwpVz6kAWApY6TZ2W1QylVDEyo&#10;YqrbAOmWv91ABTGoyRWY7xk5R46JkMcsQEKYGmh2YBYgshXmDElgEvYDALS5qilHQA9XASLWuVaR&#10;jOEX/lURl8DcFeGOXxEEKjIf4GKhLcYHSCtRgisIjg0fsiEsgpAd1HVhxlU0YlCFLvpXIzwukgUD&#10;xXgQaqAwCG/hj/Rc3KODiIolcwYcq6I0EvdJHe/DTQi9oRharscSAV+TLsjzAcuCl17uKVa3TBbu&#10;KlAFSBqbQG2iGXm9UVwWuYbZJkkhqZHtgNyn+7cRYddnqgADZLAxbCKwBwJGsbRI3VQwQtbEDYFY&#10;eEEDr1RJQeCU4LHRkYFzNTDCqu25rXGt25IC35nLMEWHaLit6dX0sGA+ZH5NXEiZkIc4RbNJUbVJ&#10;kQXIb2slRjidoCbKxKQJzU5+8EemGhZLhLArwiCNpIXkPWFzMLrMlsHOpoJE8gjJh6k4XDHlQvze&#10;oWki25V8AQdh75kBKU1TtFgA2KgMyEVyI4msuqFVYLy2KpsoYa3Jl/xjjodFQzjDCQTRVliETLRV&#10;gsC55qGChvHdIVBDzfaG1gYQKoMN5yFNXd06h8ZB7AL2tFjpjm4prLKmxeIlBqDUihgQomFXaAUb&#10;IDyp/Jol7nRGEdFpw3QV1A8synu0YOSCCD8iYtRnQZ3wRvuxHV0lYZniloQGJofy44jXRTweZMgY&#10;YwG3YFPUIyY0mgMhzWSCuxjF3QEM6KBtSHZstFw1WzdFt9cwJKrsL9wIWAhouCY17sYBuopICTwo&#10;EQke2YdUwxjFcykuJMuR9BSXYgJ5jbULBYHgbZXSulBAtoUo4bj5zyZETEU6ngCCOhJaMBqBSxOS&#10;W5A2iQBHI3qI0ziykAvs1DKg0h7B6BjFQZAfxuXeYJGgfipZtVyL941By35oiiG9jW20QPXxXU3F&#10;qlENjzlvg7MDlGa9/wAkpUwMPqJVjA8kxBZkU9Iwp5kRVH1wtSC0GSGxmUwwKoF0oxK4M1kVCgXq&#10;SrNHiCMZguUCchGSxAQDzY4ZgosMc1i8VUElgoXizGUaHBAAN/FcLjAIwqWAy8EIKTzu6xUhsKYo&#10;BLhWkE0I1/6ILhdYoTDFxohWoGByjrjRQF+7W/dDaRsQ1Y3ipW2rBhUzi7i6QETHaL4++IYk6VgO&#10;MDFEhGjBl0+ScyGs4EKJMInI9cxU5EQQygo2kYhWm/7Zh9cMInOJY/4CFB/EXIlscL8AuNFEg4FV&#10;0UeUFtqJx5EDFgHOKVI35Qgi+F0ct9W3vKNavFIASUMKkJVRU0uJtVJGoAujGDUuXsRenS1dtzEb&#10;bMsbcr/0YgU+z5S8C9KH4AgAsKpyQWYT09QQHMuzcyiYinc4eEzKyoLBB98SALXWDBBA05eGQIs7&#10;pig2B0vuBiOytxaDheOgHkQNs6N+4JSEDrxMtmy7S0haMPjKvF4KTlziBvrFJeIwgJoIXGBRCfEq&#10;At3ZBrHKpYjq9ZDzJW6RIWKFLGLlFhIcgO/TKLL7y1BgygxFR25s1eO7PzDcKm2iahstfBEpc5uB&#10;oQ5kKmtFzBWCUT5LKLU4Uhkh2s3CoRqixh3cg4LVku0kdl7qk0AnlqLTa90V+Aje35tWA7FlUgyL&#10;RV8ZiIjCilF7BFC1CIKIFB5mUaAywxst2+kScnYMEyBrcRaVxlFyTisCFkyNJG9p25jRSjoYG6KA&#10;5kAXshzXimAFzeEL4pd6RnDmSyO9uNBhZSBy9EsB0lPMilXeiSgrKmsEPZFY6UGoXr+qSsBDYDq3&#10;LgUnH+LiVAzFPBFqotvPEeQs4QAuHF4/BzLlX3JATdEKUwCt3oIDEC8BECVQLbgNkh5OCjmuVwoK&#10;ksSCORbPLBLDzGTqXBM36zUZ1i4EYgwW8GGgSPKNohq0kYk7SNdIDFi5Z0boDSAhu1iAKKpg+33j&#10;RyIz1coYUDRm2STgwSsGLqEBBbeZNwiMHeU43nJQ09TibqBkf1cK2p5j75czZkGUWCilgzkoRKpH&#10;pi0A1BiRr0Ro2mig2ayAwiixGtW0wC53u3IrDjpch5BzWUFVSl3AXQMAwRC5dKQZPLd9XeCYB0MA&#10;wbqwWCKxSRauSwbRwVFVApLZ0YxK4YMlXqqJQbAJghRgWMCGq+C52WRsN0rrPqmRgTRuNj0tjLTR&#10;JMsmV5Y6XXXmRmv8xKRSzDjcC5S9IfySygk5aCJiKiQByYwNOyobIvGlDcEti3zEsVS+XdF7VkEB&#10;ZnQJYDiTnejsRTUGFHHCCgAaLaIvSBF8oA6qyEBS4vgyIzPjOUBFtwkBURy3ZWrOcMXzm7loHWpt&#10;KiygyA4iviLiTwOFq5y5YmsIVANGJkRWEDmbi5+7fQJGsq3G489M0RN8IFcKYsiADkgdoE70lWTW&#10;OOhSyCvEK1Ri0G7WWRsQt0GnnhF2DCnjS8GSFuQaTiIwgNFQKAxxHZH9lmmKti5AhZgHQ7QFhtXc&#10;mIlKyDI8qrSxcAK0IbUgq3rRFIyZ94y8sF9ilCAiYXmLaEFoRuE8tpnQFvNrFkO+sr0Ao0iBIxIO&#10;CDvsm+0aoYhBWKbaIDTHL5ADyCWOyl5PEmeNMRbu4Iq905VYQvFB1vgQADskQ7GAySW2oLNrBN8e&#10;oQigDxANYcDulc0KlvsQmCRzgstLoyDsXScJegnNsCRi1lIEGJEwI580pxoeYNh6FHgMWiwuAckI&#10;mXmYKijA7RLFAZmPthcS4XtBocjeLV41DG0WcJBCRaOGQRjUABpC8M2RZEpgV+Y4vY59obEWxuFw&#10;raSgHovJhb2plX+GbUi8sE4LM4wwMqLQwLU2tKBWUThXECDS21rCUO8oqBfWukRkUWVbiVbN8vVF&#10;0d5mCerXfyQ5hOF1RdytbRgC65oiCO2w97vDCcjSiCKUmq4As7tuBWIJTgixpEgobGRC4OtBYrdR&#10;7CNygyEGtmUdIFJfncQUyUIHrwIUVAXdzpxdOBQpE0IdJCcqkXJgQyjkEt7M9YgDB5DFsUJODSJZ&#10;5EAClyrtDLQ4xkKSQckMmDYKDDFNOnBUCXwYCHPIQDiPbwLmvKfqQildDmZJuXAep0HnxG3G3qPP&#10;EeqT/wBBmexrMhFEM7TtCA6dV1EJsSmOCepHUCMD1S9YJKHBsA2EdGDfUMf3LOivIwYULsEg0LLn&#10;sItA2x2gjYYXk9hLkOBMIHG1CEhQDa4q3dXIeZRWpTpAibG1YNHlXaGfZyYKRFaF5kFHEmDjIONw&#10;2BJsgAQ7oJdOg4vKoKNFqnAgFRyXogkL1wkYhTlhtMwmVFhULnkpFqcHb3I7qUdmFU1u0hUQJAhB&#10;QzUp8pmMMlGj7iNIapUJUF8FyTEvno9d8ylRKMjgAVOgYKkDSKOAGxSbYGpUkWlxIhrBwZQt/mNA&#10;HFwzDWaJXdgwJFJalj1YlKrNcVcCcE0iigSdVHrEYKYKXdEL0Fj0Q1o1oszKbVFgEGArv7rDFQSp&#10;giLoEiBGJcMGj1cpxFK0sQwAgoBQ9om6rwt8gEOM6U8OIXKqks1puq/dCUJWCUAKgaMuqMrs3wQN&#10;R9QvyCPZoSzahG6BUgDNQ8IG1n8YW2gsjIsyZzAirQFMQ1hSwDkYqwBhAJe8AZQdrfMWpcFNokLY&#10;WseWl1fTWpbg7oyV4qN1jLA3UxRdmO5DKpsKerMrbzpFLrEIdg/xLmD6A55BlAyZE6nXiVQrVYfM&#10;TMcB09Sm0g1MsN9RYpix3OszrRtHCHImLjtH2qJQIvLFTFHqF5Bu8P8ASOKFMaI3BigiHTIQnVfx&#10;mNHhFv8AMywzbd0w5TS5molDxSKYm6XJB2fxIOr3WVXYFyxQdomK5A6EzG69XQC0mSCXVbYyCrTb&#10;m4BHA15HcUaoe0ANW4JYQ17CBCBlcQsNPEhymOHVAGzd4hDG6EgpfKS1TePBBCfYpRAHwn/RDXhM&#10;owa2GxYSkbO0oQsR4mM1K0XKDhPX0RWeOlAQODl5iUFJdRQwWj5m6ZccH2ige6yNMSRFyBNFS7BK&#10;MtUdu4UYquZDRWfSVvihX5so/wBdYUPsZ0XQkMFbHJdJsNomBz+M+fQ5YV2DyPXJcwlH9xSm7+T3&#10;nuUsPxbBQxV0i+7gQWWLf+uILMCH8XCxbQJQ2EAo/OI0xDAC/bKgGC4NqHLeRWBI281RO0rp1lFk&#10;S1bBZE6I4AhKbscKfBJhKwPFUbxOZg9usQCijYg4BsIxLEvcEGlTNWY2WtRgG5VyCstbUDPBeddL&#10;0n7tRQ8z6LPmsJMYj55AorJBZt3mUA2pp0wgCeDBS2F5CMJWEwFqUMmTfVuzAc7tSAxj9xF42+KB&#10;BTAempt1id0BE+mC/EeCcQMSmQSAAF3Nm02GDL/FLgZo43jCOFFHXql4Fm2U5BasoAWmidEbrZNs&#10;bFs5CDWATIsVhde+Bs5R9VDcAYZBpYTc3ApNL24EtFuMRZr2vEQWoXysKE02uM2S6EAqmOSNIbYB&#10;9kqu4FCmTXIQ8QWt/AETAH8GAQawYzB1vllEgktkwQTTLXQSSxLj5PtFpa21FU3vnYnuns33QLvv&#10;jopSVqVA3s0o7RFVZYZK9kdMJNCjjIWerByjOzThIxgm3UljuIwLFdwBYrV9WiADAfcJQBGcDBls&#10;WYK9ULmQgVufOUd4Il00h4gbWCDTdU2OkMBDCIe9TmMc5BzWIcihGN5h3GIsi66Mm2mqqBayCWeA&#10;GS0SnRL+A24kIU7wsCFSHvyIqzzukBfBF3aRlIri/omFyCJO2YePNVBk/aZwgpcrHEqThgK2eONM&#10;iB1Yj00Ld25S60ihxQsj0cG/SOk8kTQIQ2VU8UJBygSIAIhcEQebBYKutNQWQFUjFXveAHr3pqMw&#10;CuNQF4vAWHf4olYbpxKzFEDCInqCExrY2EZUJL5sa7oQ7F5OkRmjTdTzlFjRrPJAMxVMbULJIiXp&#10;DPXaAwMdnTmQ8fAwXBzN9k9EQMDrISzdkQI8JRpqh7smRYuLGOT+4Qtu+vCjlOzD4C404IYIWzw6&#10;u1B+8SoTtoagOlbg9EVAr1MLCrTbEII6BfVjMDQcshgUl6pgKMOCxglH6yGMb7MtmN+2Bs78t4Xp&#10;NEEXADcVKywDIFBZ5owZU2W6Ib0i1ioKobrZELEAygaHMu2NDtOYEZE04VuzjTrcoIu2Mmoskt9d&#10;LKWbyjiYxWZWSTVuIgG24EtBT1IWgalS2oEtfRKXoWLr7ykFZpqLqkG3EQqOJa/UTIGPC4X9kJDQ&#10;CkSkFtH14ICSnROUKPCCJQtYBBWRUoeEQjQsaUioSWQICgSsAjNhvwi3sK2i1DqZuGfo8oNBhwvm&#10;awIJSsoGKGMLYsilTwOBYojDg+EzuuzTzTc7RV/5csvIPMCilFU/gwFwlSh5XDc0hp0XB9sGzBX2&#10;jmFByLXMVWFEbbK+JzQABq9Ip8gMF6BwWJgouIkRB6/FA+ZTI4UjzaihJgj+KNyjXPBhNlflCsIG&#10;7gCndWvkeJF10joqiIB1g3U2muIBMCUQxEiALeU6pQCzdkigs6oAK+ML/rENU7Nl7lwHzcWQi5Vo&#10;HVDkC4CLu8t1kmjpze01ByBtYnXZAZkUhR5ovB+1k1lvHrAAcHYIcA3U80bNkaEOgOyuHULzjUIK&#10;w5vdKA3eyDDemDKX5KRhrO1vqixDQThM3twEgdOq1SAgB5dQcpugxEaQszEWkUos2w3IBARQIl6N&#10;+ES0BHxkGcC22ZxijU3EepFa3BgpdYVaQzpeQLFqwlW0VkJAootOsOGoq0vlE96pLCV1jYA90ZWB&#10;OR+PQEYBuuYHkTxNEBhNpCBkFS8kAzYlj+hBzQrcA0i+jUDUwZF4NRXIKSrAYcQD4nAyQp5wGJjQ&#10;HjsTdkojcl53VEPOu2q8lAQtaHSIEtUtnBy7oEGvXEK5yNimUZNmQAwlgxB0SrsYaFhlkYOXBagQ&#10;gSjHBC2xhngtokq0eKMdfidlK4MNqckWgPyfAsRaG3KNssugvolfgiH4QItgIiR4BDL4xhUip0Ic&#10;skd9VBMgOGwYB5sHmYptfEmZK2ROxYgg6mBop6zKI0MRguUCCl9QISt8vMgstQlOYN5k2qSiynDk&#10;QG2d1IC5QJvvK3KwWfEYuF6+/cneCNxNir2YMCc4f7XEYK3hIA8G2m05UdAbQCGtRIVLYB3eSZAw&#10;zXgqHa23AkugdYGmUE1EmBBAqvD0eUEOGCocxVbBVjN2AciN1KP0w92oD/5R4MhHMEcyV+yF3Euy&#10;UVHaBLIIj83xmjvayOA2LGDbCLYYcM9NWWKZs6EI9hkwGcLiXo5RrGyukdYr5hmoCHVdWQbIePPq&#10;iqrpUky/EpzMAS78xxhdEwS2Doj1HAhv1VaAZGQwMAm6OXuJgIBp/rEONB/U5hEH3OSouvFQvyX1&#10;34JesXRgqjWAX3jJTTRgdB7qGBR3uqAJdEll/wBEW2CphI3q1BVsWbZWbgFE4GPeOBVR2qLZmFvW&#10;IqflLegLUHFGn4lixsZOn/YDXJy2ipOXLdBAC3WBxvuBIOMSVYyHdST3eJlh5ZxQKbkrmMWAVeuF&#10;cBYHui3MpFkJQLa+jBrErhkCwHjnS6+soL4QJYZXQUCMxstuuAueQWZOXmmlTEn8TKFKbVuRVFQ3&#10;gi20sYagWaAx69QpWU7Ec+NW6fumRFfbcrCqtzBUYHphLZYiDMINSABwtkoSUN1n+mWqqE6pCi1h&#10;xitTZibro7kxjdnHL0VbBqjX4qHRCqAYigXjdcKCgizYqInCtgwELKOElEABsMFGpl33uj5AcmYK&#10;rXqkisKUGxAxOw2IwJYOummIOTNhbPAsDaPGUUOaLVZZkHAK5RA0G/c4Vow01tBNsFssmlZpEM5a&#10;9hzcNJsByh4sihIKOSxxcLinLyMGAVDOoBdjygcabib0qRM6gqgt0MVKqJS3lUSlBbnELRbT4COw&#10;vZgZxi4uLVuG9g0AS7IBK0V0IYLI4Dt+kRCBzTM4GW4UUWqM4Nyidk8BHY/dYeGIxRGqEnGBQDFS&#10;kwrU1fHB2gajh1lADBZCyWOuSQKRGQkAK5vlgkQVTIjXQyr1oDYt18JrVY9aicZTEFVRaBcHwlhU&#10;rpKkjqQEFBtbTQQEhxMHhbdvzEaIOnB1VWauDQFG6kGWKGAkohYJVUAzfalKv+8oWxcXigWG1m1k&#10;VDDgYbXkkioE3twZrDdRAuSEfagJemgaQ4NHBIauyLmzRRdICCJHNIzmaMwZRHTQgYQWpnK4lQgC&#10;pnkfJASs8JAJVarlBy7kArFZZlIoXLB3RLWwS06jHoinq5MyANzKCyT9U20K6Q8wQLJcdFOXrErO&#10;lZfanS8kY31iIXCWCkXJaFZNkHOo6IJupNAS2rpkgL5myADNLDButOVgUFejpLOoKYihCO7F5rLb&#10;G4xb48KdVEH+iZE6S3MLgA7mfKODe801Bvk/YlMFg0eSBi9WGQKVuIS9eAe5R8isNwCWDhgK3VM2&#10;m6ycgnMlNvA1Et3LNGsoWMoskBJfGiDlSyJIFiSltqHmO6AIOLcIN9oNsZm0NmL2tMzNzm3AXTRe&#10;vsvOIZXiJMpjuRdeTEQhasTHdRK4i1H0Rxi6rHaARqcL39Qh640zHJjRtQOAZLPsBGIqUZ/Bpk9W&#10;QF05C2V7wgkIWMPpIWLgo2iEUdZCAM3cSBdys9KW4wJcDOLSMCxzUgGaJqkAtytKgGUuRSFiUI2V&#10;CGxF6DwhGp26F0AwrDPdDQgZZaHL90zMlZ2eBiSAfcZlW25TmbW7tVBZYaeCC6rRwfml1KxhGALU&#10;Lp92NOmsIFlYlTeStEC6kEgGnAwWgcSyWqssOJBWCaQYUC7kMkLqC8L6JeRaDzEaCLR8RAsJ1Szm&#10;IseMCqLdCGANunA1UHuREqAuGDNzbNwKOXNkA05BglkLb1YYVuax5kUiy+dA3rkqEZsh3mI5pHsN&#10;w8q7D/qi890SIllRzYvEZtQLYG2UPsEfOw6cE7L2cFgABZrn0ETYhaBBezUyzFJiOfBMZyQOYUoF&#10;eEm6u9QoSsbwHjCGU8WThBoVMQa5VE5R6wCkQKmw1jeMkbSYgn4CnWg3UWRARJLafuRCmRmDgrPF&#10;ptngA7Rw0UUbjFGt+6iLmsgwM0tEfxITW8UOuZCScvKCpa5y/gIADMf0qGsVeudkHSx7btAq2WTz&#10;iqAw3axWUE6CUEPdjC2DDh7yswDiun2RckRadCGwVDCYZchXQSzW1bgqKbMnV+Ja9Wh8qhRkbwQG&#10;4bTYWKi1t8oYKYHDB7J5X4I0AjYwXOrLTfwEGUFHAwEoLOoVwjHAC2lfNTC9ZbEVxkuuBxG+vqai&#10;BeA/dHs1tbAEGlHdDtqpQwFI8YYAYLTQO0S+angwo4VDkiDQTOElQHEiL6ULBwdUH4EHDULQ6wyp&#10;HHQQGrli0qqreCPCEYwKQBAuZ7iDoccL+RBsYHFIcE1ah+4sNGw4ahnNvH2QBbWgQUoWacQKkga3&#10;6XWeCTXJ7kp1aVBIEXdOhkljCOgqRgIoTIYHMC+WRR2qTDSnJzJ1yNmsCV0BskRew5gQAcAkAsoB&#10;4twADKwWHNq25mwQaLwIwF2thcCxmQF7C6lMrKUJymI1GW8wqhFGGpRRaPTAANwJqS7UZRa2CzQx&#10;XeWEPBN4ISBCGU0XPDfEyUk28rnXyjFtbgZo1AS+NwErbMf3IWBZtQs1Gm0gId1nLBAMDkFgpsBd&#10;YaUWwN/km0hVPyEYKsb9gjjBC2klXYLrSWwEcAiz4LmBLVAiOdsmyuEMWdh3QVwBOMFFgBAcHSDA&#10;5aO0CsYtIQy3KesGNa80UCS+LdCmmVTP5Q6ilyx2DtANEGIWwXtInAqqw3lCsGHl9NiHO0ZMIqyi&#10;HBdZ25CWztqb+P3QVHDPgJalDGQABse8traKYoEXFpC9lN1JrUdeZHihzgA6ujDGTBGAE3HMuTSw&#10;SLHQ6Y0lgx2WZpwUti5zLL5luWEVUxzCKWJ2etyhHtpPm2pYihWw0/MrFXIzCEgpK0TJFSmUDE4J&#10;cKnBgLiSKMi+IYQgzzsvSdiFahW+iAp0rYMsho1FS96PFvrLfbygLN0rAwmHDiHCjIL3czZDCh3/&#10;AOeUbV5AQiUpgYGwBfhAQgMYgn+DUejxh0A0dLC0IVSiFqU2s5hRr2R4OYEihfBcB4RmAToaCRSr&#10;YRAQqnp+KES1+p+QjfKonlOHNXUCN6YItjbs5JTIOxhq0ldMkDK9FN6aW2uEeQByyRBQgmGhhrPr&#10;imVI9qnWSmWpxmyIPRhygZihACtpaHKLfgdf1J3iZEgsLal3IS3E1PE+XZLi71UMbGTnHiTHVmWX&#10;mW5RDyDRi+1KReRqRnRBh8I3dSFwYOiHLKybxAYx1xmwowxWYe/C8o0TkvGSg7JBUjjOEIFVAckB&#10;+SJK3bh4MWyYDTqXxrwVKt7G/AyZ9LY5ELC23WpHkvUBsL2ZGoFXYWlykCZwkUMBRVG0p7a1K25Q&#10;5ms2SDDRsJ4h6rNiGcKp+CY+UqvxiAJFIaaGGW2hFIKYDaDrohNmuahwhXPRLnjZiMGSzeohE+pb&#10;BLWzLE9bwuKAVgyVYBuCiYoydfSNat1xW1vU4APW2sGBqcOpjOjXNPMF4QV+yJQF0ZAHbtJWgriI&#10;GxFpgLPuuFZJsECiasT5xkBI55AMA3jAAjpC3A6heuCF3AyUotXQZVwtVvwQ3Kui2RMmLVL0hwCh&#10;Rga7IxTDAxqbiCEgdXInL8OCLtjZau02vgXEegC8ih7thinIicinTch3tVUS1j5LkEKF5RA5Ks3F&#10;4EgsGkMFwMY5iGcmloe6BY6Yp6pYgNz1ijZMYFC7iAkVUdiWK2/bCm9n7hL0LOjUXgWhl7IdKUbS&#10;pkb424uhd2tgAoQvw20t0wW1qtXkRkZhSYPBgNDkjA/TEGclxCcpmDsyozSBlBNm0EgkmWmAI3rb&#10;wgbwRw9UUTXk/wAagVmhkPg3tzoJAElVUDsgWngP0GwrUAgxW9wR+iYlgvvQ2H8wTAJChdR6FwFy&#10;w5iOTQIF+VAyjfM+JpCGiWmBlbFOlt1gZoZ0RY3hrCC6Fo/9JXDdURBwkUrN+Ja4zhIWVFXN4A5r&#10;mxD+kJUVMV+DQ4SxxV/oiUaFywBSLWUDeFqtfwm2cINGAMh6DBqDHdAY2xVmDAAXG7UegNemDoAO&#10;l6SxBoZqE3rer+DKDKFuQPW2m0lQaBxzIseA4yX23kYUoL6hWhsptzOMuWYkGZk0JI1bpZsQlhd/&#10;NQSQZRAMxc+qZjDZYgwFCMF/lzY5eQ5mMI80fwgGxZzgu79YogUB4YlpGh1gNgbDgQrAdyMyhrD8&#10;xTLJtwGJKo8nRE8pTGAGYCgJvkIUwhw4IAjGAnIgZVtUzJALKoLAiwTAvaGEgFgLQEAFpAdj0ReG&#10;KY7G1hC0imRhkUO2SxY+C4MXeCEACbphjSjJZMZEA2jWZcVuCBwCSGccSzM0N391SiHAFgKTlnBR&#10;io5EEPEd9oyS4lEf3zEpAhZQd5PykoQG0yO8HKWYmZlIHXE0vMtOObmxzbvElwv2TdMY7EQKPbzG&#10;C/NhuQMMg5byQMeMiSPBYsBBxXFxv2kVDQA3IPf/AIaQr92yrIpYx2wG2t5xIPAVmRmVwtkYDYFd&#10;KcWGTdv5biYnojBNb/oOR52lnFCPUpV4Lq30JIOBVguFexlJmst20IyW8OqxWVxm6AFEICU+UTMF&#10;cFZU4Zu6PnUou2JBcBWaC1dyrDZLfrgSXPruKYGsjKWY5fdErAxYLgvlFpsQYIBZcz90UP8AlfIt&#10;bpiIsCDPIuSWYXpHChlSoS0BXEMhtsh7i9u8IgBgYW3UKkIndoQ8NRGyXNwRoCsjQhY+tBrMNrQN&#10;q+iH2ONSGKd4mo7kJ6Df8naYnVuBgFmC8lANgqHFKDS5MpWs+qWyFdJ2FrzC5BfbgC3Sk6CUTRES&#10;u/iqMas7Fivde5akPOI2SAJk2Yu0C5GDICy7xaytDSWGSwkVFJbqpjAafSgZhzpSA4VRp5I+s5U2&#10;gVAXuI5BM4QCwpcI4gUFMRgGARJdgnBgXxGsWANUALB6kD527dUTMVU4mahrtHvOZ08ioXDRy+UL&#10;tQypAEug6KbDOqrUUhj3XRAaF3VqSgQsMQ4A9sD5tMUdqSvNF9KjtmhkG1aQFevaINGJzwLb2DTM&#10;DUPUTfxxBDJaMgiuqkIjBKkAoVocpFGQXU4ENdmnUmECNrgUKPaGqzO6QzEUy3pCYAfA0tYuO5Ex&#10;yNpAVIb/ACdYIQyrfqi0DqIgJkA4CK32tmxALcA4LAWwMzD3V3QsiFrGEm7u9BAU6pR+iUmSWeqX&#10;zeTaNYkdkhWsr5hQzroMCkVceFOTBpdXWFyNG8qWPeVIOT4wwFlgcml/oyzBPwDTYKFeNu6F3QN7&#10;5jigrqhEgqLzo8ZZHfswHkueiG5CgOdWUsPcmIiG8DbcHknEKmuSQ9fYR5kFTA2mZ6iMJLySWjS2&#10;quD2QpgBVINmHKg6nfPAgwAqtYPaIPS4u2hY3gb7g0D5GpYoBf8AO8BoxAcDl3TKa4eOhUgu2XJy&#10;g1QksDd1iNcNrgJiCan+0VTYvQqKbgsf5ATKeeLgRd80mxCm5Nl/5QqoDnAuba4xcgReO6RAAcEg&#10;lGNVg1gERYYa3+lxTQJCbj3RumXPnDqAtNBUmsk3BSpy8OnSIm2g1AWAuZcKJRfMYQLHCVBaIO5l&#10;iZOzCXqoWnT6EAYHZ+YmMIF9kK5KGkygXaqxRxGOPUPWDJFxtqwkGHLVIPqnQAwDLCpVYDfOSsY8&#10;T6YOnnxJBk2DIO4h0SVDKkz4RWRgxT8AlSyI1BwVD8VBM/Ahwlt7cSGbV2y7IN7MCMauUCNKzdYJ&#10;eUmG3BiRRsQ0FL0QB0OZII0HSL4FG7iZl5C4TsbbFYQMbZQgY2c8gjycAyiGW2LYLIKm/sgfsZCw&#10;kDpkw0hfEuptAgykNQYeSgWzcBixTqspMFcSKUpyxcmqLdWYAq6NnACbOCAYAFqiFztG5eSC72qn&#10;jpsU1QgrmDhILy00dPWUIkcUBZq30YbShV9c6JVJ12aBkbZK7h+EvkPBXF1gGgP5FwawnDWkUGrA&#10;KC5IMu6G+QhwGSZgWA1GF0M2sMLeQekHWdw74zVoxGIirphgQAXhwLJHdKCpbLYAmwOLlhNWUOOH&#10;R4y6DRdbIlql2IN3eKuJnVyrcNYOsFwiMawcBTZYhbWxUjgW2sARRI+iQaEFQq5sKwEProkrYL3y&#10;iOmDeY3Ss+xjPYG6FglWRYKHU4zaayLwrlCujgYKiRWCYBANQY4QeDoiIzpdQSiQ5yAChWth11kB&#10;DOC4CN1ZVbwyQnYXqwegr9UaizWYjsLdsrQU4pL/AKSoEosYJcmxsQ4Z/ahYU2NADNOcQRVBOWYA&#10;LVvoikrXwYVvBQYoLqGF8xV45clkQwF2hqVJoYAvoGxfIgCzvJIx1wfJQZHUbBWhxZRIBZQ5t6AY&#10;OUHFLLZxeKFK1Zb0Wwmh+Wl7FSAUmRg0OuZX7VaC+hrDACQhI9H0HBtSeTYG27PC7Qc+OpBGLdSC&#10;kzTIKQYecWWaV2Q2yy1Ie0o2kLmnG6JCVlSbVCNTWLdmYGmskADAu+lFUVvjDYRfbANsWw+MS0In&#10;QcB82pvI7p8OUBANbhfAxLC1rT6iUwWeeSxMSnRLbnEUJRbNd/uisswTNZCLcSPLKcDTAI0F6VFs&#10;S2OiOCcBrjcL03GjgRchEF4kmMo2FZqsW2CXyk1dBZVKhQMrQ6wv9wvDEN7IbH07pHKGM9ZckK5R&#10;N5IgzDGWqeJAPvfNKDeYttbMxJkEUXTcALkOBAoVYcrYDKFyeiL2d8aoTREQWqqOEwHlk1tFgJY9&#10;DAUmcS/hCku7yoKUstCMgdYeL09CuFFSa4EBLh0hlZQBeIKCWrm6fdFRaOzeIWoMrA9KrzgIgv4Z&#10;zLnLVaZ7mqoIaXIHwUvcX7Iwy3MsEV28kyQxHXVxYGtAIFitLKKBbeWoNLkR/wAXAtgrowiLBbrh&#10;BfC8kSqHURQgHEubBeWiCTosIFil9IaNXeGFAaLJ5hM2u/UTsdXyRBgO1YB22FC0TeskECKGOEsD&#10;uqZAJlldBL6hYeIzunFPIgxSuVyQsivlxAsKD9HEeB0ZPERbImOnBCojVZXcS0kMDC/Jdss2hQMA&#10;QbTBC2q4u4FFltEmy0V3eFJLIEhvRlC3KLNxccRTUikWsp0rFQYUy25k8UjsSFWw0jJAsQekguLl&#10;okBzpKsQDspGwAFDG+QddBKT+MrVd2ZOYXIXMNwjQjyIjKrtt2vDzuSAOHLdgEVM9HCgcBNqAXbr&#10;cvJshbIXa8MzfC6R5kysTbAPyV6MX8gF4ELsEcppCSsMEjBNM51gGeG9oAgWrxnT7pcX4hFjZFqZ&#10;Q3WAQWFUgavXJkKS8kVEbPNAunpAoVc5kcWiqZBVRYWAhAWqqEB1UtuAGq3i6/SVohKfTpMQYawt&#10;EtdHBLQCsQgFe6la6BTWoqRggAKqkMIzusVgMUsLmQvHTdWdYS2dqIY06bkMpayVAs5mRdIcpFDT&#10;DbBVCluAdbscIOgRfUKrWCUzAfGvggpaMhMoKgBYILLcfvobFnZCPOFwX+XHuW5SKAdZwXuFh+Yh&#10;M9FPnLpguUNodNud+iOPOnadu3VodoTUQBaIaINF0DZfkRuFAlCg9EDqozNbciB7L0hoLTrcy8Ft&#10;SC4gpVSwRSoLFuKtzUEkuMFBgo7ZiAWGi25AYEEB5PlATRLjwQS2FiPAtZTb8nqjhOWki0hOl4Wk&#10;CVc7IQHIcLgCLLScVmOFb+C5hQTVcsil24IlheW2MNqD3lrEcqEIG4s5PkiKk0GPsBK0ITRIGgkb&#10;gDiBEgZaVWfaCvLDG4YN4RYArINMyNSrNdRrASsA2YUEkoG9XPRlC2jajuxvK4wDDBuTVqXSdAQ1&#10;il4EFSXDx5gFVBtZUlg0sBCsEbIh5fSZJY0ighrjine8RisOB5lkdHnlyVitoDMMe3hPEJKRTrHG&#10;aWlu8iRQXY3h9pWk2CQD+5i6QwQXaw7OnmBZsLki4tG1hmvZwwsHQLc6Lhzu0YUXGsD3Nx1uhMDF&#10;GQYmGIrkhwo7A4RhBwCwiyXodMpjV0d4Oo7pwDcKLwyJzp49ZRxCh7ilNzeXadW1xBaY+chxukuD&#10;moBZnnK3kfo6Dtgg/wBCLxwwaw0N8yVSPcwPyQ0e0EIL7bMeKgZcCBXcwZIE2RkjS+NurCl65lBi&#10;rz5YnFiAgrdbWKpTQd56mpvUBIPWQUXB4SEG3SSC7dDhaU+tY7ZG/TBUi/UisRloICtiWktokuCY&#10;Eywow2N8oN3bKHWhFCFB7aFWYg6Fb4iG+MwWLEoVBsmCs3syNJDm3JdinfcL0UBprCapANiwx+CZ&#10;UotcCAWVc5/FwMgHAIsakKhp3LEMSwqFitNl5IEBBT7NgoFe5XSGHIAcBD3QFVqwxQ8Y0z0JRkMn&#10;n9CCrIR57CoCytdxIBkQoAcqH+hAAUwTBE1O26F2FGA+cho3g2CFRQulgwFiu1bzhPCcBAA4NWb+&#10;8CanSFtI8YhUVlrgTumUBe9JcCKopN7SWZd5JvieFiIbdfC6IaTgTVgiFdDAHmbeYRukHBBdIWTr&#10;p7Hbwhc7U5ZCqb+XJFRDtIzdjoh0OVjog2ht7nSwJyZELmbBpeUSPVVsk42FyYmpjYNoWjYWb2gS&#10;xevyPcl4BVSvUlUrcgSBYtvkI/4IqUqrewjhBaW6IqrXuQN0DKGyMlANIGaDyWDZFtJIyy4b0IsB&#10;vbCAFpXAhc0cvzAMC9CNoXcPCjvhdQxvFCVlh2fxibA5DhPhxcUU1tI/yxKkTEVsQDIb9kG9UNCa&#10;qmoalAhCUZNtncAgwZWCIG23ECpO0CSXMAulQVZrwO8LIETS2xMVh2SFiKlwMUp5GCMQLLvcRCjk&#10;Zb4oDA7RUbJeF33SxjrG42rnF0l5IuDwrKBaFbRp8IlnmwZzMnsE8xSwOmVY1LRue4RbPbpHUF5Y&#10;GhA6W3igmor6uTQI0ZlL5yJKy1JqsNggbrP9Eqc/vSWuDF1tEMKGGjscchLwa/dZmDhGi0AJUO7o&#10;l2dkgzWVqf8AROjFnBxlmiAHiP6hcAWWhjCUCBWAtJmspTiQL4iCjzuWHaAQgihUtU34QhpAJLJb&#10;RHScpYD1JalYCwViJuFp7/pUpXNMQzLtKDFEOYOFggGzX/C7UZIsyIhQobO/7pRABoQCqLskWF0S&#10;jBx6qmi5QgMwOQkFFoaIwBUreXKNDbdBIdb9OhVhic0WtfUuKetM7ojIrZcMYo72YiliXIYsBG23&#10;HNEpM0RbdHlUKDcYDA5rIWUsXdByaQDQ3SkLGxXkGCSNrOnCZKhSjuTIcrFsQoMdTplO+Q46dZZK&#10;FsoNuChmFi0ZS0DgZrcBL9YTDAVDTo6xxCF0IEDSZSFYq39IXMrxPJRzAhd63+4lQqNaQuEpv0wJ&#10;RiIGRQ6xVDQcSChWMEiAWTHYULPx1+6JSoUoJBvCuCUqJdkhDqlFcAM9G0Vje6cPqlU2LBgMya4t&#10;GDmi260tsuFSilXKzNmIBtKF3cCSIRmAsSt2QCMJjqSkC70gKameTKBCjRjRxXDcjKevcK4OAvWx&#10;MALyGuvGrUExbNlSOYRHBGJLMgaRBqDcXRcTyF0XB0Qwc12WwQmG3cAwlNYrGPCMLCLWKnSJ2pl4&#10;V0KYQJGbiIQbfCnqiQJfMijYrIQoVJpogy1cHIucGOIoxJHQIxYcPfKR0q2mQKALIRbbY0mqtiMh&#10;QC6hHjTNhN6Ncrgi6DiE3uO0IB88atgMFN+oS/tBOR0gf4B9QjsZuUXPK68SkOYsgFCJbMJDd1Ig&#10;AlcELlyAiZSktYwnU6aBeaasaV0FKWcoIoAtiq4IRwZWZDTyQIR2lAI0eqDCZbf8KgQzOSJvqQvA&#10;ByvIwdoO1SRiJg/tIMdgM54plmISIqD0QXuhoLfsgArEhSJZVW8Xegir3EMLMYdoJaC68yvYZzEC&#10;sM+6E31vMXa9IMmiBeBXaEn6UXWhJkJtaGzVABB1SfkkK65piyFXAuLWFikkBps08COxeOV9I7YH&#10;I6C6imlKy6sBJsXD+hiUKqYDCTAa2OWBTxKmRWGGBmTIDfLJaim3BsKzJ8Yl1cC3JB3EA9kNn6vh&#10;4DAH31sLxJxNogdUa4CXVp6wGcjr2BSQ3YKm8KyNXfaovtMbrC8hTAs37/EFdS2tQ5QlSitBO01N&#10;nxcQArQeuUbgG4wULulkvRLhAHgVx1RvIR5wUzWRKFJaxd9aWzXdmKGpQmUJ24RM2yt4JVD3fWYs&#10;mR/4JXlPTshUcC15Erzc0vAE5ai7JSgIoN0ChZ6AWQRTDVdsCNAUWHmlsotIcgVsxKUMntujlHCz&#10;24WQDcGd0y1RS7DBHYVGGQAQXp6JeRyaYy7A0Ja+Fi1spWUrJIoCvUQNBaORgRWvVFYF3Q8JC/IH&#10;SdouWdYwWhPrfLKKL2wmsJtS6hhlIi5BQbLXvcQewRcltgLj4iFMaoiIC8H7GBFuWaCuvNhgHxoX&#10;E8yX9LvdABSK6MY1DvcBC2qokijV2p+krKTC36CVHbLAugto5vglwE2yZvnDmZttiHjaZhSVq5MA&#10;KZ5RlBVgDuAbZzmbIE0vWjt1gR7JjMLeWZawQxl1pmxqF2wO3CiPUH8v3AbW/wAyTANWxcnsRUWm&#10;aMHQfDIAC6iX+BPKQbcZTtx/RGZ9EJUM5hYBBByWGRK1QbHsMbHNUnmIlWImBADGgMkA2K8XKtQJ&#10;SQ0E1S38EQROM0Z0DSFFp1IFcStPlCqWLoJDtcWB0hRCpZgWOnJEoFwgaAYVwNUBQtxX5jR1MMg4&#10;i4stvh2f0qNirZuDuSN3/lQkUgULCUBTCkOaRkuK2aZREsC3LlKAdBjeYRVzXC9uxGgW1w9SGg5s&#10;kEeKCxwQHCgLe5CJQcuGvBoJFAAYQWCrwWARkdLguGD6cpodwqe8bgg7LkeEBWbKsVteCx+szRC6&#10;+JYHkcmC4Ao6woot4fvAFjerXAuRyyahwLkYAdWZCVHoH+ZTaSLcCYbfJGoB3VmFrP7K0sFIeCE7&#10;BDZBAJo/zMQMghXaAGJJQAjO7LEdaIHjPWA5YAkAAjStYNO+WIKQgTSQI2jiAADQ5agxxqLgvCJU&#10;1kIyhZ9e1HZL0feCGt0/dkAuCs8QsDs/OlRKGSweJkMhCE2eyEGkHS/oxeaTOVewuTA7OpCozWKL&#10;SHZKbDgaUsIWwwcUZFRkp0Sm3diC8q2lnqwCuOcVzN8lYoGUqF3MK2qGKFFLmr+qUzqWIhuymtHW&#10;UhezioEIozqDArblxq5Nz4u8c6InRwwG2qGUXfxKmXyMZhUw0NNlFTaDmQAunhEAUzYslkc29gwK&#10;E4QGuetwAAWzgax03izDXVmJBoXnFNrtGvPmBAq4ETFMmRU0g2s5C3yxtoK9tBuqCqH5g+cwzWjB&#10;qTdBm4EYuIHYoBaV0kB+dHoC5VBuS6o9T9qlXez6QAHJ0KOMOHvAJKeH3RxFiaHJLhqi8yI1hS21&#10;IRzM1FY+Q2ZBpwQK91k5hUENq4IuO0OzpArxcMRRuu2MQ20HTDvSKe+lnNGEh5EF4J1ofMIZ6oJi&#10;14utll9zAbyVF2neFoh+YkahYhBOIuCAhNYzKLQELSYZsVs8TLGwUIOUCtkVlIhuaZNS42zZiNCB&#10;INBt5Qi4pXBVy4WCAs1fSiJ5dT5lF9sOBVwCpFMwCJy1cbImKOAuSAJDDCBkhWJIUUYjAQDpIAQW&#10;ZwcUBm7yYKSCsmeAVgguZFN/wyyYlF4AhWsBgQSAGlsAjCybavLavMYHK/2NBOyT14wewjvqjOJl&#10;X5ymIMdbjdeEBOkd0JOjEAxMm/c8wbgp25rgKiEFxUgevtfaHUwVRbsoXwiVgs5LMuYrkwcAaqwO&#10;ZGq9CPtleooPkPA4LRvlgjUFRQqYDaQHtTDzGEgVtGndIpAdWxmN0w2oy4LR/HM1cOpOoc77yeME&#10;3nLu8DJ3g6pAaqAkAy3i2wlDnAp7OwxUyFIneUMFUO3LqQqYQV2hCbatLAu0UnMGjCJEXHcbDaAq&#10;btWwREsnVGkdSlqEdMg6MDzB8QzSwCSlztcCl2eMLmpZhUODoETiTogDzkvuQLfim+AYrLBLDfvI&#10;lIGGt9ECvdIk8YBeQhm+uFx1DAAwCt0yf4EQVrhLW4mw2wc0gRusnVVThpW8AKl1RIarRf8AoDMC&#10;gpUQZpfzXHhHZgy3hV6EDSS09JMxpnMqtdZm0Wq2HbCUIv1IrbLMpAWQLz+iVVvNSA2IqnGBz27i&#10;xYI0evQQU8+pTAwvRcQxO08kXUScHxPQgTBm6GSoGmYj5fdcyYOiRSlUZzvFGwQa3VLXgXllxAWp&#10;gTI6oeLE0TSAAkBzmBtA7/lcMqMgbhI2e0wI/SvMwKjyGeRC7LU4ZYNZSgNIMQ6Afu8QYDBICgdQ&#10;s7EBSE6ggCpYEHVEYJjkgmMHsIBtXcB/wSulaypFK7pu5QugAT+BmV00avKIlY6OfhB3D2d8sYs3&#10;cgPepahwhS4QRhQ8phZTosW5R0HaKRlTz/i4M33AtINcWZsBnhQo4RRcucFEXA2FhkhWFaXqIw6O&#10;tJtgtxwUgsKAEwubU4ITa6iWBZam7Jvi3c3pAi6DeoGpWqiBi7H+VgZdC5sqkxcmA2Cs5uaHJFov&#10;+XKe2HAcbGmG4oUKmAiy26ahh3V3NaBgXvhS3ZdiBmqVQMCVS8zMoD5S9teZA4hi8kWIElYAK8Ip&#10;JDkmHZpO37JoDjoQObvODBt3DzBAAHkweFguhxcpeSJ5zlFosaqwBc0KC2BBEsaSvKiniMLPkuKM&#10;U9mJlC1QPBAQOKu2SBJXHHIjlmOn03dEAUYklHWr1ZIydIQyHJyQIRYtZJWYzAkEsq4s95g1FTc1&#10;1WLLMj1X1QkVaZqcJQLGY6/mbB4OsKdLDSCUCi4jkjpTOrlXkPGoXlD7EcdEd/FLRLVNr3ieUuiQ&#10;HeZpUi6Z0kNREYYsIs7vEHrJEE4YuWovXch6uneA1iVWcdOh42CG2SiP8ZVz3CCrxhwRZFqi4Xjg&#10;oxcBI2gID4Vk+jYSgBzRhwBzMbCNDJHlGykvlyhUUNcFEC2KtQChmsZeZR0zAZFXEB3S2shKAOio&#10;QvPIJAAM4KigxYNuYTi2PIIXKL8KucsgVXCHiBgZAYJheuFdA4QPCJceUUUGqQsVdr4gV0VpxYyv&#10;ohwPunkXqOMYa/KeLRmyBRDKse2AXrGS1BoHG6/YlbovMIsCo2wCPORmvvKCmFOsFC+lIMwMD2l4&#10;kEyMp7+VXHLCbqc+OYcyuYpsq7rMNLcSMCE9wWG3cYM3gjf0CQDCBEc6hk0zhihJVyncQmSKAXVT&#10;ohssWvymwUXHuRSpVp0gL3aRgBY7aCqA3YwxecvZB5IuHa2l5oyj1XBfV9I8VAG8XPdCSNBrwSkT&#10;4qwvK1iTdY6tpN7IJqcwIfLXqgSt2Y8o6p5SqAMqq9YlFq1a+tDdd5TY3rxcE2tL6IpMTkgGbEq4&#10;oLpPpioqCxdXwI1nId2I5YzHhRQQMlbYQHzAuBZwtxSAcV2i/YR4JYhuAMVTcSsY8Rk4ZXHUBiKi&#10;yLarFEMmSGDFEAsTwngsISHvE2IMloxAg4u7YlqIS4WgrMkUgAOshqUvkhBVKhyzBUrRRbVkgJrt&#10;T+N/RMfxjPWYEE/vAhA4QjCBHIYIgrrBhAZVVV5gKIGpqB9aVtIRiFB9ULKhVGBvwLhhZ1Lo/wCL&#10;gqBK9P8ARFWFAt09oMGxxojHaDHzRVVkxwRg2OXFwrg5gXBDyRgs1a5AsGypAMoyyMWpU5oRqpWq&#10;9IMya0QG3enogmKBgsgDfEgNfJtZiGZlqzaNq0GvyEsIRNCRHu1eqgAlHkzo6JjMCru1KKTlMXlz&#10;cSw0yOFgizo/0xeydCCGwG6UK5S28cw2W2UgV2xAZw+TILwo99KegDlQMUnYRMtngiVkrVbtBhNJ&#10;gyXIaMfVpeDWyU1VLptjGnLWT/IXBCVpjTWCmJtCD258EKttF9CIQb8qOCDVhI7UhWOWqUQG87Fw&#10;DIcswWbh1k0VGd74QMe0t1xpJEKauy+8R+oGCyPJF0q6LSQAwIigye5As6rdtAuCsmVhYJp0wCqB&#10;gctdOSwGOpM1wQFteheAlC2tACO2h83SAVKMve6R40nbefwQVWl9NwIFJcYCxNyWlhDmqeqgiCwB&#10;ZjKUO9In83GRoVQsICqsIhci8QOkKqIjUAtYwlaxyJGqVFwOgKcn9B4Q6LN+e8aSwvSJYnB0jNdk&#10;BdCkTg9YiSMqiMprbZE5DWhBei7y5Y2AxiPksuQiyEAbZaBlodIQ0g+oPJBzQbiwAKtwcINXwWMk&#10;qsDhMFQjLgIMIo0TAKLS2dDlCboC0rqkBAbJgEAhRMxISHAZGAqGmzLCvlq5lqqJbrC6klbxAMLO&#10;FYcWrXQtdHSf5InQMCsKUNePOFsrPwLyzlk6dmrOIEgcJGS2fUoNkJQdWyASpbJTQlzyEY1XMRZO&#10;DqYhfkKINVEpQViSNUygClb9YowG6VCG+Vcn8uA+0lEhkNge7n4TMAsoZLTUnbKAUt8TLIZK4QkX&#10;MFRmtNpTBm5dZMoDGt8aRy4g3H8ZkylWHBSIwZ4ttnVWEU2TMrkx1TiQ0jFmF+iI5Yb8DMNZwyNN&#10;xNnwIzC/TRxZAy7QYm0b3CZyc5BRDcIgbCpb68KGTRSD6J0EBBHzd1jsdz5DtRzSuEDngWRVqDaw&#10;VHPbOGQppvYxBAw6WhhZxC2EVXmaXmUw8A2CjAktT0W0GZTKeBUlh2vMVyEDk2Qgs6to3SoACi4k&#10;wA2U5I7grsoIENQkX97U/wDREdAzEwqnssLW9osmBfmJZjdrJDEBV4sNd0OVeSUCiwOwyRnZkuwP&#10;LGrA3f8AyJF4BEsrNbcCUXxwkJF97ZUUHdqco0He7dpfoJQgcAoUuTghunIYNWIi9TIXme4mW8xY&#10;rAqrolyO5fijv/dZ+DrEnIuoFAmOyWUyDLuhcQSdvrGCUJfzQifCk8yAGsuD8ZfCeMQYVFhVJaJq&#10;1CViK9OXLeqChgS4s42UZSZhBQUchoQMWsn0BCouKW6HvAgUnED8DAFqC1C4EGcbEpV0ywBSXSwE&#10;cAaZC5PGweR7bggKu4wrNgyRhBoBvMaFRCItsqhRXDTIlA0U0oWo0U9BKQNFuXVXMcjCgiuDysgI&#10;CEmlDR1DFQQ2eoIE/cUhUMk4jRHZLUmVzDEkpvYinaaMB4jUgi1BWVbE8ISTkcuheDcK6sawmBqu&#10;nD3l98cCFw2ow3yRXyPQ24OdwcUVqzGgx1CGmnY1AlQHnDUEuySJTOiMEUyrshf224AB9m6D9DGe&#10;4OHBhuZvQrYHZuNI72YmZQlk9MDcuFAeUikp6OaF2PVIAvWnjEIgDcVwQ2+Z2oOamJdKBsBkCwIP&#10;EDVtuM+sFVQFup1lIzfQhK2clEKchTbLlqbGNUWlujC24qAQQLLBcFgJNso/EfaTEQANA6oBeo3y&#10;iCAbxIzom1ECOGy2wZojYJWzCTMgW1a4ZC3UaWdoIlQ7piB7lFHXqRfmzrxxMIl8LgRSOFhoXpoM&#10;BCty5IoAVN5FxQHXyQVxd2fBCR3t2XgKxFlIUBbHPid7C/oMoAKaoAqTZSKpZcrAFQHKMLhkUtIF&#10;EOAlQqiFrgW67WzRBAFLBB40GkwwpK3JjAWuoAlhejIsUFVyA6L/AKkCyBVhvHMViSlyW+UUqbNi&#10;wOASsjSabtcURPVP1Qlw3qqNDKAVF6JYYUuGDDEeEOHkQXLq4w/AOiwsMLEF4WwvNA1pXjewEZGN&#10;Bsjp1kmS7iCBZOoOiGRQYXAUBgvLf47SsqKrLlMHGwuBLQN5k66QeroAht8gTScmvXLwu3tAVFrw&#10;/uQ0eKZ0UysglotL0YEa/BhZCm0eWlgCDk/0JiYBjbKyg9QjLs7f7kwjeE6RbBeaQ0SzU8ciphqI&#10;4AgAMEAhTRYgO0QYTuW3N4AFbrC8sMaNIAlDgqMwE22MBR1YCt9GYQFHIt4qoRM3zu6IIamFsNqA&#10;5EkQYVCIG0V0JFKADqgxriFhbj4eTKvQViINqgQlMBVyUShTa7CCCghuBsuVGe7EFFzPc0jQABuA&#10;hFzihJ5ucQAuHzmalAPElw5e9jBUQavIQKQldWAZaKGUwxCULqDm1SAsQjQzKIdCG4ofXmO7p8a3&#10;KCm/w7hfTK2gqKHLkkAlNxgCtoRj+7snIG7pxK1cjdwcoZ+2cqL6sWMhaijifzGCvNaigq1ggMir&#10;BOUvAtt8pAZv/EI6mWBstzRdQAezy1BtXTG0sCEaxTVJqOCgwI2RQNNpFuAVzl8mF1qYJQGHBlFV&#10;AmDYA4thWSWRK4AhoLzFwBZsizQQ8FNNgHyCwN6Yrp0kITaO1JCIjU+IpZMCt+IkYCDycIQ2I6hU&#10;Sk1OiwpaqVhshvQViqiNXYu0cQletk1ChjKXNHKuqCA7dsUOd7ULhYd0VSg8HBmBbGV2NTk8COwl&#10;3zRQLicANY3crAAJXlFcLuhIt039q5gdwBVw0pZeiK1nVxfUHURdAvTcQXldAlcyqrKrEVjNHCBW&#10;/wAGE4jTSoz0qQiCdU4sB8hqa22bXN5IdXwj4lQyH5MblyiiEgLltVsjkiOo1sw7sXWkAqZZxQLs&#10;InRVVW5Sf2iccN6xj9H5oL4jD1uow7SV2SmwTnWiEkArf0CWHhQZGJAeRCMTU0eeAEVf2QeSboV4&#10;x/Lhm1igOqDY7YMOXyZ4yIuPa41T6yOVG2gQMSrYHiBWXEMV6lSChag6YQjqkwFsecJhTWdjAgKs&#10;lDQqrxcG5UsBXqlMVQxRwBSw8UI4EJwaIMWkMT16HXVv1JzSNkCEeFIwHxKBB4MiRQJMbJ0i8SS1&#10;xktumB7CqEiiBtDtHehKoyW6Jcl04TMYtiQElb8QiwYItwBs7tnEWKBRc+mYYAdDBgLueG5X9sj/&#10;AGU4o+4hLZ7x4QBwaTlAz2hAPtvi/Yg1Lt0QsHApGplBuGiZN2sAKt4QYKNKDY7zY14ZBGKS+s4+&#10;4nBSdJ1HrHyHFsEBWG9Zi2FXlPISoJppLwfbODKjRVwQ5GnPEmCZLIle0jJICM7V4xL2rGcsqp8p&#10;TchhNOBVhi35UtFgVDwxmygLajCgrE4P7CGlrLYmgyuWwEXUVmyyWKPJgU4HbBXauixwidXcmFJ+&#10;ZBmHzzk/XXjajgh7G0gsMimelOXc4H3AmCLixWIqUIqmGVXlr7oOOyp2fJNrIgwasktIAtuZv0S8&#10;GowZJ43wowuapuEBzKFKSwuj5eEVY12Sds27XC1qGzganRyZW4O01Q8xVAwFQLwChS4NEWuibmmF&#10;wDBj+glVojIJIo0GFAs5Of7Iu0gYVijSbMAIhXn0oJo3ZXDwghV06MVrAtowKV47k9EJmrQVx8ka&#10;hwIQCtBaH+IllkBcHBLUwRagQFnCswB2JpQeOcJq4rz4jg1DqYIGL8wrDC/AcJygG6ETBokKquEA&#10;CO1wfBKSZTk2gQ1GkdKKCygGHzr46ALO2ypmlaBcopABcBizKii25Tm5fhai84UuSma8JLhXYFrZ&#10;gpGXqaS1QVsCC2k3cBfQtwRRYYunhEKmjI4QDKkhZBV7vZADBev3RMRZaRUsBrwIVoKUpXLFYAai&#10;FUWFeAd2XMkzULWAkCeSWMIXVRWlkHJk5IXujhAjCGHeLrBahAJKkzvPrFgyx6ULAa9OCg8UiUMD&#10;mgVtA/jvFYgcqgpFFUJisrXJX+GFhJyPtLA22VQKMoIJEKatcCCquATiBmQumoTZjysBO0cGXiIP&#10;n0Sw2bICgKAysGitQ5X8VLg6L0neYYBclg1YDdGMz1UmDu84sDBQYCyjEMWFd/4Eq7YH9MIVUWiU&#10;MjXv/RAFZtVhoIARyA6xqL6f8hNU44XncEGXoRSsmmi4Uk82GQN0GaI9A5VXfGjEoltRjIhSQJlZ&#10;cEsvAXRgxENlQB2EpKM2FFMmAVqecYIZgS9eT0IvlLSmyIHdiVHoWRMFWcMiW9saQwBhNQig+Fku&#10;qK0uQ3RBl5RsCQwgrYDCxSZo6phmMa4RjIIOINLszNBi7N9aVh3OOFQLEamJVoGAYTt1e1wZrM5h&#10;mS1YGJtty5SbV40FtGGhRAR1xrlUWLpcsEUFmCN5d3BvXX90XQpWwNXYywJXzFwLs6kSgtEa1Zel&#10;cUPp20G6E38EWiXngMph6s1ACGKyxVdjimgELqVICMchSlLAuRIPXbB063O5kRCtCtJiV0FGKlkw&#10;it72iXzRbERA7S/mQio1Q4IDBuScdMIeUqEmVdSLVls8Kg0Sj8AuY+UJzUbYiCNeeMXFslQzPX+w&#10;VK/qoklLJunboQwzYUhai5VWnCpvGRgZ0yzXcAethxC9O5AHkVYwDoT2ooFhelNbQdC6EhVCZ1+R&#10;C2yWrP2Ih4lJmqMD5YGVcXFhPNbjRccsA8Wy37RvBm0+IFaQR6iZJZNElVZWhsaTIRcsHQq3LN3m&#10;UIgBGorBWD2WKloum/VGHCq2twwxCWxi6kSNvSYIwTH0AhOG0QXkr2fiDjHATzkCvCwfdRKDATZN&#10;N9AgdrfUBAmT0H6yAxRuXNaI3jOXTaNSS7oFBGuRNpizW2dE40G64KgDacqQoMVOXBAE0NohEyzY&#10;i2KG80hXELDDaAnDcyDCp5QJT6LVbIZZeFdID4UdsUWWekDNASOyHAdSMi5XWFL7PleZSjppCVAl&#10;GlzIblsNoesOSNG+AFgWHp+8zFdowHt05fuI0wwMuMhwR94kmKULxGyZePJERzyRKMu6QMkd+6hj&#10;SLeaTkTbbRyFXZdwGtXRkOO1bi2qp0VGHouSADEW43BSQXN0+SUqwXRFVBSzZIuwvPpJRhG1IwKy&#10;pwKgI1mjlLFQduMADc0REitTBifCBYI3YPU90EJdaWRLJvcCIZygNY7sYPV20QcLUiVYziKBhAyX&#10;vAB0pdyr31D7cSDAFarivfUgGmR3xuuTJkiqIcJWKZwo6EAKsZY8PulaEGVBodtIyBBYEAd3HIkr&#10;6LsalAhVkj8iGeExGFowbpBgAXsiLkxohZEyNMgRo7TwwPJt/YT/AGgLyAbVMsQplJWzBatUoSIz&#10;AcHJFeBVawK3VkScK+4YIuJsyowRoaIOlCXwggbXdlMoCqMWlE9MgOkQYAettBFlbmMBU89sRCJe&#10;bxVTpxoS5LYSVukNCXwDgdEE04eLsgctahWkeALKYLY0ZDLNBUgEqz2SEleBpLELS2HR90exk2wt&#10;tfkqAOiUXIWjptGA5aSCsBbR0hRJLWI7VF3VjNfjA84uliszwh/DADfJQkKuorOiQau8B/cRYKaQ&#10;ytXKjokgpBkiBkqLM2VBAIRkMDA7MdTZLI1nlI1XKZ7/AGSpRk4RCisfPJNW5WXaGnhwDt7kyJVr&#10;WyEGzNpABFLGoBqMG0ZFatjfB3YHjEKaoabALBXrCkwbwQFCtlmwQuhsWMCWjCAejseCJxg4xh2g&#10;7HCotVmsMbyAAwZFoomAwA6IIQaaYhyMHhgOBmXCBNDEymCmmOAwYQDt1fdCBnOPIyUiqbkAfmkk&#10;FZhfuyWkXaRnCuMAjge4jdRfe+gez8IYWhi7bg3wXzULpMjZeYrdZtVMAtnHCYR5ijRimW/mnEEL&#10;uCYbsX845iAhtWBsKp4CQCLnHokYIuJ0onGZUoQCqu3vGz2vlGGcl5mcqDLENknc+Opyq3FywYao&#10;dKgjRuF5olK5YxUhYrAoa21eSWA7OrdoIbDzgeQCqCLEVmEEMml2pNSRVxgUkA2paqWAAaWaa2ba&#10;KgPA9X7x4TKj4aNk1cpC1dUCYE4X3nyINYR6nVKGKB66WNVNpAAVUVgDRBvWBU2rtB/cbpA5Wgb8&#10;wdJpsSB5LNlBJAI2yWunHjCQvMRBh0sMgspo/twIuZS9vgLjZ6SsBThCrKnwoVq1+4DqirKTQoMC&#10;6GpjKVTm+0bAvB4GwXsiV4MTDfnHEKdKYs1OjpyAbJ4CAYbUSA1NTwdXi+JaW1iBUC5AEJtSBjpj&#10;/wBpAFPZf8CEufaoIKQAlYRsavWSzSKVBGxCxwExA3PkheyFfgrYJht8aB6wRcyRSrnlK/qssFhl&#10;FKQBaihcAsMo3glKZIQRk0ruiSYG/WWBc9raF0B73nV5OAxTwCgCwpzKiAFd3Jm0B+j21wzasGKl&#10;tbsoHBaOUEb1WitFK0m0FRtJykVEQ3p4S9MVkyRZHkd4BrtbjAteqwgclLWoR+IQ3Vg5iaC8BW5C&#10;/MBm+TxKv2C+sJCbYwEW64X4ss94FGdj3fnWGjpB9mfcXgEYAW9Z6ItUgXX0/MCBmrhLkqxX1nBq&#10;10wM2XLMUrv1EMZZMgx0VzZuA6gzLO3eUDlbsgORCwKV7YnFxnxTCCCDazoiiWdGJaSaJxMt0OSR&#10;gZjWyRYAlvCJwM7GTpFolU8ONQWAl5kpY0Nlkx8hyyQ5ME66QbMcMhYxBRT6nmRSaPBOYHrdWf4h&#10;B4AEXIpgbSGYtHc2UQdVg9sSMKpG6YNULwVQ5oTBJ60mDEl08pkAtokKmwG3o5TYW88AQsDJ/Lme&#10;DZ5EGCKXFkgVkohSGxwXJKLqzEDAWyY715g5EmpGaMKSbRIpv49wn5jPk5hY80pfFp6Jc77Xgouu&#10;FsQwEYgLGJlpzXulJe6m6vhBVpixCWXDgSGgW/MRx1TWB6oHwHXsjONxuHKLbWeGgs7bhtalgT/D&#10;qNG3oyvDwf0YIUqW8AqhfRCKqm2v1EVDDnWThF0YadIYAUWNHMAUXV2+UBNSphRpKzeELmeDkli/&#10;UDkhZrDSXQ3AsHbrFE1d956IYW2rtsBA8u4nygoAr1RFigsy4wKrNSIaIBx4h4FRhBxs8IRVcQ5G&#10;RhvQ4GyArCigfmlkAetJ1W3dTAprs4JItHoMZLVwlZlqp1uSZnKhBwxRVOLMeJctiKIU7oB7a9j7&#10;xHDXG4QXkr0XBhGW0hoqzJa2iUjOawtEGdfQJYhygP8AJAlOXaAKGLFwZDAz/GBN7755hUQMsRAD&#10;nyAUcbauBlsrG5Io5dqRmbRFPZBpYusAGWOFwteLZ/HWNzRI2PlIiFk0gIoPO8a9nj1SLZ2KYH7h&#10;uF2gHIO0uyByKUacdacLwczS7j8glQwfY/mClAMGMAebFBhDVjlrXUQa17ygpJWgCLtoJcFAl/FY&#10;bR6bZAK3tcyGqkB4uLUUJwekW2imTlGoIVxTEQ3a2QFi0By6Quy3IYZXLIhm/EFIojIMXliBkhtd&#10;yLFENJgfBAkxoNwF+fXDArwjJDFNnfixALCSgQID/qYQAK7kIGKs5s9UoyFecwBlZ1YthaTKCehv&#10;J6IJGJ6WFC1Bs9qIOXW5jRa9YyQsvnMXCorVzVMYZV4IhpozlQd7z3ZoK9dUZXD1P9ItFx/vvEJD&#10;OBbha2sq67huBKlP77QL3VsmDbcDhBG142lzr7G3nHeVKts21DYdHYg1FEL+aCzHrVzLMd2FyYGw&#10;2lWiPR5Rk6QUsgEDMDZZGBQ5Hjkl6hq4kCvjRSBMXzm1EQNFQauykZ5ebUJiigxHmCwBbVEGhraq&#10;KlIjDiSAYGEZGnCs+RdzALA5WCgvMfLrLc0yrASz29x1gU2H+dVLLiTE2OwyiauI4TJmZbyfdLI6&#10;uG0KFaWnMUjKQSkILSZNzT1jKEcnLAH15kPCAWsWaqlAIWZFXAgtrUNhkJOrLgSE24IRoGDgRqIf&#10;8GaERDJ1hg6Lo/sJswgUlCvBcojUraIBy3XAvKWxbT4yzpRjHFUFYkFuvumpSrAEzZi/qRWenTj3&#10;JUtdxz7IMUvdJGkZtZDiAdj/AGEO03tAgbYWjyigEauOaFbuWQrI3g8MgYYd5s1zfKDEGjzAEi02&#10;EeviIlKsAngcT35JCBCwtVkyIW0xWA1ZEF4EhZq0GwQgDQXB/olmKU4RdWv8Qygqhrjc8acDcV+k&#10;CJZIaN42wsULP7qAkGltxNiHqqLUVCXWbZCtrtBSUbB0NqneF5C0TeUhbAXJjJzRD+ABGlwY4EB7&#10;k4Vic7sHaSdGaljYwogLGYKNoGlkMiWTfMdjfdZKIEpSQyBdRm5WlW2mF2Z8twa0DEEyEnS8IqNM&#10;iYbqnKiBVu8gYDmF1TIHKRWLROxCimby76AfALxS4xnBOljhkCxnJ5I1qkWEiQNd4RTKujgR0sl0&#10;JqDJB3w3wYmYjusHIAC7qIUsUcUh42WPSOXL7JZWK7aINwa1ZYVgBRlCi3jmGAguEFkPyeIXWDoC&#10;POQpIrUx2Sb2EZPOA8IhKGSykGXHen8MsBkTIrDmL+DUDDmYhARluDkd5iRLWkhoT1UyLCqKRSDE&#10;EAXtRqqEYxBcuCyYjXBuEafkS23KbyExm4eSKHUsI4wDyn8YUAk4fPJRWuUXCXjtmkDNAlDqhr2n&#10;esQyxmcLdF0dLMIVCWUoeUs1LzyOpKgt+2ACnEX5CJDWIUwQq+OGlxVKF5Q2lihQiFtUXZsAVWhA&#10;skJh54CMEEJEDG5ykOi+qiQ1GHSDJdMq44iBmh5RYnQpaPkimFzRYCno6yJbJ2wsLqgxEJYOVkUh&#10;duGBwkrC8sJwGzYDEq9r/ojZaLKYIvgGe6YdkCWpqlGZBbYCSG0BAdT5ubPMEARXBfOK5gW6HRDK&#10;/APCL0Zvn+DATdTvAOrWWAyqHZqe5Hak2sLhWNgIas2RqC0ThHm4sXCgGo2iHEGiQALTrs8Uo1nA&#10;fwIuBRPMsgd/fL0czSZQs8VA2fKBKxTa5Qb9RqnH8y2ylVtETTIiw2lBYNEwtFnAIzBLpT0mC9Ef&#10;nrBKKpZ4AyttgYtoivdkEnU5QKDYafQjGctQkEEEXSQcEq1Voime1CkRaDeCtKXE1WWCO7OfGELO&#10;qYYBaiRiRyYtWEUKliYBatZzekoLXAMCNFHRBVqpYMDZbR6xb7CKAVWG3omAwqjAvgwr3RzwxH5B&#10;AtD0YBTtcDTRySFZEFug4zC5PeXEJbihSSeXkswFPtxgIkilEV8AStYDC7iSQKGaUWQVexvigooV&#10;wg3C4RX+XE0clq4SoSDMMsuQC/aEZ35eksGZyCBgqB04hILVzhOQRxIESNY2tyh9DIoEIMSuZBDA&#10;riQAAtay7tLS2caLN2JCAlpVduptXqjIsdxIq5ol62XLhT3vtA1GbAdREOOaBlzC0pFuC12nKYNW&#10;4YBQXBkXSgm1wdmhTTRqjCbYGTsavMOFbQmYsBnHqQlfKvOfNBtF3KGrTSmY3HzIHZJ7ohAYaSoN&#10;JXkDAiu3aWBQ68iZ4pwmSC3DVEBxIY1vlw4RNd6OKXkWD7wpDqhTyogsVFKQNasuBqkN05CeHAf4&#10;uBXAvLKflGqkM5+VhBAu2ozAvDovRJDDWuwzgXjC1oIGDuHDlcXiuYFlUrRg1MEGcxuED+FLZ2ki&#10;xMJk+c7iJkrAYTphUiq09ZnRUBizWudLhCzqiHbNprdBBALM09goJBFGQWjFJIA6HRflBqYsgBDm&#10;nI2QDAuA0aDQyIDBNGOk7ShCUEsgoEgSygyUvZriLcu0kqT2EvSEdR5BvAKuPkwFPAUB6ks4C6Ug&#10;3FN6IAIW6kQNQPUBokkDau+twOt1XQxKJI0gZ60AQgZSAWTpLw7q/YOSPgXoOAKeXzUqLVWQcwBn&#10;1dPJA0KUMEKBreDUDRXTWkCJHWEChRclT4Ms4ulyzQhzRFPU5F14UPmkreXrLSGNgwLeOLBRKw1E&#10;2XA/hi5Bk0k0HpxiDjnBDHVwxAGks2OkMomtcVYdsXFHgXNMpAy0IGQKObGMtXVB2praUKLBtIsJ&#10;bnCDAvR0lkC2QkC6qFgT4gDhBSpoJXKBHUmXENqS10F3CBilneJC9CLcMtJwoeqC3QlKRBteYSeo&#10;Ua8wLQZMAA/JIwFLECSj0uiDlVqYFGA3VBwnaUxkOHfdBoyly4MBV4MC4G3PsRch6KaT4iAoUjAk&#10;G650WGBrJe0nI+qH0thkrCzoWBivZAjQyTxMSjv/ACmC1FSIcxZboupIHVLGD1Ero2FrRkQSqAAQ&#10;phxQRiXoBRs4zY3I5OIaEgvmIckWapMQDZwTjrqQTpObJaJS8LE4baXcheX1djhF3EXNFq298L9o&#10;w8JZT/RBFJyOXCqmiDNob88chNO5A0ito6CLrCHK5K0HJmIFq0jAzfYtEAnN6SZoZqXo5IqY2vNS&#10;NwJgGCKrMtngfJGtJZkjExWngjIV8jniCrCFHoxX/wBEEo4SDhBxBoTjWdFEhpibvBCVCrwdIxsF&#10;DAYVpwccCLowjUhzcV/NEBj5BvAVhyzIIBt9q5A5GDVDaYkA6oo3QDN+6KYbfQi919znS1O1kBTQ&#10;mDjIGBVpjPM4dMvNulPzAj1Ly0QOmQpepLp9NWDUyicMXgh24ZBCvmLI8UkSGvwQNYQbLCd8Ll0/&#10;dG2Wdd4FNRrQgMJXRekZoMOSE9hRW7CqM+SLy6UffSsbTlcGwlzwUFAngkA5FxkP9EwiyQcEuokK&#10;k0jgAOJBLuLB/pRgL9vgMQZ5hR2PRgAcLA5usuIsy4WC+bJADH49UWdB8yBZCRWCMP2geiF6x2/2&#10;iBLQMEidwLhAKWWIwYADdjK8oEAfEjT7pihzlPfKnkMPui0cujzAbtF/M8xXfe0MkwdblgbKunNC&#10;0N+jwEueL9zoWRuS56IFg+gcoSl7XA2P9jgqpUZ7DHFILBItEgsDmlJAL6WjHoEDpgpC6BNOHkdY&#10;IAhw6n+FMCpLAuI+uA4FSovXKqEZdcnODk/MwcCuysADW4CdFRWQoZAcWCg2nHqhnQKxIaQVJBTE&#10;s75RG346iqTV1kBgovsQQqmmEDDU/wBphebwiW3j4doYat6yoVSaYsqw1AoaX3RACjVBryYRY4ah&#10;p8pharaLIU1lHZ/FwNbikICXBeR6RDbzEJCqXtcww2uJJq8pdwdeYUgbzWimTa7rAgMgQswXWaGb&#10;CfmVJHnkkjH1CDxRV5IvMqYQ2sINg7xKpDaJswXwNWc6h0GMmCmQAe5BCgC7dkFTlDlRHqA6Ei8F&#10;gljComgWfXBCUnikWEC7JELzlIGHCsMENcqYDq3kzQrbioZvKyyzdppIJjS9pyRK31MxpvFHgxUL&#10;0SC7Fa40FwoYhaY9lMkQUVh3EAwrdn3a4LQmYgPlMg+iYjBunQxQJi+K8hDx2HJcMehPakfoqPqT&#10;bNHk2BbcF+qtoXmIM9vju+UrvBbzxX7Qc+Cq9OCGMILbDrw0RIXaKLF4QZHdBoecBIQVenQQ1Ytp&#10;EFZcy/EGwYbcyIVo5RitUgkvBfoQhGDNWX6wRgZF1XT2CZqFLhRZl/LnED8nA3cB3iwZ4aZBjLZk&#10;4lbT5rxhHRRsQxQJkPxVrbuLOiJWSAKrUTdeYliLaH5BKuaLtxrQ3A6ReEvQjBASqempoiGs0xmB&#10;UA0sOaORNyA0Dk5MzbWwFNI5nWDgt7ICEHZqBwNLXtBFWLbvHhUFoYJm7gomgwcCyVMNWAoWahKn&#10;IX+IFKMMKZYGB51A42y4ev2QSqFcIRasnTIimvLIDVR+7mLa4qZrM0x6I5BHhKKCuMlnNRhAsg5o&#10;IQHYfsJRMBSuhDXeX7htc/KW0wBcHIS+29EhpOuyJKB2EhCRiMcRi/CU4IVhV1bBhfbWBWpBMJzD&#10;ItsXpgpcQ3qrFkS9rC0kB4tIcEk82WT3EJ1tkooIoMi8A1UqhACkZCA2icONPAbMUchSgaQG2FD3&#10;odrQW0ARwHWsGzug2ITYj1Ef4QcDoQpsoqcnKbOGEhm63eCLMF1C6ERd9wMBwQGw4VdtuuSQbhEF&#10;GxAFrYoiangrYIoGyzyCKuEuAeIiFkiqK15J45BzEvmiAoRVyywKt8OMAV0FEgoAS8wDYJjAoqDR&#10;fqgHgA9DmKCUxwfKS7FjMiAt93V/koYKMdXWKlqMJEKMCRoaiSWvDnBIrEgaUBlb6BITW8+i7Kby&#10;uBSEtsHxEHVqNRnXJKiVcGGYwUSUqnDmNmHixK3QQUWFmw/IjLVbfe9iV1GYmSDgCXWGIqxFyCDz&#10;KIxcyARaoxKqAOWIC6Ua5FYFAsAiKwzYozIEQoDqreCRz8GADGzObqPJ/kS6PQWNjeQ5IKNjbOIQ&#10;yyYk3cOUrYgcWRm2hadz1Qa0ANoBECr5N7j2izCXOsiKCX0RNquFgRaWy7YVVd8hUEqsv9mIaWB1&#10;/qHjLI2wuI+UZBaIGk1rJgLMYndEHACiYnRhFSbqZJB5mGnS84jlFIAKQVSEq8+GMrZtd+0pFnIz&#10;MgBpwIgYpwGd/E6Li/8AQRWTC3fBAFWacdIWI9ivGU7kp9lw94mlLsOSGbLE00hdMRav8kFdis2B&#10;FgwU3ZC4WfMwNgn27HdCAXoJC0IponJCsczL+BLxQpisV3TmFl1IWuXyOQrhbMMJEbZbHwJdWini&#10;H3ge1ysBbcJRIAUqGc2wguWwvtG6GLNAUX5Yi9XzG3VSXMmeDRG+uCdqiCmgVhUWWbdy8ekQU3x5&#10;BYEOTpFLI1i+AJhBN0jSzcpAMFLGZLAYTKRoi4bIhqyOL4osOXpGBd73ItNpQJLnhd6gNSawWeJB&#10;EOUAQDZCbQ7U6Y2IOFYxwShr9Y9FBjJFsCQpDFVg9SpuQCZqGsOgc31I1xQciaTLiy0hr77vYYFg&#10;UjZChkQSCowPIItR5TUZVuB9RL8J4ELHZ5mYAlBTk3BETz/rDi1kCqrodJYtkCAY0SABoS3FQFaZ&#10;EsLfLIgYUZvagMDjWBioEFWT5M9EWE3WElT0NCpXbF/AtwsJY2EWsszTkiAsYFiUA68ZjAMiSfeC&#10;yCsAfOJDMRbzI4TSJIa2i/gzDoBdGSm2wioLCqmpHs9ImSUhHSAa3DDBOvMM31bB2h2wFhAI5O2y&#10;CqtdEhmRMh+4Rjn5QgNVaBgOhAY+YRYsGxG7pHs32CF+khE1K6thczo6ookh61IPyggAApWorQGg&#10;djQXyKpKkLcI4t4eQZEPEwAdYaJYkMlNEaQt8iLPeUZuKkFk08cFCaKZIa8k2YFNxC/WaYIsVRq5&#10;5jn6H0DOyRQeOHoyMeG3zwhxLZvAi4l4zClQ5VLIg0SaZWaEUgIG2FMqJQg4Ih2SLSmGWAXy6y2x&#10;fFFAnHGW8uoNRiOAbJqU0eTDMGRzeWPkEEtC0Va8IgWVZSDFS3lUcWR5uC1FL7sKCipsGgJSSlZ7&#10;LSgaU8QCbKqYrn3xFvlNptHi5GoOO0jCYsoj3FBLrcIBSzR0IvLEGXCmKFbIbYWrXxylIS4qgC4L&#10;5WKBN67wtbbmxAhQ1oS6UZ3CS8nPglFBRyIGzaDkuC18CQwVp49IUYLU/oQwYQwkIEwF1bMyGDvO&#10;8BSinkNhhzDUqxGJbufB2IdcNwwbxFA5HJlkJEoUgF0Es+sdOLJPdDJtasArdOGOIS0tNO8XV0Jl&#10;M+uYkptMIg8QzJAdlIvO6CkpWjyYb1wYZANtM96kKPMaeL5QrITTqdY2FPtpyiSwWUDlevZIhXRF&#10;SBG0sdLxMUKarpgiZy02PWEK2rfyCKzqS9/ajgscB1TcfFGSO6bdr5I3jd4GFoGui0B4MApdsKIM&#10;KVmzp5Q0IG+VDNJxmFEgRD5r1UicVCVMgc3lu05DF/KUj8EzpN43ORpR9LQrCpYUCFioNRBtHcwR&#10;BnwF2NzKGptLBZGrnmNRytCpYqxSkqQT9xiKEXBYWhi2mYQaE+3VoKXHiP4JRzKo+b2TJSdpkQiR&#10;cshAZBIag2TAZkZVEYCxPBCPJU2wZjQzeDQHicRUTedoY0njMqFBcAQHLrjyBDMVTf2hDEnK80FA&#10;xLWAoM6O8lEQPNRzCysuLSN2My6INjvBQo3C23doiYFyA2h2O1yQdWLUJK1DHMABwxSDs1oAwHek&#10;ULwEFbQXhLnlVGEuGKuSCtgUez7IfBMUwlQ8HAlxuoG5C2uGnAQve0Xd4ghztLyS4oMTMZMILIDy&#10;IdA27qEcGyCiHJBGAKZ/6kSqt0n+E0hpDAUDaRA1SmriFIWM4ZKmkhL/AGCDf1qrfwy7kXG5IJm0&#10;U/YEMp2Qf6IGCGtoDOncSCoRztwe6a2JVgKYaCsjBeBWhMLbQ/YS1moZiG2IAXVEYJGvGQBRbNRp&#10;VYGaAakJXSIW5ApbF+YyoOdBiiqLDCHyEFZdbqVZNSpssguH9ZzpDN1aZFkrGzAK7B4haEsfPFzK&#10;Qw9Z4wIymyMgkm/1RAi42BkAKy3ExSC+rI5UQ1XDoFS4OsyrVzkCoG1D3QCBrtJXLLwimaZYd0PC&#10;o4iSyq3XJvG27rIaYClxIJAwJtB7Q6rmAcLSFwtCsRVgapJWcXEUZjMzUTPRoCtWath0hlIUut4i&#10;FtgtAh8sLokU4MOGY5bGxgTKumTXu3DpmA4qcoyqaYMKKwvMSoCHkGCuk2c22ACCkN0TUGwUQWix&#10;kGLXYnqmxdWGtsmWzeICQKpt0ORUoMSOgBXZswDiasXxcqU3vMQoNkQiAWwe5YgzKblizxpkl347&#10;JK3C4i4CAYNP9mXMPKZuKW3QlmQtrBhG8UisIDUAUU4GOYaUSYOSD4yC/wDDLLRomFuDjWOkuZJ4&#10;DvVmm0XgLXl1OIxW1zILgXw5o9xOCdoyw3IGnvSY85Y92FAqCSAmXrcHworVe2JRzDxVBTBSwhEi&#10;NWw1gPhA044BT1tQBL9aSA2CuHBREjlIcOIAIi8VdTBENg0dJpIA9tMyWiAeYoSySRrRC0nWtQJY&#10;jbII4diILxI0gWHQAxzK1bNjkLW6UoMWqVZOLNzH8BjZGcQlQWrKRb6HDgqieWuLaHJiWNMtRbmB&#10;RKjmyQ2R6kUfKHwBZ7GimDS33EkMVUYG/V3EpXuusBwyOYewjMMMoXaWJKTSGEQGBmAQuOOo4zCo&#10;hboxeYGss8IKIgqy1904EVyabXBuBu6IB17cyCGMWJA6BCdUxfT90KTMjtFReVkORLo6RdgFdqlZ&#10;ReOTNt5VW5CgJp4YL4zhDvNmKOqTBelq3V0mvQGYMGxtnNst4AkcSeySHsWo85kwuHI+SC+XCPcQ&#10;YY7Csxg5PGi9l0skzJAykoQjTc8pvn2dIIq9mYJgSasO4bIYFqb0QL3ZMCTgBNX1goGwvIhrkSZF&#10;BtEXF9ANMQM5HmJ0RlcooL2vmL4Nx94heyuM9EpBKLpiyiZ8G5Rf72MoJU6THG70iBMcKOBCWi74&#10;ErQEykABtJZMIxejbzrAm+u/ggCANtvcQrcXSX1Q/AhdJRRDVlYtqekMWABdN3BUK1U8niiNtVjn&#10;+kWDWbrlCsa1RHkRpOBcNEJA8N1lpwkm+xDIGIBlbjrGKSccwpBEy0CEUcT84QtS5B7exKZ8TKyP&#10;Dc5IfJRYZmxeHCtIbuiVATuD/CIdkjWJVBBWVilTnhwSyk1VsagPBAwRYUkaIgCLYGBDFGxNxSwY&#10;vYQJSdJbsXhkLXhexBNrEORB5B+ygmbBy+RCii/VnjpMiCApwEEs8vjHBTeD8QmMVUKwUyxp0mTB&#10;fAnaZCx+swPE7j4slIVwEhTl4cAxC4nWHFeyv3SzXQBFKQg3xINgZdSGUaGb6FQsCkJcWwrfDmCo&#10;SZCsHlCKMwS/YdBDYrRUi0Kr3Bh4Majmis6MKjWbIYGgcpQLAeuKQ4mV0WMElqasXUXZOHm6Q/ou&#10;Y2AcGhLOrYv5LjQrAtAoNKbMBewOPAtE2cs9ZdLcPL8QQbktkdENIdA2PFmoQEg3bHSAQtkSAcTa&#10;tkwHdbxQeCK4Me3DxQBbr4rAAor0PGDS3N2kZot2t6QFjpsjDWdtQFiCMACqMu+CIR7qHChiwIkO&#10;HP4mIYVimA2p3D0vCVbM7OH5S1Xwp/WktNm+6IXVyK91El7TVgoeY6OhiLICFmYJNwN/gxxc1UxI&#10;SiwyIFrTq0fJE6PIpphKQxFeKGA3YYCQFs64qUHdIlbi4YLUeojJRCKalIF3AJkgDAHlCWjGyywI&#10;vMyDkiNlTDFYKD4SUizMBr7H2lsdeuCgmlhJjkOow66OikZYAHCGlQyYLWeRBIgKSgq5PQ0RqinP&#10;mE6M5kALcWJmxYTYg0SPnUBDoHkjXCbLLOYIWJcE4hpwK0woc4BMWBJv3kCjDgYtLSoD3NvRiBHC&#10;MLrB4Yjgak4a0iulkxDWN1Ahd+YJzJQI3GRNCgz0wTa0DUSkISqOAICysNKiMwipMTGuVeMrRsmM&#10;BYAdOpORHcBy+3Z1hA+3jt5JT6kTlrRMAKrXTJYqs4ukA1epY7fAkLRaOC5qRuHKDdoQL0FVSykD&#10;jHUJik0ei5jagoy4UstBDAixch2hKigbov2cCUPfFHG0UhAAGxoX8bEqHXAtoLKTAYAefm8OYjOw&#10;SUTOVvcHuRAcKE2h4G53yzrJc8pdRtoGxAbwDiDsrW4IEMWES5rnY7RVENiQRGqcCQYvyot4IBj7&#10;OoCOaAxJO87YF15Igj3fAciW2dpdGwtuMAutQSA1rDlACoBaFjR8yWi3kTlMyFjtjAu612FlptkK&#10;WbTD7oBKvzXWWI3B+0bkt+zuaipd9nv1BRAIJHhsfiy/KNPi1FIp4pYqBX7bcFbwoImkLcBMNcJ1&#10;KQRxco4idRMp4WVzBVF57HMCTs2uHJUVZcQjEMB5EsouYH6IxEUguSU9wI3ZAPfytUOU0vZ/JgZo&#10;i6BJViAHUC+5bEUhI6600LA8ZdInllmG5S35ZajIYoCi9XOqK0VTm2A2uyzmULW28R2LE2O0TtQN&#10;zFasm4KxgssYdTCunCAlsO+ODUEuFCqp8POZB2YDBBzglmQB8UoP9KNqIb9EaTcxuA9Vl2hFpzNC&#10;EMa3ASoqa68moTOrLwMWOqwOsNsrFwW9k3wQYFtSBS15qSmqsYyhZKjua7lq3/RAdL6nRvMrnlQl&#10;yWZgsCF1cr1FTlAZSUOC8tMtQDIVtVgSRqkmTpUVUlQgBq1sErkqpEto1IuyteyDdkRWkqQLJmoL&#10;Y6NnlXafIhHAvju0CbwGJk8qDpC7Kq4ZQJlqeBC27RogGQKWXCEblhCCDV0SwdgpcTlA4zhcIu1R&#10;SAMWwMAmc5SGDONye8QNstMowIFUqFBQYgqgeptFAd1XlDwjuUywQWTsAxutFzIY1XEYFTriNTB0&#10;VCMW+p0gAlIoPJ8IjgzYg1AKjGxhDLa8IIMoz+cLLaPAoij2LaRjKBGH9BDlQOWXtO7kI0sp4sJ8&#10;3nCLyjQxOipBZeDkkASRmLhCAGUDkgtdApZY3yfJMGl3McqNBp/0ihQRZkC0gt0sCxDq8vH8zY9d&#10;gPUriWMmYgoYXYQkoMFgSSA4t1yYWsstnADg24BWdtxuUsE0xe7NJCLANpSA0EnS2IZ8C8uDdUKp&#10;gVMmVBk5oL1QzbkWYdzMDVw7GCGb5JAYpGsmFdIMUEJwbRA+CXXFo9E05QnkhNX1byjRYl+eLiuF&#10;nIYaISxVE99WHFFTJTZT7ygV2eBAV3w4RwrC9zvFCwZhgVcsZUUaq/dC4qoeNAmFgRCG6B9xAVBs&#10;SLoAwJFnwvUkbKAdiCloQ/5kQYkApK71TgJA8wZU6LysAzzSlL0NwulqG0RobMM7rA1Zg42h6LKz&#10;iBCybHBYFLQ6IlIDZcVCBjw79pRbj0hCBmcLeGF3AcP7uWLixLgtgBaBEILZvEN6jigw9QxDIIJf&#10;nBjRUE3Rhv2S1RRpC2mzIzYkmPJ5AA+CGNaGCQphIowdAJt1VvMs+w45QoBlwdvBqkEwo7Bk0LmM&#10;XBfpSyT/AEQhVq/w6yw1hRg4OQwbuF6lbLEkD1cqHRY9rBL4ikCkYcEATJrCOAC1YFzC02G7hMEV&#10;wXTDHeppzA0agaaKYuCwLBaQsDSwQBgNSf6GUGSBENCg0zGMQxySXaAsDKxFRtivW5UY4lZJ8ELr&#10;BQg2crMjBu5E7IHGBYEAYWzjPi2xXHk0IQJ4TyRChJMZbBKKWxcTe8kigFr2kWmNGHZO60DBZClq&#10;I1ywLYSoeEkIphwVK0GguaFBRC/sENYN8SSwVvCInYcPggjYdswS0LHrOOuAMVGLskV4ItXhjHna&#10;GsgWkxzM5jEGMricwI0cFQoYWmTEGi16MshohAWJCMFWoK5PMCK3rwE3Dm5VL4/DZ3CN1g2JAyhz&#10;SoxOGsSKjuQfFBC4VaKgOIeUBjpP05tID2etwwFOqA8YZmZLLGNWbSW8d0G3w4ckPL6h1eUJoQ8i&#10;iyVln1IEyDYjHg1srjmMgEWBk1CwbSj+MJgBwVK0FNQfAt1jctdJuBAMBc8ymBtZI9NJKSrzOrP2&#10;EpcFO9fy5VpYYt1RcCOkiwA16ntJjd4CV92l50i7iOVhZXZkpgv1R6jMM6X3NgVxEVECNu2bGpbY&#10;xTssHOzOsy6BWjgh1RykKMhcMImUS2BHLJHMtCW5SKhq6gwelujCgig6tGiLMMfTojC7md5IsuQd&#10;SJGACbgNkPQkUDF5m4LUOGYKMSLSFMoU1ZBgBlX/ABR7VEAYWHPZhgpY0CAxIORamDFIumBW7Q3p&#10;BRUzvHGVZckxttlGeiDa+xQwwAvp0JULWqVNaghetGK8SYbZUOl0czI9VHk7y/SAVka9V4VBK29x&#10;yQMJOUtArER1SFEzBjohYHu+FYQWoLf9ENio3uDA1XkgbHmSEMIMj7s7o3kH7YKXlUJFtQhZgFKk&#10;+woXAhtif6ItWxOHQhQoZmnoECZM+K6TKGnBXMTE2dYFjFkYVYUMQUKrE8/5CZVyXXAIF2RFDtks&#10;+tGEvPYOT3EBg9rpBBYq73dJSbwFQWBldSKfWqQKrILIYICONMFgAEcsMZiqla4vYXNH6COOGNkx&#10;dY7WmLezMJBxPKRAaja4LjQpxAtgVwmFodyQASozW5jCKPBh1kmaYHKbVTCbxuMdplFDFMGlSEQS&#10;EXRIZpR5NSAt2vHF+YrQsl7iBiGaPzCCzlEuwZiQo5AUSyptAKPnIVwq1UOLxylbhVW5hczqSCJU&#10;TCs+iNuMoFhdTiKcBEvq1SxZoFyCtKcAItc5WwJNmMHCFly8hwhTFSOZufhbeaWLChm/IhSiFRIE&#10;iG7SWGaqZZZUcggqYzF60Q3CVL+CWqiIKKx9kSsL4eiXcxnAQDvdwo5UZOMgYHlUrHK67qEcqNWM&#10;AYkKuaGgXC0QIQIaSJoHRIFsh1+Mbg9Lboy4DksKwFsPDOHzFzrHBJgHry6y7jCvJ+SVSrz19uEA&#10;2NmZaG28IUcJWLRRV6aTP8Ie5apMkJrTeAqKxhuDI2Xcv/DEzkIQhS1YMYhO2GKMHFrDti5tZK60&#10;sOior7Y2YOMNUtLNNv1osQogWFKG/fwB3EPtkEUmC4I03VtHESEckIAKCjnxClBqhQGIbJiGqLKM&#10;HLmIAsUGc/qiFwbpWjAZYi+I7RcWDVi2meppXqnPIKkE13BKQr3YahMN4PxV4UAMIrkkFBsLrIUo&#10;NZHtLFyzkwpWptEYmS8MShSHKNp3YagOg64jPhTgxea9uSUxIddEBsy6s6NE0y6twXVTDANTA3FX&#10;8zczj9SRLQXgiZ2r40iSoNRgyMrVEKiPFlImq/2Y4qXIQXDm2miyF01g7XoiwuaKEKBWF9aCW4cB&#10;BrAGtQzqBl55i5Y2cGjCjlIgTiCDFY6BFECtwOthu4A6pdJgobC0xXvlEA04tMfeUsg97ELtWNgq&#10;uU1l1+XIA2A4uakyrhKofMGkHAskRYfq0zKNdFccCASyp9pKcDqRpdpwpDHWUNgVaqWsXHldg/ly&#10;0VPRIK4F6pAAZMRC2d4JHhBxtQXkTYiuAFH/AFSy4PyEUexRsPMqsqtP8zMdCjhzRimuWRhoK4hd&#10;Hhq7SoKo/wAxcrycUBC1RoRxA5Pj+eEsb02BtKdLyA5dEdNBVtL7zNlgWmjZQpwjT1IxwqeNQFkr&#10;Ub3hsEUyHULyvIiOMd6qBtIbkCBg84JAnJlyyFrmADYgUskt5pei46kApLQ2kzpC3EOQRfiQblDE&#10;e7xjuF80NAVaSFuDuA+yKI0XxYPnHkWdibkVj5IKn6l2vIHSEtcoAckoN4ogR1q2LAh1L9AgnQOc&#10;REtmpIsBVfBEq8GhWSOQg6ioZo7oB7RvN7RfaSyqp38RYtZhpreyQsofZIJAzCvzBGAHDI3bJ4JW&#10;reeQDcXaIgEgWitohc0yraFRiW7wDaqakCaipc/FPZXugE5Y9oBpVvmGdRbFwLWVHSKMFnsQIBKZ&#10;I0F8nSDSjPKAuazQe32RQarMgA9GmMAJm6EwGrBQiYrRI6JkWTlKWa0r2/pGyVllgfJBKQVCQsan&#10;vCcHZyWWgCq35IJhTQfMRKUeUimWx3xxPpTZBXU9RyQ0TBSX5Iigv0KYA6Y191DNItyYbLBdhcLo&#10;Fyt5jOAHkMKvdNEZQpOp90aYBxenWLp7DcyHZh/dFucr26FqDfBn3S/UzZSKqEuTq/aFQCwdwLfU&#10;cFgqmnTzBVtciDCxo4KXCaVsQSsnrFygF7OKtc8FErlD/RmFyW6WTPTGl9I6TnWgQIUAuhsmhq6L&#10;wStS3gyawWN4GhkMDzkMpagMXLwgUEytBZgJQUxxZdQrkFi3aUKTmMFFKjDz/CC2F2MkgoJjMZvT&#10;WyJWDLWkGNiZmj8zohhT3IArCecKX3WmFRbRthjnNLyi4eDu8TbeEQD0AIiQEfoUKAEnKQjRa0cd&#10;YFGU0ELmPAohhiqgQI3pIeWEi410kBfBYTBrgpoirWoOXsiqtoQgCri6yQabd4Qc+w3sCrCYpjM5&#10;t/NxCiRV65Hiq7EhQrVNMHbgoWIEIQUQkVCVflA2WyQwSMEOB4glfJZ59kXEAMS8fCKh47bAvPdg&#10;wRbEMEdBVFwTAiSwFbGXjLmVHNsQqnSy3pL23XYgoBP/AIqNFlc5EAIqeH2vGBsrzYKrClhwgaWI&#10;xfpQyLQIyzlExoVhgWGwtcEzbhGBsML5mC4IKhgbz4Sjx5t0VDoMFmoPgBNnLPtDrIOCwrtlLdd0&#10;Vrgc+T4SueHyI1bzEiC1bHZRAwqG0KbxwgsLL7sHpLZGMuRTb4IWvUU4WMKrtJqiLBBdO7hCrOXX&#10;6ypskE7hJa2zBrL3iURtcWRarOPFUjNjlimDbzTPRMBhfeKEtJl5Q6oRiqGfLuGI/FIEWzRc6oFn&#10;eGnBKQiqjE9ZTZOewygG5SpcWq8yAtLvUrheGREF15S8WPhJFnQxhUuKqvSLLj6izUOtJANGlTLN&#10;etIc6k6IsCCGjDNJS4A4q80h7glObRbeUu3bBRYaA0FkR4MBJsv0wgiimeqMAxDdIggnb3o3xrUP&#10;oQ3Wy8AgYWzFBEFjMwiqPRIVYhboYG4dVcUTLCijqlrW+VDOS6OkHQN2Cs2DOLiRAKOXHFpYkXAY&#10;0Y3XaIJD1DaO5C1yxoZKCQqlL8LjYwHIiUI2LgNAtDBi326UA8Vw6IebVuCxQIUUuqU+VLCwsrjI&#10;JO5FrRUEHKVRVTAlKfoJLtHtSy1ZaixVqcggwQAHde5ySuRjK24Q3jmKF2sq6MJWXh/9ZTAFDhkD&#10;ElFkLrpxV8JMvlouqT7hF7aYYIPSDgAWd0BnCqlLZDbFy2m4QVClcTgWiEa7hQAsotBScKH1TJa3&#10;KuSI1S9IFHTAxcNwlt2QpUZ3tRUWddQCaKRBF/mNah1DpKIXN7JKjI3c2BEXJUE1mWmo1SBgboLi&#10;V4htCmywyBHckGPaG7evQwOzFXZ9ImugMXxZlOUar1G4o41OYcg3LGzgpu4oAc9m9ohSgjsxPUWI&#10;ubpUpvQwLbDPMQwazm4oKouScpabsqBiwb5h152j5mCRir/DHTrGPoEhzAI5zebRTaERGlvCH2TO&#10;LWuxFRIgJJet6QIwlMPycwsixzkGXQ0sjPSwLbqIBxaBEQDVbaukO0C92gK1+5DSRB2wxMGcoIKL&#10;ayGtGVshUlKUcFS0d5mkIFsYtlVQFnTBVgNf8MRx3rswRJioCAtBRMFJoEXohOim4PSi5BcSMQyq&#10;b/oi3S4ljEUDWIbA4Cwq1WYiG0LCrzBG2Wxg/wBig4FHZFvWCAcsSSso3aUFjRcMSCxq95pBwGMF&#10;dg83E0gHdho2DOYqw5yuGBWKkIsLOF7OvdEPCjmDWQsYSACYoGZ5cy+8sj+BM/mw4MFLDSiMHRZ0&#10;hrmsQyAIGs8YUQozh0iTEeDILg62nlcZhLcrEqrTupSQAuR/iRhEU4nCtNpIizGtgeQikBWzClbT&#10;KMYHekewgRGlvaMU5kubA5FBghkcHmIDyZjWBEzxzmDqkqQnIGkiO3qvvEaJbcq6wMYmrdTMgMiC&#10;3yi7QyaSmQop0eRBqAEaEhW2yr+ypdEgaSDA1uxCsEuUAKjZbl2EOFuh4vVKjZE7hBXli5sDrX83&#10;qItSpcOArHGwGGBoC5UQX0C7qObgG821WGrtyYCDFfYhcChPtnMQw3oZ+ZEaCOL2lcT3CDamlhKA&#10;elMyDBHwrGaZIAKAwYIFg3Rh4KIhKFts2ISWZVGcMAlQTgHE32Z9ke43AgNNTaMLTPMsDIhctxC1&#10;L4oIuSvNEW6FMzpSNokDRZUGI1gpPvEH7lfGdpk8FfQARqrg2rsQkCgJgBCFhocEaFcCkKPQNF/w&#10;QoXSWlv4YC+25jBVezsJh4jKeD7IqIjwgtWLPiIQabdTA2CQ5PQgtAMd6XqGEAG+C52lk8IF3oAS&#10;wUAFpdwG6eBIUXHJJBmtHGevFlNHOUpiXAnqgDWvoS9Ehc3AAFTiP8ESuRyRoRMc2aRhXzQYqqos&#10;ZeZ3giuswfB3oKKhlEIkwOWNc249zOo6OqUYBcrmVu32qKisrmQQtljVsGAcJ5QpxusIMdllAbSz&#10;DxCRgPIrwiqWLQzpJuldI5zQ4YUXEdJ6oslXp6wCVIGZAVyTYQC47FeYqEJ14a7lzTzK8bWL1jg7&#10;iBlb+yA2zWLYAGzjk+yMV1tgUDBkKjL45mKtFRK0p1RARZsmSD5hC35pDGxikytHG0MGPOY81/Fp&#10;qBNbl8izC7LMFWlcPFJMpYQbFuEVIKHfFQQJwEW5KqJFnFrDoAWwwg11WIJAgNMKA1oDt1jEM3zC&#10;dGsG4A7vkuZwvPYeUUbeHWLAW9nvBSAtje5uZtlkfZDDaNwzsslRGdqyMH8wjQYVweKI7wgi/wCW&#10;y5k9RN45OD2Ex+feqAZPM2EA0+Qw5aUxFBc4BlIDt7AoAC08GZPAdLJEGaA0IBCciICurxRSyPNb&#10;EGVxOHJAinHjHW5JWBNjKaCXZAMs5uCa58JiFZXiRuTiLUZW3bLNw2+ouG4rbSQY6JKt9EK0IaYm&#10;8E6KysOzYzLZSOGQhWxmLlg2TEJyyqMwVCmLewCeQqIAYGuBAKPJyjI2wt5YFgsDCWCyU7Q5LUZq&#10;GIJSMCUZ3LNNtypDbbYMRAYimuIyDBZ65smqqzrOspLJmNKWVzhEoCo2b0qqoTIOSWdzvHqiiJbO&#10;AgerDtLsAetLu1J2wL+IX+LhaBUNWzABLcIjlEGUBYK4RktnPrAupDFcefTRMxw5Elh8EDJdheSL&#10;WBS6qM+BQGLLurzGyFDzWVU6Lg7QQcpFjEhzsBHHJ+PuiDS7DqIozWSwKKYuiQEAGGB7GxM39hD1&#10;lJKDr6AcGC0qwkEwdbg3ZAVtglXylyOUiKAWOnuEctq5eh44YGLycFxe4CDVrr0ICjO51RnXMKCs&#10;JiIIcsEUIaRYeh56y8pVbgAUOtxoK20DojrWEb9IFUcVbeuBLFdYs0g4NOyg7J6K74WOG6oJFZWi&#10;kDVRjdSAhaV8oqXQ8YEFczlKE60pfBAQVopS5AxVEIJW4L+wwVAEx3DVhgqMyxGVigsFl9g8FkkX&#10;5gmBeU5RtRoZxVGOcOv/AAJbHZr1dIqZV5g2g4GoEluayAVESCALQhGuSIEAbHAUwuKcTaqEOkLh&#10;BgMAFcNpoXkllb8hDsopyjIwhDBrA7ruLnAN7gpqFmLQStpCqgpSsUC7JZ7eYEKrcmVbmiCkbLeY&#10;l7KbCRnuitT5sP2gm6uASNYEGBWNy0WwK4x7PIZmJsv4qUuIcllC11aXFlChhInAqgSVUbc5QcUD&#10;bARSbgaIJEvTRC2NFokxApspACjZsqCxDKVMGwBWzqQN1LXZcQANCxf+NTBxFqmAoLJKPWhSUFKr&#10;BAQNLNoXDCiUZbYGjaAhudp194ZR16xMsS4WBYoI5xCgVp3r/DEZEOUgWV4bDhDxd1uOkInBHJjG&#10;CY3D8asInpexCcit+WFglOLUDsqbXMrrDDotGQY0MKcagODaK0wXQBOiB1PK+JEWjOcbyju4Lf8A&#10;3EHFrbu/cAyW2nQgcaKjj+yJJdFpxIJlWSqDHd13gwgDlHR94VNwbh0Uw0ekEThSJnZDsnlIUCho&#10;8tC0KwwJ0JFi7UCxUCiyspDrLDhhalhECwMqsbP1IisS1ebdrq5gkqechajWbcJIewY7IE5oSocs&#10;4pREWJekXAi87cwT2ee0CAWx2IblyKIAy4ALikUteJCbdqCSwBjBJXY9wlDTwqFWclVFpVeBBWTF&#10;XyoILlvGyiQPdxaagqstdwK3Awhect1JXESlYrRNAl4DeuAk453B0EViVBjnTDVOOAiswmEvb0Cx&#10;UcdLFlu0w/2iWxWKYIXHWWi5BYsohWRKtGAiDb1S+EnEgJhFkMuF38+MMiVUVLyjBIoZjO/ohJwd&#10;tQLUhgqIFCu8f5uJDcEJtKzg53ggUm4ICTSwvvCDhRvDviGqvJAuAubaSzSDGWCqbqrg8qM1SCDY&#10;gWQiAKXbBmmhqagg6vIYxNKdoShVMoNAjKoEaUplIBEgB4IBjhK+QrR8xuWxm66OR8zxYyNzTE1S&#10;wlf14yz2ZQo8cj4Hc8PiLwCavh2oJrBTaVsaMi7QeN6izrK0MVUgNhhUnJcuiIGC1LIoObAEKO1h&#10;Ut5F9usYkrWSGxGjeod6HKDrKcqQpAULWFN4VBkHqQx2QnipcwL8CFIAI12wrbhGXYUGSFxoMOSZ&#10;Mo1qdjLBlGVxlzmWQLLshMymtcIpHRBjMpXupBgXPmRagLGDmC4MOI0QFWACkYHLNtgYQCw02mRb&#10;ZlRC2N0JCycBSXkO5DgVhpmwDQuKaSuZNYwlCwEOCRSgcEK1ILokrDo7EWTW2kYqWWgzCLcUKjVq&#10;sdMDKrhepgAQ2sWhYc3ClAbcEDB2MMi0WZMZFemkUy2vJBC4s3lQgsYbI0ajJhQJ/RHMTWx5mGVQ&#10;hckVw9nb2S6flOpMgBuG8BLwgAbSebi8QgPR9DspRdaDJgyCgNmB6YIE1xLYltUzjIDhGgIUSQMq&#10;21fwEA7XfOsFALcl4dmFm0kylQitYIG4e4HNpRRD9i9zx6g7pX+GDIUOutDmbDb0Eq1TYd4PWCBg&#10;AUhIBSCujJGEXQll33YxZilGLAN2PUWIAI1PEV21al7USCUUyCCjgB+/RYHMF1nykhfKqcv+rmDQ&#10;Lv5hSwq5fGJmWhF5A9hrK26XJgy3C8sMjwuWLA2Gnyk3QzbgB1pYItCz5LAWW3MYCLA6PQm5mRIb&#10;c2EcG3i0b2lpoXTzKES0qkVhHOMpcyf4VLgayUligGzcKXOt+ArATujUXGMp0IKcR3Imoj5Znc0q&#10;QyXy0VZAWIALW1uACtBhA1HoFg6wOlQKaVOEBAqGBUDBJcXzFzkuGMnrn4WUbrXaAL0G59iA0WHN&#10;sp0VRoqDWxysGQpeJRtxmuElbouxCZ1DzUAL16VRC4QtrBCI4vNE4RjDnxUVQCljz+aAUC6ERR2A&#10;q2wIthGCFEoQqzPtAyaq7heVM4mTxgit7r/BUvBAXLsTNjUcdPqI2IONshgNTIy2GwCGGSER2kPB&#10;KWv+KCMNbsYEJZZmUKjVq1aOkWnHZYRCX1cAJGkq8woi5sWrBtVj+GK1BxcEDV2yAypxaEOkVlFR&#10;dQCAm2EUtgLWlnCFs0iGKtTSW4srYT3gXAZQSlN7IADBtgAALcEADVVUO6GELcUILtDd0lNgBcsk&#10;EQwOjzMrLFjUDBg6WPRGmtfZtGkNjAwDDbFKihpQMJgQVMnCEEWTZLgCzkwKQdG7yXvmXAFolpSD&#10;mMqZJV6lJoNpOfLwiXaUsCPqhQCh2xuI1nECIul9kg6C8VFQDLN7IlFBB7y7IQc1DLHAdaBOpncV&#10;EadEDLGRpJgSZ0OziT2WfVAltma8YCBldtm7mL77WWkRPKNDkhkhOuCAtgsYioOLpBUdboMGRCXB&#10;EBeTeffKDhhCAwqrs45ozDvQgTd2OKsWkssqdzYQlI58NGAidOa5cjhaEqcxq64ZEWexksZqrgAx&#10;XCwQQEObmSFeWbcMUDCww0U2meVN5++L0bYkFqAwndX2MAosgS4xOvYMEI3HW64lmwOCQlK5Swgy&#10;HMOUbsryaRKhKWcM0WjUMYS24hYZpABYKo5xBbMoEAehuG0YiywSYTMpIZQ13gzBHeBsZyzUKkF2&#10;UoYbuziwGCWROxGkyEIeHUJBUxrUYSIVRrbOyagW+m1BqAOZ02rqdYAzD3YAlf1gzCwr17qJ0W8N&#10;Y9KHGnuU/wAPomhLP2VgVrkRE2xleNxepAoyLsbjoi4xaoCQQeAXCb4rK5IsDUmYGhcLwpRvYOUv&#10;asbbIFxcS9atSmDeWtipA0lvEQWSososE4lAPxzcuB7wFQjx0EhKr3xRhQyOZHMTggOtyVxDjJLj&#10;BoAXC8rsE+IMkBxIorQMISgCtSCtGdIMGAq7OcYUDA21mwM4NOjJFFrx28kEaXloIBdPJ3LZcldy&#10;CzK1ojA4g9vkhzCG9sgL2zPaJZHmDJcFuOwZCYl61RYEoMamaStxiOaZ3cEIWmc4lFNW0YAZCzlm&#10;i1TtcLdOzmFWiimEANkGCEBwdalC6uucIRg5MwrmW5K5mWTLwgeXCIsPmgq1IcOX8tVyuC1UzY4R&#10;8xWyLUNgVRSWDkQdMvYKgMaXJ8nCIkbt8yGQ3dZmZ8IGtgQ/MEqPNiaepAdmKnVJVwOe7G4rvFQp&#10;ZKoQyRVmYmwkCIJZQ4jAFlldYrabc0hw6FaohXhtUKm3fTOSK/Y7uyDBuCgR8i7Q7JUVRENIN8zM&#10;LAisoNtHf/ZlaS6XIBmCl0JTrPQYMFaWsFseFjBLZj2BBcDb4CAeRAg1SqLaFsdLYQOsHqYEuUWZ&#10;cI8EugEKhTsF+p3jYDrGKyFpyjIo0YYYombwpSgNyYW11wFeqMBhwJ+0hbwO6jBIMkdJl/ttWD7p&#10;SZptr+QjDAuXAlYMb5JQFo8rtCrUbfpRoGz3/wBENJ6kQBWClP4uB1zVjDML7QwomYYJB5rdsqlQ&#10;x1T1gfPG4hvCFVMo6qNPJc0WHO4VVQ7pCpyOSg0kcEXLDiQCBLUf3yBswA5gOAGYYAWb4IEvXYkC&#10;Isr6wwWFR+UEChlVU2oW4+zlobF3H6ttQWKhotSMXiY8SBp54sVnXNOERHdJ/YJYbqm3bKimwokD&#10;SgmWWCajqLJS29Yii79VdoZimV3UAKV70BBa9PNJMsboTAliEH+rhAld8gddldyB00VtIEevF+IQ&#10;z45bJurStLCrtbuBC5VkYKwUsU4gOQHQhSYRXJBqFt4SsHjFLQMm0G0IVoOQEMYygKAYSsGFVXoT&#10;SFRmmhXvAVnrQQWcekYFE1fJCC0S44AqLbCTQ0DW4zaQcJEstctqAMgd0QtAxZAACTSkFitTxX7Q&#10;qyKm6gcpIEyzRxiqpCZztqwsJSZ74vJqGVJWEs5glFSBseIMEegGQbEpo0p8GlpLBpcFon30CDRF&#10;hBQvXVkGGkWr1iK6i5pZF1UgFXg4JAdEDQw6ra57PugBqk1A2mmwRKV2pDBYMaYC4K83M/sxwQdZ&#10;Wt0pbC3qxUi4LxGUACtIYFCGF2lhmN3FFQ0kwtjq6C2mQRyTHfSMici2sjzbZSDEfIqXSKhYPQhM&#10;gqbxfW4xmABHiK3rd6EoKvInChsFgwlvLEAHsRTQBZHlTugQnbFvCCKLri+OQ7rWBFKudbmipDFg&#10;iCkhgsL0cpBuCaHnKxgNEopiNyLMIcpY++nFuja3yIQhchXLGDLa5kNSUtRS1E1gGBflRlWuXAAA&#10;XEQi0tlIqeQ5WQjQ9sYxsnKHKIuUok00VFjUq3g4Kg4Q0iQ4sB1AtpeYFWmyKSo0TAHo6GAJUXOe&#10;t1mEmQQxJmMBim4bZCBFGyQ4IkUGNw4hSAKivMkwZ8Zyi2u/Bv8A0qjDCjWdI3oLptZTlZLvAd0H&#10;1oCH7EIn3Eg0vTlcAgoFSQEWOQdUIdQ5pDgVhWIKujWFApgybbN80Hdblzgqt8LBoaBgaLfn0Jv/&#10;ABCkAEeJgzZYkfvgIEQdcYDCHYKYBPtgA2biK1lRbQoU0sJVPHmCtdgwgKgrcEhcckLT2dqxRcAv&#10;qxhrROmADYDsYwByaiazgaCbo7QVtEEVc9CMhMvYloCl6CxUybYCELu0kBGI0tSrZ3hgQ7CrAwSD&#10;3nqj5fLZHWZgAXoQmTXSMXKiNUSQFMDwICyjfOAF5S5ksOcr4SkILdcVaBcpUqniyqzhdMBhyKis&#10;uFu7IzY11SrRtpNRsl15zhYM1ZlUCcg9SWcDTGCW8qtCAQIVm3YlRvLl+qImypuDdbKNmJbQdPn1&#10;hu4OZAI+WgwUFZqiJfeNVB2N8zC24qK3zNJCTIUcFVRZwLAgy2yYqsTIvVKzULC0ClFMlmXHKwPO&#10;xv74JYBmhBfRWgkP7TghC8wyP3kARa5RgN0ZusCNxbAvolAEeFIksg5OCKBLUibFNsw6oOeCsMCL&#10;YfPKBY1Sr7SIua2q8Adoj54oCqKb0TaDsgbsLqRu+uJGlDbendM6ck7pwaxTCpVy6pE94EI6G1vE&#10;FsMtM6/ygklTUBlOqD90CKYvOegg664mQHK87hdq96V+ZdKN9IcDFmcrhFFQNSVzIqE1TmxIqAM7&#10;riKG8TJG8NR2jYgYytDLlz/Jajb3jQAj4S3UXTzQDZLaoC9KzfSONejsBI7eUGBBSgykFojTlC1d&#10;tTACs1xNrideqRFcehNosQGG+6JSyrghsYqzJLYWTQbXxT8whfCTMIKlNbMFdwHFD2Mi9uUC25aL&#10;ekPQ7AllusGRYiwA1hANrlurpC9hG4bIROCKNbYuhAJFanWiRyHuQ3apQvxBV6rNQCTqrxDCCG7H&#10;9UK9DawLFloEWCC3ySBkrJidoNEbxX2QbacOAm2OT74smsthIl0KkELCuQgbsBZQrQDNlggKla8k&#10;jYNeVQb3hwyxnpW+ssdC78oDjXnrw3syQrN04uAIaCvgbftcsAMglrmcVdkhrdjSVKoHNqTSJqSD&#10;PqzzRyGlSRbIroGSz23ABC+FHEqLFEEHIhbobrAki7ACyyLoLC5JLXJopi6Zu+eI4huGlyZRl94u&#10;eRNMK7Bb48QCh1gQQsAd/wCoQlBtrIFeTVyDXmcOAECY7ufgiKfMWGIOacChlgQKOK9nBowpiSHZ&#10;OHMD7tS5QC6OcECuqqxBQV06uF6JC5Ui2/EIwQWaWm4CDR3im7Nxq3S3ctAh6/8ALlRJyVDMvhPW&#10;KysUJOAYrKNxtdiK9K5msUC6YKK/swAyfV8Kr5OUq4HF5ytCmlcoCrhTDAdyuGB36J4Ey1CgiGVA&#10;cRK3hXHEh1IwJ0oO3ZGwl4CLQlYQrHZy7JOFEDPFgcJyJHMNSzlIIR84A5E7nRs7jQUqQiOd6Uo6&#10;uBwtuTMYIY0MaVWiNhWDQXtUXICUQraNmniBcqe8QVLFaopt1PBTC4xmkHQ144hVNx4/Qth1lWbG&#10;HXgWXCpQbKS72MpUtFFTwCL25JsQhMIQwyeUwKTfCoLE0KLBtERhWCRt9kCuuLkz309ih+6UhwK0&#10;KgWVrPcggqgKOGBAyABAyjxwALQS4QAGxl+okszRRQgcrE+0GGoA8NBUVeY0R1G0Mlo5FkqUbyZR&#10;QYIbsmMCy2RUTJUeWwitCxKFqapxWBDK6G0Mrw2tCCM5cnvcSxzmHupFqM/22ysGAVEmPIMYAzJd&#10;Jii/rpF/JZCFVXA4ocmkFBZb46zGPG3KoXWw0MrLooxa0rYjWwMyEGIoy4cyMSAuD1pKWlsWQCND&#10;VoQKppezFcldgi9hScMVWubyyXiRO4wj+FLsewxNUq0kFP76ICC8Khal0HBFja3tB1AzbIoQq4IW&#10;wNddTHBdUKdjhYZQ8HrOgIXN7MwqhlbmHcHNcJyUC6qVyk94WUi4A8UjWhtAi4oLsUiBE5w6xRv0&#10;1aKKIOxg1odYbhiZVrEF5OocQ6ZuhqxODQbvdGRbafyZVZVTBYapi1QgZR/p5EAl5Y3DeUDjg1YI&#10;qp0hTgJqAgtqQqPxdCFAoOwJRrRy4ylRbYPF5HHCgMjYIM4acyXAeEkonO5kyuzskFKigMYPJFDU&#10;ZdQOEd+UjZViOXkiu3q8yo6wLfJYgMIfY8MGCZNIGbQDYLG1QFWICHmFgIXYqQLgVrOkPbrRVrE0&#10;oCiYUGqsuQeQSkoRCxgdf70QC0ao4rAgtCRlFHFkOsVKvre77prhdO0USDl1IETYK+pzWXGDjIOs&#10;2igChrkRC7PlMFAFmtSAsArXAMuAvhNIjx4Y4Xb/AMkAzAteYYlL2ScDOe4KXg60nWKCS2C2RXiI&#10;jKKIHm5cagszVFzk/uI0DqtMkXVcOkDdrHCG0YDhqlgKjri2AqTSeyOtijbUXEzLJJJZQsBYlwsL&#10;yyBVq45coWsWmBVYTMWlUWOU0m2IRlpuY68GhktiMVji+8pUsG6wSqctFMExgT2TlErPLszy2+5B&#10;WwKo9SMXtx4Ir3wtoNI5RRsIXoI5FiHVMgExQiQNSsNDx6hgKJZG2oaOASaJLxBA19mzIQ5GYyL4&#10;1VKQKZYLtUU1FZbILLGxeDSoz0jIq2mfklOQ7sB5Fnn3jQ9de6PAnUJUButhIho6sBs1OJIXb3Yw&#10;wLFvmwCVRWAXGgITTScWLSlRBKy3ZzQrIxjKFzKhcjVQORhBaSjB0raGAYdEEsDORGAuCalOUsTD&#10;AVPK0JA107EyQXgAGCL0SCCNfPUhiOVHlRlQMMLIR4IlCG1EZIV55TEdOUJi0YHEhHDRwgFhQ1wa&#10;lZcI5jMUFNEMN4NLA5vGmAckmxVTyCIiwHMVmwDj8hKGuBqwAxczDiIwYxOSsNKvdGQAKNhQBbGQ&#10;BUDAH+kreRwIMvJYsq6+rM0dCTkP5cY1zcnXLKBlzBqztUKEhvTyQNXPXBCmDFqiAK3TalJR0KIS&#10;kpc4C2L1GAVWBtg3qgbUikBIgCViKZCAVccMDZI0BgCkbm9EBsWdbDpVjTakFBlF1YjVYU0YEABw&#10;SWMK6aDJKzOLJOiOrCjnBm1dSLMzKSTeJU1NkRbmTVOiXAQtG+FF6cPWKlchZdoEbldIg0wjuyiI&#10;MyQQtUQYUSxmjlULJR8YhLxCzEiATMhlpFzOhZWH3gCheJIp1RyQkAo6gkMS44xgucAuuHl9lUxR&#10;BdlwFSARJXRnAaCPUrK0vKEyisWoRsVHtF1UckCFoNtEAqWXqFMVwYkFQCHPAzTLAjlwpqE1YfBI&#10;ELGrXjSZSCZAw0gG+UkKt34Hc22ojNUS2QqJsk+IQLNnMEiqKckCWHCM2XNsd9VgHDIM4hJdWB/U&#10;UBolY9EZvX25BhN7tHka7osYOysa7p1pDKFrFDKUhayEeaS14pxpcWlMq01AGrIHrEHSyuWDI/q8&#10;AqE4Ytdo27JUAEcsAqaTmJRbVdXDh9lxMg79GoQ/dcBjVbIMEXK4uGCpaq1h/qHiLmHr1gAdqkAW&#10;aocXBguXuQupO0wEM5qJYFtL2S1mV0QQEvN5xNd7cxYGR7EBTOHEQWQrqpdHYlz8xORklnBDSos8&#10;sCpyNOSEtsCS5RU5XDWFOcPJcNpKFQZ0hQjpQyLwBVihwVA2N23wy2DUdwkA1rIWBgz7PGEU2mPW&#10;JSBqYgPPWNB/FQVIrSEAFr0shpY6wGYxbEwhW3V5QVc6KFOIaXgOC0HOMrG3LGTNNoEB3tyGbpRf&#10;CWPRsPeNzYHLArxpxCWCzKLNak9dKUAMyNuJ15HyvKIImywh3v5yZx3gwI4hryQeEZHfTg4JchCo&#10;gh0JGhizw9oo9pSzFWixsmyBlc/fQaNLbgBwGmgcKGBUIDsZGGaF3VQqcT6RRL+SQLAjhL+QRcvM&#10;qARkG4SZk6ck7RmWHtgyospExjci/AJTdlAn+iXpKY33S43gzwQGBggBXkWwgUAOZJJYdnffBuwr&#10;O2FhXlnzhe4zSWIQRa4oNxc1VnkRLgth/wCkCjJyOUphFVnBUhq+7ipavESrC7FhUBRbv+GKEVTC&#10;xF5vskQAAaXiYIbv+LlWlwWlQJVg0P8AtMtYsyAcL1GS7QsBeiICq2ICwYG3JBSlqtWKDbbNQNCp&#10;zUK5x2qgGLCUepBwIZPimSAdLHWPRpcU4hTDbyyMWs0ar+GFBVkCgPBq6D2EBsnn5h2SiJ+VgbhX&#10;hBwAbuoNDZgwZCczCrQEIwQKqzBqYUYmjYNjIRZqGISCxLyuE1YWvfVLJKzx/CaM30ZqhHRBSuTQ&#10;RqA7G5wdANrYJlc3nkNCQ4dx9kYWWcqNuvVAGWk1p5KS7kO4SgqIqiVtmiu5fulXfXRIUS2P9xEr&#10;lYyF4gCvToIbOi1i4NAXVytkguSAc7aogECAIBur1ImEXNk/yI4qgdP3IgK2899AAyu65AR07FsQ&#10;JVGaQ2gTVl2CVbJYRw/MbkF4SK1hizq6RJoyR0rg7xsICJuACAJNMJawaQi2gKxsmghszOBmOKi8&#10;TUVNgwHJLSDLeQL60htAMmYcy7oEkKnBu4i2GxWAQssQ0VcDZJwTxFhlZBo8WKLXs5AQiO0tkirS&#10;KMLgxGh03Ehg3XCZBC1m9EBh3RGAGQ9XWJywZU+qYFnDdABckQ21LaHnAkHuOIB7QQUOTmnaMFb6&#10;VHbk390zxUbQRaSkIVZ7NVujLChySFQG6e0pKOgYCoYNZtGxUNV90B8k1+ShDKZAYBRIal4AlAOc&#10;cHQYEPhgewEutkrL0dIF03Ngqrh7qF+KjhSAr8I0MLauKQ99uAql6lgjQPEpNFMLFGy0YlZUHNIL&#10;2DsYmw4yp8CDCgRSvKR8UQMFH5gV4XgwDritDBCq6AwSWKZeuULUYsnoDfhAsV7OF0FcWDdXUUw/&#10;dXn90JAnriEJyOQyxWaLTOnKtHml57NqqiiXCS5ZFqmyNMlq3kkupG1p2uWUlmlk5Z2ZTqDIzGbi&#10;FswEilllxz7eac0aFQOEykWXAwg9FJUDb6VhFV0NMXzc3ccEFn1wYeAPoTmamLACEwmrzcVANCCz&#10;qhYgDcAH1rIpQN3O4gBAeUW15cpdOy8qDyb7kVARosJL0juQ0YxNTToEyZpoVssBlHKIsFFzvFHW&#10;llNUKyQ8hWgELecrFgIVAxLBa8pCiRcDL9NG3WP7AhAVfxVcoZznFjPQ6a/CjastTUIdrJlEWJbh&#10;iJAlTfh65vaD0jYuxAuMC7rmBGAZ1gPN3YXyKeZB5Y4wsMpFsIXR4ZS7COFBQJogDZvtDsKdyWnK&#10;BhqLQAJtIpyZMGAoG2Ni9JxBpy4QqB0+iINXWQHOVtyWrCnB7whd923Ym62taTUoE0hAEJAylQtj&#10;EUliM3FWwJBoKDS4Av3MxFsTYsOQMJ4RZDGH9yX4HhE2RHKu3KOlhzuDpDZYFlq50EXlWxi41umz&#10;HGlbEZ3WDNsFZbiDLRO784S2cw1YBwUDbAhW99SeZNNe47QxLZyxEzWoVIjF8ixsiupUzEoqDg9p&#10;ZJcD6EqRJGGRiyDc2l/SofIlRpiKwrg/s4tt2bSYLOwusQC02nrrLtpn7AV1CKyNlnyIIKS8MACr&#10;ltIWBjajRGcpWXi6ULSIDBLkcA01Z2D9hGvjjoqGTBaXCCln2H8jK6LZYcqS24IWTqnHpLiiXtgT&#10;KMLIctzE5SNUDjCFKOgBvHJtYYMd+beTrOHA2EBRhe5g5AVbUoAjQJhsIjWCErypWEQ4xdQaRpv/&#10;AAzLFYtFMVEJOeKrILVOHlFYI3CliDViI5YLBtyGRyMZP3EtmryU2jw90vhnQhdY6M6WrRwSCNzw&#10;KwQLy4kknIntBcxsvWYcE1cCi84EA8ASqsHJz0zIJDLr+MwK1vt/DGS2e0htaKXNsuFMSlQshY0E&#10;PbRuyC8DuYIxA0ouAoLAglOpt5TiW06PGgpbq5hqNWmH9rhnBDxip3kQZMyavC0iLX3Y9mqcVLc2&#10;4CFiZsrdhMiCzeRb+mYxUH1/q5ewcFDYA6VhcbLO694SACRcIw4RAarrMUXQqkpLo4qKYVNqYGDg&#10;vTFNLPBwTX4x66HZld1IrCblE4e5dsRKNyZ1tCkGGX3RQBvt4IOA3KfuisKrqHogXdpyuaXIRdhg&#10;tTu0NFLbXhoBFULi41maEAK8DaMCGTcy6oSrgweICHWBJnsWKQVkyBDCugW36QoXLYkZGwBJYSVj&#10;n0CZECyvFvmU4Q13NOUC1uNuO7HgKjI47WRpNEIUUMpDIVjsxjCrbEoHxJH2ltpDHhPslsgGYraY&#10;0yKscoCAZrHjYlFWAiZZvEMtGmFOYXFI9IVIhsmy5XiQl2ndSaV9AwZSVZqatijFelTAFANtq8RC&#10;IdJrXBaIUrggAVeglk6MKcQeXrtTjkUPqOMCVwOPiOUuqQclfQljHpgqBKt0EItshwhlRqwYPAiu&#10;AyFk4RgOEhKAiNWEL8ZCAkFrDf4ZpRSa5SAAisEjmG+gGAh1mPOyIysAYYNIAEMoNC63ILglR8Dd&#10;CH2LHaZLe+zC2aBvMEwUacDFsWQhtoOfM0Bjl1QziLsGMXGWmr6jXSOYo6ElSSrtzKQHCaEKASoZ&#10;Xow18BA2hz6oVuIbMgHO4KwFMeWHJNnMF1BR1JzZBhnUKxHPSLdbpykHQBeTnEZ8c4etatUEjCzq&#10;wTfdx8iCEIPKVnJE5CnpMvjBjYZ8urPBQTRWlDKQdprPMESKybhxq63DMkLakLfTfhgi4xp0cs4I&#10;p6e0yoj33jHOrEq2z1G0XZHkIUGWrkHNXJMmLO2hdI0QDG/mpm4O0ck67BGr4xiCoD4THGSmSBm2&#10;VbOJqdqMHSXjXgJlxgrizyI4KYRAcwWUeIEIWySywZgyjCNuMguFAdxgDQLacyiBYbQlXDeFaoKu&#10;vUaKBe4sN3bOBbRbbqMulBhsPgYXGwbwGXVGKEKEzwRWKW3WchmeWtpVQ0dXF7penaUq8gyybasZ&#10;WQZ2NtwPsMZsrkYEpEbq4BMaOn5Qcbk1bAXikweqFHEl0doJsRr3immxEDhZ/kMzGzhHpk5mRy+B&#10;zco9ItW6VjVLAdoWlii9IeOnKhBcsYGnErAEZ7ZAbOOFpAJTLPQoAaaCI2LXbcXdYDwWxs55F1CK&#10;D3oltmKglZLCFYRy9o2130/6Q9gMK8yUN5RH9widjuji2WdbAGxoVghRYisIeqL25qVgmrhUF10G&#10;u0ytI3MmVtRCLRLVURhDeBgwdvpi8CgI3EpbJHQllB7WFK5IcQDdOiBr/lg5ImaCcA32ynCBZGh5&#10;yFbXDXC5E5pjXZcDrAQTMFqmVN1SpLEAwY4jlC3SnjaJr3bVJ46SAlVkngyDSA2J4dl0GDE4uakY&#10;QzGJDkduVuSAqLNFBYXUUQF7DeiKiNanSXTdOIICbZAlQ8Z+gmRKjUgQTLZc8SdMEKPNNLlmen/g&#10;lirtWANoLIA88AFmo1wqqLomBLDFw90G4c1TDldyIpcI2kydK5GCUICgEq5CehBYxW2UhCt9f3iD&#10;dpm535JmyFby1Kk0IZl3XPnHSvkUlMM6QJsKHRuMIBEItzisKqN2gb76YGJcZV3golfRIqKC9oCB&#10;lyjEy65QwCgcEgCjJeqYF7tEB3l3knHCVuVMCou3IBU7QWHqU/piLD3euDZba5xrpFWgfxUqZmXG&#10;UYZeGQSVlYtIGinDZsWbIEVymkOhQ6LtKqUMwuFxJWxX8MOv5rw6RTxegi5DmLBQWLXIwQJG+lQA&#10;pCkoHVGV3lzeDZcAKehL7RrJIOGltaAoZDZIuZc34IDesPCDWRblCBsHmEs1ffbCLKF6wAdatSWZ&#10;pWNR4x6AElMLuYbKh5IQVMH0ypGNZUKjOUiKtlGSnJyI1JtARRuIBbZqYMBhl6soecvo7sm55Rky&#10;arKsk2yEjJRAWqFSgLmLBgepAOh0UgF04yyMhZtI1R1aoiSmeHA3ixKHmbg5QHow8gFPKOAhbeUC&#10;EOGCARE6AgrMZoeYYxmHUVq4j/Gl4QZkcKN1xyYBB1pY1osGxVuJtRxfCxtKjbsqHEpfK5IwQjV9&#10;J9gJcOFxCMy8qjUb7ppFDQ4FVwM7jNKl4h6ABmNWq9jIArTEaQdgc2HeA6JiVy6uMKrDgX+kQSBX&#10;tx1LENGAyomfGjxEmgyFnJ52FJCZsltwQJaSzHpGWduCQ3Rx/eYJumarBpjOrb5m8eN8mXpjoFmH&#10;tHBBtYnC8kWrg6YIF/o8CytaC2YgmhGrledCBFFcJVAiglE+QI5gKnvnuJ0imwDCFWgc0JCpNDDI&#10;p4WVjZRelt5JzgEi2OhZ4NAF9BAVRxTrAVUrDkIpx1EcQiyNgttphYFi0DFhQ8id8DRY5oquTGJI&#10;bSNU0fnWZ1zHrViN8zEGtS2jSxfKvMgwo1pgFww8sxyNOoIqqMXMgNaHJixTArRJYiK9HRMzZ33B&#10;MV23HN8EoZVa3B9ePLxMIrwKBMDdFlakqvCBBYBMoG3RfwxPWR9DZ0+JByKxexIIJAqwgIGY7PKF&#10;6LvQEcFmGYjMuAYkmbm4EpLuawiIqgxGCEOz1I7d5GGElChKW7K8CLUgmbQoKvB1BmCm5AmCtnFF&#10;c+A8JcHNiwpixOUUrJKhcqZlx6KcalqzAgG+ZxHEAhFctbtUCqN0PLAu/HpGGdJLEm4NKIeW09cj&#10;WCx9SK99zZHLUYjlAdwyoFk63AWHCdj1RHdRcQUwAVAGAFWSDaoopJiF7soU2x9AiDEFy2BhPggI&#10;oEJwQfEXKNQYyxnCyjCobOTmX025W6RTF2WIQBW4qjwZal0GDOowbB9vZDCQpl4SirhsgRylWmyP&#10;nFvWWF4V1Gl4s9vSC+s4wdzE1gg5kfSM6bCj2iVaeHeLaVCBsqBMFtxUFIvot4IqAUKx6yFipocA&#10;LUMwvHXFpBASe8UCCKnCBWqPx6ohoDBhc7GNXug+13LNyycvVQ28RYwSCxe+1L5S+hI2eVsyHTYa&#10;DDBCBAAeZVYguJitBNgw7rAzgXTAAoO6BACNmN3ggXV1VlxTpuFEN6KKtKc8Tsorc0Gy+TJ0QUUV&#10;R0ecZMh4Ued2mAYABMbwFNjCgLCi7f8AWUDRSxr/ACjZuqRf8VBDcihMLxgKqcoxjrYnHJqsGMVK&#10;UcpGdiOOoUUrcgRgZLpagp1AITAzhPi1FMngdkFMtPdo5QDpfKBUsHhggWbS4Z0pvaJedjvMrNBo&#10;sHWqjphXEAzEUMy1gILIYjbB6UJbu5QrVhUtKC5VAS7BDIqyaFx4GyBxHLmArG4vJstmY9yVlgNp&#10;WYVK7kYtgStja12S47NJMhYWMIMbnQgtlKHEgEsGUCwIijCR1iQLY0K92MYbc5IRVjqb9TghWk6I&#10;+QDBhwnEvEiLS00wV0roQLtE3GCImqymQN2gxIjXfC2glZ/1c2IscJNCtRLhdoDxhNUzD1QSU4FU&#10;QWCovAS4e7JBszuJNZlxyrCwBtglUjSyoDU8qHgICvOwcYHkNl0j2DHawKKKvMkuBVuFInOwAANt&#10;9ErldGkzTSFhQ2agEWFJRgKKg1xlYUmP63ETQHlWcIK6YWALGGUOGCtvU3CugHLdIDRI2x/pFwNH&#10;EnoLiQmXY3K3qcyf4tfBLqoLuiNQWnRUtulXIwSAyGM6HuU6bgRNZKct77oDyASTRAraZ5+6YITL&#10;kS7OZrapRskSc9A1VNWPulrAONrawXfVB1Y1imFm59UNjQObgFTqG/xitSDaLWFXqRrEDRqNQLqQ&#10;0sHRCSDILsAUIpc65sBkF6JlgKJhIvTaMGElmtSFMjDSiMsHYOM7LeIV83TFRoL1YrQFbmcpA5IM&#10;9a5bga5CrhjSDEECVOsdyGGZ4uFHPEG4dSOuiJb6cED7ETvBLgpEcbXcuXCg+aG9XLoRQtDxcXFd&#10;zKDWQL4OxCLdoPMGTjCBQCjNkyKGjgRUbKqVhuLLUDrgVkgAVo2C6DyU2F8jzhcIAJxRkjcYMbFU&#10;KAdMFeKJF1HoIlkBkmQGQl3gSsVZFdgXbgKOp/Y3KoLODu5QEogab4CCLuEcQUD47Bp41HhASmrw&#10;ww2BUuXSs6JtAhCtzXC2KvchjC2YMCAK2jJTqvpRxE1URisM46vUGOg5lWxAhKUUFgbAXmiDBgOZ&#10;PsginZAYAQXU4QHTHayecAsMUoGOK0IAAq1wT6PShYy9YDt2RxIVqdpkhQUbnDKXaaYix0Bc6wSe&#10;ZD5G4vWKCWYSE0USzl2YAMLBElnaMNuyVUKjipRAbbfMS3qr5EKNAuoLpKhtIBWsBcFA5mS4rtR5&#10;QwhFGEADadkEaLD2/gxgma1cB13MjAnO0OBw49NvFo1LDSYDAK027SlueuoKQbTcGyKNVkSVFDph&#10;VzBSXAFbaToL5IOAXqSCsSxhkzUCgQDgyQjQvyIdE3Ghro73HFHLZUGhDRDkgRBCGAL8wJIyWdON&#10;uXsLgSlvxSpwhpO8oEL7NSQBwsXkeZBtyEhUlOIIXCLWUjKclWkM6gSleYIlcXCJZ1AyFgRhtUCB&#10;Fsj2CWPcmIQYDcs3ALbnj4hMsdLSNsn1c0WjmHMCxidWACpeBV0lH4dnZXmS28VhAqtk2gkwFBZN&#10;RXaCCJseZ4EXxSikMAUiXDjQ2Liz4kbLp8cnymR4QbcU75UhgVjasLAssm4RlkBCCuYsWMgVscXp&#10;AIWNcFeRyjSpaWZKIQwkCkg53CZABkkBRhccAVAXYiGpxXWoisx5U4Jaax+GRLBAbUhUip2nKiG3&#10;k/JM2r4JF7BeBAtrVGaNoXLqOR4RxuyskK2gEAQVqJHPNcANkB1I8jZFLmQFqFJV2B2blMlwuQoR&#10;WhRqkvavRhZPElYWagcLiqkg7gl2ei2AldaZPJ+JvF2KBzCmgs5sCvQIw5ESRLymkugZnNwAchkC&#10;ijqKCDoQmSWN+u0abRhbvKbycFgUm4ZkpVC2aTe3GlsAG0nc0WQBnvGo2UFOaGBylAEi1yJAnXje&#10;czA6hYYo+Soosr9CEZYGMOkAUlFaxAzHOE2dImSptYoCgrgwaaRkIC0ko1BGdTruB2vB84EAUiNA&#10;QYU58MWh22vjMoi21ge4q6vjKBEb5YQsCrm2MJrvT2uNQuokLp4rIQ7wNF8iGhdarF29nu9ohTL0&#10;gsC1lpKwgcCCkFK4MKsk5wkJrQDkyRJHlMW0VeooEBlgutELwwFlXvNPbMnpcbQ28bBuNR7VI+y2&#10;2QQHIhGgBuLLKdfMBEIGrgok5TaaPjp4hFZZuyMkEW2VZgGumAGg10RYFXaGkb5vK5w3ncUJCszu&#10;6BFodUlhldmCYWe8FhfFINZ6eF2v0QNsGRiKDp3x3hbgFJ5pc0oMmHRHMUozd0ZYigWIEdIqCupN&#10;UUBGLIjlEEpksDBgVpijHz87S8jUBeia0pCuhSMiLWgx1SLMzITaZqIoustK6JSOr0Qhc8pYwVoI&#10;7qCkbci40jDa4HHZ1SKyF+j6oYPUMJKJyHRFWCrrBBY7GUmcqARlS1EaqBiAL+xGsUkecXo4+gUI&#10;UIJeg8OAsmUfWgFCy3BaDla2WBHWBAbhFC94i4FC66HKVYS5zZmuauGuHq4uErR4hUK6rOoLmC6E&#10;gJbNMEQU7QbClaQdyvWqUC49gDSAXBt1exMmW5HDuDuDZIRZWhRKNBZZMwHwHDE8EKmp6GKYRhJp&#10;AA/RXew+IvsvssBHaUtGK075NSAgEtzUFoRinEFMheTiAL5RwJMUOCzXMwtZU4EPLOTyIWjGeHaN&#10;APMQFFXOJMDcDeBdyi0XmNB645qJK1EK002fYCAaTZkf8D/BuAnocuGvRfY8oNCFtzJRWzeOtohE&#10;aCEUg10gvKQZDCYoYFrNK6VBsQF4CW0QW75RIUKm5F4IRQwWm4tlwo7Z7YHWNsAuhISxRFiKLNOs&#10;QyQrBUAoROE2RBCzaRNW0EFhqU6tHPTTo3MArMgFBXq1KSCDdEGyxSkEjl3OYduqF2cwEzlOqMzq&#10;yqDlrIYyIUdzlwKRdyo89hgW2yrfkTKPGoru0SpBvHVh/gg86bl7RQuF2QKErByl8ylGjgqFRQJT&#10;DsrzqMsqdbisjag94OFg0EBvqzTxQrE2pWSGLEUpHTbClTmaQ5gLErfWmCQPamM3XAH+wgy2220I&#10;otbnI6oOxB5S5YAXDjKgPUZSgUteUcFFSlQoYbrogaut8iC6PAQjaZTb/ma9VyvKBpdy2mK1AHdC&#10;GWDd/IIqU1/OTf8AmyrAeh4BCDI0DAw9mphVEMxyhVkCO0G4AlCwHynYSOapyriUauMlR8OUNjnG&#10;mGCwoFiyBRe6Vqo3QnGzmNmxSwfEoAKskMNT1IQAiuRlk1IA7YYb/RiBB7dE7nitcTxFVkGCMDYA&#10;kWAshBKJV4r/AERPZQ4HSKLrzvBFJUGDACR0QKaNgVkuj02r+wle5xPyCE7QvokNB+cbCVCyIGoA&#10;zcFHBYCFrkEjXBJ1FCqsHkNJQiCqyuIoOdXhDSq8v9riouSXCL9bxmSiuwkMLleW4VGQMJxDWSrC&#10;ioKSdSD4gg63KoqlLgvNTwDuVvMHg0wBJbXfIA16LzgwQ3CBBYOvrIFF7RZwqiDw7TBGnCYXquAO&#10;kELPQkKgKj0EWzweCigsuoIy60VATKTxWJiQGrhb6oshXpJapENY9HRVV74It2jVlQHT1gGKKoXR&#10;LWuDk5CQOEs9JU7LbskqLURr0dJe0Kq7gwNVNcEBXA+WKZrSkryLZx2xkYHbA1dowFkab4EyK0wX&#10;q2PWSMF1dvMAc3cX2EyYUokJiUDlIjFF5AugoGH+MQNe8xwQUStQxTgJ2EYg3V4ZFOySqi9YTVac&#10;9oTBXrIKrqQBWDY/m4xS9SsCIFjI4WwQOcGiHZiw3ptiKky6xrPbcKkzhuusDC0qeuDhBkSEGSoG&#10;yIiztq2UNRtlY46SQEETVwaTHc6jbkXGqXMKySvrY3BEGkBnZcisZLlrrUVA4ruFJa5IK0ty2/lo&#10;BW3NlJhkVzGXM7rpHXcI8KuXxyowHkSCiZdqCQ57CxXLsA3F5oQOUzaEBhmXBa1SpQtBODBf7dHZ&#10;i0C0AIEARGtPAQCDGpMKtn6kbYBGwzEqGPJFsiOSYUoRyGAyu7mwRiG8MjfXU7Ygp4WjcBtsuWwo&#10;MdmFzh1Irm+FYLO9WBe9PFbQyjYDAf6SxyTsAfKUdeCUA+1gxktugRYthySAJ6BYoTD2gVkFA/RZ&#10;IYEmUYWppbSFgQlNt8oxRisyCtArVxsnv2Lm+FTql9Kw3cKwAOCsUF6xYVS6csoEXRSOmCtcLk1e&#10;ZUwErEBQRtmKGIbsC3M2qhoOjK3SuENF2U5fynoBjjiSBWYNBYQM2yqUbVz2C0XnhcXLK7yaRaRB&#10;VF1SwsDtldprFxIWX6cTthSIIeGi5uCd/X4Ni+gIIqE5G8xCMaXAXYK6CF1Ai9O0SljHUQFAUbFB&#10;zX7MDF2/CYUEvXZAZYAFJbaXhBfJX2jUo3NAFAMCwKqbwlQywM4uBEEyuGhio1eBcHuyNiTnYdzc&#10;IYKRs5koIgpBZJBCoYCJsy8CovY7IKRWts4YD0lgLbV65EGsEAEUNLgSlQjRkFWF9uittw3k6TKY&#10;NioClst5YRx4EYIeaFXQAmMcbBlVueYsLRebQmwjGUhiENspgkCrAwYs0f30CvL5MEK2nAyKV113&#10;HPJre+IOhNwaQa4XBYwQ1IFZCNyKgt4oga+uvxEqrWwLhym7aRFCQ2ytIJcsANrtt6IobWBggJUH&#10;LySrPTmVsoBqtIQoAdOpuDK12Dcl04JyElpSHKRXAurApnoEYvpSBwEjY+B0qJ6N5SzDHmU3NaAL&#10;spqDCi2QeP0UdLlm+wwYQgLoYYUmtrwjaGXgDZKbYGEvqmQcGiwZypNTBTMIogG6x6WxRCmd4Gog&#10;2bC1LYKah30C4bSjWcBbKwbPeBSoWmMkIb44sx+8zZRoQLokBV3NBAWSusrJ7iKBDYwCaXqosisF&#10;XUsgsDVXIMBW514WRcrC9TA4ILMpxK/y4VZiccAFRxbJAAmQYuK9amkF23i7yFd1KtwEzY0pItkZ&#10;4aI3HDz/AAuEbVqYUNLHMJnMxv2x2MyrgKpFQRcAruFR6oEKxzuJcEo4IpZJ4CCMDjEzHOi+0QFO&#10;qsz5UUAGoxk+ZBK+oPJ0i6guViRT31XBKmrepBHbXmBlO8LADRYw1FhsPAQYwHliruLC4xsdGT5Q&#10;PAZkUPmo2wb5CPCLN62NxYo5mF0gSEPlhsYdjcBgwe5JzhbV0jcA85yQp2+QMalh7faGsvNDDNpC&#10;4ZFwZFoYOXuXlMkBUXKwtHEkSvI6qVqovL70UlNhwZba6CFEtQ2IVYrRlOQoKu4UwbayA4FmaGCA&#10;LKAFylxNNd0umLVlI6JYVui1FsD5Rwlv9jmO7BGzyIUY2cUioUC7Loe4ihvC1UbjvnQXuyuZsdlQ&#10;oq8t5wuFRIIwKUyoP6GDiMdhCkq3e8qUTmxw2uRBIqoCxlMxtbRgBJ7QGta9QKWWtkN//qEcw5SU&#10;k7LMumpwZh5OVtfYmtjJNQZEVqU2YIgCzbC0Suq4NsVe40giUGpQbZMBIswZSNzv/RLais8SNPIJ&#10;Io06LQ+82wMpK0qHJAQVWWAKm807xwMPDacXAKRWAxQNthJmqlH5gnF4WAnQDxJntAsRFyza5Ibc&#10;SwgmZ1MCAIe2YkFXD5EQ5C8rmqTXCKJLXSLK2gatgGqYVSspY+BBCoYgIKDVmaAFu+niO2WrRpYm&#10;GLk/aDkRAPnlocjpB9DvcQ7EpfiWbM68Nio1IC4tN7GoMagyqGkyAlsC8h8iArNJyj9t14wHPuU1&#10;BGkgWIoW8W5VQErIeMio6mWHVzr7TcdpSGAwJuLUy9I47VlRJYACMdcG2cxkBExbhzzFscZHc2sR&#10;wAHNIEo32EFMVx4wSqLCoxRQcoucD06Enwet8RLNuiZsWIqvoSC1gcAmEW43fOClBpOKAaKBhksq&#10;VIhLxeMM53YK724rAgnfgJK2ygKFmvWDKxsGJisymRwSsGYBlbHeMxIODF9a8cgHVaAqSsrVhBJJ&#10;1tIULAb5bdrdOL5ccSoNDQnVxRA2dhAomdmhiaaXniuQ3yk2GNUllgLjg25GIZusRbhZAo0cIlOl&#10;Zgxj6rKyFwWQrixaFhXBl2wm6ChMyUo0sOq8HSHYeoIVEk6CTQlcvRCSIBkUNkaCmzEUJZVeQBQV&#10;hgwcNMHCapYEkTTq85w7BYFtLqCHeRgjg9G5zQ12mQuBdtoekCgAdZ34IDOS3a84IJODvMGHyXAg&#10;gr8qRk3HEN2BhCIXFgGiQq8kx8jjXG3VfyhHs7cJVUt2oyrA2itYDWwAXdSwYpnXDrgRggdopCSm&#10;qJlBTowVHM2A55YtKaq2sDkRB2QABRcsoVYGi2V4nVSoQCxW1yfZDIa9FyCCWi2wYU6drP2E3Ssx&#10;lEOSUEzFabP8jEyUWwjg6zesjCkjqU6SLaShkqYdjgzbasdwgF0c5lrQhm8iKdpc0QCC2O4gygKj&#10;gX26QsDHTlqptDDipeX6cQ3nBLCClipzMPibl7N4+cdeUUqouroJAVQQCiAgWDZta/hh31Q+QQmp&#10;eFldHL7RWgOWlKaKgOUCWaJur7oBybY0IOdymRQK0lmyRnkADnEYrUZckWQPJtgisgxtDKVwOSDP&#10;W6FH0VMLNQrOuyGAXCkOYVqCRDCxNeWG23cQN1Q+GcwRaWS2MRa2YbpmAXTC+pljSChwMEGNGuBF&#10;Epb3ipIubkHAtRRiKnCBeYgFb+aGIaiqg+ER1vs8BtOIuvtCNsXcGMBQBZggUWxgueEkUXONbiUQ&#10;OiKPIMAW0eeQpmps+kDXIQWYacBmsMLLHRNIkJgyqRANJDAD1Yu5BpNarEquFLuJYCCRGy3rGKW4&#10;dxgG1eU24FTs96C42X5hennlwtdVFZY4vbEpjDE+HqhFhbOkVpKtWpFqoNwxqJBnUDL1c5hQNNwu&#10;HQhQYMCrIpRvJMCoW8RqRibxIezCVCq0sgUqEJywhSN8akN2TcRgRyUbCAVDPBvyTbGuGcI01HGI&#10;CBttYc7qYMmkIqvlQtOp2GE+xTPF6IwCZNIZQV0Qjh41gVaqOLh318oaAp2wQDOInC5FJFBp0qGc&#10;5ZQsRhMO2c1yzydeMKPLnScRRhX1wgJRwJVWoMDBRQ3PCZVgpWEOo5jJV4xFopZU+KNsUu5AjByY&#10;EF3eIYluWRRquj5xAYSJhmOzTjetFzSHBUdUoulqO6xTtvjhIyluHBlrezyBqH0kolADUOJcye1o&#10;DEpQnAbFnOBlwruoBukC4wpitBGQY4uFh0g0SF3Qpc9wFLYC0Ze4ArULuEDS9nMCFLpnpc7OwuOU&#10;YwB5dahHYhxL/GEDQaZG6jagQkWJNTFX/G7IbGuTuVDCzxhUo6vEOaPMYI4zPMzuxcEFoYJucHUp&#10;y7DYMQsmEAXVOBgFqCohQKGTm+8UdJtFiYuNbkHs7gTKXSRoAHhVQuBIuHI4EDtQ6JimowchCirV&#10;YVLo2BwxnBENKCoIr6kwgQ5dqBRGDR5I6Nloi/O12CCP3x5iA3LhZw6yLrTICAaCsF6xSK2ZNDN0&#10;KwlB11JARiocRbBV55QYBbbhUC8fuZYErgl6YxibrA49ZBslDLmYLkqKBZmKQdhy8Ee8ByHCCTEY&#10;JF5Ng5hSqqGXWlFBXZFcwpkEOdCZpBl920agXyWpGMl2wGb2TSELB2FqZFKADu4r4O2LSNKtzGFO&#10;BjSNaDVSEWYCPeGgLPO0cqSUHqlAGZ1wdGgKwA1RYYClCEsYSWNbj1QIsiqq4EEgOtxQKXaqGsiE&#10;dMN1rwEYUpTmYYK4DekyZj7JDldGRhYJmchWAQDAZC0R7iajgYhoCAQhvhhzy/4TMXA1qfyQSItS&#10;hKCLYfWmSE3eOIVkhXhTEheHKItmRCmcajSheO+lgoDWtwqBK4Wi/PK1o2y8iIpUzkkAiK7r0JcT&#10;DUPRL1TsciCZ1PdOsACq5VyS1FR1CGE4Lw2GQZhhbTR2CZMRakIj3AaNQUrhjAdAHiWtDZlgAY3u&#10;mBCbsjKQG03AThbQ4LUBNlo8GZC6FjoQL2K0RAFRgkggNlo9Y+XCf7hElUWnN1qcBAEV2IBB14OW&#10;6CPALTzR31zFQOhB42QqU1F5YOn+KtRLPoGblSTrCLcsoBmFWWYIyF3kyFAnOXa/swQsZFkqOQRf&#10;dFERwlhHGHNBguOrLYXVLwimY8YaQoGphqEsZMqhCpHMzASVtLYLGaZxRTYdMFVoOJApgTYWbUny&#10;LBMBeA1oGbqpjLQm6nE064tJXzyJEG0UAFK6YDatK0rkhotA2LZB4l9lh5zlNi3HBahg6fCKusFW&#10;Yj4Km2tVzgOxUo5otxJEIJGB0tyAUFiQ0PZAJBQogLUisbsTZK7RUvAs3F0xdZgIYl7FgWI0mpCv&#10;qrAn+iNRIcBjhS8iFgAFk20qtVBoIo1BE0Wjdwc7l0GLtRw4ZFZhRRD2igIJdi40SrwymjzOiKpo&#10;HuS7Bbswyi3UgYCJokKyBc6RtgVkJFoK8SKB0SwDU4e0RfnroIs2RgIANFkKNS5Qtt/MOUUyrgqh&#10;ZvcKyg70mRV0cFA6BiHC1WiQFjBdDBAihnw6RWgQ5kGkYJasavEITNMRwbFuur5JkJa5EVSU2gNZ&#10;CsDgBMChjDOnC2O6UTS2RWEFHVlNXxtBLKIn5boMIUxUtuLgCVdRHYTgMBD6iCQtQW4Isha8EYUd&#10;u4IZymVkh9PD28xB+AFuMwUpG4/xiguTtATy1MiWaYMBV8u2GEAv9O8ynwUlDEAlzVd2XcsxU1Nw&#10;MbMiqWEYrHC25SmgG1Cm4PAkUkAwsB8WA2zngOUkwVFQiubRGrZHbBgugwhGBFiyBJUSl4eOJMj2&#10;SJEDjM5KAXzFkBLkqN2zOzMOIJBQttyKQtOrgwQcvCYN1Ry+JgwlkxEum9QjBQEoJxabUWUpTdym&#10;arwpLSWQv3hMEY5FfNTVA9SssH7fhgJqJLrMAKzLInG/DaGUV7pTQouWCtKFD1iBq0cghcw1JkLn&#10;agMQ+eByo84IS3EO7S9WEqO8N5iEhBMjkCwyH1ADSMjyTXjO0JZGVkz91JIXAClJZTG2FhpkU8MC&#10;lD2eNDTK1K2RcN6IByF82Ca4Fr5ory52YtUlhLBk7uLQlpNsyry5h990wSF+ljwh5QbVJsyoqQDY&#10;wuEjuowPVGIwazGAADVUBjGdBispRiVggmbS1wLiDRqD5wOpCByOWXEOqTlCd0RJXHeBaVA6SMA5&#10;rXLoqWzV+0vB1vm2BLQMrl3a0gY6HQvqgKQuyyQNuRcZlbA5vvAZxd4qC87UwADLxQXYLMSUchOr&#10;CohenhmgmaYuhk6CKSoTi/VL6QFpwgOeoBQldYU+7DXEtLEsKrAThV8SkERd4vsUUL2S+KmdwrDt&#10;pN1ROsDLt51NhQkcsLmLcMUQYpUMrDHLBu0zNW4JUBDdXSE6IiG41jba44AurmmKlqLCgG6nrjIc&#10;z3wi0QsGBsYRB4tM4KLRbpzBeGW2CFl4Bj4k/wDQmSvjAgAoT/hFwZebXWgBRyl4OYBsLpfumIFu&#10;uIVwsSyX1KaCLhVgXpTMfoFDUcHApJa1PVMBTNxDgbOkk5agIvhFm4cXhKeHKyPMVWT1cEADrnlk&#10;ebQjKqZgkQpWrxBRRzzAsS0cRCha+ZrKlPCQqh5qyFjJoti68hy7RcHKqihAKCArvopztYvhCRZp&#10;qLaZxlQjWXwEVMG0mCpKG9/2EJbyrH1jqhWRMDsdyT/BLq7QCIYGi5uqGtSjatpUWq0IoaNoMVHB&#10;KcI65znrFNDHKRIjXT+iWDY+0ygiVL/QikAC5vDGGOvC/IYLNwGSC9BlCh6L+LlGXrhUULcNl/0S&#10;ynCawHerL5TBmFEJSCu53RzS25LjpAqDocSDAhhqCeAvGKhkAwFDtYN71h2BtGqxQcLkRNS21Wdo&#10;wwH96TIChwywgrr+IoAl3lhA+5iY8R7wZ6Wq1GXoHekZJK8lpDE0YmQIS26xNZhtYVskfCkZkjn2&#10;I2PsYKry28wuBU14DBW7mBJaMJGBWHqQJQib2SsAVyg3F5MWbHRloQTxI10nSLa8I1eJLLLJ1wUs&#10;0WyAaIywBDlMciAIpLaEzgCHjlCC3mErkdlgByHChtXG8KRsF4pRehku8OiEJcdGbZd5CQDQSPEh&#10;4KFjB36bFars3X+iZrkOAhsUDipC9QKumNACd0hoMryJUGx34INYrlY3xlTojRwGaQJ22rTGhTiC&#10;BvR5F/MVLJH+DmZARiAEubEeUSqWF4M6LMCyjBHgTLtLA31mM5YvTHZauVcy+Cd/5ldSnA9kU8sp&#10;BsAASEhJoIwBTJG0TZe0zjiO/RzCwCFQsG0KEPNu6Zag/JwlIOgRNw4IU4M+EOJ2joiBQwzkO1Bo&#10;sDdisUj1OUVsMVO7JMTBpCXKE3YLiqOzBzeArBkrfCQQE50MhlIekR1aO62nKqbJDILiuIuBXNoQ&#10;8GzlI5GCqWIYSE1iHMOfHqSvaO31QRbSmJJ8h8oiAuWkUi0zmRMKBQSVILDmvWl43uSEberoEDFd&#10;FwLEY4TtYSNQLtkcQnKv09JLjlMlBoXUgMRFztQZExtag/GyzGCLKuuC05ID5EwAhNvQYGVYhwFl&#10;DHeWgqr2slawa5ZsKLW+2AfgdEEKdiwUeEohFBKxYtkM3sphiKGbAw9RxuHVA4DAASbF+IRQIbwM&#10;98RD5XVNKCmyh4ilC1jAnHiUGYTgLdArevSSKKFF4YFQGFuQF0zgkuSVcPJCMNAQxhpeH16zBUZm&#10;JZJFXYB9RCussIR91gEBTXAJxpLoEGzdiXAWUuUqtzwRbtOUVzFXtzqcDhrXtARV75i+qy5fonyC&#10;KCipBgUCVfLjwOx7PFbB1/nvEPCFNUW81MZQevoQNsC/IFnR0yo39VCFrkXvBeAQ3hcLLCg4wUJc&#10;HrAACiXnCkJ7dIJkBbK5FhmUsErhgKQxkyXQ7CMUChaDlMtkbogubvRi2MjuVHNC0YhobEgBwpNq&#10;wBAUj7yCujVZSUHKFRerCCA3+kJghA2cHZZrRgwECNG5bIgXBFSMWXAALp2VCnRKYHHPJey8eLgX&#10;GjBurTlmJrT01AdbvTBWKwMcIvZiUjrI8Q9hKg1uWMO72mCAXURmWtriBdbhkQQFKs9mLPlU83l2&#10;lHZqSDpeFhAu5nBjogJ0QPTJmf4zMoEKZAbIoMHnEWGaRBYQeXBAQyB0wPS184yt7OhI1lVNwXGm&#10;3qLhWrhlyzffJFcABlt5hzRp7uMlti1hAMgvkksju+RCzdONSl0G75IChNcIKmoKLJfaQ4bxECFE&#10;aJ+SKQW+ZbwVaRhYF1YgAODUm5GHn2Rjc1cHAGKGEpYK0boWMnCMLcFQg50HZIEszYHRQRFedTrm&#10;ctlJYVkmmRisZNcADV65lZ1uJkpU4cUM61yJuQzINyoku6mIS5IZGAB0nkJVSCuzCgIrVitoGiRZ&#10;yuGuCZAqjucxg4VLVSKmPaoQtK7VyfmUod5OBKNqbgwgbMxKm0cH3QOkZsYDPoFIptHFkDoR7quU&#10;ZYNcbIwqq0wNVGvHvHxWuaimWRi/oaX1VxmCVgRAxILx3ghZZBcUCdqEQU5cAQEti6npGKTk3g6x&#10;UStQAF3C+ctzYWJfA009XLOM+ko1EhfHWUMJDbMFcwrB1RQF98shojvBxKCkr1qLF0SJYDeNY8yF&#10;pbGimoIGtHYkkwcBg6gPPaLAHXRJW68CID8FKhEVbYFdIYVA1CtqIJ4BC0FVQAyN84WdKXKuA0Ul&#10;hlEqVFSGahIoBZnUMOQojDIdEr4BwBzCMA6ov0raMIjVMyta8shIaFjXF7IOQ09IFYpgksA0DIEL&#10;SFqcphgKBp3rlRCwqDii2IDaQlUiAQzNEGylGlf4o6aKgEiAwnas2W1OoGoVwBIZRwcDlO5BwEVQ&#10;v8gzjmWlouRIRrYMIAiGSsgGguSMXa5g5ieCm8HnKOYFkPXAC8uL1jNLbX3iBynRuK8AYrtGoVMy&#10;yQrjurIkP4J4KyYpKx1WECNBVCABXCOYytG14YxUBNruiKpjdgntFpWAG3qY16AFJJY829OZMkzN&#10;PUmx4kWBEwtlSHGlMW2WXbLXy8aeZoMcTxG4z3WBYIVB0oDCC0mMJ3DCkS01mE7i7kHtVd1HFYRp&#10;aFUBjNRinJkggwvChhiGQyMMV92QSbG7EnP7qK18CEtM1mCTDTQZQDmxTAB0O60hzngjISW+pgwT&#10;mtuiGxARBLnJDUQICOvYaUg8YuBBzRQDiTJJOYbLApcaRAdTxgDAMJ2C6RsZuIFAQ0XNfdeDYg2f&#10;MRxEAbLkil3VOSFaGRUlAKKco2s2cYDYJeMQIcCtIGf0W02huKVQRUhUw130KIMxI4pAQC3aYeol&#10;rCpCpshIwKDpnECy4ZOUZOUBe2U5lsoXYiKcB2YzdhaxWuu2d0WEiN8I1LnkYCiWGZCjLe5I1a3e&#10;UDGa6EaiajPIfILBTxRuk8YG+hNwBEjMvhBzk4ShYfE4JZb6aok5VUwLC5HJ4JcUzlLJBg7IGTDr&#10;OCqblAHNsx0o81IsUBPBDTUwK7dYVaXnRBC5Z1gJiCo4HTLaJBboqhLqq4DDAQrpKKHdsMotBf0C&#10;GxCgpK44ZglB7qOM+tmHzETMJlsANQ65pbtXOKnIuWBNxa6V06x0aXxmNMm7MI2a2ktprAJFZSIb&#10;FeYm0cObkgopxSMHeAgk0NVNSZtISWNZ42RKo64oQTd/QRc4o8KPK3eXSZR8JwJMJDqRmILqMKDF&#10;VFJLN1Vi1+6JtsIRQGrIFJDECsAcfwwW5SVeU0R20cHHFpYqkrWBIbt08yuhS+NLR3zZGn3ZdWjh&#10;zaE0A5Pkh8jcmBeV7LzFD4nUOXBp7Q0AnNSA401ZcU2qKYDa45uCSQjoYNKFdooiSLgjK228YF8j&#10;BK2hYBblIMKR2qXMqiGABG4yrh6W/wCFS+WBw4TrjGnkjM7NkhYRu2UVU0dSM6qv4I0ETYxw+QQd&#10;btCGlAvCzd5NIgLsD36XroOjLr23jGkKJIXaTWZWhywDN2ZLUHXTQVFwuYoLRRUwXPecHJOozAVw&#10;1Ifmw8kZt22JFKmt3hJdovqPiI307kNIB3DoYGgvruiHItw6HDh6wlszqjcdxRiSUMKPRCpASskA&#10;QApxtMkbTFytM9AIdtG8pI7C30EJ7DePlxK1WNhuUgYKPVICwBcKQBgFbggi7M13wlm3Oau3yiAs&#10;31SEuwTeCwLb2jOhlVhYLd5jLDnlA8Qkwa1uBeXXzF6bIDawZIJd4CLc7SGkLDgvS9S6L725YBZZ&#10;NR8owC5cXtNy9IIuqwoYpanQuFKrb89KViFtWFQYGK5S6VlbiwNeiQdH2FAtBUbYRS+Kyh0jGQlw&#10;ulxmLxBOAQETgaQqU17EFggFtCPIY0CFZdnwMhIYuCIFKw6CFr2xiQ0t52IIBBuMQgMFraSkAG5k&#10;OVLeHEXCcmRTSJeyLg23cw2leiClQPQbQs6Q4sGQMjYFBR7L3FnSjBxIFaV5MKNi00QXqpm87/Ja&#10;FrywKDd1twcE79WDYSs8AiXB4ltBCvEGCDuKLGKgYKzcCZHq4g19ZYwWvJnkjRWDSnaBRH1krFV0&#10;FhlvLYU495Y4oFlljelllavRCAbV4IoTGcrCxwrlXMUWTxwbKhZLDTYwbYtVxoWBOi7pTAyS6UmB&#10;Qi49aW2ChMDV4QSAAdVgSAvJBVYRrFhRMOFagCxg2AzFqJ8Fi8LLuQuBLxQBpXhSONCElEJUaCLU&#10;FeWApLcZFhUInmyFWLbzcHKMYeSYDCjcVuPsiuMjUtsIdwHTHtZQfQpY8vIuF9qy28DME+GJcpxi&#10;bj4pboYabq8xhfUiCZ4aZEqCOZgCzLNDMYKXXMcnaM8K0axBde8iZTpgNw0FALj+jv8ACLoPDSiN&#10;xjYSJAHe9e4lMGQem/BeiCr0AMygFlFCq6zQFlKEQiIgfFRddL5YUtC9wMy/OeCLCtDNZgAtbaK6&#10;CosAsymh3OUUs+G3Os58KI9yzmqEnre3qmzeJXqQVoshAX6Uj/DAEnIIzW7Ut31943SFhioV00cM&#10;hosOYM8NWLYV7pvOsRgs4VPMijTW7RmRtsJwRDnYyToDyS7/AGiOr5cORyjw2mK4lUhvBHISHCMp&#10;bbRNHZ1WWDGUTrKDQovSGr2qq4QMMG8wpYFlAI6BAORIpoXgfUJBTADiEOqa1LtNcDouCBo4Bwgl&#10;1zTh+UBCWGzCjLGBhjomaDIyA9kTBjFAMqzEDyqFIJbsWc0tRV2uqHDQYBvKXaiIAKY7giEiJHKu&#10;6v5pHSmdiAYAuJqGAFEc8DN2cLh5g2BAsRqLgUK+ga9WiTE+GwuxbU5IEhRWlwO2Z0CNVvTKS2CW&#10;imUiWJSMPd9ucACBdDcozLc4A59ILEMJl6IIArhdzPIhsPZhBaTkwcgBTKJg2rSA6wcb5whFUyYC&#10;daQ0DnAYpfIiOYjmQ+zGZSVDVDEsyoyCqrcGlBwKlqohT1lCzy1Wkq6mxIHXdsESuW4Yk2dXFy4q&#10;AOYSxAUJIPgQdJaPUwBhU3hqC24uyFCFFZh2BgCHy2eHSMlmu4Ai5sDG0XpBObDatlwXGUweL7QF&#10;yNFwEEbgkbA9LIWKQL8wHRNW0aTPruMDV8hlkgNoBHnAUh0UF4jOx4DlYArIvpEY3TIEoBujAfsg&#10;HBGuVebjDxlYisyIPCFFS3um0skKC4Nu3N6kwFsyze5fRjCyDYgRRV2DFBtKAoFoLvBV3OEyIXE4&#10;6oKgAvQhrIA7ZwFmbSKDHXSCdQs91C2HT81NQAdsoM/JvUiixamLczdF5bh0C4YAiDNGA02vOQHR&#10;YK4QJaDqpC9DTWXGgyN4bR0cjLYSwXZzWFyNg2SVDZbEOogaL0nBaytQNBahhQmioRFrGIwsZiVm&#10;F0iAcpEEEg0YLdGncZLwdEYxY0uyFRefWcnFNIJbCtOuwsJXXBsWWKs0hghOSRSiT95CSBr2niGw&#10;ZOMIxNYsMbEyTK5TUrRkss1bb4lSs+yVpoIRbtLBbDFUZI2QBS1QEM/phVFVgg0ZdpCnbi0ijmra&#10;BbZVog0r5yX50GXBGwsHOOmWbCtAhEWW5lcDC8GkUPwQwQocQNkuWCFVRCJlIumsAqqLUQCTcqFQ&#10;tgHJRVIUEAgILc7gCtA5CGVFnKFU2hUkCUiOYwpPvRNwZMagtbjERxhIbWpPKwCyazIIbC2n1Qhl&#10;DE9EFspguVQJnlu2t0i4M00ukPVxizPEV6zYmCYrtbHolBfVCJaHLJQi3BepLYvGezao2DoSQJRc&#10;JMyLr/kixKDXAnpIBFRnBgi2XMPNFHb1qTQDeC4VKOnaMJGb4RmavMJEDzXlGqidJUpqzPJYZIzy&#10;wOcXQLoMMiL3pDpNDywNn0AhQs53aPQHTrF2rbtRQBckTwiuWEhK4yMADPeDVlzkBVdUAMATslA+&#10;2LBlMTblV55ZkBQzgjPSYPNEU+g3J1hSkba2HqtxBGqbvODVUVhf98WYGP0SJWkvgDNHdD92Fse6&#10;itridACNz2ER8wd242ainFy0UQegdILRmHOYuAAFDAGWWpwrHEpkwvqUGmhelYXKDIWPIlAaUJEF&#10;ZzHBBgp2YyIoZ8WLBbxIfEH9Y3mCC9caAMl90IsmvGCAQzpSS6ueRILfzlMwYjONJIBYHL2hQ3dp&#10;k9Y6VTcxwUre2B3Q6xfFAmh1pgagTZqZnRpFkKBpOsvLZaBF7xdsQ/EQMRYtbrtCuatvUX1LnPJF&#10;KihUkX3aSy6g1ZZnlOobjfm6kUHR6UX67LiGwJwjMXREiIamogdId4SKHALBrKLwl1bLSQSDZgCG&#10;E0GiOu1wJdMC5KQrR3jhgqDzhWlisMjrG5nKIozCvHlLK5kXWV5p2mdzt4LkQUggY94YCxLZgHWh&#10;Tb1nHMyxBoTm2cEL2ocPmSwvTHBi+VkCDIW16EX+DMZIG0TaCgth6ilAushagLGvVDu6NZIhnMhJ&#10;qMBaD+kmKhDwUpvc3AISLadJL/G8a6BALc5JFPblFgACTVF0oWxpeWC1fQBgcu0CQStpbgvCzq5Q&#10;mcboGNZxowIDnplCBM0wvxUzyoOVHSGNlDM2M3SrwUPhMLDoW26xIAhWpCJyRk0TXFiKOahUJRas&#10;QOCyxHFzOLySiBpkSy7NCZdYSCWdyFqpi3CweNIN2csQLkA4CLqA7MCVIcJUt/wGBODa9IM+m3Lh&#10;eK2O0hcO0LEFwLiPWALAby3o+naIKEjdjs5Rfr0htP7WiVzhIFNbQYAvKm1QAUsDK5QUVvyiXZaC&#10;ELEUBKRrAGjUVZhO7rBK2tvriFU0CorMFbHsQ7UOEhJKdrI4CqXo0jGzod8LA7hSkC8qxEVptDsj&#10;0MNUHehrrRWV2vV/Lh0Ge6PtQZQN0hbaiFyX2i8ASoIbBupTCaLmC0Vs1ORhGOrX2EAsbHI6Ja0s&#10;8BC5xVIx5k2pnawqIJ4QtoIq3IKmAMhIueBBwiUgPMUKA5VjaK8PIzDZ1yiux6ymIRK9OiKVD2Rg&#10;XdyDk4ykUmbDbtU2KjMoKQvttzuCgA3QcE6HCzErbIXM2BYxX+CBoFm0hLQDVPB90zGXC4NHomRC&#10;aCVzIEpCH2h0GlwB12AzK7B3VBTGM0e8JkaPEiCpa05hncPLRGGHhCLcmLljEMxJADkreY8lYqmD&#10;FttG4YAOqReqijSQMoD62FiCsS8IRODE5IhTBtKI3O16EbEY4xdlyglnlm1A62edB4hBmUuoAbih&#10;akmVWF4S6EW7AhWxX0hCK8tOzcQ2TYqyCRUA0S2w54huvmyj4CJTSrFW4jLD52ILknZkpbcVSsiU&#10;kKANdEaC0EAhUqkhTWBlILnIuDNCfyiMOljcwwRtwrLvE9RBkFfhaRg+CMXlQ3CnSQE7XTlGBxek&#10;zC/z5sajQbQoGHNkgGSuBAaA0y60DWnGmQStPAgRQSnBkAbtRdJl8LpydcKxxQNF4RGNAVsOoXcg&#10;baKuWK2Km6xmsc7DdFPUAixIVSim0IS5TkYhewg0E6gwJK0QimCpjIUFjOUC0m7m9A1waWcSxUev&#10;EMp0MiN2lguboO2MSBNYgLDJpcqa5G0uRFZXMoFwThStVSO/BPXGlYlNylRZ1RlUOIsxCxZEVSWj&#10;tgq0DMlV5eOgL+mJJCeJpUUDHkkJY7NMgXytQRQ7hq6rZuM+8dfkCFR4NmyJhFoUevBQA71MfYqg&#10;8AMLGoKva9JZEuQyiZbOCHu8h6EgGRV2HC8vc4QBkOZZEVwNMADVpg4oZoRRQRcpAtlw80UTLzi2&#10;xn3m7ZmHAFtRqQAqpgRI7TxkL5ANMLBCtzStja4HAqlowaoDuxEwBUQ8QoEILpWBsbiuVLAKzMrL&#10;Emxl6DhBVEeuL6VWkjCA5LIlpyWXFQvmHq4pXs4HfSKBoXLLuI0tiLEgpilYK4koLLb9kUCo6sWL&#10;PMuw2hsgplIoynuNQHek5OiK5gEpVvsIt2HWoO4wcIZRI99LCqwMHOrUShdUtCAcdtw4ieQgYJXO&#10;Di5kwGDJnzN3k9351D1MgQaWzDHMAwZChXQIIGwX2MKC53MMYSDYisitktkB1RgviO6XsyDgBfGK&#10;ioYENSVyZtiDOpaiRryl7dytBZzABsoOysNqVDQmTrmDuV2S4LxqrZDIz4N0AUu2a8iJmW9FDgWx&#10;jeyJZO15LxBgXsZ/1ChUWxi5qDLwszbZhr1MQ9ZG86ReSGlSVY13gWlO5SLGmbnRFZDAd6F4pGMw&#10;ZCbJuWivqoB2yMGDSE8oQ3HW+iO8pViuZsvkvgjKANr6TFPCxFENezAAgeMRluCZG2/AdSKXzMOK&#10;HJMMEqSKgIwgrqjezjEpaLgy9y6RHIUd1lGa1QEVlsnBQyzmNlvw9IhJ6sg6LTMJgBKrMCGimyoy&#10;pZfAwaOPbUZo8Vsl2KtgkSwAbqzxZdG0WmVsriLCvLkeEvDEsQhJV6QbYusWctbDOiCmEuCN1UMR&#10;e5Q6AwlUuuCAu80qKhXtYysZBqGWEFlaXJ1NUzmejdQ489aSNGwo38yUA1szeD4x4mOqqyEBmbss&#10;c+inZC81UiMlLAEw5TsuDHKZMK0FTxW0bSrkfmMRQM9EaxVjcjiZkFshAtTgwL1WEtjqlikeQNoW&#10;TI8PFG2EL1DCnzX9MuB01I3xgMqCBMWQZrGAQE0UhgUqaTJda7SwIAR4QMEQpSTnqDYiruirZMLo&#10;qS24sEwiFUA5mG/MMoKNl69YANvmiQc1jgaswkpKIZ1iJlUvaMHRNF0hUhLUgS6MseCAaidK5qFn&#10;r7YL0MzoBYaNeiI4Brkg0glONpQgI6PWWThTmpVUh4jNLlgPCFqE3i8WHAlswvBFUxih4CR3dcRg&#10;DawtioFRNHSFDkrSEwMQ4EymVZ00iEoPDwQ0A6h7TB8IBLzaGQBQocMGaQ6vEJSKBcwuYCyuHYR0&#10;3KHB5OsCFexjEwLOKMw7SHKRJRzTihFSw7toQWMdZsK5GKioaKy4cW/ioczvCYT4qgqBXItIDMrI&#10;UpHnYX6ocFi4C4pAZ0N2oQF7RhDA7GZm64YGcppMonAcmBsUyZXFPlBhctjXXBlgbW5ZQLSszgii&#10;oEF4jVZtxII0C5d8bNJlil04oREBdySg5IeuC7svRZaWDdsool5MwSxhogd5VYeSWA8ZPeEzvMSG&#10;RTlqAsoLZBfXo5QxXrbqSgC8cwbIFlUb0MYuTWLXAzNl0o2ANmYXsG4XGFfX/EQYoaD1xjABwgA3&#10;BIYM3fJLkQBlcSuOqTEqBwqLRQXeY0Aq9eHusc9xZLCIIFMiA48kSaO/KVsvwSwc32HdNnz0xoLj&#10;xCJ8lZ/QDwhAFPTItrB25IdCsmlL6JM94PCM1RVutBagNSMpIh85RkxHDUoPAeAKmWS77KzEJA5K&#10;DkkNYAefTrApzik4hxHFJABxvk0CjnjMcpRk2kKNRC0oRVOyoG8ZIKmc0gOVBMGD6uRQLhwIxIdM&#10;syNL0KbNA2dZSRlKslsivko49ZSotrxYwSWM5gMiJajIA9TLTMCBESKXAev+Y7gRYnT5NHpMvIDU&#10;O1WXcVEkXlwgEByy4cDIosItbJgD1mF0fOpU8Z60HHVxSy1F5RAcg0uSPMVqhGJSrBUKhMGNxwsc&#10;UVBtSCp+RoFxYhMs5DTHokFYy5VKgK1tYBgb7k0z1bwwbZ5oFe20YQAAdi1QLWmzBCdSkqowKUC2&#10;oslZrIYTmUQG0S10gtIb1RSZrsdkRaPSwZSbOMwXD4YwHD5zxKq4PICqPPyiLb62vCC4LkL/AASw&#10;djVkEK5KOhCIZ20ppI7PkmFSApeZBCw2Wd6G6gDpf6INGrl7gOzd5c3yjOlnSw4sS+prtBmQxLME&#10;WAarURRW6BNPxGgCLQEJytxAGplQhinUtBZmngwQOH1zf98vMCxErK3mHl6cvJCFdnzgOeFRTnkO&#10;2QKps7kLazzhHLdOK+TBe3O3v9RiN8naJLpC5dCCEEtpcARhRdaTbBYcjJyhhrDmFJO6DpRFdhlw&#10;J5XGIVXeeIYoKskAjoeEGlglUDkr04rErqoXqTcXCOxwVWNtvmDQW22HtHWkBbtFQFERJksHBjnT&#10;SF9QDTMRiNrxAVt2XLl1LBDpw4nKBd0G5kFrqQ9JqEtvFwTJUN1BUKriQbDyIZ26SJSczwY1d5KR&#10;UiBwDkjPdR1AqzVSjF+lNhBUwlae0bgaMqgDke6EBlsI5IIFMOHcikYl2X3SrZ2tJttbWxhY0xbk&#10;iJcJQ4kN4+StLpLBBkgDhVdnwggIjwgSrajjLDRYF2xUApdULAMUIQAxQNlhbwnOELhUaZXMgoOx&#10;hLLN9QdFdi4RyUi+0AQ6jUlVjvCbElvTAIIsMYKAqhgkcmdJCtHb7pgCntqF4CI0+lEBYOdwDW2H&#10;N6RUOuhhSU5oJCwRvT3jzBrENoiQsGbwRbpVayWwi9CGygkcmNhQcEpCzYow32F5SxpvksoszCqo&#10;XZGIFay6dIIAjAqAwote7Ie73JkvmjyH9LhLGu1hqvZySFLdEdw7IrmeU3kz1HQSXgEqzq6SC3wG&#10;7EpyTd6eIk1LC2YIDQKdoV5lOHBBvam0MVOl5h3miAFOsiZBS6/XOCLtowGCuXQsjKO6MFQuR1hL&#10;4gFm4ZheG9EbAsQK9dygouFxgHdKw3Cd89t4JgC35uKt07cAjWzNcSgTGKi13iBszWGVLWg36QGl&#10;YAl3aw8AxDMCd7XzWBbK5YUss8KZQppFfmx3jbrZ3Ma1wC0BFE5ROKRTyIK1ZjZYNmWgigtGcWtL&#10;lnDWWTWAsoSVqwjYo+TNAq3RNFHF5lGk3qXwxfDkM6xFQW3OAhKHDF4yr3xcUNqAf3Vy/wAuJWTh&#10;AO+OL74mK5SBZyUbBBbPmDpGVbMwMBQw7svVYOmAGgWQS0xAJQgC/KakYjlIvIqc3MRQBrFwl3RS&#10;banEoOhMDkK9dByzHYQvCoHqVHydzHRWM4T3hmICWfEdRFmXbneHUGugLBszCu68sdeXgRif5SDD&#10;xpAJi+HLyTLYdZTnWK3J3QEsaKO1cesnh3Wu0SD+E/cfyd+0bEJUYMbs2YioLIyCK4TVomVlVhfG&#10;IojzLBSWuRgDKOvxKEVVKaQKqOpllAKoXFT6y1SRCZe24ypka7UIoaKXlBUw8zoQGNtqxoqEw2Kj&#10;aW3eBdAqOYvB0iFAqYJBQKr4svk77KOZF3gbEjBuMCi3Yw3oLkNpnA0IgFSh2ipMFUbhUuVouA1N&#10;EWq9UCrmRTAHywqjZLxxgAAtFBK9SGdAoZNip3TUCaB1HaGaamW2lMCyC5gzbbAy81r6kZErKHmE&#10;W1Fse6FQAXT0c2i1kAwbU0CTXc3mIWto0ypY1VANTa0EuILTwYShm4TmQ5qHE45TAAsFtQ/0TKl8&#10;BFWgsDBXgMYAwyvka0BShQvNqbPddUQsBrTrre5KipbXWZg0ndQOYFgA7wAduobQEAXOXDZoO8QC&#10;hNpL1gZvo4SvVNkvFqg+62FhxRXld4w7R1IF5KUlgyNHlIKz2YHU2lpC+iT70hkXL5QLZODAVTdn&#10;Fe2qzEurb/pmbMvVeYxwQhVKK7cOWSm4I22tIJAN2eqMiNtg0mSxFAldSF/rgl6utCK941Et5SNQ&#10;abhZhz4RjA8HwIFG20krEbBOxNo3aK2LLCowgDoRxDPkhXpryjckxuyD2GZ/aCZIGrJS8LMwQEse&#10;sXAQmM2BUKBIpdAFuzmBA8tiBnNsUrKicBkuFJbV2g2MgLAb5GAOQeyUs1JMxjcoWQjE3C8hYoqo&#10;yoFcrBDk6YgoWc77pRoHIwO0vLMmKwskh0c/IIlEW7rNUBQNABdsRdJRxiB4eq9YYeDhSDLTNKqF&#10;YqbEVY2cZizQari3NZRExabGYG5GQCfFGGUCmMQXLLcUQTII7GGeUvERFa96Q0Ag2e0Fdk2GGI3o&#10;kYbWxEobAwxVYlKUWFoKrgz6zM0ORBrbkNWlwwYusAHQJWiDuZTGGgRbZBnkL2LB5LpJ5EeG83im&#10;4vAAKshxATWoYV9uijcEzmGbAPOIbECmQXdXkaSgKDmyDQyhVYTtvukqLWNpA8FLY9EDEbgEFdhV&#10;QEoOpSJrfpyBWBJpIVIvJlPa1DDK4s4CONuZkmrYKBqERWQQGxaHClkqLNEpUEXqB0wA5YFQeUuk&#10;EpgFaDaVA1bJyCQFNltUPAjMMDWDwxeBVVea/wA5WXVlJGxVBuyAlK1YYqhIWuUVUTlJWVs6ZRDw&#10;EWuVUQSMy6Kl1RR6IAXiyIFjJuVIckg1G6iARrCsMlQx17snKYriQ974MlmX0XmUEAWeEcEp0k5P&#10;frzudjggwfHEFEpiNUCeRIC3KodUALeiTLG5tJlAvLgrD1mDwFoDA6ysoUbBFIhnVTXHrKlRCAMF&#10;iDqsDFftMKjD/YStqnCViVSqkWtpBizXfVxaAcIs4AHcoQZDKzDCQXYexLAVVaMwxjQlbRCLvu8C&#10;AkxAO9m5fZUltmNnKKqVMgi11bJzPKHJAo4HRi/N4YwVCIHIZV4XAMDAsYZtvrALLCMO7WzVeTwr&#10;AcgvWAfdKCZv/tJTYa+xXDjvCUiJ6RDEANlyIRdBIZ32fZPMMIcPpDTiN/o5ZX61beqAihklpGEu&#10;VnkFx0IUEpmZETgorEHQkFWRFgb44RcUqz/niclLHC4leR+0CDCZSAWkzv3SZhMDFJ6pKkGtyHhy&#10;LEs7oHEI7SuWmk3J1jQyAsEGvCIg9Oj6GWJpHJeTawFD26ylgyNFvARxm2C5DNopRamUesjAK0cr&#10;dwAtle+ZK8JWBL7NU6qLFdgjoVdIzWWNTK3G3U1dbZkTJEbWFumAu5EsbaKiJUKGUfulhpq9Is1r&#10;jBpkAWkBvQk+whUcHC4BEIpcLNYqCgtuAY4ArAtmmTIEAFcILUtU2Dk0HX0g4DNGGBDWxDnF2U8l&#10;2yisjaeYgYDTeUAaWcYEwa0yJVbKsRpKNtu6MrTBpjLWRSQVvRF6ZJjWABsMCtOA9RHau7oICrha&#10;olg06OocbnIIDA6CWzJhpIc4UKam2ID3JMFQMW3TLouuChkRkTBBbWaICi4iIBQH3A1GLGzHBWks&#10;jo2kiFoKXVopQAMXsha4rBAIJIw0CEoiiwA2wXlj+uokOoV7wiZRmDcvB2b4lajNFePp9kJjk6aL&#10;MLsMH6QQUaZJgvEZV1hNaepDQvRhYsBWJbLOaenJAAyzSGJMk8kXgLOMQvfyGZK56UvSL5c8mDaH&#10;GkGCpBmh3DhiQA7AGeCyGHAgMZy6whqm8VKyhE1i2W+gkGBC3rUSSg7lsnUWb17gyMoBzSFoWbS4&#10;JDDFJ4RHaNCKii3kg6AimVS+gHnAA7XIRiDyoyR1FdIDFG44RSXoiKAEMVDVDKbIAJNYQ7TntDyz&#10;KsbN6BtD1ts5IsrHkIwetixYytBIkCHghiubcKAU8DrKCpZnO0LAjiuBasaE5P8AIcyzCQQBqJ6T&#10;T5NoVMO6penLBSAKbX9RCzl82KJ30Rn8NDISwo7MjqaX8IVRa/JLcqbTmQuM45wK3i83DHYOfKlF&#10;mjpgBWZsKcFRCRMkAtRcGC80C5SLLPHNw0BWCVQEXNaoaq2tzRBZ1dqRsUjprAqKXGjhEpLiCa7d&#10;XesN9maagws30kIqzGjNJLl1So2CEHlZBZ3RTSgnaXqG7ZMrEPMhzAjAQpLZfQgpWq3uFwCHoiRt&#10;ahdNs3casZnFYC7RscsVTUFbguVdWdwqDFXMyay3ZEF5ZOCCrIbZ8QYK1xiUgWAw0QbFnTiAhBtJ&#10;aoAxAph9UcODOswDUFQDXkRNoRSSxEWJxcIBACDSGaLA0HJGiO6X91jLeVi0OyF5sQTQWJIGXJjH&#10;oTJAON75AqDozbeqxdkZZDzMTAEz14IVldk5YrAhV6PC33mAzdSAAgTlEHZTgEvA4GWchyxC3JhB&#10;so3knsbxIpVo6uLY3urKL7ywVAIgUxWXQ3UYKumcCQwpRScqluPGUVZgG4Rjc2C9zjASiiASQKkA&#10;StUfBG5jEmx1cMiXSQTKDsOHTojNJIbWGFQZ1HEuJKMZpkqCcZhdBT1hLnbSVYrB4kAUVJLVPkkH&#10;Gw3FaO8phIAQAXRAfiCyQVv+hAfSbLEKqrN0MAYO8wGQzDRgHWUjaGhIIQ8FIUcs0MIUwcMejIos&#10;cEUZckv45qy3Ixk6vvLJobmhAmBfqyH0YFEAxwgDuXV0AQGGEDjELqMMqWFjgGaKSr5KaCIQrQRZ&#10;1ZdnFBj7xKmPk/MIgH5Uu+hwxbxVlMgmRwMA8kQmOLMBcxqxtYWgmovBLxiAJjNBQcu3KLELSsUU&#10;WeTMhnWQN+GOoj7ei6KsQzg1g75RF3mXwSLRRlH+iKp9+90CI51khTCkwyQjF2OTIoqR2yEV1cGK&#10;qE8WNgWKsYq8NqRAKCsq0Fa1Q1VThCQBLtCrumcVLDLPSpTrE0lQthwbuJYGprssuLhZQLdWQukD&#10;BcLL4eH5kq7pRbio0HrOJa8xeAo6sCgGCYaDA3jLGxQRaQnluCdZq4XYB4sQFJCmI5JbRkGjhSBn&#10;LcZ0uZ0s8CWFuOELgMiTIlbOmBUrblMBbw9uGKQORC9CvSoofm6OBIoaeuokIABqDI0jM+/wTGKK&#10;5yQ4a7KfzMVdEjgFuQbCC7IQh0HjnwukPuhNWwvJ0ECoCUAaBreyFrAvFcMGzpEw4G8ZJqJAU1tw&#10;QriJwFqwZVCzErrvDZ5y1TtAKgN2Ml7KwwWG3UuCy4GCD2FbICxl2UKmLpMFG1juh3cBPaJiUkh9&#10;lNq4YBxl5lzUXreI4TsXGYG0zAJkCtkhRQkUkSCqrwsEDSmBpXR0YxrposJlAxW+BUbildAZYiBd&#10;3bCYhuAgsnK7JIjlnNhDMMINAzEvIEcKwQBaBZbUaGYyjKPX0bmbRsmxq2MzJ0XD5YvjiIN6OKyQ&#10;6VejMAweYSIlGLsiYMS9QDBWV4Qa+oOUBQyNrYcUyaJblW9mElMpCIEqqNGOfvyoZDmOYBlR4sPU&#10;vUj3mNt6FZ3xouoscgwCAmJLUjOAuD0zoc8xrSwOJdoHiSECH0H8CYIBtIEGg7Ie7bXxUUdD+wYh&#10;l8cD6Q1RVsLADElbfCMoDeBBkMZaeKPN/g4VUaM2MYg5wNV3RgUrw5iQW4GbCDVzu4gpJkYqCo1A&#10;79RGlFbc5S0uOSNjQrAwPQbfYoyBCshDV7FSZN1wtGUVN0oZDH5NyQ4ztEmC8OMBzwCukCVTLumL&#10;OCuEmTcN1qIdirlVYjLOqQr6QNrhDXXS6SDW4hTW0NuCX4PMhW6OiErOgA0KMm941BmGSlTbtDSF&#10;G6QBU4uBNNzswQUFIOEQfLvjAiFCr6wRFlr+TUJS9VkIpIhStk5UJx5cgg2psLw5ETcBojtFcJGQ&#10;GC8uYZht/OQ31TkP8uFBzbnAAJdGYsbkqYSmhC/tQGBx7QaeXYqZDc2kRVA1YqwSTRslwG7TIAmy&#10;7bRQqKrgKOgXUOR1BAAK542SzKoGGJTDB1RpAlGMbQpOGgpghWzILdx9TNGF5YMzIxKfMCS4Bjpl&#10;PdWIdQAwRjUMNHdSmYIWJJqLxYFBsvlgRGqmSUjkMpum6hSFxhl8WslOZSmOGzKmttqy8JsepKF7&#10;blv7FqBXHayAjV+lftRMxp6nGLrSIHvBkF6xoiLkQqaxxXL1jHhDGItiLQxZbKbdRXCw9biNNOYR&#10;S3Z6pdO3B2hcvTKMKwMbEQBhKZIRkOGLPozlzIF9WSBu2BUXhSoWKSdakQXeTcyl2pRNijJV2Vrh&#10;rqmjGQUAw03RzGnRoGHZFAB2UMq5Q9mS6gMUjVHyULBdqF+rk0FFmm7CMSCz3mY4qU+BCiWpxhFV&#10;NPXD7LNkB8NdurENE/MggXxVrhULkzGxBhbTzvFJI1NTdPSjgxTbMRGgsUFQcDqNCiEgq22piBQL&#10;LCRj6oVOQrpPECCnEtg+lgBYIL3xhmW2FitGUIV42oV+whKampFgpHS4JndbUZQIVpBojcSK4ccv&#10;WDVDpaqAlSJQ64shNFZc1dwIaVVYKlgRIyRUQAGTGaunTgjqAxDAfIKWQpTHRbgUD1UKrJTCpP1y&#10;pkRnxQHYPrDvStFiEJhzZEwVBvIP2oAOQI8gXbs5iE3LyEKoG+iZqou2sQ1rSwDFDYE1CIDsMIbU&#10;jYGBWNq9JbMiCEtVmmDIHhRGm29YUlKi1SB0imFyvASnrAC5tA4YKaQqO1owWHqluI3NJbXzjulV&#10;SPhWiL6E+iYgxBpMETlY2xxMO6kMLXZcEDBouLYbBKNkG6qTBlqIvJygogLyjhAohVc5luCwv3wv&#10;kubjBVoJ4/8ABA2qjDE5VlX0gL9hogOxOxlxYg4jtjck1iG3JE4urMMx7Wmcmeq9vggUgJt5v9jB&#10;tCwf1cCn2AwG/wBDtcx0zXAmAHXIwtgcj/cRNBbEi1FnIsO69HiVYSbyHRLABNQERpdXFc6A5nKg&#10;HRHNGdkij+JGkNGXJIV2ZTSbZnLRjuAuI8youIMUonC8KEDK0CAUpbi7IEDQDhuclm+rDFLOSNes&#10;F0gkWaMMGU8twsLFPHCDZd5GGlKmS4tVaXZf8uPM3kqByUjkMIyxbkreYB3pv+MpV0xZBXZ7xkCr&#10;8iCUMvZIXENojBN55QdkA9TMa6VMRzwmvQ3YMxQsC6YYydKACqe0CpcDhgFoW5qD5hBfwkEQ9AYB&#10;ZWY1IX7HJ3Awhm9JBiJPCwAMLC4aNi5dEGC1VkadA3cG1qsrilbFO7kjW2tEEAghVglGoTcDiho9&#10;BHH44oB8NaYC12comruOkEOwKEiyLMNIgGsiXRC8hix6Bi1E2iVoqIjOIejAzEOFqgtkTd0SxO66&#10;tpRD2axpEHnyQEkIhSDRQ0cQmYVsYdt7sF5lHAsShAugcEABtDgkDGE4Khghb75xQIbTCLQ04+m2&#10;REhRDc1MF9GOsbS0Fy8kCuh0u4W1dwSGUDelNolPMI0rzIZKhQEwVhCGOjADK8xCSesh9lUgGa0F&#10;t80xYyXg6DSnGWTgVjrcJQtnaoofJ2YAEtHEEEQoXNSqHIBVBIwgVeNRQ0LCihwYDBq3DgxhCXJk&#10;NUYXnvAjnImcGuA2YGNUAeIdE88cBuFpavuAOtaMKGwyQqBSOYChTuoXYUjKIIKAtRhYl9WVRfXx&#10;AwurDWAuLAFSqlYBwOGVkYgpxqdGwHeLQZxtBe6OZz6zPijgw1T7skbuqZIOueTlKr7M2USNsacC&#10;GbmXcW1wlkDSBlNUqgxyedrKdCo9uI2CU5rLHVJvMFRK7ZMHQwVKO56kp+6SEEW6GBcQGIAZZ3Sg&#10;NdKIfJBFWVHPCsTQqrZfYoumF2BZSMzsBAebmDQvDSMhmKGB8mFQ5QRtkIokcMNnHGVYGyyAB6UZ&#10;Ao001Q2rF4WIWMpFG0YzcGjQOhAGOGjK/AjElLo/14kRRI9owjq4cQpbYXEoq6Odwmq5pdaDc8Cr&#10;MWlIK12JUYAAo202RiQdwClB6kO4NtLVFkD0wqshCkvQBdGiLCUOiogGellyguSXfP3StnSXSuYw&#10;3sAPFCOUe9sRUIppXENiXV/sJk7gVgLxjScJGUV6oVpQcf8AQhC0NCw0VLXJhnT0MMGRbvrAoFtw&#10;KkHJgmeHEgK9HvpRVoJKxHOwqRUGANOQkWIaYQzeBUlAK2oAqiltEYNS8OJ45jyQOVjDFaMYdo0R&#10;ovd5iEON1g9W/AS5p1H/AEiuF4UmazzS8IlC6DQDAdUgJmX1TgqHZDRa7jKBHighLHimBSkFLQOr&#10;7IEpcnJCp94hVZfOYZuzjwsqFzEZepfEJjsutESAoV6qgUAdG8kejDquxyjIU5L7QsKDAzd9xAMW&#10;VlT3CKosPFAKZnWiIkNDlAh1Zw1GmbdoFIim1cQGLMfFBoGcoUGE14N0yMpyBzBWJ2eIQmRxYQYe&#10;dphm34QWFl0MlQsvC4z2vN5IwCk5LIKwZVLrGo3DYYcLriMcVQVOEUI1rxViB1LJApY8IF2cSwth&#10;5EYKtkCIgLanlBC5DhA+NwmzI0V4JsQHtg1zImwBoyLvF2nGC9xAGYRI6G5jiDWEuR6RleszUBBI&#10;1u4aKmesBhhXOoDTc4vrGuWRhGWa9pcLY6Q4PBmVA7CgGXrIjVZ4hnDN2ogrhRoUmwVFwwqTBewx&#10;EobSQRBF0zCxnOBCFhzs4RAwnRYw0kaT5glF61ggYE5kFCqQRBgDl9UXnOTHUTy5IJSw3lcPN0yh&#10;WtHayFN7NoWqt0hGTfOztFGjZwEOfDRMXgWuTCaAnCKllsQOdTyIFAstnMHSI2Qo5atLymJslIL3&#10;0QdHWXoopAoKscnVCmShcom7rQwcN3CAIBVq1gDEFM1MI7q/GmHWi0qDOA50C2KUokcyXg1jHBt0&#10;xTNA4iBbzTPoS0SzUckJQHGs9ZXMjSjSCVSwKu71EUgnS8GfnKajAUJsx+Y8mC4sIaISoMpRCmj0&#10;XzIuWnizC9ovUAlQbZD0FAQSCrVydy9C71BlClSCwJ2YPSyOqgvUAaqDRA7h4hNsADMDkGmSRBVp&#10;eaIbGtzISCGBMLEp1mMtC2SK6OpbgwS1wwE1hChLWcKGSvNIyLZ1EJOuiAMwXLW6mBei3jMSmznj&#10;fKFliFNxoTRj1jEDfYCBKEIiBNuonlCGClt4wmGhUmf4CBostXOfzOVcQgBcgBtYH1TnxX+EyI+G&#10;Fr4DMSsgatQWnWxOaFSlckvqOdJhZFoWML7XEngFBGEouRkQYOM05jqRQ4xzAdkhdyngztPI2Elw&#10;DTsYBRgrKwqKBUWAV0mkjlQvWiGB2lwN2MnCIkkyw2wZyQOpNvVHCPYgVkua16oA7rN4judO6Q9F&#10;tcsWis3UUzLMQfyomhliBGDn+6zfgRhS+iMC+EHe0ULgcAgJbacbiK6c6h8Bbwjhn3tALI3V2jCd&#10;XkTmgFuWRKHVKGo5XRngnf4A88b6N2yMQ9igySmtyIYEFDGEO3hK1sOgJbCVykKwgNYQtxkNz3ES&#10;0VF46X3Ey/XmLOVSgjbibI3crJI3JUh6ziwDfHqhGU750bYho5kxFM9YLK8IrFlHB0lAXo+4xLLo&#10;5sFxcYKLXlAGJ1GLfShgrSXzmCwGEviBitCuxghRtiouPIhSQabugdXWAg+tJeuTYmG767suEywy&#10;DRYD/ZFiXVZJmAyzox+Ac/dDgaxDAILT4pIHFsjDunKKtnnfS2VBudaTzUpQ4QFICE92GUjFfDI1&#10;gZ02wdTXpMyQWCbIVabAQKlfEA1XAQlkskzfeisNmJqMZ8AedDjTsUJd5YaNEDg2zf2kM2EvsWDn&#10;UEW623SMYtGvnh8GvJnD4YODrEqduxYq3BUxAqV1WEwgIXDsQUIKrmYrKoui8F2FlJijBu9vrIVR&#10;OvOkz7b6IqwQvAoANejTJBRVMSClSaZB1Ju8RkKa8zArBVbWCRQZnNKYomlmkst/VCBKvaSWLLoI&#10;htdu8lBUq9zBVu5WOG5IxRK+sikN71jgxQ4YsUmalAKlYEgFdxStYWpwRUK6uLgCpqwBAEhu3Cyx&#10;aRk7FDrGlwQZQx1kLAVLdL7Ie2BGMSaOS8/pAKYYibVAHGsiHJp4REteJlCrgP7jcptWF9SBrODw&#10;yLGmw5/BKWybIRYEVApdoNpdYOYVl/sRSlRzfqgCuXGFYLJCvWXSMQ2P+pzM7OSQd1jkXSQF6EfW&#10;+xFdy3FxZjbVvEpjdrHA6wTjkcIMUVyHn+CWSgOW1CGy5kEnUbXl1l7tAw4yp4gOjZ2L7xrvkOYn&#10;WoWGQ7w5yYB0LwLIUnUqjGloUuhaYhYLbNEjigbWA4rUlA6EM0SIIwLmQCeSzIvWDBXeGgDlmsMN&#10;lRRjzDnlWZzl3BbkIxdTXxSiJlmQCdJIwvpy8FktCwiVSkocIwxVwzYGaVK2EGWn4CG47cuK/mIB&#10;LYFYaDvdnrgOrAp1RugBr+qUSwNQIGJCMgbEFKCpsRxqb2hXDExJXVxS89Evm2OvEHJSjqiqR6lh&#10;AFwbg5PkiG1DOoKckhkkY6Q22JNCAKsdy4xk3bUPqHWxQgtnNwDax8SyBdh0uKW3BBcndZkhNFsK&#10;pWnEopFpFFwQTQL2RlS7e8cJVzkra6WaEUMLh8JUyobEHTuVvqSq6gyEBMKHd50VBdbtCtAOd5zI&#10;ojDQCumE0C3eBBUK0ybFQHAZJkAW0xSvq0YlRj1haVphUADVd9wlYjSgxUqK2jnpDz4FanCMg6ow&#10;MwlJYN2d5ecIGihgQVsAeEGVdei7ovJ/VwW4y2l9MW1QdLgmqhYBvBq+SFwbqgwMChRC3NM9ZX9f&#10;OkGiNtjFkAJ9kDFhVzqbAsc4wKhgWOHlUVGqrpGN4NX2llCDVCLgzieZn1FclBW644NgQGTTpCGl&#10;QGcEU4RKoBNtQ2VvUSU0bmLZeo4xYrDQDAhC1Gabs142x4T1eCwIPVFBIjLgYNRmt6NVGS9sSRiR&#10;xjaqCrFhfkbjQozDFtaI8iKcUdmDTrszC0rqKk+KwiTlFIW+QiUJ0jlqFoNbMJDRK4k2BjSVYpa6&#10;nrJiJKJhhu+8kVLBTpDDcOqyEGgazRRWIOA73RFNLepGELa3yFXVjhgBc9SGQtvfdBdLNGycLQzL&#10;gFPeORQelQRaoRj7s0ydUUfpJ2vUQTXgFogLPcy25mhx1/JEroT0qGmLogOcAM71UBJN/egMfeD5&#10;MhHZ8LflKqwREC5GNUdIhMPkUghf6uGwJApe0btDWKiQcl4KK97rywLjQw7N3hFIVHCIjIsSTAdy&#10;Yl4rWdEB2IKDmHzkiSwnmzgh8dtyFjgzSD2lgWQZCDdOFHMilyK+rwYCcjRQGr1hZOkFaCCYFQKp&#10;jW7LVwCETTCSZlsgairUzAVpoQy+y7HQwAzA3mOgUKLFnKI0QiNdiFunKKiwzCjLhIHRFRZVIFUX&#10;XECV2ri1iVfVdvo1T10yzRiqxkR4wKtSRhRbGM21zmXXOasgBeV1HEvrI1OhOGRaUujAtVM95dYn&#10;SHbuJzS1wtQtC3fCwlTpCTVv6qRoCXRInP5TAUA0xAmVi5B/DNhFnm5a9CZXi9TNi3ow0AprK1bI&#10;BkRu+EGxhDZArSld/EgggIoMQn4V5qNXiKwEEWYWBDIVMrguoxZ+iTLVqVsdc4wOj2goQNur9kQK&#10;qWHR0gxZ6Lwg5pSbQAuWZ2IpkCqa7S1HM7EhhWKseUstaMoZRcNjllSoud2BUhfELH3QwPXMW4hh&#10;km7pFKJQpgQMUkFcQtMNYo4P/K5a+ASEABFOmW46UrzQ7m8n+qa7azjIoLhgYER4JtUqRDAkMnP8&#10;OGurLbfEAoG3JKUsLlqFfmrSkbQuBuUVQ2avSBbCtpAO9logBtKBfIxrsv8AaWOVcsA1RYYsLAbD&#10;eLoWMpHBAqYHtww2BvghSYDIIarWXAgpaUoDNiVPMaTZceUUS2mUlYYPWjRoPm7xgrVQgKoAG1jH&#10;aJJZ84NOKm9nERjdjbApI9fPGPycjS4VlAIrtOWYavdF7hOZnuQSqC0v4iAmXJjDs1LAl2HAGCC3&#10;TDgQwLdHAXS7LiyV6Y+qC6A2uEHIAZZUaRcEgFsQdfU9kFq6MAgtYKBNUJfpO6hBQNttTAW2ZSA8&#10;nbJhnS1WSC/atGeGhLbQw/YI0OvQdobegqhMFGQIO3BbnGr3aGcxa4OpC/OAt0Q6GxeKCiiKvHAN&#10;Vbyg0aOiQIsReb2QMsfzcKAAhvBLao5GkzDNumKg25MxWEHljCiZXZM0GmC1QDQxC+zovMwCsC3c&#10;BjYhvMDw3CbCmRKiakUKbYjUIPKKFrN5tEiXanp6yxslFkBYAZvYgC0FRTaAagc3M7miFoKziNEH&#10;S9UzqQJRkaGEhMlMvE2aYztEOCT4aISt4DB2dSRFCruwWeLbA13hxOIF5HXghNDQsQGWX0gApZV/&#10;EWKmdCNkpXqgLqdmCUWXLsgDaXKYit25IoJLaKhz1lCDTHIh87m5ljVBmWjV2LgqxjbQxcSUQBVQ&#10;Bw7EDW3MJQ4HmLTnM6waShxYWKjRtgGA4lKa5FSENbMHLkVQKw/ZglppjIoQZWYAWTDO74sGGba2&#10;cJSNdJtZf26cMLvR4uxtNMFDakxMA6Pp4AGh7kq0eA5HG2Fqv7EcMXaSMWMyNHbtgjosJM81BeoG&#10;2hPPeAYz0KMaUOggLUS2zMIXsMLdeBEWtcJsCUwOCYLL05Yhq3V8SnFg2kKIBFRAwvkSmBXaGlg9&#10;Ai0WFiNGnWAWR8MoGRZAUcJVPYRIxQPgekFF5IiuoIIKqWyEB5xtgX0XcHcBWfo0At0IygB/fmKt&#10;tKLGVyxHtoQgkUxQMhXgViirX0V/qlpsNuBDBYEHnYi3ILnJGEfpilVKtNGChpwMDdleYG+hDF0r&#10;ERWE1AuKAF1680aCI2k5aOUmrTiSNHgGQxkDLLWYrYkA4lp/AlmA69ZbgafcSgAkQNeCpU5Iuu7a&#10;WA7NNScuzRhUYQCEFm1mkIdfNhkAyFos1QDdTzzh7A34YsWuiRItMz2SFhXzXJ1EMNS4kYdhdKlV&#10;RkGBFVT0Cecl20GrZjEzY60IUpZULa4e5IyXO7xBpZFovxUzAiDCTLhtCl4ThK9vMrQOvTvODAcj&#10;CjAvK8zTU9LEmaFkPDqQDKAjljIktJlIEsDbcQAXdLAWVa9SUBNDTBfk5USJuOahkrHFYWgyajFl&#10;STjcLQDvnSjPXqYVUNp3QFLsqvzc2wTV7w74dYIKybYbIYDLNM4gSKN6gM6FUV3xvJpGBCmrRbIY&#10;UyXtsZFbTnWmJUdcoqFAtWmI9uUKVvG0aEqqMYeFw0bM1cI4WhxEXAbiOicIFCoFE1COipY2laWQ&#10;q7QNsxk8NYv1INgHdvsjAsGcDQzaitao8/wIjhjxXDAaUOoJnCsBJ92SDnpqzEdRSsCFW/yzmCn6&#10;0czIg5Z3jOHfCZA3/G0Gyl4VgCuDvTGkyC7i0WyosIQi+BReBYMRIMOppcWdoBQKjVIW17AO3CEV&#10;pXesYOYpu5GP/D1fdL5YMZQqVYQBRAtSGQqXiWIQwpgDKi8DCLxLNHrQjSRof2jr9+afyEsGihUF&#10;MNuyCoJRkG0FRbNCBdIq9IuggW1aOYwmEGEwHNI2t0uyGYB1nmIqHBwb4XBcGEu4yPmGEZ03IhU3&#10;EMQkqDkEIqbZWlKqwwVdzcILjovChpIWgQBc1iIrq0IQpqbziOD0xIYoNhnxqFIlGzCqCsNVzCGU&#10;RRe8BB2RDbaloSGyvx0WTo5Fhy7NYcFhgApgpeFOmZ6CTEBbAvmcpSXma4l0xXbiUuVC4YUvS2JV&#10;mOY4QuqtFMglKoWxULd3MXomtEKDq0Kg3hQmcWtDyfCUlUsYgWqkIwuaNQI88sMVU1dmGyoBRZla&#10;NbzxLIIOmWCwlgQZsA8CFwJSuszpxsMCnIMyxiLSVwDADOaZLkcGqK8IJidajBaCAq8tkpE1cXbQ&#10;CcLLdszTKYclBVcYIcjbbAml6w+6MTEvmwG7BXbByoc0EUVpleZAHwsl2Qo4HLgaE9HWFpBngZUd&#10;pzFKjR3LR4JzKtPxUwAOMiO9Qu6gXHFmCHnWgaiFuB0zeAXmPf3NSxJe9LH5IbwmB0buE2ocCdYn&#10;HSFVDhwSLJl0yCgHzKgyoLJULI4QouG5lhkoOTMBR4JsMA1MKXyIIMEOjiqRDI8YbcmAytVrR1m1&#10;xGWDHFSsdZhWwBlIJqzuAI6oHaBspSIVwvCaphnHEpKotrdGYQF7ihGagAAEbpJqfoxFYkljDEVp&#10;tMYouTCm1sOGAwjKUaj83NDlZg2K9mN7uFIEIN94wQrxUoNzSxEXNLGAYa8NMzpKGgI4C3pMo5S8&#10;IJpF3xG1slyt1nVRmnHVIKOZLbu06pU7cBhLXuWHZPVGHevM4KDNQXUHVLNmxfGmmFMfFJEZQSJt&#10;mgoeYJxCN7BFi20K04u9LKCsT2K1MiFmwXROhEvv7iuVAkVC+okWSjr6CHXkgnnlaF0ckTSEEQq7&#10;V4IEwSi3SziVxTFj4J68DzcFFtQVesOEk2+EVBkwsCqw8IDFhXNIFVVmcBUgLSdiaNfhGpX2y8JF&#10;WPGHKKrfvEGoJywNlUE6QqYg6QUrtbm4XuHo+ZMYpSFDdrhBPEokTqkO3Ug56DkvaFGcqLgS0s8o&#10;VqeBCuzOOpB5r0goMjdAwvToVI3pAMS05Kgus1uCzOMGRMA1zgXkG6ZGUocRKq4gUrBwyl4uFoOS&#10;IINGXKoDEW9gqYTmAB9QpUFVml4l2qP8W4ZyGFyiH0g0ALNkLNy+LBbLA9SEx5urmWGAZWZ/LHdE&#10;stLRI5Ha0/sFyitgIYEq9vOUV0Bh1bmHBKAS56SF6ycOnTwl8XZ6dYpQIAoNsOggchAVtHV3rzK2&#10;CMrzDoN5Jsg+64ENvUOIOUqMTO9nXBCCGb2lQo+DMqgv5SLikJcaHSEwpvcYFVss0hSsX4TtEwxt&#10;dNopZUP9ecDKtdpiDgYwUx0wRkmhhYmLjuBBmbUwTFIayhY0vGkHNii6ZhFjsmYNtFwuQ6Sx0EGu&#10;aVEvVwltyAA18DtE0Tbr5hkrRoetDILwknH1G+0L0phckFTdILBa4RBUaXdJRUUAuD6o1zyomDuZ&#10;WxwllRvGQLWiDdgZItWqxYxkb6JjmVuyEpLZKQoLLM80BUuSFIriWQByKMVJwKGBgufFQ5gorrBb&#10;BStrwQCiYCATKX49IKi2ujSBNlc7hrZpwTQCxjBhpfLzMCu7cQFoyaTzIKG1rhgh3FIizthYGViB&#10;Vi5eWSuIyxDs7zBUmrKIazxOIWLKgk0bS7FQwOVZaZUVztqC3HtJD3ctJqFYUz4RVZQoC0bZLDwG&#10;NOSK+XVId43dBgRw0L3hpcwUkgqwwKXVq1QqVLfVHCM7xFRi63iojioiNWEWbFTXrBrYhpI8lW2k&#10;hPaWYK2sXaajSzNGmnKIqOzUCKhYm0k38maxyUm4oaI0awqqA0p0lSquqVoRU3DJkHFkLNhMJMmp&#10;yOGoWItUSLl7csEXCyAYCeqywzGmAi8XJEeTHFAiU3RkDUKwWBACMDDXcC3AQp6y2xgbSncsWBC3&#10;DjhBcHgwYbXKHJUDx0VtCEEq2/pHAKEpM75QFUit/ZULkVvAMKaOruUMwV8pK/aPjoLfEN3gcInE&#10;IUF295sCXHEr1KzpEYFAuZY3ezOEWXuhJSWrkRYgAWywkNw8SGkohRimhGUx6YCgDawYWWy1KvTZ&#10;M4eUFMhOoIBKwYLMfcsCA6gqjCFN5faS7UVpBQoYxgJ2/XCMhWDyoq2G4YRC1YJGJaeCQE/GmaWz&#10;xfaHBG3Zg1cIVJaJMKwYFDS0wKqRgWlyRukng3RIFkulXUQYDFbal5QBdhTmIrFtEIgcy+ainng3&#10;gItKM8KPCUi2ogKTEDklSTnQqDMzVphQ2OGN430gZANsXKco1Z5tVRAwViaqwK8SyGLxiGKmTGLz&#10;8WKBaecywLsSsC2XlGKfZqIi4NbIivegQf1jg2HY+ZGzIc9sCK+iRwOcmZg0dhCDA0bGRZPS0P8A&#10;hBgi8fBQheKLGQAwN7gpSwsfOxuNsWoogwnYrIDDSZtwlzbQ6SIWA6VYZI5xfgGbdlC+A27be8Lp&#10;gZIx60xmitAGITqoIvmYqBZzcMdgHYRXGH1KGUeiWAoX3ssyLIrLAKyOdDXIZNbQ+1MkPkw0Tajb&#10;aKkb8zyISoKj5o1XVeX9mUlLMwWVQmsTqKNBOLg0xS6RYkUzJagJSKRRrNocAQURFWi5lAWqTckZ&#10;DSgP4wWAyeMdIaKRB1Eq65IHqEcEFrOCbpmoo5btkFCALawDgluPlOpCBXh+sZsyl/7uUiIbVDEA&#10;tlWp90tNGx7xXuTl4VYJ1ckUoKMZags5mZ1tFdUK0+IQCKKBQL7G5ZWVtsw4FDNRV2M4zYUT7szE&#10;XRPVFSEGTSGnlgrL6wS2KG0wA0QttZoGU6BgPa8m5EBusyRXb5mjzJZAWk4xkwrtA8EKYwdUE4YE&#10;+tltRUDb5UUzoBogeltuQSoW24cgxcjLEbpggkZdiD7HN1wVTFaVLNw4Lmgtdd16tSgFTzwY0Fcd&#10;zORJBVOXwEL9YCr7QfU31cCWZXxbSYhbxSLhISBGN6sjlLUgOZrlbUeRAtaGf+LigBa6XwmpwwtB&#10;UZWjSLTM8yBZdtUEChjLhBVX22MFBYGCJQG9mz6EHhVmvuZArJmWak8lQJC1uWJiAOSfLygkKi7P&#10;mRNBC2pJAyLi+iIEvkbyFjN3daBcpdsgIXU5fQlYiiNUxRgbfnTBQs2qdkDW1GWKr3xT6oMTBlX+&#10;wBgcGGBCwB6LYELhM+lBbus8DAPshg+6MbgX8yu6I0sFoliCZFpaeM1Dgr/cRnR040HByGbLqwse&#10;IDYFupL6B0xVUtvJ1i1AmQFVdUgwBCGI2Xb7ojctThSFtO3K4th9SEpkcIyKlnkmCyDyQE5DTsgK&#10;oCxJjhay8MHU09h/UReRMvpRIrLmcIUCLzsSn1iVmQ3gwR7IOIHl2VgFkAa40WCNgzkjfCudIXTt&#10;tLBUqDQipJbAhRkTpRUJZtLZjCWA59ouh3O0ITItphCqkDhIM5YgHIzhgA6DDl7RIxKywsckyWNi&#10;r4SZVFsiy3WVLYAtzAwZai7QGRk7sVKAOSCrFK8zLu1VpW3StXCcFb3gWgpprHMyuiOKhogVyYH5&#10;iV2dEUBBbKxZq+NznaBhwzOm2ALBDOzpEoDViDoLedF+OSMBnRKHBHTo1tjKKCocE9OBADVLmYUE&#10;UOhFmIpsnMASoFrgqBHZOUcBMS3gjCAMVgCro6YB22RcGm/AsqF4S8xb0BdoKhs24IegJtbickcx&#10;bGdJB2fEhPQAyCVALQS0ODiBitDeLJICOAeWysNFZudRhQ9rAQM16QEp1mpUehq5VrhaApQGZkuS&#10;XoqA2EemDarcMCKCkysOoC36JC0Nw4DUC9Hp90SBCGIFxGF4uASwMWw7CxCI82VwHAuyKrFaSFim&#10;CcYgJF6kEpGy3IgCRzrUenLFYJcGGrBkJbmMcRMhAEs00s2BaGGXPYJELqOeUzbeTMB1NCOooRlr&#10;tcs4vRqm+IoIyNSvk0QgJgCxmjvhYWbUbcTIeoSmCSKZw5RAdQOGNAWHshQFFmmAW1QswE0GU7/R&#10;QrGCzhfagb3AtfJqVcnMQMQRyXAVV2iMl02uiKtkrrKbOuTLEtFnI36yeDCjU30cajiIwC+B9dzy&#10;bvsl2PAXSsz5L8eGGwsOCDkjmPnhA7H1SqaQ7aCTHRNULIZ9B4lOS7O1PBQBDpxkwnRaIACjhCWi&#10;odsCAYoV2OiGsI6ib7AaHLrEUXjCaQYQAwPDddcE7sVGkIB3oyKo8dS1yaFWLUZXlMhnabkChAHZ&#10;LARTRY5WnIJjTQIURXkU6IvlrFwV4UiR2SBCuguYlCr/AFg6SwyXaGatxQAX1jySHgsLarxQp++X&#10;VAXtdczXWs1Z4UdB6uSEZl4nugWU+neG5ItFkWQbOPJDTsZZ1Vy2l4IyVreELhs4WCAQP3WI41y9&#10;/vCGcizUTNA8mOXbZrEWAGxzoCnoqbDhYAwsuRcJqkvQrigrpAMERNc4EMaFtLOMkIJI3Lxos3ir&#10;2e8fYQVcxn3ERovMX2UoBJlHIVzP3QaI4rMW+BrZcF95ze6DcK+Kj/YlVlju6wLNlliQ7j1Ct7e1&#10;IAySOv8AUSlYGkjOAdJGykiE9UyFRsYOvdOXcrgeuiCu0TEUNlwE2akwIAAc3BiMbAhoA0LGAAWX&#10;a5NQl84cRdWGnsotjSqQAVqOy6QuBolxgAcu3iMdoODgLYBwwjwqi5UC7MMaIdFxJDZVgjajAeiA&#10;BdajcMCQKag0FeE7IAPCMAiWDUCLixKLCyqSK00QbRfccpeXk1IUWlQO+HUp0iqtZ1GAkFAWKEKA&#10;qC2unBVu0VkgEW2+a89ZgUFltUC+8dFh7c5GADsq6/yiFGkBtIKS64ObjFJSo9aDFQcl3MNDaqmU&#10;Itgwx5bmxzOol1DSq7KhBNqzpUzBabsYOgRvtL0SBrMDQLG1dZvjLwgNdDavC/h5PEYYI2XjIrDC&#10;4EZt5GLEthJHK9C7Qb1325UuqMkrAd39L6pWb6VwW9mR/W4KVamuuECUsFJAsAvBINXKPJQCg5xX&#10;k3FikaPjUBFk8jBWoU8oJtSSQCcoESGQPFRcaLxiBQPK/PzG1ZkC4sPWxGhurbMLBACLQXIaYLvQ&#10;BvTxAYXAdUoiijFZFsEOsHW6ivKwQwPMVBjq8TNMVfE4cbuQYxc/NDGAXINx5arYSA1XaD0gWiuY&#10;IZFgODK8kqctxsTg6R02IXyYHYMhgAh5XqlLCDaiLlkpLYmhYhcyHaxnblRcPJ11JsWF0MBAWhnD&#10;SDA2MIullprRJVQd0FmQpdKMMC1JgIqRHdEOliRgjHeioyGC8Ywo6lQUkscsDUADV04AcJ1ckXJt&#10;3IMjK0WklubvMLPRWYExcXYIEUO84go4RCtpBAqLDpHLVw1AtoKRnMD0CVYpxKQIvFoQQyV+MvCR&#10;axkjl00CJaxyhi0meQWtH4qT0LasgAI1nMmobUw6pnRZphh4YamJdAdQWFXRsTRznIIWKh2JZqGF&#10;8zXktShc0baRuZvII0sA01A6RhN4dnmlTxpB3YMuYnbUjgJeDZJEpGm3dC9eZuOUpAtYQNbhwJXh&#10;kspaBAyM5IzGeDcFWI3Wkcbg5oXPmW+CVgNSnBjBnOJSOzVLmNdechZWFmJQqc4MQzSDqFsVmTmO&#10;JwcmANVZpba6Q2FRgMbZEIqDFBbLkgb5lKAyDscQm9xCV+0dLC3eC4J8/wBywJQHskPx0BU7ENDZ&#10;rDBpTDzlE2WOE0KnkjBQwdov1ZXEPQMsZPsJe/oD7pEOV03kugLcH2qPt80dFOh8DEPy+jwweXvR&#10;144/FwmB92gVniEwE9HFYsVscoJIQn5oj6MSgHpqQlBkVEgrBs4EmNDeh2QmJVYrSRtkUtBG7iTr&#10;FncGxEMJdLz9Fo3IxFmCKtqiOuZRmhKEJgtUAo0uKh9xhUOqJ3WWreeDAduls8ACETdICBdvYdoW&#10;HGawegW1SvY6cda7LMEsbhGSCeEYzK5H9ibN7EclwghfqAN62nMiAAyy5G5pBEQySb5sOXSAGNIE&#10;Dq6LawCAxcuWoUVUBluCq67aPYRdSRB5odUFqaK4qxyq5Ad6LCyA23ogP62NKAqYDigRBIZI210Z&#10;dUI41IxSkANDphsUGhgoKDdyCLM/PlLK2B4iHNElekRLCBzAwm0PORZD8urA3apRf0Shdbhi4ALY&#10;iUg4KBBeeICNFDK2JYORpOXWN9g22FyzwjBKEp4hDCgbtBIVsPCN3NGoEAtq4IQrVLM+8RMnOv8A&#10;QiWgigogWnpLKy8kLVKdkksS4Q1hZU3NMHyV0hGCEouNpd9SQZjC4ZCgChaRScsxZJeKbxggxttq&#10;1jiT3u1zJJrPBCAY3z1ISglocC3VNzFrl3LQrqllLpKODeFKEAUYJcHHFd3OpAxItd5QVVBKZpAW&#10;r8YQWTQ0GAW2C6OWNwLo4J6RUyRlN9j0R+5C0s2Aq2DONiNyqKKnAwljOMXyhwRBUQXA5XrEJywW&#10;VsgIDnUdukd+phjIjG/KSvZYbneYW8RIgqoG/AEUznBmFTMT3rAtSbHaSqiNAZZZoFCqil0A0gSw&#10;E0uWkdrJBxvwguts5EBLzTzKvfq3CspUFwxTIb2rBQFlhEZXYCuoJlgvgm1INgVPfGkQLFVDeDX2&#10;kmIDk9kyDAYQKsixBG4h2xTXMsAsMTxWdkGIYGmdky7O0MZSjhgiKpy6YM2jS8EJQNP5rbhdWwrg&#10;5iWWvTygidbgXxvNG0dpeoilj0JYgkZfbHlAmgxgZYWmdoNAkU3g4e8YkbOIqATLMCIpQ4Y8sTv7&#10;pb2qPR/gg0WCzEKX+g2kCUU7yuYCSwxwLowxnGEPJA0S04mSN1ALogZpbS6gMoYWiJiBKrWKMgVw&#10;SNCBJsPmWCCKy30RhWN7ZQWbe2EGhuLh2VtHk3CrKzYgC701iA0pDNhouAYGypkC8EEApYgYZhQm&#10;FwqwFafBNPUMtUSj8JS05TFglxBNO2MoWmlwDSoZK3TGyXxcM64TLwg5SgaCwqta5kFAGL6JzPfU&#10;Bso8LFaGTlI3MRisEBYvMVCNK9RSfQkVRVDh+6WMCvdxxxvGYagNKFS20UtkBFsEIM7+If4MMQIV&#10;2yoio0NBAJBosjtgmTA3ZzYJDmi2CsROfySt5Q8pnC9oo6OgEGYZYrEKgAbxMzK2veKwspU33LIv&#10;VF3Rkg9wzbRBKOwMnSKbCTflycIyarGm0Pd2kAlWFaesy21m1wKza3Jl5kP7XlOSlZBgao3K0OSt&#10;HHcS6tR1cJcrlCaTlKGkNGUsQaEAwp5Qt5pzU2ngBEiQZGhGuMbrGQxa3cRV9xiBbyWg14dtkrMp&#10;QFHriLWR3lZCVVxFui7l4ZBNEjRaRrC4K+qgPuPiD7Pt6TUfZv1RkOKoKYFEmo0vFNIFBz4QwZUZ&#10;lwBruA4ICvHMQnlg6oIQik8D2R0RcHZRxD13QejEHJB0MaJyDqg4PHZGBC0iQZfdQTav6yCdBioq&#10;jVXt4srL9a3Jq4CqxIGiI5QUonBGw2GK0youB13mABwgYUiUm8BUAo0G0QgNsnAKXKmgApU8TCrq&#10;rwuDFbUw0gBAJYZbfTsRPIKuCAtTlmxF2lNbINaTl6CWKqNowgQAGTRGWACiZZhahF/IhwnBlRhE&#10;ONyRzaVbBE6Had4oKrgHXDYUtaQonJWmoL9VRQI2BKYQoqBs99HTqrblhg087TOqloLClsJcIQLs&#10;qSG8BBaVjdPdJBFb+T1u0avq24EaULnCW0Vok4jXseRCii0nSA7VczBFMwyH+wnI5cOZM7Bc5qLl&#10;Rc18K90aKzL2VjK4MUAJ4Zgh88P9CJPLQ1AA5eRiKWZgsCqkHxydSPtqFCicVZlRMHyULoCy5cyS&#10;GoLtLYU99ER0tdBFEWQFlAazVRphw9oozZp4y9cExFeFHSSgVXMZQYodwMteYSIF3cp3isU2japh&#10;ZctsQgsZavOFRQpXtFXC3mQMMFvgoP6ASgwBfUf8Iq9h4IHLGQga1EeH1SmaNFGCF/ToBXolXCcC&#10;LD3n2De+cLYVpVYUWgwJ4xJhvCEqKmnW/SOsDfHuG4YuDJIzJWtgbASlKwhVe6KYVaEUn0WQC2DT&#10;JMDHLoZxRGKkLMaPc41mfCUgtxE2IIMBFKXZUUTBl9BmQosC4nSE6HwY980IIAiHSiaK2nzTxyCy&#10;BSlgDfmhDZ7GDEgi1IYBXGEEXG2ViRaSBkyEHSVe2Ym6xR3jGbXBu05OrlOULmmUFUXZYUYYcsET&#10;DMsMHjYLUXQ6y9zp6qbAz5GDGM6WU503FZpVBcGIq2aC3RDAVLFyUTMphZUtYO7CFIBgSaCQ4mAH&#10;NDlc4ZNA1UMVlcXQtFLIWYEgTsynIzrItCLuxxLKYBUk7CAjSqqDwgUSAbRQoUcNzAEFiLgNCcFC&#10;mAovkHJR1YP9yCsoSS/QNmtpvfeQoQsWgwoyG1NwC7c6ZJXNwMDtKd4Z4OT2SuG8TAOm3mBCOX0S&#10;qqTwtgrsAgxeVqGUFdqGhRKMQMLMoHSqTGVGF12BmR2HZ1XFu0eGCXJQ28RJVZQMK113MWXFpaMX&#10;IMJk8JSwyMbDsrNZttoTQwyLZzCIM2lmLgHHMoUgJBaQN7DB1roMc79Xl1BZaEkzOsswqaKIshTq&#10;IN34RgbBqISrjUMjHWwBQ70EaVo7g3DzFFaBqoFqiOF/aMpWieYUxdWnEENUaVOm+qWlXWabSuVa&#10;8QWUqpBcDXN1oixjaGCgtUIFYttHALClyzG1HHRRpqMEFVCXoOdwUB3ojABXwxYIqYBIaSy5XSu4&#10;w4TFFI0vY6o1cOYy8OKYDDojAVSShUKz6ZM0UGkjtMsFgC89KQbbRgME3IFlJjvcC6bKyUXDUxR7&#10;KIsCEEi/U1OI4FZcLQGeSHklHBYvrLMSDoQeN5EN27jDwIHFQrVN3pDmN3gYBJvlJ2lluX5QaiNs&#10;HhFAeEMosjEoSrJlkTi4bovYkKF6QSdenUChenoYCNx5JcQHblIl4gY8OgQdmKbqFxUXBopaKLqV&#10;nNBweeQjMLEOSK6EdHlAef7NYUqpp9oOsOenzIXANUcstZ3j/CQVulBTuEA+0CtwDKKQt2bATUCv&#10;obYsKci0Bp/FkICq3obOUkaEs6zOkVYXDTIJ0QsU89EssNplUFUBTRvaGRhW0jV0yUiQCMHbAYFg&#10;cQqlm9TcQZeaXTWX0IQdocKBR4m4EwsNxDXNG4AdShyNksk5EtWSzEBjNGioABSvQYoisNRn4oGS&#10;iWzBwCFQFQezeMw1IXkIruJhCzHqS7domLNBmzKATC3OmKybsYAsvzhF957pcYRcSplVN3c6zd7B&#10;uVQyuculzeMlwRjZctKSi7glCKmggdGlFNBxmNI5nRBeWqLEvArKIJinKJNBy7rDAOWxkU8i28it&#10;ThcDKHcqpACAvQiGDdkQqoslWjAssN4KMq4jBwDaKIrLoENAbrGu5nd7xQRbyUe8RkizJ6FD25gC&#10;F34FX3S1AdEl49dEICHFfaMBUeFxYgtUGF0btkQ5YVf/AERLWVNULhZbIYNUbICO6SyQLgUckocC&#10;jLADFlLd0KaFmT1ILllvDmBaIrEAihqxFxoN3+lStLZ1+o7U4h8WxkJnRRwNo+I9MSvTsFIsDihT&#10;0dBRX1nvRo0BtRChFo4pslbVAeSM8JEtayILRVk2sMhS5BhVkC1yITViWBYWLGCYnaaYEGhOw0li&#10;EjYdE1OPeFqqFcMLmKv9vSUqnOXiEGWGIgwLkB4vmJA7olgISF7sJRClO5ol5YN7pHDFdDObA4gZ&#10;pZteDPFsusEJGHOfERS3d4pIxu5MqMFAXCqSZqCzI9LKa2u2W4sLJwMKgSjucguDphQJNICxeegL&#10;t2r3Q4MaVM0fUFymJykOpYHNstEHZI98kqpyHB2690dlBkWT0hiKDss5RMiqVp1lh8zwiuQpaWNc&#10;4eKXBbbMCC2AUgIMLDxqLxXSBCowow8c3rAtRnmEAqQ5Iwe5GnpRXIVHVpa0qLAgIKij5MAKcHKo&#10;UphkgViBoSAEOWjLFlEwoQ8kgIKLNBwv8RAmwzx+sSmgG19paxe4jBArbawQKALwGS4kPjBSsrbS&#10;AUE3m5ButMkIpbBfcwafLyJE2dyIO12DhFQ0HMIo2MadULCt55CQJC4hghhzZ60RhlczDqgXU3ye&#10;qHEmtpFjKG7IVyAKdoXxb4aRsReQCCmCXWWNHAPLHIXXnaDgG/FTLadh5Ib016MC7VKpy7ZRKPjA&#10;VN7u+cWxWBkSOGPKmA3NbNIVvgetxAsrjczCFrqMEgeYwEK1qK7XcCBEFRpFXAVohalzvJChSZEG&#10;4sVMBvqd1DWpXuAl1GyG5YuSCUtGiC6lxmKsjHBhZqGxGSjUQqcaRglDgim0ORI6oz4hLu3pk+bD&#10;rBYVhmvEuitylEGEoMgQEXZ19UsW4VaoSNWQZS7XFqSSWNZXVdYZvdjgdnaTUeBcQoro4AaomqZa&#10;7bysEtNODD0lN0tgFtJKxDqJV4Nl8HQGP9gOyCyrNRX6JY0FWxUGCg00g0KKweMBthGHgs3mHmQ1&#10;ULyAnVC7AWLa25M1grdSEphvhLFtNzJ1L8kJ9iEXRxiEqQBjMpuyO3AqVvIp1WCaLxZcqbXD/TdU&#10;pxRbRcDZkhDygNchQ+6CAFV9rLlS3Q0qA0luPtAffKjAwoC5ih83SHxPXXSDgpHcQpl2r+0NgdSY&#10;eLc9W3kABuE6jGivIwKd8qWwD7AwAAU9R7SozMMUUQ6+A0IAIE6DgQup0kISW1uXWFZSbFQMUVov&#10;8GPQEKMhAusZe5BoAdNRBm0u3JcXsUbuQNGr0/VKkbGrFpEbbXkhgQNv2okALqHBoDqaTeO2plRl&#10;cucs3V5iAuBrEB+5bJDqTtEjCbYcoVcR4nObUNguSXU2Np5hOzmFzKgiOcuiGLhGQM5KXTce0Owj&#10;W6gLpKBmTEhaPJCwzTmqsmAAnRALBEUEy5qUVd8mQWUp8RKbT7FZEUNVUpgjBULAEHPEsbaWctkN&#10;FUkvSVAMACoZYPgQxAmN8FkyDN/KQFwyteMhsQacSMsWqDyO6O+m7fzEeL1Eolng4gsM4ZkUvJbF&#10;ObhA2CtUliGbLBpg3FsVTvHhqBSEGXsoPXRvBqGmlQUnIbSLIuU8omIBVpgMKh5Tdhm8yQxLFgYS&#10;1TkGGxLXBgcQWcD1S7IOGVKFOqgpqu/82d0sBbkrhAAWLzB6xA5jIiVvhC01DiBvOa5lbMIZQuoy&#10;Ku4vUuQMLwYZeyVRhQqmV9pan6p5y6ytKVw2rgVdREZohyDC1INXRL5RIqsuSGtcOK2AomAysjbj&#10;RO8BjKIYqNwkSKqnQgEQHbSeK8zrW+SCqi9blliTjclqcUogBUFmuBJd3dQ2ESZphMgk8wtBk2Vg&#10;zu0b8uImTKIYv6IE3KJbwClFUvaGLLbphyoJlgRK1yH1QwYjBqQg5iD1gWxM8zT2IQBrWWNBKo0S&#10;ycjlBFkCHZDqrWnQRiziQVfwqE1xVykbZYLnA1DRdri91y9sMq6rssNUXlAkQoKhQGjgcQFjlYhl&#10;onOYqiig0GGsiW5rDUos6BFIDu5vAmBVaFcRBsHlmgo4YWqxxZIGDZmWwM+8gxFEiWYtXmBlI0Up&#10;wiyAjQgwc4uEw2UG0MhwSxmopZyWyRwJ9pWQEcUjwIBEjv6FWdCnJMQXGKDTJ9gFZiLyPX4Q5NKT&#10;c7ZlkKRi4DFLETbzAyxmyAYFHEOqXVwznrQ3Lqki/IoXmQtiBtCHTRzPaAABhw3kmXQkOZdA4j/M&#10;TFiVtKlioiK4aQiYDssDpA2JWiCBqlpJl9kSmfbCQtDeDbjAqdWMBnqHKFZr0KDu72sRBX8GUvWv&#10;aWcqDNxVBgc74lKG2KQquaywX2xgQdEeKmIQ3RC7VzeMwk1W9qFALRfSGVb1kzSNVQkRqL4kDGp1&#10;2Q1ZQsRadPSLIPwMwgyURjWmCEPgQNWxRxOQ6aT7sKqxgFUg7Qm+a2AWYHJFCsrIoIUAdItqEK0O&#10;uesFw3uJX2FuOGYCDk5j1ICMZKmBkmp44zOOkZqKDah1sELFo8MCRsjtLss9EZcA0rAXokbkmZAn&#10;ocJqxdcV0ZZMzuchcCmNiSGGgFskvUoYgaLkvKSlZlgJIyCsGqC70pS2h4U+uiXoUUoMySuzANSH&#10;DZV3jiDdgnXMuxku6mVEYMrVB3WZAaJzDFHPMjBErRGiXvAFWqbQeMThIO0BwwtJoKZIX+As/tZ1&#10;BXcNETJBx0ikIKhK6NwmU/sQDLyfBGEJu7LKxxHNwAYBhILzTo5EBmbg7zLZ4gJfv3DBZTJ6OxzA&#10;8H9qDBQVUFuSWy5sQx6FSE15wpSi2cGjDOUcH3EHK5DkvVWh9SGQFp3ATsFpMyrHGTlVA4ogFgE1&#10;UCCw4OoNIPSZyCq53bAiSTjkVMi1ixkW8cx7Hcs7dsDYE3x6IXDVrJwYNwm1SchWGGgipi/SitCQ&#10;MVQglW91RkFEY3xBLA2mZcjWux1Dph4wzAl4xAOaOVRnARwPHCXIYaOM89QjpL67cv5I050tsdEL&#10;g2hqrDlZLV1qqdusOxRROYtKbGQcmiMmvEGM008iQQbMUtArYM+A6wYhcKICUFootijq4CMKOoP7&#10;5LggZZiwpWVvAhR8Uak2y8lXrW5vFNbSeXzNEMWrnA5HW1oNqZcAKmKykjEVCgtpNWQFjCJvYogn&#10;sI5YX1nOJbOJiopMsrq+YMyhpy4CiL3DAHKmQhCCJaMY+HkgAuRnJjbWFmDkO3UX8yawIq1wyBcQ&#10;NdaCVqzchciOUVpRtXML0yAM2xNO92SXL5wZgggLC2wp3TpQoBlWAWJRc3wQ7AW4irTaNXF6rEpK&#10;mNBhQDn4ez0BLBHYxZKBcnvE5klwUQnIThR2iQ1S3AgXkFtJdKImJAMuHKMEYwLomoaRD2pZx+gj&#10;SLY4ktcK1tQQBttTcasvVaxwjQgXK0qq6I40HJjIKcFrLRm40WDMgdVyLEBqsGklS5XEwW+TMpIP&#10;Uh4dJQHC9MCkLHRgwtsAgZRLNYFBSxqLDAqxGNu4CJlxMRGZBBBmILZJqztltQTFVOi4CKApaEZI&#10;6TsWQQKWWKRrCo5stFixhlwNNbmxQO7pMKItiFWxW2KtKwBbUvFTAUNmGWgpa1cwFoBBZtHMICjD&#10;A9wiMFepAcihtwwI3+WsOi6rhZCglkyFvnGBlkcwgSsYJoRbguEMJMAKVUSBYXoCaFlrrYExXCri&#10;h0Mh6oC281RC7sXBM5FFICYw4+fbQOEMKUEZAAWVbQ8nVC6PhBegBIRcmhcYmTsAhJkNAgzkzPON&#10;LZRghcFhgylcuVaRo3wVCKO6lLZ945eZjEILOkkt4E8w1VNKgyQxybw6Y9mwOlAcEJh1IVbQiykC&#10;IRGgMDKqA0YVKnHSL7tubYFKgsrjTyG5gsTaf7dZYcgCBgF0i1unAbvFvDEMDbUGkWnDAMcs5rTw&#10;cFWGJtgAKpsXcKoYCkcjRFMGkWotcg3jbGT+c4loC9GXql16nhEYSVi4CIULhHTrDNIg3cHOUL26&#10;RFBtDB3Cw5xBaC3FMWz3wUKrhTCIpbIWEXs+9xEPsFzM700BsALMtG7JhUi7YYpdrVWuTdSDq+In&#10;IUSzG8ivONCE4njqJebaVI5xlwGKYvMcE6kMWxK1pxYFy0MuVGjnJMYU5Irlw1gcYnrAORTiDPfi&#10;SFioZJFoxKVG90kUhKmYW0Wi9T1RIC24UODE59pWI25wXR9MRWyWlhlObScsyQ9OKYTPJJiKlsjV&#10;OXMiFcgtNwYJXti3qK2LLBTgCGCCOCoqF7NSYAA6RwUIoZE5gABpOksSGCM1CkOiQ1C/CFrcozKN&#10;1HMhWHaVGcrGX0QGBUf9kIMxbkYKD0u1CeZFOhbVBgWpzI5lDT0InjVw3mmojt5UMyGMhRbHrDNS&#10;FaUVDavNF3DPF3vyoQksRbwcwY80HiCtF0Qui61vQPVLDJQ3BvWW9PzCPkYNJYpSIWLjWovWCCiy&#10;hAT61FQkDV0ELEAlLrFyTkXmWSuSFSUJ0xBxDAiqwSCTC2qBA7DqyCU0QW8LiMJa4ZE99gQOSpbx&#10;YI3BGMPiECQit3QoIF5F+6glCAwpZsv1YSUdPIibL8W4unOayCl3Iekz03YiBtYG50iALD1gmgAW&#10;n7oQQi0/wuY8sWJCyKO4ATNzTyRroPQkCKI8iTN1y4wPeFypEEZipgLCOLi5mFYo81hqqVWEjmhw&#10;xy0Jeql7ERSo6YWBl6r1PErCiGXOxizIW6Q+M26toVbFmgRZDZwgexeemZOacYU9DvW5k1cbGJW2&#10;TgjsIdEx7NllQd/BhAAwexBwYCCsEnyYDCRQ8Yg6V1fJxKAybMKpFdKIxXEU0XqNIgGDo3iMshJm&#10;jGJ12UbmU1nTqmE1HdkbwVpgABDQHXCTcy9+UuyVeKXOysB75HAIDHAijRodgqC3RAWzCArOq2QE&#10;KnlJlNqCggaSSiXrLBghiLodUExRopQlaWioiYaGqQa1YLklViyJiPu1oFwcApWOKx2imSNOYcJl&#10;N1+GC2OZdJx2ztAGSlMOnlHLasAlVzh76EBEdIibEvKwbvDFUgALp0OLQCnJcr4AmixcoHspNgUn&#10;VtQNNLpBMxeJhtoFVZWLoxmHMNBAcaAotAS5dxQITJDWuWxjMBVcRBqqvBYKYpbBgHRRwiGi6++E&#10;lQB5kRRRtt6QquqgKotQMMDXGyZFlOrSaiTATJtVU7JBZbWRCqC9y8ygqKsXpMmgtukRuBzhYCqi&#10;XW0w50ZsUwqqtokDWC/DLomr/BFJSVww9iscF6wDqVswWGFcBYsQaMm8sTZKc2chxBEDTRPOgHi5&#10;NjjSr4Ag2EPe8o1WGUIN2dIgocLxcOVqVVpEU2mRYLYOXLyiiO6P8zLVMO5AlKtXFXYqaV0gWyuW&#10;VjZTrJ5FKiZOAjC+YnHaajKIXQypgxm6RnhkQDwE1IwBT2lQKOJJdUNO1wS0adlYOCihlCyezrQh&#10;4s4VBeEL7ZG0PoSK2IusKAObLKJUCopY6JgxwPSiB8alYZGbXJqIoHk2syS4IIFypbCHRA3EQx2i&#10;gCA5SQAicMDGbkV9UVsQ7GRaapCAAsOlRLBprML3MuUF5tPQ8R0KCCMhlmhkRclyppA1IIVEhO0V&#10;0wrcE4rQg1XeCYIFnRCtl4iYEAQcpv0QKKLTNkCnN/OIBMh18y+Kg7GGuS+ug7rdIBUGqKAYPW7F&#10;po78ZVRdIormb4kVLVSEwE6hFFqlwCCs5G2IFdChAo7AuiQXpZaYFksadITB8oiY5CXPCkZLZENT&#10;ylhKMqxuS3DzhqACm1EpKLS0GBxeUDZ1kRag5kckxzTJTDmUBjcR5hSMEZeYnLUblyW2EsfCRPOj&#10;JZ1oWbS5nym4lU5eKgMNQKYtfk2Frd06wqgyuaHjFO3KOkUBUZCxk1TqGwssOWKGdxZDk0l5ZZdy&#10;hSSnAwLQphUVpONFeVdtuqIRPAetGPE8QJCnaiLn9IMwQATlFrzlHg5xFrpAwQGmX0iXz6wQMcUH&#10;glD1yMIUl7uI8QoZcaFiDkLhQoHKVtKhy0+iBZRggGsrVmjrErDmIUeMzAVboQkA2uK2VAUhDQAJ&#10;nk8ZWOR4XAFSFMMz5kqvElxWqNMIa9Ke8C4XMgCoFuYsCSbkAAGYIWqvHnynFxfVAqWo5eSXwaEJ&#10;bbAm4G7tzAin4GBLGwuEVcdbaBLBXhBi34XB9wTUQPLW0C508GGOoliFqlwOAGVHhgLmrcDR3bwA&#10;FULoixJ5CukWRBGiAEKrBCCtOwJHmos2QFUwe9L/ACXBghdFYhOUT2baGH3VnPdWgOgjjkXDRwcQ&#10;SBjQklwAvOAWMOzxQI400MUxby4rQeYJHIZSsyiXKKh0BeTLa1bZNatot76ZSlpwQ/wJTCRQ34rb&#10;rL/UqTMbg0KXwS2gAKoB4QqyRoLozJULZVA+qIsLtzRH0L6Vu0Wx7rlIq2q2rASYxdk8RjrolGVE&#10;hhbAJcUvRv8ABCLmxXDAIcR0kd3QZgRHOTrFA1WpYF45xY5gRYRgkA161J8R1WQln9ggAwvWIRfV&#10;qgG4pvjpBPAHOQAxe0pEm+YEWoPAGDRhwI0MBJLuo3n1RJ01UlGF+W7QEAFMQtV5qB0Wq3qCmplp&#10;/QQollt0ymEbqcSuVB/TUEthKcC6ALZgKoOVOCAYx0GF60Bo44TdGqmDZQOaDYC0G97S0wqqMxQM&#10;hHxYsGaqhAdTKEHLsghB6MRwGGQd0riFND/YTBQ7EwuyBXKioVIk18EwMK2WLhCA0BkNwDSKskAX&#10;AdkcinUIWlSjl7enEwNaL8vCVHBVjIAiGaoXNlVM6FtcIzwX8GKmMtfJGhHtUQovBNmnwcRaLimc&#10;zIG8qcGounF8oYxkbdRpTQ0wLUjlgZvChEimC1XWUr6oXSU9t/fAUyOm4F7xCDBL8Eg7lchzGSgU&#10;iYMPQckLhrAzyQAF2+Hv2ivLjiBTDFukMshvTdIWxmVTqAnEwEgNB6iDyt/Rcpb+4SF6q4oxwMdC&#10;KpWNPJBY5RLzAGmStmSsAY0LQFPgjRmlUZJkBRdFiky8m1F2yTgD0VcWAgQ31ioXutk5TGs5hwK1&#10;esGug+ZYhjeXOArcGroXpAAFHaEEs5oBtZE3G3K4UWR1GGw8RHV17YBiYGXTLLkyShvK31YRVGHa&#10;bQpksWiZbrcJaGFuFmuXJha0LdW5eVIEbMhxC3pHRYTkd2EYOeDwhgyX6xqMLSlEKNmASAPKDRMg&#10;/uEKWuTgnEp+JLK4tCCVYPUhqbdpTomCbTQYNcWa5uCrGCHjIa3Q7EPc5ysTYjTA1gYg7mqhkdOi&#10;60G5shSWL0hQNhoLDGbuuYBLJikNAvZVQGmnBKmXqJjbfDlJLCBXqiiPrbM5jpEZCR2WbuqS516p&#10;NSgKgyGmgE0JFsWzTEMtC8NSuOoyDY201Gi8ooA5LECWSCIyE9hywrWElm7UuDU1LpCOC9JCo84g&#10;egSIIscJAbW9/M3GS5IpJb1X0mARqvnM8hZSVBFUfXoeISrzgwr1ShaQjpaFBichk3wwG1y7NRSU&#10;D34DoyjhW5ZgcLQmIr4fQEhGwnObbwftBClLbCqqtC4vRlvEEV9rXCEFLxhXgNVyKvfhw64BwyjY&#10;qLGDTziRFL3TNJgXSLzX0SEgMseoNx5Y6lhVWQ4ate83SepT1CEcYsfyIRda4hKEWrVbC1VljVSQ&#10;DqUqDcVASAu60ojtlQ0hYhsJ5oLhToQVxCtknjAIOByNsKBvr87S+5OFhLK2cp0hLqztFFZxZcZQ&#10;YOCELJdAY0G29Riy2lQ0Q1XS8yPa3wIH1gYxHY3UMDNWzrQBwD/BOeqhsEE09wRlayQeiyjByAZO&#10;jc1Ycpo6XbEN1JBlXKOEcOdMJ1pGhcDbd5eRFTUBY4qGOv3cgctKbhdIF07EZ4scuBwTmESyZMiF&#10;hbfEpktgrUBs1NoDa6coGloRFLTMB5lIHK35okFmDuLnZdOkeCSuBQWWwINnKbBFod4FQd61ahgi&#10;FHiXmIoUZcmEHukoO0VcMM3mckXbQyAx8tK0Lnr3VCUvaQOgp7CN106YNpSyc0RILbYKATWR2gQW&#10;JdpAps4oJoM92QXnzpbBxWvhgADwFIxQ4hXohdCnSMACxe22toDyQ8PKU7bOjAUSiGc6hiBC43pA&#10;NSzzRn3riDcwCsCNK3Sio4oXI5M4ZcLxh28gmaadMRsK7IFLRxMqbMjdjmB6dsnKEbyWJ+qbnutA&#10;E2JgNEXiwUlchdIqqVOHkgVHBOmA8r7CGQUXRuAuFzFSJapQF8VLDGTqikVDwutoNoeBIDaDeJjT&#10;leudkCMSwToR8M8ohaCyo+MjZYZUQYBjRZCQ1ndeLViYvGBreZXGIoGiPmGjABSiBcLXslSIavSV&#10;zppdlxFKJGFAQJM2rXjulrb0N7yoF95isdLMkw4toQWQZCrr2jZgJGDVAprGYEOx5k5UWFIsFxVF&#10;4pAFsUhqcHFoCWSNCRUSXQQykC3Mi8ttIioGikovFAKxorQTmgCAouoJxRiM5pk4dp0YCLq2oQtU&#10;FsSpaHeYBF6uhMSxClh4hC7e1uAq0WW240ErzfIiAiAWMQGZLht4oR1Wew3AowGwxVir4ipZ0AzM&#10;1lk9gBMgCCdyApBg2upECjpikuLz7qbjBzmBLQeWIKprIQ9MQt6oWDJcinqjYWqomKC16MLOAFNc&#10;kcgV6RQVacMgo0EcmFbkTTUU8m2hahgFIGDZ3ek4ADWBJ9QI22XgmZuGOaAocWxQsk1IckNYtBW8&#10;ufmFdsRZMCo7dEEbRW5AVKiEDk4shiGVDqwYAwO0PJQg9CkIs4ReiWUt8LwTGUJK1i6DL7Qy3CGx&#10;aAJWIaRBYoBg6oWxnzgYFWKbXM23SIWkjQQ0KQ+UISwaQpe4JhjePYxmDGZNPEs6wA6fUwCgCcIH&#10;Cj1MTRR4QYyirR2QL1mYvnkhsUxmEhtXhisDG8MMBb3UBAVTgVCyDtyKFLdWEcseLjqDVMEhTqX0&#10;gItipvyI7SntBlWwVolraOASZTHBg5NnvAxRjFRa5JupjUpMpChYPIEPEDmQ+K7A2XCfMGWobOXt&#10;T9kJV9wpsViS5VZ03mKMAmSmVzslGZjoJrh2KKc0l0RHJqKWgNdYE2dhIaGoJO0LtQjLPFyZHZg+&#10;wGMa5QFpF3Ftd1U0B3ZAXJC1omm0PFDBjABlC8IqgzTJ0EXqCuErwGyCHT7W6RBBw72GelOVLNEX&#10;sel7EyLXS6wLa5V4rnlcKBWq9BBIIP7Yl4B6vdKI8z2eAv3EVlQU+MAyKtBRtAxmEETawfsiELLa&#10;0kJLYtMrEea3cJKlvNslSUaKi0Z9bUsGSOchBemBKbOp5xxEkbO6hqprY9kdlxbSG0WxtNMlLzBT&#10;zBKgzezvAJi1pJQPp95thFmVKG4ze5Ag+KRbyBTxQv4MYMSAkG5DPJdeR9kbuylgymLywc4AIAxQ&#10;UTTUIXP5eqaou2cEGlUdUowe8GOySxBiLsR0qR1Qcq4TB40xNeGdCKEyKwihHtRyBSb9UUEgYOBq&#10;ikaKYIGkvFYFOoUI4G14eYDZYNCLbxEKzLsfWGw6e4iIl2eokaVoIah7gKq4o1/6GBwKVECTHJgZ&#10;hWlPE58Yi01oi0CMkjk5LgjIA3qWeFC4EKoQxWK1si4bIoCqUnCLFF0piloHN/CYhgF+z2gQzDfN&#10;H7ybLANTGg7dZVhbYkckB4w9r06mwR2hFM0HPlCgs6SFlM5YkqEBRv0RXcxz/FxmAai1kAgaL1+U&#10;arXRizwNt7QwLYpjymMBmvlNLU2QG0EMsFWDo9IXAAhmkRZYsViEWWdU8IpsOoQvU2lqyusVLLSx&#10;N3CsVLdEV3vYBb39ATReX8F56auTtEGf3LheSOBLvHnDVX6swJhvW4BMN3USaA17jBMDbwMEKe7w&#10;FMUUYHZyNQxWIZUq6LuFQUC6ebLaPxd+sRQRePeCw61XUhVipsME0MmRdGQVTAQ1Ac+QAcsw4KWO&#10;8HgxQgTkwD6MXJi80nrMCACyckE0RlUAAQGCRaLs7X5hrV6xxCjulcJywckGfJIWGPB6jNFBYcEi&#10;3HOyYEEZC8SijhXARluhHlMCm6kRAw+moLQZYCBZHPMMho6DzRY+ArAkRNaleEUPQBjA+EzfMh5o&#10;TOBSg24hNiiNQDasF1hg3M2LyLcwBucFidAugwMc4vRLpSYKYgjEBXN7pYTCC5inggEUARAxZJY5&#10;IajQe63CCrXg6QAAT0ghWyZVkYqVnJ0lAMA2Q2l0D11AWWo1eY69FuohYKTaMBlA0kjR1sn3lYIv&#10;BgPWUCkSUNXuoKhFulgiUFVx0hcIogwthlKm4o3vukC1ZK1ILyFNneCuezIzWjaAgu1xBNg0sOEu&#10;oSjykEBRA7gmRunQirSEaixKOisz7tBTBSXc07RMmimjLpRQ2L4iqiqnO1UOSL1qLWmZAhWSqcaG&#10;Fgp4DYUGaAn5DugmVULgyOFbFxtF0SOXYIt9coFVTLLcJoEc57upsgC1lZbhyecVIlThiMM2HOIz&#10;tTr6w2DkIyM4oUhXQ+VcEalXGQmKQcMl6XCcl2tRVTWNggPHdFu2ETaaxCrDdoBgEcJA1HiLBcKS&#10;XbCorlYxYxmuBNpel3Cl5Gpu7FrmcyeILkYFgspYZ47Q8Fju4jblQKcdRzmomw7DNEENUpJRtDpm&#10;LRgozmC+ZcEIpQxY35iDDNgXzxB0LUBm4bHugBLWcKFOq5SgGFwXRViSGSHYdYDRpIUXRIVsQMwd&#10;ge8WXd42xdo4ZqAhWQflMNMou8LnuFsQG3wcoDz4rS0B2l0Bu3IwMRtky2+fdCnBnkXnhxN6C01w&#10;WkXpy15UHKZI4NQFjmgCZEaGVEtZLKHg5cqNayHlKEi0+oI6hrWu7G7AEE1Lo0nQ9AHvYGuObPVQ&#10;oF0kNueoYlmtFjUBFB3De6gbbWSSDWW2Ug32hETF2sbBtccBm7ZdHsUsgu2UilYVoStoEL1Ru2Q8&#10;ADix3MzTCve/K3aVUwVNukbGqHx/OUWMIpuSVQl5J3CbsyRB5sLqho8X3hSjnUjUAKKGMRj0WBUW&#10;FRBA4FqGNHawsNVPogNM02VpWFHkOUzxDHChccl0lx/tnulaq9LhLA31KtJlbEzANdmcquNQkRXS&#10;vD1hLzqrhlugsDFaotLkCG0bBhQgxZEEax4VFE05HZbQJAxykM6wuZcglskGYIeXuRlLSdExWqo2&#10;kBoLdw7YdQOh/uItLgxMtwqNMEcBstusTCba/aK8BxuCZMRgXDWtiYNFbZWDOBOGAOS5RtaGdkob&#10;XunDw4YKhfDYkBnp5glsb0QEKtOr0iVBQOC6gDcEFHFtnMjq3UwipstFDAFX8pAVDKcacNB6g4hm&#10;TTaQIDIdGOQxlWBgCTKuCHNSyYyUaXAYxLys3FV5nCBpBkckasDcBtNrSpWSt5ZgJOjE5R59kCml&#10;W8QTYoaIIGjx4SyluhuAYAqluVQ2g6Yu9mLGS27RWASSprRXByKzTgEK7RBUFLxpDVIGLEVUA260&#10;VqLmuCMC76sHBQJyhruC8ByWX04q6YcAQgOWxeMti0qChBhuSLtkqeOViGRcgyogFiSIBULDR36x&#10;4tsi84lrtG0cnSKPW8DRPBZCZph4oStVB2Kc1PVCmAm0gJaTBnMAyaaeCCIB1bvDM6ZbmJXXw5ZE&#10;8CQwgdlCaaDxECkRy0TmoudsFgKK0sjlVXRFCu8d4qrj1+IlVSlqsTcbXPGAoaLZuqImvUQFXKsh&#10;BzbQyuhCmxNZWdEziCZAUmlgjZIBuQohSKwGsEKC3C4AT2+fEJwiIJh1kGDYTG4bbpW24ABSOjib&#10;1YJSm3WWy6nBxVrXl3lkN1iAodDpGFMg8QIRQ4K6Ib4gnkMSGqA1d9woZPTwlbrl1LWALz5opIt9&#10;iEdZvqQu0KtFlECx0VAjlBmG17OZwKRa3NsDqzgIDYAXiVKkKZEYkUYunKADnz0TIoomyUaKPMpx&#10;IBhwlcfQQWTArNxe5kOkLo04AuHN18Ei+BYhtFsKYMEtXcnVLQyuOYFdGCdxZhgncKwFL6WqIoSH&#10;PI6DNeiIK6dEBRztmkBAIhkfiUWixkOcbnpLHCAAQO5Ato3hiaG5RuYmN3wSA1GmL/C5Yq5malUR&#10;4uldzLQRgwvfRmLRc74SzFZhr1GwQC2sjYzxUFYDpC5lYUWNyjaWAeJMiLIu4wJpY55QLYs0oA2P&#10;RIFyplqAasagQbJMGFzuxbLIERY58UJZNuDUdBydu6HaFHmBVOmcMmy4CLqkV0hLzPDFSH2FQ1QU&#10;WzNeLC7yNrKJuVmMga3swake8AhTQYPtPemo2/PzIbzscCJYqmkgqMby5JYLVeyxRdiVjUy0wYoz&#10;lvnSWddaTqpG1QOoJNIHXx1K1S6Sy1oswAW75yHBICWgzoRZjJBWssfnlgQcOqZIN3F6agCnH3qA&#10;T7tk4gORII21/JsgGq4QY/atgks7Wsr8G64EI1wjxVWoZh5FzE8vUFIngbQL0irg7aZBfMouI7G4&#10;9i8OwFIhvVAGwDmKuucHoCvcCxHgIGe2jgGoxdjJRYsRftCcqERS1zOspzMqTS1cqu0wyxMlQWkV&#10;0GDIF8SCqUVbgpqhoXNC1UlEExghZgFjVoPLBZsimaEp7FkgUs34uiYFBGrzxJjQgQHk0wZuIYNk&#10;DGBQCBDsAHZATZBUOay4FdyiMNidiwIO328xa1lMMdFaOsMVRfSNipwYOluE4cICiQZ2c1QJv+gj&#10;WuLaUQquC5joDEaOYylVW60BPEHlZiquQjJaSMzJbLOFw2oVVC/MlAPgJygAUN5r/G5YsxnLtBxJ&#10;w0ypjKc8OEKsFm/AsrzIN2OISDWKaXg9BiL0D0ZHgt0oKEpKqZUi7vcYqxXCLQAtXOqXAQddDogD&#10;TDUeqHoBznIrGygFoNakJJQrFfmYoyFSEoXCEa424GCmtsJFxWzgtqXXJi7QxMLWZy5SgEDmxcWr&#10;1khGtpMAq7m4gykZVexE2m3P9lQZjlKQKAEFOqIWAcH7wV4GVQsKrKkC33ZEGF9tcHFkVUNhNNfw&#10;zK4kvTQGHMQYD0qvDIGukZhr0gYgbj1uYOtHmk5T7aQtUW6AA1bGBVHZzTySwEglWcwpAc4C7SFc&#10;o0prOflEghyllcCpUS5Cj1hLULeFRYDKdHF0T4lgGjd+wRbo+jLlKiiWsWPIOEHeuGklOqmj/DMl&#10;DDH1HjL7t8jKyStMmaDernC0I7mUsgDSwKpV7Dx1g1GWxUC1UYyYF8qcRaZD6YWBQMLkDAA+d90a&#10;I18F1gLArOCMxNm8ko6kGRQ9lk+yJpK5pw6TukhI4EtMPDhCzCg1GcDIwMwUL290IVYpXzIttFZE&#10;JFbYhOReBtcWqF4eo9RXF2w7sJYIPU6NMRV0oboUbTbAKdPIjMAAYIXC0shugZs1slGpWUQuqjdE&#10;BEFuQwCI7kIoVTG6mXgyVA2NGwYhS5OwdRF828EYzEIHsDuFN2tTiWCjj7Ru+5vFpt8iWotzFIHP&#10;SVvAG8DsjbtMPGLZeRzDVFAZ7oFoTwCFo1o0EFpwV6yrQLNn91KDZl5uVm7bhIQUc7V2jYVYEAV2&#10;m4lQlRu04CU+NSKFsOEhvMHaFDAtHBLJYp6SwGkd4oKbKyQBkqsRoWhuMzdlgkZIJdpK7KHmwoFF&#10;brAUAsGpkHdCAFwoXUJbnD4hgAjaw3YIcAIwAAbZ7yOqDkyANszNSAWaLC6QDdRghmhmXgorS9p+&#10;pNhm7piXCzYVGBa6MRUsIpSEarscw3Sk44weQzo8ogKQrAhjnJIDGBRq8MMeqsKJLzNRVzx0mSZt&#10;UvrUOTFIkLsxscHXXFbSw1QrytOFi0sGEXlp0QAthlg7S6Ei71EgXyxdMLrMtQsdkdKKK7seSdHx&#10;KHQdkGpnvwzDkRF5uPD4hWVbSYVeBTFchzH1xMMh2eaP7rAh7Q4yTc3EWi5YToKWWMXkHLTMFols&#10;kfaCUZLc8IaFqIoq0q6GIU6lZF5OEoMyta8GYReh4x0L6rjRMwFoFtENbZeFFCxEAQToUEMHeUHR&#10;lFIcWCt6vcQkslrSsoI+YI01FGEqNkVJIlVDDhdJvFLGATpt0UZhrAyOREZi6SkMnOA1gbNg04NQ&#10;GGEQGp3CmE0W5bN4G3ksUNZij0o3DObZmUi3Jp6SZJ+dWQYs2+ksxHVckM1C3NVATG+nkAIorV+a&#10;gqNOoyI8Si5CcgnKWGm8v+uBZtIOZMKoi5bkaG3JTAtXEjZtbJCxZOwotal0z6RpH3SXOzY3uD+7&#10;dmLOYb10j6XMSkPmtlu4aMx1doIoTtJQ6xBIBZcHeE8ldoZppzJOFZHaPIiqAggVViHkwqyR1CbI&#10;YAeVt4kdb05kKGoMTB9s2wl1tc3AAsXaCwgkiiOG1UWCxiAI6wwv+jaFiLmHBUVRuCEyFmfqicxc&#10;ZEJYit1B5WZ1BmzcNeZLuenMgrvddZ1dxEEQJFbgNUTi1IpVtkEg3ZYhsa1XMhGKWwXaGm40sDCq&#10;qIUFYcnKEChq1qGevwhADCSKXKjTNcEAXVwi0AhGIN5RbXlVmBpW1S2HzzqSHPG7wrtSU0igVF27&#10;czPSdWxF5ALbiyix5qLqpjDEP0ggwDKMNCD9eMES6J0slglG7MRA0qmpCCl2SoC00LkkKS17HoRf&#10;2w0kglNTXuUaEhSxcFGFdySzZAQCusHlI4HGgxUALLf9IyLpW0Is5EQQ7KEQJDEcjJqIX3IliK4M&#10;lwJK7G0YKtgGmx2YLSpWsQJsrkxud8EONAMutBFiwcRByqqOFArqoBnHO0qaUurA8g3nEE1wZBOp&#10;LKQMww6MqpozxYAm4o1UiQTlXAJLg7CCCaJakDIUBoIpYmYYQQKklJMGMUjDAqWvAckJVMFwDBMM&#10;uHV4ohWRtejXLb2cNwOkiAwXLvWJXV1DgXkLqwesF3M5FIoEW+yQKihOYYWxcOv/ACJsldz3cILY&#10;KVXDFAlbhPMBDgChjQ3B4d1qZUNggILFCdl3WIpctQbxk53gwTTz3KKIBaMltOr4txMQHOKyPORI&#10;vLIDDpylRYwthhlwYkSoZwbiWEXs0QsItdoC0K66I+U1EhpjkbCFYk8BQVpTplRQ3sy7brwqWaET&#10;ghgG1nUIN0PRNzsqTdbJMRsMg6TA5fl4mhYHloWB5tONTLgjkZfEAK2XQLpKtFbIitdWXZAKy4Mx&#10;y+iOBJxSymG7tbTBGatWOksLgasYB6wTBI3o5zFppCoQyIsZVBHKlfGLEkeQ1iFIpzgCtxYDdiDL&#10;wlSVBhidyBsJQQe1EKtrBgYGIGp5IgDMUNpQAcECIBqViuVtgRoBXo0QZGoxjkgqBghZzmuECwXD&#10;h/AliseGqOAA0R0C97IRRDhSAiIPBkit+hBgJAyYNau8YgbDzRlhVWxcMgnSQob2bXMYqLHEXvlV&#10;TdedJsOXzkDSLiEBF5jsCisBhbGbxvrLwLClYo17NmyDRWZwczJTPGSi/SHSPkl9kOoVAmzDIDQm&#10;2KdOjJjoImRcbAHRhSB1SFIhjSCghNaWZKCckLAUYfEAK6JUBcTQJrLetIgd7JnidhCA9B5fH0Xe&#10;MTOMbisjqiDSNo6JAkhWiLnBA4tGVhCy92LG+myGBW6IFIHLDlFwGmSgEcFQVMJxqdj0vG0AaSYL&#10;RggMq1K4BEtlqTYspW/K+5ioFvwVoMDKsGhewgJdR5hKm3Es63PNksm0CQOR2IgIUqQbYkjQVlVh&#10;Q6iNKUQjyEYiC0s4UgB7S6wM2vLUlm62Uk3jDVSCKAneMMLOBDPmC1vrPjhgJAaQv1WCRWDXYgl7&#10;wELdWNnrAdG8mLcS2mDY5TLYCma5TX2jfdKTzc3l1iCVK1URLYapzlemDSswEK5c0is2Tpa7ZFhc&#10;bgpXeAlsyxga6zl4hmTWrugMXXBaiXW3fWLelSKxLHt4GNloRZbu0ZcD8uHXmAjkiEDiCiaOEoYE&#10;I6aYGQGCsDpMmvtgNG7HZCMIvHaAORCQgCFC4AhhcGFivo0DTlz99EuJZ3LIE4kDwQ5SZFY4TBbh&#10;ZeWZrTzbItCViIQQuTiBt2dVg2wRiOC4NhD8uHjLekadiJwyC4VgWXCUHGzQlWiLVMUOVHA2RFYW&#10;5YAhujgMCBmrvXaaNo1acF28xoKvC7iSC/BoVCqno1Vqa2lR4rkQmjzoNxLxrNgTMxM27KmFgbUf&#10;lKe8YCLINOau5QZBp5dYc4GYwAKLwwlBrJUeKIGKXSEwkEAdhArWEBzwkDYzD9CGyioxeE5dGaWm&#10;lhFqRdBhWVyiKKJk3tA7hcxnQCXZyOSCCRtQkFmoDtyQQ05uHdVmXEgWzekYr2I7YAX0ygxTokDu&#10;YoNp4AgUUdTuhVsKSBQVNOvL23G4C148WLFgmHYhBsh2QQScVWTKgFWwgN3SdIqA8b1gUlWqvPWb&#10;zPNSDFGFBmLF1NuSLgILgEKsfybUaQyyOhC1a23SHL9o7gLa16S24iwFGU18IG9wY/VlllC5QNhA&#10;pYqalDORYl8lbAGtUZSFcAbX8gQZhdw9I6Rn2YKqH+gS67RkuBsqbYRhuhSIKemRiaGQHWBWzvDI&#10;xwC8BmAbZRNQMUH3aPmtjwB904yqxtCFqBLEKO1Ew4CoA7KYq2u5YsTIsMBXZgodm5gGY0ZN3uaw&#10;1GjCka11ZKjLybgUpfZlekI3IsJBVa6w2IIGobJAJ1Qp0IFCioxjLB1AC54TFpNsHY10SgbvhuAE&#10;rlT7xL4R0xSVqYUAc0ueqKlLvj0IwVk07kVS00Zx0C2nIQTsWoFSO6m6XfhLuXY6cxym2gwhEPSS&#10;+LX0ikCSSu6gNjBcqGCsyVFAV5ZOkWJUmlmNBTFQELccDuAWtSZblZQQSg5QzAsIbGbPMZwdkuwI&#10;CwVnG67ytYEQ1NWqEUVb1640FlWIvLVZQCF2QaxlWqhcMXJBn7EA55zQyLCogbMwUR1K2SenbYhD&#10;QiqogyEwy7obllbZMJtKWGWpwxxOIBhq4ndSswrSx7yqgUbYhecOqaVqwXDXL6sjNADqS8sqkrxa&#10;OiGOiNVBhUfDUmag8KgNliuuDMQaHSNS2C5TUDiMGqY48WfB2MBsrlzBK3oAymxbghduFvBRSwdY&#10;qRq6IbehxxcrtFYhgpaoxpDwEIGJrmGEu380VjK78K+wawSMBG3qhCck2xemqQk0TITFRMJLg2aW&#10;K1PIZoYWca2CQaLxbAKw+ZG6UmGotMPiYoWm+pi3wb4hazdZivRHL1gY5+iAiXZPp0qI5WGBsC7d&#10;QZkA3wADo1YYlSIzC+qAyTbDZXqjKEtSVoNqzJcW4fyxACBUpAc6feuFh6RVh904DdFbHAFQ2Jrx&#10;ilXQrhLwe3KtFJ0ousv2YDSPbSgW8u0BKoJmoXW5OdiLas7YhCHalYUK8hmauhLN9HFW0PQuKpLy&#10;uJcEaHhykhG1GeBwCQNa0mWhGqWBlMrAVjMEjcPmAgnLmcR4S1vUDyLhFMIFCATjLAYkqWwVswOC&#10;QQEvOWNkKM50GDofBFOOx6AimwCOUGBumLMRtCyBCsZFMNCqM7Y+jlWhR5JyCqMI8SqnRN9ILyQP&#10;e5VE25we+g4tGvMEusgmA0AIgUFNkFsJBgklAIFvDRBtQt0hUUt+yKTBnLmi43C0cLY52yQeU7lp&#10;+Ooy7VRCgBTGqCoq/wABGeJoQcIuoVMLi7lNiCKquRQtyZccoBdByx9oDa4Kcqswq1WBwyFu0NjA&#10;sHXMVpA4jIg0hsCl5QZg1xRCgkquais5GedC0N0UBRYGy5bqmMHqrNLbgmsrF7fJCIoPFwQgxt5z&#10;m7TAsN2XAwFrick7KG4w7BXKwYEF5cHHPQZgJSusfsIAU1VswFg4AsGdU1hAvQCyyVndy4BD0jSF&#10;xKnGUb1iSwvObabBdom+tpqWCYdkCmKMHREvpVDIuurGdwa2VWEiFRzdwXSq4KgC2rARi+jWxDRZ&#10;WtrBAUKV0gEUrJgKFgdUZQ3NmoALiBAsUaoboyyRDUwQberACopxcEqB7Cg8SukINNGNCCjMXBIS&#10;0FmRkyncI8u81C98SSXjUtldVZy78RbG6G2orzE74SXQa9TA1UVc+Y6mGTILgXgbVCgdZ9CDjKuH&#10;uQEFNI10C1lqP4VzGbxmwfZGtN2kQrsH0RRUGzhi7WOdM5gNr6xfAjAwDAAYLDSvSrLBpXHFghkD&#10;ESxCOy0Mgy5Jg9IohnFYFxASFlEp28QDUs3D4BwkmrrazDA9x90giharFgV6v0UPYqahhUSjOux8&#10;TtREYvuiZQFG5FRru7oOVOSMiLC4Gdo8dEAFf5gICzO7osggy02mAIllkGLbgs1t6VsA6X2QyU25&#10;guIBzF6pKLVaoHWBpQ8aTLjh2SCkNHxWA1m7CFBY6YQIvmIUQvT/AEzGoUj5gjDgIi2RdWqBkFKU&#10;0cNVqVkEwmT4Q2xcCzG7M7JZbFKowoLecWiwqc4K9ipqA1qnnhfVN6mAN0vekKARNW4ISrUXpIIt&#10;Km0NgxhJAYAOEWUGzcvQEclRm0aqRhXSFMhoLUmDZwKB4St8QpWzmZWOEUwpgXXYadYsHG7UIUBc&#10;ghyVsDCINwfQgzOteJKsFiNSgDSY2Rl2eAi2sJIS8JckhE02EaqmhUY1umCuwHSE0NW0I4hTHALB&#10;PkTq9veAwA6FwCXQdWwUtAqsLXYtMGNaEE/njBQvIXDeroMMlWL2Q4jhbxQIWECp+ZYMWmRUWa2W&#10;0CDDQ3WSZc9ppHDFxTpLkFWrK2jW2osxTWSIAMNQMcGksMMr1MQd0HRAYLcVM9FcBB22qlRihcSR&#10;ddAPIkF2Txk2QU4VGWtE4JUBlRYEy2gGtDM1a3hiKt8kmLazTNK3ajIOst2VrCFqwHCRaBbWhc5X&#10;3pBkypmwoODv2gu7bDRNgtulIZr7DAJEKOaWM14lGVIk2C8XBC1C47vySNgEdIGAM8sYHsN2gBms&#10;fbQh5NvYvoE1ZwBssaxvinqEAq4u8HFCJpFVUu1RnVgTpOlp3leFLZSAOZrBh9Q3O8FtsJARVAag&#10;2EOGFTZtklUrA5g1jsy1KrY4QZwBd7ixxRV2zFvy5QKS5WaClsz6Hg3IUCulycXBEqjGAkKtK2wl&#10;Z7BIhaxTpZAP+xZFnizRguaqoZEIG5zAh1SucLorKkp1HpBuGb3UICKvUO0isuqUZkgwFapMDIW6&#10;0FgHIK23DILLKBYRFoFWsBaQLOBcTfMsWuUHWjwCzEU0trwXrPUtgRS4ekAc78Tl81Lm5M0inhJr&#10;UcQNGwbeUACrzUO79kos4I6wJg5hqA4TbWDBjqQwDP8AIh6PG2AK0v0Mgsf04SBXtdBglUDAmYiD&#10;KMogObeiKIsKLDEQiEhkW25VA20PIKhrBSC4DengdEqIJpFbQZ2sDcBvB6QUKUsVgETwTg0VQdLA&#10;6GIymrIhrQFobdkHAG9ZAJ5R26wCJeEMri7WPegCvebJG6VCKAHGSD0VuxcEpHWjHgp3KkUGNenV&#10;Fpp3QdXe9TWNczvDti/BDSBRZFM6RBeBO8OhY8pZvC1ZuN0OTkhYCn8JDAtXC5ve06E2r9gSyCLO&#10;cq4weeK9AN5GMVFMHGWCHmkZAWOGCVFOjeYLF4rcDUFDwQEsJrdYQxdK6HcXHBIZJzUxnOqzwdLB&#10;Gp26wCaJgK3ZIZyZZYoR1KYVHDsTdtdYt1OWHwE6OaZAXCoALCOTgWUkoWGlnS7QDayw0SbmaW5L&#10;N8xfhDZtWpFrbPRShMssRMm19UVA1+V+RDkhXZIoGU5si9Y8GOCxJq1VUWB5jcnUwkECC1kwexDN&#10;fUliYh4bI0EXLAOi7cznCNCnMhBVFB2itga1aQtbym5iZ5ZERh3oNbVWlIpAr1YDJthGQJl4VZE1&#10;Bvc5TXBsCHF1q/FClqswjA41uGAgAMMwNQE4jADUNs3BSiU2KlTK1co2IGjJtTkml5S1knHl7ENo&#10;gKz2UyC6pkYc08owj5UjGwi1IQxJlCiIGrXiwBeNxyGWx+sJgl2GG4o5xbAijBIrlg2FpLySImFs&#10;3iLRNjcpFlSQBDNs0hEF68RzGC3KKynkYFMwNsmA0gtP7ritbZ6RBubmAG5kiAm7UXpDbjyEAmmx&#10;mmJBTKdC5FFgxk0awFmAJtE9a4XFUQUykAabXbWSnsbV1QIYw88YNnMawrVuXANCCqyN06D1Qy0k&#10;tJurViBFhWcCVioD1kNZZ0QlLDrUINgRmPSyqmwyPKdKlZcdLW5UBo4iUaJcQlpa1EWieBJ6zbAZ&#10;VgOG0IKa2qhRHkplgCmbjYDZaoNLSdmQtiOmAtF1OMW1Gdfp1iIa2lwNx0NQcx4CEYp48lg6Art3&#10;/WPzbiUqKCw1tL+FUvD8ylFp1cMnQy4OAC5TCKL1pfFq7YxqonLGwauGhBM4AMNvTLhWXOVaEUtR&#10;EYd2tw6gwgGXyz3Py946EwixHV1jAKERya84UMtTiC2S0OocXi3iKlL04hkMhuyK6FvCpbLbprrK&#10;3P1wI9TRuuCJ1ljgg3YrsZAq1jXGCdtd7sgWAyaJ9URS8FUIWGqW7YMyC1iLyhz1A5jPfLN8Scl5&#10;HJdOeBGJhVrub5cCq3DwoRnynKsYA0YDrHAiNqo0TTHVLpauCWlugrhqIHFuhkIXWOaG5ZSFrwcS&#10;oFJcrdgRiPvPDSuNz2SwZqOhN4AvrAKtfJBzTmtEM3MMytQilZlVDh2b4i2AnJDZFuu+LxV2s6hJ&#10;3CJJfllAzSgeqGCMqa9ZeWGBOSHE0QXsi1duyHDTzANXQ28TYAwnBWithOqfMSOwUWYrY2wGIx3c&#10;kUCGdcYAEt42OiI/xEYhu9Uy/KowapLC6hq6BdcqK8HKBnNzIDUWZsjDzVDLqlrwhRGpwiElU4TE&#10;eCSJIwoCBL5Q4E3GAMqTZIa2wOY8IqbpXth12wsasMbPtBSDtiUuDUdO0Yiq5rgt7j3wxLqC5wgT&#10;t1UzXqWkgfQu5uj03TZHn9JlmjsJh6sj2o2ZeLQUVehwIHJRiSFUhnZc7y1PmBSUHN9IjlUrOSGi&#10;rGH3RHIh04IU5gdtpBGwLmX3ygLeSnwEVAA2QBsYNlWAXKELihcrCzSthYYKg6RFXZK0qHDqjAW2&#10;pbyxJFR4JWbmBasVILdBwRo3YkCCuGbAdBWvBhKyI7QpZIW1CKL3Ygqi5cEJ4NZB9BsVQjZIr+VD&#10;QC+AYI7tlLCAAoXeZgKQ2SCKpOKobSL5vCeAVO/sTKyRNYV0uTdQCDAZKGqzWmQFkc4QbUQwkUIr&#10;Swg7sEbJFLyuEhcI2qhsUu06ov4MA9IAB0ExVBLgwbNS5SmIV2EZW1iZSOSr6cxsIobGKGvOKQYF&#10;S1cKFwgC4Sb2Rl1t0D5gHUlNHmUpKlMptMJCjbnpQRZZ7SGJeF2WDlGEYK2WyKLFvKQ0DuBwiEdt&#10;YQFSizAN0hkUW0KVA1kYAUbsvsJfE7SS26QCJDN8IeUVTMJoiArAgQaw/TJEKR3ypABmpuxF5WIp&#10;WNnh8joT0EBGtFUsgCWQ22exDWhwz+MpgRwdULph7KFlUfpDOFPLgkOvlDZVXFS1sl4EFCxykWC2&#10;3lzGF7rIkNYTZ1g2d6meivHEsACh2ihZtHCGMwW/vglDiu42FKJmPUMQyicrzFKUWZkVkAdLi0lb&#10;MGEShLyEX4azHaUHNXxKVd1mClg28JYtYYYEWcRa2EYMxy5V0xbaAZBg0LR5EUVjJjqRR4e5YZwk&#10;CAGfK4zwvXwXbldICvcuAwKu9m6hhKT34djNqRWec6iOBbYuYUUH6kySlyEAGEIgUq4rxCAKTrdI&#10;w4AAQYWHXWaG9pFsB22mou94M4CvvMDavXBEhOj7y71hcXOQWcFjVJsuCEW/O0CZPVh0N0Emyal5&#10;YKDaJSoE4rcpOgxqAoxN2wKuCyprBZbLzKIXpCyF07LFOlOm9zACZxhMzAO8ssQxfLWSxvMjUoN+&#10;RClhAscNR1TGPuHTDdAvZkbJvBgmibXQJRopViRcVaMYlRu1EgXIvLDMLdZi8As6rg1ETQxaAG8J&#10;qRQRQ0Xc6lRYCDzCIWssrkC8EBz5Hu5suK4hTjtF70yxwFEDXZBI7SqytuCxYiXyywfvEQE0iATA&#10;Vcca8aibl4JIHgWHlKGMfQGikBktQOTlG7NU7zDhYctRaKFagqAE5gW3Lfggu/e0glcS1qBO/wAB&#10;woNQbjPsj2MPQBhBNogpULBbngQowpCsyINUy4jpEcjdlQUFHIEjaFJA5BZQxKsJXEIApqckKpy6&#10;szQKYwNQ2AQcDY6DHBllmGZXyAjsU7Is5PoiVYm9hMCOawORNXAxzZbIBELmBfVC5vGrF7sZxIRg&#10;U2wOVfDAI1Nk44CmExTCPBETAEQmckCBNYRkAvIbVg0ABogY5S3kuUR7Qi347LQANKqHGU9je0gN&#10;TvoRWOby6USBEoulQWEq84A2EwGBMoqyXigqTCSZmZd1FJyKfuB4i4S1ZQgA6WuOwFkWbWMwc8xC&#10;rbW8ektoTVM/LrwhiqjKCrwFbFrS+SyBqwsqQDbpFGoyYDrbQ0QLKwlHUDABia3BVzbFcIIGgbRT&#10;8RxcumjVWQsW3zmEqtba4fcPSktn6rMFlSptfMFTGBUmsqCkjzIEyVdnHOCGCyOrhLqdtAlQoXQk&#10;a19qL0AXRlHA0gQA4EhwStBcZDJ/kLOQNY8iXhQmwQNBrOGFdlrhXqgiK87OpEMnXfyJqKnFidbV&#10;y9IvQCc4E0sHCK2qjhZgldZFhMBs6ukuBEaggQkMaUpq5rCQ4kq1DXJ7DLEOjCrK4I1sWtvSKxJQ&#10;ZrIUcBRIlDCjBa8BUdNLNFmmPeHJPHjVgjG9UpCPWYM0G8iCKEVhWG4dywago9MPEilwtFmlI94U&#10;wX1RGxFxbkhJwWqDp6QaoS3aDpAvIYrUAdCbkm1QipZGS1ykcoBMYlq0ChK5GG14RobevXpLpAUa&#10;CGlmz7ohsDcpwj2G0tmWrPiEazVEQ767kwfJLAKeRIw21tiFFC6cJnNSyNgpNlokikvnki5haEhF&#10;VSFkgFzrIipdrpgVjitdF7a6FJZQYbQ0xBvANLpTDABtRulls88cU0AuttUDPa09ECUHvMQYUTQs&#10;C3dmuCFVo+XykV8AtwPYQa44iwKjpEIXCcn3pMTQXKMGnipD1REULF/wI0R/TxxHHIBIxQVeDoow&#10;tvlAINbqbqaO32dobCgOKgUobGWRCCzpCyDY63uOhy8YFDNppDBLTDfmBb3VmAoarMspRCwQAuph&#10;l0CvwJVOSMFKsVMVLq+EFVUG1MAMKji4G6shhKyC+WJWCWYkM6byCg4FtxbLgljBOI60kK3VUqiR&#10;dKt0i00NazFFC2CGbC/ZC1pBsRcOT2agmEpaENggZSesnjcDFRISKgUJpraLr3m4Ecjrrnih50Du&#10;xTGGejfeEahUWckQHcHJq9TObk3GRLjcd+ZrJQDXiu+yJ2Fq5QVAv8ZU7EXZcSBrpOsJhouLwaE6&#10;4aGPXTS5RkcwxciGIiLVyqJWUGOoFhI8Z4ji8y0rFMVMzmpgFT1TLl4jqEah6kBl5GIShj1wLWoj&#10;IMfODXLMYEOhgEnE1dymjhBWOTntCrKdIjcYw9GIPtS3zAHHKCSBXMDKF2KgvSgVcAFqi5YJSmcz&#10;Srp5YI7ROa5rbhax8D5IrkKoubzzgaTOrlElUsAFUpaujvaK0ul4pXW+eZWZHdxMAOiWUCKc+4AO&#10;rmq1o8LDU2lMCCLsDHOe8w05z16QM7o4ZROFcs+sK7DDid5x8SX0Bw5VHBAaZIh+LJmStLXMG/DQ&#10;VIElc0qYSuMUKVAGYW4jJhRmEOqW3cra27uMzskn3BFuQFy3XWOETcSBFgFHLVSwE0rt5gwFZLmG&#10;71iCwFN+M5vRhkFCnbBt2wI3DwcBecxSvCXDzENhH8HOIN0BwMAurMjTheAxXGk5i2R7OORzZg+3&#10;O/GNRCPihtEXxf07a4fODdFZbgbRyWUgIdMOY+y1VrlMh9yy1wA5IUumcYl5xcC+sSPTVFaqxXzF&#10;yk4jmDcsKg1RAFQocwxMF54Nc755guoB1mZ2C72Rt3GGag1DTIW+nhZCx4djAxSyFi/SU44DUCUp&#10;gbAUplLYmc3Isun5XTKMFquvCAWCtiZlRwHECbSRiyCFqujlDijvaZlXJDOztLiG1XmFRVi3eYGa&#10;qMZpAsBClCoDUEowoYSzyiIEoCXHbtNjoYdQonRm4uhnBtm61VtpTMjRQHQgaAsLwi7sCiCcDYTE&#10;KXLkWA4G0ASxd7jooPKANyecZABt0RhLCD3it8NEGoG5zh7lFpljbN61ep7RFG9C+EcqffTKXm1L&#10;r4p2cwTWqePOPcE9K5lFb4Nagyb8OMznBxLV4WPaJNNp6kAMnLmJg4eG4bXlh8zOyq45hcujniZs&#10;0GhHqndBS0MYzxWXfhGoDTlxDch3eZurl3B1FcXmou+kcJGCdSExxrQQZG0lZhTfEwGhygyysaXg&#10;5WANw5cDk0lVEYWka5+B8IgGAXVRMACqxBHgfIQgw1Nhg3S2sABumViixRVG14WWdDVgYlwQdZub&#10;pnSdnlVcKrBggx3Re5iUBdltzPbYJpozolrVL1DcAo6YeQs9MIvBauoGY0ComYtOxhAEU03KvUB1&#10;LI1nIaYiydHtFoGLCABqkrkbxWxHkFFzLfR7RfMYA3bILEyEu8wxdErfaE2mGvSAzSqXDI3bEGDZ&#10;1i4crkA3BQ1W45hkWR4QPENAoYjxHaVcEbC+0qm90XL0sPSUXzbjuBeGAIAY4h703nRawWp7m7iV&#10;YFSAZsvVNg60dIqyQBclwdWvciBMGQYVa7oDR6xmIYgqG5UXzgNcBKRXFN9LnHVKArlxBoL2wgTU&#10;W37vijjh4ILvZzE8OW+YcStobZjYXcZhSCpiOs6vFPAdpeHEqqC2Wy+8Si06XMEDFSvwlBkieWn/&#10;2gAIAQEAAAAQBICAAAAKgAIAAAAAEACIAUAhaCoIgBFEAEAAIsGAAAALgIHwUoQAACABAAAAAACg&#10;GEIIAAFkNwAiBACECAAAKoAAAAAAkAQLAMIAACgAEQEAIKAkAAEAAAQIExECQyAHgQAQBmNAAAAA&#10;ACAEIAMQAAQEADhAACBACAkICmAJAguARDoAFIoAAABgAYAAAaABAAARAKBZBRIAiBAICAFAAIgC&#10;AACogCTAQASAIgBIQBgAAApEAAAAAJAAAEkAFAAAgACAAAAADCJAcDTwwEEIQAIQIAAAAACBAAAI&#10;AIgCAgQQEIMJAIAAAghAABBEQQIAJBABIEIAAoAAAAAICBAACQAAAECAUAAEAAAACAAAgAAAACEM&#10;0mIMACkgEAUAIAAARUAaEoQwgEDRRAKAgAAgAQBACAEAAAh4SgEgASAAOgZYBAAAAkgACAcCAIAE&#10;ACCAkgAAhBAQhABEAAFMIxSIk4UIABgAABAAACAAAAAYQACAAYAAECAIIIAgAAAABCBgaRhmpVAD&#10;AtAAAgAAAADAAAEgABAUAEUhCCgMYAgIgBIDwAAAEaAtJsBPpAAEABgAAAAAAAABRAAAAAAJIAAA&#10;gRAQAAAAXBAAEAEgnEAGgIAAgIAAgAAAd4AAgCBAAABwAQAAAAAAAQAQADwhhAAdTGAAa4EEQKAA&#10;DIAADYAAACUkARAwkAKAQAQAIUAEBBEAAQFSoSUAIAA6c8AAMQwAACBAAAAAAAAAAQEAIICAABEA&#10;QIIQIAFF2lKcQExPYOBAgYSIAAICAABGAaAAICCAIAAgIIUsAEAAiBEARYCCUIAGCAooEAgaAAAQ&#10;AAAEhQQAEAEBQAQAAACEAAJQAABAAjwEJEEhspEnUAACEAAAAYAASAAAAUCAAAABgAAYAAAgCwAQ&#10;AAHAhkUNCQAJpBAAEWAAAECAAggpBBBcIQQACAEoEAAAKgAACEDIAHfAwOAQBSAAEBMAAHAAACAA&#10;AECEIAAAAIIQkQklAHAAICAKQAoQATSACVRAAIbQAAJAEAEEQIAAEAAAMUGARAQAAAAAYECAWEAZ&#10;BBaoARgAAAAgAAAQACgIAgAAAsAAQIMKAEACAAIgYEAABcQAACgNQAICQAAggAAAAACARAAkBAAh&#10;KAMAAAWDKQIAAAGAARPQBAIyUAACIAAADAAACAAABAAIQBAQkgsAAIBCCgBAKAQhDAAwBMSAQTAC&#10;EEAAGIAAAFGAgMgAACCCAQECQIAABAAEQJBEFAABgAAAQAqAAIAAADQAAAIEABAABFwAQEDAkKgI&#10;AQCgIDACAULAIAAwgADCACgGAAAAAAAeAAAIAI8AUCBAAIQApgCAAAAgEkEBAkgLSAAQAAEAAAAk&#10;AAAAKAAAkBggkAxAAAAAEQQAQBiBQCFIEKGAMgJiQAAAiUQCAgAAAAAACAAQAEAEQEVQCAAICEAg&#10;IAiAgAS4AFRKACIAAKAAMVAAAYAAAYIZgQBAECACABQQBgxAAASDQAID4AAQqBIgAZAAALEAAAgI&#10;AAREDoGCCwEFJAAABpgAACAAIABC7EAAgFAgACAgAAAUAADAAAAwAEgATQAAQQAAAgEEAIIgpAAA&#10;EMAEAkACEABAgAAiQAAACgATmAAQAAICCAAFQBCBAAgBCAIAoxwAgBCIACAFQQABngAAKCAARAAQ&#10;gAARACAAhAAgAABgAACBAAEoCgDSAoAADAAACUAAAAAABkACABAAAoAABFAACAACAAAADABiABpE&#10;AAAAAQAIAYwAAAMYAAAAESKEBAFAAAAAAISgICQAABCkkAAsIAAAAAAIAA4gAAATAACEAAASQAIA&#10;gCEQCCkAAAEIQ4AAFMQCgoAIgABAAADLAAANAAAoQAAISIkAggEQAICAQBAiARAIA4ACGmIAAAAA&#10;AAAAAAAAQAAFIAAAAAAELJAgCACQZAAACEAEEhIIA+QAAoAAAAAADQAAAkAAIAABQCIABAQAAoAg&#10;EABQQAEAAAWQQOCAAAAAAQAAAUAAAAAAAAAACwIAAwAQDBhUAgARIAAAIALXgQAAAAAAAAgAABgA&#10;AAAFgCEAAIAIAAEgGMCiACgAAAAggKIRjAAAAAAIAAAAAABDAAAACAACAADAAALQAkAJRAAAEEAE&#10;QAQAH2ShIAAAwAAEAAAEQAAAQAAAAQBKABSACACBAAEEIgAgACBCAyEARBAAAAAAAAAAMEAADBQC&#10;gAgAEAQkABCAQCggEIiAgAASAB+CR5rAAAAAAgAAAagAAAIASQBAAAASgBAEIwCQAIAAIAwAQITo&#10;ETQcAAMAAAgAAAKAAAgRAAgyADgAAAEQAQAKAAQIAQBgAAAogYAwgAAAAACAAADiAAAAREAQIAki&#10;CAQAmQgCBAABAAAFIBAFcgJgsAABgAAAAAADEAABAAIBkQBUAAkABAIgQEACIIAAAwQCAcggBgAA&#10;FAAAIAAAPoAAUACAAAAAAAAIAAAgAIABAIAFIAAggEqBJAgAAMAAAwAAAAAABgAQACIGGDAAQAQC&#10;QAciAAAAgAANBIv4AEAgAAAAAAAAAAYAACAmgAuABHcBAggAMAIEQADQYAIADAAaEQHAgAAgAAGA&#10;AABQAAEDJAYIAbgQIAABARggCCgBgACACQILpADMFAAAAAAEAAADAAAIAAWEIBAKgIBEKBAIEgEA&#10;JgAAYACAdACaKCAAAAAAQAAACAAAAABDQQCgCSAgAAAAAQNAIAAAAwkMKroAgufAAAAABAAAAiAA&#10;AVsAQAgAgKxICQyBgoQAAACCEBjEIFcQKDBgAAYAABAAABgAADBXAACAoIMEABAgAAAA0IAACgIA&#10;CgBQAlHOAgAwAAGAAACAAChAABBECACgiAAAAACQAwgCAEABhMUCoJhURAgCAAAMAAALgABAQRCC&#10;QBRDCIAAFIoWiKhYAIAAgAIRFAE4V2wQMAAAAAAApIAYgjAIBgAAQpQUCAAAACEwAAIUAAAAAADB&#10;fApAgYAAAwAABIgABiCdAAAAFoCAgUABCQUZEQIAQBABhCMAiAAFiIAAABgAADeABQVISAAAAByB&#10;AggkAQgAkQAQIAIAkABCAAAUdZJAAAAAAAEwAfkYAgAAAIfwAIBAJhBAAABMAAAIAKkCSAgBoC8I&#10;AAAAAAAggBJAACQAAAAloUFIIAoMAAACYEAQAACACACADIEOGAAAQAABwACDgZagOgAG8CRAIGAQ&#10;ABIAAEBECECAAQTgoCwVMEAABgAAChABAg/GAACQAAEgAAgFFhQAAAAEIAIEBAigCAQEaQMAABAA&#10;AAaAAAGAACBgIoCAAEAAADKABACBAIWQgASwoABpOB9IAAEAABdQJDQgAAEwEAAQANhARACEBjAA&#10;IAAAAAQBAAAgCXhPQAAAAADqQIBAKAQBIgBAQBAQAAGiCAEQRBRlQIAADEDDjAGAimAAwAAAIBki&#10;IoBAwAgAAACoJgABBAAiBAEAAAQAAAkHAAhMAZCAAAAAoiLCiEAAALcKgAABABJAAABmQAACBCEA&#10;IiFAGKJCADsHgAAABUge1DAgAYIYgQAAAAAAIAQBAoAQAIAAADB+AwgCmAEAHgEAAAsQKKLOAAWB&#10;AAAASABAEAQREAACAggAAAFAeMgQpFAIACKYAAmhwAQDAA4zAAACgAAAAgAAxQBgCAIEABBIAQBR&#10;goAAABQQIAJmBAGAIAAANAAAQRgAAAAAAYYEAVAIIAgAIR8FAF5wAAAA5Zt4cACroEIMxgiACERA&#10;BiBAAAQjAgQEASAAABHExIADolACQAOAIbCg4BCFREGIkIAKVAggAIBAAAAQSAlAAAACRChQIAJA&#10;FZiURgWlADA4oBKAgAQCQAoQEBIkAAAgCCAAgAIAPrIAAMQcBGgQYHAlQATpFAEAJABAB8AACAhA&#10;AAQAAACmEUEBgYEQMAoCQCkOFQaBHwIgCRVcACDCgQolQABAAEAQIgEAAQAAAAOWEEPzEAGy+6QL&#10;9oCEIkiABQCABBBKAAIAgAQgAREFAAUARKCS4HGCADAKg6hgSgQAHRACACAQIKBKQAAMEAGBgBoU&#10;AACAQAAG/AiPODFJBEE7A6igAJLQR3HQIA2KQAAAAQYEBARQgAAAAkAAQGcE+DB0CGzglAIQIGIB&#10;FMCAUAEAQEAgDgABRAIAJIAihCAEABwBAADDAAIpowIk0DMAACLSAAMBSBiJAaIAAAEkAEFAIAQC&#10;AAAZU8kkGAAYBnCECSDkSMMCAAAACAQAICAiAYAIAAAAAIBCiAIBCAN38GcgHS0DIEEJAoMECAGA&#10;AgcQCAMgiAIAQQQAYAAAAQgCBACwBM0AQQAIBTJugBA0AE4KCAARG0ACAAAAAAAgAAAAAEAAAMIq&#10;gxEgAGAAQTYCwQARIAAgEBBCSAwABAEBgIIEgAAgGgIAAAYAACAEBBHQYAIiNEABIQAAAQgYAcCQ&#10;KIAACBAAGAIkIIASAAgQgMAAbgCIDCAFBtIIBYgAACJjAC0iEABAhlQgogBQBAAISYAACCRSiFIQ&#10;ADAA4BgmoCEAAiAZWBb8AQABAUawAAAAEYBGAEkADawEvgqBBDtgsMwkAgG8AAIEkUQtSIABAABB&#10;ABFAAQAAQExAAUTRBQLhAIDRACQSAAQCgEmwA8Zu+hAQAAwAUkCAAgAAQCCgAiUa1A4AAQIEiE8k&#10;0QAAuEgYACBQg1BkQAADKAAJIEAKoQBAAAGJAiTCIAASrIgrgEEgBQAANBdmcFvGYBQAAAAQwACE&#10;AgMQZiACxykEAQAAnCpBgREAABMID4gHkwJ4CwSAAKAQRESggAAosgAEAFImAAoABgAAC4EAAACI&#10;AgcRJ4w4ggAogzAQAAKACEKAAAoBARCjMAAAAiQkQCgRAAAAQEQAEZNAAIMACAAAhBIAlEAaEOAA&#10;EAREFNAAAADCEAWBoAABAAAAC+NMCAoAAiwABQICBoAQAOUAIDQABnnAcDAsKCJ0RUAAAUCIASia&#10;EIZKCAEQAABAECBAIAAAQAIhIaIHBgAAiBABKBYgBCAQoFjCUsMRDQAgEwEQEAEAACBAAIMGFgAN&#10;iBAAAqHBAAGgIABAAOARrYcgGgAIACAACYEEgQAAAAAABNLhH4QAAAQAIUgBAACAAAAAIG3gwCkg&#10;QCAAAQAAgAAAAlgQECkeAhgAAAVDGoBIZiAQAABGIbqIEAwICIAQAAAIEABACADgBYAjvE+aAAAg&#10;GUKQINgCCAACQAhCgUAsAgAtIIAQCAAAyEAAATcKARBM0QAAwARTAAJkBgUBAjBQdooBhAgAAQQB&#10;AAgBRRBToJMAIAAABDBQAEE1TULjAAA0AhElChoiBIBACAAAMAAAEgAIAAQGgAIiFydQAGAMAMkU&#10;pAADOECAVgVAAGII8AA0UMwEwhElAAAAQAADoCddAAHCYgAA4AAAEAAAAijOEADAAAAwKAAARhAA&#10;QAAAEBChKwQuqFhsiIkgiGAAAQACABAMAIAIAEABwAmgAABAQACBIRjVxBBIX0ChQkoCyIBAQFAM&#10;IAAIAQQQADIkAAQABAAAAgRAgBA+kwcESccGEQCwQgRIAQnQgAAgEQIUAIAAAAEJAAIxACABRSBB&#10;YIAAPlT6E0AbgoiLCAAAgAABhBIB4AQAAAAAMAAAAAIAYAEBBCiEQDB1PWQANAAQEAAgAQSgQAAA&#10;AwAAAAABAIAaAGoRLEIIAAAIEE4AvOUABsEAIpEQIAgIQIAAD/EAYgGCAAEASIAEoIABBAgAFEKA&#10;eCL5gIhKAGwhiAYCAAAAAD7gAIgCDBAoAAABAAgABCAACAkHcES+RSoAAARCBQAyMgMAAistwACC&#10;gAAhIEBEAAQwQACAQABATCQpPSMBAACAIIIAIwRAAAK6sABACACAUBAAACRAAAIAQASAgbGYNJ4I&#10;AAADDEEETbEAAAAB+qAAAkCgImEIAAUAAAGABMCABROaHLnRBwAAAgCGAkgJAAAUD2gBAAAgAAAA&#10;AICYEwBhAAFABgAAtRziMCIAAFoIQCBiMAAIAHApEAJAYoAAGAAAAoQZAIIABIAMBqCODoEpwAMQ&#10;AQFAAgAAAAACAAAACcAAACDBAQAAKjAwABICFAAHKKVqgYCCAATkBECUECIgABkTAQgEAADAIAKB&#10;AIxAgAEAQ7CAcxPqiAoJEAAACSMBkIAQ4ShAYEAQBAAAQEAAABAgCBBDDE24Q5tL0JAACAABAAAk&#10;wMBHCBoBQgBAaRAgAEIQGBBBASAGAABIhAYAzIgiQIQAQQJjAAIAZAAShAEEAAQAwAgAAIADAKGA&#10;rEIoqABoMqHmgBAAAAEICCXVUAAKAAQEAAABSCQqIAACAAgAAEcA8gIHhZhBhiQAAACUIigIECgF&#10;UBACAIAABAAMAgAFAIARAAqIB8DKBAgiQISAgAABBQYC+AYCAKAUAACABgEgAAAAIQQQAYAygLAY&#10;oWIBBKCiAgAAKWBAAAlAAAoAAACAAAAAgABAAIITQRIAbgISGAAwGgIb1gAAAGBAUEItgACjAACA&#10;iEBABAZBQMgDACABdIQNBlBmQCsSoYEAAAAABB1QAoQRgAICAAgAMDEAGAIEhCQAjaYgAHxAeEFs&#10;XCAIAABiAoAEQiQwQIAIAAEIAAAgAAAAAQQgAdyTSANEKdYLEERAwAACASgCxgMAUEAIYgCABGAI&#10;CAKCAAgWBFAEeAAQAc4DgCgEoAAAEDC0SCAAjIQCAMAIBAMAAAAlIAAggZABA/AIAEEAAAAENgAA&#10;AZcIAWIAUwADQAEcAAAAAAAIAAQEGu0AAIAgBBAIAQJFwAwAABBQCAGgABBAiECQAEgACAMAqAQA&#10;ABAEgABhkgADEgCQhAQOAACAAIIBUABABcgAIBEgACAAADAEAAAAEG4AzBlQCQIAQAIgCAAQAQcC&#10;SICBAQAAAAhAA0IEIQAAACBASIAwAmBGBgAAAgYnACJAIIAABsAwABBAMQCICAACACAAAEAASEEI&#10;ADsEGADBBAQHdEAAVAgEgAACEAAQBICAAQpwEEQQAACCAoAEQAAmwCIEBEAADragAAFAABoAAgJA&#10;AAFKQBAAJJACCAACRCAIBAACKRJAICAAACsCsACAQBQAABEMAEDAAAAAIIAAACAQQAAIAAoAJ9oA&#10;EAAQAAjAAAQAACACAAAAAxAAKIgcIEAIAIABGQICK4BgCGFFAAKAAlBASAzRQAQJABiAwHAAIAFA&#10;AAgAIACACEIAAoiCBwI2BAASiogKAZCAVABAACMAAFAEACQKgAEAAEgABCgQgA6Q4DEMmCAgAEgC&#10;ECwQhANFQkAECAIwCAIOAgAAigAQBAAAgAAABQABRQAESJgAgA04YAAAJjIBSoASYAgBAASAAAAA&#10;QQAJAQRAAABBMgAAAMAQAGgAUqQTAAAAKAgAQQAwACBBgEAJAAmAACgAAMAAAEAwABfACCgAAISK&#10;QhCsiCSAIEIFQAABEAABAICIAADAASACAQIgAAEIkAAISA4AAQKgwEAAAYAhgIQgEABIBgAAAAAA&#10;ACACwHAEDTA3gApAAXA4AAXEvBQAABCAEQDAIACBAiBAAAAEEAA8gARAAWAAAEmwCDAE4wB8EIEg&#10;AAAmEDgAEgwICjgBAAAIACAA9IAWCgBKAACEAAgCACADgBEIBAAEAAggAEAACAAEDAAgAAIQatEB&#10;IWDjAJAAQACMgACAFhkAACJwEAoJkAAIMAIgBAACEAAEhAwCBQsFFQYIHQMEJAAMAHCAgACSAKJA&#10;CaEUAAQgBIAAIIEooAACAABgGYHoABEBAAMADIIEARBAQAozgBzGgEAAIIQBEAACUCAIQpUFADAB&#10;0ABAgAIAIECAIJCQAEBgCAgAAAkIQEAGEGEA4AoADXEEgCHcAAhAFgYKAEACIIACAAACAAcAIAgA&#10;AAYACAIAQAQJGAiCCqCoEABASAIoQQgA1QwAEAAAAAIIgAAECAAQgQAIAABABYBIRAQOgAABgggE&#10;RgAAACrhvBAAYGCMEEAAAiAAQCCACAwAFQAQgTAyIEIAAAAQIICIxAgQhT0AUwYBxRGAgACIAQAg&#10;AEBwABEABhABI5WEIQFAIUCAAIwhAAgCBAGgJACgCAAIgBEAABgARGCChBASUAQBAgAAgIAAGEhV&#10;DQQRAXACACAoAAgBBAAAAgAAEAgIiIkwACACagQAAAEACCMAAAAAMImAABkggAAAJADAAwgECCAG&#10;ELgwkAsCECAgqSUAAQBAAABIAASBQAAAEAAAAEgAhBAhAAEIhAAAAgAgAAQAABIIAgIhQAIEQgAM&#10;HgAEUAECCCAkhwAQAAAAEwGgDGAAAwJoaACgkQQAAAAKAEAAADohA4ACIJAAgAgAAACAAQwAgDES&#10;IEQBwIgAAAFAFCAhAAqCCERKAAAAACBMBCQwAAQABKAIAAYQcAJERAIAEABAAghABAAAAAAAkAAA&#10;EAAASCAAICAAAIAEUARMoNy7AAiAMAAACgAAaBBAICAQBIAEAAAAAEAQCAIASIQAAAAJHADA8AQK&#10;AtCwIRYUBAACZAIAwAQQAACBpAANAiAgBAEAEtAAgiA2AYABJAAACIkTEAEiCEAMEAIAQIBADCQk&#10;CBCUgFAAAQCAAQP26KIQCAFEBChOAEAAQQAAQAIAAQ0AAmQBAACAAAQIAASAAABQhwAEAgwAQgAB&#10;gEIAIQAAgCGABIg4AIMgUIAUAAgAAhAAAgCEaAjAIOIHAFEoAYBAgABEiCIAgkAEpZ6AAEAIKABA&#10;IEAwIAIghCADQgoAAoIgSAQAAAAUAIBFBKgAIl7eCAYAgGAAEgCBAQABAj2IPAAGAEEgECQAAASA&#10;AAAQAAAAFKiD5AIQAEAAAAAEiGoABAI4kIgQDEAgAACEAAAAAgBADIAIIACkASAAEAMgBQBGAAAA&#10;AAHnQIIDwQCBACIABAAIAQAAAACAgAoDARygAIABAAAACAYBEIgAIQjEBg4JBQQRiACIBAACAAgA&#10;EAAAACw+AACAAIAACAAAoQEAEmwAgAJgJTgCAAUDIAAAEAAABAAUAAKBKAhjBSwAAAgQAAgAAKRD&#10;UaEUmKZMgMgIABAQAgAAgAAAABAMBAtgRABJAAAAAAE8BAAwCCGgxQzEEBIAQAAAAAYQAGUGACAC&#10;YDVAgFAgDIhIBBABAgAkZREhUIQA0IAQAACAoIABAAkAIAEBkMIICwBgIgQMAAYAABBMECkCC4hA&#10;AAAhABAAIAAAADgAAEBAkDAEiAAQjCAAhYBEFFAgZgIgRPAgIAAAgEAoBAgRwBABAGAKAEEAFgAC&#10;BgYIAA0AIAEBQ1AJAYRCAEBgoCgFAEhQAAAMAAAAABAAQARAAIAAkEAEIGIIEAgBgAAABBOAICAE&#10;AEBCAAwgQAAJpAAEQA0AjIBgAQCAAAAAMQAODsAAgABDNhQBEAABAAAAMDAAABCAC5CAAAAAAAAA&#10;AYAAAAECJF8kCBSCkMAJMAAQAwAAZAEABQAAjRgABADAAAgAgBgxBAAiBADwEAEiBAGBAAASQIEA&#10;UFAQCLAIIAEBAAagAAUAQIACCCACAQABgCAIAC+gggAAAAAUAwIAARAgABCAAAACACgEwAACCECA&#10;CAAiCCAAMEEACNgAAAEACMAEBCwBAEVwAAMAAFERnQAgCAFAACAAEAYgAEBBAAXAAAAADCCEDAAY&#10;CFQNggKADQBAwIgEAAAAABQTIAcwOx4AYSAACACAAAAAiAACgChCBEQQhHAgAIhAUBABQAcCwABF&#10;pdIBDEABUACAAEIgUABYACUAHACBQAgQABBQEEBAwIAACgAg5AKAAgDIGAIAAQAAAgAIMJQSAAAA&#10;ACAhwAAgAAIEFAQOAAZAgQCCQqCBQBCSAAgQSAACWBAEEAEAQAECAgEAAIABBAIAgBW00AEAAAEE&#10;LAAAAgAAABBCAAICAQBEBRAJAhAIKAggBEAYQAFEACCAAABKABAAGEAAEEAgAwBBIFKIACYIVIQA&#10;AAAYwAEogQgkiAAIAQEAIEEyQAQAAEACEEAiYBBAQEAEEiECgiQAAhC4AEAABABGSAgAAAEAoAAA&#10;IABAAAAAAAAIAAAAAIAAFBEQEAAU3AEAIuEIDkECIQAIAAEIgQAAAAjwAAgBAJCMCgA8AABEARAA&#10;AIBgAbUAwdSQUDAEAAAABIAQACAAIAAEQQAQAAAkCgBCAAAECIIGkQBgAIgIAIUAQgAoAAEIQwAA&#10;AMQAAUAAAEAAEAAAEAABCCDECEC0ABYBQGmChACAQBAOAAAAABSAAJAGACAAQYCAAIAoACEAQ0BB&#10;NADKEUBcABAAgQAEAAAAAAEYgAACDACABKIgAAAQABoCGACABqICQB4gDAQARIgAABAABBCAAgCg&#10;BAAIAAhmCAACAKAAQACAEAAKpICMABEMjAACAABU0ASAIAAAKEAIIgFQAAAAUAAKAgBAAAAAIYAB&#10;IQAAEEAASAAACpAIkAUAoBAgAIiIFIAEAAAIEAoYAAAAAAmCCQBAACAAYAEAACgIgAAAABgAAAQg&#10;ACMIAAABAAAAAABEAAI+QAgQIgAEEoAAAAhIIIAAEQACiAjgAAAAiCIIAAAAAAABEAAQKIAAeAgw&#10;EAUAAAAARgpQAAAEQAAgAQAMAQLIIAAMAAAgigAQBAAIFABAIYgBQAhCJQFRAAIJABAAACBgAAEA&#10;EAAASIAQAAIgRCgAAAAEAQQARAFQAgAIOAACAAAAAgQACMAAFEgACIQAQCAgIAEAAgSAAAQoBMBA&#10;CAUACIBAUEgAIAIAwAAwAIEAUAFQAQAaAACYDBACEAgBAwAwJQDwQTAAAIEQCRAEAAIEAAAAAABC&#10;VAAAQIABYAAgkCAhAQAggEmACwAAAIAEhCAAAJAQoAAAAIQQAAgARgABLQCBAQIBAIJQACAIgACA&#10;QAJgOgAIRIEAIBiAACAAAAE0SBQAEHiVBaoSABBACCCVAQ0AAAgBAAAQCgEBBAChQBABCAGBEgBA&#10;IAwMAAgBQQBCAEgECAAkAhAASAIwAAAATiAAgJRCAgBCKAIhAEEIAEGJAKAIgAEAEAcQsMgAUQIA&#10;IUAiQQEAAgAAAECgCzAVEAgDCFMBQAEQKIAABACAAEKAAAACIGAAwQAIAGIAIIgChCuIAMABQwJQ&#10;IAFgAgQoAgAAAAAAAgMwCMKAQAIA2AAUAQAAAAACQAAAEMACAAiAAA4BAABgEAAAAAgIkCASAAgL&#10;IgBAAIACAAJCCBBgASIAAAAAAgQCFAABYChBAgaAQgCiABBIAABBVMQAEAnQAggQmEIAADCEAQCI&#10;AAkgAAIogAAAgAgBIECEECAAAICAACAEAMMAAJQigAAgAhABgAQAQAAASIABAEEAMFAcREKABCAI&#10;QACBAAOCCE0gogKAQAIQCIAJEEEQAEAAAICSCgiMAABA4ABGAIQAACICAAgEGoAMQBAQQAEEBEAC&#10;CCAQAAAgAAAAAApgQYBIAQhhkDAICgABFhMkAZFBAAABAQAACAAEBADAAAAkAAACUIAAAAAAABhg&#10;QRACUIAQASsCADAQEAAAIAMAABUAAAAIABQAQAAAAAgYAgQCEAEQgAAkAAgAAAAICAEIAoSAQAAA&#10;ABACAkBIAxASAEAAAABAAQAQIBAAoIDxAAAQACABAggkAAAKABKBACABQwAKNAABIQQAAQABEhBT&#10;AQAAAYoEADACAAAACAFAAAABAAAIAAAgAAEADgIMUACAREgEgEAEAEJIAwAiAIgAQAAEgwJAgQgA&#10;AAIIAAAAEQCEsAgAKy4IIBAwiAAgWAAAACBIAAAkAQAABYAgAAAQBAAiAQAGYABEAYcAChIAIIgB&#10;GAYAAkAAAAAAKBBQGAAFECBYEAoRAAAIAIgiAAgYAACAAAAiAAAyAEAAEQAEMsAIAACIAEQgAxAA&#10;AYAQEAABAgAAAAJikITSSAJAAgYkwCAQQBAAgUEQAAASCABATAAVCEAiJAAAJAIgEAIAAg0AAAAB&#10;hIKACABBQIEBABAAABAAADIAAIAEUKAAAAgJIIgIIgAwFAiEAAQAAEEAAAAgEAEBAAABEQAAAAAA&#10;AAAABAAABAIAhZMMgAAsAAQWAKCAAhEEQEEACAAAAAAgAECAQUAAgAIAMiAwAgAABAAAAQEADAAA&#10;ACwAAYQCYJVCAABApEEwAAAAAQACQAQAhUAEQgAIAAAACAQAEIAgAAjQAAAABQyAgGCACAQCAAAI&#10;AAABChAmRAFcgAAAooBAGAIIEAAQACAhMAAAAkMgQgBGDACAAABQAAQUIBAAEHEIDQIgAgEAQAKE&#10;AxACCACAAAAQCoEBIQAKAAAAAAQQARAggAEQEACAaBgAAEACAIUgAAEAEAAgAAQCAAAAQAACIBAI&#10;IYgAAEAAAigCAABIUAAEQABhQKCAwEAFcAIFAAhBAK3A0hAgAAMwAREAhAAAEiQABAIARAAAAACE&#10;gkBiAgEEJggAIBIIAAgQAAgUIAIEAFAAAgACkACAUYIAYAQEAAABBIBAQAAAABQAAAAAAgQAAUAM&#10;AggMAQQAAAAkACAISAAIYDgACAjEAAAIDAIAAgIDBEBxACgQAKAwYAAEASAAQOUQAACEAAAIQAAA&#10;JAAEABgYAAAFogCADAAAACAgAEElAAAAAAJAgAAAAAQEACOABigABAAAAgBQD0EACAAAIAACAhAA&#10;AqQCgCABAIAApBEAAAMIDAggAAABUigBGsQAMgkgAAAAEAAFCgQAwCCBAgAAQYAIrAADAABIIDYA&#10;kRAABAHoQARACBQECEAAIJQACAjAEwQAJgACFDAAEKABCABAIJShgBAR0IAAAAUAgIhoAAAEBkAg&#10;AAAQQBBAIgQACCIAIYEQAABEAAAkgACDAAQAAERAAAKAMAgUJkQ0ICAFgEQgAAAUAACCsAIoAAKA&#10;AAAIAKAAQABxiAAAEgCBAACBAQAggARAQxAEQAAAkhqCCCMAgwEACBCAAIBogIgChgAIIoAABAAA&#10;gDYYBBgQBCAiAIAICAAAAHABICEAEAAAAdAhACBAAgAAAAgAAAAAlAAQQAAFAACAAAQAEDAABAAA&#10;AAAGACCAAAABAgAEQQABBIAAAAAABAgQAAAAgQBAQAAABMkgABBAxAQYAIACAERAAAEAAwWQCRBE&#10;AAAAAEAAUAAAAAQCAARNAAAAABQAIAABARACAAAGEAggAAjRAEAAUAIAggRAACQAFAsEAAAAAEUA&#10;iAAAQMQAABgAAIBAAACAUAAKAAARAAAABBBQAkAYmAAAahRAAAAAAAABAGKFAAIAwICQQuAABAAA&#10;gAAACAAAEUAAgIgAABAABkgAgCgAAAAAGAQAQACAAhCIAAgAADAAgUAAAAAKJJAAAkAEAAEEEQAA&#10;gYQEARQACoAoAAAAAAgACSBBAAAAUAARADBAgBCEEEAlAEEAAhCABAACAACAAICAQAwAAAABFQAh&#10;AQIB4ggQCAogAAAiAAAAAEEACAkIAEAABKBQAACQCAAAAACIQIAAAACEYAAEAAAAkIIAIBsEBAEA&#10;EAmAQAAgFIDEAAAAgigCA8AEAKAJgAAAAAAAAACJECToMQEgCBBARIEQSCAQBIACIgAgABQBAAMG&#10;CQAMAgAAEAgACABAgQICAHIAABCAYAAAIAQAQAAEAAEGCGAAAJICAIogACIEkAQAAAAERhEAAAAA&#10;AAAJCACACBAGACCCIAAAAAjgoAgAAUQAEAACACghoQAAIACAQAAIAACBAAAQSEEUAIQCAAkAAgES&#10;ABIAQAASAAAElIAFAAUAACSAUQAKQhAAIEIAADCAAAAQAAAAigFICCAAIAIAwEABABEAAkBQAAEA&#10;wASVEAAIAAJCKJADECQAAIJUAAIAgCAAAAogAIAABFCAgAAAABBAGYBAQAICQAAIACABAIEIABBC&#10;BBCAcAgACIAAAMAACAJQBABAgFACIAi0gAgIEwAAEAACRAAAAHEgAEBACACAAQQIAAgKACCEEAAA&#10;CIAAABAAAEAEQIQAAGAgQABBkAAJSEASAA4AEk6EoBFIQJCAgggWQAYSAQgQAAIBABAYEKQCQgAA&#10;ABBAAAiAAAAgAAIAAAAABCvFif1BRd/vwqNpg7F6GGESbiZPj3lyQr5CV4QlnNwVxdCNoFf/xAAp&#10;EAACAQIFBAIDAQEBAAAAAAAAAREhMRBBUWHwcYGRobHBINHh8TBA/9oACAEBAAE/ENAQ3YAgIijK&#10;QuvAgAZwVAARBndA2HYIKYYoEXlQQDp1IBYNGGw2ZBgANNigEsqUAeraIIN3xPABL5GVgYfAAT0G&#10;gCUIgGKMDcRUQ8EAsj+GEQZDsoJLNQubsUGDUuQuEBA6SRmMgOSUoKAQNtAA4IHYBAPuyn1+cBAq&#10;MJYCAILZkDAfXYJC5uAhgj/AHuAgogki+gdwAG3EAG0kBsVLY+Ku7AGxgeQUiwA3xmI7QxhOsK8/&#10;JQwGqRAAsXcBWJH6BVhBzCAcQADqUzSdGwKv2wATtUIBmQi3cpAMyF4sT+TiAneAAGcBBsoB+1bA&#10;EJ0JGF6A7QAiQCG+QGIH0IFMJa+wIZ/ligBTWhAPCyAPygAPWEIj1xhADawwR4IAA0swEqRwOgER&#10;ewUU3+nYCGMwkMzkABrwGmheBnFB5jAgXFQEVuoB+RAFmDMEJxvJkABwTG6gqwJSA3nikYCrKo/V&#10;hEPAgv2foYiQyPgAX+RhJNj0+gMKiFuFAgVhqCB8EhAaTUAmfIS0gHWYAENoQbMD4RyTCgQM4agw&#10;AHTpIycXS/EIROkEK4OQCeeXjGBNIYhxEEABOAA6iAsNgOqOQwGDqAQB6hgsuThyTlghDuwaLGfk&#10;AZqMkGQoA7BIQ5SP80wHnZwACeA0AEaAF2ASJBh1QAgAmwbwpUukNlpYqAErgsW+ApDRKY0kcqhJ&#10;zJIxPzrPjcwKBjghUmRm8ynz8Elr4DSvp/vBLDDGX/IRKoza0FASd2l5mgsQPct1EAFX/Io1Tak2&#10;ZlZtvA1cm1afhKKE1flRwAAARNIMKfQwQFv2+QgshWn1f83Noq9h4SMADqBqFiTh84mA7cKAMiu5&#10;BPapgujY3bb7Gn2di1+zqwAFjreuCLqpN7g6gkqOxx5EcLOhR+aA/oGeygfJ5e7G1XL87athlo0w&#10;YomfX+VZnylScTZEvHnnBlFu6ShwiXnvzMzQaIcwO6jyyST+mYigEF4VK/aerpF4Z1kd5PVa7g8j&#10;29+AGE/S8On5PRGrY8AtON3RttRjHLMEKSJMRHqr0o+/Bf8Az+8PQg1FLp74RgSl+VXgzIvm7RLo&#10;Z/BpfvsPAi6OmjrylPFkk6b/AE3GSawA9/NjgGFVrVKPhoaQhHzl6KigSoqC65oIQhLK/EgQOaiC&#10;ZAEisCkUdifQdfMfA5xOW2XFk4T+ruAymoMJnKus60U2jmRBsAhoLgi7UcBg3/CgxVCDvyCQjivo&#10;eQgPPBUQCHMpxGpU9vnAoxFpJeylYyPowGk7cASZ3AkDdc4BSv8AIoGgf6EShAUh8YCBcQoNaFwA&#10;EMKgAHNNBq+rIIILnJMAQGrBaQtwAkSEzDA+8fR2CAgFQhs1L8CQl/WESiEQIDyeaQo7nBs+ARoW&#10;+4CMexAlUgCBmGADCBZgkLoCy3BFS524BgUm6ACVUQKAYwYyJQZiEQMxHcAQQEJAV99kQkomSwgX&#10;4wAAbqwiR/wUS2f5iEdgEDygGCMy4SOlmC5EX6BQyFK4NEBozAE3YsEOzC0+gBxAFyUB1AGZHHB4&#10;CApGDYlcEBuwwOcdQCCJAPF54DMWQdIxTIga53ECRqC4ew0BB9w+CYgu8aEZfIATtABrQJItmkwH&#10;cxIm4bAHSdFMAoJUTQ9nGQaLBFkAkLAg1zGBwpCIVfMMQsMkNlcFxdmYBSmiUwY2Rkg4WAJRbiRY&#10;KBAWWdQDGMBLoLEw2ADvAq8sBAYtgSP13CCrygIDu8CI80j3jARj0ABaoIB8HMjH0B+UaDuQb0Gk&#10;CTmKfoYAlgMgSxVoAAUub4GKCGYkFh1AS0GJADaSwiLwyUgpLngJAcqw4b+7AIMaBZYlu4gAN7Bm&#10;A0rGAYXAEXVIIGYKKEATwzAAvQ42wCQ1JEggHLARAAu1JBEVFX6CC+CQRGysMbMACIVsCOGhmH+C&#10;yAlgAQNqJMCOeQ4Q/wBQMkSjNvViGSXygANuDqoSnfTIZanK6fhG46jL9xKsPyQ07fH1mFOTsZmS&#10;hejr8urwdSfbHU+OVr+fQgPiwMgo8wsFMxBzx4KHmAkgWmXoACQOEhkuxop2iTzVj2BCE5L7mBAI&#10;ED9yBz8nAAF1sUAh4Y/89uugLP6YjAAzoDB9kzEeXzIHAD4hR0MYCVUVXeMnFYGzLzq8FVOmZ+yA&#10;MIxKwDbgBgslLOUvYF6bVsK+VjYQqEpl3kWT/MuMAG1UDG3pG/khE+s8JX+0Qn5HBTwuaDscczN2&#10;H6KG2kF7yLAO3/oK/YVNAjMDxIBqB8AwGFgeRPLV6TcvobXFdMIShJPyqJRIg7ZT/wCi8NI+jB+1&#10;VXc0AA01i5TF866Oh77wKVdqPyS737j7EAVXcZZyqvmRfmiDTMtGEDCOg4zAO4IMiTqr6lSoJYEN&#10;sLVK1cy4CrXjAgd7Y5NwD09CggLZIQA3iywq45PVf9XUVF68V/4XpheQtAeRUAxvXEDEkAtIIWMQ&#10;B8AJhYAdb/U+SApJt3DNwo2vVnAoIRmLQCXsVAgqryh3TCCgsPAHAAHou4AibCABHUAg9BFwjQBp&#10;Rt4yG7gRENCCF6OuwqobOMMAzloQACi3cQGlPDMsMBqg8gQD6IABa1jIABUAmGgCtMvwACWou5Bg&#10;ANZgZKwRfkdRB4DPfg/sLpCtXjiJBDwBg48kgXOeR1QBV7DBQg0YIGxTMNRAQWEAhKZhA6/5jgAA&#10;ZxiFCyQo2YLUy9GAAAvdABX3AsAC98SA+ABKN0GKKYuCAlIQQaNKDoB0Wo7jA46gB1VGxTAAHd4M&#10;O5wIBLwJQwF7IIHDQ0gAiYika7ypQLhfj5EAahZYdkvf6JJCn1wgKJol4A+I+QdQodz6ITjBPQFy&#10;Sxx8n6SwD0M8dQyFxUAloGA5geCoIB9n3OBCU5c7AjgyEjNJGKDyMAFvEBd2waCJMLcAD+vAIFso&#10;KA0qEj2azgXCbsPUCEoMIAdAA2c3P0SFE9c1KBUB8iBXRQAhcQAUPN6HAB9sIBYsYEMPRiY4idT/&#10;AAgKsAgM2wEJ0kKJAVCUEkYY8ATjICH2oAfP/qUIErnaCB7OIIRrBAXAoAFaLABMSjYZQDlIkoXu&#10;wmRNhFIA5xIWJ1yEOwAIVkAAHUDagW8VHBQ6gINO1zEBi0RBhAb9AiayEAwQU5lWBB4BADy1kwI8&#10;DMSLontBC7DAKENTUMYQxmXAhUBcQkQwiou8mDKAFZUFAAS2CjyFBHEPgQAj5MZAAK7ClmN03/Iw&#10;02CrNXQUT05KgJ0tcMwmjApcaf5hadle3R/wh5uV4T+EfodjQd8IBaXeuirL8AAhs9WKVWzIOgwE&#10;77DHkJDqsxgAVNA2Pq9EdWVflByfR98UmoO/sV7dBQFRrFg2Gx4IXRL/APmwR20t4er4MpvMigfn&#10;OGYIOTLhgIWCT5wBpKURCK+gli7MnXAYtfqQDAD+EiBqEgBIajnCwc19MZTPrIgFo4/f8pSBvxPl&#10;XsKJt7WEXCjrUuk1PpFjqJpeHmdC1S68tJLdXPYmXnzzgkh0O0QNSvvQh+hMOKwnUkGUQw6UvW6y&#10;wpXDTWpWVhy+RmO4JqKzP5oOZ2L4kKWT/aqf+iMXlJq53aos/VjKTXaZ6VOWAAUmoyF0Ww4OxX5f&#10;LC7YOopX/CQ6OnH6vIqkGsFQDNzVu4X4pdBXCdACnnwfWJio02GGD8birfmRdZ3EZQCwhm+5qoFL&#10;1QR6KBSYILohKp+4yCAHAwAdH1EGEUEP+gIhAjhaABEyCAUjCKnY5EKALtQEkKWFiAY5oa0QEgAs&#10;yYqClb+SdwgA37jZJhBbnBgAjXNXALOp9fKwABinUgCHDCAUeheBAjL/AAyABBqgZIB3EVmAAxpg&#10;gAJm3cAL7CfQSHTgQIAfG0KRzAjmwgBspDEMIDOjjALFOQAkXEAJZvZHeEoBdkAfbo+wgGhnEAfC&#10;AJG+ggM42QE5QCEPoxYIKZjAROgSEqVADDQAFwgQOP4KXgH5D1ATwgA6/YA/4ABfLhAkxeSgRpwJ&#10;Hkf4boaMcggNgUJmG74DA5LiB+mCI9hqejYED8eABDEoAIZiEA1d9BgAYpkAXxGZqHHYzgAmWZwA&#10;FvlSI2AHi0AA49RQNHcACbUADnYIoCY8oB8I+xAtaD5AD1EAhPcCIUiDPUsQkDgkuMiUDgpAgw0F&#10;AOnOMV+G4CB8EiBI5ZkjuZj9gacagaHzDUBC8iGy4FlvgYCY7FET45hDne+/wSR7AohUoiRyEbJh&#10;oIj/AE7ABZh3BhWdQjl84JA0ykTkMuBAFGkGSN9ggACYSAAaWVAAMkBESHdIqED+VQBFjFwMH1yB&#10;hBdbUdUCZNYAAYliEEok/Ac60AP5Bgs9AgDVkzgjLkzgQW1cYAkGaSDCJYhgK70FA0lZBEjYruQC&#10;hAeBAARH0MMGr8qGAAWUDaBHYLSBqI8QAfDrAM9IViT+4v8AC9NR7NgGXX9nFAkrNxSPWBmCNIUV&#10;VWpvlcEIPSce4cwSQ5CmGQ3VSoQnBc/lQUmSIdbKGor0wmQnFV/jxhFDmHQIBiqE2BKFDoW1W2uU&#10;br7PCpWZjIuXXBIGTK+AkX7hDAaOAIKmr8QMASnEG73+dk3gBC+peiDrzAlEKJvVfszyIFE4+yi+&#10;0qKzJGoIUKHUdpLiA7YpzAMEK6mXhSA2ULsFhpprJNSbhufXGX/tlSvZMySV9su5MKKCQ6/Zm/wE&#10;KYDPexom3t/jRNvaEpY2msYVJQmM/wCnLucgjUdiOvgjxjudRwirb/BeKtEvZ1Aa/wDiaFu7E5U2&#10;1sAnwVlstFspV3KLF0/81yHYngFY+rT0k6RdUek1tqmn3wCYnADpgE2N39/g6wcfRx+PwqR6IKNy&#10;Xn8tBBDiUUKNc8PMdrFC5KfIeuBXi6BFz/7jVvdskADVFQAinPefJJQduliA+5JYRbtsUANi7obo&#10;APwkAhUalXGgFgixggUCRiZIG7k+RAcsEIDoSAJeRzEbn+AECLIBniADmqAAc5sWAetyCRAh0JCC&#10;yWC6EguJoC4NVYAPU3RB2AawLYpuN8jcBGZAChaBNaXLFBRbc+wG0Dv63lUMiYGblUhOZEs0AAAU&#10;BCp44IIDHGAYWkooXRIcCCki+gQIKhoEJCZOABR7kxgWeusKIE61AwJzBCA1sCZNXMYB6AbkJhQo&#10;AcRgGJJwQmqBA4zsGVHNV8LBdREGAEoKEEZIClFGkaoDuKGHDgxLiICA6nSAAVwgAJKyGJkw7g4m&#10;yBOfyMwgRjBjJAqIBdALY4oMoJsAjNJKAY8CDKtBgIJlqAV6DzAEDoAL+icMB+5UglcsNIK64wkE&#10;RewDTkSoPhQEdkBKp14AQb3cgC4YwEnmZBhNgAMnUQp9BGB1cBLrmZogHmLABK8SCMv4GJ/3JoBS&#10;gTRfkSDoM3zQD6oK0vSP6IH8uAVj+4RDI3jA1i4AdkUuEDEUAEIxUAC7rSosN2NQCaHMsqAO/KBr&#10;BpDAEAAIAHgwMBWZJxjmRAAjoKQrYQD1+blB/kikoE3kpIAUiHCAC4D3jEB7CUAAUsSDSfvLwAA1&#10;FkgYUu4AXLYAAIRDCCSu8uggRCgLhqdZoKhJgunukkIsGamQiqxYIBEKuxUtWnFC4AO1GAySixAB&#10;UCiQoSWGyzQ4jbESHqDUWZizCAewAypCOCpqGvvhWK2FDxVSJIlSIdALaqqtdldZtJoQB31VgQKZ&#10;eVsxFqIxS4fw1EsQGGcSoATfJIAysAAKyVk8APssrZ2GUR7zP4i99ChsqooZkxlacACCFewwF5hx&#10;Jb9wEACIhiGiP+B5Bvhte8Opev5N2YXh3bIyAByeUkxHMrgEfD1eKNyXkW9w7BdqHYC4QIdJQagj&#10;KBO0dNBKsakK46kuDrm/y3vQ5T0ck8IUD7mUKRM5Dg8JqSsSfZlsqEoKTN9FnijC0cq47XvAfQHk&#10;UP2hMu4c6FW3+SbykaHg2PL7LeSaDuRlU6YQD8/oeEz/AOP4kW6sOHCL7Q19O1sZ2EYadQVdZ62U&#10;lv8A56wNvJLk9/OE2/4uDcgnD8CgIBGyUCFP7mkkBLgEWGZTFVOb5/x970VjePyQdw4f/UEDvGYA&#10;OchiDDXmbTBAxA2Aw2iAbH2pGhLTe9zyMJGRiBS9hJIDwVwASjgwI20QCQR8yAQcJLuCVz2LAAps&#10;IZA6HsAMc4hQPEAlQmoDL8diE+AQlzEEAlV4GGg6jANa7id/EmAmDl6ACgHtxAC5MoIV1swAIWQK&#10;cNpcQFWBcwsXy4kAAp0BAZ1S3EAG/wAUAB3oUgAq0QGMYxA6vqDQCqbceBBST3KkA3zmAAHUgAy+&#10;zFAjAgwCAosgC4HSiN4kQmp3lngQX4gACqKAHw7DsYL3jMgAsCBehIf4NGGZ0JVUBzlAJZhxoAM7&#10;lmKUAyjRSAbvh1BBvH2gjvJBHeGzBAGpYopawuA/sgABLewB+uQdAgd9GARdQgTTMA+CRALeAH4O&#10;hgY+3IQG9jAsgff9YBRe/ZA2bBIXrFBIAQ0Gh7xUZcfdxAwDSPBU1cAAMMxwKS/mIABGpYwLiI5Q&#10;l79AAKwOBkUwRsIcoHAKOUGDl4TWgYLwHrAO+AALPUCV9KGhCp3HQSGgA/3jAwg6QvcxQkGggPTU&#10;RKJDkQHNCGuZD/BAA5rhCcyA3gLGdgA9lqIE73GPyirgApYYA1ZwKDCENcxmAX9REAIslIiaBpYA&#10;BquhA5+BQGVkAINgUABrZqiIIWIcKAI/LcEP+XCAQwAAX0VUAEkeMHAVACg8MUjBKoBKgAP8sAIj&#10;JVBIUbCykIZKwwc0OJL+Ng7sDggDkjEuMISRVQAKywk1gAIUEkBHoNKpBF0nh945PQsVbobjYgLU&#10;SsJ0IXJ6p59u6jUdu5qpzj5etZu5/dQxusjKE7Oi/W/P6/CkToQqBcAAaj+hp8i7BnoBnYQFkB6d&#10;7Bx6kvnEVLX1M9juS46u4kKdUNgUbMmsbg7BCQCwA1kaSIrDYSxE77PWnrOrfWfzFz64oMVSnh1g&#10;A5CgDMOIIEgBNDe9YI8Vo0dd+UNX1IyMGlxqw/D/AFQCX+xDS1lz9Zlzdv8ACrb/ABj/AELqPuio&#10;WcwZFKLmcu42uexUOpOLvoEWzITHvLCET6zJUdHctGT/AALRCJ9ZmxtV4w5dy7P/AGZP9DKj6Gby&#10;LFW3+PwYWhHFcKfg7kdvyrLuOv8Ai8/+eRFE1pQoO7P4XWPS9ctIAM/H0QB9ycCgJaYAMFEgvUgA&#10;ZFW4Th1+6V37fGUz6yKlGtaKmg7EI49f92JGaVAGQgd69MBA92Dobh0wl8QuAjjgQW+WENONARA/&#10;ABAiCALgAoIBoYdwYEz+SRBQQHFAaaMxgGZZxqQIACUgIR4cDE3GiIMz7qEtLgQeQEv0/wB4FE9H&#10;wAR10EhSJ4igAiaAAJ528hAYKZKTOxYBgYIaDjB7GRW2Ua3D3Nd0kKiiABgAM2fcADdBkAAjWFx3&#10;er85a7hpRildfxGVy9DAaZvUWC2wKCGlQhgpP04uOoBAPg+BVmB+0C4AVVNQjJA+QEO7FCEVTANu&#10;piidYtCBPgQCCIakDAg0AZc1AIJ6oEAx4EBNyhRAuysiGiDuEGgz7CAj3QbDwJC2CB7OOSgeXwAg&#10;D9GBD91CAUBL5Ap4CAVGQgN9XAAE7IyA6/PnABF7skErDZp8emahgLwibuIAqeRgAzrSO4n8qBmF&#10;6SAADkNzHqDMEOexlIJu6EOvK0yCQyj7SpOswVqD8jRgV118R6CBsgJqPgy1BP3YEAm38gADuEAF&#10;sAQzasCe6fCEB05jsbw8gIeSMABQC8QfTNX6JAAGvL1EhkCYihUllQgGDkbJuDKySbzG94jJ6hBD&#10;fTEQHFeFAEniAEerAQs+m0Ix1SQyEvqQN8WhWgIS2yAR1yswiAnBBCtVXeIBA/yCRQrvQoFio/Ui&#10;HAjJkqGD+SngHDyPUAIvisMwD8ADB+CF2gAuD0MBiZ5nCSKSSVS3AYDDmHwBJoHADMBIJwA9MoIh&#10;0AE0K3X9b4/eBAICxAYSdHDgIDtKEwIGshwAQgOfK3nA5FQEUDAwCl0QuhTAaAoTB1B19ghIgvmU&#10;qnZ2jS143Lsrr+olkEH7r2iy7IjHIELAyOe+uAwIKSI2vVZeQEcleoifDP6xEBSj+h0Nin4SvoUC&#10;HjvjgCTtEl1KW2TsyeEXOwqn+ygpEFFxbY132rozAAGaBwBAN3j0oAL4GrTCq5lieaXp5f8ALVt/&#10;jDe9Y0JZUnnQe0BiR7B9zAYneiyAGfBEBB4I8jjPrkEr8RlZsRiZTluZ8wkg8Rq4jIasr5X/AA2v&#10;eHKhn/U4cfufYPXn0XPcWCjtH0JzodOgom3t4K3OTFx5LLfxXJOLHYfRlp61HbnJFD9DKj6ChJZL&#10;sS/9slMe8jMgRmlpU6lRvesJNh5UnaI2svHw8qFW92/ytDAH/mJNQUmRxCT7Z5VtNvAGAkULUClk&#10;jSgMz5BcoDPmhYBAC8IYDroAByRV6AuftHfzs+UH+SxZ6NjBsF6/5TbAvUTg69H1gEA/3KA3ycIE&#10;HwgOhCZMgC3URjKEGggBYY6DCZp/gOQxREAPgQIEUEExk4EFGPgiNB/hmAMkPkFGbDXYTumEpAcS&#10;AB8buqkJYAADCwa1mLjfIAcQ3AFwbhMAB2mFUA7lPaUIBjYYAG5baKIpVdayiBADjA9QASwYoBAC&#10;PiAVj0Ag+00EA7NoBiCIMYdigTI7UYQBVJXBFwAj18QAFHCA/pPgCj+SLqOc3jiR1sKoGYuIEjCg&#10;QEFggAeFCAlNzAzvFgAxUGLgIALgmAG+6wCbXgQAC6SA4Z7MDGphlKBBLuEAeiXAK5wKjB640/aF&#10;1gAYHr+kCTKACTbYAOzyEE6aWADpoCr3wNQAY4GViAqUAAH6MGvRj+kACAtCIfi0/RQRce9gi4EX&#10;p/tgEEigKzrFZgolUBb/AIAQFEMBmcggBlR/BviWCYZIEqb/AERFxEcGkAE1UAEffc2IF8BRMAAS&#10;wQdlHQgH6IgCTAoAwAUCJdYFtERHOAQU6jB0SwQLhjsBzgxDJDNGfUBbDgDaGqCDdS8hAcs5YeYg&#10;MvwQMJXMQg+I0ACsMBCwNSpJCAAb8goe53wqDNYeMIUYPwEh/kpAF3g4ABdUAh0+HQA5/BcJOcpo&#10;QIlR5JALgMsC21JBGGwANYYADzZEUAAREG4AztPpD9Aw/RHiAEcDBgVpMtABnoyIFr9gKABEoarA&#10;APyNAAYYOUNuA0YEIygXcDQGrAYEDSgEqWzqxivMNGKKgJHR0ZaJFs/mQ/8AKmg60DTaLarMmosv&#10;4j/bFUE/aNvHiHOD0P58gQHJM5xRK64aCJTQ9ipVX/v8YMFL5JtgvWYIvFXAQBGJBBk0HcDAncDC&#10;9D0oDHyERha+oKNYu67GULxen1uDK8eOIIGYiizFZQKYK8uAFYbvh3I7FRSZKtv8fhawq2/yNXRu&#10;yFFXLFye2QFBfgIgIph6xAGjNggRo2kQe9IwKQQtCGYQGFBGWUAw0/RrSUyfDPCre7eCaVt5whx1&#10;d8KTPlDkh5vnCUR7zJECZL0sdZDMiTn7LrNXKZOhQaC5Zn2L2BUWBUpZyZ8mwKmRPyTJTaNUahUS&#10;mTelCz74NT4J+jMQdSrBY9BWv4XioqR1eZ0kOQp9PGOX+v46C4jLy7jZpEaqoOIULyXpHYlLMGtf&#10;/NeLAHMoteQe61iqFTFw4QNdYBoHMhssWiCfsoiAKOwHmQMOlgtQAV8BCaxGHofllo1wdB6RVujI&#10;qW9bEIn1ngBtJ8I3vWLSF9oITHvIsEDX3+CkQatyBy02A6oo1/04r06zBscsngEDY1DC9dyggUgr&#10;h+tQRQYA3hHQ2DYGcAAAwYQZg9omCoC7YYQDmYyEZIRFtRAAhsABiVFL0A5lQCGa1gIv0LhA64MA&#10;qI4egQAuRuAEQaOArAexgEY2SBFYEZFcH5oBOELJVCH+BwUJbfA0LBfalOFRBgMenoSuBtDAvQJN&#10;g7Ssn9CrigQs7gnAA5UZBATDMwgOmK4KIC2UEEJ3+oJb4ogyWBCAYFEI6DMAAsQQCXAAnRZgDg8A&#10;A6euDAwGh0lBYMhAkMSSAdtYYQGsO+ASYUhAmFPK+BBATevgkBr5lSkphYQmYfIi+IEBWy6AAOex&#10;gGYyIM9ykABvd2GGB9QgHlQxAJYoEHAZEMneewUCkMHdSDRBbtEAfuBDlyAYPc/zQyAIfQkIN9wA&#10;CeQQE9JcgHtf/BCEiNzAr8bCCKGxuAQcILEQ5vMAeuMwAfA1APCkAr9wIHJtgADGubgDXcdBS9YW&#10;JncQ5G6HxECS8am4UPvGwCWhcIUPQAB/MEAt5mYFv5vBYJmywNcVAiAuAFH92CR/b+jsEDHIgA61&#10;SsEgTEiMDptFV8oFYwgEZvkAdIqGgdpki0AefgYsABQINsjQZQPuNNUBPf6jUIPonEhFZ/ggjB5F&#10;gwFHmqgxssAhm+pmQDtQIRua6iBrRnAsrPc0ABCCwQMwMtSI05iJoQne/nEAwBIAV0QFBAQBy0KA&#10;B6AMA9SCFC3YiQAEd6MgQfRZIgEpBYLAIBRnjAnTTV0wwICkRyDAb+AiykAPlRz7gJ52X4EBENWL&#10;hd0CfEnFqn8YMPGkx8eF0FOoNlwTkbBAVJySU38WTVemhYwIFMKAAifsABg8cAAICjsGoUyDOe3R&#10;iqFjgr3LcuC5dFshJU6ogB5JhyMIEO67gEflQsEDZfzIqtztvUWtm1Cvzmy8WWhrAr85s4a/hSY8&#10;Jc4LISk9aHsbOf4aAH6gBYkhAb9QCu3QKgAJFwKZp/eAEHPF5Xww/OD/AD4Oxl+sOH9wq2N+PwbO&#10;io2xmEM9FXtWfXrsNKnRFSkzGY85mrsZCrdPJGtFzrLPCP6f4ezN8lysR4SoLqPVCrRTweTYq2/w&#10;da1/5oWYdamVH0GhR9YdSoUCKYogbp/o7M5EcTTXDMmcrR+SGeEl6/VP2WS9QcBzEZNG4E8Nx0CZ&#10;yn/5t7yLIgBsjtCbAW16jAFDoJ3IhC2KQGnBABrphtgH7iSR8Bc+4Cf0ev8AqHc8rYXVfdmVm1dy&#10;RM16lAiM3ao2moAMDGACC2pAa8Gog0wuAePwxGa6pU/qY7qWqkvpeVuXDAc/fZqGCYJDCN1giT32&#10;RkZhCJM+IisNCp9I7iA3lCiwFUWFygMTAYGMSIq4UACgMIAoGswQMVzEhECioKTAADqAG+D8CAvE&#10;vGAkIAwKSJS5apoOQBLzDCYPISDUHb8CwpvCEAKFCHpQoIgQ0FBH47whATuYBGWSwNIACVw2ABZe&#10;8OAZTZIJcFQIBPpixF+QABT/AAAIAoIBqZA3BgbXsEAqBkUJFhNQFK1hMAAJKJ5wVyMMw5BQAZmy&#10;AZnGAQH2oSCM5KIfns8SgMChFToA3xU4YXp3CDeAyQACZMmEoREBfQhKo0l+wB/9EQBcqACvAlwI&#10;LJs00NA5gGg64CAbiRCMq3FQiagdC7BlVpkIFX5fkRAYNagABlqSKjDsIAeglE0ilh4mooLOKkAL&#10;WIAVLyr+SoRl4ahwQJqRhAAK+SCoyEXTzYQAD8OHox+uEAJ9IAMkZIEjX4AQHbqZ2GAADuQUJshB&#10;ahCQCCy5tiwjIioD73mSEiPJqAjaeRQeF+AQF4KT5CAkKwxM/wA5IAhHAmUDepXgEjQIEZrjEwA5&#10;UkjdBT0GgCfh2ADLDMQLt9gIP2DIcYYBAmoAE1gzBZlJBRJOcL4ADuBoocFpJmAHhMCByRjMAPEG&#10;gASBzAGxAbiEGShIACNDMbEBcoED6gEDsoDAnU57/BIUTT40E1JBD7wh+yck3ZDMCDgZpEB7EuAw&#10;QEgnrUCRcNrxDyueJW23gKDFBdwMYFkXfJYf4h0vt496hAk+IJQypnQl/A09mcjG2FcVb9v2mQBl&#10;pM4As3MDmJerVU98EAg7xeoooUIgGETAD4CA2BgJCwJML0SQdmUS5fhLc923SD7zbP6PReEmV3ip&#10;kvXaYwCRyxmAZ2LhClwSfdIgJ+N70cqF48Ub0xz/AKnGx9B2jXnk2h2fgGBehBHyAniGYSZOjCSP&#10;VcMIADhBKBm55dEmBprTh4aiqoy64Z7Hf8OVcJRPrMRMuk9xMoVH64o15eFVlHqTjxg+htY2Bn01&#10;Kxl4yWXJ6FmRdpAeGnLmenTPTBexnc7Beze9YUmPCXIqqsuhoO4lu6WCMgz+XdoSSNgoyLMfn/4N&#10;/ZQrG0Q5UXFf28ItYE+qm0uNzkll/wB/n6rm5rWX/wCa9dCaIEyUBkADf4h2M4QL0LAAReEYgEdV&#10;gTPEtRDzLwUaQPWPfe9Azf8AKX/t/nHGCpUcBdZmEDmq1RCnnggH/QkAZuPQsUBr4K6B5viIATJE&#10;/Mx2jKoBW2MgAGPSAlcrMAHFm02cr1TqUAJ7AVMDZo4AEXeEAIG47BgCUSwzGiAAWEhwAAzNwAga&#10;jkVKBFxt3lUAOrAKsOpgAA8IUCMccIAQEgm1sBM/lRAFckAe08ZGFAFrxiAbuDUA6BgZ8CNmKF0A&#10;LQmZfYEhzeqFRxjc4QswEDZ4AAOudokAs+6VEAmJ58ADYKEihQDkBEvEZVxmAGXgAQRaMIwjAC7d&#10;hQd6j2BT/MQQEIAALqAgAsuCAeGjEHUDoIqAC+oIxCJRngABjUGTBpYH1Yc6OAQH0CcQd8d5V5kM&#10;4B6sAWj4wSkyhF1tQjVfI4AqrNZcApctjIADBm0rC6xcCEydBhYS3coeQAU7EACkgxmtPgIIFAgo&#10;M/j/AHATXCeSCfAgLx/0AN5vCL3Cljo1KAPPfPB3CB5SxBgaP3yGQAWmHIJgALyGGIZAA+uJmNIQ&#10;ygo4LuRQgAXlIihuAr/RAAfpAAa4AHHQNA8KU4jJgVSCwk8LbywYF8CgLXuQFOEtQ/lS4QG+RQIS&#10;KWVIa6LJgNDEdQAZ4sAEwdY2gsM3kSAXhI9lA9sFAEFhcAILIEo9E/s1SQlBn3cjKMIrOxTgBNaj&#10;gQS/XwEExE3MAK5EG6LMkNb/AOSy6R702AAMtN4QCg8hAMSDqBB1g/8AQAKkg4IAkn9NwCME58Y0&#10;EeMAAHpqzSCEwgiIBUeBANKzgMAiEUiA7KhsIYCuRQIFEAZ4EBxdC1xKyNoAGExFKwsQAioPkQgx&#10;KwExmlbo0BiSvnOdUA4Bs5XAAmuIIkdUMXivQoADH5ABgLQj2YIO4KAgNjokN7i21CEz3eExoIMB&#10;xRAyK1kk1kit5t21GfFQW6uexCMzmQ+PBeI9gEx91duguAqTVekevNus28dIjAfyO7GkeoFIeByo&#10;Zf6M6lWFW3+MOpVhY+hEovzzbfA2RAwgVEAD4SwggPhj+YhgBrJgGLsVRjSywWUzJ7L4UgDEUpse&#10;QBzbCvlcz/qT6Rcqx943SHOHUvUlEe8xVSKhdXPl+gekVPkCKRyhCq8jzUdz4FlRtaC5kZQZ2fUm&#10;ulINiuezoVW7lIfsISLbV9DkVbiUR7zw7E9/xZEXIj2O5X1dN9NvUoo7/Gun/CRH+mYRH/nkW6sQ&#10;9sJJg8+j3yggFQKICiNZUqDnd8ocCii7PAAD8yQuphBfPEtWahnjqMd2onZbX5a/5xiM7t9fwkgr&#10;ihVADRkJCFfvipVU3vgGBsVrfrG35Jo1gFhdgADH0ThuCD+SMAQFsgDi6hBbUefuB1FygTN5owgB&#10;JvWArMRAQMogguAzb/GAAEkoQiZsFJaJCA4CBokCQ6kEGBwGB7YUAIW4UFCIj6ncIIWTc5I9rjqE&#10;DoXQASOLBA2dAkGSg8GB2pQZQAf9UcpxEADZwwRDH3AApmG5wSAhIyaxOnBQpHl6LzC8cAGzofZs&#10;IQfQPBAJpF1BQAjUXqGNCggQH84OFM7IQIDhDMCBPaYAPIABMUBR8G/4M4YZMUUQgdbDYCwUABEI&#10;4DNEZjkBBy4AknH1AArBgQAXqxAsV4+xECsrNhOcEVQJFb5YJywwEGiyABslQVAfqEAaIkBSzYiw&#10;74QAbJgPMHouIARF78joID8ANDuKICqz0CA054AAykeALmqw+v5xQDN1hg5Df+ZEA+WUIisU5/FU&#10;tjSABTRkABl5RUKItsZGoENQI4IICcoAA957PrAAnjZEaT/MHuA+WsQArghFk0B6ZBIXMgAlzUS9&#10;iTYIKvQwkzM8rCA+Fuf7ABB8OAM8aGRA+SESOiEajbgGzTDsgm+QwgA/lKBLbE2qBG0mAAM+Qhmc&#10;UVxAYYGJyYFdwo3AAJPgBTev0ZhARaQE5iYJOpBoDrwGkZAryJnxcxBEBwfYgHNUIenFUUguhbok&#10;KD6cuCIHmvjAIHKyIcOvpgABvYQADGSyoZifAExRgw/AC96mCcJAiIsAb6C4hgCv0DAIYw8ggNTQ&#10;OwAAWBOoxM8UABB7xG0AaaWgity7AAKS4FsAHh7AsKPBK+CeRWUqesYFbPJP9OEgrBOaUqdTNAJp&#10;0io1bz08b+lUakUkNQAe3j8BBX4TwvvT2J1ddxvQfpUoSYZf6v8AaJ6op4XENQs77F3X+y8MMfMq&#10;lwmrV7khAcLFIQFeDAQ7uJMBWO4b7pKS2uPMk5qZ3banijepL/28N70Q/wDLw7E98JyGM/fG6+lr&#10;fgCBlAYAh0kwG7De6ORK5kZDRfAnJZ2mrfobkmmRmF3B1xV3XS3lej7Y6l6nDU2sNI3kpEeEOCBD&#10;tQgskb2JrkbM6k9sl7BpudatyL3TRFG3pFT05oQqv79RWI/LO7fU3vX4Xv8AjEEdDyT2GvwRMmSk&#10;YpHFJ/4Z2fX/ANNZ5Me/TzUpogAiwFnk37wZ4ASS0k2GjAJ8CZKz+YX5nSksN89RZxPK7ZUq8G+2&#10;Y6qf+1dTp1wUBWWmuDhAIYF6ATbDAAuVAAL9wgHULHUIGge4AfgGYUHvPC5drgAgfIIB+zyCwYGi&#10;iR0DmWGYO5/4V7rk2lzgAAOICAVQFQBDseJmGJGhgCByMgRoDYANgBUAxgcAJJgFCK9yEnbhBBvz&#10;BClVJcITkI0aqKIFx8UwAgS0SgzHgECwD+gIJwagA8KGFzTVrDyGEtgsEjIoQAQkkX4DBBHoEIIa&#10;knAL0cSAnuKlEJ37KhsEp/ICyznoeBQA/L8wiJoQAAsdIBIWARagK8XCA77MEPSBSDJUXDyABdDg&#10;CFVr6NyoOFOogI4qHAoCRY97xhAAVQ6DGejl8IjifGIkG6wIA1ZANzJANohcD/f2dECPV46kgKC1&#10;sBDlwEBAmQKg1MYOA3cQA4djMZrjSKAEN7AAyjYcCVkEIuKiC46CUQDuwB598ABNr1ARgyADHvhB&#10;GZOVBmQdpKG/mgBUy4wQJUAhG0CBHKQgQwZK8oQZgiLUADR4AJPMjyRnnCENNzABV56CAvmAhV3I&#10;AanngiF2wQN41YEQchAEpDVxIJd6WgRJ4IQHmgEP5WcGC3+xKAF49hEaRCAxn2kHsUGsg9aCN2My&#10;gARTOCEyafZAQB6KXAILCbAnfAkB+JAxFyUGQEAnAiHB9gB7BqCE4MqD4MHkEM6GAAUkIA3HofoQ&#10;UFwhL2KgQD2jYJFtwiAvaFBmIRYIBBeSAUvRwIIBJcCInFliADNKgUNLhgMcn8kHQYJJhAcfQIPd&#10;gmzGA3sF1IA/gZkSDPAHWgAK+EgImDZIATOAQzxQgHMCRVRNRKkE0jhqEP0p7pzQUa9cwt71DYAH&#10;N2xwS5lZfE7XD/wAGEQzBqek0xfRLCh46/k79X08BU7H3gp4WGltYZ1OD2rTea/ROVJIsXSEDpxA&#10;AWYDFvsIMGqgITL1+I+TNb58SUT6zIf+WPIk5r+WSAS+EfEPp/4UJdpDwGGpjfF8YAAcSLCDOoYA&#10;AJlASiuywX0myIVY7YK/ObLx1L1KRPlLgoahE5/3DUXLDsSVbPEbEA2vZKI95kD/AFQ2rp9vTDvF&#10;O91SgnNDSmF1mxdP+FfK/wDwc4pxJVxulN187K2ZNAsOHx6f51JpOuY+mvzOeJDYdVqOupPa/wDN&#10;XRjFuhb5DLGn4P2CfdTaODx12LgAZgbiAKNVj0inhN5VeERMi+adRvfWLSYreyo0TmD2uWpdF/36&#10;lX4IZPyHdd7+mEAEEwWMyw1gA+pKAwUJYK3SkO0yiVEgITjmMZAa9A0ANtjIgLn7gMlBAP1IxziK&#10;aGoAJfjZIPEAxPgAH0EAN5Drg9EB0gBIj1wgtACEhClWYWEQo6YEEOBs7AQVgAA+0wQbnG6qhfG/&#10;4kBzgBBvCJHwAga8AAWkJAEd28CAMgEgAPLVMDQ0VVZBTFajY4uBCclZCKMLAI76oXuJAd+FAJoG&#10;EZsISZVugAAkdB0iQsjgYi+SSqRFUUF1BBcIHEN4CByjG5gIAbWG6A+ae4goDqaRBAzAbgADAoA6&#10;wgCgzWiJOAJAPvoYDcICA7Jy8AAE7+pFSwg60dAijmAFaasIBvkwHWcACBWewAvjYCGvPs4kBxlQ&#10;qCDOkADxo5YQjhE9iPH4QXcEggqotCG0QRwviAvGoQFHSZWAroEGdLlg4NDBVQegGNwhQgMNp6CC&#10;oGmSxg+2XAE00I6hArYRAmDwhqoQBZQw2eof/GIaKBDghPakBtDIAJ1IHY0BqGD6cCG/3gAhAUEB&#10;JassOCP6xBMoYaAjbjyfAACyKgAWg8CE5HjIbWAPrHIBsFRIthsP2MECfIAI+1YggNC1y9YABD6A&#10;C/8APs7LAHsAyT9owI8/8CQEiBIABYhUKDDBgBM9qgA5ZjD7BBy1EAHQgi48J+5gqoA0IogCFsEB&#10;/wAHyZgBz9QggCkZIAgrlE1EInyDMABk8L9AEZ1CxAAdqAAAJooJGZpvAAQAHumiAEzqoQIE6YCQ&#10;YGAIXQIBfSCcwG8LAIQlDsAgDmXmThIyzkILl1KpwQoAA5hTbgKiuqBNYzRQF3l0VxTwUZaDvM6f&#10;ShwqgnCdAA2k+rSA41sOx9D/AEGolsfJMKiG9H3jwCPSvihxJFU2BFwo61InKDk/tEVUq0NB4AzS&#10;5qBirDYgD9gKlKnVAgKV0YCSlhzlUt5OEp9Tz+Dt0fbIyoh/whnoCjacWJIAN2wBAVcWYQHGFEA0&#10;JfzofO7Fq0u3Spl9DlTHlUpEeEOCsbSS/wDbwUXKjsyX/tiZvZ86Dmbi8MBmqL8Sw7pdldmex3Le&#10;ThTIl7wlMe8sIej8YZ3b6jvzmiiv7Nf8dGgoNEZGzMZhOfcxutu0/GgpMiQRhp9S9VRqKkFEyBc3&#10;Uu65iKMboBAR1NT9SpvMPfYJA8ccz4N9qopEf+JuF9aky6CMrfKTSrJbGgAFEaeA4dQ4MmblhBwg&#10;L2wwAjtYY8tUqaauYXnrZHTyQkLd3/8AL0ogWpHNrz/dT7XpRhMIbt1IZ628f1hA6HcqoL0J4Bg/&#10;yGkM2vLgk5cOkE77Dz0RN4U2ICU0A+oAKiH2Ic4IAbIAGrrz5xCB2AASYXAIIuBB1uokKBGNQYXw&#10;wUGuSgRYUGAItIYAGokGnFRqCb+AEBciAJYMjZjgAAwSMAG8IBhQHAAnkKLLGft7DLBAQX3UwBHq&#10;sMGyuBxBa6cCANvoWGAGtkAGtIwgYHVAIQEQJGV6kAJnO+AgEuRCiQBFQAyDcUEyblwFBCp3ES8s&#10;FOYOQQJSNGVAoTZgG4UIFNeA27ghkAK5DIDXFJwRsB0FjgQAVDEwRLMIBDT+jAXANC/qEHMCgBg+&#10;+AP6DZDcqDAA+bMAF7kAhi5EUA+CBAHyVA2BzqLsAMXww1AORuLIYQXYBeIHmAmRBcgOUhVAFvhh&#10;BYgJYCIQEND4AA7vkQArDk+obdwyAR9HQCCeg9EDdUXGncDPOAAG+5AGwVvPAqobb8vYQQDeAgVJ&#10;DMIiBPNhg5r+AgVhJAo1IZIQENXnIiwL8kAcJUIFuoEBRWJGyYeIgnLeVIGMOfQQdMphEu4QnNqM&#10;Ng58AwCy5qE0kwlQ5mfIQAcXAA3uQERmQEB8mAVQCCzIAp7IY9QARqo4D9UFxBgA0IdAIZNKoJme&#10;eJ0AAJghBILgAx9RCb/VD8EEDRKFeoIHK0LBCjFwALmU9HsUEhwCIjskNgQhVJWoUxmbwIVWYBQh&#10;MpDIIaoxEAIl6BgBAk8D7BgiEB3gR2SP+oaEqs7JJBIEEQPw2C+KhOU0ItWMXppylSo7ijLG2PYG&#10;ZFvEFEVooCIt2m6iiq51jfQ9ZqfQflcKCkyQYkb03qq/uAWFkEgkeAtpCAannk8iAAtcLYQp6Ow3&#10;NToKcdSFkIbhIPiQCCG5yBAiI2gFT5BgAGOW5uQCsqD5dWZa9MtDa94V8r4TLXMzlh9v2RNAcTWb&#10;2Iojqh8k6gAltYQgIuWAKw1IFDCBF9KyBpuYKa5GzOVMPNRZ0/o81EiS6z6KFzV/R5JvmU0lHgtX&#10;gJIQTUFUEZgVX1YfrjLUFfK51KjqVGf9Sccj/T0XiUR7zMgcqYf6ev8AjTqHVfSv6+zIufX8LH0G&#10;Q0WU+qFKXmpp/OoAlmlJ30ghBBQPaARZCJAAFIsLlX/4rIV3ZDWtJBR0r9UJoEl8PCE4hIBjobgA&#10;l4wCTbjhkLrxKVaTf/NteyKWpbb8E5ORVmh1AAL2Bs6AQQT3SmEUOwpDvoMvyxWS8EBIoASY4IIF&#10;JgbPgDQBTSAbWACB5AAEw6IAHBUAAmgAAuPQQDD/AIAALZRTpiAdBCZdIAAwhtFBARaFFAAm4BZI&#10;E4JoEBQoRagH6QwGCsygMKLt3H2dbAwgGkAExxgoUKEHAz8aAAwlZBAPfFUC4iQEAHe894gAgygC&#10;JjQIPf2IdSZWgNKRi8BgNogF2xAD2CUWgKjIk+qLYATGQQFgYS0QZxiCo4AI3cwAx30IRqG4EHPk&#10;BDetjBCFnBBVCQAFMgISRsMIjDMCJznUACrYBoKcgGCVQACTLCBWnTwEDj4hwio2t8ggIDe+QipW&#10;AANsIamp/TAdEBDWWEQISJAgjtIyYhCINC4IjlpAknXUIAwswAAnIQQyHlUAER+GCCKTUoC/fCME&#10;61AM7QrEBR4ABmNACDdciDrBnFZAXNCQQANtjAQpsGK/wfvAaB/8gAE+r3gATPGPExex/uMELAUv&#10;lCUeUKqQL9qEDJlQgFz/AAABJCUACEAYmyCYY8+iYMw6l/RB1GUSJz+U4EieliBqAerAAStYgpiD&#10;BAOoEzETRW3NgAvDMBm4RAXBXX9GEBUE6ggcmCJBnrQLiEIOJApTD5AAwgzSFxANJ9SxyghsOxDf&#10;BZEB8diED2VRCw7YS0ZsDYBAZAl/ujCAmUIj35X3W/RDyxCAHaQAAnUYdgPNIpAEKsY33EHm4H0I&#10;BB1aAqQQFeQSoUQWqnrxCHGtUBIl69nWlisVfbnPzsZHUmyve9rX+xAsJeEtA0noLhMdJ6Ib4BSh&#10;usizUpofUSNtJxBAEeAidm7ACronADvm8SNbbbOLWFxTlE33IgAiPTggGYgxV7z0wSDH1UDBKQsb&#10;gfjlAAskAwZJO5yrheN71ghx1dzJ/pgsYhDorSw9aWhkADiBhq1cXSQqqFRKEtUjJcfpcRjVTLXL&#10;GqKW6m96Ko8nP4Z3b6lW3+CzVHY2vZSN5Ktv8HcjsUiPCHB1EXyNHOIKEb5bVKskd0KTMZYuLU+S&#10;hnqdpn00Il8hdOZhyqb3o1HYq2/x+GWjU5Vw6l6/muVQTxxb7ZoLn1/DKi6CGuiFF7cLYADvk4kg&#10;W1jwNghz2YLS7MDgYoAuBEfxQKIB4TUpOtaoY38n/wCLrITlt3wII3zqkDUMhAM8j7JEGAXElhG5&#10;8sADlGhVgAiA0IQ1baG+eiPssz7/APi/axj4z/BAOTc1iue7e1Za9ybmOAx0v014EAR/zaQvtBk/&#10;0KisQQ2BYvh/UgHYDmAgM7Go4CLcxl1cKHuA12L8cVDQBAyAgMWIEAm/oUNCowuU8IYGzIE3V4wA&#10;JTtoEGHAAA5sQsB5oAN2Q8gAGn4gQhSAAgBEHwQBO2LgJ8cz1gAAgGoQCPwhUpELaAFnoKAEARBg&#10;Nevn+MIRZQQCK2kALvoAEruUAC2XBMAIaPpmdWplwIEJHB0gAhkFAo//AE4KAD0Cg9CPNfwXI+AB&#10;8UFHxSZAV6HkNQgyL+hYFKYKN0MggQNTkRAdwAD+xQPeYWDGpgEvACJI6EhvIbQG/XKmQQOEWQOV&#10;yABs0f2fYYMDuEGuHEQJIcoA7vADhW1gotiwCHxYSpvf4FAZ7qAM9hECoyREFyAL6zUpQ5agAbXd&#10;ID0FAAA9wgc8BQE5OpA+6+y4mILnAFswiAiqfQATjmwgCYfAFb9gDUYwB1QAJQNO4xW51ERiAAAW&#10;4QWsFQkFL7LBDBI7gE2wgkAsY5QBUWwAAyqKPzZGAYl+QIAOggMdJqOqAH/BC4LwqBvyDUtPz/3A&#10;IAqwExo5gQ06JyEgmAaJwCI/wbAAdXo4EQHaCyKni4gGIQGVhgEMwagDXIKgKGdQid7/AI3+AQTz&#10;YibhAhZwIEppwEGRTgQCmkIgDoaAC/v/AFNLAfHgAp6ajRIAiO4EEzR+CgADW7Ehei4Rgv8ANYAH&#10;dELYYAK3EqJXkMrgERxQcqExogJcAAislUBWGDCCQ86lATSwmm5P1ThQPZ88BYLahKoSB3dAQuqR&#10;/I4mjhsQFPWo/D7JIMutKFcGTQVOIAZkJuN74NT1LiwMziIkIAmeoAC//rgCGWUSkSzJkRrCrX1w&#10;k2agpUgO2pq7w6ghwSEDcggM50SG/GAKwHN6zdmmlwuxdB3cvvDdCZ1+S3Z3Rte8P4YNtqkRLmMq&#10;Dn3FdiNw5JoIEl3HZ4AIcw00gHaQaXzbMiVlmxz3CvXBsYOVcOpeo785o3vWF1h2J7ngaVrg/d+y&#10;nNWbSDyy3yvlcoahE5/06vRZpV3zqS46u5mVp6FnV0Geovkcqfi3RWi9P+PIivADp/xXQgkgkidF&#10;uIrbABAWJxGB16DxF2mPCVfRoUiLXrAh1Qu7UtXRuFMEYOeiMAAR0RVzHNHcZ/u/+JAEA7iAFAQE&#10;RBgZTuViBsQZCEzNf7YAw5cI5GhSnJAB93omUtVVn51eWvwvf9bYRD+zsYJAVTyCd2xgglIB1rIQ&#10;HGkMgKHvQ4qSoWHGS/yaj2ik0bmj457BAp/HICAuEBAdWhBAzOnyRBCt9/GAAqVFmJhAxLWCwAOj&#10;QUiOowAF1yCRFSEiwY5QoKDJhALpOFAFkaAZIYyhWruJAAtI4PZ4dEgSDcAHBAAKrJBB7HQWCeT4&#10;wKRNPsIVl3iAgI1gAgCoBmEEHvsIULEYYoSJwsQFZgDIpADCgAEvbTMKo3HeblgWgxwAEolJoQjg&#10;EAdR7GFJAb5QIWNhLTR8+4Ac2EEERwSC8DwqfoHewZWI2HkJAyIOtWEU3hrkuqUcd/gwyDGL2QHn&#10;EQAJ0seBS8KlQAPC4kQaEgJLgm+oUCAN3xIl79YAIBFoABlQYQEaioQHTEUMUQFVggYB+w4IjAMO&#10;17FB5XLHA/AgT6QAi1kAWNQAfGqBNx+Ah0WEDWMZQpPzQA4sUbdA/AJCC5/dAfF6A3zUSWtc6BA+&#10;+Kg6QutT4G0TSo1jmZIKp6LsQCYSHIG+XgRKahugPErlgAFIrgAztjHqC6vkY3oflsgbzkE1an6O&#10;a4BAXUAAn2wIPiBQW+FHH6OgQE5F0gRsYwOJhJhvUAFeIgAhrAAPyL0VgALiuRnEBp5UyDBqqhBh&#10;QEVzAIG+oVAj8f0sAYeIIKJVKAKJpeowCeTFAU9mAtXUGiwlQB4hEYCpISH5IMB3fRYANfSM1AJV&#10;gACeXAFmrRuBTmRaAIQRBAM8SPWARPZLmgAAUAICDCIwiFVXn3wC3CB+MIDGLAANgwyCIOUJhAVk&#10;MAMuH4yeF/JqgCZGLMiAI0IEEAwqZnfnVGp+m8hQAFOBjCiyqP3qK4LsKJSWFZzdg9Qy35dWJ1Lr&#10;FrsysxDQL8AM1SUtU1HaCQza4qYAQF+JAYfCPgIH+IkANTz/AIZdUcx2R/RFbKOf3CJypr5Lbyim&#10;K5zXQiwQAywNBBbPYAHlwAweoQFekCg+3hZWtdzN7VNKz+12LzJw1M9juajsb3ozu21INmo4Ps3v&#10;QgESAj1JZu1F8fIkKyvhIZ5pAYSPS9MlAOFzvPCz5FvreiXvJYal3Ltu8a+V8Ktv84Tw/pXyuXsB&#10;BqflKK9bwK/ObGlTohlgU6zVMmRnhbz/AA0HU8CRZ5R/TO7fUtXUfHgqZKHcjsV8rksi/I/6xR8S&#10;rsnSnw1/GzWGllYVQ04EBMKlWByVoEQyg+meKOYJilYNTVXlnG7cvAEySIks1tKwbCUNAqlRyAWq&#10;GJ5rv23/AIkGz3KlVRpPk4BAUNUWjQIT0+QQBuY3GBAQKGqonukArBemBZbJLUQVcczrf381/wDC&#10;tzJi/lEYCk5dwoMDVkAPBmAQOmGwQOwSABhehCPyQ/QAQyIM1DIIFjIGAncAWSgSR72CAgIv+gE0&#10;Fi3ZOrV4oogdwQRvPgOAAjTQoWRO+PwWAB49wsXAGPhaIZ6KAAVHwAisgirhiNAoaRAwq8hhIYRI&#10;a0qAxeX0wQlKQs0x20HYIE1giAGULcICsYYoZzcMIsqiAQU5gAFqOTCwWActADMmJOoHd4QwNMhK&#10;nBs2EAx9+IQF+ECQOtdgAuggwFg1cUFSP8jEhOSOZAAJBUACKfwGgCxlURmBYR8XmAhmICIsObmF&#10;yFSiAie1EvhdjGCNsHAgv5maQCHpIXBwMhAY2ZYAK14AApgBafghAOEIB4f/AMGDmC8nw4ABLJsA&#10;DDEYBmu4BHwBQ0LRWQEHMYCCMhQXBqEASg/YQMJyBi5fEjURCy0gBMIPACI1CBXcWIpXyQoMOxAP&#10;y4GpuEiAkRn+hLYBgnkBzhssiECYkY5J6FxIRBX6xsMAjgKSZCp4PooQBpKhIAiCHhXuGTNpkfqJ&#10;BYSCj3y+DYYFXnQAFz2ACowuTUz6wCPEgI+AaNgQvlgCVbBAEuwwRa4AWsJyAziwBgQp+0AP4wgC&#10;sGArh2EF8eQB2MJHPAADuAeNkAB9AAd02BB4QFBthQkArVQEXcJ8nWAHTRZAAKscIDu5EKKIJ7OS&#10;FmHXEEC8P7CB04SYBxmIGdjCgAP8ZwQgR9AIWeoAA8QADKMIAKcUNUEBx6cII31c6GcQu+ASbEMd&#10;8w2KBAJB9vICAeIhDHIhFliba5Q1EVfoX9BViCW2x9Grbie8FHrd+ep5gA8ldAD3N3oyJV2SUjWH&#10;+DtaTpHbjKWs8hel1RpIIXYAi2AAOZMNwb+v0IZuOYlJxrXSsUaIVS94KdMKeFyjdfZESPcXjVas&#10;/CPetP4luiG/5HEgLzZN8H6lIy2yKRJli81VnYysmSNtezOXc5VOpehd4R/Ta9kuOrudyO2NYglO&#10;4QIQgldI0qSNE1RCadyrb/GHYnv+NS56Qsf4NDhseD5K+VsH5z9MLDeHS4uACsm5W9pVt/glCaB2&#10;6Ptkoj3mcCGjOy3ThyoULom+eMOOrv8A83DM8XVphua5Vvx+RAHharXBAAsdJ3FZ9xgAqX8fQrWr&#10;rNWdnrKcxhozxgocaCTgUgt8qm3cXcJf1P8AxXpdUKBAFIuR2Cn04whCMJP2kHNAitsQZAdrABDn&#10;CuDBKfuD19ZsxYpk2Ud9MaeFxpW6v/0gySdzXyivIazl7yQFCvKwdyAQy4QHwECIjUAN75UKCTCg&#10;R34Qwrj1hbg2yAg+1PgCB4MiqdQ6RAb+LGAF4AL2mblbrCQQCGawiAKex7DOADXCAgjiULIRqIDz&#10;Z7BAA5ZFgE4ESghQEhzsbBBt5GAQrYEgATCAoQ35UIABmyz8CANoRCAUMA5oAoAAVyNwKO8GegAD&#10;SPAREAN8MGoQGqIXvBCTYmeYAJ84EmIHewtRw9tMAMaqTQAQJTgZl1CAvjcACHMNIsOREkAwsIBA&#10;oUAJeEiAQHHCaAgYSSwhzAWF5JgG0bwBRxuMACCNYqXtsYCNMVEm8wgASZQqQWGnABs6hAuPCQSU&#10;ILuB9cuABsZFRAgb/wAQ4AJrSRRwDaiJHdKEpQr8ohDaOAhkgHxumhf4Ag3biIHMhYe4Arl/MMGu&#10;CB9QANwENVgIL0iWSKBM1P2LDQlQA5/P2Ug49y/shgGWhgBmgQG5CDlYAgMaJASab7gDCLWWDPEC&#10;Ef8AIQNZd3A1BASDbhjAxVroAI0EBo+blAA5Rth2Dlgk3YBQpMoAPViRkGoi4AGfn0QAUo+YoFB7&#10;nKSEspOyQEtQAA68IGQAoqgwyoXtqPEEBMYwABcYIAflo0gcOhICpSCLMFkAU0NUhvQSQKvRYnUA&#10;rxgACIBO7FEfPynzA2zHcIKcYFAMiEB6dkARsuZqgJDvYALg0EhTg2BIDkFIADzBiAdMIAE5yhfZ&#10;0JfQRdJgNgapAJqM4ATGlQyMjfMSLhcDr0/AkBL6sQCiQyYjpksyAXdLLQQPlJQwgAAMICejAKqu&#10;VqbMI14RzdBNee/wROfLF5Uv75rIvr6l5R828Y9RimyBrGsH7358tl2sOlTdTXIjTq18roOouQ4F&#10;72320F1N7kPIkUn59iaUvfm56GFL5A8CVLnudrDyOawhjYyyJCeRxNkisNCnLU2oZA7kdjzUS56u&#10;34C8ajthAQK1UyfLadIrHGkPS33vUoYCGfPR/wAG/wDgK60JsZ6T+z+mmH+nrB35zQ0r29ChI4zA&#10;5NUIenSdCAPe5eO3xF76F4y66mfDLuvK1shJbXJf+2cqDOqKWHu6Po8Hz/0qGp6vxpdvS6oVvz9u&#10;S0carK2Hw3OEIkdwmfwAAUKDAdqQvghu5eNRJ93+z5mFE9PPff8A/itSxzlci57F16rSxrF7Bpm6&#10;R8YgtKFIo87FeGyLIASK3mrOBXgCkhxCmrIs/QmdfB+rUdy4nCnVLsOlfyst/wAyChOniSvB5GgG&#10;tNk6AhnUdgkIUADnyEJ1sdwoDsiHyA8OoQec/YxNA+tFCCGkuQBzdAhtaIJmPq7DQgHDBAVZiA1L&#10;LDpNZvAkkmzogt3MigEOlBVAGD0oC0rADTg4jegOjUFGA3KQTB6gBqrhICeqw3Ab+nTJQAxQgACA&#10;aBBC5YyIHAONE4BBKiYQGmDCAhw1wAHNCcwAZZU8sJtXlyodkhBDp+RITSoV5Wo0IFc48APogbCC&#10;AKxyHsITEPYIDBAgakAa4cSRFDM/sYBMpYJDqhoKM5P6KhAXAfsSJ7EAAtyCCLR0CIiWCACf9skA&#10;I8gCSuDLhRLhAozjcAHmbkMW+RsBA3uEJ0qlQgQJAkD8bCSWPlz+pgI+yQgGtUACC4QAx1CAIMEQ&#10;hmiQgI9sMGKwCS4IYHsOVIoYXEHMIFqFgUBKFGT+cOAAY/Ie5gEZJHN1gQIXP5KJQn8sRzA4dcAA&#10;7ECKpO1gVLDACJYGBxqIB0QQOpmF0AOgsIVMcXggPtLABzsdRsdY5KKM06DCAMo4ACxypuGH7AgB&#10;RMAO0JEsjVAE2gQMgAuvCQgND8objgT+fJoImTVKCOGUIHZQBEMhga86FBWXzEdRha1LCQA5FXJO&#10;RJFumSg4QdarBRHBIxyB/QoLJxgAUOCklWig/CG/hAGlA4gkUhCP8IEUgZQhERTGEeBZWKMAmr4Q&#10;JRzAhokwAVORhAGtOoSJpgXEKPS7CSfK+cykA771MBBaVgoPfCAAIpVSQddLxzfxWAUBgAz0FaIq&#10;BhAcsjnEMAUIfRwErtNu4iCxgCB6gv5sACIMz91FofzQ/T1eR0ZDIjAaHfMV6Npso9MHokq4O9yq&#10;vUZRnpPi9xhbg0ZgMV03p/DPWvnCgpMmTAWvQbcACinLl0XVlozkrq4ijP8AT0LU3dFX5Q/iAne2&#10;sAoJyNDAUaO4BFEGxwGvuAB+gAN8rGWV0Z/kViENpcaxFHYoT7fWCaVt5xcyRUKtv8YSgxuuqnn6&#10;paSUC2eMEdbEY2HhJndvrhte/wDln/U4Xi1dRI+tTlrIoVUKCtUJ/wBTDOSugOSXUdjqVDsZ/oz/&#10;AKk3vWKdHaLVJbNLp/2Qz8QCEGQq3TyZgpPzkNOqDmJCejSVPklqTrkzTlRzPCZtUi2JLJTvezNw&#10;H6X5aznnbMqOiFuTrMpbmErEC3d//DAt3YTWGmPVYwaOT1ouQAY8P3HAEK+RhQH+8wBHo/0IGiJi&#10;GJFuqea+dr8eT/DCnhf/AKLJS/UgQjkBIrw5UyERGxcMG7XKlRbz5IAKiaoUFdd8ZAUjQ/QBHDtE&#10;BzYBRpVUh52GICEmqC7tQg3+QQU1NOsuogzgK/IcKKDzIuQjnmgsBS+VT0ED2hugBJsKKMIogFvI&#10;zLgFH0wAAA5cAa0zbgBDSkaBCHEgAKgUVoVCIGEhAE0WZCCjOHTALADJsQ1YjCAbcMQpFaMXIH0c&#10;6IGCbAA6yFex1sqv/XGKDsE4LFgoQT/oxJAAeFQiHM5MIC7pBTKcnoiT4fBCQkHhqEAywvCl3G/A&#10;AVFBAEEgKzacBACTnMAJc5BAgCxYWALPWYAADSgAPEDYFkM0CfcMAihaxaAGy5KH8UG4NgAX5Agh&#10;+IilzkAAJGBA3aAWrPwIKDv5JCTk79D+gB4KBCj+wQLKjGAjDYQiLcDIDrHxCCyP4ATHswCRcg+U&#10;em8ACG4A6kGHEPO+AgCJBDchoABLWMDOWRgw7ARNqICtnwRMtbARmLqEIYpAB8mJIKLYBGooEgJ3&#10;ZYDKT+0QQFrqDMIttyMwEzskgAA6ygBhvEAfY3iA6KmZtSfZAViogtZSQB6h2WqAbCVYLI4hdRAQ&#10;AuhgJBPgHIIC2EoBvBcA6HuKEA5UQtNbKhgAOtoeAAVcAVY2ZB3C27mgQDIKAQqLDsEUQXGgkzmD&#10;gDMo+iAyguEBUYAYDlNhMmxIATHo0gM2EBUHX4cAAvQkAzIAAMw1CA6pFUANW78AQDjg0AG+oALr&#10;YEHrtcaMBuSJemMwPYwiACiyUNVFUdvaKI+5KSlxL9RaoSPD0wYe1fDsSg1SAUWa4N7jG84AnXJu&#10;dYmkmUPEwech7KQxw2XC/NFANuSBwlCCKpyAAv1NDMt8109i1N3Q0Ld2HjS12hc4QQSNfTcKQnHM&#10;sE/XKgIxdZVIhJkzIAo964tD+Q5dhUo1rTmpk/0K+V8K+ViXHV3wdS9cFAFHUKYoADmOLADz3YUx&#10;fAVbPEb4cqYfa/CvlcgTP3i2hbaDSHYsmK7rXRBB3+GNR4lpCrPKO+mEiSIVUteuEoj3n+f9NP8A&#10;m2PQXNYM7xXTZ7c/wUqaRuh09L4fX3eVzGSvbG8LsOlTa9nV6Nr3/wCOvNPV8raGz0VkFenQmQg8&#10;L6CA5B6CAPEAAt3CCQAWAVIAVdKjAivez4/K7VpNDIFPC+F11X53iSw6IbmajBwyE1l/szUSdKeC&#10;BgNkMI7te2EQIZdBC9NhsAROacAXNEaBodwwq2iSgAZl4ULO4IHaGRQNoAAu3jETSalDbBAdSLoB&#10;HooAgyvn2QuxDYCCLwvFAA71ADr0wABr75ArRMMiGXhQkAD+qEDP7CGE8gjfcSHmWCACBwGWTv6M&#10;qAIAlkySYlRUdv2JABaWagAfwmhwdsUGoAKF0+iAcSSt38DilzFMAggCyEnBC+1wiEkahg2d4EkI&#10;jbMAAN4WCAGBGQ3tYqGrCADO6hBwDqIHQYCSHCwgEZ8DLMEcIMwdY5EAFIHBgLegghFZVNgsjCAt&#10;rXcqgDPRwAgXENgFlhAA1mIHWLwACYGECn5CAhRmQDfipIgHDKIABIvgkvcsSYjNBINIH8NN0smL&#10;AedRQYEITFACFngAGnqSJASUAKyPwAW/9DBqCLQMOPn4MgA54gGxRdf2XGHT8IHoBiyGAANuocDu&#10;lAgF+4CJoKHlggfcnYILYwKgOnD6GhlgAFuYZF9ASG/QIADq7CgwAcaAE8oAA50DctsIoWmJxo9y&#10;rICEHtQKBp1ZICOfb/ABPAgAoABzbAA1eKAAG8NxAcv9HAQG3aCrBHU5AMJcYgkpLbPA6KA/+GAC&#10;VAAPiRATr7AJ1WGJsPyADAJBNQ9UJQAlBqgNs8XCPbCok90KkKQEKuFgGBvshgF40IEr7osIA/GQ&#10;hJIgBYTBBiAr1TgAEd9FAnFBYLUywguIWQQCMEg5ABIBZxgIOlUQIFW9oWYQQMjijIRtQ+fkpDBf&#10;e9YAAPBgNgo2rNNa87oQGyiZD9YAfac/IgaAGjYog1gZHT0GoAOKFjQ/38WE6haecMyFuMJVF0l+&#10;EYMVRT4UGb5S4Qf0/wAwgWOlTP4iPjA2mwQD9wAkh2IAfBFD5DQ0dAgaQNKgqIAzqKTIs6ugSEFt&#10;6+je9Gg7lzwws0q751O5I+w3C+tSZKnq1yny9bVCeFqsIBNAFsYirJg9k1huzBuWfP8A653b6l7B&#10;mqlnWjXvJFY22aDbS6K1bDa9l1wmlbeRsqqjYvGfb/w0kB4qTvNe/Bccx94OZXmyS/8ANAt3YgYS&#10;2rK4UavYughGuGEN4JABVWRq97GqQh7T0geiCAByuoXdmuez06L8sgWPLCnhf8970agB3nklZgql&#10;dEJPTQCkltHDKKQZZ1EVRuIAiPQgG658mRlIYAQ6cCAvggQkh7XsvS6ogZh2wAB4gQ09c9uWKneJ&#10;hEZVumadRBz87BADne4gksCABkRwN/rKhIulCBkZAyCCZX0aEVBvQBJCgQLeNDKRuXsED/8AoYRE&#10;djggcUyAbwcQFP7+FBUgoKhBNAZ+1YBhMBYAAwlQgFxgYSCqrQSisGlfERnF8EqMXheoKCF9G2+6&#10;e0AOmOgQ9r4a4AACEBIB9g2AE4XAAawmsYMYGkwIDBQaBmkCTGGAFQqCwMQAFjAQcAFmhAyBWwwB&#10;ACiNwg8Z1ElITK2kB7h4AAR0qfYHEFRwGBYgBdSRWqNgWcBCA4PYAF+eCERGogQCcAQLprI6hNyT&#10;ckwEzzRABY+wAa8EIAvxAiMgdN4Lg8WFIfeaIFhMhAkcYCHaBAswAQE6kQEucLuCcGEn0Z4wAQEb&#10;1UlsxRFKAHW7Se5AAGVkXKc1iCPChABiF2H7iw4d/iAp3IJ7EYkoERfYVRJAqFBCsyO4KcFBoIMZ&#10;CATsckIokitQJe2AQN/8CC6NwhF0g0Grh4EQbeR1JQaUCByHMhQxfvUCx/JQImwGO3EDqIRmgAOu&#10;yGEWfAAXzrgAD3tID48XOBAjhc6qoYCGOQdsYjHQqQziDNN/pAOAY/7HAL73K4IBdqyQAFuGAgOA&#10;z4MBtf8AMJgEu4IMdaouAAOLQGA5IoqJBOgrAVW/yRhqLNVFEPE4NJEbYUAH5BZAhX8A0AAwoAKQ&#10;hMicJIAVCwAIQBYgBLvOH2UGG1pVVveb7LUNvFcgJaIe4hKP/U9Vgg4iXqVRfyAo9y1AGHFCE+US&#10;tOghdQVx+yibe1gyIdJ74Xu5+IM5SgRwwNLQAFEoWMkloYR7709mbEgi2qgqDDXwkR6MKQK8lAKL&#10;vO2EE7ziGV7khtP3fZD5CjO4jK5SN5KikyM6opYr5XKtZM6i51KhRhRE2nWtn6MMQEE9wgGJhQuO&#10;He7Ost6yNahKEOqzwbAl/wC3/wBUEIN1xeUMiWrGvMWgSsu1J4PgpG8jlV2jI7kdsPB8kon1n+HK&#10;mF7/AI0FJkb0GseIVu7Jx/gtMoz6KnSdw6JKb5NgcdhFzp4W/wDNeGJ5uX4UsJhgIaAHvOI+jANR&#10;zAAObhwAU1By5EHf+RDQO3TMUzFX+ZzL/l8hZh1qQmfWRFLUtt+Wg7lRKJEyQIDsA1XRHOfpeDOA&#10;dBPZIFHVAFLN/oYMH7a+AAGxELvl0EgAp5IAXKyosdQlKJ6AAfAAwaOgkTYyudgE6bEAd4AA/NNb&#10;jqUtQYLAdKPgNFAGdgBDwAAmneIEj87Elh+uc5jOBmeu8BCyCF5CAjCwQ0aCoQBHFoTIAxxADREA&#10;ZNBHNAIF6xhAJihJdLBBACHlcgCtoYmlBuJhkMHXiSATUutARqkkDWInMB1XNYhkgLLGKBaemYRB&#10;FIcSA5gfgQdQFcIgJrkFQALx1MAoOjHYEEhwqeRAIdiJG6gREDYAODhBQJTdAEkic6Qk6PmQkJ7l&#10;CBHUJbDQoXTBBIYccIjOdMAgJq/YAKSRACzZbAMK9hQlCBQj5MQOx9EB3DNigEC1VgiRLGiApsBA&#10;GNQJDXDA4En+sAAxUMEVthgwfoCv+CcD4ax4gC48ixRXCEzQuBIU7lAhuGYgF/qZQWh0DAzaCvCA&#10;9CwAPqBABRCTqjBugN7Qwe/YARMdQBC8DIAbpUc5mqsXz/oaSA9R0AjFwgjZnQ8trAGXuIBX5DAu&#10;oMGuawQI9oEB6bIJAO4AC9gOkIOx9BAFQZCYFyCBJtEqAC86hqAfe0UWrRwBHsOADJ6FDLrYLAMm&#10;gYJcOQAITSFA5qSAJrgkQFwYQAKhqLqNcVCgHAEWEQBMiYHD0Ag+ChoYeqgDZCUSF2IBmABbxU7g&#10;BPL4/AZVcoHvFBN5H7IBEGQwI3BwvIQP6IfAQzADn4gvJBS9OCQb+4AL1I2MIlgDIqgL6YK3rBpU&#10;OIAkVsPmuL9DWibx5kXAjsfXoPzm+pFMeD4POcuhBs5ceNIrnBA/6xFphJ0BnplGzzO/4+KMMv4I&#10;U9HYaC8Vrwu5UlCYz/pl/BqdyJJnItkeo74Rk+lPQH8V+BAHcOA+wABbDYgB7AgYTfoOmYioqZqn&#10;WqyjR3JZuKNnmdzP+pNR3GzVRFyxvXC13LxBuFg3oEYDAO9AIAgQTYGUfHMn7rQdS9ce5HYlEe88&#10;OVTLRr+FW3+fxaStqBp5JFfj/D3D2VflBJbX/wDE3YNl/wAKWbDlc5XVDQ2k3CLWNKfJIIoWYXRw&#10;7esAgJEHdrpjuxUVmf8AzXhaHZSvmgtfQgQBb9Swa72sOkCXZAYDylBCUQiiCRy2/owANji16CXi&#10;SNnNBsj893X+vzdFWfQ6oxTkr18qP+POKgAeVDCGBrGQDaTAVv2DyiIpgd/EBuADayQBMCCAdXyN&#10;w5OoFIRnDxYWgygT0MgCGZgCh0rhm4ImzYGCCoFQOsPuJuKiMoAn2YRa7BYgAI/0jFIwEJtpALHq&#10;ICsHOmg6JRIAEXFLrBeMjA/wATYABK3BAohMAfLCAXcBJa+z0Nu4F8McJJ7QgXHDjCRDCWjBKVUL&#10;FARONCAuTCAH1ICCSQjQMAJlAXIQFmQwN9qSABF8CAkAdBCAsQKYB4ABJiwy5HVIBhB0CGdrBAGZ&#10;XAMXIVEhI8CmIIC2gQ1KrCdUZYSyiwHD0oB5AiBX6AAeW/EECQKBogSogBh3+gECkAAfiQoNl4WZ&#10;IA4ykBc4mZUMdeJSkF4/RpITlfZMwBukwSB5foBBNPQwM6QGJpxKoImvBIBQVQQAPkUgEWwmZcGg&#10;AEsn1JdIBdzokhKSIqJzH7LFBdxxMAjqeSCiuIXB4AH59BEfTngvAAv04AgEnsAAwfogFzCQM8YJ&#10;JKUnkBCyfUAbg9wgThhIB1cCArqnACCKzRBxmEwCXBAe1QEGFxXEAvyAVBE8xCx45mEmwZgEDv4I&#10;mmpFIFZOsMiMt4FbAci8kD6KGAz1SR+gFgtRAzj1KAMJbgANBmEBHkCCVY4ooFYCE6yMAE5EAIxI&#10;lMIL4YCUsQUCnUIAtWwgCkglhYkwJn70CAbbUkQaqSgERb4Aqt+AggQ6WCSfeKCqdQ3AQEsV74Bh&#10;Ok5xICLse5CCBsX5EB2oAgs0I2p2ZGxN9LutgKmR4DZNdWiGUhVplnN6BPX5YSzAZVOB1Qh7/wDk&#10;vgwqfX4OhRh3I7Y3jcFQwjDOS0BGfPnyJuQZeTgQHbkDig9J2AUBGEKK157halWwXTWFVf8A3PIN&#10;RYpE+UuCk7m8MmSbSjiS/CIMl0g5YYFGYFoQQZ8SKLgieSaGd2+v/ZyPR4M9WgnQMn4CM1/wy3ex&#10;L/28LHh/4s7uoWkZjW81P0UlEgo6Kt9pkdoUO6XAvuPWS16ivWbDXcUt/wChYAjaZKfopRVkBQHD&#10;gQP9Ww4AShuYCqr9HQAjvpzBNUk3MqPYlqXRf9YTdrsRXJroqnnfL1IALjUOQpDdwgSUIAlV+WVA&#10;hrroyiB5MNUOMPAobe4gaoeNL7YCB1AQLR6jqAUnwAgiVLCAI5RuIHUapRv+GZjActhIzGM8wgdS&#10;SQDEaMeFLJIG3QAKJzYCAAn9QIoEXMoF+RYAGUC5k6PQwUIHQC3IPhQGToWAAV6LvgACmPIUSP48&#10;QAhEgLaopAU8PyaAAQFAUNx9fOCQD9OJATaVEX8ATsWzATdQgJUEAB5NUAKMtkRIYtQb4AFpYQQn&#10;BPUCAiWABCEmEjaizGYIV/wMQAuzIkFtlEaIgFwQgiBACWQIB5UB4BePEAgAQQHkqSgBfgFQFRIA&#10;gyHcMA/gkgMH2EB8CDBiywJjIGVTE1JeX3hIDc28gw4AAf00xAbMAAbusCbbDdEbaM/oAvwCBaZv&#10;BWEBCl4AjLajBwKHP6f6NG7wcKAY5UuQBPeooXtENQiQEJqBeBgB6yKBMoK4gsagDDnEzXMJAnCQ&#10;FGUEBeBAo5fsALY7mBb3lwH6HI0AD72GRAPzxXwQMI5ojQAZGcAbWgFNMJAftkEvZACMmGIHgIfQ&#10;IDHciAL4YLUA+UAAtJVASvNihAH0AB17AL4bAyHAiAGPAEqgwkoC/BICXQFMQkYCQLbNggAKPbAB&#10;/R0GA3vcuogEL3WShebADP8AZ4AV3wIwOgfqEPmZOSkmOKaAgOYEHX0JwgBqTMMHpFQoVh0KAIht&#10;HKRLFvICWcNC5bDiaB3IeQRAfgooouxTAQ04cEBNoAxBMAL5KAAMA6oIVQKQMjpDsjU1A+IT/wBD&#10;gJFZp/f6zKoFqv8As7zMR54Uu5x1RMN42rjkfvNmDoBCEYVTKnvg6qoFp1+FE29vCeH9OBA/c276&#10;YXIbyD36ALrAEpAI9QsekPCauCfkdDohZ1Bp0vgzTQHG9la48CAqR+sCARyNYAMCoe5P5pDDf9uw&#10;WKbtFmo8lT1w484WPDDlQl/7ZY+hCCB2kjk1NioENvoBe42kyBz6lPaKZiTP6M3juhM6fP4SJ/38&#10;N70Z3b64KwAa0C8ezJauI/jWHaAc2WFBSIKt7tl4oKRBZsrs9MJer8nUq/DLRr/yml6X2FNF23kC&#10;ss1pSSb2frPNVDuZm9WAQAygERBv9cSA2DlgEATRLE1JloFqnnCN56tRSI/814U9upGlUtreWpO1&#10;aFNVa8WSUvOeqwSA41YAGv8AqOKVP1ggANFHn67CtnI7OwhcBX/wABrwR6BAkMs6oPTtAHXKYACa&#10;9hAHhkAB0VjKA3tvI4AFUmAHi0z0IDjIADgYAFaphyaRkVdYX+/R6wtQZJagAUIphSgPIP0UF7nq&#10;9MuVDx77pfXcaHkaXVkukItS4BCHQkjgPQgPpAww8kQKXoEheEU8mZAFa1AAIi8iCg18iA3p+Dmg&#10;KlxGQABLoDAMhEwABPMSBTCSRbBgBE5DQUacDAiS/wD3gEA+xGcuMKHwagwX1y9joAih/BqIPqU0&#10;ED0Yiku65aog9ApOxVaAS04hGDaDAB7hf4MOFsPMIaA54kKQdRPIaAGDAK+phQARfkEyUJ//AOkO&#10;8IJyOJ1FBEAfUZCAUGoAtjRgmsELK1oIFfOGoBd41AjoQAlXSABxP+zgADHkbCCBBALsmAHfxAAO&#10;zgEPu/0qQDQ71AAbggC+XnhCRFWgsAWojgAFQ0ABrxQYRDZIijS12YwhT8WAEDP3VIB3HQIW/h5G&#10;GxhxoUSwRpEAKAUGZHjLAQGf5PgkIDBASIqmKGsLtMMbTj4AHpAIH1c2CGMgDlBJNyhefolIAOqI&#10;oSwgolzZYG4MZL+AFz2KBuhA1yBHcrN6gOxYICOfIIPfbgEjZsRkMmB0ADBKqS5igIAREAy3VIQF&#10;oOgC1uDDYMR4ywSxHOgQJcGJgylWHIQCQiMggdwoypU2AAGgICvT0WAIwvAAK5SBg8Ku4gVWDQIl&#10;VofIAV1qSEM3Q6iFGXDZYS9QGELMhnGE/ALgqEOgAECkkgzQqVwUBYwQRswSCALSjOASO1EggLHE&#10;nAkGFokAhE6Bh1V9DsjTSurhKWAAzLKS+LsSJY6086GMHz9ixGCV4n7AGvYTYlAGv7/qiCTH0yTo&#10;DPT/AA/ofRy74U8Ll4ewCkSQZy6WKAAMjACtmKrYqddu/GomzRnLuWhhvMlt6/7VG69Ov0Wu+IJk&#10;d6LV+QmhbdR3eRuepkTqyfdoZYD2Bs1URc/o9FEsp92V2r+8OVCjUUjUdUkgsR3PQwxV6udjitrT&#10;rYb2HMeb6Id4C/k/045fjY8juR2/CUR7z/CXgXhKrNWkVXHpVyjGHwcQ2DtZHSXX4V8B5HeCpl9j&#10;dCZ1+f8Ahyrjyp+ckfJtyeL0tUWqoSJvds0RfIoEUbmBu34KEhRtyGQ5AwAqBI+QlO0cznsNSO1f&#10;+YL/AAWHiBOydqqgAUwsAAr1AArpEj2OwtF52Tfq7OPRUl09Xr/vAPau/Bl4wiABoVHKHPrjAB9m&#10;ZQQZr4RABqoEgA4+wAG+5vAGMAFgD7hAZDDsAs1AgHNI1l0D6VwrsEjiAGbjJFV1biWauh9ZJEr/&#10;AGjUAIjUhPhkFQjiwwsLt4GOhgADpJ/kI5gICYWBBozyAAvIg0SqCoiAGwwEmEACrEEhYatgAOUb&#10;hwQIIsLqeTVfnzfYwQGE5cYD7uEAArJoYQZmsgZnEA7ggoop7XAQgI/FhQCAmoQLNhIIBQdSgkv4&#10;4UA/cEAEDoIJ588ViAGEBogQZQAfy+ACfP8AR3QQ68CCseBgmB3Ak7hF6iHqyAwQaQvABHs8DBC+&#10;SAT2S4AF8SABLMAAUpQKGalwGYSP6wARdLNCA3BIECBQABtUAQFMyKw9JwA7oIC9qrqD7DAYhGBl&#10;jEaAAy5IQAfIAC3HCgzdxTERsSAIGDfTAgkhfG0EJKQQOFLfocRFXtsZBE0wBc80Z4E06AAf6YAA&#10;w3CBrmGHhKXA4ADucyWgHIKCAtAt4MAbyACoiQBovOohABYyAG+UtRkapqADwNQIL0AQrEzIEwYQ&#10;JPqEBd0AhbPZwH7wcICWpDiNrCYdaXCBR2CRJuIZAKBiCyYvm8ECDBNYQcOf7EAJE3ncQVPYEQXL&#10;73gLejDKCff0CCA61rBfAAWwIMAHKBkC5UxBT7gBJ4kKMFUgHk2/wRAQupgSQdL8joUEHPs4Aob9&#10;SCeAVpUSdV/AoE0D+IAHWvUD7yAW8NIgSIUwQDrg0ArcBs4BgBFouhxz3aXdymbnEroErzvi3RNK&#10;zbcV3GFl1M3uYUNkWMUJFYNCQpztKgP9RL6Zcvq5kCCeqv8Agm0nwiVHR3HluqnyMvX0Mg54V0Ga&#10;KrJZZB65tfoUKtZs/mMLqpmrNhUdZJTx7JTHvIq2/wAmidT+MmV1IZ1HCLSm+LHc8sXd6EXw7E9y&#10;rb/BcxWKHoJ+SXh35zWF7C9+GfD/AAz1a/igm3i/Iimvgw6l6/gmlbecW0LbRh5q/DO7fX8JRPrP&#10;8LxHEYSYniddazmSIAU61BAF7LyWSA+a7gkxGAQQZ3AgP+VwACJUOtxlh7gqkZntf+RfIeiIy21D&#10;NvVjkO+3Fz0zTgCsB/NkA8/8BAgH9Gc5TxXnkz3ytla/8CoDKemj3G6r4AEFIsB2TjnuSeC3NmoA&#10;GeRwIC/YQgwdAiBFz3EUAD2f+RAAa8jmEkx9DF7hiANqdqqvSfGCSSRAJOSvL2nUqDeeXU6hgvkr&#10;RHq7iHni3jUdsLDBt6IjWAhFFzqBLWdQAjG4AFkQwKtho/Tx1KA5jIIAHgyZUAx3AhlvJKhAZWYA&#10;S5EnAUg0BFljEE6gBKovVAMBCgiEPzQEb+NAjPQAAdAgYXL4hTQgWJhoSXB3P1IEDiTJ4ggSEABH&#10;SXQIBnBhFBeu0cE4bxIq6sUAANoQUSSAzjJUypIVA4D6H3oNgoHgwAQDTvgVAih3CAQMwgXeCoFD&#10;NkAE0ewgWLjbDICGXAMfc1ALkrBL5CcwgA6QQBxyv+I4D4Du2wgq6AXQAbPRhFDkHCMk4tiUAz6E&#10;Bf8AYQNen4hAVAALIAGTwA++QAdTMQMo/kMKQagC/wCfs2wB5XAArTU0AA+uABcsEiyXLVSNlYSR&#10;+5j0SAT2yAEewagDxjIQFgUagg3GgXAvEC7gzhCQfZDRaFdwEIn/ADAALHWwAq/kwIFeJFuATCwg&#10;Ia4QOfPAgHyoBw+6HsICf2wQA+Q+QBeSgwAb4ACa2aBvmiNQmDSIABcUuICawBL+02MBDNzqABSN&#10;ABC4CLBgJwFwgq+bAUDYahgQcKAA5g9SKePIRFLCC0loOAqAGC7AAUMAAUpyFDcrFgiVqIeYAKlI&#10;d5RIF3ioEB38ncgAAzVDBfh3EABXyIAsoJX9+0GdZoEBvm9kgAsboCAAR8EgCcQkFBB4tLUX2wsI&#10;H1IDb4AA5okCnCqcVAACTY7o+yWM4ayZWL7LqtsqlB7rmLKtmovhv7jLRphnWb11xom3t49BS8EN&#10;Qs77En2/Bf8A122GDBFmTmEf10B6aWhBWtT5b/LCEDzQcnDLP0bDqp3KF7Go7XWlyxWsmRWq5KY9&#10;5Gf9SRR5K96m3Wv1bI4ub3oUQaUzqMsMhteze9YZz7F7DO7fUzUvNCsz4RQz1r5M7ttfxyfkb3ol&#10;sp6MuB3BlDXS7fhVvdsr5Wwz/qS8cqkv/b/62rqId0P88njaKwCd/H0VAKjLGnKMFReza5Ws1lq5&#10;n56M/IQWxVhoEBwgcxAPu54GyUF5sK749y1/4/DQu7eZjhvIJ62M/nWGQUCvDGBKbAA5sUH2A9zA&#10;CPXB1IyGzA316ldb1/8AwqlBeZVwExVGO5AdQhIOpcA4yz2IENm1FQgTzFAIf0Agzm+hhDHCCMBP&#10;rtBJ3ANrZB+xXfRs1HM/iLPF4gAZ9jBafGz2H7W2mBXYI72GEwTUHeOFJQQCQAqqRVAB8MkQKeIB&#10;FxeKQF9AhrYiczgIC/cWP6AD9hAQeZCA3x1AdUf/AEJeRAIDTCKl2uGtE/WqAnyjQPCqKCCYB+Wg&#10;BHEFQEo4wOaFBEYkhADhFhAQsFDvEhMAQwQHmLwQGJf5gAJFOwkEuGCK6E0gg6/8iG2CXDQQGaHc&#10;AyGYAAHdUNYJVAgEzQIQKeoAA2B0OKAjWSGKoCBFh7dg0jYDumwFCDTJBwNxhA3OFEhwTMIkkAG8&#10;6IZCFH1SQnQb99YAh/fQEDkMQEgMIKCulRflDD3wEJ+ZaIJzuBL9JAUHyriEK8hQ1v8AYYOwAHck&#10;CAdxqFD/AOX4Ooi3PsGi4awHuSpAHVBcdRj1H4YiRuAN1DQFu3TnUSSow78KAPRCBBZA9tCg34/0&#10;bwFMGhzAvZgZEdt6GgSLC1MQ0YABloSasOsIAEopIA/k2OAo5AqMHwwELgJDnjYQYDXsSJmoAAtV&#10;ABjVcEDeayoQFkSAAOrIiDzLk4AB3ZvAhCreUnGnkCiDBiAOoNUJ9XiH5QmrSAQGJOgA43AXgA62&#10;RQYRGFKAVmRkMipBtwP+IlObcCD9GAQjuQA/kgIV4D8gBYLoARiVn4AA+iCA9pmUAyjkDN6UBDVu&#10;QD2cKCNq6AEhbCQQAbUVIICzwCPAJrgtggO+MBwEMqBJ9EI7NJQclAhQgb2rXRsV9ppvezwklCFr&#10;ivJ+V2iL6RZFIhtwUAADsoV/C9+ECfLKZ7tzh1UtDWABNKD4EGvlxoAXImggGG9EBrpQQyNtlrBP&#10;9l+ciscOXK00N3QZlnT2PNRoInO+5Djq74Z9NTIMsN0JnX5IVVzNGSJ/3C59SbIEUceF+TpGlToj&#10;O7bXGUR7zOpev/PJ/icGgewQwCCBVquW+ZeqfHG7g8dBb/wvLQVmL+aVJumwF/r2JkgSHZH0RJwL&#10;y71gieAX2kK3dUS7eBIHWA2xAib9sDSEmmtXIcSosoiYhM5mu6Fr/wAUC3dh8ynKCZeVeZ68AAFM&#10;6BCZCmyBLyuGaBB0GQ2AYfDQaGGVPXiLq1ACCu//AIXAPVoAzB/YgFw8Gj7yVACztMGAMaUB4vli&#10;BFuCw+9sjt+mJL7xlyn7XGXMyH6xtGQLU3zAehrCf0MX94wILsMhY+MqUjadZ56kpQAqFT/GITO8&#10;1M/yN70ew0UZoBOC9EApfTGM2CZRIqBAMOAARrLAAL+4CItyrQkKA8IYAoPQSAm8EAqMcAgAVquY&#10;AEV+BBAaV4AXVAAACQA2wSEqASYwATAJBAIkAWZQPnfyfgYEuCBAjaEDxAFFgHeMRAItFiAg5GQQ&#10;J4JhoANxoQAq1CEfAUSDdUfTBEUsEAYQIAZGAqdz5fYjAFNCDwNtFwAySSAD4YSEhtVigpLmAiV3&#10;HUwOgSsBV4OJDaABMGcQtKXCGNquagA74MSBNmoMCqDmAHB4AI86khA/h6ABvAAG8oQE7QIF/wBD&#10;QQOORUghjNAoM+FBez8wAH5JAaPCpgKWADcn/DcAHS58lREkdLuAFkVEQtuWDcDPOQQG1joQDwoH&#10;2YKAUSLj7Ik9QCckQReQLzQLxKhAe/AAY05CDpxoEyzpQIPmuBpvnGMIEgqABTcS14ly4gBeJQMC&#10;E+sCgADdBEO5JrAMZkL8VeioojhyIJKA63GPmDySHIGMSEDcCIsqgQrOuFAA0VKoB44qgAugWeQg&#10;N/iQkBGMANOIAdogAUOhgnA3pFRA+CsS4ACkEAlGEsF3zOBQIYnyABT/AOFAgBKwASJWgQACUQA3&#10;IHyAKfwlxAIj0AQoImgDeCgGWU4HgADvqTCXG/E7iAKaEEBRDpDP4YrU9K6gIIqmYJv1JYDETxU7&#10;iQIZMJQYoFOi6HPqkgJU1Ci9vS+4+Gp96ePWKsoQykISwAqzqnLRqaAAKtRoUB/fyvGQ0Juslc99&#10;v4AB4AMcPgKj2/8AAi58sMpmIZYFxOtcMAR8CqEWXr9uXOoVa08lvJF+pj00jUzRD5cjlCFe5FMh&#10;bUw6lWFW3+RKUM3oPcdqTjVtHkqnKVeumAwIbLzyl59/89ellhU7PUqsnSsf9atv8FjyJphm46eH&#10;b+Rlx1d//FdkYNyCoBKGqTj0EEI008AkAc8XiZCpxuKHTpTc3IAJru8bv+kc3Kz962loVYzOBbVU&#10;myVWwEdi5fXf/wAd3BiYIovAB4FQ5kACHdAgm+SIACzOgYJI2M6IOOPrACBasJGiS9dTue//AIUE&#10;5Wrcpp/vOW+ZPtP6huEX3ufKAE8wII+XcSHYkLDdvWFUBS8Au7CIZj5n8bWEpshXM7ZSj9R83c6p&#10;CbltHPbjCEn9glPyhFXzq7o2vZAQNdUVgt4ZgEetfozgBKKSSAatUA94e4A1w+giA5gIJn56iA8D&#10;TPA47+OIIVxACclACRssGFoIrcAD8PsR5JJ66BmEhsm2AkBvZEA7wnBAVmXrEgvkYQcBrUVAAElZ&#10;QIMrgCGAQr2IQF7HlASuQjqIAHgV0MA1oKnIB+KwFJ0WlAAvAAHEcTACeAFFyEg2YYRG6MArSA17&#10;EAd/AInQBY4D0ZB7hITrAgFykQFUXCA3m7HcyFzkXQAn638AGhCBRiQVUcEAmD9xggNF3KJAN+K1&#10;IB8GLaEZ3EKpigngKwkRzT2agF/g0I6FB1dewBKXrAlx8H/SDq533NRAd6YhAb4gKrgI2rQINr5M&#10;sIPpB1ERnpQYB8gmsjPkdxlpaeAASlkIwJGiAY9hIeGQBNDPICK03IbhBUyghvR6EhBfHrNAgTfY&#10;VgAYRByBy4YlzibojViEAEuCA3VUIKk5QA+4QNUnD6MRRgMR0/8AanCIL6ufIDOR4ICZH8HgARk+&#10;AEcigkmmuCwiOPQIC7+AVAE9jhoEFtsHJDCDHwQAASjQIAHTQgAdehQr8xVCS+oABqIR1JhyJAqM&#10;FQRE+dBoADuGvEN8JSCRmMGTA4BECQAYRhIAp3BDAcyB4KEfP8NQhdwqAf7QYhvggf0CADBIXtrG&#10;f5F3ElN7aBG6AQeXoUpVEYaWFp593OjOsiMmwgWf29dEqlDm6t4Tm/UeFdq/Wl3WwogYwESdQWrW&#10;MMuF+P8ADXC95FawCJR6K2k0BI9YELh6KEAGPCIXdvZABnBbsAoZgJOguSiSnkQEKKJjHZ5eh/s4&#10;fodjwsSmfWRSY8Jcl78BE/hFcLRrRpwY4/0rBPfjiSt0HnA56tVhw1Ktv8YSmPeX/Gx4GZWvsgW7&#10;sLTKJDNoaCeByLdXJRHvM5ULxy7F0KjY81E0No/8Ei3VhM5Qrq1aU62JiUz4iBcGH6HNMKACMQQ0&#10;RXI97gJqlF+JrU+eGU/RZAwYyhLfNAkqUUk6nANal0X/AI4alVdROC4iwzTrB9hCeIEcIwzGAA1V&#10;4SNQsWwkAJ4zEAAB4ENEdCFx01v+pXY+hJLVvQoAXBarxoJkS8Aiu99eLwgAq0Z+LerWmpldv0G8&#10;rrtRKSbP1iECmmLV2+BJBut1KArZRvOhav5Wvw6FBeN70f7iOnkiA0gPgKAvsEDNvAgD3SGAPGHA&#10;Q8sAABUo8AV8STDJHhUYAjqDgkKPcYVAZ4iYAUGSAXhlyqRAL04FxVCbqYH9goT4gZhAzCwS4yCz&#10;AAHOnYQcAKEADnnYADvPwUUFdMIBIMABko1BgXLDwJAO6iIGpAYYMNoIBOFgoEOiABhfBiLTAEDP&#10;SoQkHAgAVI+kgKsVgF4AO/toEhvAew4Zb4MogHq4AmZ9UICWaeRBbzCIDEyBFPjT3hgALRVQOvsI&#10;ivIyFASbACRuBGDK87Ai87EBYvQMYMe1kIVGl5QbAB0sWDqDbx7IRkQAnDDQG2WCDqxyABJ3BaAK&#10;/SLgAUWZHAA29iSQu5056EAh66zAQHcRVw/QGC+KQFU9Q6tQAx5ZACtkoHH6AQnKYMzdAg5QEEjS&#10;AA9ewBdiiKE1k8AE8NohGcUCgSZCAd1hhgy5DUCdL+HwIDGkgAsSgZiw5UaAApJhIRM7IGC4kOII&#10;cNKCB9oYTdtAe4ZYZAAMRJQhauCGV9wgJkLRERagAHq8FAKJusgFnNFAoLwFqfpFAgaksPhzNQoL&#10;8LwAAzigQfrOMBATUdQBfpQIGfC+JB7+owQS2k3QA+8RAHugigMZZv39pHwITBQIHDiIAHLWIEGK&#10;FYIaKiCj+s0PwQaAmA1QuQGJ1NgSMkLsag2MHDiZGINmE8gH0kjqoWRrc/5mlhiNb6KKqXA02Dxr&#10;PPKYV5vjsfmy3LdDxQXVvnoSADv6NsVKhK+AQG8UAYQ5IAzhqQAdBYAGfXSQYBtRmCFtEWSa9liD&#10;f+jPFmlWXOpwXMm1+kyf4Hmr8A2hbaDa9nKuG96PYIXRqSJ/38HfnNY1bf4/5S/9s04u4Lzqs0Sk&#10;zZ1KsODUL614sXTC51/Jndvr/wB5pel9hDuRGN6x1V1NDspR8DgN42sYCBIIAm0BBXygqZbVrQpT&#10;kDWFdKhzWSuP/cvtRfZLhR00v/G2BgOFQcMDMAf56EgdmYkxFuvI1gh4UAELxQBDCKQXQ7q3lt1A&#10;mKlRlHV99o/P/W1sFZVVTAFdv0wkARHMAD/UEBIpZcKaCzOGG0XQ0ZEf7/z8D3hZt949A/GAz2O4&#10;lhS3JQYdHBDW8JLQFrFwAaoO4APUMACJqggEKWsQvbgCQJrwAEa8YBEwu5FDAMNgP1AqAAhBw9A4&#10;ZjGOEu2KgQ2+RgFEaVEDlL1QQygawHokWGgFdGGoAEmPZYkvgAHvIEZLP3oiJkkJ/jAQBsIFUBnA&#10;DWtCll9okAqzA8ADNtQpMEg2BhSaCEdgBMNggG8yEG37haAlA6BQJMu5YQmEIDeaKgLVgkAHb8xA&#10;gwXkAAyQgDrcOMjTGChAbLE2AXbqDvAElsgBuJooAJzqBAhbBNQ2sAAKqFhJMzEnQncCdFwABuzA&#10;AVGGAGtAgVgNgQGtyAUebwF5aH+gABJBtTpjY8KgwBPlRjRl3ABVahUgGZDQD3GAJ8oxfIBCzf5+&#10;ygANyOAAe0aQFfcOQAWugyeQJeBh1GXxQBD1/GcAABquYHbJmAMkibQoUggDQaHoMBhgAE/uADi4&#10;AW8GIXDmEB0Cc7CC2CdcAAMzMAAVQQCcFMdgExoCChMVBKwARvAiNlIIDD4DSSAsfEBnAgWydwgY&#10;aymLYygQOVDQ1ugQWOPHcAWIfgAkLggJ3lOABqlPosAEvhYICAYyeCzOlyCBHB0GKwBiWsQVdMdX&#10;eIIAeKAAUO5JAM1SJhVbwFe1whH+vAajekpy0ga4DMkgnD5B6g7FRmbnmipCPMKAryGyAQVDFZEk&#10;P9F11MgG0JdzIik9edfx4HOFE29ou6/0UfhIaAj6orBjg31VCg/oB8c2BJ9Kug0j3nn0hxq/DAGi&#10;ykLDOiQVtUoA0nYSMBLxu0Ir730K3R9o2vYrurFzrP1hL1fk5VO5HYtYb3rG99B5g44K+VzwfAtS&#10;d2VFYgrtX94b3rDOs3rr/wAe5HYfzsVM3UXTUN6mRSQ74pr1XkufUzu31/8AK3dt2RO7ePdQlpEu&#10;2R0nLRwCBgFgIAsqMIBleHT806RNJyF+vNNzTai/HLVFxlKzrpGcZOr1/wCWzDrUo5obtN8Y4HQQ&#10;h7sMJZKp8iOp6ABHiABcBIJ53cuMe41sPbz7Uui/6QK9X3JchMN1GTEl6rCFDkKV6IMOBIL7+cAg&#10;HxIAEQQXv+diC6i1hZKq2J/qOxPcyT9QISh5W3wzSI2xQInUgwiheBWRRDQQUF/IDATl9f4MICgJ&#10;sGH9IAB6JAVQ4ABcehBoEWhkUM8BwAAyScRAWgAFHmoAHVz2IFgDx1LAulqhCGCjekH7Ap5qLCCK&#10;UYQzHeAQOgCscfGAQEgHsKAgpVkCtJW0qAAH7kYQEeTwBQopIY4UALKqwBAAWHQAcimQATvYQB6f&#10;wEBsKQfAEK3sIOsvgAAqd+QAADgQDeMjAg8TblAEDNI0SLcUAAhEedhdsP0jjYDXsBIUMgqHMo40&#10;DrlywgXxhCA5VCAk4nzgMOeQ6I3bSBhoegIsAK+oygZUbcgQBw/0GBDhn4ADhewwQzyiCZlJXDcA&#10;DKFQgNo8KnEgFzoNQBr5ALkmSAAuaD/QoaAQfQAKe4ABMafgIElMBjQCemZAnDxgH3aMIgbiqVAP&#10;qAgfQAF6OUgLZBYD6sZABOhUagAjUCAvaqLkE3wggl5QIV0dBAMQL8IAbHgUO8dtag37mAAN9VMJ&#10;wVhAJ86UA3NQAGpxIRlsggAnyUNgMGvnoU2kPILQCyxADqEAA5WNXCG/0cUIAdnqUihCsMBJFkWg&#10;DaoUgAnfH6LiEAipBAX1ABVnz7LAQfxc7lRocByEQS4qlyGi0WEAx/AmCBiYMGC0xCANQCUwE2o+&#10;WAPdT8PgIDS4AMYfSks7wxrB1xKo/h/0EDkCfOI14DI0TkB08zQ6kPiaCAmEBApERla4CevTNVpB&#10;n4woyoqe2Zc9zygctGv4Qsuvjz1h0KC6ejmQ7c5IZ4i2p4S/ojGpgctkIhDyHE0GdVeIAVKxLQkC&#10;MhwgAANtBhIDSkaQhzj+TMIZYpgJHVUY/IjOz6kif9/HQdvzY1RS3U/c/wC1Hf0b/FHykrj8ovXh&#10;5E/7/wA/NX/OBIzW1JqscO/k3oS7BpmIbbVkKARbtbFEYH3VnUALl1HlgcOp7L/0aM3ipOWmn0f0&#10;fs5Vv4GQzgExTkDLZMTs1yNQQMysBIDukegbxlucqm2daIGn8M22+3/6W26/9Lx56QKfdErcaxhT&#10;sCz0MggD5oPAF+zzEDrBsALkgkDuef8AnWd5KnOJndvqSmKz5wfIiBob2waxAFBQACNR0ECfOpEB&#10;AUmRoCZDAANsLrWAwSAFSO6BAAgwOAAExQAIggIAKXIAMj2AghqZBEwwqhoBagOqQLUIDXR7DE1k&#10;ChxFMQBAsg8AAd2FACBAz/CABgqBqlAAh0AS8TViAh1QSAnFyULksBUCOYwXzIeQQNaTEACBqAD1&#10;YGQmCERIOraDcQBbnHAgDTjGToB7hBABP6oAHYggADfyoIwZXkICrGgAhApLAKSRTCvw7AAuyDwA&#10;DL/4QEMkXmEHQioAYP6KCflAA5YzEwCYdaBAjcUkcDIoABpqoQfTDYDI2oAZ/tESU0uhygBR9YYN&#10;MH/IgH9BEChmkD/MiHci5KABaw0fYBKGx3AvOooABmkHAndfobEpUQHkHIBhCgI1f7EBA4vdDIBK&#10;WiCoVojcQAIWmal8IIBN7ECfm4ATiD9SD2AQD7IAw/CB2vgAO8NgEeOkiI9drJPYwTwUCksxAd3O&#10;pgNzF0CcPwAUYQAAO0gB/UGwViGTAjvoACTXQAACQ6M0hrggkh+ioga54ewwNSShoHrW4EEbzFhB&#10;+3xImsGCdLoUHUvz6IQG2AFaWKAWgEVlCwZoBDPyHBAFePybhAFgGpQBNIaDMXWMAQGBnU3SedVz&#10;1r3F6IwmmQVjGDBCc4g4AgK3orgb33h0Rfbn6IARaFSI5PLAcEBmiF4bBy2+F4obi3tpLeZs0wZ7&#10;zomoQV4oEHWwIcAgjz40xyf6Ycu+EI49F4Tsj28XZVoyiImyPQ+yp3B0xuEofrjFANsIJT9mAAjG&#10;lAL7hARgTIICp9/RcS3vRewfyfnVvdsX7JzJE/7+HKv/AHVBPHZnrP8A4atv8f8Agk/vGNo5QDOk&#10;CKV+xiYASjVI8gPc8m4F5oA/gRjZ16V2gahQmxMxBbX/AKEcBx4bRnSCIXEoRdFW6xa1KydXE2PG&#10;UhF2LEE6E6jIMkQK4e3O5nY6vX/T+GpX6KDiUVgMADyBBAziDIATe7gPyohwgb6BAU9EnKFqSnyG&#10;95fyklfef+dW92y29fWC2GYWRpH0PDY48YsENNyw+ACUkfIBCoLhAJyCCY6mFCEAEdQoHQogmry3&#10;HgyABGZ4BFjiwK4EICLkgAI0EGTFw5SRxL/oQXkCAQQBgegC+SgAjIwQFcIpwWRXYAILEBAT6MWG&#10;AIouIBLtHwMvwCHymBVCA+AMA1oUDhKLAADd+AiCAw4aOFOfsQdxfwwQsU1AhYOAwAv4PAAM+JEW&#10;gBbrTIOD2IJ+ywAgjkELEfwuAAtdIBYswAZcFaAAQYBSXEBllUADYGMCApi4soCDtWCAv+KggVUk&#10;LCB6eAJyGAxIBVO+qiwmF+LlzaABZS/BCArwoDYYgFrgKFdcIHYqLiAIVEMIpvEBtTeIL4gAOFBA&#10;LkqAGyEBV6mxAI4/sAJbvGggKwwQp0AQMkgno6lAA7LKCDpAZdGAQDb9wCtCCE0sy4fJ1WCAIEMB&#10;L9QXbuCqcxAaHu/BEEdoIAlswQE5zIT2UgVIojAEDtBsgFfhwAKu4AAtOoAFKHgADK2gQ4BjkF6B&#10;Av2VQkcwXAAx4NQgZ40ABdwRJQiFGsIQF6SDCadIdJAWnyDkADpzhTBRR3ALoZAwAFkKRcJRAECT&#10;YBAQDAAciVkkhhXAIB2keQtBrxTAghMDqYgODAiAycPUAE6ghUKDTvKMiGSINdwlBCzgG6oQzO4k&#10;3QR4+PsVrJARqQACJ6IOZGCgCsaMjqUalYD5o2i+DsqFSzNrafh5a0840q7GZOgpZ0LUOPJwLQUs&#10;01WwkEdlyOPZNG4rIONUWHdk9kAIOAAM00AEtwgHB1xFch6ZEObPym4WxS0XIqc+CkbzjyoXsOH9&#10;/K99PwZA57HfDLhGetfP/UZJFo8lPMJu7l+ddtP4Sbvvi/8AHY+g8xnEm9LvBTT8aLQD20jAAQrK&#10;4sUQv44emAgyCApS9CMkir58DJ4kui4aWdr/AMjcL61IDU8z5GFrkkhIFNPpyKNEanyreqFIRO7U&#10;N/zAClBztMS71y5te/8AtoLl5BXKAY1gHMOIIB1hfOAF0XyBD22EXIDWFhWfJYs9t0puaGavT/mk&#10;q9WQI/z8V8GFnwjCggB3O3sYMx+HogCgIAc4Jh9yFTluYYIBHKoEADCHADNw8ACSE3AA2SgyQTgK&#10;IHGvQwNb5wCAOYRxEkIEUIQK1KDkioWGoCB4SMRzVCAqoYc2kJdxAPYPQgChhdRAYwBxBBxzkjBB&#10;wEEwAMNABzcAAqA1BaNPXl/oVG9DNiAEQ0CQ19oCFFGW4gQr7BRQc9RkAly6gjilyFBxo2CQ2DKR&#10;EaPkI3ThcASXuQA/FCAnxDDdkwDmogCuwkAPugAZHaGAAMjgwF1ez6FxgJ1gAIGZgAVeqCO8WxAd&#10;DhuBTIT/AHAIe/YAsiLCFCmjUBC03XNcICwlKBBOuAQkw/eCQKuhUED0gdSciAEqpnkK4duw0AG5&#10;GAMFvcAq3R/QB6+T0Qr34Qwx2IgNvSKAPhb3N8BgTkjBAdACnvTYADeGgAXuYgC6BA8+JAR9agAD&#10;m8Q2Ar7WKEGXiQWHMcfHggIAplADi6wAGm0EHjqhA3wQ+oAC3FgIMdC4SF7BjEb3MAEECgWWQEqZ&#10;CpWZACgGDA+I5+iggWwuGEAxqoENXSKQgSRZBgAs0BBfpEhUThKDTAAkqAAz0zQB2XdBApwCkICN&#10;gbv2FG7JMwQfcAwgDwqUACOxCTIhy1YANWHgIQuMBQICudrgDBk6bjAqVwFzYHJMlIQNg5oiLbV6&#10;kQUBfEJUuIrJN87qDNZ/EkAQcw3lgUUSRUGIxOL9fzhA6lwj6HYnud5R3PgP25LxHXwRuR61KA+B&#10;CJW6bC6ds/Ykx2xTUcjcDGytFCglLG4EBry4w0Qp82IaLyQKb0Syvn64l1DH/wCRTs6xKmsW23wv&#10;+G17KNifnC0fc56/8dcnJ0zkp5KdzFKQytZqfzkS/wDb/wDC2O0Nw7Xfq2iyut4BWRJaBgKBjzaS&#10;MC8RgMJl8Hc0o1IGRX6u71KIauh5pf8A5IcZpWgFX3577VxAgSYz4AOvYIBUmBgECfiCAfNdf/uQ&#10;gEJxEENq2rKkDUehW3b8Jgg7uCAU9jAaaAAWYYtruZAbt+fE/wD1835QmfWX4QAD5+KKA+cf0VCI&#10;y60fAgExj5wdjwVAAkQJEQGISAGkoCB5UkA+D5AEjB8AAKQ3CCR8EgAXk4JQr5gACsEBBS+KwQjh&#10;eBEwnI1gA/CgQlNFoIB6lXKBkACIAgpvxgAceBoN6ZEGTAABWDQ4GQkGCH2JAtQJgA7rfAAHSpQQ&#10;nk3+D0Bmd58UBCAgGoiLiGPT5AIwgIQAPOakA7BCAdBISDbqpdBUTNdQNkhP3BIA40CDyS/hED8A&#10;C7CA29kgptSQgP78sQCvzYY1GWk9pYBCzwIOXLDg/BSVEIOZEAF1w1GANexiATCBLyYYAd/AgQmg&#10;QCFtcgB8op3ABJAGHlg08kFrDOgwqBmsZgBQiRqhc5bEEg7yQCWj3EALYxCNSD5wPLsXIRoKwg04&#10;CiQPP+FAFaKgJykMNQETJwAA71AwPDoBD7MioG0hQAkbtggbzpkER7KKAI6OOEin9sQAPJjA1oCB&#10;5sYYZg83JgAecGGABkADhJkQQVmAjTsSLMCP4HhQCBMAkKnLhQnahgWFwAC6kQCKTvBBYmIFNPIg&#10;QaCMHAa4JCBRqCBhoQTG7BhFAcDIACS/AIIAEqEgK0CDWFmjCd8lgQC+hgIPrSMhKUK2Ri6QUGWj&#10;pBYkDACbMin9BQW1HUJHmLHXPft4+DJDo50641LzQDpGNRBG1gQCYZAQs5JgTeZsAACnY6NAp+J5&#10;P2/BzFhQViCrXtrhfansdVGXQyEB4c5PXEoSlfCf+RdbniFE9rhsgVAhps21ntblBl6hV8dTTAos&#10;qRikIf3W9tyyKhLbu1TEtZqF0yhuVZLSMmVtqPIiM7yb3r/rUFNd4+3y8OpV/wA9r3+any985nUN&#10;/hwqrmaP/wAuUd9Ttjoe3El7+XRVhRyFtc2t0l6ugtULd9jUyN/QRNPSJjF1+a1rlHl7NygrcTX1&#10;/wCSDJJ3IM2nECJVAQPakw5LTzcO4ANBcKDyrgwH8zKCBxKMaQKnpR5n/wBLhA1QT0lXJhvGsIIn&#10;NSQBxpyooAOGjHgeuLYBRi0CBCaEg8jo+of9fg3FU0OVSB3Y5oHdf4pK0iESd/oH5cCRmUvLCLw2&#10;QQTxH8AJ8EsYeDFi4B0XKQCGM5hmAuwCADIRBCaGsAwBFkBciChAGjaCYQGzAAMsQEnhWgAiQvyG&#10;B6B0AA32FGDiNBcjyQJBZB19OJACKAAAR/wECXBgbgAEqAA5CiAE11CEo4tY2EDoeoQUB/2VBhtX&#10;qjoaidjESUvQYBMr8IStt5wAFjFQQTBUqBHQKIBdKUCsG/pRMgE5LxAfsjoAUh/n4BD3AhlAAdDD&#10;EOAOgj9zANsYFrFgLloAjIJHwX+53IAmUixAQ+IGCgH5CmAALvQICMs2CAAHtnEFfOv4xA8sATZo&#10;QD0CS2S6AY9AG4QBo3CAH24AZJEgb0ABsjSgskBwCFXHgh+oJzP9EA3GYAOONkAfXhoAw/QA1NUD&#10;SvAiC+zCDLyfBoFEcyBAiKh8AF6f6LBbkyDgQpvAMJcQNKm4gEXf0dQKpX9HwgC9gAg/xKD0bUdg&#10;FmhYTkP6/RJ6BE2IgdEkZStNoYLRLCE9FggBxdYATZ+8AITktgpjuYIgG5MgHNKICOYH4EEgCeal&#10;YX9z8BkNhBCYROeQADTWJCQK5GkAH8aARWsGZQjEThm42ARseEAgAbCLgAGQE7hBAStsJDA4PVBE&#10;fCuAwgAPsG6EpBC8AhNmEDpR6aRAPaB9vRWDJtVuEoAGaTCgMHC+AMEnuoTKPEFQZ+wQNUUwdqoa&#10;GTmnKLzJua4q3B4O3OSM/wCpK+Vh0NXHPB5A0toGzhCQGbPgEJe+CAFnPUIC9BFCOXNTRs+oxx+w&#10;FNrxijMUWqd96RuSN5+ksKRPlLj/AK6HYoJBx/v/AMkZPgWIzn2nKv8A6LaV2Kb8mbNZ+nfW5Eo8&#10;Te9ibxuK1H26Fp0qS9LMaOx6wKo9sqKzP/leJAhZ172qEEMFPwQo+Agv04hB/WUBDLSKA1rCAgrf&#10;QFBm0Cqnun/y+QC2FgPZSxg4CUcZkSG+MYEHxAUqCiAYZ3qDFwFNU0EBQtOAQ5OpIHXX4dd0P/0R&#10;yila1TTOTdCBTI+BPAAHNEvgKBLpEDKAn9BsKTDa/C4AJscfrCBDEAASUBFw1KQBrVRkAoixgAxw&#10;ID6Ad5Fpg+mGBgM4ENAOd2p1AB1wgzCAHwCBUKgi6zrCAAK1ogBrugNEA6qMpAEjwakJMhQBAAmI&#10;RHoAQgMggCDSwaQhASAA2iCmwAltGpEDOJZIKMIgpCqVEAoQSICpPoMExYLkBVDgAOt/jAABIrEB&#10;fnMkajJ6xDUmCYAAijdQENKA7yn8AQA9UNQBZQAMOdwAIJor4IIPQReaADlozxFtGhIWGz9iBLLC&#10;AHfYIWyTNuPwqQB0ADfbAGKmCA69lBI5LegQI/8AGABOa7iF28CgM5qAKexYoM3/AEA2iSk0gFD5&#10;hCpkEQoQgqQ/nSPAg5sFBAUHmAJd0EW4LGTWheZoMCYsAYCXvQdiAXgIGn6ALYrIgq6kAvPwAB36&#10;BB/gEA2MDA1fn4SIOMxAzdoUEBH/AKkDxjQWUY2JSBzlcIAN3hoMPA2UA6RAZyNLAorsxA0OgAsc&#10;pEAsuBCt+8PWAAAsuECEFcICbAjAA7CpwBUX8FhZjYLAM69xwAiuiMQQi0eQE+1EAqoyKJ2nh1HI&#10;BcXQAIhqiwRFGSQCfhOCEAFQABr+qjgCAGImkGKKgMBF8iAKYg5gOFJz9gRnjDQXCJeZlEG63nx8&#10;mUwjyRm9FLCyQ9iPEjznufiKI8Mqk80s8TBwNpgWVEph3NOGQanTgQBJbYQgv8wgyxgOwcvWNzyL&#10;x/YVC8JqshVWTVpLY2suJ5AKjWAApfiAK9IEg7wwAKHnVzKUCoNv01raIm8pX3De/wDxZSQMif8A&#10;f/JOCrFrdvSy0fz2vf8A4G4X1qI7HmHXphK1T3wgCBBBPlQABy54QEK1S5AADxAWVeYDRce3dk/8&#10;t4YmSMnHJ0wmoQP/AEAg4CwZlBl7CAAJAsASfhAIgmiQAdJ7IWACVKa59f8AlH07KFesEoHnXgAR&#10;g08GoUGJMMJp26hmAZN1YCDD+h8InYBkRD+DchAEKz5CI8/5fqEAJ5R/A8PAJk1TYEG5uBJAvInq&#10;EzfYH5cyCAjck7hBvxMARNXUSG9IQKCywqRyYgACzACAKqAgwQBAqy4As/GgkBhBKBfWfIwqAyAj&#10;ABDqQANNJBAcSxAESQwRdLiABggCAmgwA5+cGDAjzFYBAMF9hAOeFIgbDsCAmjyf1ICIqEC0KsIS&#10;iPWoCqP8QUr8UDVIByaADOiCuDYiQAfXMODElIBMFpQRisAzS6Q9BTAyRVeACmFhAQ9QIUclhgY4&#10;cEBbR+iQAElqEBmbhBKDYgHxoEEqJdg9hBwbYMLAHLwBVbWoCJuFE/lkgyjWCJD5XEolTOgArRxL&#10;hHncADAWAqHeEVACKDBessJbdhIQfs+UAPmAFsLQAVxqih3/AAyQNhijlSDyZUH0EvWEQOsIAQij&#10;YD35wIPm0GFEC7B1ECKxRSBZcMgdzkQArCgATqToqdvwjCOMef5hIFYjCB+tAwC/FUQF6OwQfPzB&#10;yAS+lzoEB4YBPluPZAKwABZgwP2EDhOgGARYYT5WGE1oGqAG1lcoC8OhwAGWzimAAnKOH6CnvRxA&#10;N0M1WqG0ICHFgiEHyEjYGQBet7AAPOHYRDhECCAtwcFQRf6dFADb/hkAAxwggXOigEB7jJCFy1Jy&#10;4DxJZexKoAEYpaGAGUtYZ0J9Q9S25fli0LVD4Ig1Q1ZQfHwQQAd5eRQP97CkABrrLAADXQAmg7gQ&#10;dxFQA2V+bwCCBhr8LKQj4Z4CRZ69iMhdlS7/ABseRpSpKrRlqIdCqMihiI5Bh4gBqLGABHCyJB9P&#10;w2SB3bS4UG+qR8j/AMMvAG19G1qi3Fcr4O2nf/yKaEjYd9zNx2VWTCI7n/nGVF0GVxKnxUVJVB0n&#10;TfhAQ3MIEtCsjL0KQsrXZKQJoOlyL/KWLp/5LxJXCFSFdKBUAB3vmSgFV8kATa4YUuXxiCAZg6CA&#10;Lx8hE78gioVkg+yguB53/wCMB8BK1cTCFWlg6clwEfNwgBjZrUQACjO/YYAYl4AD6AFK0AHzxqIE&#10;k2WDCA7Id4qGW/3f+fABSWkiDDzsSKCJpRnLt/A9HJAcgh1SYLn5rfSXEULHl+KL8AHADA9EQDcg&#10;aaFUEA97TYDgYbhe4nAIDFOBIha/ZoEDVJAjKBiDCgVEhvYAhJxII0CIemFYHmCIFMncAECwsAbV&#10;2GFGI2gAvD3GAQVyUCA30dNgEjSsU7BBY/GIDVSCDXwQusAQqgxlgFTMYAE1jKA50wZgkRZCVtwy&#10;BdkkIWP2DMBBl7GEh7kAEKKwAB2OYQBsmCAEPyEGjP7KBArvH4OgCB/w4A5vgCF+DkQGMZZjTwYQ&#10;KHNABuvEicT+GogSLRFRASQGYCE7IBY7jKdAaOAD5rtgAB2S6jeX4BCAIC3QAAyLgA/fYSAN59jA&#10;iEnyBZLDDzAuFSAO4hqAX2ZjbFN8DIEB/YwgT+rcDfOMgAAZqAtbobCRw6eAMb2waNYLBSHmEawi&#10;eVBNzPAkGlgBcHAErvJwAB8B9KNEBCSYOoEWLaPVQG7MBYAAlgI9rVgD+w4Ug08xEA+GmoAlfwCB&#10;ZCQjVWdj6EMjiogLGhYQnETokQqLdQAH/jFBqXSCgjVDw4gLSQgh/D1DBXyMGIb1ZJDzj9XMyFc7&#10;DoEAHwQAhf5hpIYjmKYJAhjlhA4MAzgAEdb5PYQP/NliEDx8EHZ6KwADGiGQCwcKTGZhAgoWEBIR&#10;4pklVSBQXQSmvJ36mUpJ7BLUxnu6wYBfNAaRq571QAWklFnkyYYtJ7qlL8Kcjnol3JLM2uziLli0&#10;Wr+b5qonfQunCgvKmVDExAIpQAEcgzAN+wHv/VEC81/AMt6AplZbkXh0m2NmDl7vun/UdHsdYj7R&#10;4wSG9yBBt5uBBvEQ06Dm4y+pvBXiAgZ/PCAnYAD8UCAV6Ldkf+GLAQPriVlx4PDO+WZ/5HEeK5q/&#10;9D4bhvMR2M2dyiYUNgx0+ZYeDbtYj8Qya9S7bpKTJSSfbQJtqD3EDAvpQ1CzPYo6oNr/AMljyEyV&#10;+jgnMtapfU/wAAt59lAD4kyM74AQesAh/wCoj3GswaFWQXfYjMXK+jc9NIFu7/8AFFMCMRmAAVC4&#10;QBW6iCAVUZIZ+SjA8jUYZA2DuAV54OR1HjxqIBmySjeG4IOzRuIG3dGf/D/lQDWdrgGhwAZgGMLi&#10;QPNRwx/xRA71CAk8gDppLciAWMbgDL2FgQywBGulgIAKAARQwwDOBoAQQagERrABwuNygQD8sUKA&#10;CuAFTWx1ggFAl4Q4hZjAAScFoAMpORDCdg+AAPneAMAmgk0Aw/UQXwF9iQ0BYgJAiJRIeQHrEB1G&#10;KDR9mwRE7BAAFIQAB+KokApPcEIBI8CAApYQwgPgICqHAQyDSBYQQH8PDpBD1MncAANg/qEDUkwA&#10;LGgCGOwDAFqgATd0MBM56NBAB9+HAAC9oSBv+IrFzXlBPi3gR0So7iSAGFIAM/QJT/NrACDguQyQ&#10;03wKEA3aiAPFyAF/IVDDh+Ag7wAUI3wAAqJJ0M+PoAF5wAJwqowH8tXAYHrgKdIzAc1hwAD7b4NR&#10;T4aAy2UgW5MJgVIIQbQAPPcYyBP0rAACTuhDjaEge2DUKQ9E5oETihlbKpFBA8a8BTG9wg9wkKEi&#10;5KgAJiTBEEW3cRglAItIPEANukF1pAAO94AeOLAviE5Ig4z1+zJAAQIGF7daAggNoApQL0GCVGd4&#10;NgDZTwQF76iAFy72YhAmZhgTY4QHb1xBahUAioQNo/EAAHYjAO2UppBBAZ5YAjJkiH+gOdBMggMe&#10;wAEBMcbhQC4bTIJiORTkTjBATcC04lBjtI6vPBobk0AgqkvhjWWNUK2t3pyssCFfomnr19U67aKB&#10;QvUNHXDT5EbMS4imsHzkHCrosnGtWlPU344AdAEkq9UM4AAs1cQLwrB4AQDEmiLXFdf8u+TQXJGM&#10;Lf8AKMwgJ0D0RMXTFbwtADu+/wAAoC2AIB9EQV5my9TPgeuFCnf44/8AwyKIN/SIdA39c/8AyKoc&#10;pyiCg5f4f/6P9sEsNBWOYWxT10xwiGeiCZIKjASEvvKKCOC4IHUyb5WhFcstDfUWLp/4oW8CpMK8&#10;Io9T9JUL5P7Ceh2n1BESOBIQQAPfAhAIUBUBB2rgUDmEKKP6gAdsBY47qvcSu9US4Cv/AAh6Pxgk&#10;Ar3stgi1UJUMJXh+bjE+nqImwMiFEEctcRESVp9Tw/eAAAxZQUDXMQj5YkcDeFkTBBRMkFHgQRih&#10;1r/jEIgyqcHu1SomB2C7AYVyUAAnIw3A7sLLVQIoGRvZ4/4GBnoCOFKAA2ZKKAvFgDDuDUyNOwEk&#10;pigRoNhVAAe8ABPYAQXWgSBWKCkA3sD0lBBCyABoJMBh/OcQgcJAAS48ABgFxgMicFWQA+cADcrD&#10;IABCQF2N5EYAC2XEkoOpn7GABAeMQB6sJHlgUBAbKCYsAK54AxC+IAhPcBIgcZDIlhEVAdKEUADB&#10;6lwAF12CEA+UrRFx0iadQQFbyKSCEBEB61ABvnfAAYteoAPgYAgV7IjUBXfEQFtBAshCmQEjy1mP&#10;PZBZqACoG0QS2KBA+csAD5/IIAAbkYYA5wcectSKmGooAAqkIC1VwkGWjsIB5YR4kluQIEliAFhA&#10;AKLKmGA5gIPIFwZcAMhxgbwAf3C4AJEMOQYdjcEBDOACDsuIB54qVAeuhAA1MtIOaQA/H7PIUTn9&#10;TKQLXz84Ch3VAnxikJE92AE/PyUAFac/3iALAtsZGBD22ACkYn+IAVPJAQJrSCQAapo6gRF6lBqD&#10;FGSAFeYCgt2EACSjgBI4P5IQLhQXoIBO0dAAhilQoN/geAKB194GJa8k7hkHBYAxw/Cnyo2CSPeg&#10;CGJo2iAzxmAln+CBSo4kAqPkI7SgIDcAyCoQ4UQwy1GoEG2HpQGHcKEuFh8CU0aAe5jVGOgoqhd2&#10;vUHiMl84BxUoxtRKy/Qt3UKkMuhTvRPcIJhCCcwggCdVxIn/AK+wQIJuqcfcYT8Eh+AEBfoIHEIU&#10;a1IDMb4QARpCI44nIIDBoFc7Vy93pPwMYagrTsK82BwlFA9Flx+OlkIrwavzdFZg1ligKyBLy6AG&#10;eDgTHwS4U3JZauyXZblYun/gtECf8/8AI2WwvT0ECg+vBTeeJ63f/wA966GTwlfWj9M6K5umCAI6&#10;xqHYiVu/kEQxXb+PDH7A7BZ61B62Hk2MBRwQjVw9W/8AHI1jb+onXzrymPYxOIOCKOCD9FxYBLX6&#10;GAIv4BlJx9viN31KuHszGve+EgEwsFPYxrjS3VK/lqe35SS1b0MsY/q2la19f3KhIfG1voBhoAWA&#10;GX1hyjtLLThaIQVA6EKgSVou/RQgUlAuN1d2wkoBRkqAJtBTEAaWOwQBF3ADfgQgsKwga3gN/RG8&#10;K+snT/jA2CPbtD3R6LAoA6jMYEGgtWYgSoWRBsBAAGz4K3kOWhl7v94dPy/gACCCEBNaYsIB4vfo&#10;oEBkHUZBkQEgZh6/34LgFjwS2sAYNMANegBEpIAINatwEG2mIABEIEYVyEYGVYQGqcPkoDA09Q7j&#10;AoAIOYUgkiAMjeeiFiAZQiHYEEGESZQEtoBB/wARydoBFsOwAKAfg4AGnPBEtJEwATiwRE+VAAAc&#10;EgBTG4OOmKAAv8UCxBAPGVSaREgZ8EAdvkKRwY7ACi3OIQSo/IQB4EGoxFFzARDzFA9pwgBN9z0H&#10;G/EhAYFDKD7qEBvBpADFFBgBEiHm2wg81kNOgBbjyIVuBpESLDkEAJaXgCLefR2gD5hAJdoGIYNm&#10;QSDeBaA85csQPeVYlgmRASoAziJHJGyDRCohKsgMJbMdCBUBHm+BA3NYmDQAl8INiHxcIBPc3EHD&#10;WCBuxYoS2+WrieKwGEzL6IBcuAFXhBCBr3RAN3DgApHcsABdwAAzR2KQl/kZigZSBwkBdgxsAG9Q&#10;Ty2Aa7wIwC5Ag0EhD5gbosCAZO1CAWFmoiF5sDYDb+AoUWAIDKSrAB4VkTwMEFIgcj1OACv+ogXE&#10;PcAwAVHTwsKANvDQUgyPOPQYCCjkoBg69Q6EBmbKwQPCwCAOWTARBAVM7EODD7W6NsIhYAHKMq6b&#10;OP0gLV7GwsA8q+WMGZZ/XqhMiRM3AiM1iUi2D5VKdTbNIaVoEd7b7Dyigm/QgvtM6zeuv4VKk7lU&#10;ikaodUAEp6hAKkWgEHIwYYCf07tEOAEVoMCj+hcqA45RKEH1SHMCQEp6Euk1WqA3cYP8gAaarBgI&#10;QFtU5zmgYRNbsEBBahsXUAGdsXadn+2/4GPEIE87rKiRXhMmpf8A8MiAuOI3rp/5EGQSkpmZ+dCr&#10;FR+M0l9f/PQUmRLtCA7XaX98joEGxjAYIDAXYAAxa6yH08RNVBRwhmy9LX/xuRa4lXiia/TutG1I&#10;yFfH0sMAeMBMnxhAU9N+xuUA5ZmwlACfWYmxeGiEFNahQg10zBf34sDoWi2eSh18SvxRMKk9ydow&#10;hnb9mdTAQDNMK0R8BMAE4ARBcdUmwQCEYKCOeRI6HgQkM2FHSS4HZoXAnr20LAgvKUUEbDUQIBrg&#10;lne0WsKTV5oCC3/hGA3KP9HbxSIIhs2DyAA+4RABBPg7nNX6xgMm2AQSFhTh5wRQZD4SRP8Av4Ap&#10;mEACT88j2BzgEG7+YA3pgkBQWdYR4JqJCADYA5feAADrCMgpz9HAAMt+AAGQgAHCpAQw0ABMlwsI&#10;NJowBAaqsgFiYRTM9CJ5QgAkwQhTlEQHEvAQMIIDMlgiAQhICHCvQkPS4JcUiG5AS6AnDA1hk3IK&#10;pCKBAW8v2fYguSZIuINwwIBGxAAGmDAcBDiBNwJgF14gUd8PMQAG4wIkeaoAEAdnCAewYAHBLAiG&#10;34xA0aISNBkLHsAFz+suABkcIIaiLn8kRAUkfsADIP2ARnckA1EtUAG0XcTFXPRuAK7R/eIQO9OB&#10;3pqMFvD8zgz4bglPBYwEbmyIHXYupQWxY0pYIKDLmjlIzgD/AMkgAVjIADNcIDhEHIgwYKNpghGM&#10;1AgPB0hSiggtBkGclECAw/hC2zABfphEL0ACAvFEkKoC6AJjYyYCAQBzfZGHdjoABkYZB0Ecwkvo&#10;VPUBTsA1wggG46ABvoXlYAQrA9xjNBvkBbDX8FwGoKMBFJEAdYPkRnYpCAIaZqwwCagJmwqlfAA9&#10;j/hlAD6FhgdM4DBAHTXsH+AhgAAQKLIQvNFSgrjmToMICIUFKe+y6j8MdEBRBhsgXqk1mm4+r9RZ&#10;3nnU1rf6MilynDHnbThUh16TkV+EycaR2wxhQbIpVFPq31IE0HE5B30KPfF/NYCEwhBO8wMxuEgq&#10;cGRUJU0AgC2R+hBN0KggFfUfYQE7iFnwgQDtA4QCsBIfgoQ4p03mP7dl/sjB6AasaxK9Uzb4h+nd&#10;ZInlWTdZ3LwynZ1L4bpMqKzP/iYyn3SPBVvdv/yQPIpRgoh8N3/55AbFgiiz1KJPyZqsa0e6o0Bq&#10;sgYsQX9SOpggYQJTVBgeea+SIB82xjf+O7rdI5EP9d14zMKBEbgCYZBEBkwEwFRdBAFSWCBATZSF&#10;eodAg8mEAAFoUEHKL+gNX+kMpHesBPSU/wAFPCN5pIZFsaEE2LURBw+79n8sL2IAg50CJsrcNH/G&#10;YSNYBIHcQZh42wxmxyCgQ+Hk+y4UXr4DANUwoA64rggBewgUT3iqyHz7m86KlJrU9Rf/AIQ04RYm&#10;Tz9gD/EAhUoBAILK4UEFg5LMjeowiGP+pChNvL1+AANW2ao7YkMZTQJFWsUgYw3oIBcMYQC8soYS&#10;4gRIDh8gKjqsQhzgNDM84EUyLEB4OQALRAORPsIAB0MgwP7ggKokrYUIBED3AG8GFQM3hkAhmUFR&#10;DJtjA83oHBPqKhizhBw0IEoLjA3KPvAICJNCgtoNAgVsYKmAXmiCwQHQEhEat4yAhNwIIM2gxMF7&#10;AC6vuEEA5bpA5dhkAsPuNDYokAw8BBETgAdoyOIAdWhAYOyDoARpD8iA/wAxAADQRV3qSDwXHgzA&#10;UCABgNAhKB8GB89SEPQecfYAZX0liAUloVCGH4oUB8VwifG7hLFJAgLoYAAopUQOXUDYNsCIP29A&#10;APYCA2ckAf6wACZfsAURgJ8GxgOCK68Btu+jsABRFoCOXLCRIPMq3ncsGjhpgAtrQBYe+gQ/1pwE&#10;U3guAD+YQF55BUKCbkIHfMOIHe6BA7pCwAHAewCL2GEQAEHqMBWrk4QJ2tjMIN2txqaqZwTUoKDg&#10;CFXc6gD29BQLAd3nSAIZYAAzggbbX4MyAM4iuAD2BwRDG6o+AV/yEnVRuJQKw2jwAE83PlIJlEGB&#10;R22YHFQ0BCAVAvhOwAFyMABtv0H2XBESJAjAaLKIDBCLAI/saCHIjlxHTnQdS7CAABvD5ZMb0zXZ&#10;8myRwSIzvYZHhHr29knbajz3K5SIrufxuYX4kc/aWN3H4dCgtGAFZfWIFAMK0hDtINZ53/l54EIe&#10;ektFoBU5VDioSaRuYpTBGlhOYQAXI5kBva/QQNFm3pyAQ+n6Lm+xEeIIMgPrk6lQ7dH2/wDyPKqN&#10;4r6Gmy/Man1QpKl2/wD8kC3djfaer8uKx9Uzjtr/AOeTbMylLIQ4jgF5nmB7nCJIqTwEEjucsyby&#10;qhbd4UCKdIuVVC7AChlxWyJd6Ba/8LQt3YeMCmzhdaRMhOnoPuIzTlT4CCfPoQAqiSwCAVanA9VM&#10;IAEbsEIRaj7EDKFTgHlKiwQDsjnuOhlbQxGPP2H+mPQ7LEE0raV0KhU++EAwCQCstALv5IqM2BGQ&#10;oN42JCooACKDQ9P/AKwAB5gA1bGAOsugAxkBtpQSf7nAIvNMoiXO30dp3WCGmb9P+OcosD5mp3R2&#10;wiFAW9kAXE1CBwHB8AA9UIZAg3gcRwmYRS9DsWj4AsxzCAAKRCANQEBX4/o1VQCRwCr7o9pBQ3gw&#10;EUyREkFbMgDzvgIA4UHAyZWBAqe51gBvyMgAZwZfkkA6mMngAD/HYQWkSKAoAwp4kEBBkCwFNk3A&#10;QXIlQgZN4AAI9apYZsISgOqSQYKR1IB4ZqQQBrlAy4DGHEGBG+AA+H+xAIWxhkQ8tkih4KIaNUBQ&#10;dzkAUTycTuQi9yAdaxgIMACfDgwB8AAB5qEHTWKKBfwyQD/kVEA+iIBuYDXgSK0kgEeeYAXwwAJ3&#10;DIGRhEDkHMCAryhsMCqMhgaFgD1N2QkATa4MBAG9KiCA0usIE5Egz23LlcQgVVTLmQHfyxcQEYuA&#10;BlUkPt53AE/foizBqBQL5BACKkiBJKv0VgNvEKAApbZGAAOaiiwVgwFwoKA5LvOpAGb/AGsAgL5h&#10;TA4BBNdYIqy7nkQaIJiAkMSGhjthvRhYA5kERPAmICLQQYL+QCvnuABQoAI3q4ATqU0IC0PhIAXk&#10;lICZHBHdqEE9lFgQdtMlQKSL1CKewNABZLA5gAJZELMABWoIAKti2gJUTyFNnbhICvlBAQq3B3Lg&#10;AX/wQQgtWsAGXKAYAywHUABCZISgE04BLDORnghDERTaBJK4RHgtYEiWsM+RxeMBhNSgCfIW8Z3M&#10;rNjrIlrR8pAcvsHQkiPCJmmyYj8IRPrMQwHMhSgbwWo0vZWEuvdua/zPYpjUjRe1/wDqSLqk7IBB&#10;393FjBCnQwABF3gBjZjAIDV4EUV39EhAWgaSOqwBS1N9Xwa/FW6ZmHLmTOVo/wDHauokZUiFZTeT&#10;85HUpuaSC1/42oBW2X9rCK3kjUZhEch2NfWTqQdRAJWWW269P/PAsTigaxVWdnWZwDBoykvtE3lf&#10;YhoLtBR9/nQri+nPQPRsPlIQzBqVdT7bq1G8T/wviXwhjY14SzEsAy+wP8WPnllLtKGhAGOEhZrm&#10;TDRUsADIZ8wd9+CAXaQROHoFRmnAwMt5QECc5oEA3WGABVQjUMkXwfwNTLcrKe9NyAfwrJQ+EAO6&#10;wQG/IYAwskgSns/4IE8eAkufqaBAdgkVCAXAAagAA6BqABfl9YjCJBBExGxrc0hdkKz2HSxY0MzZ&#10;NAh6isz+NTL6fisTlX2LcaggOgQ4gCGWtoA4ahIXyQyBDuYBBIJZPsEgJ3ogRFYaWvLWGXCJKyYh&#10;zXShUBDKKoRDJLAAXjmBKEzGMI4ZAUhohkgDYElGACpwJDDoABOOAERzpmEADGUQKaw8n7wGI2RU&#10;AjDC6BLOrBCJkNBg2HGBQawgFMWYRL0WjFNI0AgUjYAQTrICDkqoCIx4EAExw0gNk8RgCD6YjAh5&#10;YYDZwlERyrwUUFhmEOkRQRADg9EEL1MOsQTWKABYqBlYgcDyozwACcLAoR0G1PF88BEtjNI6TMAw&#10;HbCDjI03AIlB7hSfYGhANcUGwChhCACGYAh27CBsaQCXrow5QN+htFLYoEAqA1L9PAMEB30VBAsx&#10;IaOJ6CU0hSvMqViB1rCsK1NxgPvE/JEBYYQ2CLUpSwCEkCuGyfQCNuRADBTQBzm6iIIvyQCkiCDA&#10;1Qw9+AAOf2wgeQLvxYiOVApJFAgAYSUNCj/aIMEY8CPpBST+BoAAqgAXgAf8GxiChPEgcpZABW/4&#10;aABxdQBkZAjRDACUsYGuSgCU2QgYD0EpH8Ig/wBtYtwFCqwjOvEgAwVGEQJtIkCq5qcIAgLh1EJC&#10;KsAFSn8MAFrjA4xtQD+0BwyKCuIAVJsqBYDTTUnMgDfwUgBEfcGCVwAA40hntC722tA6qh0Mghrt&#10;zqsiBBsKiYHtwadHwJw9tjIIQUs7O+kwtbC/lDnKjDa9dTQoD+/kpVOkpu8cneAD9XeUXiB7O5Lk&#10;hLS1ikQfLoKSANm1DCzAIMDV2YGEgrvhwAG3SAB1QLCAcl1gurgc28nKg9KnZ9S62XVf+O9dMIFu&#10;RuDYU+HHecWRplv/ACa+saFrP5Gut9NF/gb7dW7SdJrB7Uui/wDPeHFB/Qpu+zRdC3caEJeBXoMV&#10;3gRQevLvwQwglfWj4LQGPWTl42UmdPal0X/g0J1orv5C8SPwDRpfKhaCNR0K6QADTvUToRCNzk3w&#10;gaXMpkMMLtgA90GnVYDBuR0A7QbAAgkuZFjMpqur6oay4yqSQyqOr8S3FtssY2NGwwHHPqET2qIJ&#10;FLPPxgAC/CYFOOAAKS8oAB4ngHhXVwAD0WBqiZWEdl6ur6TKlrob2ABKjHpQCHqePMfllSKfr8/N&#10;RXysJnV0b4ajsVflSMpJ6qnnHcSHN55GKBH0tQkOASMQVbkBIT03B+cEgkfcKtInPwK/V9I4EZ0m&#10;9NcGDAdfPtKlx6BCAVNQAEUMIQ+bsHAAoTmowAAnCBl0aDCwIKBNAYCXIxfAgP41AAERJYivCxCT&#10;hIQM/MgAFxYMiToOBBJfQRAHBzOQAX1iKEAZzowCC/T7AVuDsED8sEBIRMBhvUAljmlJC6YIALo0&#10;FPco8BEDuW0AKcGiIOB/AuFIqJVxCACYAlXPkAR9gEJa0QLFbVPEAInUQfAG3ucChJ9oeoFej4iA&#10;LiR40wDEVw0ItWMoAABjQTgJeEIBR0KiRkEjaY3GoQPIQATcMAyPZEEWJUiHikogAtICUHluPADC&#10;2YQ4hIIDWADnDrEDpRoUBIe4QBsJg8hARVAg7KQCvnyhIBbIeZmERcKESd6gDy7AAJ6snsA5cagD&#10;vMAgpmAAn2QwChZEEq1zcAAiUmGE2QkL+EcSSn6AATBpADnnmjMQN4QUB8jkAYOVzEDQ4sHIRAtg&#10;AB4YgBbbcEHwBRIgtHVBUJtc0ODIwj/BhQHJMw14gFUhsgDK4wwQJZUTOpkGiFyvB2RAm1MCYG2N&#10;RAAxTYYE54CNgAuuSWEBkS1vAgA2dEFiAvwCXSIiuJQADnKQ4AbuIIDiRVMCVCkrUVyBZwUbhgkG&#10;QAfZBtel0m4aF7McxeYBrUubmVRmPyGoOfIY8C7SeQBxxMooUa5/jyrgyTkmOBkH7SGlTcO4Nqjw&#10;sIUJgKrI0JeW+PTauu0SAqAflkQhyfjXCBDBgQFOEoAPZQUADi4B2kIG6aspsTGGio/8zF2gqZf+&#10;KJPTPmCR69qf+NoW7sWM1r28su9wi0sYODuie/j/AOdJzncW2g3SNUfKlYyGhXLpV6jhA49Krj7o&#10;jksaDQ3FfdMjTJe3YcBSlw85M59v/C6Vnp19OGcAAKVGRwoxkIRfXICGI4ECjcZaLJrzkpBw1+bd&#10;eFXoN/skosF6nc0+lYomBx4saAHcAbTwICkWAEdxQ4QhR65fuEHTkpVnFWalhR6vD+zYICTYMACM&#10;5R+DgRPAZCo+hLMsw61GpaM60eAQdsADtKKhMsi8GCRurGASSFSody9GIF+FHEyd0Iq4vimEnU+n&#10;N1av/FFDXpPPOFrDzUbA/jqdie5teziDxI20E5EImvLZVa6wjX/j1M0pLdgeje1DuSPsT0RsDiTO&#10;xPfB/wAAJhgERrq6ANQ+QAJ5CioPBhQAAdTAJ8/MsBgbu4SAbhuZDj5nSooHeRJARA9sCEl0KP21&#10;UKYbAiP00CBkr9vEED2g0ABM+4BR4RiT4ZJAC0FQAgfSwGEA55Cbhh6QAKsajAVsQECxEMkACeH1&#10;hEAROpIAMFgAFwiAxAJIFppaSuoAHFv9mo4PBAhoNuIC/GZQAFNFhEm6kQqAEN9Qg17w+SAEr6hq&#10;NQhuxRBL4uqMIJKHGVAAzoKyNwo8kgIHFtwA9ghAhJCAURTEyj7DggfPoIIDvdzyZCDU5TgbuQjo&#10;44wJO2GDCQ6sBArL4piAB0IAGnnI4A4UYfBElsK8BM0AMaHBF2MAHe4iV7hAJTG6wAAuhoVqHAN2&#10;0pAFKY7BBP0EF8Biz5IHC8EA5CAChcPBDiLogGhkCnBMDA/4AV3ehYKG18PkQGArXjyeBzYGzSEJ&#10;LlhvD8QgV2QhD0ADZgoo1P0NQEbypCCCuHXgAB9uQhVpINQb1pYYT8KoAF1SBQNABLsQHsXzgiUj&#10;WbARoEDAw3IQMzoIwgGvGJ1Ag2YNQGnaj8QgPGQAI0wSRCGIAKBY3A4IuB6BhAE0bjhWAQ2IWtlh&#10;GfgoqB0kM5LsUnXflSTMPqA5dn2EWJwR5uq0J0gYZ74485cQ5i6PQ35uWGhHvDkU1TwdC1cLvhJQ&#10;ViBke7aIqNLmnaiwvSUtnKv/ACpK0rJKNO7O5HYsNCnk/REBT/UUFwskgNlGzOAAYZtgEAuQTcL8&#10;+hg6g8WEEFRZgAtQA4FMFst5NO7Cynv0P/iT1gd1WeQSJ/8AJaupFvMM5xIwzDI3CQO6pHL1m3n/&#10;AOhficd5ytYjFdOgpu/X44o2eEVYanZKhodQLd3/APFeKihAJ6DpvcgYj6IlgAOuzEIBEwABLhFA&#10;LzCwABMCA4q7oPtTLkwqmjQ7y4LC0iOh4kIQ8iBgF2KMMFDs6AAclIhboK/7w+iyAgLr6GBnQWG0&#10;fIKCAb7dhkIeUwKIn5QIMyC8QR1I1gLObC465IJnqh5YDDvxPCQD+GIgExCwGBfXTEqGx/xXcjsZ&#10;3balS2IZZWp9VzIeB3Tz53HYcbGcL/wSNae6NR2Nr2SifWZx5M7ttSztT6pmWbhk9SbV/BQDQ/CG&#10;F58HACk0EGgEFGEoYFQIzDck8gB3WpoEAzOKhAO5B7EStfBEN38QADIYQk0+OamIkZmIEaWgFCPR&#10;MAAf04fjC8wQzPDBXRFhDAvGwAOyR+gBICloKdUNIAB6LiEEOfs8AgLMXAB6hIBQgFkxR3EiAzaC&#10;cX2pCC3z/MYGesBzrAaDIaF++8AAHxYECoVgTK8qPIAOpKAFmKxfEAN5NgANssYrk5OSQchsJhGo&#10;EBrzkIE6YgBHomEBR5m4QGfIg+EAdNAhiVkIXo/1F2ABGUABGGgSCLIA1hAAiFlAY5sAeqgQAT+y&#10;jCAJixaClUAYAAA8mwGxg2AAzwihAH2ACM9VRASnmIHKGEBXzhSVAWjQBFQ2IFnTTnUqANU/H4wC&#10;D+oElZlhAOCgADoA2C/qAF3xBqAzB2Bm1ywlY9WNhBheAIGyAHpYRPkP8KiQ4k3AbJUBRsoKgP7/&#10;AM+AgScaFiAsJAGuYYknCJQyAvHmIm4MhAGG8AFquzgEBBAMRcCnLlBDBTAIHSpCGuZvh1OABxx8&#10;4gED8wjCIbwWEBz8PYHHPVAebgkCU24bHqAT9xoQpqA5AdRWTSpdVjSQcohCnhKDrWJO/uTq7ZrQ&#10;0rQ1o/mXUnRL1qdpcCJw56PmTzdG9/nJDV3vcmFkaR9Fyc9CGjKjON9Wpq+Yx8mCrR3lkjyaYP8A&#10;IB3oEBehYYDNAsoxMwtfyahoVBZAKWYEABYlMB9lkWABowMgAPrCFi7CggTqKAAcUkgT9xa/8LRR&#10;TJf+VJwtpZH+khrkcgzxFJdden/ouOY+xRx8yZSkviuMx2ba/eI2fgWv/HeHxCCjBXNUQAzCpItf&#10;fKHeNRioRRAgsCFt1RJdgCUcKyAtI/HpiAAIcED4IBjQUARVgwQOxC0jgVq4VhAhSRII9fsAX0Pc&#10;gFbAAPuW+FWzfrdw+39U1WEAxYXCQAjCAhdJYIDEsgVjY0BsLAVz/BwBO0ECoAcMdS5Wr9kt6/8A&#10;Gz/qTVzmTo9nUc+z+j0OB52+S5JsGLo9korQsJ6GvfALNymmY6qlcx26PtlFyo7M2Ogsq+7wj+Is&#10;BDV2wAgcMGBpBQvCA2IGYQl4YJHBpISUUPgAkn9KBCTsJCdRpCKAV1O3GAtgvBCBwQBWmwSDjxmW&#10;CI3mgQkxN8qQCQ4PLB0IETOLAAAHRFAJ7wECvZFhgVizzIAFwGAVB4EGM6goRmEBnBwIAzMhBAcN&#10;Xhq+EAB+bQ7QwQwuoCKjBQIGPJBAJV3Ajh0MKzmX506EXI+8YgsaiWLOoaCnpWRgPNKCoHmkkAGT&#10;QZAIyCAbh8hgeqQqjnU8hBzn+4FgFt6AAXhMACGsEDVNQgHicy6GVXL8mgQK2PRRNhkCF1obCiqw&#10;gQeWMAAO7ABbhbgEb+aBCyFlhoSpejEIrwgAjIKAeWaQPuElhAcLSAVzEiyaMB1YKDTriVQ9oANu&#10;w9AHhQkuyKAGiU6BBnAQX+ggPZcGG8y5ABkfQgPxhABSSWgCcx8iE6XsfwYGb5QhEMH8QIKBgB3X&#10;0NhgUsUAGaeE3/oBDXqMdQMxgAV6WHgAeBQACAAsGgc24QNPsIQWw3SIi4OCB/eCAd/mIIEtsliw&#10;QCgJADPqIwD4E/o4xBudeRgdHIrBIb8EhCKyYmAlEAXCqXmR0wlVQfsxOPUjUQZQT0LpzAO8LPCq&#10;5kwoEbvxtvooeD0YelOF4gH4WNr3jlZvoX5UnQPwXnKyTRlpf+CchOq189DQgTP23KREqgngTPyL&#10;6wzWJcf00KFF4OSqN2xZFlDSlm1XHggPGXhjjYpnaD6uSrkvqQinZr8l8aCVetxeq3IAwDCrKIxs&#10;j6UQCsHEFAM3GjZFYN5CBOuJ+T/8CbOIL2QP9o/8tiA9oDcqb9ux84Np8lNX/wCfMmMrSUFIgurl&#10;sTR9jPTSEzVwzKsX9Uf+Racq3y9zaerbAIEwQYIg9fQbgB75YgACWQAEN8NxGVKSp4Wg1OrCs5Jk&#10;EAwj0CCZZBEowEAHT0GGpUACYjCI4s57gDPDwOIMaNiCQCV/ecEATOLQKzhahvNDBBH9iv20aMcA&#10;aakobuT6IFVolpZnflucpW1emyvZiuGmE/yJAQe4IJjXfEQHHQcrVaJD3y+ATD5aSerMr/gMtz7N&#10;kmWgri6s45lXOZ7o+AtbkkB0+8Ls/wDZteyP0BIoX7YX2/IvvTsUPNvJd5l5Znp1z1wl6RwKwvbm&#10;YEVgoIMy8Iggm4yAWTb8QIESBF8AdcBUphEPfgQA8sHAdZy4F63INAEsIwuFv1JMCAdlhjQBBnC8&#10;JANJtggeh/SeCIMFAn53ACvcEAgPjgAKaT7OrDNwBAkCyAC4QDXAAHDckADeWKBEv4lOuwgkDX6z&#10;CGG6IEAkb5CRKYAKHdQYF4kSXHyH09wwAYo8AIx4QAXtAklP4BLAZxyQAUd1+eBDB6B5AMVC56mI&#10;00A7h6iAX6wwgNxMGU+llFsQggoWg92BwhQaYJiBGH4olI4oR8JEACRypCkSqoAFotAgBcfaIKHh&#10;WA7mhggbUOKIGIWHrAHL+9AcpkITHzOuDHUrjEALeAAqfIQGbgsW8twgN0SDgCFQiOlggdbqlAhh&#10;25zAPhIBLhB/UQALV6gIEAjQUJ+KXwCEe0oEi89CABFaMBCz2ED6/wBGEMGqAJ0Rk0BJcSqgq5wb&#10;CAsOQCs6gBTvgAHtoYA2XOEAFukgIRtoJAuJolcSBqHiCQAHzSNoBlqCDKBySCUwPkEEaOwQG1EA&#10;IZZHeygFPgWAgVNZACJEqRMQdcURA/CCQ3oPBQVa6+TlqMbhMgZ6AyNxmary7y6NANv2jiV2j72P&#10;xvcqzdFxxzPubSC/0wLfKoh1+Ta9kNEe5Mr4UIERpb1rps2kRmU/xYEgVFpAOC4CAu0lDM1FR+Rf&#10;qSL5JvyuSJF1Tuxy7lUoVm5apXHXgtJK5MJYCKnuKbHgkoIB1wBhAYYbt7GTGAj5XGHoQXiZ+gGt&#10;q8+cTIN1I1be1m7LGdYHWwhBrKxJTuf9LxS2gO0Ox/EEBJps+D/8ix9Co5wf2plgo8ha/wDNQUmS&#10;JWNKyVVtenW9kjWNgMhO1JQQaDCIGCtAa6ybBcIe+pVxWKBVy9ljT+N/+KTrkxoACxG6BrboONLZ&#10;DBU9YzgICYoMAac6C4WIOp3dnCfE4qdLBukR6tpfyTPA/tQIJds+8U3vgAA+y0ABiJQAaX1QzABi&#10;fISj6Mguk+kqehC/UOAh+Y/Z1CA1tcIIN64AhMUOZYUFYg2vZteygzgSzklqzTbbAALgAtAAq/Fo&#10;AFs4ZgI0eCIFInRQaqMFRdF9f+H/AKesMx4LljoKn7S0UNH+l7sfmcbFKdMy8TLXExkfoJaO4zm4&#10;uPJlRSY3IpHSZ0vI3vRoQDP/AFTQgfHtjUBJMEmhAgRkxCViA7gEBEBKBfI2CJBsIveV0AJUMHA3&#10;J/oxhMbEwQ8kiXUCQB+qiMwwwBFiQsLAShyAFjkLGGIXlAAZYHAbSsAHDwGATjqAFwdwgHWAgXoR&#10;dwHXCwAU4doB0LcAgF/PAAAi6rBBrvCoiD/R8SQoLVwCHP2iBVeTAILr2SBBoVAA24qEZUjQI3uy&#10;+8BCP4EoO+aKxKEN0AWR9YCEdgJYLZCC8TyAjgKAIRVwQGZHy+AQJYSQAB9oFG6OoQGQVZgJcMzI&#10;ICfT1IwkdBc7BAJfwYArbKQPHRmEwzt4cobsA2EBiVSCD4vDcIH+R8yAYS+yQCoQzAIaPsIFbgiA&#10;y9Aj49AVPsD0CV1KF8FYtQAO0kIDRPKxAKmOtIOoeUD4EsCg1IXsEA3ZwGnSSkj/AAroEPOQCEqi&#10;IA/OBGj0ABx6hFWag7BAZ/xlBAKTwghZkMGvsMCF9aAAZEoQKru/0yCCPuCBfH9xmAD3tDqhQTzT&#10;4IDAV8ZUoDJ7ZA6IYAApo6EUAjYuwC3gwwU1D+hCtYQBNSkjA4U1LBBnq4nL9nzLno+pAWNAhQrT&#10;Vq+if6dyiRnT3ZXJ0Vb4rhPQVFCP0kBlWcMClRqx+9N9hhmIcsH6rS22e82iC+qcOVcVJLYU0lHg&#10;6hnSqJRsHRyjX6dhwIHZs8URYRw0GO3BAlQyFC5GVrARViYj2hkwWspBCpAmQKNyKbwSqk3+BiED&#10;19ITbgdiNRmds8dospATQxsQnpAdk13P9XEiwfaiKQAdxkcenAMRG+wMHcQwNuTTU32RcPRhKon/&#10;ACBQUmTX63VYWrNduEiRCq6hyucUnbfP13q3/wCTQXESEFBjbIiTu37/APNDs6dnOHJ0cnkE0xgQ&#10;hRVRGUUBAABYMCIt0CBDkIAD4XsWA/5Zadt0WVkW6v8A9pTS10jLuJvvNJRM5+9atwhQTpX5NtUr&#10;b4dzoWSR+bp8mosX2fpPXpbZFimCjI3o7ehMe2Ob4SaIC1dSXkfwaZiIrRSaREV0c/1reAxFYVAI&#10;KtqwxIGN0LMoC/1LEEwpCCBkrgQRDNAAfoiZDUGvAEA187wEIfjUFoyUBVDDABy7lMAAT1BZgC9D&#10;ACoxqpuH+TIP4PYvfnRqqRoJizl60MvLoZPguKCKVHQoOhRhKno7HQow2vZNDeMKTvBxyJHqPIsR&#10;bzYmaiZsZaelTe9FRAB88RAZQIIosyALnQYpjDwBBYwAgMqEARvmqYAgJaoIBGoMAN5IAF1QAtPm&#10;NgC8OYIQJpcBG19SWGAeipADDWCDduCgTvQgQEutoWAGGoECwUgguKlh0DA5GQAM3g8rI5hBA1n3&#10;AwvXO4YQXMwEK8ONiggDq5GKI7DZglADJQZCGHQAa7UpD4USQdIh1CCsbqkAL1AA2HYIGGPiKDrH&#10;CQpNkbIJ/tnoIFIIKFsfMBCn+1CAXGKECPKYfeQgSKIWEAWFpsMDsauByLS0BgNgQFCAEMklOQOZ&#10;C6AfwkgBvy4wEZxCCMsYgiNYAF1zARlRLWwBSFouUmNNEDwQTZwzgAN//k6BgD0pMUB5oELnlmEH&#10;E9CAVAwMwkqSEFgxIwgq4RIABO1wAMxQdYeQQLPtXBQAFGQDQJVgEHhAJc6kIZKuJKADG7GAhFIC&#10;YRSQBGVgGlZfIAEoHW4xI1AgYrkADgewA55iDQRXxrQYADykACURxCBOZDIA/nULASoGQARoLBQd&#10;aZhggQhQRF9yIEKv6QMQNagsAvwAEGaQOIKzIziA3YVwwICBHgH6Fq40xcC6Vz3Ncm0Lqfmsmncs&#10;HVa4PQ8abv8AjK/2sQ0y9mRor2iBqU2JbRRoMMogZY+OYK98z/QwCezMgBHiaUAjWLlcixlrrLZw&#10;QHoKsATTR/WwhFexCRKvRyuWEsTLq8NMjqATi6JJGlEEQ56LCSuEnlByItWPYFMRFVUVudL9AAUy&#10;yi4Qt+DZBcT4KACmmIxhSydezHc1rXgVB6f/AAzNBgMzsh4dADmLl0PaLNNXbIja+v8A5M+q5XbH&#10;R5oXHXxPO3upV3/8zQt3YVOQL7PSp4RKYbBbfTIQVZEti9AB/MIQ4UEATUKRakCSg3wtPKtyp/0b&#10;hfWo7oOItz9RglrgdRz1wqiLpoAAFUzAUyMl5epNCPQTsE3pmnnkY0FJkXd+Z7Jg8puKFSUAYJxt&#10;oEAcZoRHdMFJNGgADCSv+BgIJpAhpn9hLk0o7YEofcMBkyFys+tguAmYZgQxsB+MMRh86VcCFKeH&#10;CKnCnuP2dwAFcLfAEB6wQBa1fkC3vy6lWFlbxbpTU857F96eygS2/wA4die5a/DxQULFpCKNIu67&#10;ljyNr2eCxxYd12cCQ3vhMJGcxOgJyswgKvVOBCSz+DqYDq4IFAvn0MEWigyBFFY9gCIgKXDyCAsa&#10;UgJAUAaCCfvxPsAEhmACMZAICA4aZOotz4EiAZkEQsoJACuMFoAftGWEj94gDAFcxApeNBEW4CCW&#10;UEAlVcggAQzAAYaeQIFbtB3Ah8B4AA6jXEzTigD2gATcOwAPTBAAuYMwCg9eohWg44V1V8YCDYGF&#10;ZhBAK2S8wQZLuMMikXHcYGvcESD8oRxQv/C4UCERJmkgikgsEWdgABqAHxhAeOKEANSYDUZkClXi&#10;qQILwUABrGAEhZ+GUgA7GVCtGFAQP4kMwcr6MYAZJt7BGFgNIITi+AALz/CKhN18oaiIp/PZ0UJn&#10;FEpQcLz+RYCHNUnzAAa7BFEFiRAK4ABluAAhcAPARQEgNQCDJqw1lCW1BQCRt74hQBwAQPGEFyez&#10;gQBr4jNZPDBIJUn0AG2+jgEAsEIaAD0wgEwyAop3P8BkwKqMJX1UIKU832lzAe+Qw8gN0YfMktAL&#10;Gho6H4gOrAIQASFGOZgMwgQ7LuAzuQCEwCvPDSIVGMQsAaFmAAL6tycDdEZFJRuYXLYIALchwCV4&#10;CojLb8/tl03QvTfVkZuvnrbqJqYAeNshBAYEDCCU7cIOhr/heLHQdCgmmZsy3Rz2K+VyrZAwsixm&#10;wlAJDvSJwr/OwKIyTdIFV3QKgAcwFDft96x0cWuogSqu3GVOVaaaUPW8RyStk0VcpLnC5QHitqWm&#10;UrBMJgXl+xQsnBqqVRYGV3iskXmzutNdpoDM3bYtffVmJCQGsCKIAoSbg/3MAqP6EEZYySCFcjos&#10;hbakHvtBtF9T4dbzrWs6gaDv+V4e9WTw9UpSNxAFwvwIdTGWc7wPSuyLDjs3/ksnH72XeEo+9YXV&#10;O8vrmH/5shWteBWj0iOg7FC/uTvLVeuKiQM5Fz3ml8sjUFAk4S/ZiABWyJAQ7sVWEWu36/6NQFOi&#10;KtA1rwFoAdPQAMUwkHuIAmUpZSoUPdrAZzGJZLcaj9WCege/4mI/AIAUzQBl4At9yCB3zUkQCX7A&#10;B7wLAVCny+y4AHm0gLdAIPqbyEKiQAeq2HkKBTMDQALi+Rjh3sc1Jbkvx3qMR++YI00MmsU+ArkC&#10;YeBKXHoEidcBnNpW87Cu2vv+W17G0URFH2FlIdpR3KN3mdip7kIs3OqwgV6vuSkeVTe9D+DTG75I&#10;d+r6ZvOj5LKXy1LQ5vlA5dBai2IGJaAA2RBwC4v9wCE5XAQeukkBQc1EWoDl5z6AAaDNAI3AYMzq&#10;kyABu8fBIFglBCgWokIHJtUAA51HskEBHwsHIJH2EB2hgDBY91ET58EhAarBYAkkWFgADGlgFpbD&#10;dCx7ADOGY2QS4ZVKdeR8m4AExqBbufhIC+cseygx/wBG8SVssABGT5hggw9QBRAQCFdvQIh7GQQ+&#10;aAL5CQFx0QFxpGhAK3hIQvtSygF9IABXUUDAG8T5GEzAgsMHkAOHkbBhgQcJQHygYG4NfwAhsAhr&#10;4AU5xgCL3iYdAQw7AgCwpHgBlgjzGsOQGlTIIDU9SQBEseYElrQkQjdC0QBmsGEh+30FBqh2KFzo&#10;FLYH6Y2CAVCbBA3GAQCfNggH9QqiNqs6Cgq89DINWAATJBhicABupSrChGM0QH2MO2ChoEHwfQgB&#10;WZ5C/XJ9EnuAP2AQKMQSEWfMBo8DTgCfSiAANj4cRAz1goAOWw0W8yQAG/fK7YEInJRIC+kwBd1h&#10;8iCAp8BYAEPIQY55olAD7gXggDSAAExSwBBoYSYEMOQRgeHCsMKL07HSeMUoR+WAinZB0kRF/dvY&#10;AESINAgU+ZB7Agd3sJJIrD4631IOiaZav9Ot1IGQE13wKtQWpcnPT8c3RRtqiV/tFZq03oXroTVV&#10;21wepeo35ytaoG70aXJwU2jaCZRUICxxjpBDICGpNsxH2hDTA0QVptQz74IYEv8A6j7qf5GNodDV&#10;tM2tioPxOu/1rsuFzdgITHs2AjOtkeuPDlCUOvelwa1EYtT0cZLa2mGtJQXIFfnlcDd3urdauQ7K&#10;6zEauIF/gG7V+R5AE8XBB0DIEKAA3NgAAHRlElVz9jvi0t3CRbq/43hG54E1p4qyqNuUYDHK+CWg&#10;Sg7rLDzf0uVxla/8cC3dhaNgDwHwLd3/APNaupAgix60xrUufUWlLUz48GRIABV4F4aK3BczBQR/&#10;NCS5Wp80mmPM7Jdb/nY+hLIGUKg5shlCqr4JKAdAA7z4ADJLzKAIrqLBCdPgoFUEg/rBEms4UzxX&#10;vZYTobEGNTpfhnBAuygAHrAbhQawhCAUIWQFuwZAilCAE9APwA0N8AAS4IDlVHADMAROQBkNYVJy&#10;LGVK9GcyOpUnb83lIluhWj3/AOIs+TTJqWZ88n0UENzE2/ntezxjucC+Ckz4TQSVurDv/oyy9Jve&#10;ViPCVBYKZMmloey5YkKMPL+EYBkoF5J0kaEUvtVVXoKdIptpJ9iRxTphPD+ljtZwys30MgNCnREN&#10;WH3ggAwTxWGCnCsQKmsEBawFioTZbARA3Pr8kkOIff1EHCK3U/kRKhoIDdRiCBPICaEAUPCkEG2l&#10;g6gEqoSkDvSNoGEEuQC7Gp4xRcpBisBAC2YAGBbmgADxh+2ZvAQW9wCLQEEH7zMCAN9iAH8oA+b4&#10;ASpP9LgAr4rBEA/PyMO4CENwA9ofQQCvgKwMJzCAug4CBHdTKIhNYCM1B0EA7AmQOvghALgxpB/A&#10;GYhI2QQeID2KEUmAK5gAjb44qfGHZHXIjLbgArx+RhAFdADBYKAB2aACmiIbwgLxkEBa/CAGeqIb&#10;6TUomnX05wQI14iEAbHGiAGM0TixYJkE++VA8yg6xAEL6hAHDsAR0FSgGYcCTukE7D4kVAOVsA7u&#10;yQGsz3BCR+swgPxQI2D94vEgM9QslQ5aIE098qvBwUVk6YCw37EBMQGkBzpsO5QJn/ZJSInxBSNr&#10;sFrQCs6sAIf1iFIOvEFYBPJAQSUXEIN6ytEGiSwA5kEAhqYoRBgAA/8ApwgA4sJF0AQ1EA6EgaGA&#10;IrggNpLQTZ6Qe4gKThwAkko6AALb+EgC3AMjVSRoDKIweYMkCKgAZ2KFmiHBQWvX7JYalIETdtFw&#10;WgNYfH0egDeCQgMzjPJIeRT5FhegsUad9C5PyFx3weai43ovl4yOpdeqSclyZRSErpjfYrsxdgRN&#10;fKpACmVqVB2rxjJY14ta1ZJelXSSSxp5PUZw040EzVONqdJf01sbgT1RVu8RsWPoLO5bvf6SY1Th&#10;DblBJJbJmdsFqw/EfQ8iqt0T5qRlhhuCZvVUao7DChURp4AAj+dACbxlS1MwefF/UZJtXsOnvS35&#10;RQlOzu1+kh9D+C9lH7ZFRWZ/8l6HVjRQd5wpqV48HsXT/wA1q6i+z+flWl164jUxk1dJLapZ9GRT&#10;Pqzn9PmYeJftEz0RaWG+uGrfD9dS09nrhlwk0KD09z/zvFa5MX6gHoUBAf4qKlAbEhSA16jFAAWg&#10;8BDOHA1wHhQ1AQrcD+EWdo/WWaJO147/AICE+4RA+uAC9IMDmmkAH8e4AF2CkGTFAIw+NBAIsTvQ&#10;6wuXsNhwCUExwoeAL/C66HWp0rM3oipEIZdaQq25d00VFZn/AMFp4OmZbycB5LW9Hk+T/HPxcWpu&#10;7wcN6KCjUWXOpR2ikiDNRWMn1yKMFpdWjomCS5m6DdHKri6e67YJ/wDLHo66ILw6OpSRCUrK+4tU&#10;fZUznxJQskyF3mSOjJMIm8zkrEAnARDOUMiEN8ewCa2EFJRkAgZhYhAykZBO3CoE4H8eBRXc1CH4&#10;ImEgGHtgDAhkmgCLCFWw4gGIDtIFT/MQAxKQK2SAuSh8gueEmJWJucCqhpMovBoNSMuBbgS0GQQa&#10;Ps49RhgFxZcSAD/0CCrLAIjzhAEO3PYAEiKQAw+soAHvBCD5REBl2gIJ5TdICa1ggo8OIDQTjEZA&#10;zRD+UTQh049mwAKcjMABcJYBdJGi2/L4HyEDANwia9/oSEFgNyAKnsACK6wQHVf2IIAJUQQEZnwQ&#10;EDrjAAvkjQP6hIAO84CD1yprklY4AIN+UAA7IRexAbCUA6n/AIEgeafhAY/z0WADyuJAIBcmuIAb&#10;6QLlQABe1CK0QcABumWIASOgAFGaIHDoI6nARdMJmOewAIfC6ABpgEi0YZIcfEjPKGywAAOryFG2&#10;uYOAGiHSDIHCyARFMgAepzIhbE+RIX8oIhCMGAAwcgC9y4wqASQwEFRkFQAWyXCHvH4MQvnsAA40&#10;xIB5OLDySEblQKkyEv8AAiGfEZA9ygPx4AocIRAQEgDIgoQAYANsCBQb4nwJCF8ZQJADcvogBv0q&#10;ez5VdrhgveVvn6G2XF3Emr3uBy7GS1IvUv1ipSGlIOpUWikx4S5Lbwteh5qKkXZpkUckfJtey+If&#10;Q2vf4vVDcdODAEJC/wCMnTfvHtN2ad34PFT3a3NLddCjm+rlTepJrhzTAgaSLHe+ZiFf0lApEDKs&#10;8T0RLQLLE6/jINetnUawhCZgJOgmnJQnMaHh1gKBXo01qWSXpREwut8qojjApmKNx1spoorQWzp0&#10;j3VtKlRSIxbaTozJCXHj/wAyne7v1KVDS+NU4zsmzd7mlsbOxdP/ACtlo6j5yoFl8q/XGCUzU5qq&#10;20ea2RYdmzJm2FB5bXKyOWdNC0FDjV1Lx9e5NL9HzIu8hNtoT7lJNucyZdf+lj6ESeOIDA4+hqIQ&#10;Ol3g6kqdXhQeQju/qh4wAAlQVCBKcNBAHmuYXQyDqNaAc1ZOyu07iiMcVAQKmjUAK20QODXb5wgH&#10;vx9ngAmaDo6BrUGAiUTDIAGTCpawc05SpZdJqanYiOr/APFVR51zg1ExlbY4theK7B2J74dCg2lu&#10;HlESSw4QYwQLmizdbh5K1PGedBSN8vrYdkWHr/wlygjYSn/FXM6TemuFSJeaFF4drIyS1rhqn4m9&#10;6KgIT5HwLgCO9xAYoZhAyhacwQ1D/wBAMQzCClhgR8wsEiAQT+Cj3DIA26oIWrAEktYIf2GQAO6r&#10;CSQf/wBhAYhMgBfnoQYwgARpNAAROezEIJYNwOGYJCwIITxR7AN3WIgLYIB4hcUn6GkAPuPPUSYA&#10;/wAtgAeAaAAFVSAp5IIJrdICbvAgwspzoFDdo3AB/huAD7k4CAq1wYA91EEF2nKioQEYgzIDTCqg&#10;gRVhkEJhfKB8lkCAwbBB2ZWUgyywA6vjHk1AGDQ/oCHjA7QFbIARsrHuEVYYGgjYnIAKz8MEJiBb&#10;AChBnOoECeELYzeDsCIv6QAqL4ABy0/BEICKwAAWAB9AjbEFgLgu5I4oAjuQQa7fEcAEJEY7AAWT&#10;xSqxP7gAG2yCeFehACC69hQxrGAR/VCE9oDEd07+AgGjQBOYQMrIABGVigp7QYCgKYC2IEdtACLR&#10;QWIUxAFjCSmmIn24AEp4gCM/Z4FBvDBnAMCLiAy7sNWAQJwRFQ54iAqxmBg0SsIBroG5IAugYYAg&#10;d4HiAFSV9sIkGs5AAhIOoEmWd564IyUlQdQIM1A2SQBUwgADBRUQTzIBVAQ7qMBGdTT0jA5AF1zd&#10;LZ0+TIODK6+CiZV9C0WR1czEh7Oxarl4j/neFMLBjwGF2TQIC0fZFQjAj5GdtH9f4NSvvQoyljH2&#10;i+PIcL0FAeS3qXUKyWtVVYiPIoBRv5o6rHNb1DhqEUrOT2l7Vl46BccAdBACQHlCSRhr++xDJPGT&#10;t2IWAAvAtAI/3NAhidQv1IMVRzlWidW3p4JKvVjZlf8An1kIu/cjH6n/AJbCWrgUmFHct1slDNFV&#10;gYBS8UWAgysCBAn4ryn/ABAZnmdGqPjdTyGqRD3LtXPpizl60ITPrL/lVwg/ndsglmY6BX0TIXCN&#10;bs7l5sDa2fgYlN+pdmNtBYTFh2LfkAgSEN6HCCTWAAeObHcRd9HGAW8y2ozYDqGjtUu2CQMk/wCh&#10;B+DIIIeAP84B0Bt9wCEEDACuACK9cLoGyFvv0R1C79b3SscWQoA4yf8AhzrN664ceT2u98zWrSKw&#10;P5DuHkp4XLnkWPIuh2KGX8EolTVIy80yUuB/0A0XOgSsw+eiiKF7a8C7NI806xn94X3vRjtFq2E9&#10;H5ZwcQJgy8En8E0Lj0mxw/RZR90VLJ1w8ggKhoECuH1ALoIMGOIABoodpXQEBqgYwfAYInINvKQA&#10;VAJTZBcSAA+NJcF4aT3EKHYgfQVUQDR2QIKw6sIAVOBBAy4QEmGAAn0wQMKAkd3ABTa+RmkpP2ti&#10;AgkQEFeBhgLi0BrdwfvNSAWhATBFtQC8mBD50UIQqFkjY3cLgAaBcCCxxVERINWNmYMThCSksABf&#10;EGCRnk1JAQJOzqNEIAFEkA7+gsAVbw+AAk08ITcGEBSon8AJuN0AYF3AGxYUHudOABCx7FAjcuQg&#10;i+CMA0zNABzIcTAOtUWPrDDakGHmEBm8ooGnCxMIGeHqAD2QdhkAO3Cw2AxOCMAduEPXouoYe4+h&#10;A2hviWACHq4gp36FSAb2I3IAAVhUS9oExGQih7hEJ4IADrWPMGmo0EAlkDmoNScCAn9BAu1oMBB7&#10;YDa5AB8FMAcyu4SBhggAfCJzYsIGGFYBjWjJCgFQcipDjEAY7MIHKUDIHDaviRkImDgIIPlQBC24&#10;ECyHxQCg0w5IF0VEAevX6AJA/gQAMmhSF6IUAJcEzSBdYhANZU9AACDKdKvrhiQtVUdDgdQLIAAo&#10;OPfBE3KCMBdkLJlNcu+EVo1XOgpZNblTU9fj9jqqy6lX5Q6j6/0oKRBZZ9/88hVunkiiT0HS57ll&#10;1IB1FbWGrQPYZ/l51HtH8UkWG30ih6qEpLe2v07KZTok6paO+4v1LqiXNIpVfUaoLa8P1NuNpSQj&#10;l+YtpbRMAiYj2gInuEQleR6bCbwC4Xo6W5R8Hso4GU1WYVEHw/pOscSnUqKRH/kvCndk8jjYgZtf&#10;+RoW7sRWLlOOl5zGWFDMbaoABZhBuB7EHAoBjuwqNSf2c9HmOin/AJI5/W1em99E7ZSxBhhBbNBo&#10;AIJ2EKjEGkgdaIOZLWjn7EL98e1ulwvf8oySBgB0HeDcCCvwAE3xArqgQ4lOBQhn+xyAOsKmCHEp&#10;Tb47N0Nkuvak3QcqWCwIZWA0iIl2K4hFQqTmIEWwABa49lQgahiLgStB5TaV0dayJrOn0zKj3h7a&#10;C4Y+FVk2rr/4uXYoTDi96GYO1zl3GhXoyqUVnXGZTaS+lzVPU84ip7TYiIHZ/INho1roWTgN1YgC&#10;WuEJqRhC5QRVc1/DBvlT7D4gmqKnhbCVPR2Gp8A6xaaHwdBnYdZ+CdKL1AvWGYYGZOqkHHMgE0AI&#10;GhBQymhcAE9vgAQBICCLT6EhfPSOQE7PkkEFJfcXCE0kFyD4Gok9lEDVDiCAX6wAy7DIAPU9CA+Q&#10;CX5NAgLYg5AWHGUCA4XggMDvABdCihfJ4KBg/GY9CCJveEYIDRfgCkhDAAm+4AG3jeAM8mi4LkQQ&#10;AoVdgAAJwmgPZocMxslRE4FH/CAGCrZAAyQjsAFFbCoE7IjEBk4hAptiCiMOgCtnCITOasIC1Z0H&#10;sYE0viplBBYMgEAa/kQC2kzCALqoajASOwNJ+4YADV0EDLypYMrJsAA7ZfhFDLAArQAdWABnpajw&#10;g2xysAgBxURH6My7GYUkqgQeHIJsf+fWCAHv0ABIQBgJHMIl5voYTAHCz5QM8/6FAvWEGBaMOEN9&#10;jiAqwQzBISwQA1bCDfJxAkWkuQFQAr+8GCYBnZAXB2HYzxKhAXDg+TPIBaMAAFsuQgC9ZhwgBdJQ&#10;BjdFUAOu8ZiATdLj4LCh6FMgAWrmEIAWyCQGIhfQYELgAAJZcAC2AZqAW3TtUBYWwohgrhQDm/vg&#10;AA2GQgQsmYYxNnEUGOoneGUhOfAzAApqlbbgrMTGilF+vkcIYfB8JYzYwwW42IDXRmEF+37tzQhX&#10;k7+FDh7E11qFG7zO5NDaC8XS6NzO7bX/AKBy3MirGi2h3WAQWqRDYwmcCqTMb/5P+obF0/CEr5Ho&#10;AP1MzN2SJUS2U35QeD1LABoecmlzlX2kt+sWPHEDJlzMGIqQcYptKSTd4zrPQaKIXukEG0xqdS7p&#10;WQfavYl4dq/To8KQGiQ1hEcKwvC4UHlUBMmNhkAUeCiiIXkHdim0+3pqi3lQ1FIj/wAdW5rwScQB&#10;PDbQpuv/AMvIPHWVaTZFaDmz7SEDINgK2gImgALjArABFzqAEA81wQgGwsaBETd/sxdP+LQt3Yeh&#10;8kvSVJPQQQOVYtgkAy8YCA+HAg6CqITCjNKXq9BNJVlXnrsnG/Se0/riAdtKCGAL5MNoYu0CI3+G&#10;gANNQBQyoIi804eSqAEXnCwUxFX26GIuq1vB5+TBiK/6hAqMrocw0NFYAHeyEBxkT4A0qtGSy9Dn&#10;g3KW84d3UvIOncyLs5e1wgA4JB0iAmJ0lmlE46H5fn//AAaAIi+cSFnHzOIPNHjmRovxCxI+MmX6&#10;IOR3Rn8doiptJfISzMytVvwseBwI7E9yVPR2KztGDkJwtr2P6xvMcDJ4S5JICLnmJgZ1RkESeIAb&#10;9yMXezKHs7mo7YVvZ0RScvOMbgleIEB1CuMEAyXuoQIc4whAEUigFXwFEJymaDAWC/pYGAR8lQB6&#10;FlEpZgQLmHqEBhKJC3UhoKGirQABmTABDXIrB1GaAAni4Qq4QiEcgLPyMgAxzyABnoZDD/i/WDAO&#10;/oIlIGQQGi+QQH3PSQIB+4EB92NCCKGoUAApl9STbgAOqchAHq0EBO0EBXtSEd16uCSCWjAWDrRA&#10;C8dSkjFAAwYEHBQA8PioCKZwA9oACPNSAW3wkAWFikPzXCgDclHAFLsModyuFhBonhAgrNRAeF1A&#10;BuEFBfM9UGG/UwADcdqXBF0W/YfgAfwoNZAyCpmoVQ2EBYNEh2JHQVfkiAALuANgneDBu50NwAb8&#10;/YwwSvAAOX8Egg+LLqIADWaCARQn/gALkoCW13xUAA8GJKDPTRgABY3AGLfYYQ0H7ACemRBMjd1A&#10;K0ZAazWLMAEwejgA9pyDB2ZcCAiJ5AGqljMISjIgAGs0awaACPog8gv4BCo6RkAWnFDAL/hrAB68&#10;CBtqAhQmQAAkwkMAt4sENP4DCA9qBBlSGi/tsbgCiDOggXH6CZOolDhgUWgWeCBHZmJ3EhREmdQi&#10;pcwINiADih1igdxWm4axVZ31OYvH3hkPZNkmehL1fkvCZ1dG5Vs8Rtj2Yx0X/q2928IHKqg6oFG/&#10;dpLT80TE8btE0TyfvABCq+QAiIp6uZJUf7Y0ZijVPGOguQq79xZpw/YEU4EgAKKzzNT6Sqhi2dzS&#10;lJ3dMEaadUbXsQmd4qI1QZjDxh+f0KQkfi9u7LOGtt1nXDTTP1FQnoOAEJII6lAlYDYgiCOgk4n1&#10;TdwQ9J15e2lM1vunW5t6iItS9+fr/wDx6KE/PINBAIKvsBzP/wAt7AaZgYpU5QOdXTnhCz6rJi8F&#10;x+u9otq5u1ZYACM4qkRg4SiLjHiEPXyRmr3Tn/i3YOLUuKYxqiukYPUsJCVetLhAVoCsEEUlFzF1&#10;tgvpOhoADTAAIAHIqR3o0BpIFr8K4YEkDKIKf6xkMAWrQYwF9juEBvyIO+ASSHGpyJqOU1PqlyeQ&#10;gBQ2lSmWaOa98IJS56tf7+VKh3tr4tcY3hqrV1HpdLrLtfWkrPxN1z0ShRI9dOmCQoX9YAIYoYrQ&#10;I/qw+tnIAFtz2/OqmXv6qc5rgTLYCAAHVRhzBDvGgYYZIDDIHFuw2KhbSXR1kiK98YcdXcl/7ZZL&#10;uiqLLvsrsKc84aH6dcNHlv4SivYsz7Fr8dR2w3vRAp+yibe2XUDUXPFH4QFChlmKBQ2Wgd84kwGS&#10;AQ/CH2giMTDDgBjLFAlc6AhhSAEWMkwGA9RI3Iwwa9AUACp4dAkEghAgAOSBHT8IIFxCg4sAG8sA&#10;A/AwgEdBADS0/qro9gSpgoRVBmZeGoQd+KiAkGLsIDYGQIJ4logLPsCiHHZMjkJl9gBHhMCPlggF&#10;4V/xRIQS6dErGJSYSAvHqARPqDmIFMWDD/D35JkksIrBgMNxHEGolRICnhqADX1GESIFmEAMwmIC&#10;C1woX89cYZg8hwIE9ZFEgFoHqCC1QZFAFH4ICNcy5gN7cqfwID78KEzNCACQio4oLWLUeSwB17DA&#10;KGBp2Idkcjm5YAHCcED0gBjvYwBaSZBhZ7ioApxmHuOK4BAHaOgQU9y7wGbdColBhIWpMFsACwIf&#10;TS5uM3AGXQiEWVFMEpLXbAIOmoEBiTXgAbYYA5573ABF0IEAy+wDDYDwvZYRU5D+QTHUImwCYNQi&#10;FOQOhI2HqAK8tyZYAMq3kIBTLgQAsmB+EhYBQgOfBHcHIZB2bQF5WCwBHWYahEn9UD/oRNehEACj&#10;96bEeuhAAWuFAIWdlhjAC5GAhm1dpN0aGJeSjjtxkAsQAAvrDLuUoouwVwbtOqTLIs2bO52J7l4T&#10;WqzU1OV6KTPlDksv44bqutMLl1wCAo4LoEKSoEAH9IRQKExGhj8n/i3waV6cxlfHuJpinSCCwQgu&#10;jnMQc81AhSRTt+ZAn9HemuWOjRILRxxa/ekAAJiDQQJu4UGgDZ9JAQodXwZb604NJ3RWVJX8G4aa&#10;WZ0SWDCUUT8QilxakyhTl5jWzXcZa1kQznsoVtcAAHdWsBRLVYKAIyeJBF/3FEFByIC9cAc2g2F2&#10;/B96m+I0rdX/APFrrjqpC9l8q7Lgg9Xv/wAlBdORqd+p+gfvod4PE+C1WzGC9LqigczAy5aOfRHL&#10;j03LqL3EQgy/DS9ysMq4fTq139aSJYQd4wQGa+IoDb8/nvehtq/iKV1VfIZICBQJqAwffsFjDneI&#10;M94gEyoae9s0wchmlTKpUi/4ICCvYQ74AEsqChw2HmNmdQhvBBATU+Qhzow3jyeIMgy8EwGco2vZ&#10;teza942jyhhy0ajIC+djmX5QMtabysADkyXzAAWvsxQIBMcsgQfawAOeGYXUp5ZABZ6EqoNY8O23&#10;5/h/Q7OpzEwU8LCZlLfY0Ld2OVTxQJpH4aMrN9PzrM+UqRVPhYXird4jfHa9nwIFD5PeKQEdMBok&#10;DGq8CARYBIJae4KMtIsIrVIengKG2DquCuDigCTbwAbf5ERmREJjLhYQgEE6QdjZFhABPIA+HyNg&#10;AvkGyBa7TJAP8MJK6uEAZ2CoQ3ta0wABtsyIAqw4C4cgEEs9hBrczjAAWASI7DIQHOwCCAqhL7AD&#10;BYQA1ZwEADPh0AEcFpSEzLMAAb8UAAwyiQZ3kUIj8AwC45DEKAAOCBE4yTGEkeUoQH8OYINFqERc&#10;P3EA+NQAebDCPwFEwoKcADqOABfJQJJPM/p1EhpAg+4CV8GIjfVoAfYR3SB6AAPYAC2uRQC/i6kC&#10;CAXGidlF0GBXwURLUa7BAHTQIAQQgSPEyP8AIglFQACOH9niIn4wEPj+gAfSxgXWiEBwy+LUQRrl&#10;on1+KADYIB2zAD7CRBPo6AKM2BECxzcICvwigDKMwQMKFIAJvqADBz9BAKyQDV8MhibaQoEl6Plq&#10;IJfAxFmBthkEBBA65RBN4pIANlgAfeggoegPiAJcGwAcbCCIdxBb/eD+QYGHAzIcWUrAVOAEFrCy&#10;AewqCDBwKQKEglqhiUSTudf04QAZUeqCHZAgAOHgADB9QIVvAVJ2kkIIYboeKDrVZRo7lInylwVL&#10;Zdi6zFLSkfSdhE37lUgApQyMga4IoDnAOIGhVO6SKbamX4WPoXyg1ZSZeiPQbYoZ9mxX/wAEPBj/&#10;AEQAMoYQKy8rDPc0CkdwtF4XDHjGE93etgmEJI0Pum5UJF8eYAQxgWqKghQQzCIQ0PEGOgrECUhp&#10;0sPxuWuu6xgHRG334oayYv62dSqlVCpuzg8Zj1vDSJO8AUytOcr+wWAqUkZE9Tc43Qgd+AEYYgFB&#10;UkajcbQmf2zEoJNQjIrKdVuCR6L/AMdmFXLx1Ra/8bSF9oKCkQIYFV2gbkurACLdrLAdaX2oYa25&#10;5mo7GVm+hC1KJgRzPR5/1IQQKbNkjRe9LK7uUwwLd3/CgpMlaZsDZK5U0KUGygtqvt/T+1olAGY/&#10;RlM8zvyHgASUv4DE0sUIrC4QCnanCfaboPGZaKAS10tEhmeucoNnaqwOKiS0rGAg4AM7qAI1xBCI&#10;YqJAmOLowN9xYAE+MwAK8dUIT5BrrAQ0a13YZ1v+egub3oXBdANbx+/v+cblVJSPD3R2PkIC+LDA&#10;VYsaAEzkGALFNQhhUfyC958lghB4qAAKLBrs++H+xNKtFjq9H+zL+DJ6kXqSHs2/FIW7v+Xigy/j&#10;CER7zwqYGZYA25KETbgCJskAGWEDQ3nMCj+PVgCAoMA9/kUUFYyJgQUk+og1hSEAGtgAFpNAgWS4&#10;CQgPp1mBp+GACcTkGGu0iVvIwf8AfguIE49DA4BBVXAAJ5B0ChvZM4AAL2ABWnyABsdAAn5+SACh&#10;eaCAijDAAWIAv3oID0wKAlxQIHUisAhvvIMFcBIAQWCk+CQIYDPkQNoqEX44ZkRLhAIA0oAZk8IY&#10;ACKKQhtyAAFZquABXNgoMLIDUAd6osCgRXIkJBXrCAMBfDMEOwCcLzRmqQfIzAAGoABKwjgQCvVk&#10;IAZz7DBwQJQB0aAACpSAGUkICt5sCMBg6oARaeawGi0cZkiAeGr+BQNboCPRapYSUQDxrBCmYYE+&#10;wDaLmBd/JAGxgAH4AQwQAWuBFQagBjB8IDW8zAZmwgxKQAKVhgAlCKsDm7wfA0l1TVnhTBJCYUgE&#10;ZMVFBzUtwENlIBUCYIAI6GwAP/vklRgJmugCOwUWKoMgMHIRGIAE5FBA4oOwAMVx/AkHDCoNlZEB&#10;EKVGEhsX+whXCyABMoNBiKeH4WSoHiCJBrgBBIuA/IBfNPr593hZRHEdEANCgQTCMAApeoaFJCK0&#10;PZ3wWGhcybWOgm+ZQ0N8sVwW6Bn71+5gEBSKAkPeigfvYEwDq8MjMNWqXjfvksbxLTB2V8l6M1HY&#10;W3TYICpaULvgUDF3iAlyzNxrrXi9wtWXhFovEC0UrO455Ge/goohrLb+SDWSiJaW+/QwYvNPoreU&#10;h6JUrj3Vz13+J45TZV+gdRuUQe9E9Wy90QvLlbxKa96UyuSlFDY4c+CZb+8fplu8RbLRnO7cF8Ie&#10;0AomiJyjSIPd+tbRErG3sqSG3+rhGlMZWo56Oqh8hT8WKeFQ+Gv0iEFB4/8A3/gNdScrgLP/AMet&#10;S6zKeQXwSaLsOpxcUvqiXJxaRG1Iuu2qUXmM/W2n2+8RUmnoWaZwQjPW/jjhAke3toel5naxJRCf&#10;eF2kOFcMoz8EDV+sipLKiwWX6OPxT0tz1mYN6S6r6VL/ANVauCHPaGAEANuwQLQgVwekf2EAuwCh&#10;HigIEoavYBdXo2vZeIgEkeMqiD0Do9MZANGzIwSeB+8AIOQmECsIL6YAQFBdFEpQgEgwqqAaluLb&#10;z6f8YcdXf8oUBp7Qa9KklAmFCqIBY6mFw/QA83gDV7qcCE92xCAmgwwbfASGjLFMZLqZM9juK5md&#10;kOjPQeCLZF4hM+sirv7J/hC/yiFPR2/4U8Lfios/h8UEBW8xLAOQQX3EDQFfsaABiBAudEBHQAHO&#10;iEwtneowgBsDCwG/8KNA/wAsCUValJOsAakQjGDRoH6SCHL4EAjnoAC8wnxAa/xKKQw5QgEzAkOQ&#10;3+HBiI3UQBMD/AGhOF4oIZPPIw+RJxGZiDLhsgBOMWSCKYbgIOi+igLmBgBTmx4ALRlwEsImH2TQ&#10;yFCuOAAC+5kkg+Wv+IJXiQE6gNvABNCTCwMDu6EtMIAGnZBACeiBAh5DggNyhAgAlY7jsEAt/wBj&#10;gCK06hqA8zCAA94CgWJyIQeX2OgYNg0CC0YBPIrgT10FhBGVvYMAVauSAZ+B8CI0A5fkEF+iA2Bz&#10;RYcARLMlBRQY1DCwe77YQIRjCAIWNwCaQcdsAkG4EAaBBIL3H2ICAgVOfrEARHYARzgCg55YIDb4&#10;cBOaHjAnIaCBUx6pgLUKAA8i/wAwCApvdH1uKNNOAFV6CJL/AI0rMBBVYQO4fYQKiVAjYegwaYgA&#10;+ZXIAByMAgU8UADaOYBWdgoCHQw7J5Eb5VXHVgEDPKAA7YDAARDCJgNQ0ZnWAAPyI8hBRBkIKUCg&#10;YFxGoKjAauCAADeENzUBQ0l1S1hqlreMrN0K6e490ZoAL0CESNZ7fsMEGwHvAEBRF6H0AaKxRNva&#10;wiHjzwatyKsX9BZ0/oTyDPmaP9WAwASqGDVDowCqNbEyAetHeHBzgyjce4jeslCZnqfguCpIXzpK&#10;ld0yCaz1jnsL1XlejO0gVpjrgZpAGKwWGHATlVu2j74a8S3sumINTsrae1qmlyZXPf0Upjz5RpYt&#10;Prb57up21pDu9i/nDfD1DG+41qPwLd3/ABopJOkTZuqg0Ml5bgydaEWTE2g8MXTFjdCJI8wqwNYv&#10;0HsVm8ZZK9Paa+ZmjWxM+WE5HIfNqRfzM+pjvtDrVedTvzIxoPqLzWeZR30Ic0ugewl03r5FfhjX&#10;PWH1hSUDU7p/7ZW1yszff0FRnPF9dgh2XX/xNC3dhUMVVUgqL3Q7coyDWpIL8EBOOZoABooQ+hRa&#10;IC3JFR8QqPSJ27FYnQ5XdFd2JvQ4a5hV5wouaOJPV6/LpoCbimyvF4QAFaSYMwABn7SAWDmFImOg&#10;QJLhAUe4AgylxoibX4BxZZwuTnoPYkb8SgJA3CR73cICoyFoBBmhoOgK74EAK8pUJBMp55pqquFf&#10;+OHbo+2SmfWX5KNzLiqgwBwk1+xwoJaJB3CQKOMQQDdUQAn4MpyiZ+FCkDmAI1pVEhINZn+Rcqse&#10;+5Yqz9FenL8qxPlCg0I+/wArrgs894wSFOq/JWAvV49xwu3CiFo0gIGTGCX60gJHeEj1AA4uPc9h&#10;IsLGEAuIQBRAAGwSH8gAsAA63IA4ESA3PsAG4QAEfLiYBZeyQGYDzAogE6IAIXCUDM+igfDPAAY6&#10;BcWekBAnlYyEHBfL4AIA8oABpMLCAAL6gA14wCCXBgZwrSBat4FAoFAbAg+WjAEA3YAQvxqSU9Qc&#10;CgUGpUAG8oT4wGA5CoBAfWPAKQLdxgPww/GAqwmBSIMFOGDDe4AFZXdIBXCsAGHCehxEZgBA6IaF&#10;UQeAMFgABTVAgN2tjSCQAD7UWTG74fYwkGifRBmEBP4CO4JXwhArrAjSvNRaCETviAIPddL0Cgub&#10;LHyI9PRAEFw8APZcCDH1eYgvpqfMEcedCiASHQAGfkADphuKHu8AMDDegAIKEAvJisBr4CACPwID&#10;/YAgltonBhbnCEBD0dkiL2CowMxkAMFRwkDCIdggTWywKB3iAAdnZNDgLs4sDpFlwAdHwRANXMAd&#10;9zzqIMSIHJgAvyaAvTUAGKS9gAk0FQgFZVhtqcwEGD9nIAXYEAHyspQSNgMeAA55UMBJth2ACTpg&#10;uEEN6GWEAHIpOSQaAMwEDPhstssAhrMFfV5kjMDb6RQwANXkjZIAwWQpQAup8KAJMeIgqBTWcHsE&#10;9i8VodEWigyMkbVHxYUH3QpCQQAeOVlEg87pTQABvANQAC6qgQDAz3AFjmhk3zlLga9MvbjQUmSM&#10;YSKsO121OzEcIdF8BwC6O9Kev4LgywZg4buZXpMU/LWDQt3YUFEkqkq94um6fAAEKp3GAwP3ULfL&#10;KTV60NBve+n5SLdWFFi5rJ3Clry3a8H3zMbWVCytoTAUN9F9FuUncrjOHTJZ0JNUeGbSztIeUc0H&#10;fclDWtJ4EUFuW8c9LiVXfgb0QbzLL5+9eTIyaGTIy6tf30QBFP8ApfrpVFvdv/HvXQdURM7TkilF&#10;EoUUoLpo7ncdvMs1AgAEMkFOlCKgSAzj+0kUw61EpdxhoB69capZP8iy7kawKdKW7lm+uRHlX431&#10;63GCg6Y0qf8AUpgN/WbrsV6Kv30yEiMoLQQWU/8A2IIsJjMKyBDCsNUa0X4BhSYAKrIA70Fp2241&#10;8OfrHKyC2d7GNKZKioCn0tu0he/CSBN/Djwln/AAV/OAAKli06du3BkuHGsL/g5RHvPC6VZ2ZNL0&#10;vt+Mpq4NJ6f/AIOAUEJlJM7GDMcOokEH6oAHkmSgK8XBCeN/ogBKGTgXl0nbEvIXeZeWZ23eT9qz&#10;IFcyHoyrFq6FW7xGxlZvphlZvpjCY95f8crfv8Awq2icE6JQpSyMmEBKAWjvAClxQQDj0ABAECBt&#10;yEAnXKHsIKI9gk8SIagD2iAGNAAz0r2AKwljEAvQgKhBUneeAAJ0kg9lk2GDdeGS5ghxIEiLhsPc&#10;kMlCiLXAAxM8BAQOIuI1J0p4FDj5BqAB7aiwCFxCB/A/DAAbY1FA+OS4QW3UPAN3NlUA6vqw6AAK&#10;gF0gLKPwCJjiSHhpB3aX3B3BqADv4tAeAQZoUAybxoACnwLHtXQUmAKyEXhYYAXuOAAcsbFQmqIB&#10;Zh3EmQBwAORZIDdg0IH4fCAG/wAyLhRs/mAXRgAGuyBC4F7BL5z60gkYUQWM2IYweQBCkYgHVrBg&#10;x/0AKgp+wAIgqmJlYGgQGd4BBa7EgED5gkIvYlEJcYDrBOGRASiSKRlWw4+ZmATfCQAymaAPgaQB&#10;dCwMbKRmgsOCFATZ8EIHCmuDrJRgmJXAQHajUIP2GUA9xhCHayU4zoTA4GAroOigZnfDIAS1bgF/&#10;IgACSsAu8SSMbEwhAXGSgBp4sAD+lBgAwZQNnoLFvN/T+xAccASAR8LBOYCVw6TQGS2d6YhQXowA&#10;FNXYAO/kBjIhhwAAhIIQURXcJSxgHi6jGZBbYEStKplUYg76yV678ABlrVQMVhYACQVknEHmOOSp&#10;4WpguPI5aGb7lXGQkjNyDSPc7C06cXzQh2q6pqY1ea/pjQAlCHAADiD2QEV/ZzUIBdDKOOCrsGNY&#10;Cjqg4v8AsD+wgJaJW2MgBMQ6JRVKwKalIYawwHPjCdrDISodx+i3xdimNdakRpXUogBqwggBJQF+&#10;V8/m41IQQtTi6llWRI5eUhVYtWHyIUu/wI0lJk6u1VVKyebruhUdKdRepeFxhSxkja+3zdciitJo&#10;4wxfP/QVRWZ/FCb2dSm6h18yYkL2EyumNc+yEyz71ERekt99SS63RT/yU+1LfvZN7n/4pHr6SHsK&#10;69Fnr6jrCG5WQiPXJio8CcKEKyS0rh9BDkKvVu2WjsZAjPzqKUYOfgdzx9wZIjdlBzM/0ajMD3TG&#10;VBnlAlR+iwC4QEOlQwCuhAgGTta1KFy7nlLwUN5xfcCjFmEJpYKy78hkJ4N4CDzPsIC0SDAP2Wkg&#10;LlcmkAOcoTIMkc9ModTtxoKxBmTnDu0qlP8AgzNKtaTGjbx4UBaGq9bYhgN2ACXxkEAhuwRwGnjW&#10;Ax3s/q+H4smpf87XcvEGc+xbevo2veLaFtoI1vBSDlT1TGJF9CQD7dQgPkqIAjnuVwIA9tYAKwQh&#10;zsRABSVRzEiC3RN8QUXNfK5wEZ6dM9D9oaTVEVfYvfl4o/5WTODuUkF/IAOoRCGARoIAJdQAK0LC&#10;GKT8qlQD0EAyBYoojQEETwNQoJsWbIL/AJHnACVsWRAP6CtZAJhVCAhC/wABwoDbrC1yGnP/AFwI&#10;g1OQAGw3Qj29hIagikXLvWaAQxTsaB2NyQbvglhtrAAT+X6O8ACBfAIAieUEEjCID4MjgDloBgJg&#10;ABP0RB2GdxAO/AooZMiBsGDDUDPbdpA1CXwUAETOiC4igGQRQc0bqiDgHO1RBZB0Y0EGLgAEruBc&#10;voQSAjKYUHAVTBC7CGgSMfwdhgLcGEFnGqDQ/wAYghJoBJg/UIBhKS2G8vaGBwdggEtgCDVkoPV+&#10;+EIBXNiHYZAMADqB1EAfTbCgNjX0A/mqSAC3DVIAvWtYIsVIQCaAFEiYVDFBGnJqH9EhHAIH6MAI&#10;B9mDT+AAAtlICs14dz0ECdPgQfQIIENVIgdIMNg4EBxtDMIDfz8iZhAFuDCITYBxBRME1AmdSgAC&#10;ny5qwEiEABcahG9aIAXP6jCgFNJf7gIIu0oEDIxklUikYOEBSvyABNBmAXLE3QAibAAwy8IZvgQA&#10;wpShQJkDQAT5YGgqBLg0CqV/X+8FQBpCsAcPYAgJlBLSRlq7qODOuTV2aa2djp4JlMhEE0fh9BVA&#10;4Pe0qJHkSFeRjDNrKQHRT5P6GKwtKEpROX8w3vRlZvoXFOUTfcqBhOi9k1fSu+P3GjzqYI2J2ZOL&#10;gEHjAMaSqggSbu55df4sFtLbbrPg+w2eem8UhwGShpVdXbbAIMGpthAUhg21tW9mjImbX1wWz7En&#10;zThDWjeFtU6BWQJ/bLTrcYMh5c1v/QxrQpMcratBedn1/wCCiqwhnVVpMhQragHruWbQ47ZS8Zvt&#10;jb4/c2Zs9y/qrXJEt+zIiM7z+aYZMF6vI6pzmmk4gdeteq6WlaC4H1/a3PfOMXaeppBQX3ONbl8I&#10;XmB0msqDo9m96/Ga3rfceGQGVXUNqVodf/DAt3YSpjZJMcd46NPNG6HsOnq3veFMiI6CeGV3R64i&#10;U+S6NPJDSv3F0QjVR1F2YRayUT82Pcw4BUQgOABIgLPPR3xvoXI3drIaR6scCoJMuP8AbwQIbVqQ&#10;Hl9mQAWFQADiyCA+/wAU5PFTt5lDJXqKEfWNWHpLZsgeqiejKAYRvgHDoEHGoKhAq4UxoD1oQCCx&#10;wciE53U1+6xzf8LojVbUbCfjZqjVVP1B93pesi+RoeCAGPfIEI4HVAioCv2mVa0s61UrNlQ2utTl&#10;VOlUYTmKt18/8KKg4Qh2uQBCUrK++F42vYqs6KEKEucnUq2/wIop8iuMD3rPsBERQ5IIBSTuEPui&#10;6QN5J4RoLWgDDXAaoFyuikVbaWd8U5cQJmuoVc5nuywq1i1hf/CP/HoUB/cM9K+BxofX/CiRlNMB&#10;B4aBQEL6ygZnVSgBMCAJBuAO8MIYDUZZgKHcoCFnkSQCvbooAAsXIAGXIEiWwTpABk/gAch/v8AA&#10;jlJPerWBfuAIXtxhAG2DAX/0xgAJTkAjlBiYQeEAAmwRNxVsfQBEwAYxgxWSQeobwAhai4EDR8kQ&#10;EFoeMQAagAMcUXoBuiwADvEIEDtV8KSv+hyAG3LYBg/4dwga47Aw8ogYAV0AA1S4ABk0wBUkTY8i&#10;ha8lCgKkzCAP0BM8ALlqTkgY/YAGz4ASxwQBlbIAbBACA2dQkAbkEEB14VCAW8/giiG2dEgWg6MH&#10;UQDGUngSPTpgAH0XjgkcfjAQObQAHiri4iy8vAYQSvQAC4XFYPIGBQxowF2ZlBBKlo2hAqwAAvpB&#10;iIY0OAD74EayJ9yk0yAVNmdABv1DCgVFUGA9wrBAK4qHEVh4ggzTzIBR1SgQtagsADGzQSsXbBCA&#10;/wC6RQS+bIgX3DyAB4xwXABV+VKEJw4C4IFUXuEC1OwxAKNOAZaoA3LO5YHgsAxrVgwHxWwwIH5z&#10;ABIihAoc/hQAEMEUCnAt0FplQUASYC0AAXRgrEFmgAXKVdn1zsM19XreRibqVG98ynlDm5LY6UFz&#10;FlWr/jCANMEe5gG2kmACFwebAaHufQCgfc8L0OrEUduhC+/lH6F9DePWYiA0TjuRXuxGmty4CbZw&#10;AD91Mwkf/EDYCwHASFrZaUuuFzc2zirQhzOi+rRlZwKbhCb83XfyUYv/AGMq0dMAg6jo/AgL3RIA&#10;cywtm19cWgiFpBb1CVa10GQ2NaRJ0HUFsdNR08pTJBeZVaI19rWq2r//AIWrr/zR/uobWsfrqW2l&#10;dlO0PYpUA9LUleTMjDZeqraaRcsUL37LnWhB2anqc2NyIH0HJRbG1l+ZNHmxPVnGkp62pCdWozcF&#10;brorXIRPMjjTQ7X0LSp6cgQSv+YvRRCrd+Qupt6ka/bYBCwS13f/AH3vRHRlBSIJ8hwqhkH51Pxg&#10;ADjXqKyOqwi16tl3yZqMjjFqm9e7tyEmpm29jMUT0wiAxxCsIFW/EOAB+8MIj7qJ4C58l4q/1kXY&#10;jpZ+RTXYD/ocCS3F5QQhvkBGAAWtAEt1DpAD9Ay8QPZ3IUsU0uM2SgF8Ztg0hgRZgrJAEvNbp9FQ&#10;AZcCF1y+hsaaHVPY/wCORE53ggdEG8Wl3l96ohogG1Ss/GlKNB21TBFqfgyIjO8/8aE4ROf9L/ta&#10;lPC52E0KRHhDg8DtJveipcNLaxeNr2XdeKP0n1HvxDyPyLC4Aj5+JcgTyNGmMjN9hGkU+bTR0ajd&#10;pp6WozKNnmdhzFmFZjwhSVmPCFJCZ9ZF4/w9/kqKM+mO4I5wLFDboGJLXMfNBOWK480QJZFj2A7y&#10;p+Vh8ryQA/ZxLJWeJ4CAvvgABxYooDdRYaPBPyAktSQqw9cDMaIshZhrAIDVuhG2YnBEiTxYABwO&#10;REqOWJNgVY1IGsXpAQwgMwoGBnWKAAbgIRW7kBshBcDnN8RsMoAOJAB40euMICCACZ1JAFh5ADGn&#10;9PmQCjmAAdCAAM1BYAv0AF3BuEFhD8EAFkhJJ+BFJRDAKBERgI4cBAZZHwYRo8uhYoDT8BUhtB4I&#10;E9+IAQNoB4rIBgBqhCNdxSSawiQXOrLBAG+SBADhhpgqDvUCS70o3AgP+fMQmAB6QAps/nksEUvo&#10;Z+wgFhAVBS4BaFZLvIPpoADBmIADUDMSj+Agy4djASTYIAN5bBQzAkI3EmboABYwKEAaISH8AuMh&#10;Ei3oQNh0AINIA6oVwMB4tjGiN8wigGelZmEDi8CwAO3GO4wN4cBCdD+HQVAdBIfACkY6jBqwQS4D&#10;NB5EHwmWAAAy5hBSCgPhuhAav7gHb4oRiKgAJLnACvOQAXrUsIoXOKBBKMBzABDB8mhGB5QEDV9Y&#10;8cSKpwsOgSEkQBdtGEAURbAkMV/CAQorcIBjQRoAuK0DAIwEACWF+iAT4jQ2urO9OVTM0DBFXCow&#10;esyu1BXml5Jpca4rf9CJ9Q3ksABdyCmiEaUBlALd+4EICjaCfA7H6EBDM00Kh67RFXfaHjb7adCo&#10;AMWILcg/W3xPpvCs1afX1460WvTiWE3kjUlmPohBudZFGSk10252gTadQQkkt7Ml265/hJVaeTfw&#10;HJqbTTSlFWNOq7oLHi/DVAGE8aeKUpMIhrHNpcQKzvq30a9Jd9v8IWUH5tubvRr8sIobgUpJA3j/&#10;AIpxP2sI/QwPrLXz/wAq/nxXMuvT3ShJqeldl+cqdES1vUaCtzuN+eWBRXWTJITHBhQNsgggS2hD&#10;xwIiGhTdGgnGIzFzlWtWSTdiEaas7JWn5s3UYmke1RlYh61SySnRRsAGIY3H+PzGgKE6QFl1No1k&#10;dKJ1dnNZneZ6I6PZ0e8dB3ITHvLF9Ta5dans6PZHRju0+mPtaXbSa1qhaGkQKgStlauW8+OIRRHZ&#10;aoz2hNh/7FiOITVlhW837cyn7ZMWfIcy7oiIpsotuTPxpjMuATaYPB9MlggIqAwMtURIwgfPlgRR&#10;8Eg0CIDypTBj6iMoQg6QsNpRAmEOBp0xCArmBYASEyCBesCIhiSMo0LMETL1l+H1GNys77HcjsLo&#10;qUGaJdxACe0ChRcgLugY2XryhlGGmXZX62zIFu7/AI0mPCXJ7n/HLRqNss500xV+c2aGuti2a2Cs&#10;ZNCMKfAh8NxicLK+5RNCbuSTn5QzYHAgt+4iIOGh1TnXJZbN56yhU5dIQU+aM6b2dWkNgwkmiX9F&#10;0KRUqWygwmPeREfhFCsx4QpKJt7ZRNvaxqKzJqO3/AJEL217WjbhkABrNrIABORGCCCSmyQFPwK3&#10;JKbSGXjSznJ/D4QdQ85k8My3+KhQpYZegnkYjEr6qAI7l+BBYHs0Qqhycu4ELXT3IA7GwA5Sz+8A&#10;AD0uEBJ/6RAAPU4cGWq/jAITqPAAC3mQM7YCOYQCiNoAGGdAALoXEAtAikUIIKwWYFYCFXqN0ABi&#10;VAW4sADvsWACCc5OwBF8B+yQEdYIJQgdAyADysqIQEc/SiY5qESwwihDZxgpdwA+CwA/poKcDpAC&#10;rfo5p8MwM2HooPxWAArRBEjMJZQFXFBwMADx8KRreTKgJ1NYPAA7WCEKrBqCcbDAEbXAATWzOhEO&#10;7MAAxxXIBFnDkJCxLRAQbAgsANUIIEYb8gDKoACu4geX/SQwC19hEg3f+AB9xwMDVycCiJ5h8mR3&#10;GRmAGTCEBfa5EoFuAF2FAwCwTcAC4mHUB+HDGAWgISb5LLAiUseyBFGlALMAAK6uIKGFMAQGRuEA&#10;XjEAGGAAglIKFVwHgoQzNuhgBp/yg8WB3T+ioxV3e2IwHhggOcY6VHXQNQkU+HvBJC0hg+MVBC3u&#10;ACqFQCxuKBpMA3wiIiuKCwCngRA+/wAEjjo2AA+iAgSqjgIBamsxYAd9B0ApReggBciQoNjgDCYJ&#10;z4KYBZQOsADHBg5AR44LNpUnuPiSvL0IoOpM5XL98yGiCoGqvy6SRnpVgO1wkDw2gkQGLQDqgQ9S&#10;h6fBJvz7i5u6JUD0t1D5CAbcEAENhwIDlwpqVHl2ozq9HV6Nr3+KaVt5Lj2xDM6WdXHagjXxjTuJ&#10;rGjYBrfavbbqWXRYtpXZ83B+7m9cAs+vEWXWp7/4wwDw6ueWJD5P+MC3djs/3S8P4fyOVEt156jX&#10;t4VFTtggA3AAgWCS0CWayABijILQOFhsAPfFXqSjbgH5EmQ4JnEs+40hbRwg2VyJL1eqacmguOxK&#10;NehWpKnR5M1HS6FXJ7XRJwRT5eFe0hUith9lHMdWL7VFmHSMYo3ZmU1FufuCIK2pwc6tLJ0oO4w2&#10;sU1RUdp+63WlcLdS93E1rO5WPhym1dvHOgBuTf7eRYCENSE2Xm2oHaXTO4+ySTSf+RtplpYnuK/q&#10;OcFevaK/MDZRqyieEhsggvqfggA/AguggLZkWEQ4Vl9dLfayee0MNWSFKgIGENw4IHIoOz4CAAtY&#10;ALiwkAD7tEl26BiAJ9alngfLARKLCNC01dcTTLGIYfi6NKIil/reCQN6rEVVd6tLUKFDVYqUe8mO&#10;xSexu/UOFTWCCyHsNwlMlDUAZp2GxgDA70MZsZoTfmCrX+9zcGf9Tj6BnSLHLUFC6JvmVbf4/CX/&#10;ALY2hbaCgrMmWjXCeH9NR2M/6ktyl6IE/wCEr/aHR2LSVbf4OwejOk7QWcsUKFl1VPL8FcGrLW5Z&#10;u2tgkENhRgoCYhBnrogC0C2AIdgGdBbSfXSqLc8CpkT86Gb/AAKeF/8Ak6FEev2bXssQDn4RhJjs&#10;5QEZeCq4Yc5SoAMAT1GBsl5MYBYGYAQTmhsRQiMEIES8V3QoCyXAr1LpBAORALvb5EE7Dn+yPcKN&#10;1hSYCwoAC9RUAkT4YAfaYCCxVRgIWMmggKjsCDkQIGBaOBZBBE3DuEAm3ABtwwID/ZCv2Ei4DBgH&#10;UQBiAoI+oBFNGDYQDxSEKm7YFgiNWlCkgCZ1wiDPDCAFieE4DXUB6C328jUKTcFnIsfMhhMGw6gA&#10;DY2LAk/nBkkgJIYABncwNuR0FIQYDDHGQ0GNlEE1z3AATgUQAWcGCAmUAFZuQIlEdCGM8fQsCFB1&#10;sgyGQiMQg2gAGQFBvEEOHEf00KQ24FgI6E0AJWE1IjLw7WQnV6o8CH3cNQIC3wAw1CsYE5rjcAC4&#10;iiAXmRYEHAJGpdwgoHuRUGxNkQA/QZgATw+EB/NQEd6ggHhMhg7XAAA/SBDaUzGAAAcJuIHScRIB&#10;zCoMe4Cf5X0BHqSCA26AA1HKDA3ZNSw4hB0p1wAUSdsIEeijA4KAAy+vgBhrjUgFoMpA/D/lgAxg&#10;AAokD82AEcdpBAN0APUOigEkKlUKk4Zo/AD5iERDoQF2DBaNyFYEjSkAbrIABwngAkeSJMvRXghA&#10;gzUIAXgcBAhDMSbAHhUaQSUM4UaAC59T0BB1cYgEYBBVKX/ZYwtDZ6LoE43XBDaQUTxWk3QYgcX8&#10;sGXAYmhUpXIjdlNtK31v4YXeojh5AIHxqB9jwwbQXRyjBZGnGhY+3IMrwYalAOeeYAFbQErwNWxL&#10;kKnmQSqjiKIfU3uV6Xg4a/jaKJt7Ze/KskfKtyNLre9hfCl0IZbv0/ZjADMxSJgVs1O1IbAfUV67&#10;zU1qeOd2+uHLsPCOw9OCec9ks7FqJ0QtG3x8QsPeBTA6Rt/4628CIy2nHLatVl2yoye+qTm1a0rA&#10;DDEwfoMKfFxkHWkuZR2/rXQQnp0MwhmE0hB92+QEOueAsi0EVBI895uPMclMVG/npylQ69+xAIjJ&#10;WmTsJwvoWCAPTIfUAFq8EAV6kADVRDp0g7ZriiZ5xX7sRnnPcrxDRjiVP9iLQRX1sdbeOWvds7rr&#10;eiw4QAbgWiAR8MFAWmwAPw6UgCNyiCogEKhCWDSkL5WwYFADokp/CKIP1e/woDAqWcfCBFZpcz+m&#10;MlKgx8RZNQAfmxICDG7BAX7iIbHK0gUADsubarN9RIAsS3kSDmXnICSaBD2p4VfoHZbmVx82NmmD&#10;Gt7/APNVATTYlOmiq8ubdg+gisU6pvjqlDn+VATIcx6XafNZq3G2NkCqdPSqadY5smLVGmEon1nj&#10;EtppXW5VeGyEjzrucXL2L5qNr2O/OaxgZqduaF4r5XG4e8L6EJneKHcjsfaKDjyRQ/YpFKGYzOj2&#10;RfeaaGehCbUxDkJYZT6QqmwgwcwAAywgGp8Pegv3A4IJeJ6ISnqFkH0HVvsV/lOBlPC/4Qp6Oxyr&#10;hlZvp+LASD5ZfiIAhXJgjaAW9GQRC4WYAGtgIgJ5hBfdUxCBeRAFfVCBXP8ARxCC2MYEBOxIWCre&#10;XW62XlImHvBfGhQQIvvw7CALaLA6M8Ncl90WWLgBfBRBAeU9MEIBhIACjFgiNMIUGTIiAIvgg6jo&#10;eAAUm1ABnwmcQhM1IB3uIbZ+v5qLBCK1TAlMP1AAUKgG4waIA/HvQbDGBximv4AgbYATdCADzsEA&#10;/BggQ7qJYKFaGAeoAGgEgI8LpiRAIvAYJ+AAO2RJYDLoPkoDEGIAPjsYHPlSYEDn4HVAAplQ9BDW&#10;NwIiJWrAghZBbN4ACPjCECZHAAGGyGEAMG+whFkcOB4DmoEg7DHuACyp7EEBObQgCd6CkCBKrhAH&#10;2xRQBNRzAAZ0DAZV8UMmYHSTUQGWF/sAvIbEzBCwgBj2AAC7CyQWxmQI9phUGCRFAL1GUGKEBEvo&#10;LxEA2CZUQQABI0IBYXBKE7pRTcHhEAJguDArUPEJLKBgAdR1IB2zgQUIu0SUURIWMCDmEMj6II6y&#10;uUFEhl5gURZSkAICQADArSYLaRNgoGcoURSYWFoxzM9yywFnTcrGJAVxGhgIxS9AEX8WGAEIgQ3h&#10;yAFuCRAJW+4IYwhOjgACIJlEEz7AAJgUBEnsnBACeE0FJAfjqJTaxAMCQH/AoHstgAKGNQDjDVTY&#10;kYHXgOmhJR/bgIFe1O/1UEDu4F1TeL0nf7zyHkCtkwbSNMo6HQKkNM0Cg4Q+AQFZCLoFEYxRpJDh&#10;wQwigtqVIqagAc7hcAHRKzgK9FMJnm5pLvKqy7e8+8Hmoyf4fg1bf5N70UKkaybm8flFKTNun4eR&#10;p4l6CgAFk0B3RIXARKaIv83GmWFY5PxvE2pnd/8AE14olBbgbOy7a2luLtXC7vNi6fnlo1ErgtpT&#10;edF6C0oYWm5udmnUamoVPvq9T1ZSZkWeCPn86h6Gr7dI4Wzegqf9PVws4BgurVOqJ/YmEsQAO0K5&#10;wQxiycxQ0xACIc9nzq6Yr50sKs4QAmkkGCeA2/0SAB5Y0GwzngRO/r5xCR/QEBXGqfrP/riMCDEi&#10;0beLHU5ah0eF4loOWDRp2afVKqQmgrI14OvYVzzYAXAfCSvdY9bAxKTtk2jyG5GQwFdafLiMFrYC&#10;FE0NiGk6QXAHaVCCL9Pw4gBTouJ91Hb5bBQQbxRJ8LeCuyt2iys0PGTyggtE6LbCoGqw2YQnLQmM&#10;FFeITtTL/e3KiSsV3PSEAhsWjz+opoEKZEPoQ6FGpOdGyxrcdXlnprE+bbbbdZzwlE+sxkQ6T3Nr&#10;2bXs2veFoz/qTqVYQ/8ALxlEe8y+1PZVHk5/Crb/AAdSohHcxr5XJf8AtneUdyljeb16EOp1lW0N&#10;r2ULp60LkWeF/wDCCET6zO4nOx0LVMt3sNKVZd4DRZQIgMLUGpsEC04EBc8ZtAF4/wBFQgQ+DDIR&#10;nkkZgkBdEykAnSVQV7LV/Oibe1+WQYlzPTwFEL8VAiyVIgBoQQQAGHQAGVg1UBvACBI3qUBSjWAb&#10;PcGwQYRhAhel1yE957+/qwzdT7lFkoUt/wBujgQGBTY+xIC8h4amtlNQALlgCAH+oAG+HmMhb5Gi&#10;QDOeOD6qAGDgCB2w3AwGlgYsB4Vg8BuuoQMnIoIQ0otbHUYD+NgCgG4EIB0BkPA7gQSTAQCzLMNA&#10;gVGx4rYqEm18SXADIH0FFEGKikI3ACQI60gIEwoRHILAOxosIeH0wJ8yQARWOFANqBgIuQBA3g4A&#10;Dca4xJsyCoWAAt1hBByoO+AE2LABv8HJmdxGY4QgAAkPyACrCoAB/eCQAvjTARC68ABvk/Bw4A7l&#10;cIFEmdioOYOkQwUqlCRqbRFoVggEqOABftsgCZftFQANdysQXAcIHQoGMHVQr63iAAV2gEFQDMyA&#10;VhZdhs5IQGZ/8QggDZMAFZwIMFYwrERQAB0KAQbkWGgF8IiAAwygCY7DAc9FAaBTapKBPBP7PgBJ&#10;/CopNaUOAjFh4APOogFeAQWBhmtLQDAgQlgijAC5IEBa9QAKQoAoOo6FYBLXMmBb1mH6hQwR/IMv&#10;c9kwxG2gAWHEQ14QAUsWghrMQS3t8ixwEPtywEGcdlBAh3h4ZYBUCVXYAJVykFgIthAaWbhAVa4Q&#10;+QgTkaCCm4IqBAZ5UhwNM34MwEGDgK4wGAAqhA4wKgdCD16ZgCY1NcAi/mwcVFV3buCTOyBVGF30&#10;RbwjTu0ECIaT5D4AQSKtqnv7NI4wAAUgoUH0YjCDx6hAcSzYygE4QRGuGiATCtTLFblTPIPcjt+L&#10;eRpoEk1XSkhfy4X1dd5s34NAJ69UACOTByeI3VrPtVPuFdFSRbq/4ZHoQTgFlE3MGbevSM+XV5rx&#10;9gBy/wCiSybASA06MkQKwnUjapxfxSlLq8xvhKH4DLyoaMyMS9CmI5tOm2rBNSBUhyq3XLYl+apm&#10;G2kLpYsfTAJEsaECP8HOofdVDtQakfGV/wAAXsOtEhglefRa3pkq3k9lT3/E77uHTKVo6i0rgAis&#10;6h+WBR4yYHkO0zGh8osqy2b/AEYAa6kbaEGjsk6jolhAhKn3GAxOdhggFlaWIBRRGCAqhANZJDBE&#10;4kQpqVg8yI8Gv/6UV94kVYusvYzJnK0F4lYp7KM/RcddFsK3QSjLo1xa0T2luAtw3l3PEIVT72i/&#10;gdBSUexcepCVAuCUjT5o1KDzLX1KiA6r9Sdi0QHaBvQQ4YIAAjCdDqgmDu/tp5x30zQ+aMKT1IJ/&#10;dSSuRZVNQ22tnf7eskgDOlNk/KAKlJVr2Zte/wA5eN70WPNOXILanEWj6LpdldnKg3Y2Gwgq27Lx&#10;W0I03YqUfUYEAAt198ikyFG9cUXTcm9ddfNkVM6L0UifKXBKfRqdSoz06Z6E9EUNqdk9SL7zTQv5&#10;A4HDVa5p9OdsGxaMud8bvOvLPJF8y67NqtyZa5mciYgEMigkBAqtBBBnPvnQgAoaNgYYD5DM+gSM&#10;gcwXPBoIUPqsEF3WFKeFzoUY1V/RL/gyABMFASBkh2QA2mBRRu5lIAS9AgKJhBz8QdCYB/LucCAy&#10;2pYCPJ18EZFI2EYBUc0Fc3pAzahN2ewzTiS1Lk+0kCpaQ2pjXMlWrpOke8UiKmLOaCwilEEEB+Aw&#10;AAbZACP0AhnkyCA5PFAEzRAgAkKgAUhZBAJk6AEOBmIpP42QAFrBDA97MBOzwvZcABNkkrQCXVYA&#10;lETQYBYdQkj9D0MAv6CyRDRl8EA3XPEMhMBAh62Ih48rNQuXMAKgXKACgEBJX10IGQ4OgEHQkoAe&#10;SiCgDc3CTCoESpkMIcbqSRBgKJ9AiM39QyACvSBBNU+0BEbBAQ6hggBgZXZEVg/YwQQqEBly5AAl&#10;D9kBAnkAKNuwxho+hByjcQG4kYBet7koLHj19EBAIUgEtbgASmUGBXdYiXXH2OBkFIfnGEB+AA26&#10;ggdx0AC6hA+WtSVgEaiAHGF4EIE/7L6TnXwIIDtHMI5Lj9QBTvGAQFBgEHBuCByjgANzkSSAAwXU&#10;/b8DA2ARBhCL0cSJAFHJT7xgISBAb1dQy5rNUdyJCAjBoEDf/Ky4QMeYtxQfM2QGMmgKznIHkABv&#10;7HQAD0/TiAhmQEX+JLgMA/uIkFCADikWSNoDOAFWfB0gF+dQT+UZgA5l4AIJqVRAVvwsEBlRCJ04&#10;wAbmigAH3bC92BfhdErCoJZD3HcheQAA6EfAADLQEBgAPC9j+gH/AJAzM4N3eAm8BhXhsQUNSwQa&#10;t0iF4CLlxNothYq6cMqttTqJVr6ywcoDNupca1+Qxjvc0nRgMB9T8CRQg/OAQHilO8YMi5UGeaFl&#10;VxLnkf1FMiHop3uqUYtwvrUVcjeqnQF1cFUAKWRwAAelsQgH6RAOGWpNQpLdRzGaty/B+C274ftq&#10;GnCmm5niTN6JVOLoJIMM7WjdukdBI571A8RZPmsHj8I2JyxHl18m34K+VzpHq7MYYlYmDK8pdLjk&#10;2g3XAoigOszDIhVjt/wsfQbcE6fXWLBL5EpZea3HEOuTXZCQVboX69Hx2iET6yjPlpZpbpOaoTjL&#10;h9UgFUpx1nNNwAT4AE3RfufVrbfLK+A5FCHTskl5PF+Qumj4GEvahpr2xPAGE5KTGI7rCCMckt+z&#10;gQAzUe1TQeVpXXcpriBCrkYAiGHuEA+z5wCAUi6Ay3K4Rp4zTTgKYLRZovag8Ay6bW13lTqkKQoH&#10;aWHwpF00FMcXdMQ+UQ5WUSSUYyzrXzhSHFX8FH3qKIkzLQ9moYacfnWTrmcUYV+RAY/apFHBcCAX&#10;gBnUYAiGDFBxMd/qMpe1N7FBS1EtCfBayxtwm9Cxp9zjgiR1xJq+pWFJhDkFYsuix2veEif9w6lW&#10;GT/Q5UM7ttThoLZorN8G0URFH2HXK1ggIJB0mgL9mSLliAB4iFDQE7GjNkXRNTCiRbySg/CLl66F&#10;T5RUveR0HPo/3FhEhA8qblS9DOmkzvhWdowr1hIvWJeR4mlaYPY6Dluk9WDvoweQOkNhQxDFBNKU&#10;ZQMQZXgfBCABgkBvp0AAkL6TIMRI0jaPyUzvN22O/V9P8Ohap/I5BsiBcATkIJob2+JwADW0GC/W&#10;kIgMxiAAuKAuoERhQ4EBlP8ASAIZeoWECNiBAGUuA4E6g4zlBDsxhIQ0iqLYU/wlsxzcNE1EadFB&#10;CzHkZAAaEtQQR35wCgmgoNj/AIQb0ALevEIzrk5BIachgoA6hQARwABFd75gEXmAQJvkAC98OoQY&#10;XIKgQHyoGQAW4ZoAIjAwqgIAn/RCTzvCCKH3MSfahkWKIC4wJPKAW51QmoAg4wH65BUYSyDIAC4e&#10;RADEwjmQMdxQBW3DAANgZADY1DwAxM5CDJMhhCXYPCzsIi4lIDqjoAvspahAnKdkhY4+RApBm4g8&#10;AQIfyHgO1MRU7cNAHZJA+pCAP4qABxJUAFVYSBeoMA0zqIE1QggIsgIZsIGWGQYI3+ZOBR9vGcEA&#10;tdCoAPBkiBp6KASxNAhSsIRLwpCgCf4skAA7z4BAdw8CD9jCA410KTtjFRubQIKKFjYQH7gYBi1A&#10;GxjLAYrS2CBGCzCC4+fkaAFMyYBD/wCAA1MtQAaHaAqjRACD9IQQ5OgYvu0AABNYEDoW4AbgQAEy&#10;oAJZ+gA9FAFjS8IQ3SyFqju/PvAHpkDYUxGPTTIIdt+AYC1gCbSmAxT3QQo7nzggl9eABb4vjAAK&#10;tBbBBR6ngABhGIQw6kkiF8AZQCQYsEAvIIAAuSLgCR/UNwoAk4ezFoq7YpQwMQx2zaygqJprrjoA&#10;iK0v5PLgvVo7CqkLtRgL8dhTMZacEMIjAw5p8A1iqewx29UatLKrjQy2cjd3WSsSvzztu8nKoiW7&#10;5XhLch4GrlMlNR/09D2Xc9YmDzAiZHAgIN4pshS2LBADVwEAn7yAZZzBali6EOOruZ3b6kuLVkiG&#10;Xy11nWRzfbgaUYtpRbY3iN2i1Fhar6WxKNHZriko0ZqDk3fP7JY0T0tAVBbotRJ5N5VW/wC/wbSu&#10;yKDjENKs+7vRox+NF5pFZ+vY4YAxQ9YTiqxsNQFy6xEuw66ac/8ACOgIEm4jItXrs8LhfgVarq6J&#10;Cgr6W0nBSPLcRNDsBsaPXjkI9GH8pgtVO+Y4co61wGq0zIsHUg8h+Bfy3vMmeS593SljuNJ1tYBw&#10;YHhfoSzIhLabePMEENUiTlEMJYzOyhm8W41CZq0zK4BfAP8Ap6YBAkdQSj8gVABrUMaWPq2eoZrT&#10;oOFJazmD207lrGN3frqaLkQyKWjEQTVlPagt7MT36j0eWP7pysLXWNUTOifXFNBcxAIJoSVNojwS&#10;7VIM87yZKNd/8SnhpS1HB/EHZJUzEbnf7DSo+5EtIzIrdqN0xyPfM7h5OjV/2Myok2rgm/uHwg1n&#10;XoqGu/WQlVVrTmVatJaisz+Kzq6C+0r2rhKJ9ZnD9lDIPYLHkP7HLT1qNLaxU/hJcui2RdLqWgtX&#10;BwFQrjCArwmgAAHlUX+bcG1HJtTjyUL0KAtbjOVCUHuMpM+E0MhRqvgb/n5FOcfKDuR2IE/4fw1/&#10;CyHVuKY+33hW4jksQIyI0HIATXCj/wBhTztYoAGfmIpD72FA/AVE2DwJUJ6BsSYBq8IzovaKJs1h&#10;cF0s/CvY7rDoWphC/wAoouI2SCEfkAAuEgxPpQoO7qkAArIJFcEEMO8DjQogBZ/wARnkYDF4ACqh&#10;QXQyBASMsAAIZivKcDVIENwomHWFFOZqAZY0AVkqcWtJv5QwoAlywgPVcUFQOFZjpEC0lQf6AF8D&#10;QgJ3KpEFwIGwXcBdAAMNhAXIdSkAMyG4AHs6xAFVG1ALAgTg1QnwaRILf4BArhmqgDZIhpFg5GAI&#10;IR/YYeIuYBLlQgMEQNIOoADYeAaARJmgEKiLdUA6GRQDl+f0ZAArBBCWq5YDw0pgasiBnImDQMQE&#10;AWQEMKIBqH2ARfzlgEByioKAqNmaQGKQ7gA1xCjABnQAOBeSgB0CAYKpwgCi3IAGYzEQGAwCAL4u&#10;ewG3sUAQvMIA1WG4pwLBA2CgkN6YAEozFqWIH2ACMoALJ7YMmeR7AgvXyi0QHbYAEchzEDhzRAZi&#10;3igwBBzDIH+R5DAQKcQGFZAK+PlqUrubgAH8YMAYvoAl0dAIcDYgBkjUAQ46iIz2AAJlDibBlsjm&#10;xIoAG3g+wAZgHgQKHqWOYi9TgATHsgjtg50cwgAagwUN0gCUD2AAUj1AgOpcbjCDdpUNhlQpIQEy&#10;YAZbLgRAxGCaLrAozp4SEzw+QQMwIKgBaqPlB3DcAA0Y7gginkxBhJ/AABd0ULBRcqjwdgAUYHQJ&#10;K3A3CAtZhhhibog1ARpJgQAOc0AQlivcYgEavMBGZKediJeB/jJxrFe33SFW4JJfIrqjID9EQac/&#10;ZcCxLdL5crHIRUlaWdMIQIJm+lO5a5ItRD+MpMjKcRZ3/Qpw8n+mHQjI8liHo/BXyuZXWN/mbGoV&#10;ske6PEGd9Zaa75Gtjv8AktfS5kgAa+sGJbngVCAjCMf1LLWGo7CQ3uPm6xLZTbj0oumSkUbXivdX&#10;ovqUGyk0cKbllOuRn5beXE/krnZdaf0l1YKEuYipQ/TuSifWeKT1eYxX0Uefou5GrNF3iXBYaLIT&#10;8Tk14Vqs7inq5g5TZkTfsYdq5ffIUNS0dyO34p0dotUUuZtZnBfo8y/uVy3e6870MsJf/ad0dIrG&#10;wE7lCNVA7Bmc/Cz2JL/Yka73ZqwUVTFy2D41xhgV188nJYnmq1i6hwOqx9eccuqANSVbMvtRVPGH&#10;4amLjezExEotH57DhI0lA4l5HkgUs4mJRPC33ALNUJOsTnYVH9fYdEBic1ggKn40TvUXndEnFx9i&#10;XUrRM4YEKCYrIyhDqs/x05MzLrF61noQGL35Lt4nJp4jPgu5uhuWI20rqJBrWOX6tmJQVFgUQ0Rg&#10;ZnIRccRgpZVJZuWWuKdRdOZ7Dcn1PNdMYgHXJCADqeAAhr+xWNvnahks5q5n8ybijOmHsHcjsbXv&#10;CvyLnUUrBkfYmOh/RkjboJF2fcytu8jAghjIHU8l7AA40HvNT0zEy59Vh0DwXXF7DPTpnobXs8Y7&#10;mWxWLEdGcDL7dRCZ9ZYbGD/QHks8hzobXsyIjO8l4qQRB4BWDaCDlbJCxdkgbjRoG/yFHQ5GALdx&#10;bQQUGBFQFOxrxkyb8CivD9YjKsWrp+SBFtWWnD0L9Agbh7CNASe+udigQIZ3ALkVsX+sYBxMGZhA&#10;fhgtgPBIAVIUMaAEKxt4g8LA1gvPKRADdtQSGJVv7sIwZqUBHtBcS8gAc65PgFSOjodub6sRQFgA&#10;AT4mIBnecgE25sBwGh/hwIIED6LgAeVDABCymaAOYLBARisCRElCCVqx/RoEFHD5/hADNQgQ6KAH&#10;bmygnQViAXmgqBPJqEGowYSGK2IIfHuYRCTkcgBH0gaADM6gA+SH2VEDQWwbgJ0LVIFzc8AE1w/B&#10;UcDdmnqCDXAILsuA8hSMhIO3DK0csh/0gIQp/BQU0AsQASsGA1sBgCWQ12GABlRg1/AByQpFMpqA&#10;BGkNOISNCD1UQDafgAE9znQQX2BBAUuMAZ9WAxBIoDFsTCM/qsIBFpneI4cecAAGdVQMKzELlWgi&#10;GDzOJ9GxoIBvkQBSFGpAN/FhYJehRcGi0NxAYmUik+rGDc1igAH00Chq0O0AWywYcjdrIA5asiQk&#10;hVT7gCe3HEgPvuKmoYA1o2KAYEBMWEAAFqjB6f6ADIhADBYcxOnjUGDAXDUAAclgg4ZTMkBBmrjw&#10;ApOAAOWUCAO1oKy0IMdQ8xYAH+YYSQBNSQGB3hCd8GCCRl4IgD11QBEfRBNiCzRAz7B61AIYPMAB&#10;szBFS8UpRRGYbkDDVEYh8kLDAAwDKBCdt0AI7VXFQF2rAoApeKGAggOOU8gA2nDwGF3NAagC4ZrA&#10;lwBXSQv0G1KpLDrmd6tnvZGkEpNC2c99ZnWhd6/vJNmgGjAWf2mAA7wPjSwgl/6NbF36vpiylgQW&#10;nuR9ye5FZPmgrR8/eQq5yid2VZYPQWOLa06F6kIz7X+J2zK6MKk/Cz2Nu9a1h7die42ldizqzsPU&#10;tSWpfqsTMWzKevk0ajudXokbz9JYb3ohx1dyXq/JVsb8DYT1pa3ncJPJG6LnGlrXbZ3WVywbbpBy&#10;Waxw9h9sbFeVY9balX02ye53PsvEOOrucP1hVt/kvv0h7Fyy4Y+qwr+qOKLPXK3JIXWatqx3rp7C&#10;tV1aI0kp5FcBDWGKmSV0YDRn8/PZ/nzv1TVqIJi5WVdVOCJ+M9jSVaFXrOoqtpDLjH0cIyVap3lE&#10;jMVCQCgVA0r6wRlzBvG95yuIpzQRbaL/ANWQQAkABTonBeQebjKgrNy9A0VJtn3+rJzFwp0+HgDq&#10;oeeArEwuB7XRakAMU8uwiYXms+aQmr7d+b2FoEppNdFWu15rV3Wf6jTSv2st6A3zPvV8HrrH/VEr&#10;7iJFbU7JGeIOL3s8yqraiygSmwpcl0NLVHHUVmcGq1dSm0vfno2kSLoDCAhfh50muigCt8BM4d++&#10;uGXC/DsT3wylf+mWvXLXBQFZaa4gGo7mYu2O3+EgecRR3L6HMWn6PI+xf0jBIJqlH6N19mITO80K&#10;mRPzoZaAqsh5mYKJt7RTwvhte8PFBKno7GggHnSSwHt8YRegxZaul4FoJ/h0oQ8YPRUdp6jtjnO+&#10;aRU56eUEbMDiuDRz1whQRgyEDxO8IQPeIgFveBxBNQOFw8/vP4abVkgazTeVVtKyzm17KJt7Qklf&#10;ecerSbnp2/AXO/2xpxkdLangD3ctNDMMnLC6gAvhG6AiFHUDyloiXTgVOQyqBOuITQD/AFQAjVBT&#10;AkI8XhAi8aNAAP0AbAQI1onyJZ4FT4P5yA1iNon0SCbbdc9k/oJq8RgQ6oATCwAHxWAVERkEOSWk&#10;ildhX/T0ehFUZYAJgg0gBopHoAFQwodQScKgwKiaQIWwHCTinmkQg1YAEAJA8AHt0ngIivxsQEMw&#10;IZSAy8JgF69wgaIAdT2LAgBMSAi4VqQjVJah/UwAPgZgAj4XGwo5TwXAAzCogpXUKiejxFQAYazK&#10;Dabw7iAJu9wSCAKdQop9P8CCz8iHoA9YGAA0ohcSI45gAFEAAVkYMBcMCx8nAEWVDAYIZQidOsxc&#10;V+mCQmbFrQNmLlB3CSADnR5EBLxoGAFUzCA74fAwMQsEEDuEgV64qDDrD5AJ+RgCxrOCEFuPAAE/&#10;oIAZhBjABI2g1AD/AJqCgBN1wAA3v0DIM1Ts8BFA9cEAnNcTB3CARtYSAwhIsC3Ox5CA5/hAbTcA&#10;H0mFsCPgkSfPsgE/QtAH5lGoEZOgQCBuFAAmYCAjrYAFTGYeQYWCULVuSQn8MCBexBIBJ0jAGhj2&#10;EDPfz8nAkLBkIIIFPqECynk+sJFZTkSceXXAMC6bBEG9HMDCPyNAgCOfjAAc1YuA9AsMBT4KQA2Q&#10;YAQPph/qjFhlhAlQ7vAC8OS4ngFIAQAAwRNKAEgJCAAV+gcCAv0PX4RAMEgNUJBBoBA4vkhOdnZ5&#10;ml9Gwsm5FLQrugWrJcLmfICMHxFSax4nTqJkd2ow6mioSv8AboWeiHAm1HdLCE8ehcr5ktU+oGMr&#10;fv7g4Z9OnEAaqCiT0objS1Ol9St/LyVBbKb0iQUaGzWU4pb/AG3mmrpMFjaqoqKCsmpfBkS6x2Mj&#10;Z8Cpp7pZVbn0GNAZAhRBEoeoCgElXdgnCyyjR0Q5pRs8zv8AjY+ghOGhKRuY7ttCfyH2GckFP16J&#10;9FSwREeR+XOQTRACM5h6Ikq1ye+t8v3Gh9rYDMrT1h4Pkq26LXcvEG1TLI/TEDHJXV9Bp9dVGSJj&#10;YHEoGjBmqFKZC1CogUNjPxzcJuHi03djucNekvDprJplfbRaTQvcgNVNlJ1Nl6fVOcD7A25xLrGX&#10;g1YGDSCUrbaVelfaJw/uqj1px11TrhWKxO6L1eONFvvBd9BQVstU4oe+RpDbiSt205d4zz23Sb2Y&#10;17FIFFfDiZmscEHHSZV5ZFWQ4PAVM7ttfw3vWCdVkrRFBWIE8tVqxXMrKm4r1VeW3Yep6cyNkade&#10;vviS0GREfeF2vz++e7eyyJkwWjvqfvdFliEBIykACtmzXgUIHXTWyw73ofU7/hIeZbydyO2DseFh&#10;zNx+mYwgXhqd1J0FLF9oypl6WKZktXY/RHQA8lQjXmt1OAQqJfZmIFOVbNfUwqQ0NXdKDc7vKwO1&#10;7OVRvIVSqs6FnlP8xaQvtBTwseEdE3L/ALhmYJ+T6CNrCGYAJ9CgGHwEjiyeuadR/wAQsrmBqOwt&#10;UMiZ09J2pyYZA1YqgAQY2oBdWjEP1u37o9YR6W+jcqHANKFOx/8ApY+mK/JSaasjS5/HAAAUS4YK&#10;VB6BvgdCJzu6EdNomHmszxAMuwyKAOc5wAIFz1kIxNBAsLMMFCBi0XWlEOUEwgAWSlgP+gdVPIAF&#10;BgYNpWWfmSanyDESiXL4IIBrgDGQSATB4jTKi4Qp7YAQEBUMAs3xiBuQgK6vBWuJgACyHgKEMOAR&#10;UsY3dAZ/rGYIGDMDCBBzsACnm8wifgeohZ8QAH2ioKWTJEZ4gQ0RlQKwUeTPCIFNFhA18FICDBdA&#10;AJhYEFYpSAGf1wALcH2PvQIeS4Bwu/2VCAypczMBJ9fCwBPMICA7wwwAxZwA1hYQCBMnQCMTABv1&#10;BAwCSD6CE8FQg+HtEFzqEE5ALsAGL4MRF1BACJEAKWOawBEJkokWt1/hINNHcDwEhsHcBEKBQARN&#10;smzA2HGwvWYAEjkATtx9hW+CDMQ+BmApDhgaAa3HIjaAAdtWR8guTBMhqQOsA8wAkLCQgaBkRAJf&#10;d0VGDvARAE+oQs+SyETBSfDQBVKag2aAA67JAbumkEKzFhgBJ1kACvLIYBPVggB2BKIBu/e0aYFS&#10;QJEvgABF/cSSTw75AQHVOqAaHIIE5P5IIFcjJ8AJyABDpBLXA1TAXDj2QNQN5NG4A5YfgAwqTELK&#10;QwKIgUKjQQAA8ABOzk8NCsSgBARSQJcBhHIpqciAoVUsAW5hJWKQWIMABbI/0CAv1hAQIJxA5DAq&#10;VwE9cCg4OHyr+0AlxKCLOz7feZduU9ZHKCiXVjwRURzmJmlPByKj7Ua159PmTcGWVBI1XL9CwgLT&#10;cApACYZEddirTTmQcmxKrZpq9diMp9jgsb3odHnR0uKYQt9M1RBOGAookJmSWAgmAoAiiiHz4QNS&#10;1dVPO0xaPLHrlbW33TEfjYAEYDAABh5QBAGxmEEfK41RfZQfeGplLrqsH+no1F8GTUuP+QPwPOvI&#10;HJDdugzuoHdP5elIK15bqNrsUtCagDhtX0lJh3nRY2FVcEiqbJEm0JueB2J7kfZiZEoXQyzy52w2&#10;QmVPg7jU1bkVRnbd5GknwxvW4XIaFmzp4yZHHRFDerobCd41bjvuV2rm5r3ni1epT0HnJeF0gWWW&#10;kZMPSQpI9FolM+e4gWnaozRS1bC4B1pM6c9ZQ93Krb2lepFEYcrJ4MCORybWel18a1P2XaoNnEAE&#10;thOiChHyeQ6LHaTaTu9G+yfMfi95pCcynDdjDGZ5V1Xy9BeyKMvZwfr8Ln1Mw3vWENONW3+MYoyV&#10;rnwKqMoysCCUG8XQSAZHgAgJqBASGdtNInmrXi1WP2C53OVCkbydS9SUwoyp6YdpR3LdHPYtvX0a&#10;fQgy09aiUyb0oUTb2jLXrlqXjjyWBwwKAkEHDbjImt8oQUBAboZiqBiva9QcoXVTNWW8nDlUy/gp&#10;4X/CnhfBt2QbSwoBFX9RJAeNppACSpxQC5MagCSPIEm+RP8AFz1Qu3P1+LAAd96eza9/8HPcFIKG&#10;bb2XJx3CEix+7/DgAEP9CqSA4hL6RKguoBo9RkKDRdNgV4/QBO4xItUqKkdzHgEnfP2aAAuVAHkB&#10;Z44Yg+UoFQSUXqRa2NwBmx6TmMAcdMW4AiqJPJFXFZQYFDLDCJx8LNtyXciBGeKACJyNlAH/ALEB&#10;AaAIEcSILVA3gQBqP0NQAXfI0kGY4ExmWZYAMJQIDV+E2AG98ghr8KAANWGYAcDhfCCTbU9yA9K+&#10;sAiRSC0EfMk4ERaP6EB5AVgvSQI6CCAC7aUBJPggBWqhwG22DACn1gBR5AgC4cYJKkARStgAthKA&#10;FXUBH3TwBf50wCHjkkyCnuqSZBUgEfUXYAOOEAAg60AMRqyBVgRqBD7cAgDebBIH8CFgAC13BB5u&#10;UmgAJhUFiJXMJCkwQbdVYUP5lceBAf24/wBgg7FQgPQwLAAjg7gBjYAD6wQv6QFu3mKAaCEyAIe3&#10;HkgOEZnyAG+wSByz2GEVp5Chal2L7AAb+CBFPISSAI+6AkG9wmFYNwXQwV04wBWh58CQq4p4PYAn&#10;e4sWChz7ogghZAYiUBJ70IHIA9rECA071CFTrw1EwEHGRcYqIXpX5iChDnzJFjBzLVARBkQhne4o&#10;SFv8IAAywymBWt1jqAHqI1ABt0CZg7WAWzwpB5ZixgO5j5CDjBBBVby9KiGEGwSGYoCUE/8ADcQD&#10;QhiAB1fAgesU9GQQA4iCwCiOGAzR/wCACd4nAEOXodQwknkLhgAcwALTZoogtEcAEC2YAa/ADZkj&#10;A4gsBKUGZykUR+x/p5oIVxEByABhFQ7QBNm5CCBeQUHzhG6QLecEBrv9ncgi9IIgX+iuOO68nMpa&#10;5NCpP0U1bIYPFfbfLHzueoYRQLYSXirZ79IpxnMyEWdpA6KykAuEqmEDRqoJK8zI56MHYfc6lWHI&#10;atC1VoF2UTxrsMJ9n/qr56jdhCkBNcryyaHpjZINSovpn1HHWg/VCS7lInylwcNTa9mYtnN2/wCF&#10;lQmpDLxMrHrTkrTrrbU02mrDCFMiWv3oOC45RSZaVdUqbd3uDFnSye5qp3mTlQpoelToVX7FTYO5&#10;HYoeV6mQiHyUb7FNc3b2NLaxCaRhLbD1SWa7XMdPJHX7Ov2XUnYnuUNGZYp1FzsVFq1FFkh1lVEV&#10;aqaWQ+hWM6OzLUMq1cIvNUu5hIlm7Ve9EkEywrX7Xt4Rslz2kLgdZLXlvRK3iuew6CKhbjKgVFjg&#10;YtUaGp6/H7JTR3UKkujOWFmXXcaA2ggzPB47GgRcA1VAZ/r4+X/t4ZFPywZMFWPYqribsQOBXTgN&#10;yqGec4RBb9pYQBGrkwJNAEwBo+FYi0FZklE+szlQtfU3SkTxWzFB2nof0RQcRW80zFDZRFaQuULN&#10;V7eiV/tF130Q7nQgV6vuVjMiLFtq+hqglfyfr2xIDbMExIPHkHOFQtIGRiREeqFZjwhSVbmvBfan&#10;sSSvvJlZvoWPI6Fq/jI8+S3mwgAE4YIJPptBtMCUZ/wCD5wNQK3YsZret9xgCUjgsFMSIv15+sOH&#10;7/JiD/jNhNTAcwV2mE5svqSP7WBUIhlqyAAxrB6dQANzwiJjVg7NAgiFCQnU+HwTnfRFAD92SmGs&#10;XNOxGk6yCeItWldqUL9byoRGs2eU9FCzzAUW2MQEVjR4FLFQE8GYJDTKYAjZHJYq67mqFIsfgEhm&#10;kKATRi6qoAPhlFgQA46GEKjhBCjWYjC84QcEviAVwv4MBZoCgbeMBBPbAgBVQVBEZDcAOcsIDICd&#10;SA1+Mdk4sllUhnHcAMo6iowIdIAetcsDQfySLAx9BgN4ELgAMEhAND0AAByohkZv5/Ox6EAvGyAi&#10;a8ANxWIABgQAPzYJYxoMB7wqCCHHYADVdggCGKwAHCzQAHEhE8aLDBGBbcMAVdwAG9f4fIQE2ARK&#10;8ySAaZADsBmABTRIGNuoQF1gkgBEr1ADLlWAwGDYAPiGAAmbZFACjkAfesA89/QCT3SZYAUWGe27&#10;+IIXAIGMAEwRBKdHeAAHzPBUeLWAgDtsBpzhAAdtjUIBXhCgJvrCFx2esQQ2lBCn9uGBFfMi0UBL&#10;xQAHq42CC4eATeKmCJ4EEh1/kigAlssH9kA6uw0gR5FQgRvIEU4C5lAW8RqJR/8ABiAn+iAD80GM&#10;VTmyIClLm54AA2YiAzyAQTEEB1KQkFy4JA3MP2AitgoIE+QGa1pj4ETUfZAbDnfYHhDoqoQXfwEA&#10;HccygC/tT6ggkcCBFpj+BAL/AAFAGiA/UnyEB24GbgCZqCoAY68CEATbQCCcWgAkgD8AAvMBxOHQ&#10;EQvFFQD+PZ4ggJNmAHPLmKDR0w9QoYBxzBA63/AkC5CANIAHWim0reO6dPJV1KABNNSkUIBoHBpb&#10;UcOwqcny0WTTwx2j3lVcb4IkWfW4L/0TyaUuV/YkiVE9Rty7xllJVFk5/SvlfBAKg2VbceyH+iQg&#10;dznNq4uwcSNvz65c3SmBFXvOXL6+5PIUnfU8kGm2NqvI6KN57uUNtJPgI02HYqtNzjyfb9jvlsvU&#10;O0HV/hFquSnl2mddVJXqZUMqKtW8JSrQ6jZmjz6WMy3SU3w9S19RaE9jjnh8At0T2LE0+wr05E5j&#10;emOz+BL9PhhdkwGBvYTzsLbODPRFujnsc/giLtc35Ys7n+GpNqRua3tYUc9Ljr2iRqtaMHUkS3vx&#10;L2NFWUnyV10GzFIh1VRvTPYaxcq+pRT6Z6NggoOtKlfJ5ijW9igUqUyyxivk2V1r6ElH2F1YxSaV&#10;t5PNRqOxWY6HuOo7QdZFMMrZN1g1v48v/bwf2VDoqbS5hQSyw0AfY35G3KLqUzWkmoWErPu6IpgV&#10;PvQqSpZrGAuO4gVy48cgpO04CenkzLroPobWPNW1S+9PY6lG2uWFYnyhQeKDpFo7sumAnP2kQA3a&#10;+/U4kACyJDwhlitVVwDCBRBQSDrvooYLm6vp1qdotfhd1/oixB4/KYUFJnDyfBlSgvwvngGhtjEw&#10;EOHoBoqdFiw4i4aJmXXQ/PoIGcu6hqNJCWHxQ2gkLQZBIB1nGL4Ag04GEJ1pffyEgjvUflBFqf5N&#10;sG0YQm43v+GdJvTXBJK+84OAbKogPHCw7ABW7EQXAV40CBAmaxgGmQCjtQVQsmuxZujDZsEsxazn&#10;LamO9ctb8fQJMeSQIHRg/jihAh1BasZAIUA6QQlQMYGAA+UNERXZ6CGBOrO0AvPBvCNKQoX0H4BA&#10;bqBAD/gg50aiAecowAghE4MALb/gEyDkZAL8gA5+uJMdxZADfYIwfYF6CESk8FAzAfI4gwBiBBuB&#10;cQC4PtBP3IDIriAsMIDUySInVDMgFzqIDyUwAGcwMiNZh0EEkrqgA5VwgLyaAAzX0G8AG7gwAF8I&#10;owALwL2ihWYBQIhqgSrYAEBXFQAQkUBAmigMEAF+gN4At7J6ABFxmAB2hQAGjmQAG0MGB7330IPA&#10;WRzGbwEFaDAAEqEkZGNrQsDhdfqaiKE9wYbMChqYAeTfhmAF1C0ULWAAlO4AQ+MMWWqKIYYggJhb&#10;QAaxJDAXUEhOSSgVOcCKQlJOBmD84BDnhcQbDCw2L1xohqyAFEKJA82/5gAioggESwCLzuigCH+I&#10;I+Ff0PAIIxQAFElyTcAHAsOYCfbCJD/ZHAlnf2fpISswhBXAAFlUaAB5SWYgPczBz0gD16AsmTGA&#10;AO3GgjmTwggbe4gMzbP7BBSXtRBDygRcsjwQCKwAA7IXDA/QCmADj+aKisFXlIwPuQQJIf6Eih1b&#10;5iJAUAiAdwH9hAg2v4YBApEOQMDgdMEIGlrlggqDwIAXNSAvwVYAAiM4iABPmYnOh4hNcwG+Zae7&#10;lf1s/wBcAQJs1gH9lLRQfHwkLYw6iIHQ47RFjDDMAvL9YAQyyhJBGhC03TDas1YoFxhY8yuUFGHy&#10;x8cwSicy3XoVdiiLkE3rlZtT1/fTiQT/ALKCcGVJqbfLl3zo0NHxEH7cmVYHGrjcUFmPcpxFKlzP&#10;WInIRVqjvJ1NEVQuR12KWMqx0i1s8khAzekSHeabxoW5aNGiUkNIabero2rYommBpcrztpDuM3oV&#10;AQp6Oxm/wL6HaROVEJ3B8RatBR4foD9RE3er92kXa+jFrUKsxWfvEb2QdKTPu7P0cru3I7g9H6vo&#10;tvX0KArvTQkbZozfISlY2+Djyf6BP0mb/Q4BvTDN0i3zZ7ttqOwlnPFayYbcK1SnGnP+pwDC19QQ&#10;mncdGeg7heyKUE9ShMSKKYnQeRjheUM8j+yhlU6/Zyklo9Dku3Mn+ByvRlu9jku2RfeaaHk2OVD3&#10;Bm+yszqVGV8ubmQbdT5jO7bXGPYylnr2995AyJ/0K4pbYMJwMsqHPKKuXv4xhACQM6mouA9Ejzip&#10;kgzFyqVneTyX2epNzKj6HHgo35tyzM8E0zNmdCjDoUFPC5veje9GnQ5sufEYAAjgSkCAPGCQB10o&#10;wxgzsEGXCoAEc0HKkEHx/B5wzPXL/hK2Ci6tQmoAi2IWS0SqPAyyogzwakBk/JAt/wAQ94S2wRAB&#10;0kXaANUBfSFFMyxglwVYQCMsQCCjtGHxJKNmFsI9VRBmc7NW+NmSCoge1TeQHt/qizJLv55B2ni/&#10;rvODAEtgELAQflhRAQH0UYATclrxgi8dQJUmNMKuS8IfaZY1wZE6cDvhYuWdnzW8LAONPpgiCOea&#10;BbOHCBT3XynlwGq9COPgIDmg/BEg4dH8psLc9B4EA5ilazTDotT6YBATRoIBjAJAAckATWICDXHz&#10;gQBMxuAKvYlACchiS/1yQBK2PxAoRoExbQQIIgAtjZADKFAqJBo4DhdxM4QAaRUIBBkjBA78hSEZ&#10;EQNgGAnWACopMCPj2hZ5ANYUiB0+oAZjUED5HAAvceAQh1wAKxQuIFH+BHAdGFrQfM6wAYlBgG0E&#10;hxnIwOTBgBbQABAGqAAuRgX9iLAgS7zryqIaelSE7jshlAyfmB4QO1kFAEI2ADNtaFwAA4WiDIzl&#10;dRMxgN8AC8AgmsMEqCBvmvAdQkIEbdBQEAeLGGQKn7eiB+gyCQdjjqIA7c9SgAUlZqAHBphAMlyA&#10;hoaMhAX2AAA2YABmF5YDvUkHCU34wAGpSeBA48qZIgH0mYRGrVS6Cg54MEF0HGwF1gAMm1CFpsyk&#10;GBfHhJpABcp0GBzdTQOygInzcKIBsgQG7XIy/ZiFFwqV7TYAeOgYIVMBAZtf9SAdq8Akl8hQpizD&#10;0QpyIOBS6hJ4ODoYk0iAfvdLQAFoVYMCvAYQm7kBXWq4AAo5+wiBHhgElnz6gBVkbgQZP04GCoBY&#10;EOnRGVhLWoEFBn/8AIgEiKAYMWEIIbmAv+2g2AQfpAONIRkdrwiQjoZFBUwgFTNYXEgiUCxWDcJF&#10;CwwJBMghoDn8AQt/CAJviwgFL1IgAmeb0J9OYKsqad2pyreFtC20FR4SR1Ypobvm8jQeFQl/7eFD&#10;N2EQpxR/RykNOAOq0hW6nYsk12M2rqUHEtrjTbxdCor7cDUu5dt2cqEJl3g6gs8HlQeju2dpoOop&#10;v+dqkUOLwitOajwS4U6nq7sPKj1UaZle6AjGc4SWVF5xYiCSSy96kRYymW+cvHdzFnTav5EMoqrF&#10;CkTOQ1yY3MjovYs6f0V1bJBR8rrpZAzjKGkjCM2ldFHIs+44Mrr4LXlnoK+S4/hB3C/ZMvPnkWuk&#10;aHgei4EEvdfIxgXD+b+iaa/A8j2QPdVFurnsLurn+xl/Bnp0z0LcuCBrQujIrVckws7k50mLG8rr&#10;ld9NSf8AGALnnNuwYv8AVwOdakqXK40BMF9+2Ktv8HLsaNHrJfens8tLFyXcjQLD2uReArVgMi7e&#10;ipoUPEN4WGBIAIo+WJV2Adp8Rsyp8YNpJeTG3mWWodGVc5nujsA1U7zJfans45mY7acsV2MyV/tH&#10;QoIEEJj3lhyqWIHapnZRdkU5rOLGHdICBEH6wAarDcIE/FIQGzYAcOmReSIz2ZNIW7vj0LVxnJDW&#10;hU7D/hqNJ+p87+3gGiCDzCRpt9DgARG9CCAR2kECrcZgEAUYD30kReOEYYyB+f5sHQ+FChLHBZuq&#10;q8/fBgbkvypLuKbd2eKxQ9bVwTzT9MwJwyARcEVg7UVjRCASlAUVXCjvUP6gJXsRYACOxgzeeEFU&#10;QTT/ACn1EPh8AhDuqeppvzq3+B+kdSHKwG2HIqcA0gBPBgvcl7kcI85K90msDOVX3qLoKhNa/MhM&#10;EAT4TLiTaWuosi2AQFTPBgFXIO4ACxYAAcNQALpGEE3PYAAETWKg/owGCoAoAEHQkAmJYIDn+oOC&#10;BcR/WBApuWuJf41KGMbqgCHXgxRCFcTAA0AQK+BABgFCoEkaEALylAPqryUEKIMhgH8HiQHfBRVs&#10;hEZ7EI18gAYYLghGYWAwY67gB3xZDMDeDYoAYiAIrAA3/mEm34iAAPQA71hAagC4xWUBOEQzLpqj&#10;4AWO3LAA9Xh4GF8BQaGalAlo1Qh9CeCALakQwJCEAurAAfhAEfCNGAL8ChqVQATJIzRzLUAuK0/y&#10;DV7cQFusCo3rENGdwJo1RgdQKHBgJ7CC4DcFpAC0TFCQeDBUdUQoNygFucoI4qsyAiE24AHYySRw&#10;0GAQrVkEroIhCARSdUDYaAcR4BBNmYAXksAk88WEyKQ7jAoSG4BPULIgRJeyCGpEPJyYgAuBQ05q&#10;Eh2MgOoFRQXFIcBEcRvsCn4vwAiY4jSowBx0CAV9RYpT/SJBSMAAFxCksAVioABqZgAqEHmEDInA&#10;GBuzIAGUKQZJrSC0Bl2XLsAADBAqEjgWwQAZyFAAhhQ4AVkIAIOwKHEASqgAjGsKGAFlPONT9iFK&#10;XuFTeMILhPpCB1wMgCwcI0CfK/ipIMe7AEdoAkRUEDi/0EiTAKB2FIgFccCCTsYLzm4NeK6d6pmJ&#10;7M+uC5ZNsynUK8zCdWUsq2jMT8m0JN9/N4MuMKWMYUJQLIs5rdKXYDOGruVlMo3/AD6qt5pFnU6W&#10;lfnL0d79eUN308fws4Xlg8lreja9jFRTDysIl+lOIKbM01SmeEiMCPDrR6eMh+ugNRUVdCq0ruMx&#10;mtkG7jJtLK5rZMhFO5NDeC/+EGVm+mKgpMm17JF1alfK4+PBx4MqPoUAag5M6KZzKmJV2O89LVpJ&#10;fDjq7l4tfUqj9HM4sVNTfQ4sP9DQIZJLqBZCQdFHB4aVqC10jQsqTqzs+Z16rllTvkKsz9o8n8Ca&#10;p/QyCS2I2AEqljqcsRBsGrPEMANRoC+5oyJkir1zlKI95kyydbYApm4y16ZaDZqBeMktiqYWCS3C&#10;BZis1SlRzB/TM+LwPxjgScuf0UJiR2Hgu9xob2LNVr+ygqQd4zKGSR3Lb19EgvvK16loU5x8o/Co&#10;hJeOpepAQQmsewMBEd9Ci9wPhYzHOaC4fuBKjCA7tB4KAIeDza/LL+MKJt7eGerXDuALqsICIGf+&#10;Z8CV+leX9s2FkRJHoAB2CRduiAG8DQD8EPAE4BJMdsgAMksoET0EwR8j/wDlDC0mGcpRw1woO2L/&#10;ALxMzcKHf7vYugjHNwB6VhVAaA2etfJAoHB4ZNE4FLJEFi4uEB0wGbFRFmMjcIMALR71CD1WWLru&#10;cGe2FQ3CFl39BWnyP1GKqJGTJf0WZAB0/DAgATe0zWAHHcWwgIAGAD8eQA5yBsfcGswevLWJWbCT&#10;L1IhGhdQPG+w/gUEBJlpjEiAJUIQEuvYgNeCCD+HIAHPr8IkeBJQARQgAnSggQMF8UGyckuFgrTi&#10;44kvNr8GQAQGAAABYagAY+DCxAZIAS2yAF3zIKCnMAkbRkgADf8AUSEXkBEdBh5kL7aAiy3tuCBI&#10;DwYGcqTcADYESAGk8XgB6zoKLolEjQAAc/TAIhDJisTBqEB9HFgwJBAQCS4aAAvT1ABz8BDd9FAo&#10;cINzUIA4bgCvXc6YAhKfUgMcMnEZMAAFpLBQGYzAARzjQeBdKpgFBj2MeiIEMMd62lAAAShgYAhh&#10;BmZq52EAArkACLjYJGWEgG7w6hAd3BABHDmADmzUAB7mvgYBASqCLXrxoWGAelwkix2CwMLDgAby&#10;Auofmh1CA68PyAAOmwxGCyAG4oQOEfc0AIgLzgB3qVJAjml/0QCYUoeoICrHAI8TVwCLEoZEAzyg&#10;YXBM/kijvAXCEhU79sqkQ58V2JkRK7SIPVyPAQSvxgBnyFBPSQCAkMD5qzgNBWn0SYiM6jvBPmEA&#10;McgagAH7IfQAU8QCOLUIHWYgQfSqAB+GwwwN1hBQpChz6QEDBtQuWBkO0hfIAD5cxQNNMEeBi1Ug&#10;wHMOzFBqCOgiCnZeIAThfwFoTEAqXeEnAADvVHAwd14h9RYE5soKq+FUCTSS3RA7xI2oPsQSksg+&#10;MMEB3BAREO+T4FECAckAL5BBVQFoFgDGFkoR8kFREyF5ldWmXXFK/pCqKZqhlT9SVEqKucHV6IS3&#10;2q5qWW1dqLnMCAKRXmCHLMRSDCFQGF4svu+LaxtjX12/JYvypP8ABqX/AMIIRHvMhAs6bjUd16q+&#10;OVMp2FsAF/RguqkW9lwMOnIGzHnbmXHRiiLEzHVpp1/tsRdn7M87TMVucnhFMzdF95WvUszfuCK2&#10;h0rg9nI48n3dyl7z1Ly4qJvlFXpWU2vZKq77QQIdqELUCvNYwzGQo1XwZCqdfJIq+7lzrP8AZarn&#10;hlllWSE/lllSsxGZVdOlIHRRn1KF6FCySx5EGoTJuUAXvPKFHpTmQ3OHU7oZF9xau+AgBvUufj6+&#10;jsEg2LpehbmnJOPJ4R0Tcv8Ap3Cd5m4rYPPejGWAQD+g5CAbkVAAvr/UmJCYMXyoZcLyM6X0GXl0&#10;NXnhqp76l1whNaljPZ74VmPCFOCtzk8N71hkFeByQta9d6uAAA6kOQ+mGP8AA+hJBgKHrURmNvKd&#10;EvV6i/7rzAIqiTLAngHYyIUHTtUsFXsyRwGu32wpA7DYCiEoABd4CB25GggDe7nvAIAYK+zErJ1p&#10;ZdJ7dcITcb3OjB7yvRYApLtFLPIOgoEVnWyKuVpJyKTvLDKse06z/wBTPCwC3NRrUFj0BeOi0ABu&#10;YEo6hGxKAAeEtIAAbVABOenBlAh++9Gld+MLNHbC46ClEnPXF2/zioDGPlxkJAiIQHXHISvCGXIQ&#10;Guj9KhlRBEWJvM0Qo4Qk5XsPCHLKIFQAMWL3F7gmMhhwZlo7N1Y8NkQ7Ca4NgC4qEAbcLEGBwBAA&#10;SCIgdoLhAnMgmQCTkZGDYwD8A3oAAtZEkIwhATAagAXiswEf8CiNALEACDCiAMqvgchCI2g+UA+e&#10;owYmxqIAez3IBfDRQjcsgAqEHPsMLgK8bhQbMGQkOJIYMEwCpFxAgLsawFgCAjj7HDUSN4sEETCE&#10;At+GfsgQKivOO/4AAh4EFAEA95AoUyGGGR0lAYwVEDOLuWVMAOqhIcWS03CBuTtQADUIA07kFPYA&#10;SbtcABLknBQD9CMAFYABeyqQB0qEwPWQGdBZcAWmSAoMfMwAKuVFxbdtHgAfG0uEIDdBKDeoUDME&#10;IFyFRAoR+bAgNyjIQGmBQAUXALDdygyABlb1IkBHmEKOagchJLCLQYDbHwQFSoAGtACDrNQge9nh&#10;ABz1ZxfD0DAz6QA84cBNzwVLgI56GYQcM1IBq49AAGCuAC0HKBlKDOAKnKCoQGQTcICCCsBOOs5w&#10;CAMlmQYtcCF1YUG7UMBabadwwBiojBOcQoMKAQbbfMIQLtVqICJwO4AJdYB1CB7zRJFfGsEAlqCo&#10;kAYP9IAuaQQHCY74Q7AUYA0UMAKswMkAlukHIYGA+AB3iYAKX9HzAwukqMhAWVM+MIjV/ocK+d1H&#10;BDADhCqU3wpcbxJHXmtcdB64B0QBYoyCNYQr1GgD4LRARVhygW9T3AQ3mJAGPJhUs5f9GVosAWxP&#10;aJ+vAQbofkz3Qv19HXZDNtCBF3XqYqCfMz3PfOrljjCASepugqUstlZubjGQHzWwpVY6O4t2Qqq3&#10;d11qiWRhAwaMxSiAgb+dtpah0ZZ5gu1u750F1O+GhFFRKDVuEm63AinIe4rZbDBCr6Q2vm/fq+Pv&#10;eUMuwEB3JbvUHpcxHLNpdPNlw8kIn1mU8LYVmPCFJvesHMrzZJYcDNReWQiJPvdxi1IRBDthUa2Q&#10;j3aHR7HAypmTbaK6klmQUjlmUbp+TV5iTbiipXtGWDjmYKnyIFf3gIzhUGb/AALxSaNdqG1XLMuX&#10;RbLDKXcb5/c8Jud1C3TsWc2ZUKA74gIyvlNeWuxHD9WSVH7d9xgASdCbBTbP9NJ5FoUXhh4aWFQo&#10;31zLLV9EFJJVxFqiaZXc6sp/Bj0Ec0wO6/k4ADr8WEgGRqVZLK/R/fd9WhluW6Fex0kq3NeMEhvc&#10;7Cc7YU8LFNzMp4WJX+0UTb28OVMUJSsr7lW4NedGksYUAOlIBqSBSEnAZ0SDAATCA1iggCZEvG61&#10;QOXpnL/nlo1GQfwNkETzGQpY1sD6/DELYRbBAHzQIH8oIFOTMr4GxKzoc5Az4S33gGkI3iCe0DBM&#10;SQByY84k0tyK88fgeR7rhj1DoL2LenkEC3QFvWUekIPII2klvnH2PWAI56FAf0VyzPwT9JSypUXT&#10;+UDUqt6noQCZRA/K0I1FFBFpUBHtmihE8gBGbiQCS6rW7+8VDARZJOCBa2L5URUJBC2qeOjLws2+&#10;x8ctkYkI8GCYzCga6OaCQrmCr4IRxiaGQAddAtFAAMFNktWDCQ0An8JLat2rZ55yoREQDCwAgjBw&#10;FHIqMCLQzkAAGoQJ/pTEQE+QgSFgAIOUBgAGpwgIQGkAn7oDYAKVBXAhOZfY4MBxHX8QEO4IAHYA&#10;FZgyZ6YAEFaiMAL0BAUaQhga0gwAwZlQkE8xhhvR6HZQBKjuABwcEAHNxRWBcMjhjYRMGFhcggXg&#10;KoKDYBAGcMEg3h8KQBqUVFu5EX2AC32UARbCQgQKnCAIgbCsACmICwPq8AZpoAhlQjQKC94uADFn&#10;sic+LBAfdchYCAy7hilZzEBsCgC67dRhtcCKrEBOm4gAXWCBanIZFpLpCABQTMoF4OQAKa/AEHcM&#10;CwHNcFhcJxu4AQGqWhgpYQAPqCgyIwbFAQUNDqGSGoQC8aYVA3ydIV/AANk3MBXEHQNcJBwHP9ig&#10;b3Tu+s2ACClaAME8oB8uoCAySI0Nv0OABi1QCpD2JYIGXUA3AILz/YkIB6HsQDOlF9/AIifUSa8h&#10;YG+AOGZm6QnCHAgv0G6v4AIXoAHwqABqAXAJ48AhEE9hC5/jzYkao7mxEQ3gAEbLoAqi6huITXzB&#10;KDSDkMAjqajDekbgAq3BgwNy+BYof/eAAAd0CI9huABpTAAoGUu0AJYFgjlMADldCAoQJxiMC9II&#10;0aqk1l6E7gAbzobRdDpA/wBgCfAuRdBg6IDqTLmYyhyu7paAZnCDzIQKQ/T9iayXCeV5fHSxnCgb&#10;IyMyqQoJKR0ABajLXUoEhWi5qSBRp4IHBpWAIq3kdrYcpbW/YVIknaDIF/Y/vwU0pnLBpULt6AdK&#10;mFHSSbxY7OC+F9Gtd1Ba1WRzdj6mlt9gMo7BnMFBP+Hz7N70eC5l8JiWaKhl/YJOUtzZk0qJjPXn&#10;2YEI6w6GFRyp/Aj2ssiEW4cTBf2pTytPw8iooYv/ALhhyrh5MPFBqLHcjsZMBHuuqeuDa2ZfUbL1&#10;NHU4ZVcJuTBaZAz6CY5k7u1Gd748/fbQkqKOLQ+qUqRmTFGs2lLI7CcrGwqIrr4OgxdSx4F/4Glw&#10;yrSibtks7E1gGVW3Zn1IxLxxaBb22Nh/YJabc5JKSMkSshhnZvKYq6VNK55YRostkVXTpSB25yQs&#10;6OgSFOqLV1Lh24Gz2U/GKhRXIBt0yTGTQeaBMG4YqVVrdIT2FlmgIRtlkZqZLpShOF2SpKytGUwb&#10;Xs7jKLlPC41dCtlJEwfPsC6mOogDxWAAzA7gCatgARrSAGdbUEjAgoisyqKRA4FTSTyw5dhW5yf4&#10;QdD3xlW5dvwhM+svwWQNcinpHXM+BywwoAigImjAOCQxKjVUIIl9QdLqrioVnTrkUIj3n/1v8F+5&#10;A1jEAQhFEIP4eQhnZMw7uUAFQ/UAdGIA+4QEtwCBh04IAT6EAAJxC3p0Kx0jlExS1GlHFn/+0mMu&#10;oeoXxpenpHnOjdPuVb3bJO5jbpgySnQ6G6A9PftEaYK5aHz/AEzDp8jQqDNm4XzgQmsAxPRmK/qA&#10;qFd8ue3/AAIEif72Q/HiEFlVAA6JG0xjz/tAPQykjCp79HsTHNH0TkpaubI6XJqvNJi/VCx5zczR&#10;n0fKlEzSUmk7kq0FFAEVqljv7AggRgIGikUVR9gOqKYwskpQ+ZlW4z5AG/G2EgzGJoABV8WgiAdO&#10;lT+xIEBxGQAAmAIhLw+QABwwUhdVKCALMZAI7hYGQSJQp9kC79huQgmCFBMJEAxxQBA8EUGIUaAA&#10;M4cARRhfYwjLgY0DCFyJApmygAhnsA7XAIDkvQoB3ApJFq/EggMvjCgNLAABFAfYIJ8dEPkMB+Is&#10;gFT+0EoIesAugBmrAoBJqIBhlMDxEADGzRUFb+CAmANUEJmgEBnVGAN5iRiABIgqgfBzcQlMEKHx&#10;QIQekXAudC4wvjrSAj1hIAAwyJgMuAB5SgBBRLoCE+yfoQCDeTVgd/4sAApCR9RwAb3oAXzIAfS6&#10;JQIDFFMAU+e4gulENgGIbgQQeEADUXCM22WEBrDKAEdsogheZxMkfWJ1AOX3EagFu7RIQRroIBkG&#10;3CAA3MEFnrFDWCkG4AVoMu4C+WJAFjHRsVXABRMIAknJIhBOYAFHLAVLaOhAxgCskG6RIKfAIHM7&#10;BA3f78EgDWPExABopgOmwAA1DQQMn+hUEwMYEtkFQgdMoegQlbwyACv/APj8AQMYIFyGwZGfsCBe&#10;IDUEIavBhAdqKhIQlGAAIgh/QASwBAa+kBkHowMEQC6ppMCg1BwJO/WhzYGLIuHRMJtim9VBUIDO&#10;B8CEVycwk0RP4hWLnhpHdOcI+zOpki2wH7Egjp+Xouh2RleklGohJS9RaDyKp4XcrfAknQ1qqSrS&#10;yqqelBSztaFqpnQI1R4r4ShNJBmljpuptSKRjvSEl1/ot0qHYhdd2jYJk4GVbmvBCI95lfNLfgoW&#10;vdITyplbYE0Zrp1SnFHEC15iHt0EvhBmTyGnMdshnyeNL7dRyqAkmYiTJQ80Lxy7nTanxz7H8hRN&#10;micSRPtlRtUj8rs+cR9uElF8sUb2/rndKJ5aSxs8VyZVwqSxp3s9yoPG75bbmSIWdy7r/R6GF42v&#10;eFE29rG1dTuHtnhzr54rINlVZYUqT3b7ssMgjAF+wAdZFdwz1ellMcEVjUuGWywqmnI8Freis5eM&#10;GXl0KGbSkFM1nk3L1pl+3DMIyD6IBFccrZBWTKVvW5TFBHCyOaQfnHbUpufOHQoPoIzOhQQv8osG&#10;ruVE1WZXcEBeps6gIqBWAgleDIJ5/QsMIkIBnJS0hnC/8LxsdQpK/wBmZA8smwgOkcoUECCdLpBy&#10;SLShjsyYgGTWQQHsMIiPdIAEVsAo18jw/wBPRINr2Zyv/BfBh/gIX+USo6O5vesPI7xhWI8JUGX8&#10;YPR3TKGgTDIDWGQEZQdu/o6ICW3WvQ6vRlwvzpAAi6jgAwbrn1ITcb3wtAHrLPy/pIAmMyaoEFIp&#10;ilxmxdIBQWA4H3cYdCNCZoETTuADyIh5aIpLAw9DCB+poT+sgpSedhdxQ8dC0szQEiGEVIN1SA6c&#10;C8GAWGoBRmlfgv4gkkOS08Id/IpqBpPB4Ag3dxGN9bl+beSQEBNbovhYtrjBH+MdhRP8HFghufFh&#10;Y8m8SQZ2I1vraAoM6KKL3iTZ16kmB8J9ysk+q0pVo0qUx+Gwgt/bbXwhAQYqjOeWzbNlpQNR0MKe&#10;uktshvxZ4w2JMuaB12EAZUFjYICM+hocak9mo+5ZwpADIGQDAa7g1VHbAbVRXHWW+IAAwAABy0QS&#10;IOJREJhcJQUWdgAgM6AHw1ED3iwQVnQAF0uEBHoIYHj4pAAiiAA1GhgPk5EOoIrxaIakBAt8IASq&#10;u8wUAEiZMqHFRVkEAbZcIN2bR1BIn+CEAfkIAcQaBDRy0BNYSAU66pkCtnkagEs9wVDD+nP9FgIY&#10;+FcAoYeQADVXwgAZq0AAu38khBSzESSYf1rEDhpxywiAFdoJGx+UEd7hhh83maOXY9hFf/FQAU9i&#10;A81AAQZHABmN/RlBC9xYwD9sQDWEAg9cgEVp4KBedBAihn8BGN+ZWQCMU0EF3UeQgaPsMAExSg7g&#10;uU9MBBjLkJOV32YcAZDRC6pLgIGJaAd/n5qQXAYj/IiDM0zBUCoMfUAE1PsA9Q/wCOxIkAk69jIp&#10;VQ8gA8AgAsFbYRHQPcIG04oEG5gBKsRoBR3JIAA0GfkGO1CEaxNDICCTrgAJlEMBlYQAG6zYQsxE&#10;VRNgy4aV5F4RC2qwgVUbXyECkD3A0FVTpiHUQbgqJYE2QBBqdCRMMIIPtugRUqAAKeKaUHeoAdIA&#10;ULvQAGfkUCBBNGsEX92ZAiDV/hQD2p9DKAdtgaCByjB4KAAwwJguE+JiTYwYmUxSbK+prEEkCwCI&#10;hBVUYB7RjQIbB+10x3Ll9zPC3OP1YpO8s4Eox+/hGKHI73ZzvxqT4NKrNOVRrCOgvrLVU90xrJGW&#10;Hv2BWjYCpjRXtW7MnXBJ+zrUdYwymFucrXqqSbf25sb3ovHR7GVlYhXIHp7TOmBktfMrsbShrJwh&#10;nc9oKlO85FBbVsUKRE54OWhk+5WY8IU4ZCu18KLZyrVtDponul1wHBnd/GHQo/DxQfwxo3m8LQo/&#10;zlykNRDZn9GolACW0x/X28i4+vTEybZQnZVtzBUNeWQTYBLePrj4D+alWTOOBbj6Pl8oZ6isQQ46&#10;u4kK9WTexTYXK4guuubZ8vN6hAOecFN1Z6WMK5EpoV6dVvMwCJjqASjo3/zFrb5N3LNolosPMzEG&#10;0LZoWpu7Luv9YXiJtGRTV3cfJIegZbh9AfmhyYRbRLLuyVvCmpsfRNNtcEwPcCViga4aIRT8xn3F&#10;Ucjq1W0DtzkiVqvJPDngvE4iifX+pQIc929sEQHflDDT5cquwQ+Rq68sQoO6GDBGFVUis/UiwfyY&#10;5VKNTQdsLxIoHxeHzLDa9kVtW2/4wm6b7YIBtDIociHkYb7T09LIWT6mBa6vuhu8SN/h/wDCaabN&#10;hnQv54t/sccRUfkCygN5l1f10HVT8Ieym9qE8i6/qZ3pJFhWWAgRtYMWFWWI/wDAAlVAqoqfmhAQ&#10;m59sBAbNpwLCQI/0KCPR/CQRzQRenFaKzSthFAJU1K5pyb+RccusVmRTuO87zaU4HDWdXtC8nuO+&#10;ZlICjxcd2IKOx/Ocr5eTlnBBKamW1h1vhUZlTwSK4EpQGTpvMfTydb60JcCCj8DQFFuhQiP4gDAC&#10;3po2CDRUeE0GvFdIATkzA/zxEw/ZlP0j4DBokAQpUg0+ZHcZGRIRk2ovYj2SvUjT6HfSZTKWnMCu&#10;OAJpyjuqBnEBnTALQEihY8wHeR+dPty9cBQDN6bgHoWVgke0KPbK1a07cNgcBTcIHzHAAYL/ABiI&#10;AzhADRoKgQv4edBepcIKMVGxwJ6WDMIh44EBGGgBDeGwYCYII5QPJCahMQYC1AZWIVAhv5RkAAvC&#10;AAK/gQQH1QQeGLIY1IXDBCQ+oM2H+DAA5YCEIvUQ4OahAE/ohwICcHYABw/ACD9QUCuhAHd1AItj&#10;sACHEgAGTTYADf4ZAAJRKAASEyn0wAE2hHmZGYgXTK4BB1ioBk1xlAwFYAvICDMCEENpFRHEA6hA&#10;YsBiAjXAfk0AA+dcAEchASFTQmwAd9EiB9t9GksAe2BnEZAAWW/gYgPDQQpBIGDS1SKbNoEB4T7D&#10;DogvJBxOgESEuUQK1PgQBJYwRmCQ422AQmQABY0IAP2QADrwgRO1pQC8bUItsNAEvHYAE0aBAyLS&#10;oAQFGYAHrxAJd0IUFQ1QAAHE4ADnf9wCA3g6QX2iMAwaEEgXX+D7gFuICCF4k4AA/tCuCcWMsu54&#10;BgN12AANcCAJ3uIC4AbTUATc+ESAAoxUAhMN8wEM1I5lwA5UKBIXET9hI552CBvhwAfNQEAuxUhA&#10;bEBic2mUAheH0xEBLCACmnarcsqYv2Ta+zMvaUTw8TTG2gGGVL1lkyMnr9SmdZibc9WhtOmvhdjO&#10;xb0Lxgiw6FpG2xJrAl15auY+T7fisaWxc6D0kKQITNC2fGXJrK9TSGn/AFnPyN0uHRtGd8J0Au3E&#10;ikzRd2xTEXpAi9Rimtm/gADPd5Hsq9m2Kx0ZNMzdlGnozjycDoWZfl+DAQhXKXkeWqYACT7Ij8R0&#10;LU/P0MJDYhmgV5ytJRT8l9Qug/IPmoUWC+QL14yX5sgg2rnh2+QYjCdJRoo0rkmup3ZWPFPSWKnT&#10;wUP3mDNeR2EU4cg2qiUIiXFHdFIJ0jbjkn6LKylUqyWKGYHKvSutWPaytXcr5LW5+nRAksXcibFz&#10;+YSp6O2NG7zO5Z3P8GgzXpEt7y/0RJoueSmv84VUUtHZKzRKu8a1J5nZC3o0dVG7CuLzlMXeR6vf&#10;wWAEOJLQQaN4ZUowO5HY0FkUqSbM+5GvrkRNn1aYvelwtozTzU8klTaoO0gFJ04CAJkyFlVpBLuK&#10;R+aexN4eEdE3L/plZvpjXsB0bwrHlhRNvawy/gtDhluL3xsdB0gA1jH0Xojh+54bMAyN6nUVSCWQ&#10;JpEGrbnf/P4MCFt4fwH+E7mGDo6bA70C+Kpdcs0JEGPrddH/AIdBJeG1R2bygIF/BPrAocKmYiQY&#10;iWVO9SRxc2cA9IEPHl/QghjShmBx06DSUJVfZnUAZGjbAAh/C92BmwsKpxpkKLZNIa2bsEJFIs0q&#10;9GIAzwn1LOVW2TH3n82kgFu+X/ZZRBMtY+IF0gKXDIElposfd/ETjTRRJOtvgowibPvTINeld8og&#10;RN9tOxyrfK4EHhIL0MwiGcILgAEtL3wAC2jYMA6NKG4qJttgP8bKGmrfiDYHY7aVOXcxqAJH121+&#10;6RuNQbTCy7MIhqoUE1DADoRU55JrhhsmHRlM/dE0JmfeyuUEGoxQA8wQSWCG0YA1Qca8ce8aNUj6&#10;UBzsCK5QKcofIIMOfvWMAhkEAJ8liIEC3wQLTdgBBoolhZ8znzKgGYDHiBMLv0IIDFBSoDy7CuQA&#10;8uCgoIaZoAiA5IDgIeBCWgcgMBPDQVVrIJ3cYwAEkDqUDT+L7EBBfpDHpAL4BA27CRjRwARG2OAp&#10;2i/RYJgmECQs2hgNqHeyAL/YG2BNYiAK4AIvPUEBzBEpKiugCPrHQwG+x4EhMrwDY9BvRwwgPteo&#10;AqhUIGTcPwcGhWC6OAAwk2IJIzsR9DEZhtEDcQSO9AQClmQGvThhCn+BACviMMArE0CDiWG4hPME&#10;AC8GAlF/9aDACLRmBEFhaoLdcVEAwbJkgCbC8wgCVgIG2YgO4ZqACzkEiD6XbGQO4oK6piFVQCq+&#10;AoIP8AJCMA3wkHTEX+1CAZ08cQq1Q3ABonUADzKqKdWbkJB3DAjA5kAD4NwAYfzijuIQA2QQHLiJ&#10;DzAEWpBAefAAfc5Rw0kQiF+eiRNkcUglMDkUVYUgMDUiMAj1Y3YqYwAA1sICvwIgMN8DDMAfNsAS&#10;vyTEBDrRABN8EEF96DA8QHt5sFBiv4AgG2B2GF5SGzKuDwDfSogR4AFAascsFNA+hIBLiVO3lcnZ&#10;tV+k5XvGdyCJ3xVOojoc1PQ11+uptTiMMLsGAZ0agvFSAmiW5Zdasu1dQ+95n1PrpNFVFAd84Kdi&#10;vnVzi1QiopTmxcofvJXoq7WAIPCoe2GZyslNJxVp5grqowS6RVRtItWmg/Peasf9X49VMANlX4p8&#10;pE7PXevOxznPPOpwzSSMaE6ji5YIGinn2BtYdXoyLuXZ2UlmHWpwM3vQqD0zgeNaICuSoTZ84UYm&#10;OLDvbXv8LJUpv2/hsaMXjSNXOibe3jAj/Ci9wP2ibOZeVtdZQ8es/dpVhppkZk+Sg9SqtVxW6SZV&#10;vWpT37fOZXRm/U3xNBngtNIW+epdObU6ktzcilsBcXdFp6iJIudyzpymlp0p2rZrSHOmarSeGy6V&#10;d6uklRWkCbpoNCttZ8bpUKDk6XiFKq9O0buEnKpRrp36Y3iqqk7CCyo7DRxHXrJZuguJIviyeE53&#10;CuTrHIN6INCFN94d0rS4rVfA5JtZmryVX3VCJ5aFRMeyYWdyXkRP5RUueRk8A4DuOs3juZJdbYPt&#10;xlgxA0da5N78PXV12zKfo65c3zXRV6oyAq3Sz6/r7l1Nr2UTzRitq23Lod/w6FH45aNSzQr+KGy6&#10;3MjxyFkgfi4AhtlGANaFuDsf1PPPXChKCWkWwWzoVeJT2wYQbvmXO/2xQaxCrCuODkDTQh9hAWyy&#10;xMKRdP4RM4+MuSANVZW3wkEKX5VZe25qfwYHYxqgIor5pIICO8hHoAABrbuWB5B7P9BW6w/3q07H&#10;Ab9ygg+uzQAD1k5CS39ybmBMAP4wtn+zq6n8EyaotCiQBNQaAgECM2hc6AiLHGg9ggoBikwTWEWl&#10;AU8ZTxP1eBQWilUBg+4YUoUKH+BhVWA+EgBu4DZhAkijMkBBSC+Y/jJCA04TOgP+TFoECN7V9gyT&#10;BCvHPgZdbmuRlW0ztJMMFjlV/sZBFTEDm2Czm8iYn5CMAoMFwAcxsGA98FIQCXjAeAAQ2fAoroOo&#10;JcjMssBAA8SA00IQGAXmsFRqBSYIzCQCqQXY5CIqIAPXQAjoghIBWg7BCzagOsES57AAKQExCJMR&#10;QB6DwkHDyMiQIOw+4QVWXUABygYAActwA3woEGTIFAdTCPgAK6PokBKiuBTlz+EkBBmAFaBABUXN&#10;yJ+HAQBVgJJqwYOLGXqAQNRzs3CBmTMEJgeHZoP3QAjQw0pTAuFsFCpkpDgGPJENQnfgIAD8jgAH&#10;gANHsAGM9QQliA8Cp3OARe8oRAEumeIAEEEA3sygt8JYAFebHAAbYgN1VoigX4giUcRUaBEQdQk/&#10;xgAHT2+DEQC6CD6XSIKAcGQKWQBDWihIvjH7OCRHuSbgV9GLhGj/AHEiFi8iCCtLv+hokPYL3gEB&#10;q0AO7uGYYfBQO4paIWQldJZAB65ggIXyF4I3AgMiokBoZejGYIP6KJB1h0miVqPMIEdRB3oICMiS&#10;ADVWJOGiAk+lUAGPhQ8hBGS0AHFAIMOuQgI5CMIGuBAfD/BgxAauePfAIDZnIgW6VhEYjla8DDw5&#10;UoEYF8YAVlHmUDTF4ACAaYCAo6VCYPMbBi7ATZi5AFj6+SxIE4eqBA1FwAGRH7JDMOiUXQAmEyxA&#10;7ehRACa0MHcW0AouRcCC/gZ4iAf5jlAfysI3ljAAmsGoBcbGlXtamsmFdFW8svsL4eYe5by/Q0jW&#10;PRY9dnNfiapOUP8AXxKG7owtoBk9vQYCFi5lgBhtvtezKDlXzXLIvGA7dQCMCxPICqo9KiKnZiVF&#10;IgvGX8fh+jlzPDa949yOwiIGQ6uW4oktkJuA4VZ8t2mqi1wyrFq6fjCJ9ZjK6AVnTi5OwZA7kdsK&#10;N3mdxjVyCESW5kZzalPJml014S/vIgWnapQpSStQSFerILhK0aHA/wCkEvskY3CpobGKNqliG2xH&#10;KtjCtW5SSbCnspf04qC1O1CSBPL22WjoUYTtiduckSincu+Rp6l95lJIF507WmYBODNVzO1p+9/T&#10;dTYwVUqTsXFzGOpkxdVqs0OozF0lvAU3p+sNB2OhQUQ017TN3r0M8p28zBhAJpFJYYvKeW3+pkMo&#10;L5hdToWp/wAMv4wpaiYs8MqXKp+HUMa+NIBE3uENoWgAaYHK9gFc8ywARLtY2Kt+eUVU7h40K+o2&#10;oP8AQBRQG7fUZQAeTOzEIBcbqMmE6qYKU1OA8ElM7/c8HaWnoy32NhhIOzDqJFTju8obQgq3j18F&#10;xkCUoIqWTzk+V1UI1arzgE8AD360M4gFU2GOECp+vdoHwEPshVExXVumz8sqNT55e25UPID5qBtT&#10;IV7k7ixKAQBqxJWP9Zf34TIL2BeX4YQgtHGqastSfA8L0KRIDqCrsFgAd+j7wA04CwQUDA5cbEiA&#10;rnGFQA3QoOBAMdCVhwIXiJn0TdlK6272b6y5Okd8Y/VMEhP+bMgESGxpKUSNq7u4x723SnWufGdm&#10;3IvOprcp17do+MxI/AGPSAsZC7QoDLNCcfPUZpQHSYAFqETAQPSUA2bXK033gAQfgA2CIDwxgeIA&#10;Alq+wAqJYQFUu4YLiDZgGIxmAIHDgAP40izygAvCFjOGswohmNgB7hARHxUYAuaoKq0zd4kKBPMI&#10;AdVkDgyGR+hATARQET+oQBgMraB9woADx44QFlEACxvgRDQGBwIPUyBBuzoaCYwNwgCnCF4wAArR&#10;oIQc+gQAJgCKVXdYBQ1IgBYcgIOPIUAA82oICxdRAfVy0PiIVpDAYRTuEBynQKC1g2EGjV4akXt8&#10;wDnEB3PT4IBWD6nNoD/tzU1keO4pEMjF0Awc4gEz8KAOqo0DpqYpCGaoHAAOQYKFAXNxSoB0tMbC&#10;B/LLBBB6yEyshRCCJomMTHMAAagAH8/IgscQWKzgQlFZgD0wiNIm7SA4uUAfts0Hmh8gQnMIUf3U&#10;AB7CgAIrwACoPUYQ6wEQWmAR+BiiJ69AKAtQkOYFQDOtkKAU5dAwOyZCRq6RsEBk2FQoLSNggHIl&#10;BQBcqILQG7DMAfIGQwZzOAYWYeAAcRJEWjCoEKsGGAUSYAd6UjJQCMm7hELDAAx3AIWvIGQAdtJA&#10;oHg5iASoWgUFkgkke/K+oFeegAhXYoIBmiBAioIIbIUEFl+A7gMOT2/tHohYPY90gDqr3fxboVAg&#10;SzZggAMRFmJw6q9nKaemoyKENWeshrCF3vW6TbruPjSnzLJTWSep2Ehr+qk0482qu4th5hqK1tFO&#10;t6pUy0xekOCpCjoPVEVj/wC7iL0xpTNS/k/TG21gyFO5lrVzURioaD3COrllSroreJLLJk5U/HWr&#10;T+FArP8AJkQEi3iR3AtdGNOEs2YhUJqnB9D8VTMUqsM6zeup/QMNQ49WyTtwgT/hV9Ht6PvgVuvh&#10;CGIs8y/Q6kV+gBaGG82JhrV0i6L1EMmEKeCgTrk23dbm17xlf7RRlm5/cIJvuMlBF5xnsV1yd/ZF&#10;TecMrN9MKNyXkhf5QpHCGT/QvDF3YcczZBK7N1CUmN36cdRUb/IpQk71jpkbXslo9FS6dSKWpbYy&#10;IjO8l26u60w5VKeFiBCgzv7cst8lGkF2LPwVrBJTYro207hIW7vjVrVPXHa9/wDSF/lYXjcomujc&#10;kAkgOiQCjAohoCbsah5rMD0z6+q/AQGZEocPbGhoPAsd1hqb8icLY3Ip+VNxVn0ZCZcVukMAYM7n&#10;ap9xYIBGqM8gY9WLJADYABFalRFx8m9QiDrgwsMshXu5Mwyno9f6kr27/RDrO6K9bwUgdFz5d7Wn&#10;2VKBlN8uKLNzlCk+1n1IogFVfnEhrJgb5pBdFTScEBZDaBgU6MrY+BRXtAw3YGf1xAyDT0OG1xRk&#10;BYi4iKmiZ0B6Cfghxcxz1Fy0amwI0PaPpjiAadMCAnHvkICEBoAHJD7FAdfxQIAaJ8AJSoWGhkHl&#10;NiqfLPf3MtGokq9WMtNq2qyv8CHht05J+DoirAtqm0w+ZAcgFEgIsHQkmDRVJFACUIpoSy+rk0cb&#10;8JQU+CP0IBGAQoM3tr6Khaa+BQFhoI3GnPwEEFUAJWhgASC0QbXfMYDCYxGQA0SwaYGciAABG8iA&#10;n/8AhkFBPBdIK/hEAgnwAgb4xGHCgAKrhaCBWg2ADy0IdwTVDIKCHixGqARPAgADkVQJDYaIPvDy&#10;EBkCwgdZguAhKmFL4BjP9GOQQpG0iOK4ACEhAXYAat1ydxsoDEyi8QbQgL6QAI+qAA/MFAMCbwUQ&#10;Fr8NACqqkg8SAAIygAJciAFSqgQEct/PGAEE2qYDV2CAOwjg5EAB43eOADfwgfSbACeaADuB7oAZ&#10;zgAg3sn0QO4kADpSgMF41EQqIgxiNQoScPskBmtJGE7h3tnWCutufogAG4mZQF1IwABSee5AMY3E&#10;B/n87xCIPcDDGFwgIpDqAB3sMzB4DEAr6gQ2feAA/LxP2ADLBB4Q8SDIRws5DgRPvk4BMbEpICOF&#10;QJbCUEI19agLDEhkBg1ACmpwYGEuSd4+mgEWf5HyKKg9LBJFw/0T0AD5IAVEbxiSHsQKhW1cLACD&#10;3TAEHag4CKPKooCwsBg3yAIl+CAfuuACAOhInARQDKTCIRlYCA3A5cInwoGCggyLIFvwVAYUGARC&#10;VJBchAceHAESoCdMAXZgeVkEkKkJAe9xGxKw+zh+iwQKnVwJ4K7n2HWWUshT3XWT6rCzqOwDQPAw&#10;TmeCdfoR+tiwL6mJV1oY3lCPy0rdsm+RyB7jrDboP3+Xiyq1TlE+EqJBNynKIMRSSi58Godot95I&#10;9JNqsf8AsFNd5MIi7RSq1Kmtwo0fcDlkMvD2AWHnuIKe42sUtTU1Z0Ar7WVapRMCf8/4XAY914D7&#10;g+p7io7bq1RuUBteKXPCK000NRWZ/C4P4REyh0rj0DV+7GelfBSqAn7MAg+JpXt6NQ43spDcdTEw&#10;J1UCTUVruLxokHuWgVJ5VTrubkohcflPZqbg1LM37gtEZJdEZAy0BAFTbsY/UZX6fYld3jCt/wCk&#10;QmfWRlV6Z2JX+0W/0k6FBy7lBMrEMbbV6i0YXU1BuUMreCATBj2wAI0H7Rb/AEn8Og4ZRu8zuZWb&#10;aFE2aNr3hgyX66wziNKZL/ESDgAb69hC/wArGET6zw5V/NLMj+cYNu7jSF9ox2C9YQIVyhCFrWlk&#10;/oVSAG8ZQZgNnLRphooBHEEvYCqNB3/DPWvkqDw2l2mZ7+RIEFeFGQMyNkt5gBKh/fAYZgTdwAg6&#10;3uQIqXEIICsbgYQnmfQqBG0GXDHVBnOSTtlTyJKiI+yH/bsIhwAS86uUIK/7dYBoP+lwljzow4Pr&#10;xNIYlyHhCJkdBl6USUI6d352vU5EATq2tCeEGQgDUU2oGCtnnUyYqv4fcw0L1mWqJFWrwyflAxJl&#10;x5w4ANkgsULD+iSkAZW8JMA2GZkA34XQIElGYKBPIWsqPw6XxmwQFSYFEYf5UQMBTaJAkd9AKfih&#10;Um9yC147Vb5EMxSomq+u39uY+mpC1T6tao9MhVCEYRnTFgQfh8ZQIxStPhXxAgZQwgGegcIc6nlv&#10;k9BIAELAIQRUoYEBYWoFxEIz9DA70AjSgTgnDJLADIFYAFXgsokwahlZyQyCCCE7BQCL/qwBBioA&#10;AdTICOkAKhKlDDmBwKiKyMAkZ6omFrUTQQL1/FDCeQvg5JBZxIwAKGzCA4g4agAIQQAgP4kKg/0J&#10;B57FiTQ1hRXLOhhCJzty5BR4DKYFJaggasLEAdaQ5gJq4UVWC8bjQBGcxgBP7YSzqQpBgK1kEroQ&#10;If0UGDlVqUQsDcAju64AIO8CAnXUkc0ZzgEAVlxkArJqgC037TyDD+43EgBqQhyCDuEN4GaJEYFH&#10;AQsFKMuA3+NAYL/xuioBet9YKA/+wANtOB2k2coADXhNAAXo0AmwLIQlJ+DAD3lgA2IcjBAIoAJ9&#10;DBjMK6PQICv/AGSIC4nZRd+REDomwAO8LAAN0gYITT6RAEoFAVX0MAfsQEKaQAfdcIVgcDAj/UT5&#10;AClHQAAl4OEASouXAAa3+CSAPSlgCejICBIu4ASBkSA7Ic0wFCbIABmjh7po7gSl1GxICsCqAkAh&#10;YGUXGz2YBAzogAp8XEYCoAA6zAd8IwgBjI0UBIZEBgRRwzCAAg/kAmGHiGIOmcwAS9C2ADA3yAju&#10;qKlQ3nijhAOVMHAQGl/p8BAH8AIBlIZAAwhCGmhobV2rmfOLYX/ucCa4p2QsfceyYFmwaCCS0Oer&#10;5q+RUUVQ1LC1FqtUzGLwymFe3MS6lC0vp/p3LiUd0kyDg3gOVJ1GFiLrUTNv1FWDCaOfWTPQkN0F&#10;Vl7JWQjaeGXl49u0LIKIv8W0PSAF0IXAdObVW+f0JX8xBPqmd/U15xzlGNr9Lcw3/PQXFbVNMLOL&#10;XnUabU9shdeAtiSV95/P+mgsIMCb/nrn1XwUpGlzp1HujhnH9Sf7Vlol9Ly6ZOvV8r0VMHaFpW6k&#10;7hV4wlXB5k1XqmRb5khOgEhvcSVurFnVSspH8VAm5A9j4XyJK3VsBd/iZVm/Wf6eja9m4yVqVbvE&#10;bYXroQ2D+ew2dpakY/W9fouEw+QcOuGtZjb33oLju/o7E98MrN9MLux/htezKzfQgIxnKE+hU/7U&#10;IKCiJuEBU1g9MCVcWEOxPc1HYvY+EdE3L/uEpSqrIlxR4Vxq7t05mZ+JK/2iaG8GX8YMAT44weHG&#10;Q5P0XxYMtGn4oyuee5fw+ZYdb5MvNNowiSfwICj1EwtgHep7hJhw3CCyNgQAo3ICA8Cxg1a0YAgf&#10;jQAFQG4QLYMAH7MgIKzgmgAq1CgZ4MO4GyIx8Ew/yQBSxPOo1zvB1oJR1vOo/g0k8jS0Kh1xaUqZ&#10;tFD1JToR0O1DvCWPbLLcAOKFC0mQBA7RvlRtmf7UR3r5uOgdaiKX9HlRfw78FipuGcRwR0C8KpCm&#10;wMTSAFSiMx/xkyg98BgCP5oABHjYVCMU28p+VN1HZDDKp5D2FP8A0Gn4KGzmSAoMkhRmvadsu/XG&#10;Q7MPlaN8RAT5gPDY1PY7uSZoeznbAYMkrHBoEgjyS2iakfPTM2GDIBSRZMD22qKtiK4mABphgAqN&#10;AcBoUEni/EQwKawQDRlYBnsIFGASwkeAzRAC4dgRFyMgf7W+X+ICJ9AgKQBAotAAgeBAhj/TKAE3&#10;4wQuYAApgQAmgICSD6CAgsSBigUBUrsCBcCw2Am7IKgKH+cKRmjgSSAVrIwOAmevAoJpPybmA16O&#10;bDQE9fYBBIgIZm/CCCIsQSH8ExMMkhYqZWwBEbX+wg/xjcCjDRYPR8gA7cgsFDh6gGitgQgb5qCx&#10;sGQPsCwcbBAwcYQrs9HgAGPiwQW4qjMAyUAJgjNoBnGEgQSM5iMVeE4kI54QDAilFBfwhEJ9rEAD&#10;wywSAL9AXo89aaqIYP8AhGJKJhSgT4bWCgUkkIHXBEIHe4EXW/8ASAgDe6cAA4rbCAF3n0QHC0CW&#10;oIwo3EL6+IGA5yQAfLgsOvUZ0QH6NQAyEcgEf6dYQcc+SAAeCf3JBjWv0SBP6gjeLsgCQceYgga0&#10;7sAtY5BQq/4KAFUAhoEAFuBgAMjoAEx4ASiXAIF9KEiA8NAhCyUABwkACd9gACFZYQZJXnAD7fUY&#10;WaM7BwKBKe8AAbtAQ9XGuRLwSUQhKHgQFtv4xEFn8FAgFUkWAA9kMGAFhT4ALm3RBucWAFPohA4s&#10;A46nA5DB94QIdT07VBCRVwYRe2BAH4yrPgwSyL+kGQZXfYHz3SSreQcKpCyKJLZ3vT8IUFRHGPpn&#10;PnGaUFDEPgGqTRNRC0IgpAD0H4LwgPA0YBfQoAKgUUlPw+stEQSbFkAuj+mQDL2mfxeqD33PAixX&#10;E+EFQoBTarnnTa9/9UhghrZRDpQbK4qYNah1g5l2xJf7ToJc3xR9e0v8W+RM1Cl4xEsywxI1TyVX&#10;xSmTXiovWhxKPt/SFerMn+grc5MofwEsRV2NBYWqr/v0joaDsfwTQuVZb/ST+iKHg2wkS4FE29vA&#10;NlVUbDlWWFJcqVqq8qCASKL38rDyI515rDV5Txu+ZFZnylSStV54eT4wrEeEqMOVCwwEzTrwCArw&#10;irQIJweIg2Eaiedh6FGOVm+n4Z/7W/Bi6L4tvfI3Qdn1/ixNJO+OT/ECC4C938JcRNCOALm/GLoj&#10;TBkA/X8URFDVAnk8jyWi+vb6FW7hDA7BfxJ+/sYwHXN8TQ0b+GAI0TFNwlGhf9YoAnMuAD71TDgE&#10;cwwHg8ggjcDIIrWIndRJflgIJXNkOsJbyKSPnSu3xhoIfr+z/AAKEtpgXe+XGNe+sKdPxzOx5i2Q&#10;j4AAr31yYjPHhRuGXUl2ir3lSSYD7ytL8RmKDTyQhbeskVkM315bTYoM3XnWIHWsigwA9NCkNCiU&#10;EgEOFiBmGIhytFazfAxkV6wlpB8c3Ra4qK9p5552v8OQGXa/gYbArr1Gxm6883xDCgf8olHI001q&#10;3TrnTqUAsxUpi+iBmQ4QQrYm/oICME4IQCM4Apmjrz8z3iaDUACYYAQFHbBADjG6AhCHsLIAUwY/&#10;wACWAEE3HCoYyagBhagkR0A0DFdcZAhCrABk2DDETv4DCQAADfLAAj9zACMOgIOyK4VS6wMIAgST&#10;AWD5IQkueOQ4SKsCAbt1ABXygYij1/m0sIRhs2A63CSQHOEgiAWaoANTOBCjzp6MwgBFzSIA8h68&#10;IbVwAshYjDQBtDWQDMl7AIfyCgwA6sICBgbiQe+xhcN8/OAQnrQAYG8AAdExKHDVLHNGCCZ6aBAC&#10;uQIaRJdKBgkUwphmEAuTg4gA+siAEP4GooBUICPSAxLUILObQCGRNgCIfukAvMBAAbFURRTsCWAx&#10;7vMDAEdpAvNgQHwsJgVOoEFuvhBBmUiBVG9gBOIAARUkgGWe4BpUCgwAv28QE5WgQC1ZhocC0pZk&#10;QMDgFahB8gCEYOQU/fw4FByv94DBrBqEA3BAO7SmkVFPczCJgYQwQOicAI/jgAEmkAA12yQgE2lQ&#10;gZuBAb4G1GHBiI1mpFEn9QnCACui4CFxb3L+Tm7GUX9SRdm9Uf5MAhDcAPlj2ETbFsgLlsMEUpQR&#10;CaMBgMCgAAarAQfgUQJzkQWIIDUhOhKikgpB5al8DRJBGPzGyYQc9jELxgl+cAgwHbdCREXjVWAD&#10;pFlIDhCOZBHiflJ6sQsK5IxG9uyQmskIRzFLcfVPaOvdBInpLEbRH0Ck74ECYZ02w8OfgHlqxpCK&#10;G0PN5FcV4l13Lj6d5xKYWSP2ZtfbEnMlq6PE81xVlSvUwAhNegaEVRZO85aV2p03VhgYuOEUXp3y&#10;LPV/kg7+AMd0u22FrIC4n3jay6Wn4NMwKfBYh2whMe8sP4BQSyMvzRqHhbCvZyVdFFKnFbWLwLuG&#10;1lR+m8r6nbfkz8tUD/IUZZuf3Do9iGoWd9ha5uQDK3fuFW5DQM5/PS5LTXP3KA1LLqEV2msIMmrO&#10;Jx605Ite9SfgXqvwZVVr80+jleiE1pLsccjq9HQoJ4R0KDUWIk8ZQANmg84WQruywzztc8N70UPr&#10;0kIFnTcja67ned7NyESTUr7yFOtsu8ZWLUui/Onhf8VbnJ/gA2QN8R+XMBOp8tBDRNsf34+0R2UC&#10;Gf8ACH/Cgf8ADLRpjeAFivwCgciC7AAakhmWRoAFMAgLs7HYPPmCXPU3hKAj7hAfSJOBLteiQQDw&#10;5sKwBFcBkIJnD0MSWpuKd9/6JcFb5V4NaKd35Hcsp5QGkIivWLAG0sbkACjygXPQVWCHAA3OhgVA&#10;PSo/+eeY7WFTpg5XmuIqZ3ior4Ag6qhNDLz4/TT6ztEDeI2v0I13DlXJaEySZRxA/ilUIwATXES0&#10;QQgFXZZ98PsIWfAcoICZJVVh3bahp/rrNoyLst+POj22krETF1B+ZQ8rj/oOopojNzXnXvPLojSC&#10;0HB0Q1RJPIuIQQN6hwAZgzMZCJ7ZZA4tiQAmCAmQQQkNBBcDNv6rAICUbgAQoEHVAqEIDCgJQ7ZZ&#10;NQP+FYABs4ICHGBEBBN/roRADhmVWQXnQPaBBb7/ABgAxIQF4YBbaEDqpS3kHafjfEME/gBArV4B&#10;1WGggM9CNU97dwkN0nwAT+4EIfGBdQJ/0ROAHDfBIEnh4sAE1yIpEX+EEgHZKGDvKKAUECCDAOa2&#10;GABoch8hGDIqCIoHUID27gSA2BRJsy6sGADLoUCafsAXYGLhLBcAIkdMyUKkMFAycfUBUH+oU5oL&#10;LgAsAyQKuQZgL8Cw1QtRGBDi7kYAhdvcBC/KMQS9kQC5ZGGBF2swAsmBjwI34hAOEAxAK7zjiyAo&#10;+ED42CH54KIjfR+wCacEEH/jgcxLD5QDLEgJq8qRwBV6l0x4e0IGKk0ADE8wA4P7KBbAILUUcAXL&#10;CaK0sBKBX2TcNxO2JQHOwngAPeSRApSxW0QNV2hmUEaxgA7BQAt4YABouAHgY8AAtdJhICi4YYAr&#10;2VHLCANt5IAN4WIP9gcYHCSC2RFDtZmCZQEsISMNBem1AAZVg0gaUpgAVl3nAAG8/uIBCWTAAhpF&#10;ACG1EhAKVAAnNmGBC/uSyIxnU8uL0Bm8/wAX1qwJpOsW7iNqrIq0lohjhHpae+OJzyJIQ7RQQBo+&#10;XkCnkeXXICsUtnG2kXzL4xlcxhGpwXL9fHyV5R3AAH4wwQFy9EgA0kNiu7ZkdEGoL/lJwB7o9JCz&#10;V78sJqFGKIsgDZmTS5u33eIVBxppIPtBW9y+B55Rc66ruMyIYQhAZ8xXs6eNciigFSQMwURGTUZQ&#10;VrXsrbu143kewsrSC/8AWkt+s3FNvG+S9b3/AAkLIqjmVtHqIbPQ7KGM2q3GhlduiZC0XPAxu4/7&#10;1AChJnvUS29ipz0Yyr0rO8wxw5BJuwyaaNMqxuskqmfIR0z1bU3VSJ0h+Eo49F7jBtjl+ElWWlmk&#10;KejEuh+c9UbluMiAImgAWSIGGkpAgVmq54TvzJvtUDL8lTOfElCaGhl+B6kWKJGuU5wvXQsofksf&#10;Qmloe8BY6Cibe0foF4rMeEKcWhXoxi6PZGiubYkV5YqIDo1AWIKhGTgVkGWFtq+v+mWjTBUIH3c1&#10;KDbZfjte8H9El8zpN6a/kuRHvm+CECQqO2VQtAPblBWrp/PBndWg/BwYYZJqATCwNFbQQfggIHc5&#10;hHwzogQRBoDpqtAFMusBeGKFRSvBQQDiweAkkp6lgvlNNh8yQuaNkas8pjjj20vIPMgTu3tvbZ58&#10;6wLKBIsw2AeNhZg+spPPpt9YxRbUE5pU+cqgDf6ppNZ/3aHYD4YAQyCTYoEtoPr5MbTWN63KpN2j&#10;6TvDAgQ1dPLH8hFmQMKwg61kppKJ2O4r/CABPap7Agb4JQkhKQxU56F8pIqKoR0bL9A0z/Eo/NMg&#10;KfB6Ez7/AARA5cU4AJDAMgEGDOFAelXiECkQGEgfRBkAAQBLtJKug+uQvM9xQkjJBaxAOFgAIT4d&#10;AAf6D0wAA3kMCgLpgwJ3tAAO7DcBVuPhAGWBOBKHGKFVxgPB5DQrUZTN9IUkK7eTLAQgmwQkvFKE&#10;AjNQMBcAACBxwgjqvOMRl8CATB3CA7XwMCgLgVVYTgXYAbLrxwA3sQAH7STFP+CBCReagEFT4FPq&#10;3YkE0/CCbmSGQ+S+RCCAzfsCEZgkHbe4gLFApEBkpaWABR4gQNvAAOitMgOFFxkOG5KB1HQAC9IB&#10;pY3zmKeEtgQmKrBX7T9whXwMABXqIQ+OABsFwfvUQy0AAP5P+wBqHAT74CII4yMAyfgIFENADO0B&#10;pAPvUQcxsAIfUAEu4QoMgsAZ2JgC0EHfcUoRnCQHdigIZ0uCEcrCAYeoEgmNv6ByoKBAeeeoAaeC&#10;AA7jQkw9mAzN2AAmncALmCAA/OCA5c/ZItAeoY8gfr+SDAA+whA2D+DAAsjwZJEjUTDRtvuMLQA7&#10;MYew9gDIpzBIJFNQ1AbmgLBAFwsIhiMIYADMwFiSlvOJl5XFhSqjFfnSpjK0ewx16GogDEXm9CgO&#10;RvioauuHSYiMYp1kUFg5glCAAmMBB9MjAYHIdQAGuAwhNoewgOdBZhAtgYnl0OwMOeP/AIzk6ceO&#10;9MAYPKNS+VYDM67OnksMJKN9Agmyit1CRk4DQDZvCDslIeI/1eZTWlalOrPoLQUD8gV1xAD2PmJ7&#10;Fc3vUsneZJ90BiDWUuhQRPQwALBwnivCOemK6a6/si4zAA8k2fa4f14VdnByzT0/qKlQuj0eUmhV&#10;hvpvvGB7GopUtM+bTQrJU1RKvE1BL0OZR6auh1vwolVR2b9fLId9Nm3MWhfX7lgT/mGoST267Dl2&#10;Y1S1HshcBzLJoE/+CAimUi+pr/4KE6r2ePrTaptD6S6NMMq0eVWBkRwl0Qy4Y3Dj3vdsu7ERZhaV&#10;NG55com3tFRDBvauoxNtVB/jEGTYyTX/ADDmTyqbgJJgAaSC36jQDCMKBB4EQM+TSW8HHMa+JruV&#10;nIiblD9C3NOSZHwqX8g3vRLRPuD/ADhTwseQ8qimd5u2y8bXsosjSslVCnIWBMrfpvXWXEFghNTf&#10;9ayGTbA0UX5KBPzugcQu6LgrA5NO3A5yWpo8p9ijcl5wUbxh5d8NR2/C3+kiliqTJ23O4kVXVvhE&#10;hf8AB1yn4usp8pW4+2uFSiF6ihgmf8g8KBo+hsyNOCVZi40E8EDvJBKJpsLWSjh6HXPXmbNIAbzu&#10;Ah8swzAQ7EoIDioieBqoAfOR8EAg+liABl1jCa85N2YKrfaTOkbG3BT2NAlvZEFuSdu+LnnoaDFu&#10;DWgTlAUGyzWWoHzJV91GofGCYEOYYRryGmZYdIYJ4orHaevb2brVmSJtLnzhpEwN1IEfThvtswiL&#10;Rg86knGoFUIjKNStUrOgSH4ZqlanOfMEGoqqPzkgdYIU7K+h2GB3v4KcpqJ2MvCVhAEpzEYmD4we&#10;hPPNCoD85YQEHfCMOAACJ0tIhgLXwQCjEEQcElQrsSLyWEEQoIh4DY1TCoQmEBabRAEwoABDlYAz&#10;OA9gIFz7EkAJ808sAwBMQARHDVRhDMQst4NQAOKPhwSAoACRABxo/ARFAocMINVQBITTwIAtqmAd&#10;CSLAAx6IIABhCIwfgguY6wGXgKhuZgBFcNQBfI2oAEPXmhkgG+bABAY3CA/wQZANkLlg6UDQAGer&#10;/R1CxhjDQ1aSGVQGgPYIFE6hAbCRBDQd0ehIO3SAF0sMJPT0QwsAH9UvCBz7wazAxdmIEL53IAYS&#10;oGL4rsMIBAbfuIEHiBEc0JB5IQEIyLhXriKAAq9YYYFKjA7gBB8QAVqIB1QIG8cCAp2OsBHfBwAU&#10;9ziAID8UsCQ4LFEfkkkOeFICGNtQC7CxmLjXwM6pBFpIgDmePBAfyVQBi1w7gLjoMB/i4AZrxAqd&#10;Bi9MgL9AjoXqAyAs5VBlWHddREEGaoEIjC4yOuqgzIR3NIqFGf8AG0EkB+UIAJb/ANRSAB3LDZRs&#10;XACjsdRpRobIwUTjgWM0wAAYauYQO9wgQbICnWJ3/GGUSmA9KjoXFtd0SwaFfEozKOgguUhD3QcA&#10;Ar4fRIAPoIUvYgAKpQxEei3ABfimQQGJDQBMD2QgG2JoADlMhUACR+gZBFK+053MhLIzCctKccJ5&#10;IP7A0nwLpev0UAQrP0CJIA3FNvFbnH9P9zK7gAHoikj8eEduRH3aV99BgjasyZq9eBZIhfCEUnqE&#10;leSusNe/JwHSXlmEJsUJhBCHARJnEqOP1yECCU4mpfVSWSy/POjKVC12DliipoSoF7wIeqtdt9XO&#10;Zl9FE5Q5WiWb66rRDHbqZnNqllpLxoR+I7Idx43oRnKt1qlD+bCtcatkbZW0kXHYo2wJRS+U3qkl&#10;NKyWsUewFf8Ak+VfwfbBV8W9ZKtiviErjayw+xIxIRS2Vfl0msuZ7L8YTaIZsRSmYLW7At4vVVlT&#10;K7e1jCRZV3JKA/8A2SsHhz1TBXeXr9zwp5izInpCzLtXrnGlQgO1qEnFvdSWTYJNJbwOCg+xlr0y&#10;0OPBsbVeCEzTuK+VhSssYIipUdGdznKw29atBqDPj9SvlYaKiq2EqXPzx4EZDMh5GX8DQp0RUg+u&#10;te/YY1/pH+HcNCCcIOpadwWgwJ18VAhtipXdwBJmBr83GcyAX257xlR0d/yFPC/42BFnfBqHkaUf&#10;5xsIyWrK44SwGetfOASX9MPXniwIB0myGEo1PgylbNRjT4DLlzB3CCZxWABSTgAMNDjAhPyQJcIM&#10;eGXCMSnIYZeOnLcp061e83EDeAwyA++LnQYc1zLhFaJl7fV/TvoyTwAxXg8IUZ7f/wBKggDlN8at&#10;WsfQUGL6IBcxwDlu9+rpDhQAK8wBQxjMtY7koUpWmhIWPg/oYBgAFkKCKXgOUYuADFE9LIi/DOp9&#10;wVOfZebaur27vK2zwqz/ADD7KvJ4CfwxeQBHlwq4CsgPo0Ca4SDKTVtaVHbdRmNDpz/lCUyUHGdS&#10;E956UaEltlogIWO0AFPIVQMAokFAC6AAE01FBnhoZ5ArxQ6A1g8UAYHsgB/lYwGGB7RAPewyAiV4&#10;xCJ0gEOYwFA3BLaAhnCCAw+WYQJZwhUGLBUAE+C/BAfcMID0CgABnVxBIMchC1LMcG0gbCS42CxA&#10;MdJBADr7YDfeEIDFgCqrBATPGkB090CCHQwkQ0OyCAehQShvZgcAAK8R3G9gnKDAMXxSi+V4zhoC&#10;/l2CA5WualAFqCUkUUfyACad8AAGljAJGcQEd/EuIBNr/kkaDD+gwyVxAUwaj+AKIQTUAPsEgmH1&#10;AA3xmID8oWCBEOaYAQGV+wQv+hYYDxLCsB3jVwQqIIkbv9ReSDBCAR58hQP3RzCH7YOBAfOHgBCb&#10;tQAXy9AgSbngEmXkYgUh6kF3zIARRkQiCgsAZYKGuzig98+sJCNLhAReTQXaWJDCT5PjOQJCUWBi&#10;6AyBua9liCGZ1pgCCuXECGz/AJgEAviC1IBpCIMzsADbAAE5YgD52/gGAKs2GJRIHfzkYBCVGAQF&#10;VMBRIh6WYRC+2jFDGZWZOiBbUiOJoOBikNhIgqm4ABdr+8ACOorAQOF1SkFiNwwKiCHmBjcIMCfp&#10;eBBd2HwQKgY/AwAsuUZwAJQH4AA0m4AEfrwMADKRbJBUpAYKvwm/b3A3n7anaL/eFK84y85Rn/IV&#10;HHDy8PuZKBf2uTmFUGpJGSA6AxfQAPfEp6ABiVAYhAcoEA/aFiYyrKmqPM1VHVsjfTPCgeIjd31S&#10;JyfJD3p6REdkqy7E5LUPtR1edShtGXCst+CdUgODCWOKiarxdBFJMWVb4yTUeZwona6+eP7wF4Kb&#10;1C0Zhp5oZXr2mksX4qSLFc1rS9LzVK2DlKat1uGnmmupBnF50sTPVqeUMd1nclv+EPVzb6RoCoRf&#10;Umn4mx7pKaNMCQ1q0Mg0ZVoDpVD/AOCb9rCIeQM5dJl2om9K1GnhIlaxyCgbLbFmqxLIS+aTIYAr&#10;B5aNNNcmLBBW3KneKLEroh+KNbXgiPkStYeMmsiypO1sLTqOvYhciSdWcl1siUlbjP8AHPxcr8Cx&#10;w+iHo/A4SGS7F1lmQRoljDYNkAASMW6ggqdVeX3H8g+hvbD4Og0F8KvkgumhlV+zYK/ozfqZcaJj&#10;BR45P0A+UVPWWKhCNcighgZUCDLU/liGFPgs6n941Lia3f8AwaG9iNvk3vWFE29r8FptQm2fs6xW&#10;OOOuGfvdw5nbO8p932y70ZEiRk7/AMKsgL0CZ+dW8M0/4BiQTjn2Dy+BASFbDAh6sXT8Hdmkh+w3&#10;DBrnMEvf/ZUJHtYWgzuYehIZpOgiIsbMCB1NwJosQWHVQu7m6f8Af0GjqOWjTEg5UzAPdrG/6hlj&#10;EnHtQyZQA22IBkNM5iY8oLLrFupyogP/AGMlkkwc7cBWmfncRo46MUWq07BACFteC4piAAzBxW5z&#10;MaMAOLDcC0A4BPMDLXTlP2USoAOU/wDg7sAimH5X9fiIAW3oOrTSEgY/WZbqLIhStBHUAEOIGw5Q&#10;KigPBlEnwqyOUE8jF4se81rgwE/VRKjW4IkDXcABOoIMfxoQDdkIE6rMAn9/8ORU7i1NAoayF2CA&#10;XmCCgrQSwBz547iF/gAooCpAAA+QQqPRMIBHwsAJOtFLQN3BYkXdS6qeCqQC+gAlLDMEgujqA9Ax&#10;8gBSuMigBNqQhnsAI7wfoEJt55ENLAwD7AgTew3qBY3zADxTMEv2jQgJ7JVA5ULQkD7wQeBT6QAD&#10;ZTTBGhU1oAMdRZEEnYEk5e24EBk0xYBziMG55AHFFEjFTM0zDAr3QDcSJAU2AOeeDArBUE02zgCB&#10;HV5gPBQAHQz4BJb8ZYAGMFABIOHAAdLegEFG9IgYXHBRgZDggHLl4QgJ5kNQKD9AAWMJEy+M0E7v&#10;0dQATYMgA1hz+xAwz43ABubgCvl9jQBDElAITo1BUOoAg0ABlyagg/151NESVeYVBQX/AKIMBmYq&#10;BAAF6NAgZLXMRvGWxRDR83AA+8uIIA+FOALLmA45hQCoIACjhZlKXTCEBxECi4emAgM+G8BVin+B&#10;B8uABGAK72UNSBtOOhIAmkIWMCxbQkC7aAcmhtCpOsC2ICRBa3CBvkDcFApxOohIlzHaADDABgBM&#10;IVw01BKAjb9CqAA4eZA+it+IIBWsMAWghEqu/Ak8H9gAny0AwQq+AGH4xBAzrGCpMkkACLiPADlZ&#10;OkkO+UexljKojgfqxBtnR10SCzl4ElKOCoQRuIGRwBtUclV5QVq5Zx4NW51xn0ZG1km4tFTSCx+k&#10;MadvVGz57MAmQP8AcCHJG6HlL1TmMhl8vFO1VDVLz/TWF23VFMCrK2u82kqU4iIGpT0F+lgEAaQB&#10;psCAfRGA6/gHpVA1tZXctkJNscxJRyyV4XA3BRTVrt+MhZFXDIjk9edP+FJwQpPrgpxA1oZ00G1q&#10;WY1s7bxWJLUcGqpjhtoXKdblYMXmCLgmzSdYGonjF5UVimrnEazMKE4G+LVv1/Da9lZw675jYW2Y&#10;mK9fJtcaI1gFBa2lecn2yHW3joylZWwmUQU5YhpUmZoZxakaxbyrSNxcb68s48is6+j4OPJnsdxH&#10;BSOYcTV2LNPo+vg+A6vL0h2nLdtp+sit0faIjc3qtEJJX3koslF8nHIffKi50HdLIo5OLF4tXUbH&#10;jSldpfToH0ZTFLx3KZJUte78Os6tWBAJgdCBpqNC4yiIElqEwxa+uDtzkvxmC5X/AF+FrGzNepwz&#10;4eFBm68R1tOhfsxyKV9SnEENlHDtrb7y3gBX8WasAu7v+EUw7dUfK41nCZ8MjIsC22i9FVctCJCE&#10;E6wQG42vr+EuBacmIsAXvYHYJdQhWg7lEaYQAg4wO8BV7IvSNVAM+6LfqlzC5EkhacqLATPWqWkB&#10;msYeppQ0XFIoeY2F0PN4qnvrdHgMJtTF9B0ROj1wdCgDrBb89RG9TL8cartK5+0yKE/2YvCVARBD&#10;Pm3ECPwAUDwRUBkf0hPZGg+TYLRs7Qk+0rCQ46d8rjXZbSLvIBRhyv8AjLXRBvLB98AE/o8HIGPw&#10;BwIBVEGUDDB8UkhYlY45swwnDBN/QIxZwCVvT1Z2KMIIEqXIgBvc4FCk2GOQiPS8ZHMIIIE9TgGG&#10;5f0fsEB8qMSp4pgNaBBzCTGm0ZAYAEiu4TNpRnoCAyIJABXDgAM3LY7AXxEBH6gwAN0wgh6MkiHp&#10;54JCh4xFA3/5ghATAqEB5WFAQdYCRAY+i4saFB9ACLwphxTS/IwgYZKEC72gQO7DyVQF9I1KLfbE&#10;MAPuICil4gKUhBQuPIQQzzwIDO5CEAdi4JiW39MqgU21EfNv4MJQL5qADU/2AAwLgBNldQob/CCD&#10;0gDxgmPQAkxsADQK4eBAQAxLgQfzLwAuxIAB9Dh0GBpzbAAAnTgSQzaAL+4wgA4qQFzUEEgcICCS&#10;ni5lEDOwkIYy1mYBra4RBxtQkIZKgANaAI5SggA+sAB+27FUh7rAgxtuDqGhpdAMcbkTIybtAAOn&#10;kalB/mYgGugCX/CGObiwCnemGQ3TaIIQT2WHC2WfkZSi2xthYBQugtxxDUIAye4gAcAAL4kAMJ2M&#10;AdfMBC9+f0EBLuZngQF+hUIE57LmAHULEA6gdgiNOEEDR9M9gBaGAghhpZB9AdywQB9cAGaI9gId&#10;odQEs3CqjAjKRANBoAIWUaBegAd/RAHW01ORAQw/RIN4IwoPAgc0UGiAF+xkAFuEADGaxBL0NcgP&#10;I8XSrIpkIFC0LYEXKsEAFpA0LA9hXhMeloALEQmwkEEBxgBQQFwogQB+Ew2oQi6H6IoWBB11lXzP&#10;FgaBtW1CoekaHyxVzuvutRWtN8kDwMDWCdWjWqP50qYRdsefN7lrux5hy6RPnic7u+Cmi/lvIX1v&#10;8AHV7BhwOtD2PSQYMTopqqsv9JADSVkIwjiPWwI3Me92mKfOaD5NuB4ydyQC61yUv4gLMKNqjHLI&#10;KW2wegFnLB3I7C6dxJiraCS29WZV27sT1dT2UWJ4BT1e23O1vQTO3GyUzr0S9XOSkP7QN+7vLJ95&#10;0CAlwajh6qMdZp4KiszjJv0BAn/BM0fVYju39Z0CtZ2uENO8zhv1nZ1ejMXSWzl+y8P5BoLU98S8&#10;FBPVMwdCC6kCI9VOB3KOq/7E0rbyVjhyxxYnqi6M2r0OpGRC0XjChOETn/R9kD1HQ5og9rhaFNal&#10;5ajwAxS3X+/nB6zA/Ngo9iWYuQNvaAtKN0g4xEtpi9zsJ6ytS6IhN022/CV/tYu3OSwgA86Fq/gO&#10;hQQifWeG96FvAyGcUV/YkEhYHxcYjF3hWwA63N/oSqSXJobX7dv+poKImVjzAZgE3/gq3cI/YWxh&#10;EAfa29TtsIIFhcgAxkaJkBudFTaD2eBGg7EKB2ESMdV+5UCGNC8CCB+xACiAAN6NyxaT0nVkAINw&#10;Rv4lUh/YYAsOO0zlBQxf0PlMtl64NHCBb5MgIT+c4IbX7C+CE7vDKMLPTIme4yHHQSUQMf6SLfQe&#10;HPNT2n/OwEqJ8IxJwJHRhAB3JUIS38MCEDj6AE66FCBdwbSQ/DguywAE2cnElAn8Mif9/CCTH0yE&#10;nxaj9Hf6WcQEW8vnAMG+i0eQMLgKOAaa6zav9IZXAYS5LsNmzHVjM0Evo1IDWBIUJDYDAAFGuCCg&#10;peJgQ6KGHBGepFxQF7BKAjiXAAY3YBAGIVVCG4UwAqxMXgbkxoQjsABPFUWAFSgAYSBlACKnYgAW&#10;HQgfoyUAGB77AwB5AAtqGEFdYwuEDMOgqObbQiOLfgAp+CEY4KCiISANuuookjkJIgrvVDAF4D3O&#10;pIQBTmAFXAIA+xBASrqEwyLHJQLRxqexAEuWAQWigAFgwEPyZU0BAmb/AEcCB/0iAqFnFAQACJW4&#10;dwgvR7gAP4RoJgr4UBABCLDgvsdQEbtDqAg8mGPkKQzMJgOLRAHURQABFBbBAB/4uAgf3BAP9JkE&#10;C0YAEX3UIHONB0fMjUAIXU1CFg0mAOXooQUomeAvRE3aMHu8FEDKOoAHwLBhzmoQA0xSEBQ8gE8V&#10;QKd7BB81GAgCj6AJ6Z+wibMQI9Y2AUgtiUwJgOwHtmYyAWeQBQLdKGb7MYAQATgj7LdKAPLw5moI&#10;GLBLLqBxEHbIAqwEgAFYgGCX/BCBpIADvAygcZDA8PLlQAJ4WQBHXDUBOdcAmLoAWvHGFhUD1wwg&#10;fCAAHJFwoBMC2EJJ0ZAgo1okAhOvHGooADp3MhiX4HACTqCAL+JSDRDQIipoHnB/pg1+BnGtvPk+&#10;p/YSjFQSZJGEITTMi/YZZ9zmLRbdJs7pVrVIvb4dGfmebP4XqJLhe8zQdLqcCQQBRgQAmQ6oEzmI&#10;AAfxQQYAQdwAJTSWIgAiCYF1W8cLPB79VPNC8QLl+JhKqFqWU+Z7OR76EOCFJIhbcT/vsSnwwUBA&#10;1gU2RWgFWOg2a9xh3wRxZ1y1Ofww+TXBmJTMRU3+6+T8rA1e6SVrYlGX0RpVxL8Mp3PLnUtZmt63&#10;3/HLRr+UUTUzSv44h2ub1sJe4Z6xHc/ZKrAqB3SgS8KemanT4ynofpXNph83NuESKubfh5HeD7zb&#10;JvW+zKFdJNGRRypiw/y6FHIrnH5F4cvkqPR5zX0ahVkPlRb6iOEZqKxmdhQyGzyrhXysOo9oueRy&#10;qaCxT/AuUPgI0Lx/DQSxNHcpEjfnD2fpiME0hUXSx2J7ln9A6pTDVKBGbyBPil2CMX08LqRV1Xoz&#10;Gbn7xlgishSjLmuEMliKAQDI0Jgkl3cDlFGTY5djwOdsR0FLx5V/5XdILvnwaRAF7Av9hA4AGASK&#10;8jaEOCFIATaXCBp3kEI2gkaZ8776/u1Jb/ysBATCCgSARxeAM2YaLPJ8CECIlxqCgEBUHPIlcORc&#10;DOaJBwwQfKBInVNoATm2HEA6W/oTzgLRLab8DyefaYd3p5ftGAUC0WAJZog4GZxCxoO2EbTOY3V8&#10;40wLtKs8+ctPR8xk+GhlSLO+0Lt5g/q/lKEFM6z46kxBh2tYSvs6OIgCjLqAY58/oXJC0yHIAjXg&#10;6oBXRzHZgODHXAEmxQyQDMQM+YAG9r/0HBoZPoVIEayeQVEopEDz1eY0hV9CqOAlUQ/sEFYTzVtT&#10;EUD6WhAAsBBcCg+3+YBAbDUCBwPFKY26kgCT+PBAAsNeCCNFhEGA3EBuCAAL4tjASHkICaDOAQ9L&#10;i4AFO4jgTAIAEFQgfX1sEZL5CwAAJEhzHKBE73ND4CAbxRDqFMSWEGBgIQA8QiDNqjmkB+jFwAcs&#10;IANSoIEknCA+duACNLQAHIzFdwOEAKTaAZlxYCAIGCHkigZ0EAkrrQDGacBkgEMWoIH3ckNohgMW&#10;zh8pCi5AGQSJmIDLTFnQLEZkoDAUBESzUoB8IUBl0HAwjYgDFDzGaAhkSlArZU3AjvLqEVWYVEI9&#10;aRQEG2IME9BIARkAGPQRLwXoiE8hAcXADbsmQIz3AnQNsYoC7QADmjlFJv2Md0NPBsIHgvACNpzA&#10;IstMAbqoukL+xBABmoQJ7cAoUbBBRWHJAamRKjU5KgTb8eppACUn1OSr+MVhD6AB0cCAEJbUBOwN&#10;AAGlkPyJjBIBfWkUE0YtgZybAAX0ohwAvbM3CFeA8lBdd4xAA/MKAfRwCEw4i2UR8EwBSccAAZub&#10;PHMBVACXXyBRwhQJPQEjBBbnCnS3pFM189Zd3WMAbK8ij3mzgET2lSDAc7QYwSYURgSCUqpA7mQY&#10;HYDeHYYHeYDaccoZmRD74T0qkX9ex76AtNPO3VJmUnVzBX2qWlkRUuXo4hVmaN5SHHX4pckVoK6L&#10;pWbsVOKvRGCm2dmEUhuIWEQKVMwqA4OIQAgBxajkQHsNN50bCc+2y2E4aWe0acYE2hsKHErAEndg&#10;ZxkFz+QxjWfRA4wFFZdEXgN7ce5aDPEUXh6e8jhtKChg+d/q5nU1KgQbaaI7HR1RopAiFIWzfXnz&#10;muYRqSFX9P8APWrQXDDrDSYzRFA6hI+lXMuM5ezy6t3xwsoJ93DGrdgy4lTY1teWoqq8ny22NJ3b&#10;+DJpRupJAvMslrNCE7bHV3Zv4TwcItE1Mtw/DA0TwCCIUjSjehzwijTyzmfmmGWtPOF4zlo3rjem&#10;rdZ/GEQGeD6YUG+IMnYuHOpUIBgIprs2Wy8xtNNRvesLZL8aRvIr85slf7RZ052vmXWdy55GZV2K&#10;l7HAdDzVh+oZP9CgQG82mBAMwHeYANeZFBrpJiyLhtZO61wBEaoJdlV7eARAEUik+1ne4X8ryqcr&#10;wSqjiKLDoUf8OxPfFJQQ04sv4wEAvuqG7kuvMFQgD7WEgSU1yCIv1D0QBC0IAJqTmCjLKCJKRyMB&#10;FaAKETTSS75/kV0Qb/iIAzAA2hIKNQAT0MhRAZx8gMBeZuERU2YQAUkb5IiiwQWlXlwKIqsGAaVa&#10;oKcBA5eu1XEpHtoPbsQTXl1dW/ntUh/+NcmgAOb5GAAGWewgDxyAg33RRyVFyPJV63l53M6TemuL&#10;bmMzI6z6Q0dQrv8APxnBhoCsPAAHudBVeded+XUeDY/ToN4iykGrNOgSAGeZYgA7MBkA54lgBWoN&#10;QANwDHSC6aQbHPgn8GGYhywtGX8Yfw5+W17PcEApwtgABgAbkAXkqACllsOwQBioABMBzApf8PnA&#10;AHoRAHe0txIKLIkaaNIEFrF4wgBCMNQg14UGEQqjQCii3ZgAAgwg/ECxCpnYSHOqBBYNAwxECGAw&#10;MSBFtQgNxYQoBHC4QEFiBEVsJCKBEHBRKhUIWb3yEhreaYBQerQMCuPAJQKywqArbGoQGtmYUFp4&#10;QgAmxh2IbIIATsRjICTeogHF7ACvaiCitsMAB87DQcOkI7ihheAgmjIClwocERbAJJPFBQKOIDa0&#10;EDR2ATdFQIF+EgBLMAJGJkIleOCAhudIgBcn7BAVZK4Bm2CA7jclRjuMGN78jIU/aRgAAHbRDC4C&#10;Uw1PyHQCCpw4QeXsnyZEzBHOCICzaAKB08/IAFYZCMB6gBf1ggrn1SQwc/lsAgDkiCAYUICBlZhR&#10;IpmgAVOPJcQAy5gA+m/skIDrP2FCzSwY6qhUh2MhiBn8AAfRJgGpHaADqfHtgVAEyAbmQpEBKzI5&#10;AzcAwBoATYTEGimVnDJAKF4WKArC2D9q3m6OITmBxhqdpOktbknVcJINDwIfcr6IKAvVQpxB3XSG&#10;iNMnfKKrbbK1hlCeWlVKOpxqNluk0aXiZbLkfgPG03msaAN/kEb9RoQBewpEJXZUAGQbOtAXrmmp&#10;uNkc0oycmrkajSuom6s0ZrS6JdRaFCjZinlM90GMn31N2yTNphbdAFJjBlAgEmnAAEqNnYJSugt6&#10;OjMoltMwrKykAKbapBNl9r1NmswhzUmvu0bfPNuGAF25Ew4hQIRqDsBBuCpXUAHWVraMyKm1oLeK&#10;4l1hU8jPCdycpZEbtrstKDDJnTVArKBEL26Zn4YDT/fSfH+brDMfBjlODzWs7U1RKTYJ9dK7blJv&#10;fI6VqRyTe3pjeLiGQrVXBeVEHtBQ7j+4xgB5IZDXnbCskF0izVHbDIsDTmXfFp4oaOrzO9UALNbj&#10;FZW6Lv27jv7EHSSYsqqoqzx0qqQKzZomhVkOPe2wFMNUu2FE29shT0dhoXtiWWZoTwSfKpHqCXbE&#10;vtkIAAAQUKD2rLAABvdwAABQzE7wiBSqdiPL85r1Fy9dDsT3Ktv8HmrDe9F66FDyvUvtT3guopRP&#10;YHsA2qeAADGvNIBu4ZsARqxZggPy5BQwBAMTqiVJsrjnVM79UuUUaq7FE29so3JecOhQaC2KiVNs&#10;yqUVnX8aFi0hYSo6O+DzQhsY0isoCBpiw9ggD6CuANhLgTq6AANigAHN7IqIBH5mQFqOKgGO5hik&#10;1dP+v4+naHFRv3sMAh04NYAjhQoB8BB2vhoBRXCDt5kbQA/AcZajqAQk4aD1AGg/hggHFVwLXeMJ&#10;7DNgJLt5jAN3iHAHsL6eEoERPjDMQ5HsAZTb/wDCo+WWjXBjI34XfdmfdhbeuhvgTzQjYRJZcIWA&#10;IqYDcCDsYQapAyynGAAw6lAYTc5/CB6gjN4dQNLjz7LS47nXf3/0qCHEUIlAGONAgF5huASkJQB6&#10;1x+DMCByeGAR/rQQdY0CmzOCABXlyABHCsAAeFmIgIPFkMjMNBAAKMIJh/kAf/yABJkYZgFguEDP&#10;sWkFbYqNhICICA4QDKmpEQFmQKygCEC7adusc1xCCCiIDnaBAICOAAXzngCRewdIwYpmIE4hQBXr&#10;kIBmUcwgWkEEVu4jaEQ7nBwRB4/3iEIBCZXbIgXnOdMZoJwCA40KBfIECM0cI6FCUkWAhlOkgXQW&#10;YAOdUC4QPDhQYM4yEBheAEJg1ABRRPSASg/oIBUzgia4IEDrVzCAeNQQ6k+ChIAUegkB6pi6uoK4&#10;WABSdwAaY6EGwcER24CBdFIqO/ulLAC5gDVkQD564SO6FPkAmXG2AEK6wwNI0iguG/oIH8XMQK4a&#10;EApMc0PBpAnqdogifnQ7kJR1hAA4axEMwAAFgpERkUaCgbeToRDpz5+hBR8HTZFRAv2iQkNz1zMI&#10;O3RghQeuMBGwGgWLGDZA91YkpUvue8YALzpgQfzkCG//ANfhEbHYEDlWAh1MOv7BU79WV8TPse1v&#10;qNxSG+d3GycgNH1gYoc55sYsBSgQJCtEKQFyZtLjpgAgSIUbiKZls8Ul69nCDsUv/h0Ci8yc8LA3&#10;eHsq1GwBlchhRshxXnxDKnEQRXAEO2CAcLKATqVAAP1Nc/WAQLGXQpjU/wAat1hs61g810ml+mI0&#10;Xs4mDkruv9Zw1qloRADQdKDgHGoGZgAKpgAYBblgJzf4EjZy/vSHKqKdTKd9X42/SM9ArHWA6sDz&#10;62iv41c5odc5wjMEBCA7BAUWmEAT2ogfPIMum9KE8oCQnkgbHsKjqk3at7atmPr8BjNT+B41rtQt&#10;9wtHhMXMxavrsqtdXpvAfmw45BWSKRDhizWp47znHThq8oPLjtRjSKmGTe/kVb4u2o0xSxaasLUv&#10;PFV0UCU6Hr1LSGEQ/eogv5QQdgEi2OFpjUWd5YMV1iq+ddcIYp94FOb1Lq1oXqaNtIXziSJF422q&#10;V/f7xpKdplX7wg6jzWDo7PRmDVO1MNyoqgQ61OraodPoN8vKHqJCprGNHbKov8yZ72AsoGn224UY&#10;0GawJvaaebgsh6E6laaYroWAMAwVMSQhMAcUWojJImaW/bv5XMkVChqy0w3vWGf9SaC+Ep49FIny&#10;lwULlqeWtzPHmPcmAI814+Ishh5zYiEd+nrQyfxwtcnvgBBRqMEBSzJcIQG3zuHEMiPQTMSXvwse&#10;GGX8YJJX3n8KgAZAsKejthP7JmDKzbQgdnq1QLoAFXbnQyhnAUdSoDiygGcuABbFwYBXqPEKlPIA&#10;HOUBBMCL7IAMaQH/AHCgc2ObYIEKyA3AApqkF6tYIg782KIpUO4EdEEAtuwSVwkAC/AhACOS8wJ0&#10;4AXgFghhEDT1JiVScYCa+mPLRoSUACRaItwMKtokSIA9h03Ck/Xs9gDxtNY3rc0CTbvwHYhDBoyD&#10;V4siwqxzJF0AOdzl48VTmVJBanOeG/AKE2g4K9ovsjiWWdI4hZbg76juQM99BbO3UQGuMZjzOiCg&#10;7Yv+8YXDv9cWUPhfllZvof6esKikQRoGwQGMSoEG+caMB2yGAWEAAqMgwPdwogo5a1AA5b4QIKli&#10;QgCm1AAs+OABEA/ZyYH8lyUX8BMIAASGABlwBITXG8oMaZYCBbAEAHBwIAWFCSFCkLkFHIBCwUrk&#10;j7AQyMFC7sGA6FgLQJDv6joECROaQG32H0ICM3CBGY4Ek/2FIAdCMkAPQUoAfwioAFeAtAIgC5jY&#10;Nhr0AMVAuAJRMqUEA5ZsAzCkWx/IQDewEgBEAUD68MsQVsnt86jQGbvWFESQry0AAD7nYpEB42cI&#10;gN9UBubFiawfaGHAD0XQw5i/kwTgCujBsAARigSCbhoYCFqMGACTALvte8BAmR9ohcFAEFLyyMFw&#10;B/nvgQBRpEFgDMz3AgOUiDy+gQ9QikDIAYdxDQ4DA1MgwJ2QIAfVgjIyUwgMr8EID3swg5zabxAf&#10;hAza86z8YJAtYAVnSAF/vgGD3RZxQ4OPkQgvfggBkN5fwmMwLlgQD55oVQ+a3OBAcOmJBpehAZcs&#10;AAwP8CCB4SYEBnn2Axm11aldygklrNo6xUsQD5+gQKNLtGoQGdJ4CElCCAAJwYuuG1hsOni2DiBI&#10;HSkngmP7rNVtyaMnQKBs0hhTbakJFzZRTTMfbIhR1GApIYiWJtiQAADSwAOsJBhgWVGu4gPQ4g/F&#10;ZuEBMtCB+DCIW1LA7oUCJDlyAizkGQEMcyR+TxIV8AJC+EMBiwiQwMrEkB7gTWa6+1ToUKGA+y1a&#10;azMUPuIq5V2sw3tcOERWseJNzbutq2kIv0+1tsY9ZDQAanURIHYeCgABfQj1YAlwVMDSOSuIP5NA&#10;WE1vGavL9BrilNDRu1KJ7oWLyDKM8+ImIqAkWVBW27L5jl+KnZTCm0jqck8lr0/CWN15+nUyhQ7B&#10;IdGVgx8gW5zVmvyHXRKXBlVznLg7gart1K2iTqstBhe7JWKhUHiLVA7ArDGBHdM7c9YMDKyfPUo6&#10;Q34qbjopxe73qkNN20qL1VTeLhyrV4fUFey3WDnuh67/ANZUj1MsHqe7J62CDBE+CrE9aqdeGcAU&#10;ByaNpWg4/NYqXoWp1k6jWoPJ4tUr7NKFYZ3Je347hqOYM7z9i9/UnpcH7I7ChU6g0KTekkexxDUW&#10;Cq2Je8JiSb1qOhXSGxWansr3iU6pkdHQ3vyCt0fawl4fhmq8ZF4mS7Ohtez+DJYDJ/oOdETKf723&#10;ITy4XdhQOz5t0/kUGZHxOQwoGskIGGJTT+6vFNrT4pReVL6HMWn6O5HYUR9vsom3tf8ACsz5Spx6&#10;FqlE29s7BbVrAABJkGQAEKgBWfnXl3pb/gHAUmFEYIogKJs3hAKwdQiPRgwqDwYCABvBzZqPTJbB&#10;wjoAEjNDeBRIIK3VRgoDKmvICBMguDeqHAEJKiigwwgMZiQQoJecIiBM27QBN/oYEAMSl1hwOv8A&#10;VJAnH8idyU8C+Iz1ajaaxvW4goJXthIB1WKdsj8lkJkOG/vzhlo0HISmaXWt/wC0kGmH9PjFEDaL&#10;CraJERAStT/1O07CgGnFuijSc6U9Iz06o+mjbcUcPOoQrbTxrDpYr1or831+dSpQem40NjX8Ipal&#10;tvwovKHAyBH+FOt5KzU+GeHK9EtPYS4B3FINJFsAl7LkD0f6fIEtvscIAqE2okPbjwAFAf4MCwCR&#10;/wBFQAZH4AgTCGAVcwQI+CHwQEBubAQfIsewJ6IUAzQ+4AA61QgZmVCANAdqAJALEocJlERxcaCB&#10;6nAQO/TED8eyxAAtOIwAiQSC1eBEIFLWSA6Z0P4AQsCCDAWKJMA1CEaP8BASCtFyDSHcgxH2UCQ0&#10;EOQoaAFfDAQrYOxUG04AQpQpABFFGwQAPUQY1jBgG0yoWFMVEEW5fWQCVXokECV3TUBlN7cAIbkQ&#10;VCQLh+CUAKOa9CoANGZDNCE1WOBAVUyJDrVvKRgQyLsm5QGXX2iQAc8IEArmCBeH6AF0dAB0whBG&#10;OaAGa4QncIQ2HUAgR2YAM9OEIr3bgcA0LyoQco64QaTqgUS2LSoAje7mIAmoQgJa+dI0UgEHrpNn&#10;DIQBD4ASueZwQDVr4BQTfY/sBKIVF3iPgApnoZxA/DABk16gEt2BIBvmiQIIsT5AH4GAMQ/0CAMw&#10;yA4HS/PpExyHnr/WdaBHM8AgnetBCfwBKlsWyQKEGwFIgQciA8E67LYTqJd8LTDIRhRrZr8kEOPD&#10;YEBn6KIDdxwW5Y0DB5cQAbf+DBK6sQSDGKpoAhwJACFMQcoHccJlFjX7aGLOR4HEl8jewfZq8sQA&#10;KCwoAwCYQDkICG4QMZg70QDcgkIKRIiQkf8AitggU4WsGKXLmp9f6WnDp3byQv6QN2SNSziNoKHC&#10;E+Oq4sDRDdnCBCYBcoAPPukR0MIruEKER2SB3iA6iAZii22fTRxusT+mYm4dd7Mq0X5lnj497vom&#10;ug8Z26THaqK6yYuusyhH1S0U3ba13l2yqPA0UZk+0iO5OdpmeavMTQUvArDHoPMWprfnmBGOqtXK&#10;JJij5mBSRuYLNp8Dro/tbamN7zzvJSmfXo+ompWC1VT6rJd8kE9A/YmlCVp7UnGa6Q6c3rzZRmbq&#10;OOXrZYVsNLaDqABQs0ABzeYUKuyYFjBaScoyo1aaxQ2vZte8ZX+1+CBrZDvf4yhymmpkb231M42j&#10;oY4p1ptdJRd/DNGfu6lI5jnlX0Na5l5u4WFGnaubo0lC+9fzb3r8Kt7t41N9ZM9Wpy74ceRwAM9R&#10;vWEvQTRjAhmqXXR7S4aoGaHDKGE/G8UoKSEyxidWjPrei+zMyEQdzzc1HYo3JecdRfHlTCxdPzzQ&#10;zVLEBRdgisxEV0/wIKIssN8w4IzFBLVDsYAEFfonQIHf4aGw6F6pAxgAAJeiirWmR+fFY+KMABA2&#10;CYAAgvAoRW4w3Cb5BQch+LcWGCt0ghCI8osohgyABufgASShYo6z71Yfo9vzqXRvi9AwWyHzeuIY&#10;oFvMtGuHIIHeCr0n5P8ALMAE+t8rGlFQSzs73thQKwVvoU7zwVCF0MAps4gkFjsCImBKQqJNSEIE&#10;HJQ7sw8xz0WNXPODf+DFGMC+9rX4MR+EUw7kdi8dCghHHoil4expJ8Mbk4SjIuQDKBOghHBBICcw&#10;HYJGHUiBVv4OwQTQEIAS5aQLS6F4ijWPURFZGIA68QTfwAVCVIswVkkBIZvAggHcSZChZGxG1QEA&#10;SGoWGBJCAbnmcYAAAM8aBQlmAWGdcADBn+moAETsAJlhokCCTakvAB280KkgFwhCA/AkJMOQUJLo&#10;QrgJQDjSuUE3R0AMg4WQDS+QUJJXoACwBnALuBfrBIE6WQAOxBAfYShBDLL4CRA1KRadhLhN7gBf&#10;44MBVF3iADeIBLLsADIoNgB4mPDA2L/B0BDVgQBsuC4MScEAZ8BkdsgDrW3GYwMHQYIt8fo7NQfA&#10;NwgPkoNSnaGQAK8GYkUBABIcz/p2QAMsAYPICCwbAg16iEGSh8BBv5jisjXYAiesiFDb0GGoD8IA&#10;A6OAB0zngABYsAAnqnOhQAiNqCVAqgIEe5IDrfHgCHaFgA2rR4QAOcxBjd4cCBqdSAAHnh9jQY+j&#10;GAEC1zkD2skNEPdgACs0DcLHUmWBG64XgB0lBIVxRh+sKnvAUCpSRADGFgiOmMIGmoH+gXsZCy8x&#10;1r6ej/QoMsYrwKN6fi5XxSwq36RBAFht/wAAV81fYTgCKTOwygcRPZSBf8dQEuAALkUEAfzI+AeR&#10;T2WAjr4YsJ8PoKcau8/R20zu69Ck/lBVTpoadYNHoUJEbwE7eVqhI5umiuWM0BZl7VX9+IADfkIA&#10;60wCJ8ygCZf7Ax7QUdVt/Im8LHSro1RcwhRFNk/8AzEjZpZckVbCK6lX7Hh92/HdXCCCUCHkBEQK&#10;BQHdGAEWnvQMqQ3+DAAL5kBAEhAAIGhQFR8WWAqgSZcKhmgVF+A2fo557CwiBlMOmusifNk+qMWc&#10;SfSi1cReO3bYKAATK3EAM3IDcWdFrL6jQGgjONOx40+OhYSNI4019FyhZk5BV1e3tOhYgM9AkpoX&#10;5PSTPUUrr95JWf8A0iW9KPRC8WzTrgMoCpkn5mpTqtv1jXcEPSBKVlYBk0g4qUrNTVZrsf1vw7E9&#10;y9hC6qZqzjHvCkvLLH0qDsmY5SRVxG3bUQzgf4p1pbMt3feqSVlhKI95/gyrVp9E2qiT7dIG/wDx&#10;ysszYaiGp+4fP4cqfh1E850Ko8nP4PhoUbE/OD2QbSahnak6Lq9ssPggRxXWG1c4IgFIKvsNo4Pz&#10;Gn0XgSV7siTzzxOtITLXNtzWx6azqepNz/IrqLV1EpVze6w3vRWN4/CEz6yOXfBlNRffsfh4L4BA&#10;PgDEGRtWd34KoCUWKO4AAlmCwILX4/AkIga2wRF8PEjEFgPxtwvrUoEZyJryLwdgJAuJNQRkOBAn&#10;q8uADgsYAuHHUEG5fYoyM3hsgC+lEUCEGoQAJEUaNbqwFsBEK0/Beb8H4sKtonD9AsZrwDVkB82Q&#10;HbfFhBu+eCSFWcjACllCK/a3ISwH5V3UoQyc71u+7I/sAHQJ+yMieBNAZyDMDKW09rbJ/R5Fm/wt&#10;VkPLIHcU38f0GFqhL2Z93p08CQgP6efSsi1X/ukjd0vTtEbbDi9vGv4WPI7E9yqOPgOhahQVDZ3w&#10;Hdg+bFPCxwPEIUwKhW4QALhQAAZTQQeS+5aQFduL2aiEoZoUBR6ix0xJqhBrmiF8lxJo1YAASLjg&#10;QIBsgA18KGgBHSo0EiIIA4MIYJQpGAHnCYUC8LJAtFYHOBWIiBnxogAwhCAOSQABPFI2lgEy0A7B&#10;kyNWZAZ/kHIAHYXwMEHbPiAkpIACzjgAJPSaAAlmhxhAH5IQtRtBA+OAoAZ2UEF8IgFzYQsGkuCC&#10;io8gUeI6BAiCiEAWfqkccAB7QAHhABG7QAIX4ti5QEkdyDLogIMgQKGMCGKkkw6vNAIYKgWcseRA&#10;Y+gAOb9gAVFpKOpGCAVU3BFHzHlUKeCNUMdRxWCgK0CEWcNgOC0dATk7cQ+3qNWA8f8AwwCKr8BC&#10;QCTCW8YZWAw4ghlayMIw7IbugaQABdplIC8kPMNQcw0byYQC5Bce0GhsgEXMghb5QQB7rIADNWoA&#10;R07FYIDVZtgPdnAEDn9hBCHEgvW+EUNTGoOK2DYZhOaH2EEY35jEpHQBG67IATICCZsQigKEbQoA&#10;xMmSBAkWpkBBwwZRRkuq/KwgKl5MCsosEh8RyAIWYg74r6DtFPMIKHhEACEhmAVqIAM1oH8AIoZu&#10;AYHHoQiHrhQqCvUs6KdxAklct7qnTfYo66XSoit70WMhcmZs09PTUiLmJjtXibpr5wqFzkVj8wJm&#10;xNAILtqASAEXyjZwCg/p1ycjS9iisW6TOfTRWyvsIeimCHh1ZcqahSaDnvU83o4GXL86jEEKjASA&#10;R17Ij1VxL2hDA7QUvuhtR3N1UiImt+YBNKj8QS72nud2xKTDQhLOGCpmVLhUnuAE2ysGrezyWhRK&#10;SaJZG+03CU0IwRroxsYAxlh2EAMywSCHB24NQGRoZpvqsabNldXqK6jpIKo/yeqClqYI4CUy+OGt&#10;CI4HdNqSmmde4gJd6noiT80iOMEouGrRkQj+GHFXGHKimMEkiKcdap1KIf2kt8jItEgT8kJ1wx7Q&#10;H48qlBSZG5BJXKHEJHgzZ7cq9hYE6RQoq33lXshR/wCGGw6tYCGza64y8Me4sFKGApBmImVwaGEr&#10;oenPS7/xpE+UuMJyKyleH+ykqBQ+dKQehAA9rRKHNfZutjdjPim0jqyDKZ1vhck2E1vDrUld3gz1&#10;BIzZ3oX/AMILJq7OplZtoeKDa9lE29otDSF9ow6FGFjyNR2wgR/hrKZt+wcfGu48JB0gBtfXFKDQ&#10;nqSIsnAgBVTZwEXFQ0AGtwzF5HNSE1X7pFrDgRFCyOAIZXVqs8EAfJGYgmOehwSA3wsABoqeACk2&#10;ItShqjqAC6cYZCAxB/UiG0QnQ/3MdeW7x9Z+A8lVqprT87O5Fvgk0A+DcL3jQIDfBW01jet8MtGo&#10;mJbcn2mrWxz8UVO1BRXaL0G/BkcFpzRxTGMKVPepeOwKvwL3qGShd2Sbhl3y1ZAEStS/ld+JunnR&#10;Yt7H3DZELBLQEZomAl61vZYqQg02SyunP8HJmj0WsKu3omah/JwPGvCJazhIF9kniADYYAACcYBl&#10;rGMUkNmZAXrKIjtYJgYPKBORmRCEvOCKIFu4EBgDQQKgxxlwmgDAAFgQAI8MYAFtfWg+AMEgaEMx&#10;Ab2AWBp4uAEL92AACsABAYgMDoWPgsgAZu48wAEtVgQolzaICToL4htlUEoCMG4AD5n6JNxFXcaE&#10;AhhwJMfcIjo2DhY/CgAAHBpIMF6wgb+IMLoAAUh+DGY4wkC/GsQOaBqkFcNBAwhy+0Q5DAsALYAE&#10;sMBg7EUD8D6A+DMCrKUCB1FmmV60LKI8PICtxsMAitgwIC8QCxBwYvLmTMAFGGELwoswoV6B/pAK&#10;iwAI7UoTCNmQtcAhUMmlRPDEkgTjs9hCA41gUJrCSoAOBqCGYYYAa+wJCKyAM0/AZoBZxYgDPAAJ&#10;vZILzGIgPWRxIMXg4IG83GUYawowgGwcBFkaCAxUIA4OAArzISFvf95IACMZwIzJhmoE03UW6Aho&#10;AsiUKAo6EnWBUn6CDWjAS9moB3RJsRjAzYIgAk0KghyC+ALPgWwAj6hgJDbNCcvhARxUZgizrsEh&#10;tzNwBGnkbAAUtR7gobgU2Ap6OBC23MUABygyAh5zIxoAC+gAAS5RIXhQQk7/ANEIYTA6kQ2cvWx9&#10;lmtDoPKMrH8nFUNp3WzsTJAqlPR9pQfCEk371JA3ReBAVs/QpCCWxyJAOgSRYZ2WM5tdEu9kNQRU&#10;g1LQUlmFJ91Ap9gnknAJCWgnomao4dO0mqv2aZG1LRH+5hs4Ywr7IawBfWAPGV2yE3ts3y4xWJDL&#10;PitUmvSVtEGqCVPlrbyatqW8f3fT0ZXI6gzUSmSuJlV9qfCgA/8ARPQAAIAMQLJNaqvPERnQEaew&#10;ETSiLi3y/DUchQz4cUw1HW9O2oiOr4XaHdt5ZQJIIjLdfSywIYRxHkkJmIU5upmp123+ihdDOvU6&#10;EaTXM6tMmbOnSdwGh3awvQmSldjEDAgteqI38/B1CNV3hmaPcnXLVlht8h2Xsp2/Cb03ZmkSL7UX&#10;Lirli6YOjMy7d8YUdHcRJKGQI15v8TZdzF9JleWCXIIFqB+R9BaLxc6js1/Da9kpn1l+TgAP/aCg&#10;+zGmiTRcGuedDahrDm37/mm2fhrFTGrkdRmR/tiIAgLUjCANeLgAj1K2AVNTIzhiJ0gpVKr8Uv7w&#10;oXlznbCkbyVLlpDMj7HnCj/oWS7u7L/4QQp6O2Ew0xM5m17OFj+h0LVxom3tm4Nr2Mr6dZ9erPqK&#10;TnnLsN4tCKEjr8+AgCvJsgHqHIAs/aHuYArHMMBXMsIAMUeBAI0VvQkIGj0cvDoUFmA5fqGXfuLg&#10;AbO9AIHRIYCf3aH+BAW1TgAhvxA2VmwHCgG7LUbhEQqBb0eiA5fwb0gF6uxPf8lA6qbqmm39V+Lb&#10;Ogt+EIui++FQgOCy/ZdgHy3zhHqLw1ihOv3CqvCARK6OlGPCuAgOfAEy+Ab31ANLOAQWohaUWr/X&#10;pfAmGV/8UG3gJ+UbceoSRpJkXTd8XxVjkBFKziERG7aFu7Y2sMzT31+za94RP5RXGgEE/BYYAHlQ&#10;tAmOWMgCRqMPApbfgEBISIFgEAfQqIXDEYiC2AgYBmxkBqAwKBABYEQJokgASFNAIYoJBHGgEFSo&#10;RFIIKA1bGQQ9JMAMBHwLo4B7/GCEZIQBOwgBXIMA+V1IQDIDAAIHj2oBwH6CQqPCCBRI9AIHXBgB&#10;cWABTj6jCDqjINQSXC9RCOqwQATlYkQhjWBErZLEj8VsDCV6YALh8JukB1MCDH9lIAJpLgAk5CB5&#10;8pAYWAAwJhAWdAAI0veQD0wyI0cBAPuqUmw6ApnOwILAwA1hAicvOkBrSChsA3dhMkwAuVYCBgAn&#10;7gAMeEtEawKJqgAvzogBvjYgg4CdBBnaiAJicIDRvHpEhsDNQoAz/IAAcKOQwGeBCdUC+X0UIBly&#10;jcBMafQAJ2C0GMIAgXASMHD4AnzQAHe2BULEIEoQ+QBsRAEV0UqIAegXwTpeUhJ40QagCJHQCLGv&#10;oQ1UIAYBgIFBbhAC1RAYASoio6YcCAT1fEsDbJAtmKCAopOJjAVCn+BAebZ+rqrZFcpWycUKjVhC&#10;FQxIEN+0BLyQBDsqADssLI4+UdEBNjIDLADPo1ID/BpQULFBFghCNWljS7h4hQxVzKRL8HWABggg&#10;LGSUh/wM0aFFYLO3KpZGoF3T5Z2L9ziGZVTcy17q7VmZY/oEOLHzlv6J41sNlbAxRlnd0whzqPZd&#10;QAE+iYnD8b84vZTNhTqiDpSzdiOwXCBsZQbOI8myo0xDVbsdIPBckzbDn0mXh6q7z2LrtjpHo10T&#10;y5pwAIL+w8sFqgkKEy7clV0oxeKxZw3cVd9u83DCjLVxFiUj0SFP9ApcSgCkSekWuk/kAhKSM3oB&#10;zvgyX2enzmOIiassVTBUMs/BQ7a/wjhzUlFxO5Rj1aM/XEEYhr1igrnPM0rNa9V/a8wNQIibf5wc&#10;w0bd0ZUx0xdF/qMBGB6FUNHHyOJAWfw4tIX2g0qffeKdxzk5R2j41kWtZP8ACY4W5mFZ+8RvnRKs&#10;JKchqAPUzvp3P0nf0hXqxoVQfw0OpUWJp9n5cqHKn/GXHV3KmkYWl++uAANOgdAyFmwSgTb4CB+F&#10;hEODXwZpxkvnKUpgkq9WdS9DsT3Nr3hkTO8H9NDqVHAdMJXy8sKTWtlqUTZo6FGHB+yjebNE29oy&#10;epNq4UFYgaOm48qz6Z5zi5UoGcpAIzDAMohBJH9GNoQ73cUIHjDAARbSNha2FZBu4sO1jOuo05Za&#10;wqsBGu8F1CFLL5SBeTmZAu2RQMBPs4kaC1CASudqF05CRiqZk7GjdU32xSFOq/C9+dSYGttt+M4/&#10;VC9N1D9CR7YUigjh0an0aId7APTGcTIUjtg1/wDbKpTUpK+XKQiV45CSRA7BRoWjoFAHxQ9RmryE&#10;L4g+6Wok3XINUGe60nzn8oavjSaFXCq+R+tCdAQDAXJgKt2DoOHhZWp9VzKkoTGf9M3gHbnJfjY6&#10;YLiAFkWGFEKVAQuw4IZfuhUoKfDQgjhyFnbUYBAM4SEBOQADWDI4euA0qcChAIecYIt6CQBVxyni&#10;AJdkFHr5BlN0C2RDhz8DDHBHAYC+IICfLqGBH3HsQCFwCgI5IEDQ7hEBALhASASQQD+L2IrhVMVY&#10;ADgdgAJyLIA8+focAY/D4ADtJQUyAQtVAgjSQBexwtEQbGsgT4zCAwsEFmvIxk/6HAAGtwAx8nQC&#10;CVGAKjqCqBykkgVWvwkAzao1BBh2wKGnEewA98rIFOXXECsBx9kBlp8EiXtYkAD0oB2QBvxOwqAC&#10;qeyMwBZ9vlhgAOGiAH5hULSoIhr6AEU9FDJbQx3LAvS4gaBuEAxbKTBGp0EFoR4/QQEb2NDIDTLB&#10;AGgeKIAQAMIKOVIhPkZaMwC8O/gjmBlkBeRbimsOL1BRMgvhQAu98lB7ZHAgY5kUCA1zMYue0DCw&#10;D9iAAJTwYP25ZWQHw4IG9cBGqw4MTv1z2gD1RuEBt/ICOW4AUbSH2DEQ0EgM0o8YBhtEMsAAAvSp&#10;gHrdhhCqiHAASv52AxEAdikAhvGHv8AkIooADLAQwEymQEFl4DQYIP0AYqVAh3S2bCWXQkoFnxpM&#10;MDlAxIS6SwAEBYCJAr4OgR/2DRAKygZAAcN8AA3FkCoVpwiICrA1DELMAIBVp4oZB1Eq1GsQjfoE&#10;Sn8b7Lz0zqqSb4D+GbStMbutwI/vVET4IPcc0NHYVKcL+/CIe2kAgvdP1ZS3putJYW6iWREFoq/P&#10;Sl0sqLQ78X41u3yz1P20gW8alVUUShwLo7/NeEfivF0qvlgcsqmc0fpC9akNbpAEdeorJgih/YJ2&#10;tnURJr9Gj3q3qlGKb58+VtRPYhVK8/08GMWvVxRtwnsK+TgaIWf2baEg5Tn3TmGR7WuV/RPrKdox&#10;zPnLZM2qOHj1Y4eUc5rW84cWy/QEW8Q80oiOzkR3LknB24ujkzF/7qpVRjeazsBir0gqDNnNLMW2&#10;qQdKRVD90F2V31f0xBR6+VUfHIwND3F7vF0FJkZB61O6l41d1Wca9PIUNjdgYoEqsBMYRBa7v6TC&#10;2jjn0lFUOBoLNYcu/wAlFMToZfh+Wb/ofF+EjAJ6YCEDD9TFfNRAdcYAh7EADFmABzr6RFKv6ISy&#10;e9598KRHhDjBpt8P8JT2GhIdfs7CMrnU/QhqFnfYo3vGG96FEGVdze9GwNwfebYiZTnf+00TECr6&#10;+080SR99bDm4HsXlCVGUB9XPY+r6KfIYYs7I69RMjEES5tLeSgrN1kXoP3Gp+LZFJPx4nfVklluq&#10;k5UHkO47E9xhJHcRqCHaPng3IksZCIO7iR+L4ECqnoACsIwGBOHcnEIW/ORcWzjRuS8/8KN3md8O&#10;hRjqDsNK9B5QjkRQQOaWVY+8e2a4AAJjGu2HVnsyYdVoWFHs5LnGr9eMAEDBJC8J36Mp9rmUICyu&#10;LUmoKIakwWsy4ica+SkJE47RVeHkd4wsl1bkQSSWZa9MtBIU6r8uLFCgH/iWAAv1IAGCCVIEIpRI&#10;DQeUdYDJ5QbQJZaighdB9ABNyQaQRUcxxA6bQAGPVEBqYPQAzgrED+CggAGjCA3AgRuQhMfGDAJs&#10;AIC1GAjTEQBAaZEC2EOBwKdmZAgK+MJiobgAa3FnEAO4fsgADJwJMwDSn4PAkGKVBASkVLggSiVC&#10;jNRikCyAJb2GQJk9KAEbBsEIbQ+yAt2IKIecokQHDagBis1AAOJcIHRtQMBukSIAaQBHowoBBVx5&#10;NAQNaDLYUpMabB7WDIhFeOQAQ7mUDwiDKsiZ5IkD/JzCQ3v4lhJQit5gBVqSAdaoAeOoIDO+rhky&#10;INwsBACzYIDPYZj33H0S+QwBB7MxABLAAPOCBhgBxAgm3ABtgQALKcgAZhIIYW9ggNEfQaGgSDA8&#10;kgEWigwzE77jtgkAnywkO8kCAiB7zmxYYHz4ggAvAgAa9QQOiwBASc9BhOeHAgVqaDFADXzQBcWg&#10;DDQgP8pwALkiCgwcmW+JELoDJU0dgkMeTiiJ3z3BjIX+JvthMVcMWDUgZoFggCJakR9R6jmFA29+&#10;iUAOFjIADRQwyA7R2CAE42AA8PZICisggVlvZDiHqSElbUCLh64hIOUBHsDDU0WjgAQKkBAPaRAI&#10;iBkQIEj+QnsISJjwkMAAC7mAipwBiGYarnoYRAgoCiOnvqhdpLS1lpVe/STzHx19yLWhS4x9A+hG&#10;AAIT4DiS4EhPSgMIkaOI/MXzkmlwSGq52fp4yVLZONbDezYVHIOrjP8ASaX1pCSVtBTL/TErcj6N&#10;7kDYOlqo13NnJwBC3Q50KAvraDwHZIBn5Bb6hVlGHTr2w+J7bzwmf39M2ZjZjtkVLvhwnrRE1fie&#10;lZupeZG0PzdblVP91XNZhi1DSXEQy1JGskWVeoh9kqHwalEdQX1S/foKb2bZCchM695FEx2VKE+m&#10;2qxUx1/Xws08lG0CBfEYjSpmYV2KoxGWjRC61prbCTvKFVosk4UnFcU2KRo7luvEQi6L7mj4TvWb&#10;/a1SPapRqQhuxpWqyg6VW95I8sM0ePc24TIaCTy7LHUIWoQgaZxAVdosG0BElBnE3OrhZAZu4zor&#10;MbCzo6Dq9EP0a7HKv42i9/zahWJnYnabDpWM0dHR2+DFLsP8grS+04JIBcoAA/KAETZcEJDQ010t&#10;tsO58MaTPlDk6lWFhNF1kSiPeZIyP62KDiL01yLX1Gq1dcBfnD2QmPeRZl3IJXev8BkBfw9AANQe&#10;4CEmHRACXOgRA8Ee4EQB+pRa5Xt05/ViW7GFr6gg4SIRPrPB1iPtHgom3tCWc7w4Vl16moAf76o4&#10;BCVKSBiIbB25yIDzwsKWltEClwsHh4YhM+sv+1oys20wQsYBZPc9fgKIXXK9S1JESTkjaOuGkT0Z&#10;Bo1d8K0GzROLlQbCsumpPKYXYTBRIlSCevgVbgH2lUBw/AGofccTyzPPC6nJM3/BwI6Cb54ZKXmu&#10;HwTj/gWMm9jgZwEMWoFBqmm/QZgkfh8xCLFYYDvBQUA+MxF+ciYAtEcALECCA6jH2GAQxMQSQAbB&#10;hrzkzBF0BDujcADMwAgA4IAhSXpgQAK8QEANMdQowKFpgiz4CAlRaJHhCcAsn/CKICGGIDcAQEUi&#10;iGu/VDTCB3QCDCBgAi7FjIAHcweAAEWEoDYkIIKr42ACQAgowmIDdkFdQAoSAGAhBMDiRB8kTASA&#10;CDU3AwqmGAfOwEeDyMHxlAD7VIUgEaNCF4D/ABoCDDQAJrywgWheBQDPGIbyX7A1EBsV4Q3asAAB&#10;64ISbn9EEgGd6H2BIbDAAeiCTG+RGB0AJzNKAJ+zQGeffBJg6B8QgCJfAAgUZAB+BFikO4WoEw+I&#10;kP8AIEG+yEA/heDD6YEpiAOy+QPwIqg4avEAAs8CGNBFN7u8kdIqBXYEuxe8aABwdZIFc6gUaGh5&#10;AHMIACUZgAHYAgbTDuD1XICwhyAgB59dBzsWkDkGgEVbuQDuMQkwN6PcBDdNQDcFUzyJ+vIRG4Jb&#10;KVi4kD18RIkXMEFgGFKMgAPVAKOS9U1AQICdwA1pCBamLwANXMkCVGkdwo6gWaFwpSsAgMuIDK9X&#10;VkhAckeCAcyxDDHxBAN4SiouigrUmwgGxZBElFAdhBgdACAOwGTAjxZAAtxoAbJIBBOlQoV+EwSA&#10;VuAgB2BBBz1kECm4GOBSZ1AQWSaISYuHQHI7+hQ3vlur9fpuVupmvPJ7EgMfFAdtVWj9RiXc4kSo&#10;pKJtlH3V9IB7C04P+iAzVEdBAbIJWAAOQZNk717EX2izyEMAoSrTi65xXVGuPR0c14QOL8pRr0G3&#10;jjrjOuGJ8VGzt/WTEkuiROfb3UBLQnLW6jovdPmesfqPAd9abyNoJTD3vaujVA4Ey3n8gwDBaTAq&#10;YepBB085MVORaW9apVSJJqj9tUcTdK2fnwskX9rGJANmAM/zU25JuQ666kNq6BOgO79iH9al05Fm&#10;rAsmqClZLBUkXa9MfdGC51/jbbj9QbGTrKJBVgECVMKQBoFussVOk4653jh5OVTPfxO4nKxL/wBv&#10;8auh/wBFTev1zgd33S3ML1MBuvSWJAUMlTrYgAAi/PycKEkuIvIkG+OkBZLu7s7E9/wdS9Sre7Zy&#10;ob3o1+nO5XreC5TqLnc/rPj9m5OIvUvypKxPlCgg4TMv4LxeQh+FNKx/CAwDhThoDi2IgI0gAdHL&#10;gUFYMlxiUdMc6CqLW0dlOfTQom3t4Zol8qDIVbp5Mv4I6+CKmqReoqGL0GPQAAeBYEA0N9DJAALN&#10;Awa9wioqyiicCcbM0x/HIzf4Ydie5/BNPyvYUTJr8qzHhCnC1i7c5IoVKaxK4wSK79G/7mUVcly9&#10;RQ25iYqs6vDvhUhomgeSOad4/sXiFpn0fKH6VlVMYqPYTxOVcJUdHcoWSJJX3kqkCtbmcLruNDoW&#10;qUL8VhUKN9czuMoufIQuNGnozh+yQZgAjymBgN4eqQN6zIMECwEAFdjFjYUaMLG1uSjmJCMx1hsY&#10;AhUHHGhEA70ABVR4FBprBWgQ+jBCBpH1DBbp5BRlEEsYAGsAACUEAFFaClYAJ1MQCJ/BEAAc3GBt&#10;k8AAS1I1YAyTiDARYATIEhoC2EBQXxWHIS8hlhAYvAoAhXoICkKpAcgYEAT/AIEKAMXBXfhAYlwA&#10;TTnQlQg4jKBxTAxrMJAw0UAERAhHrKgMDdzYAwvBgLRg0DcIGHOjgRLw/wBEAOw9jSICOEIH82YA&#10;2hqaAL/4TMAUeHGGtHKSH7k4SD+bAA3cAW/U/QzQBPgAD7TQQumaLIIhDKBFKYAF7OJLgG1kwCCN&#10;9DAXksZQEV5/DgQPsP0wCA1wQPDJgkNIOoPgakQ34Ug9RgQfFSIpKQbCBhFxoHvyBpVgIAlJDWpu&#10;8OldXkPQZH2wSACVDrECGpIFUgm4AjuUWJBW9kgH0eAAl9/BYgQWMiKakAbWEBG8G4ROGUsADkx5&#10;CAe3KDD6gATlECGaGkgGMJCAaGOaQHFgwMAw0xwICKZuoGwQBEgqhOXYGH8AGSCARMiQPcgEV0R8&#10;hQZIGEA1sIxBB9q4SV4NYAh+N1Ir/XAiDHAShx6hAAajgghgNGICHQCgAGWYHQBK+D8YERTMwQIZ&#10;swHcALMYrbZUZP3mJS8PdfAUa48T3opZR/wIBR/Ct3ANDDYoVCBHj/oRCuk8BgF0ug9DWk2Jo1YW&#10;KG1YD24FsVThGiZfGdkRnL+5UFXKCfgg615g1/1iAAKLQRgAxlJBMTk0BwhibuOQmFFF0EYD+CMN&#10;Cqquvvx7068H3KnbH1ID9axsABApkzAb6J25q5q9LhnEJ+FBXj0IwDdeSt5OLBn6PnAMMHQEDmp4&#10;AD2MJGFzSg0NJgInRH9tnf8AGOtmG9ys1zuchTYkmm5MRBdoyrqO1LE3+Y4jZ7e+SHEk6M6Ft4Uf&#10;0xto9fqriJWcctArhdbOszeFGkqFxhNmmlztKmuLyBAnXaE+ijUL+MLdXPYyvhU81YUFJkiitMbo&#10;rg9fmc5yFxhxzjkgKSY+wlpc1r/xzhE6GzqyYggMycAJqxPIAn4OfzPLjCAvfti8BGKElpAK3ihQ&#10;nVO0jt7U0sUS5Zr/AIe96wvE1vDrUvXQkn0Fxd1cdLNaV5qUfhIvzXkHFz+jUsFI6Ng1wAXrv2YA&#10;gN0SION3mhQAOW9ByKJSCiBQp4VBHoFZikKLuk3p7bGrQDqVb6ZFrITUkzKCumTv6EOKOvRlz7VN&#10;c07PaLMXmx+gEWWyhwQDaghQIDS2A4EDXVAuOM6VHcOOd7O6YYTquGh1Xgsz7fh2J740Tb28dTy/&#10;EbA6FGMDgDflcaCzGXBrKDJpbvdbWpYU0OAIfbSue5wsX1QpWoi0t34vUljsKUaEx7ywSG98O5HY&#10;tEm/UQKX2XnsexlcmFkaR9EEo+EIy7l6noIrXKhl/H4bC+eCVIk+ZCQQ63zAIEYS4ATIIrBLNwQY&#10;AbDgUos5YBgjmYQFeEAsdX8DAAABEAOgDkBTiQHlEYRCGjIIDPZwIAUwQWDN4Mggt5/gDAAIsOoI&#10;AIYHQadjBQwjjCki22SmZrgQID0sroJDpcIWAqNw2MCCl4CRcbCVIBwpHoagh2GQCpesxUBRwVSJ&#10;G5MyAX644IAvCAEq1CQ/C7AIHmwEHgBXQN0eYYGyeXYsADDEzgCmWwQVMEgBd3mQDGtB2q0BUC7M&#10;Q4AB35qEBgQsCG9PQQJEuog37hjgBckQF8ozGANIAq/AAEuwiC6UCQEw1SETuYEHfZ7igBXUAAxn&#10;IFEZmIAieoIWNhyCDjpkYCwkCUuyCD/FhU3rG2AK7/tNQgR7gtAApx+xUIB3N/CqDKueTgYnzpgE&#10;hdfoID1DydggGHGlAet4IIgfyjPCCO2w/vmaIBeWzcAwsiAA7GY4ACU5H4ABbaoCahAU6kQDBPCQ&#10;hYSoIDfbmAfrTAIBEFoBEFlmEAnowABZXwCCX5YZARkUCBOkBC7FD2EDOBzAACYQugxbgWcAAjDJ&#10;EjBGiAoPw0wDGmgpKTwEA9/SE4ALkACTEPkAJ0X6owhB4HkEBphkgbMStAFgosIC9PEAcAwklaP+&#10;BABsVIIHNAEg1AlQyZAJ+5qrBR3l79o7l6L5lf8AYAE8W0QtUS3dLtDyh85YYNM4qjutKEoyL4AB&#10;/glIKvw04hF/rIAC4IKhEm99DgaRWSuEBhYRBABvhsADPnkFwCQNrK8IAj1PssYAOmUEBz+DIZUE&#10;qoF0maRUPIGaEUunONC6yqlnlM0Vmg3CEy6QH3mIFVFDhnpHhNREjBBUsqVfO3YVU6Y/WDveFmDd&#10;hdgYg/aJQCuQQfXDF3BdZO3ZEXqi2srKnddBRvFLqKSz7mZ2FYYwEV3bly5CGm4IZlzihzyiIpFI&#10;OexYtrXoWvnshrWqqE1awZlW6vRxX+LY18Kor1pO9KNRcE6g9JbJLuJ9OyhJGLX+uQUB0j5EhvfC&#10;66jJF4nTXtQkmqyUt3BEoo7WgWap8VHGzHExg3cASFw4AGnqmsYo7PzculFEqpG76aelL3H2ipOq&#10;s5/nctPLman7caFCHEAIJwkQaLgBakpeQTu2PltthY+xq1XTpplJSviL6s/zjbbqZER9/wDGrZ4j&#10;cSVerwzf6CaVt5OxPc3vQ5kioVRZOf0q2/zjMFWIJYQGowGEpZQYBlPBBpY4f6LYSg3DGQgGaWjA&#10;8QOVIP5GtIy85JTXsdxoO5HYqkBttjV52/wgILYWgAI3CMABpQIT+qAEcPwk1gDns4BAQ13CA1lB&#10;uwAN5JVnaDL+Czwj+j+Q5VOVcKtPZl130dDVNWUFYguqAVtd0RRNvawoyzc/pte8dzab1LpK7KuK&#10;MMo53kfCMBJ2aXpfb8e4TAdPshE+szcHnPYhM+siRwS+SNBcz06Z6GRXV7neR3OOY9NI1LjlXWxK&#10;1XkWldiIX+UZa9ctRULbswDEPjVEDBShoj34ATbD9DG5AvB9QFN2CEAJKwAdXOesAAIEOFAHCzAQ&#10;IUZBBZPwCCBPEkJrgAEooQKqbICBcORAsNn4IBhgMNigIhCPCUMI3hpQCHDcIBEwIQoRJSrR6DAB&#10;hgDAWuCQsJ9gg3nCcA+oEAEt440BylhghRBwACCxADWxmCCB7N1CwQuF0KAhHAC7uIwEQUg7ChSA&#10;f4CDkk8AQEtSSUgIrFQAGhgQgQuREeVAgN+pYKtceCAFMQCAtYAGzSAf4qMBiwN1C4VqEAm3wABP&#10;WClrYVAXXiIDHtoAmYgAw9hAFg7CBeuTgbNLqaICP4fJUAFquokAl1QKC7gGpZIF7j9EgBOLqSPI&#10;DquISEhgChnGAv5YAByDACL5Psm4BS9CgAA0SNALOoAGKLE1F4UAKEK9R03rywhHHpcDw8CGsqFC&#10;1p/hCoBlkfT/AApIBy/YqEBGRTCci3894AGD0BGWkiAb1isIJLgQAH4KoaMVAAC0gCJ9MUImFChz&#10;AMBscwAD+RhgLCSDtlxA7nDcIBcFAAd/v8oBCOK1MIuZTMiYDaoKNl1CA2/tPkCX30MwDmPBgStH&#10;oZBAiAHUDCRMVAABQAbXJ7EAxAyECsyL4APE7YhEgJCArci2EiohQTnQADnM9hAfEaRhvnR84h0A&#10;fzoc0Ytm5R+JE8Etb4b0mx1cNl3vTrJB0yt/t8iLuYmZm/PEQO+MAA+hj5d26qz0bS+Ob3WXAU4i&#10;LMFD14UCEDdGJMRCzwUCMEFNACBookgAVCXiQy8BrAQJe4MAAIwRNzJR+CWjA8tCIBJMuAFdiZ1f&#10;cg14KZjGUIMLYIIDgBn13y7rRi/92lRwgmnXtUT1Mo5woLWOaTwtNCqZuxuTW/pa/t0iecf95UVX&#10;EBAPbFBAdkiA8z30Cs8FDTtuh18Ei4ugas4HxOJwWnTIlbRBXwMU2MIWKfcYdAkMTa0UaL5jV5w2&#10;cmcTEmR4mKaexw2mL9zVjQ7xaT3PC/fyz3FJhB55kKKyW2tRWg6NhmrTyfZ/kJ/uFv8ASSs7QaCd&#10;ow8FPVSn+U7Vq9030ugR6yuC4gXIAaoOAfbiFGIOfJANwhj9sJbRVBXuqBUhJ6Kfk7H0H4IPNhXw&#10;Cgg1BoI7C2b+LiUBHnPJMwEQb0qAAR8e59f+jWZ4f4WsHfnNEoj3mL4MEFBcCwLAh6VgB4XQa2EX&#10;8yEEE/CdAwgNjAADwngWHHIqIwGaAL+DS5Y8CL2KiS9lcYwDMsARgheg5kcVp2AePhAb2MFPDIkE&#10;RKKABgEczqit1Gw1zIrGMNCj0oqUph47cyMitVyy/wCB0LUFMfb7N70QmPeRRnm5/Bao+zoUFUza&#10;cOhQQj6HKhZl1oW2r6NQAMrsMOoBcB5EIUOUdlgMAeTCCxIlcJpAOBAQQ21ErEpZZNR+FgKlz641&#10;mPCFJS/8I7hy9Ftq+jixl10EfuBfxHcfAl+OnyeR3gcUVjIVJVZ9lTVkdHvFoU6I5d8QAKDuACwq&#10;igyx/lAAuKH2EBcUDBRJDpAHDMctK4QIB0QIBSsGBPBZBIl2BFAsbGQJEiVgADRNAgROEaglKxQA&#10;DcuDLCh1gvAwvJ/BIAHxxUCBDQBCE0ooABHEjYUnphgA1AbAKlDDoAgn4QJCDjCPOAx65YUJ6HLA&#10;IGkFYAlwuCAm5zgEHI1B0HaMSISCo4EEQ3jJAGdGeAIAXAJsMJ1msAAH17BABtGEZI4XAFozwBD6&#10;cAAanqEBlJDdpUTYAbBBAIOnDgCMVhmROae0oFh4fGbCgCQeFDKdZYAEewdBAOECF1GAAnZgAUNk&#10;JAuwYYATiMAHbFqhgDryMwAEQVACzPi+AAZDD0AaIUgPOkCAawzUQPwggS3iiQFtYbAZwOGSsMCD&#10;UUY4U3uwqA3WDMEqt9ceQCMMzReaOfhGBS4CAAdoQKj2NgiuwNMWy4nnQxvD47y7jBAHe2aANWaD&#10;AdQ/CyEQheTBVyNEBLGkAnC3FgeN+LAH7VxQpKuhEHS3iAFFQAU/FUAOOewqB+vmZgHJ0wABlsuA&#10;A4oxEfIoD+j+wAZEnCQBK/SEEMrvNxAfbDHERbgC3S7AdwqBBvhYkAXARCoEf2iSABncrAAb/hgA&#10;6HTgTMyA4IEBVSAkzxGEkA80k+IVdjfnEwKJ6gI5j8DLQva8srm4P3yMatW9E/NiFy3gWP5GLrr6&#10;HC5xEeEI5Ac5bO32SlXcWwHJJA/xMsDnWR19RG0Db2Tvpe5tbJQJPwjczeJxGAspLCeQ9MY0KkXA&#10;BbocgATswYgEaSEBbITgQG8f1gEEJ0FQAEqcEyEHm0txiW8LuQEuU/HMEDyycAtTvE3VAsAcFfcI&#10;LKgMPEWhK36+9Z0YeXdpqPVFKgguWFXSZharACxIQl6Wsl+sKfHJ3XCNHK+c78Fnzx4evLx/52FH&#10;aj3/ABH374o6+c6XIg9pkdwZWme0Dxo0aiR1Z3HXECEBVQB3ZmNnf2o9Lqo24Jv33VtI9JksE91M&#10;v73NQxBnE63IKmre+Nj6YZbnblySDQqqgeO5NWcAAjgSaoAk7QJNqMwA8U8QyJoATH0MDYeosBQS&#10;7iEW1+N4yxhjecHXQANXPkWnaRaVVrfcZsP6ldyXJ/4lAlpGA6vJvev+LzV+OxiAgRijw7ABiSjQ&#10;ETsADXKCgTzP2cABu9DupzSIOUAIfNXYGwJTx6ORn8NBKUJ7I6oAEV4Om4QDdqGggFOWAB5/vgoG&#10;zmEDpFlWAsBQpDImQVEMKdgB57m3BsPNv5YDFPkJUSjXI4KSZ01idiDfqJwvjc48FBWIGyKX+i5J&#10;LsJlZOsfZCno7FZjwhSdCg9H6JcvTV20ia4attaH0Q/gAT/gHCgKitEAG+HUvoICFF5MRNvYefwC&#10;B1AgeqAA7nDpAOd0Y6WBrmQ9Hk+DguWWfZbq57FvJIdR1F1TjP4HFB0I+2u/OpXUaZIXbKtfZY1j&#10;Lxk/yHfq+mJK3ViYKbRqxW5yeESAaMFAIRlxAIuSQjDTMIG/4AgT+IADYAhXepAGn+uAAgOhAGUv&#10;gBGYzIEAYBJDoEY2NKA0zAGKBEIAl06lBi4LQAIdJqABG4GAQM/gKSDaDIEAZGDuiCeKgsCDvky7&#10;Cd+gJJwKwvrFoAilABg0yKAbCEEAQIaQBL1tYMCMLFwEiOSNwD/OQGDsOYKN5mIVPhBXgFRAAPSe&#10;7XEAkoYCAmSQiA4eACHlRg1GZPClEac2CQtf5IghWyy4AhJaCg2BuIG2LkA/sf5KBEbf4WAA14wq&#10;Bsxn5lABbAgQGvYQFKMZQD83HUgALHoQFRgDnGBYYYMhBZYcAAyvQglVtGAAMsUAAQiLhI2agoAY&#10;ciAE8clQA6EUMTKSUpIengXKE0bzlgCQ95AAJlQICdXIDfzgQCGAUCMiSoQEz4IOFZ5CQm8FWh3C&#10;BHlACdhcQAqTIIHzTYQFplHcCkEq5KAZ30UQABzKTBEtqgh9KiyQOLbbDIIPiqULngdSApClAgFM&#10;cACc2rIGIYkInKhCzcDKMHEdBoS6XMhAuFoCB8iYUZNIAfvlKAZhCRYCUCgcmrW8KkUutRvRFaIW&#10;uK9xb+j1rR6KJ8v2F3OOdDqBQTxxcvIIAhoCA/L6DkZkWR7z17RIEEs0n0EB/mxxID/WFxQII+lA&#10;D55qVgEusVbAA3e5Dhn7QsSynUB/bAIk2+gEwUCyKx8oznUglbd4GqlBpsNrFM5qwxphGFlVixzX&#10;QNcUt0SUvUN0ksHwAHepBWB4cYOVg9qJeRnVhIrSZ6+8CXNTdveTcjCNQ0ElPZBdqV1iWYgYTGAg&#10;QJgdUICu+FbI/wAGCtgMAI39GjgIdfoEDgEOn6JAGLG1fuKKCxRyCAlEBhwXB2QAISiKi7VzL++d&#10;IJIECyo4QDgecEKelI2WK+ywM7YN+La2JdqdVdYdezTPFMJ7OpJUJYTchtJqxo8xuubL6mfrBnGn&#10;hHF2KFLQSJYk5qw6tMzlFy5V09wlqDGynW9fI3S+KHclQkPWFR1hOLruieTa+pG2IQCXgAgtFQAl&#10;PWsLt9wnSqtMUsIgT0pUPUUiMKJskQLT22PV4DGrIx9J65zf5Gj3EZR6+4lpE97CmIyEI2ACzJRQ&#10;DXr6CBZ95SxQHLjYhDHqxgkhl+MYw8DjJTJ29aiFOQx4HzS/AJT/ACAQfSAReyxCDWDuwHGnKN/D&#10;ti6f9Fbo+1+XUqxqKxA+s1xg5KluqbAEhFvBfaAr80gLtaawU42uMCFTSzup3crXZ8tUTIZDcdeS&#10;0a3bDlQvHUqGjhUCj9s1V/JwAH+48BEVkBAitRIL4KKACtxqcQDXeZQABuCQgPuZhAUy6BBAaV3C&#10;GioIlM+shQ3s5JX6EQWdP6HBnd/B3dT1EXyKgay92+dToOGQifWZF95poTds39nkAIyoctNpe0vq&#10;sEDHTdAzMVDQFgMXMzGoKa4WHDNdgCNxCJCluECQYqjAVjAgAmqQGTEmAvOQiQ/gRI2bWtTMdqnQ&#10;1HBkbCjsZrwL9oV6Xgo9HaVrSH1acYq8LUndjVk82rguVZ/gSZfwZfhhZYiEJsWCKdJqAZUAGn3/&#10;AAsAgeTsljHBkEiYtwENJr9ioQOeX9GYRCQHHUYEFCncAAPYwgLYGRA0eBAkgoVLTohYABJ21Aii&#10;iAEh0GsSHOLgREIYsVCCg4U+BwAMZUdIFAU2IBAsEEEifIDGUjQAHI6G0SC+ZwESpqaBAHmasgwY&#10;OEA2G4KgM3vAAanTwMIHn5ViTN3goNvUQBAr3uABsnGeAAHcoBLoDuEA1SeAkUwyEB33VIT5FVBL&#10;VSQJRW3IjQYQS0Q/HAB7BAqQQFEIgo6CCAGtQFQaQwX1xj3WAswDA2swRWBVIaa2iCe06ki4HhFA&#10;BjC8wgagwmDSJheUuoCqkMLh8BKMgAD4AA14FLQORwAXi3AwjEN6AFLUQKsO8EG1CkpXFWAgPdmA&#10;ebYagBCZAhxLAAZXgpBR3caH95QKG3K1GAv9WJ/QBMsAgB+uswOu3ASb+zwHTsyxNgLxQIU1Giig&#10;Q0CDRE8BQABzDgA4KqMX1qDdwrmb/wB5YJIRcqEAQEyInFkOQGlNVAaFqXBDmtP6FRy2d5DIZw+z&#10;M4EBoM8IAIfQOUEyFU30H2e3cgSnL66q4yhpCkWs1cXf9gX/ACprnYAH8YIhc0iyBpGd2vb2OqGh&#10;AiGUvyL9TyQSICh90zEClykIAyFnC4gEosIGVtAsyQaYdQQdbONMFAH1AKBdJyDCADtF7CzpjV+9&#10;Lt1sJb3KGhKDUL4iknlaYOkQGFsc/cTvrVmpQLoEFqZyCA62IKFuIQEWIXpcsNK0XPh+ziRt7ZnE&#10;AAVoiEgCOFUgTWxhWkO2DNEAOZRUcCHxWBSUFQA746CAasAhxDUCNhgPnutS7tSeOE9vs7sTMBWT&#10;BJuRQVr4y0QGoYAAcpZFHtReR48uFokMdcIqalkqxfhXVmStXKaFjw6/u01QigWyK4FfQi6ky7To&#10;uTOrTHBfnUsUfPV3GsKSj5HSLxCgolaJlVTna3uVf+lbRJ7d5d1WSRgIcAxVa252ehmQQLCugkeH&#10;YYDUbvlcAgLcherntSFjG3aKJaZhW9WL9v2QK1XWTXO8tptYjSAv6TpPTAyAzWGnvYkxZVrbqIfA&#10;+Q+g0FI/LKNTzMTUsAkWmvlEETiabGvUX7cEhBskwaAAxbgFAAd6dIDW2yUFb0AfPtjoLi/6ujZI&#10;oXCLGW5EroFKwIRhGFgAHJUyGA+wB7wzFncz/wBzRDhWeWnV29Ov7wunqLR/+aqDR4ACSU3yFOZ9&#10;DEAOrTAwAG+WwIbmx+ksMBkzjoeGsQGEHXDT4DZzBxywmYP1mfS8Nr2XOU654XhBIpDyoQ+ABYlH&#10;sEFhiAI8AI84h52xAQm0OEMgS+gAewhAXhkMLuIOgMZxXsDlITO80KnQNg5fdEOOrvhU31kqJvyU&#10;4WTTdvTLiYT2Lf0SVNCjbz0L4xW5r1/vkYBNI8LAsAX/AJVCJ9pRieDIJQAZKVQAgahC1oCygEgM&#10;Bv2H5kIB0XIboIMnkEHgIC6wywOhezWMtxDSh02p8c+ze9HUvUY3KzvsWJJdhy7HKpdV3+xy2dpD&#10;JRPrPCUT6zwlVVEVY0q9HhZYWXfZ/BqcWwAiJwgkAMnAARTQtBAM8IlEa4IgFvngAYu/BAPbkkAF&#10;DhmGCBKeUB4qRBABHDACAsdCAJ4wAQBkgkO8IMAIPTDgGdMBBTfuBwCAugXyAAAMcDIpkxEEYIRI&#10;AWfHiANzYYQIFIAJ4VAokPhQAEbHARrS1QNLe5+hEAFrMiAgrKukexAahmAHcyTjhbmRgICVcxAz&#10;zfBXnSgAAULwBG3dKYQyhgAd1dQFOgbACQmEgcYoFwBNSbBAH+ehmCk8EUQv6BA59tgAJO3AANnh&#10;3/KxCgEALQQTsAB0gA4yE/R0MEiaaRBvecb4AwR5B0BlCwEMZxECDKm4eHPNKzYY9wIhcydQA/KT&#10;gBddf3CAjxYFFo2YlMxYUAWTCQoPoRzgODwAKV+MSRUdAgLwEYHH9MAKKEABQWwoCr7TAEiqwKCS&#10;fIEH62NQO+DAAanTgAEFJYgAa9f4wIAXVwAARYDgE7I9VwKhBUDlpjUQK8GQHzxBCX4EwlO4GRqS&#10;iSg97/EACgDAZ/ISExyEQKTBsET99AAEEwoAdTVAJamoBDOFIQDLsMGW9Ag/id8v1TqzZixnVo9V&#10;/jyEseo+d/dKMLHLRqe/2zMlmiCN7/V6eEAeGKNJZH+Esnb01dW2toSnju1OkhMQBv8ANgOlWKAA&#10;PWxuEBMHQJHFLMQCxz8EUNqYAApofuZVxPAUM3FIRxTXiKEmDiw+TZ85vgMKPCFCJZVsyecFKvDc&#10;J64KD+VAHYwsNLiCjvAQNgFcLAARBQUqQNgAYEAfGotgIYI8KBfuMQQBPcVgAFjoUwAycTUKJUiU&#10;QBD4NoEAXpgxJ5JeBm2LSl4H71HXt5T0fnume8lrbGcQ45VGMIQBRgsGJR9BkIA7jCZYJAAsTaat&#10;Ucrj1RnnxxT9qJSLp8mtFvYYWVXVMs+tRPSsTjdzqZnrILYU3/NGnQhSCMNkWGJDcSKyNwqzEbM2&#10;RGVXlQzZrIOYS160aAAcaHQJniglg5sWUKB1f8xQD0hCUkQBwRUAIAHxbiBLSIH7QAhCFQGoOeXA&#10;AHcfv17tZSkxURrYj9nLm160oOEAhcES0DPrX0+BmwB3wUiSXIa/6mDkv503BtLWajAOI2Z/1aUO&#10;ITywMAjUNGFG++/AAzv6FFsPuzjrY+5EJn1l/wCSkbzjRTTN0GkuKhPpKhAKJLwIAvP4QKhmEEwT&#10;v2SEBDbQEAWGYQ1y9aV2nW4/6eikbzhcbOWEiZDYRAgCs5LCIJEYB7NzgAevXsrNyTJIQOuEAI3S&#10;IPZKn9HcAEwxgW5gCyhpM863HnPYrGcaG6VIT9+h9A/ZY2QeHLm5UzU6CgK700JlZOsfZWY8poRw&#10;xEn0d1gkijlRBARrifAJFWCNnFSBZ7LwQzOKhgQdGAMA+BIv/OAQI9WHU3KRAzMgASKvNq0PhgBB&#10;06jIkWpACdYBvyvsVfV3/pzznsVesO5Rp30wo2J+TlQvYbXsz/qcJRPrPDkuZ3yrgOg4ZTrzOBiK&#10;QzQowAQ82xYDezigAX4ELYsEP/kBkIOqX0EBu4xIMF1IsEQkXgZEkQwQAwCoEKgqJQQHXjcEjMf0&#10;ZiAxAVYI1kshBIeoCAo1oABiMA6YhgOmAoADO/8AoJAIWFWHB9XvASCTFhkFkAKDBgW0MIuiMoCg&#10;TLgRWgoBBQ7jqDIWQ3AAHBQAhl8BAMgPkJDthAAESGEGdzxUXbQA7KiQQ0yAApV2CQFsAmQBbAgN&#10;fAA7tQYTmfmAANboYbAb0ADn7bG8AVgJUALcYIGiwDLmEjnhlZAtnTEBEd1ABTNEAc6MzA2JyCQT&#10;DfCGeZhCQ3ibkL7IUQBivswAAtsIIg1IQr4jJGBnSrMmYgeJQC7AMfOgPoA5vgMEVMUAoqQXmDJ2&#10;FgF4z6JQBDU6EIE3AUD5aJLxjFQaGb5fWAAFvVwEexZIQ4YW6W5SG40MzADag2AB5vOoAG1HyMBU&#10;uJVI7FzY4IgDRg8CAD6wSBDquRAKLSwSGFMwPVUACkXVAjSsUwc8gAj+IE1jbwDuGicaABXMaCAw&#10;fAECMJkAAdVAwnq6xRg4ynCHJSUQjGRtdDIbUsBoZf8AEqiYuU0x6rxMKuZKg1xQiLUTQLcVdLh3&#10;x7cUvna5chlHZsJwUb0OciUWVOfRmyxTqxMRcoGFstAMMgUdIVUCEu4BIgAkukATjmLEEQge+WoA&#10;OHzVwwKRtR2a4GsaspOlri3BSOwFosCn7zUG+RGULszfOBmKZoDFMNLiVnpK63hcIBFIUmHCYf8A&#10;AwL4coEBR/pfoSzELR8B04QHfOAkADQFwAW1OEGiLoIAhYgmyEODwRAFgUgAmNTsAHklQCNDEQ9S&#10;JiMIQDSCfWuB6x0uiVX/AAy9gdRSO78bATkIFIkAC5CGkiAHdoSDA6eU8KAG6TtjAIuiNBAFroAG&#10;IKkkAOIAAjhxAgCccB2wcoz0YmNa6HGFU3f9GLwQJt7poI0BgxnSXWYiMAiK+A7hQLnHeEEcfAAD&#10;HQYOAuH2dpyNFGhSIn+QAa5TmqhGNK4UWGdWWQAW5bFAgVuRFzNKaqUQ0qezxkpurrbhT28q0zmp&#10;CKW6jlxlybejCABr8N8VfJo3lmve2EoX3rhlFAj8AxAqfSAgNwSiLA3iAUFH2UF9S2xDmX2Czn/N&#10;3rSc2Iz1/wDNZxSn/wA2jOgrOMCwIdJYglkFMgAAMQBayiABupRPi5gBoqncpvYfw0JRHvPBRBA2&#10;6stUyTAwqnpgkoNfGS4iJ8cgIHlABi1pyCCayNAmncQWAwAKqsIAyJSthcBoJOBmMilUpeOZ6GzR&#10;nqC0aCxRuvssGlTosG96EHp7kvGBID0rzgFjd1qAhZ8EhCx49AAmTAiE2XQoZULAYFkEP7pAaIZL&#10;odKC4QRHRyIEnZDGFI4MLgFQQpyvRkAIei55CQbZ9xKJqwlZvRWW+5XythSdpLs+5Y8sKm7ehXM0&#10;G5ihx1dzOs3rqZ3ban9Z8fsueBNDeDjlEAIDuGAHC9uo87gFwXFIQkJCRZVAAdZWAIB9egQAyAxw&#10;CVEUFKDmAN3/AJQ4MqiANVIRNsACmRnIl+CBVVRgcs7uQAby4G52ADUINhwDAKBAB6AbAAbgLhAY&#10;ftAMAYjOkJuRARaIyAITiwYB4VaATlAAB4oADgKgANh5s/gEKDwQhtAUvmAwdpxAg4ur/R3ERtwF&#10;AZoAYYw5AABbhzmhh4MUs4CkrufjuQCFejKCQe2Q0pcAGTdVNC3/AElkIrWpQECPsDUDvQX5AANm&#10;CAL7E1hqgkFd1OqBzr/eCDK7GAAVqAn2v0IAAvb54EGYfSAH5YYEc3RIjqEMgB9mwADrcCA4AIAu&#10;oQI4mqQKiNBgw4MAqU0AKDpcyJXscIq0gA2WgDGXFwAfrKAA6vIuEC21gDVkIKosic0QBTAAzf0T&#10;MAHKjhAhu0mRsKwEAMOsMiBHSCSQbxtTIAD3gwQBM6BB4+ZAA23B9ndABCLawAhWCLiJtBsMAIrA&#10;Qfyt+AAHVIBErgQTEokhhMQCQePoBT4UI8hVsUBBmAgHwjAIfIiM4MYFhU8RLL0mxTPyrQ40yI6k&#10;qc9+0uKgPDOszWouj6UpXFzRVw3qR19Y5BKCsAYjCEAlSgJDnh1SgKKoCNnWHUCGpdYAGddgBnqw&#10;CCWbw4tLJX8mUETbZpdanrL10HTyI7h1udEWcXYjaY6rT+D2bluuBvlbQWvgir7RZNaew+EAhIrQ&#10;RsF7EAUGLAxEOJv39UB2mB6Rd0sTb/Rp5Yea5BSGZy7sNoDwEYco+69kEsAEgQh++wBNPECE2pEh&#10;jDQDklq/bicBc0LhJJGYu4QWhwkaBthSOhpDLdS+P3uqjkS7yaRvLNrsZ61N7fACBSU1QA/zD8MI&#10;LMBGAVZBBZmoXDSOUYEQUBvU2CAAARc8AK2AkyDLvkn8nRphBQmkCqFxdU8rx36ovSoUSmKwF4cH&#10;yrx0Ybbu9FBTGfdy1D6dn0/EYDCQk4WHmV+Ra0xa3RaWi7jOkBYXcdBWn4f9Gw4hJN0ffQkIkMsa&#10;hNXaygH3EaHry/RwEG8UZKvVfZFCPq7VNqFXRSBCZoewxI+WQfee14QkqfecgZbnufPtO8NYbv6W&#10;HcYC1IkAHechYMB2hroaMFwALwGwYMdGWFQco3HRJsnXdf7/APIoLpi2GngCb9YQBAeoNQCP8ggA&#10;BMBIl9NACn/XTBIOpZhAV1gaAD4JvYFaugtYOMgDoADrXQ8IABfgcgQBj6aiIglKYGtAAJQbwahv&#10;EOvqEEAHNAwArwCLOgQAvK/dzEpVmh/a05f+2cuwxuVnfY8GxucZGROTZEPApEeEOMOpUcvwQ0Jv&#10;YCBBPxqY3Y6DUgWmGAQk23GQ2/DybCAcwuSAZwgDfsVAQrAowBD8QMCwAi3FQQWvFgPKIA7WYQbv&#10;Oe4Y5gLW18MBAnqoEDuxTARsdRjsnNGepVt/jDuR2F8Byphexq2N+Pw5fs6Dn1hwMQQbmkOCkAyI&#10;IHmCHMBFfqDRAIjjpiCRnQgMcYDgFJlgQgtriBfwAAEdKkglb3oSID1+B/YAQUZEio41Qgz45BBe&#10;Nc5Tnn4yCJ3gYCLBAESgooCbBQq4cDA7f9n2EKqc0IDCGiIRlEhiCwYP4CQAMMMhAJ5RTiIBE+gg&#10;MpjuAEvRfxRCdACV8Ydw12CADihuQiCJ/ZBFlAAgf+3hQAlZLCdFePvAATkKyCHl/wAMAX6VABCA&#10;yIB9OJABzwQnoAA+3FwwgGFIAAK4WJQPyKxArChGAUHkL4BIeguCBMeLNTAR8YDSd1YIG0TmERkW&#10;LYAj7U0F12UICA090TL9L74QAYcuIN51cLWUG+GYADg3CBVyB1EC7rADU/jOIEwuCIgZBAe/hjgs&#10;GsgG4wAgPSEkkaIOFCt5UExnuABlhIQxXgMLgoAJaRJ+iV7sMABZoACqagCE9LxCnv8AUYInReQB&#10;BvN1RAEBlQE/n88SAH4QkG+CCqOfBfdiYK4SEVbegAGiwNIKX3AXgkOQJ/mEGMziAlFAybtbx1KB&#10;Ad1hxDBlFsQgNEAIfUAZCwHQFWwERB+QgCqYAImch9Lkeio6fb0uOk/oLQN9SImmmWHaRxYGCajD&#10;d2EYA6GZnKYd3NmJJiNvBlUApm0NQPzxc6EAKyAExTooiCydADuHAkDLwUSyX5bpLIGbQyYZ0nIv&#10;GxSgl6ASDiUSnfv6PJALzF1BurB1tQYuWzQKQgHS51AEsDj3tsFOo+1hR9jR9cM9irLQxNFz9ths&#10;mtkRlFt+OkurOcHCTis4pxmIk5F4ItPJhvezxsBBBAS6C1Ah9ZTOwUEhNBgMgd0JEA2UzAA9kIMg&#10;GcACBQNtK8lVDbvQayUkhjVgexvGNEDaBUO+uc0uz2pwCAj9BiDAyqkcY1EaDNx/eMlGRweHAgWy&#10;g2CEtwKoyIreNqEAJ0RP8CBD1BBRkFAMsQFIMPKqZtAmLHdaSWA7BUCWtahqOaRMvwIoBx6ASEgI&#10;yF6kdHtMLfln7oeyHcKlQvkFsO5Y8Px8BCVCIg8tgdqy9HAhhU0gQcABXYrGBo4phAV05aamk2dO&#10;TNzKbCU+OnJV2ZhlDJG/w+IDb6uH99SgoUp2Mu0lb3CTlz+hW6PtEEfpjqB48CB/lrKRPqTA5MHy&#10;snO+bAgRt0GpwFnQSgKloQQSjxT9Z+Mon1n/AOGOgNfQSMMwgxOQEA+n6EwEbcd1wciSBW3TFQAC&#10;ZVgf4TjRKNBZb4yrIkDC0ViVfCSAC8kOFQUd/CIkLTTQRsB+RfAAx/hDMMBxL+BBEE2OBC3wYMVV&#10;EBQ4WQBbqHJU7knJWlbNT8S7qTdvJ3Nmq1/eFDUZ3banY+WIYSB/uK1XbeENqf79xOhC4zqBLasv&#10;VH6IsCAiITWKA9e4EQJWJCpPgNAaje7PEhMcvggJrqEBulYEFKzYAflcYwSCseKBpVTLC0AFQRlc&#10;iHd5YbD1iwtgQ8BAF+WGQDTEAAp2RAc+7VCKHRdRdP0/CXHV3M/6k4a48muPKpteyX/tiXNlasu0&#10;Wv7OVT+AAn4IAEsiuAEb7AAhecwAfYwCnEgA2bUMCSgAGCzDCskgFBLEgJGsLhAaxb7Di+CA1cKD&#10;fGwQlwENOIqVARMlRLeCeWxhQ7CA+UFABMZCARwYJB0FAQ2TAwhg2M5gYzFGEtiEAG5FBqGwCH/e&#10;VDAqurAISakEJMa4EBDiogBJrtRbgi1ueBCAH8wqBpcdCAKwYVAjSIAAsGCAhmKM+4RjgDkG0EYS&#10;LB9BAV2mD3EBTj6IBP8Ah9TgYEgzwgGWYwA/AXgILVIAOFEV8PYICXSoQF9CgYAGwoAVCkIMCPgB&#10;LICCEhIHD14KQAQArlAHwYIW+AAV6jx3wGB/tl/gnLoLhALhgAbZ/YQvhIBB88CDQj+4CEHP+sBP&#10;9Fy4GwMQlbfdEEfAACbslAatO4QNJJsMCJmAGAfKWAXRNQB7RfRBE0UHYQDdFQIFya4A10ogip2y&#10;JCgRJCFHN0A6uEIDNcFPYBOAGbMYMA77yEBOe6YARfgGCEOeZgCvnYRMY7RBgJ8IBsyZYthsImgS&#10;fNXqZHXTeg/42hbuu+VTip7hnCWEETbEuQvzXbOoMHkbtNwG9Sw8EFIfAIN5R1VA02DWA4Ua3ACU&#10;gqIBs9gICO0SJA5PgM9Uhrme84EAwyDmYxR5a3UB0YiBiegRSlXBAoPTQA6Ukl/qeFIWTChOAtky&#10;bh0HeI+IcwPMvoLDfAFOwEAT6QQEf71ES8uvKVCZ+iOk4GpBcwhUxzO8UTpySOiY7tBUiHykV3VH&#10;gtlR4tKebHxEoAFFhgxX6ZddgIDweBA7SJJCSsZI2BUMOAaeGyCDeZYADNJCZBAUYH6ictvl2TfV&#10;HDrg3PPpOO0qC9Qe15UVU3LAWuk+EvTygNqA6Yh/qQdL8TccJAF1cCADSqiKL0VshlZ8QXH4RFVU&#10;QITQDbDIFxMMAAVwaigj9ZBEEQLuKhm4YJmMxUoXVrrvUiQosIbnSHPb4NjiGPkuXajMfMby+wN9&#10;DYkOqW1uUvaZYtM8NJul0X2SVhmd02g3GJIYBq0QsGq/4kJSefKrVwCAkJVYCEyU+NwrNKcBBs5g&#10;PUQvS4v4DM3zHhduunnRzJjK0kl93vC7r/Qm6ijNdJYCihoFoZS+nwGZKzzLHLBNqn44QC0RACp8&#10;lMEwK7AV7tf/AJW1ch5rlVtPLGREFGAsIAwNRAUmgVHTmYAHpuMATh/BkAlKM4gr9sOxAMWhaYzB&#10;0u4tQuEAZ+imfpRAQKCA9ZDiQDM/0yEHcaGkEFA1DN38KhBhzZ1ACeJgIyA2XZWhU91pl7A64ulP&#10;evXQ6heSpcaDsV8rnYnuP3fsZdQImJzy6E3nvNpQVuXDoVGFpb5YaDQHPdgAArWUkgXlAHoMMiWy&#10;bYIca/mBRf47hy54EwLDYEH85NhBampBRtUYBY2EFf8AM/RqAA7fAEEsaAA3FkCDDM43EGgViegA&#10;N8AAA17EBVyGnUTC0gBmgUajLGAphx1dx59qPwvGov8AnFw560KosnP6W2r6Oj2WAE74MJCOCQiM&#10;l/ymIANXWVAAiwDIAFBoJa5h0AawtBkfjVAADEwQkWEDTCEg04EVG5BmAk9inLmgYObMEQYANuAF&#10;uNmRD/RIKgCtnyAmsYoEB1gYiKpsGY/VLAIPZNQA9wIJABPYQCxiAWK1AAAbAgBI14AsZuAk6nns&#10;IQQqPcKH6GJAgXpLUQhyG0WQh4MQm8ggThluAKMvyBF5xQA6AALwAJsgFmQAdX4NQgLSaRAnNwoQ&#10;Ptg3I+r9DiCTqQCSZUAFmVCAousJAFWMD9k3AMpBABC7pwsKED3APlaH/wCZEIA4sDUB41CgJwRo&#10;YDY6pBmOXAA2+EHcQ/4IALedQgG8MoBCWwACmIQRtYENgVNCY7wAWqM8QAQYigB9K8gMIDBTFwgF&#10;ULYIGq4MAArZKgD6NEaivhABdQ4EBbn8xgCl1EE26epBUUJLAczkg9BQYFwACSgoJfNzx1wCAa0A&#10;GjGwQC2DyOH8AuE0aVBQBepOSTBG+QAN9tMBPIOlT8XCJKUEhj1RYAeFMn8w4+xBRAtA0jyV2elU&#10;hMIXKdncXY/8EjCigo/kWYpcmDdLQ7HUIUcFQAAtwRH1K8ACN7ShUUGUrdm+HrOhQdyi4FyuKEnD&#10;MYkAsGKBAA9IFeEJhkVs5XtnQ+WPOAw13XWMhEDUDIzr/ExAAIJUMBfG3AAEsH5OGB8OpwAF41/B&#10;QIMAo0ZUQFpOAAP7OXAFq2FgHZJL72voqCyupBco7KyolvM24yEGWbV5t4P5K6vSZ/ri73gxB6bI&#10;jqK+IJXpDk37B4QAmhYAD5RkYA6lQRH+i0EGxQoIALGFwEga+nYr9K7z1uwg8DF86lUaEIzZm50Z&#10;YAkuLLYSkn4wQaLGMFBafyV/GMfDu6XapmPXpFV1j2dHVZTqFvVrtqGA2z5laGIzDXXMwBCrq7gC&#10;bgYR0WFVdDrAVghJAz0cBAZJp4AMyB+RX/WgxLf5deoiTVnDrFERe6um1ZYVZxENJUVFPUpWSKQg&#10;lDNKj4CSB123NRepnQtsq9JZjtc9YEbFuo/TqXqkEmyFpuk/VYq+04NJF0M0OtaMzxXd8xIIvgQV&#10;FXS1YAI7pgD6IcVaPiNASGmwURA3sHAKbcu4wBlBmfHxuqFqN9Ju/qFBWILwxOLE+fC3U1uSQ3nX&#10;n+hZJclVXkq0VPLrWf4ZAFa3+OAQJbcZYcoHVcyqq660iBbu/wD5JVnTuBNdsyOABjfL/BAji+Q0&#10;UuNAROZEBDF0go1RgEKFYJAOFKf2SEExNlpZ+hImOP121RBV9M5kANhAAJIRiHPUAAyAu5JAHMUG&#10;4eWAJdQ6NYKUDvgMuJ4SifWZte8HlV1Yb3oY1KoKBCS0VXM/wIAGRJhgGcBgfEQADTIcElhoIA/e&#10;BCAdioASYZFJKOy4QPyXMIHWxVAm3ADrxgewKHI9BAN5HIIC30wkk2oANqNsEAGUjRCOpzAA+GAP&#10;eagEUCkAHYUCBYhmpk+OgOd2i9jZZ9/hSJ8pcfhUuWkP8Ko8nP4T/oIBIOBwgi3YEEMebFIC8gAH&#10;jbxACPlyrSHPUBg/KGpQCngzykCOoAChmSUDHhDDOhLvxABcMENXAALQQDxbEg1MAAAPHIALnTAA&#10;P9LAg23otAoUXDCjYAAN9VAIjgAAUE61AQrWuLllAc3QZA1GzDoIShNMQAy0AFJ7gLbBICEpXFAA&#10;4AJ6AQhUzCA8M4EzqohrrsWIBcxHsAmdGYAMSrG4EOiHMhGeEAcITuXABi8KMQ4b7kCwMQMDZwgg&#10;q6CArVByMvUuIFasADeUAwuk8cADHlEAcQzAFlcX4IEAPn8lgAodkuAYNJnyMIDDTQRi28GRjmWA&#10;gIWbhANJhAG0gBIpe8exITCk2uZgoAT+yNgkF8bARXGbyaAATgQgMoogIbdQgvp+UsEFSXCgNc/o&#10;eathA3SAKK4oKouwLfcwAAaiyAM4bgQIR/siSAA9JDOAixGACf23GXCQEOLEB3yuAI71BBkD0ELz&#10;dGEaZ8uMkJBvWIgO4gAb5qUY+cQsNlAR25EIPP8AMAAbVkITdeP7iy7dEh/PoWL4qtpJUgRfPNJA&#10;A2xRW55UY7tdJ/of2yIgEnIVDH0BCyhmCZIgDXAn+rC0C94awFTLx3cJ7SpLtabjFZ6N1qtMLC9B&#10;KNTr6IyVEqrHcdhmNTNeSjKJThZJQ73RMpddexxXKjKPwDBMrCQEkCiZ4Cs1b9MIGtMkwUUKAGz1&#10;QFGERAeTQwZwz0AdUkNCNyv1gMDdNwAcK/mAILstACeR81SLvTnGRolKWrD4M3cCuOx6nNPtXN2d&#10;8QwPvOj+t/WixLyKkMDHLu9FJOgsASPZ/cABgUGAaEAqCkO2QwADqf8AkmjQGKMEoDvkbaM6ARND&#10;apcoCXOQQUPr3GH2VxoToVy25c17TWuMVsjw0fDAIKDlDpx3onnerv1sjDxl0p9U3UoPeCqPMImh&#10;xUl/AAWvkTVhRdaUxr6BidJu2cVgUAgxoPUCG9kUgDyEyQBuU8ugYIF5HQgg48ijAgBFgRiAGIKc&#10;XlSP0uMMcU63ELRTU85JK+oeI3/LRoenfc79JQv0EuzGd211kaZQG97OhsCA0u4ZC3qkVmTndfSO&#10;q/jGmq07y0UjM2XGs+5vRTgIjnyTcAWE6tn+DaKo4iH9RnzIGpjV006H2OTQb5ajyMBeJBIed5JC&#10;AnW+SUBBnVX+fOEAJfpsA8hrN4zJ8uOruRJpJQtf6N4oMycL7ipny7ptiEq9VkwAAGUO1goVQBrb&#10;RT5gW52FeglMLhnRbp/5oFgyG/4VEArSxBV4Ah9wBw9f7YBAM9oEhph7GSe9oAdJyaa633SaMazn&#10;isWJFdDPW+up/AOJ9WaBAZMCQDcGA1MrWAbBATTNNO4QO/MZaMjBBdo2EAPQiWVsbmRVO3WM10lp&#10;bWwhx1dyrb/GN3Xle2RR4a2j4qXYgC/2UAqwiAypAiBZ2yhF/pEAzIIaMbT6VDotiHUBYL3KLNMN&#10;gFSGAvAAAlggzuiWA2MCuAe0AIFxhBh3q4PcBCzL4BAF9kIEXl5AB3AMEd5BAnvZKiA3DahCO6vA&#10;QG/QnN/MNtsO7rytbItYcfrhyphU1Km9FhvejP8AqfwvFW3+CHo/B/hkBqwCAeBBzRLNGAAP8VBl&#10;KxB0KBW+BeQTSowNRQICE8qwAl6aF+wAyjN0BY9YFAeuQLcdsQkcsAUL+QQBRIxAMzwWYANJD+pJ&#10;QLDFNAiOe0QEmQZSAmkRAR8+hC08BwKXUchcwJhH9sUJLUyGCVrg1R+hoEBOw/AiDwYZhutSEAOH&#10;Y3EGAGAYWUrZIRqYQBOMagA3hgBAXwOAflQAyOaSgLaDIIGP5TFCRw1f3AADtUZqBFMAACCqZCe0&#10;7GAJ6tQE+oQp0jsEJrozEBCvRlBSH+HhAApyDoOnp6Z1EAtvtKkDDGSgctfIg94YQAPWWyCSWQkH&#10;dj4Q4GZZgCsJgEA95hFezwQDNRysGAVQYpIO/MEy+sYE26dcQUgp5f2IGBhOAQuvgAc/4lIIqNR6&#10;DAd0SDIcgiU8vyWAjycoIcCRwu8AIf8AYj3RQCoQGeyCtF7HgSwGIiogNQba6xpvV5iJTVI1L6da&#10;3gBAuyZjCALMMB16cACzzQhADZGOOpAQ72Q1SBy/BBBfhMArMIgANxIKGeJAgcTrdmeGCjskgYhn&#10;IaAABdA1DBD0MECB1YcgoA+i3VbEBCXOVNqIADxUfQBISQfAgOwM4oiqwISkK20zjYdtb6iNur2g&#10;xMXTaW+PbZVDktDYtDvq9fcomqEL49WaoT4noJaRmbLxMzFSwBlhcdyfWwKB7Rqd5ZkEAuyPwUQm&#10;dKZ5aapprXS/ZgECqzb+pgP8ijUAEDR0RQ76GhADC0GhM0D2BmJHsB/3AAQkHcMGRYACZOdQmzOB&#10;wArc/uxBHvoVWQ4CAgdEUAVqxWEnLfxigB3EBugGAkxidgAImhHJDCf/AFC2k7YjeLdMq6IcPXxO&#10;Qq1mGspfWKG3BizwC8BVKpeInN6FVSq7Vr5VVtGNdksTbeVxFGvHvoVY5hOIy6LV8sSCL8ThIdOE&#10;bZxAK9CnCE2iENBBhICBUAEE4wO8L30lAAJyKe4gAgZhiAAL49AANVQwgOHgYQOBLXvrAIZVhzhB&#10;LAYAADwkIRMGYUfmHfHsV0IUg8jzWhcouu9MHlNywaEtbQJ9W2w1QfT5MZd/aCMEAx5CkIKtUQBw&#10;exCSSmA5H3TgBBPGRcd/4EgE7BUIPEqFOUOj2Wao7FBWIPn+fAqKIPuHjc5KtLHAza9/+WorEFtN&#10;sDAdEgQCCYMwCKp7NIC4aEFlABEbsCDmTnESXWPRVA0d3b/DqKHwwIbOxYoj2xgQngJuiuAQafQH&#10;jCnAyalQgRYkYBpoT2ecARMakYEYXHN+V7+cLn1/C6XZXYqAY73CPskALG4NRAPCUHQAAgDgiIPH&#10;eKVLiAgPdA2BVOARmYYegKncQeedJpGILZixy3GRXLlQprHxQsECdRQQ8zCAlX2AD2HCkPDiwCBe&#10;gIIaQAH4ouASr7UgJCu+pARgKOINZgBhbVBgH0MAQyeFGTCMBvesO5HYq2/z+G17/JgDA/Rilwg6&#10;GDwuJDpVyDADBH0MBLQYXA3+ViwAMXdGAQFNoBMA0GEqcqBBV+8QdxAA1EQOXgYEfKCAgxnuQDzB&#10;XAAAIEQDwgoBA18aQAGKBMPA7CQ1/PkMDfEcAQHNMAAP0gAoTcAAEcpABGVABQqwFF0CAKiKwWCC&#10;Q5UQHh6EDWQUB0J5CGlOCQ5iO2h+wkpsAANQqAEkGYQPiNQBr8CSD5iqMJcNPnBICI1oMlmgoAnG&#10;SWkHKJgBroUCBef/ADxAEWgsN45EIs6kJAdf4sViQ175sVAP8OCBfAAo1CA/qABPK0gEfNQIDveA&#10;wEo7gA30JghyOREpGeHwEG7W9CBsNYB/Zj7QRTg6pAX/AIIARoQFkKASgASL2Z4AA3mQkANwkIhp&#10;SDCoa0OgUOPghCTO6nHOw1Ag+LGC7IOgQNqBgAC7u5acaqcEwBj0/r5TNAjo4TFCAQLAAAAIjFOf&#10;gBz6VYMoGbgFX3gQALzHQAUCAwFK7Zgw3KgwDXlSSFpWeobCkjJug0rnPcZYzsznlxAAxlIDoSoF&#10;gXW3jAAfQAitY7U4M04nXK+ICEQAFId6iM5QK5cfeJSDKK8JyiUDOAxcrkW2k8ob9dmJNWwKhaod&#10;MbOenG1ops2nbPqJVNne3XLB6PRyG0VvJLCvbtJX90EqnIc4Av8AjHyhiFgk5W5qk564UKMcDQhg&#10;yuy3CBFWBAKTHKkwFZjTkKF5i4IPu5ZABDYYABcY8Qc96yQPgCFOZCAvkNZ81f1gSB2aTZj78ATA&#10;qSmjd0IBF9ABNAqEgSOAgKe/4GSNJIB8CAM6ADkmOMA0pVRS310BgI7lK6h6q1iTRS9oiY0cvpdi&#10;Tr/Gw7211UlBTCxOrUWU+inSPkIhboI2CArgRSG9HUICmhz4AGD8nwoNuX9AB8QBUAD8ETCBfewQ&#10;oB2MAC+kZkUDBt+BCBZJCAQkYGDhjQQC06ZGit/A4gX4qAHd429vwCExSwYkLqGoRHX4HJYAC2FU&#10;iAgP2NTDneD4cG5CBwAFUAJKigSth2CgJVWdLhHZjwLgAvfDyAQlT/JBECVEo/fOQ07HJ8RZ1nc3&#10;Xy+BYouj6fs97kkBd0qe/wBr3/ptMbmcOqdS1ptWEMDKEhQov8BASckQRDr4cjSVm0jiOF8BAGIu&#10;RgE0KJE/7jtexB6JqPvgMABPAUoQmiZFwF+4ihANTDCW8xZYNs4gDZOxDAbQGBhqkAZkieyLicJo&#10;/VmjoXGIoAFOAK6BQWRB6qTxfYnuagyJwnuOCAgkEICAnRkJUacQghYD/N7GlyOzJIB6uNwCbBhA&#10;dWQ+AAk/aXCEKwCGaahG6xBV3+MN4mpm8DfzLwAneAQB/EDSBYMpBkU0K4QHivENgGAbCGBXJEYt&#10;730IABj/AGYdcAB0uwQAF2oAH+G9g7dH2zqVGQszM7t9cL2HKuEv/b/ET18GSMBx9H4QAOgAPwQB&#10;KgUEAgqsCA5vkEQENhY6gLmz8JIE+cTlYBZ9IATpi0IyEn/kBC7jNQAEgYwSNNgAbBlAGQksBxmc&#10;AV8TkAucCBXtDMAHeoSAAVRQAAwtmBLSSQFgvABl0gabV6cAEHMsGKGCQGlpCtgAdW6nMzMAFDsE&#10;BFUDuQFQrgQGfbAgXSoAFZAQXC1LUCAxAzAGfKU+gNkCgAx1YSNDbn4ICDYCIMkDATICAEbH2gJd&#10;DQIC5qIgN6rwRhkAfwCSYNQcMgQCacAgmn9nUQGJojGH/wCBoB8FwBc0AOZ2AgcuvsYSE+gqm4kD&#10;zYAChlFAFYKoBKQQW42RCS24UJAh4+ZQIFhqAMNa3YIBXhGJZk1EF4oJcj4bjAemAAWbI+QN30iZ&#10;kRZNmEIXKQAc1pOjAJhRiiwQEggBHrlwhABhlJaZQHyP9LQBYsNNncJHa/yMV5kpJCkXR6C+qGjf&#10;KbFRhqNhMNH4qsbig8eGghPjQVxgLIS+BkP4BAr5Q1w3sBqkA1YOOWAIFDPQCAdgoBmAx/wanXpS&#10;oQqNl0BaGqIxJBQNAJHcXQSEMQELR5RgsUSAH4VjxhRxKT/oIDAoOJ3gOMc7LcaEjk5AudE9XTIc&#10;9NnMp41jXOUXLVbvx6phdFGEYxn96kUFiSi+pykdaHiIu1auASHjLyAd861IVA/wIBD5U4h0yAAv&#10;XMAA3OAIA4qkyCMXkASD7jGWiF8AdYgNSAEUkBzCBl2gAB+ZKwDZh/ABGSDMwAqwogBhQ2YRO2rD&#10;/QgEQHAAHkpdIL9uMxHItI5F3OFX34bUeOZqo7bmutPnmpZi+55v7TIgCiSbIwMzIwIkCkSC1A3R&#10;wCBixgIAIAB/eJAKqZEAIqRbqUkWdLwRQqlpyQO9ReoUAcP/AABgH8jzBBajGkAYAYBUYLYQEzb9&#10;hkSowkCn1kJD5/CkSBtigCDcMABzQS83gIACOhBVFS6p13Mr4If0/wBuaAScQvXyIMNZYaeu87PA&#10;ADPcMsAB6uQdBhMB4BAGNBRp3fOogCWgYYRVVaQCcJgCAIac5aZJLYKx8dOQxW/zTDe9f+R1MXQt&#10;e45Y1gIgVksJVVr8CD3hrQgIADfYSAsUTICzguAAmnWAtxZRWoy2O3p3uMxNF3Dxuw6VG0gEzxei&#10;ALmTzpuQ63Yv176KYBAe7YdAAcJgDL/YZAAvFABu6BCcpCqG5vjqQF5iuAIsstEGIFVVRPRh4hOW&#10;CoEJIJUES9B5J8BBUTpQw+UZNWffdG4AB1Q4RfACqYQQfzuAAvBBWJd6ExKud2wAF9WCB914i0RA&#10;QqTaYP8AgSEA+1+Eh7DUIHeUj2AC9yQALCaCgdM+AgcGIixRKAABXUAruEjgXdoDAFSwSMDwNQAf&#10;DIiL573+DpdKs7PGvlfGIXRpP1hVt/j8/NWHnCCbHAgRnKTERXtwwCALh/oABsIBZMKlRACMFuzq&#10;gIGbIoBpywgLiPMZ1EEw4AAYo2gEFDNliIHnPhCasaBEBxCRiDFQQD4AHw8AHTP8/iAAbAAWWYAN&#10;QkMd9gCAsKPTEhhGv/BWSEMgdCAHRNQD18ykQeLGIApBCEuKQBwvyuEgC6iQgrOIAwC84QjN+gOA&#10;M8k4ECEMxhCpt9CKh0EcFn5qvEJBmhARg8BADywQ6IBhFiBGifADzrYaRAwSBKu+Ap2ftwCCn1QA&#10;THwEBvkDOALZsIkRRlgLgzGkDBoKASwxgDunUKbw+ACCX6wHBWFxgHCDwTfzwABrVQIF4xAD64UD&#10;AkJWsgAGJPIBTbACGCMSGjx6AOi1OoBGSI1CAOFCKGphgAdYoXWMg5QAUl+AEfBGIElAQx/bToAB&#10;eAEEXpgBuXtDaYNJIe2u3+n3ues0Zzn9FXQvS3nQ2EA9UVyIkQQOlq1hoAEoYIANcPUQi1MIAI/Q&#10;AB3LCAAoaIAOskKtiFhQAPs+vbEAF/AAAaooBNR4MhgGz3CQqByEE6/5+IgCtgAlcQgK1JKDk6Dv&#10;iDcSEhxxAog8j7qf33wCCvqMB5rGhzxUBp7P5Wo9lHX/AFDsxhEERxtwRDty/UO4CL4ibImTRhIp&#10;VrVh3NG2Tk7zU4E+Xv8AZuAD5/4IqAdjpy4RAQ7QQfMsI+ClEkE6CRDhWOxXzLCCVdJxICZQIPM4&#10;EAvj9kBCvGETAA7VgBZcmEB7xB7Bg2AqACeC0BTEmLBQMDkgFPJtgY3j6MwBkuoAPkiqRCZ3CQoI&#10;Gn3eSJMR+AJOKWjRulNgDZ5nTtzV6ztEAA0NdwA50sUIA+xAkBK1AeXIAw9T4IAQ1HFqBEQWoCc8&#10;5DAz0CUfwhDtE4AAYmClSCqyA/0CA4kv8ACN5AA1IEAMkmADWCjYAd9FsfJG5xONgpWIQCUIZjEx&#10;aJhOihZ+MlWP48DAG0HmyVtUT4uCEqERBnZGtVyN1pOBEROBJLkb4FGQ1ua1O4Qb/gAFxSEKT/AF&#10;DWIQX3ACD/kAKJF9IANSLKAALa9ySG6I9J8BWKKnc0atBy81PbqSc9sG96/8NhwPDdQl2lgA8FQM&#10;mJ/LbDlhl/4JFixAUMHEEUsfyJLA20NpVrDI0sB7q28bG45qwJMJALQeoyguLAg6oH5YryEar5KB&#10;DPjwBZlAfAKAKxgvYSvgdMAaHkQBM/0sCBn1FjAMea4Ap3sGYA81oMCQrBASSVACc9qEDow5CERv&#10;hEQ730wBAXqZUALwJwiCqEAQfqEH55ANYIl+1EEGB2hCCppYjdiw9lHRzuv5ai0xHAAj3IEZINSi&#10;oAJyhwyCEDkIEZ2JAaxYh6hGsYAl8AAxCwBH4IiDOk/5C2hHPWwr5XOpUdSrHO7fX/heIlDc6G17&#10;HmACxYQi4akQEOM0StFMIifH8ONPYqCOihAQpzEBJpvui36EIjYADFgagAfBehCpA2IhmKYgA/8A&#10;iiyy8QLRMEwGViQAQPgAmpiAAfQglPVHcr2EEBAKYgGbQAEe2AcSD3qwwkRgk2AWQa4kXCP6QAJP&#10;wgw4Cl+M+Qg7/GWCABJCAKN+Ayhgp8FRmQ1MgbCTYSEoyjMYm9QkCBjI8aAGz2Fikw2aJCEEbiDL&#10;SW4ADcZVQrm6WDUFXy5Iobj+DNAF0IADwPCCAqv5CAA+Zv8ADIIDkRQATQDIAZmcAgMasAAquuKA&#10;pVP7C5ttiGcALULgECSQwjYpoAi5hbTWLgLYDDqqpgERbCDoUggN/wAi4MJXCBA6wACXI2BhkAcR&#10;AQQaQQC+EypRIFNLDn2ZkEMdFwAruXCRwrRp0IA3/GMyACYVAAntUgbqxHDnoAHl2iE6JUQLWEAI&#10;nKgJAtKkSBywbkgf0BAOFJHCgKCsCAABvQIc/iIACWAYBSgYtwgMJMgQbRmHURHgADkQdAiGNAAV&#10;+G4QEajqQAsZKhQBYQL2TVK4N25lykmSfcYXTe/JUvgB45PLZQUkQTfUermMIAGnIwwKyjEmih76&#10;AogOPQYQivaGAf8AwpgS8I2sfCG0y6U7iyg3cFCQAG32LGOwMU+6vqOMnmlYGqghQxRIgiVAeB1n&#10;YqkgMSLu+t84czo2vks4rcIUNHAknjKQkRsKIjbhsIivkfMYNSDSa60sItPx8LHHOZiqZzmQhHgU&#10;gAthMyh55jmGB/hfBIAIzXHtIAaNigHKQBeAAs02ECgTcgdYBwQQ6gQG3awJCEl4DAWsEoYP8ico&#10;Hu83LsYOACT9A6EgAhel/soGAh1iCGFIbu8Ck05UpAF1yQQA6muC4QGwGFgCFdhApviQABhD9DLe&#10;GABWtmEe38HYAH3tzUCBilPwEDg3UAELiKBB7p0mADqECAJ7gINBD3v5CACRUgTCMgAHS5AADiSM&#10;EoB/HYBJAZOHq387oTCreLeolkMJqcBa6b+8HlY7LRXQ74oRNP5mQGR5TWES/pwgYNFkEDfXRQIJ&#10;HOrpQg6RAQGTp+CdBvggB9QLt2ggH4J9DPAj3iAZSxCncHB55SB/Ueh9beSRH7ThoLmZM5Wj/j/W&#10;MR8j9a0KgutKX/FSu2GYpNMFAvg1hhA0lhNReXsFIzEJCvAI6RtUgf2JfRAKv5rCAAHTKxGQBLYU&#10;gAVHBIYEegoGgKigAOzb1/BShzBhfgbrV8n4QBXbTAYTLpoIZXDYALnFUAblCggvFcCTAMQMwSN8&#10;EBUI7INYUx75gsJwAM4M0kBHZdd+uPEMkuAxjAUAZ3SwE1AI1iqAKfFxgA7AiAqAdyXwdQgH6jdQ&#10;9YEifRgm47/KF7NB7SPLajJD+wBGCQbgf5+iBBxVP9wCAJgD4PJoOJGfHkAO6GOAGkQygAHbOg00&#10;ALOavu9OHYnuSJ/3/lqO+Eon1nhwP+iiFGsAhFnbDAKLwQSzX7JCaHBhcYQiDtxglwAQWB+2APe4&#10;QGaliARn1mCRxDyEBTxzEBdAgIT47gAqtyLlAgA3KSAs4+uoAfuCERG9YBA34EBp+wREXjuUBCZZ&#10;gXH4QuF2FcACpzKqfUAAJL8HAJmz9ijPMCAL9qIASLmgAVEq4gMAoAGPqAAIFWCA2PZzUdMIEUCf&#10;h9ngADJiYjliEQ5l3AaDOoAQsMFYG2YAEjkB2bxoFBWwEBF21MJvFACSAABr5wM8XlUIE8LIoUBo&#10;OQoBnT6AAkfCAHbKiRGhjj0AgyobhJg2KAC2QEMHuEIGj4ABzHhLgI4ayIAvICSBfoMBsYCA1WYQ&#10;DdiCAG0+HgqD+MhBT+EAB5qgrEKNlOiSfhyPQQZ4iYEvfRYNDAIGXplBA4FgwPE2sbACtpwIIGer&#10;NQA55mAA8wKjEXW/yGBHd85gAAzrIRGAKIUB30AAZFQIbLigAJqcwJQEgzQHAwA0myAAguGRtg4A&#10;OjNSBlVGkQMA+hhmCkwUEeVEB1ur/MQhdkTLmoov0ZPlmOe0oQ4no327vRxc30LguU+X6HvhiBbq&#10;1rPREhAc3E1YAbngIFTlgiL8aBBGD0EgFVwAaebD/FCzX3+8gN23FeaOlv8AR8BsLRqHZK9QK4th&#10;Vt4qQB94ATBmrUrIU6taZZIdsE5KLTEpDWaNHvmqAEYciRcqhJZ2QHASX8GSAOZJ2AAVBZABW/8A&#10;rgMB0UhAzZWASXJ5/TOQhIzMIe3ikABt5zqVSATtYoAA+FUALzwIDhln+ADIZVAFoKoRFrgZiIeK&#10;EgACy3DI9yfNDFfKkjZrSitTZZ5OuFd7pg9u8F2LVjSoRc1EBOs0EhmwXPQAIY5CGH/IAJ+5gowE&#10;VAQWJxABjNMAAd3DoEAljIIBrmEeRBAMJcQgPboWF8aSght0ACJoaiECoxJMQhFTiBFCEZwZKwaQ&#10;qv7p9fiEgKDEAM6BVHoGBAR8hD2CooTaM6liSC6EC0evzQXTAUFXmxKgKs1ahYCL3jSENsyltPzq&#10;SfZK+MJdX9AvAOuSKfuICBC6VgACQgISMo0IDyoAT1WWAkmx4YBO1j6lAA93JIQCwYQCO1AzPbMQ&#10;zfcW3lgE8JgFIAC5idAJz3cNYoQAmaVra3a0P0EtUj2PoboAyMVVBIKKryJa3/8AZymAQJtCaVGX&#10;lFfJ8XLLa9oQegSxGeouMLr0EVrd8AgOWkjARmIGMIygAb8SAaVCgSW4Qp+IwCAf123OqOT/AKtB&#10;IaaNT1iKhAubYYDAovkOLb5p+3yqXGZH/KRAgOjZ0kAvFSICdRA0BEh7ODaxAHSRRnNroq06u5sb&#10;SS9qxNWR8ARlJieQgAcygI/wzBAUkiLA0AFvWszg8dCEX04EsqAJnVsAADFwSSbOrpofZTEDgQ5G&#10;rDBz18ACxEJcUuuwaQwJDBBVHowqQ03KwwBWtTQro5ADXOxmKLVHSICKH76PAhH7B+Isw61MgzS9&#10;Fq3qaABv3YEAuREBh8UgdkwdFKD+oADJ+jlQFvMjCNh7XwikWJDdsvYXX/FKJ9ZkG7748aRvJ5qJ&#10;f+3jndvrh5CAncYEuKZSPYBFsgbAAKLgQHFWNQgLXkIAGSfkbBArCJgAwoIhAf3XzU4cPOP8wzBa&#10;OCAHiMZCQmMVwVegswsVMzFogJesGBAWnkfOCgBB8gEaRoMAubuCOvspEEMAEJZrDKeNGBKQDdj7&#10;oCl5hwgK9qQimFMAZucCBvi2JDgEYJT9CAqxBB5yhkpahAbfYoAod8IIguiABrICJIePAAJWIHAb&#10;U41QHYwIGyLQKN9hAZ+cYROmR7gBPng8oSLn2OCAAaoMZSGm+RGV8uRVAAx6CK0xSA/QBpSoAMB+&#10;Ai9mAYVhaAAf1+hlAHZ/qlCjDR1jYZA5lQQCDVrCoFyNxcAHDZ+iAyg3AzGVHNwAbPIcCLwBgYQA&#10;rqgAKBGGUKMdINyxw1ABrCABd+MQCRDUSTbwLYAEDkAHY9ygJuzMAQAxOogdJxhcBvalQMR+og3v&#10;niACulgH4bPmM2k0AAdZiHvTzCYLBBVFR68kC8NfwmDnAJlqYQZ6AlaToEARDcAAV3+kgAF4MhAW&#10;GwABQs4oCy6gBZK4AK54vYwiB1UCgQnSQcgwBkRkRXr4YxiCpQkIHV/cuADoPoJuXNsAAuYAFFu4&#10;UCTxtPrBwBCdJN9ygmjV0S8C5MF+dD+9KMul5ZSplDJMEkV6WjJnovKsMORrqgUojHVFzmJYzp3e&#10;1KxVRDrDn2s44AAPUIRZ0GB83Z4hoqwBw6LiAPFgABZNwxCjgAYqj6YCFQYYRwZDNYEEvYALtG5g&#10;P5oXFAFtgFCtwAPt1NBgV4IIAPUoAqxVUQk3AAAT4ONE6bl6fOZpXLP8Xf2wrAEqwKeQCKf404AF&#10;2hQ4ABJ8E2FAU8ggvDl4AK5bFhIBeWwQOecnAIHwiigPh+yAAlhGwAKz84/ll3Y9a/wzwDBo0GiC&#10;E4oEIHOrUAgNRVNi6QlQD96mwgLe4VTEMFKgACKh2AhSpzCdAgYYoACuMpEuQF/pgCqGkhwdYBaP&#10;GW7yi+3CEUtM5gaqRaBKdWB7gADkHl2si0KPfWRWduhNiKFAnwvRUySKB1/DNNW8wK7J83YeIAoi&#10;Op/KEq9wATtF0PMOGAyrgAJkNEBDfj1CgYNhAXr0JADg6/0gQDwG4BRYbFoiJdigCAxMAd/2AA2g&#10;NgIfUYJABDWqhIXGAgnOgACqUH4jI6IINJZcsIBA10dBmQeknwXH2ZHWEeORg4p/QxCIrKAAqOcN&#10;UoLIwSSd2zEz1juEi48mCfwORbQwmmxooQGXFbjILgSgBHTCBfdhBceyQ+g+zIGd6EJHYgZTeBUk&#10;iJl1RUY2z3SWplvSwgUJNG9kgGvBKBeuACSgAGCQQHzagm45gAzemJIjaFDeUGAFXQIFMgqOLLxW&#10;2rOXD4W9zlrm64wQVdAQt2RaF68ZAQxQgH9f4FC9AerRX1xBgbQYL6BR5rLaDCoLM+96/C+1PY1I&#10;GtnJkgCfAgfcsQKAJTNQFPPijBiCPO4gEwQAF79gJdnMA7YTXRCTR/mtrGvlYVmbbCHh+Gqf2Nr2&#10;XAB9lzQoGDMrx+gKMwxuJIuAjAeQCGo6gI6VQxaoI9tiiupFiChzyAG6mzAdtIoGTRJhAEB86JIJ&#10;crAhRvFSAihAH9kAB3hkAS0QxldlDRqABVZQAXNDQQC2XN4DpRYign0yDggzCkCuS6hCSknwEAs9&#10;E5AAEn8wAJiJBwVqEGD9CBlpyupPuDCQXg1QArNH0Cb4cGDL0+8AATsgAMByOBOSuiBSsggIYEQD&#10;dICRP/qEKr40gPzYES5GhFgMigEOZAA7A1AsBf8AAgI3wEIeZAQtupoO7OVEGQy7BBnHoQOrDCAX&#10;pADQw1Q4yxEF6JA8UCoCcovEYB/ABbM9ADYEgAa/1CViA1wgQsZajAAnn3EBNEYACmzJAp87AhjE&#10;GkBZz7GABXmgB+5wABqIMixXEiBjiAtJjiBzsjA4gCXTKCrn8WAH4BBHlAQQ7kEL6oyLHMwuWDOb&#10;jh5FFEGSosKAfCykcw4Mygev2HIhCTKCKTgNIkcvwgFzeSQDMR4AEh+aABxmQEUuiWYgN+BwABly&#10;CQAM89fseQs+wZACtBuACfhEBu0ASpgf69gIEP7MkAFvEEGKQCGFJ0qJ1Z51dxwpVE9pvZfVWpnq&#10;rGdFtTWtXVd6dFRPo5M8uLfrDAAFDhypjLyS8lztpnZZObDcpmEIwEd+woh+UcQBDqjCwczva6BP&#10;W2RWIz7sIYGarAA9Dl7YABZXJACcdoIZjQQHigDwmOAfkIkJcBhvhNcFkyuAwEU7CkAyOoaOQxAh&#10;qZAFw6EbBCIidamryFIFc9NgsVEFz4UQAys0ZBwr39mQIy0vwsYgLABQfYAiPcAdXL5MgwJstFhQ&#10;PFEILgABGVCZvVYhjed+mZAWUU0qTwMIluEYuEh6wbwNF/cIAHIKgAffCYADKGAByMFJBRaIhhh5&#10;2gjlypC1nKB7Ag/0/ojARQQaY0A/RggGiAAgalGE6TUCZ+bjUiBtdQddpEfYD/GyNTnKLAHohsXT&#10;B/FM9QFR+dBJQOzQeSRPjyL30KgWKsnOwt+RXUwEBLlOQBuObc9hgQrRAkjugKIyQKhkEBATSABT&#10;bhBdQSEj8NtABDgJG8iBwnRAFpmEBVIAHDagk11wGQQBvigKBkBAAm8FAgAiBEBwGiAVqYRfghIM&#10;BqyQyzoGoUA5CwMqAHMfkwHtIgEOLQBw1gAuSCidfyHRIGexzMQAR/GVQORAE8jKmKudadb30pNB&#10;/BWoJGlhEOoTuEg7RkoweIAzmAB104KYAsgA74WIAiVaDBRgFPkAEDocYFRsgdhAN06CiHABWg+A&#10;E14UuA+mQa0L72QhcM/WBA/0JFLfclRBDMpBOB9t8AAJUtwgl1LYQgOhALAj9wAp9on3DdPrzYgq&#10;BtBBWnhghwgaiSY9wkFxkACK5FhAe0nAWUrCAoGgKB54ffBcBenggr/CWs/+C6lRKJ9ZlW3+Dq9D&#10;SATy4RIbUBAeQs6EBBsjGgD+0AT5Z0RA4fJCi38IgFyECZ+EgtILgFpb3SBaKhBU3x9YEAKiuAHk&#10;EswY8MgIOo9BQu8aPcA6p4EBt+WHEKJQQ8KSfoQEZavkQNzxYkABCAjpEB5xcIAqKYQEEQUGOyhA&#10;jaggedyRMaorOWFBFqLDMDJSCQGrQLmEjgOKLApAAN4YIGAGHQQFp6MBX/7LIVl8GAAlERDyWw4A&#10;Img46AI5zsXAAinEhO4Xj4IELF/ZkwABQo5gI1ef2WCEf/8AOaAQ7mIKBkKhpqGBD/3CAp6dAJLE&#10;0Bg5la4BAtmYANtYkKn7kALrUICw+oBAMkAX1SrnPAIGnXpMM70kI4nj/REAehoJgBUR5CTa4QAb&#10;CQMAC+AQN2oCNnIIS49wMwATO/AAucAALWECqkQICqfL2SESi+4kInMWLXFOJDdAgsDmEAaJIARx&#10;ygI3FJZBsEsEAWZUAjGXMIDsOSDm+Whn2AIGcahBXsTLgBgckaELO1gBBXyEDgO5QRqgPZ1DSBw0&#10;HKiJ7CiACJJICh7Q4/4UAptGAygOlAZJBNryvkSUANV4IhiaIAILsyAz8ORAAUsFiXEoHZE26WOK&#10;lsAJB5uGAiYEF/aRa3sBsFRBd64VtoSoMMyc8FQgMM4uNsfnJoJuzOUeQcW0CQALdVXxEblTLQDK&#10;XFY1ReccfMGs4Kt6g0xysmFjQ3w6QP2s9HQwoSoGCMAgJ/kQBDeUAJfF8AA0w3AE2GcQHVCbhgLc&#10;YC6AoKBgAXIJQbC0uhD7YyqDdd+BA1Ygkt9CAjYsIdTeCogEvgVP/WSK6mHQn4SAAPjgGZcVDcwK&#10;8lgHt+/gGETBAAFwgBqGQAMsHkJDwtWAoABeBhTcm+aYCAPgwXgQGFzqEBwQWEkAJhEFOkEnlVzC&#10;EMO4Vwgn0MAAcClkoEjkdQAD0DhBDDNkAWqilCbp0DQP8U0BQEi6RF6SgIDCACplGzCBKYHAUJOn&#10;wXIaL+OhqXmzpHX9sTsGh9eG/drsP6VRyt2+rlFWYivLHsBD+joCBf8AAARj+AgNhLuWzWsT0ABX&#10;GwWGx7NIVEBDt/8AGEF/YQPjkSLvnoIC9IUf6Q4QA/WhOscNFERGba6NyS3FwApdBA2FggcgtCgO&#10;/i9mgQTIKEAKbvAULb/gJEzvAAOPguEAxTFUDHbowGGNogCFsROYiQlmBAMpnIA9qACx7QUfAA0P&#10;Eh08hEKMwAWdAhwHNBGEIjNHVofwabOLYRQSTHbQAD/YUA3ygVAIyAzpQSqOmdsEAOziKbDcIHj5&#10;/ZoIG5AuECIldYBC0Zc6YBEq1rgAy4EhC+00oqDMuwwwIfCIDMQMJHYA0D1o0ECfQwQuGeiU8bbM&#10;xERrsZEEbzTQwQTE7r06PmWAAzzYCUyTABY79YLCLrBctigQrQZGsBlGoABZr/BgADzcIWTw7jAH&#10;DyP6NgAfyngYasMYEEAyJFBhGWqja8nt/JVt/jFbn2XWHUnIoR7fQ8quo6lX4Va+yM9OueuCggC6&#10;LEEDusBL2AATsahBqShnAlhItumfDqgApSSGn/AsJXAAH4xQbnMAZ1tAF/gFDazCBkf0BHYlAXt8&#10;hCRXRrUCLWAkE64AB/n9jMAwDtEgS4VbA9lfzhIFvqBsscbcKEbAIHP5ABTwQENmYZQMP0GR0Z4D&#10;X5s72KAIfPJYAXvxBiEZQxyO1wGYqwEycARaTYsIA9hQAA7a8YD18jsUAMnn7BAT+9HAAZwfs1Dz&#10;k7GBiJ+BhrAy+TglBJJQQHJBRNgUw/0IbJUICfhcJBcQACYTGBiJFBDPoAFzIRMYSQSpYAHJiC5y&#10;GGhgUzPuAB1zMYAQ+60NGgb1AwAHCaIBD4sAByrsFBrIMIGIigV46QAuE4oE+dCB98PbOpRGvYEA&#10;PWAgtsKgCTRAz4eABKNwAWYIsUMFhAQEn0JJ9fly4IRVGRA2o+RQYURgENCfMgIEhUdMNk1Y6nMb&#10;WfRkWlAthcdXi5YBgbaOqUB33mAADMLgF6RfkATmFAgN7i9lYCGROwzBgkQIsQ1gAM6DUCBeCQle&#10;8dDZVMRn0SNvffpSPtzclGMZ3Fordb1xWl2In/ifksLpadNnBAf+4kmQf1kBC/LZ6CA+dQgdC7mn&#10;InwAG2BcN8WFAXYGCnZYvhUTtPuUy7LMnYKVVHlWl4PJMKRdCqOfD96COEIXBnqeg4ri4Y4QpTUu&#10;moW45RlOYs49gk2KgICWYTwABjQrcahbUaBESByaDuf6dymqFmoDgLigbyZjQhFhAF3IJNbACiPM&#10;gF1UhlbA9mYQDiVAgRcKjWcCWNUkn+wQHmESgcXdxCUOMmSYPUJDqLqCBQYFAYEG/wBFQANF+wAQ&#10;kU0gdeoSAFdMAiacgQwb/kRGsQIAQbACJuAgsGiQEgfOwgDYCDqF3RxyUAQWDGBAXoCb0kiAzVYQ&#10;dMAHAiPwgHoDABfwgC68UFAFgchAN3awoC3NKwBAVpUADu4fWAQEtJeIgf0UtADkFAWC6gACuAU0&#10;GgRTxqRpHa0ooUdR7duOSioQAS7iABNqxVwwKouSYiGeLDK3LEFXpeWhFoAKUQN+goNxhIJslYL7&#10;/RECI15hAd6TuAABCUBJw1QAaktGIwONAiLNhEKjKFQBBqKn2EwtPgsEDcFwAcSAoLwtXYhIDOxA&#10;AHJtxAWfCwBMEkAHc2CAD0DDvw1LgI2+SKhAM/xAYBHiRINyAQvdgAnmMIH3f8nYICzQAmGED+IM&#10;AYMDA3nUEDlQAbynb8JAk2AABuRClZ0oZ5WIWlK6LGwEj3KBJDQACRUA1540AjW8/wBog1FfqGFu&#10;H9AwQlte8QCGAE7hAJq4RhE/+2rAQDrptACjseIAFWIQCMMd9FNIKzOnF/YyqBTjYC1kAFaSwLhA&#10;0ON3ufH4O5sKXHmj26UoIJPoIS4SDLAtgpGUTnQ/ZS/ElTT14oB9DeLAAH68AguywgPEYcCBm+gg&#10;0EpuD4P7oij8QPKacY4KWnJ/wrVt/jC0XvwDuPvh8B/S8PqeGHD9jqlMG0LbQPZ1fZDSfqBC01EY&#10;8CgQ8KJyANfiIQTwMLNcoLMegzyfRwEDXxqYBSKSGgOMFcIDBoAOsEAocMzcRD5hgRCaooC/YLIV&#10;QIaBBTBEp4kwAEMIJekEkQ9PaQDiwDg3aDJAkzFKPGBoA3c/OBoLcsUAYcMwAFkKlYXDpTjlyAhg&#10;RRFCTwJoFLnED0sADC4ghmJCgAHciiCD5mAWIeYQX6FgAIoQEJoJmAC9xTQAW2H6CAthEAEmZZA5&#10;uAAahOgUPBAQUOCAMimgDO3qE+SBn/EgAl2vgVSd3lYBE127kBXU4EDP/wDTQICYMVEz6oKAFfoE&#10;GAchHqkQCMG4CDSAgMfKPIgYkYAR62N3oXHMiLpqWiGMTKICerggBtPyAH6NgAnRWgAQd+UUCszg&#10;wxEL8BQURD5tBIw+ZA4UCJGYIBEt1YhBOdAIU1f7wAAyASgie7upAWGz4YT3VWovhnRJecrpt1UX&#10;JUaulEOlMi2aVUy7y+9OmWACUTUeZzoEfp3dPcnCoCDTOBCy1B6YADUIACcYIxoiogSM2AIJ1wUr&#10;7hsFSAnQQR/VKfWYpqK0Xa2yk49i7lNZbVI2LaAJmXmongxp6ZuK24u50rgEIlgIYVBRRsDgB/ku&#10;IDdEgAf+XRJWAQ/OBkV8/WIQPQSERHAqP8uIESUyiFIKiGFlHxllMvXWFYN/BItWR9g9WVZzgJRg&#10;EqQFov4V0iX78C0yuAOonQuVpz9zWFVg+P8ArQEwOo+oeN1jzyqeL31wAAAGycF6RFxIByZxpF8q&#10;MmtWqmiCZLDA3RIGgmDYEZ0CEioAVBsySSVAAb5g4E8UEMzYbpEyRdQkjyNQAAdC1CO2KgUp8EQE&#10;EsAAx3gEGToorgJyZhjdCDUhbFAIXiB6okACHIsysALQhBc6MDF2UGFwGK5QAkoDEAvwJLnqVABk&#10;jXcCYMBgd+gtRjWsnwgKmT54BaUOgkJL7gQOc1wFAZbeAAurKpAN3eNQEC9CSFgC/OAAWvrEDITg&#10;ARbv1iATZIhqBRLBgRrYuEJbgQxoBoTgE6t9EgAqsVsGDACYgxnHBnlLFACbE2ABP8x5SD+10Jfz&#10;AgvfSnKynbnf4AUpJfWqh0J3NM4aBXBYT1cQIzLhICPhQGE7K2gE5YRCUANshWhyowNa08WAUFAA&#10;bjIMJiSPE0CA8+/w0GA2oQQo8stoZ3+VwAD3RByBsRUIG7bHGsIJqmohoMAuuEGQQVhXWEN/QEBg&#10;VhMqK5IAdPg0M0079JwrC73MiAYZWAAVp7AArDqAWdqhAdddB3CAz46gX5wSI73GP4xAnYEe6YTw&#10;DZgwL6JTpg0+/wDWXrFT4M5CN6I85VoLBAzjAWBprkhTjspNcp2yQJUCJAGEA2SD6IezgxDppgAj&#10;69kIBEb2AE/mdEwil8YAW8SAEvTEE2YQE/0CAXIENQFHWi2jIikBMrUnL/h+OtIg7aeD5tVrtBkc&#10;7jePrMWtBqEBEdD8ABXK5wADcCysAF8J3WUBFW52AIRJCjWC8ujmSNaQNqywSr+jOx34KSob31/4&#10;P5CRH+4XUfdCSr1eEQ0zE5kuOruLlfMvFGnfQy09anXquf5YaBBZikTBgbjAvqwIAaBJcBNuMBjE&#10;hBe4yTYAD3kPJIhoDVPh6wCFmZkzAOgQBtWpgV+Ps1EV2GEyAIWYCJNUABHrggOLbEA48Ui7IQDZ&#10;sEAMMiAq5vwEIdUFAKvcLAgDKQTdMOwi7TYEF/EYUJv5iADPw4AA/OAvOQKKZhgV8QGfUwBIZAgl&#10;iEgSNcmBIh8IJRt/kEA9GgQHZ6LwDDeoHCCVf0cEFpX8YBgK6bhIL4CEA6vxCI6yGogOWMgCU0ew&#10;Qpo+0g8OoQCIRAgc/TngEBD1tKD8eOoFSQ4GA/nKQQEdfAAhWAEJXR4Ao/MsAUduZAXcGBovrkNG&#10;nxF0CV2MBTQRN+gAEvIQYd0ABZUIHi45GdRiYqQA5qP4VAA+eYAQRrggrDgAbL/csd2EAZhkFPco&#10;gCC4JZPBOCAAdcaAXlcQAsa+LwCQTKFkQyJjQOukHWymawpvv2DTNbKlmcKQjpHuF487Vo+ruUtg&#10;6KipLahBsf3bFe1V5YhgRuABBoDlQA/5kqBvPSLAQo3zDMAGMyAAlOCgA4FmEhEgJw0ZZ7MHwgL7&#10;v9vbk/AJE8P8Dja4JZoFggsw1DR2xCrprdbmGCdrKitPG5n8n5ryw+J5wsbCLCzcOtJqlhAojkgO&#10;8wpKgDlaliCyATNYItpMEJ9790LoQVUFVMaAJDmkkKtVARYr7pTlOFKUVvLP7c7aaGzSCtbXVcgI&#10;CZBFOqFwOuWXrtv1MoukggY4Pv61S0Q2J4GVKmhDg3yzneOK8m5IjjYGlVDBqWE+oQhJgzEFJIBI&#10;b1wKB67A1LMzoAIN7YYYBfBB/wB+ggSwBAbSwwgZUIXiQADbG3gE74VEFwGJRwKeksSzzXH/AKWo&#10;MY+46HoAH80SAud5W7D6lWI6I47YpAc8oogvqpQqwSGIO2DkFacWCBu4EhBFTUIGTI8AsEZEs9wv&#10;dxJ6ZFDGpA99mV30Xwo6+fUZfwQ0+4rc8hgSk6SQggrikECn8f8AwKA4IESDGQJXdbmEBnR6hDoV&#10;wAOQTGJBmsUC8iGQo2wgQaA0CBi/oAAY0RAtsWAByWTQJNBXERRJ6DwCHuDIsGJSgZpRMp5qK2AS&#10;0Jy1QOj1GeNkcRKPc9jTA8fTnRb0sxdXCy+Lg3gZVdf8yOTIOC4VdTAvrFEFECl/JLlK13L6EkwH&#10;BpspFNxTFrBT8JvGAKJk0CB55BqAUfeLLYlKNTRUiIJ0VUJxtYwAPHCAhVEAjcB+5wgKu/6SEB/f&#10;sIHVOxAz+yTIgRP8KOJBT6wMKoOOALuYAqNAwv8AJ7AD/AAA+4RBFAANDwIAVf7gABXigl0BBABA&#10;ZaIQJ+sAZGYQGL1Pew+vy0mqPOI6VlIQH+hjN4AAD+wB/QMg1XLfriBBxDacg4hp8AM/gASJwLMg&#10;We2atvSbHDrPl3JMhG5yABcgsFYPScaACZLoAkYAZ96MUEC1IB7bhgasxr9z84TPrIgWrexUIz0X&#10;EcpOLzW6oMFwFzVDzekDP1OvjM5V/wCEosi+/wDwpMeEuTMintHQqt2wo2eZ2Ota390wCEy7wf0F&#10;sKhBnwsGBjbRHcMNwAv+CiAsyDZBWCIBZ7gA56LCAq8JAA+bSQYS9DBNaiFi5CI+BATVwADZyCAg&#10;IfmQQPjXzUkQH0PCLHdkACe1wC6/GIAl9gYJAXvs+ghrLCBBjkAD+nj9gA1CgSDZcqLQEbBUkjmA&#10;Df8A7MAge8oMAYWQgNatcQgyhREahQAQ0AR9I4ACX5FsABsSAQKTgKELkjCYJu7gAU6w5c1BAtd/&#10;TiCmvQYUIg6bEhAbmAAoahgdMGFQXzCDC3NQgNkfeRRxkAHXV86HcACj3AAnfwIBt4hRYHaeYQHY&#10;p6BCtgqFkiV4Hr6EBUchEBuGc/wQgDTGgBqeyD8oVTgEA3UKAvYCgNESEBH84OAqf7Qca1pcFCAa&#10;ZiJyhmQBdhWCLqQg16iqfWBAFtwUeaMofYxMyFAGa34CNND7AQUQJi1h+wL83AXuueQhKfYQkNEL&#10;/O5pITqjcT/o4xT4gtMl+XI9i3fm4F4a1BWLI+XpwBQ3bVgKGbdDoiV8OgAamMGAWyg4pA4B36Fg&#10;AxizZaDSjMM+470c46LWBIAnMLgSbZiwzAuMAQXcUWcQDeD4wMAf6kyiMpvOhXVH5Z7W2Uv1Xo+B&#10;Al0xSoy69+qRPGgZ9jjBEY41WAYFZ7oIl+eh8IDfoeJwa9sLqFcL0vyyjuM0W6IWfrF4F4iOI1LJ&#10;aVKc9tqIF1SSoJVt5kJRlbYURloyiWi4vFV5JxxRtminISkVUvE9cvh2kiB9Uu8UGUQUZ8yVl/EU&#10;5UgqiQVTDBMCAMTqRUK/h9EigNrJ1mCyhskB3ECgDbMDqMN7OUA3JZDAD24FkgsoHkAA7jJiEUAB&#10;eGAFHYlsgAMUYQEPBAT+7BYdwaQF7qQByoZgCQMWnBps3b/ZAAEMbRQkeqABOmGhB+UiB5A0Nxh5&#10;uGgBtluEBTBF5+pNELoS3HoS1FLOKzfctNc5bXry5BpOfs/dIAAAYhaxALOwJJAAtMYENF3FlAdU&#10;yxAg44gEAzb2CJKqsSGxAa8zCbwADdagRIp+aPQw5AZ4YGgdiECVEg46jgAR/wBaRFToImATKUQK&#10;PUHv8AQpCuqF4Nxf4RkRIJBk0RbBzCtIJaPipkluc9f94slihySAxwKiedHxjM3Ogza9iSt1YX7X&#10;FIBG89d6qLAIZR10Tpudze9YaAIg4/BAIEW1HBpccAF/ouAHpkMA+G45kILEocqEBv8AnU6RwdQG&#10;xIEDuPuZjA/5HwQUPa5YZA2kYsJJpZGWDXIsMCOt+GpIRutNqbBA+VgCPsIIA5veGiAOhACl54N5&#10;Jkl5PeAQHVyQBwvOkaMAGYVGpmEBzjCA0AAExQvYXLqIIBMgKOEg84TQCUbzr6wCC2QBPSlAATdV&#10;8noYdwN4AAAaiqkmYyxHhuyGhLlos04oxYMPEqGJSY8bBdAA9Gh4AiacQIU+Ykp6H2nCfep1/wAa&#10;orEF0gOmjPTEEbSsgrE/9EE7wtR9LTcbWOqWWKz2nQdgpAWiSb/llo1OXYzu21/HUdsNr2X5ryD4&#10;VyreRZI+6ZLRmE6qI3KzPlKnDQAdfQQEHnY/HbAMqAUiGSEXqIHdEAgSxoEAnQMNa6wVvCgoZYx8&#10;qnSJB6yA7jkwCqywJELMBcf0xAEFChdLBAjQYAMWoAOggYATAAGCSCBxgIOzYAAySCgBhoKo7KuQ&#10;AM2YSROQmBBzgJKygAFg1ggGgluuDkX7IAGjLePJ6AAU0CjWCQkV3lhBCcH5wAAax4AC6X8NwCBD&#10;sEJz+foIGSJIAUxkAdlyJToCwfzCD3JCATqAHdJDUAHEqtTEBEyjMRKbBRQFWGwAFW0+DyUhoGQI&#10;HYwNEbAWAABcoARjykR60CgFjhkBGXDggRZbiBz4BATKhpnSrCbhXCBwNCD7fAAJ0/hEbZ1hskFz&#10;g5HBxsggauKhBQAW7YDqH6yICoFOzPR8kiAFh9AT9AgJgA8hAL8QQGz7cIANhcSAcMBg2yqABeoQ&#10;W6YAQHgYBmHvce5UKlK5mIHiwAT0QApQcAwgDfAAAJFDuBvlpAJXgT1AAwMGGQBsyxEKN/Ao4g+P&#10;bYgpzKUPuYILuSgAHCQBA1gXSImBY7pZP5NI9SUi870EyRTuQPMIDQDQIBqa4AkC9sJBbpEkP5rV&#10;xCANwgCdoqGA3huKqFOWABuiOHQ0UNvuPkgAqp4MHGtCsBGCUtSXnJguYDc8GSH4EirFABukBBga&#10;4xXI7HJPnuxapdDwPoNm64WFnzYaSpeyamf6lLW1sRz9mTXjqABuRcrQLHnUQDnWOQQNQ4GAvkJA&#10;j5SM4AL7qyEFEHQCdyLpg4wLQAEnSABuMzAagt/gkwAqpQEkSAGGFa+ereXnrhOCS1nPAEZ6fvAA&#10;E8MADA8KT7F1nYGk98E35hyNf5cSEn1vwAAaoouISqBgBzEolBINW494AR9tkAX4cQQCFB6YAU8I&#10;oAFxxJcIAdkQgzFQ7Q45qxEo1wa5gMhRmAgvw0QX4VxAArowD7tyArVWTO5KwSSPQkEll30OogOg&#10;6oBkwIFVAelMOYEEggf+pAqqk0ADtihIrZIIXwTIBOfm/BUA5J4J+CTEtnlwywcgGTkxNOMFHJVU&#10;d5CBTshOP5kCMQXaNAQD+5o0bjJYJCVbZdxBSqGj4rdjyRQgCAfYADaSAMPhA+8IAaeMc9yqimx+&#10;fRQAB1QdJdhAAFGgAa8N4gV/YKRQcKtMEEIN2P8AsgWxyaB3YtYRkCV8yowG98QfoBAUCAXqgDLX&#10;MDkT730xeEArSV5ben2JNgWvEiAcpAIVSM7BAKZmQAT+9isWD/odNOupipNtgDGVrJIAcbACc02o&#10;A/CMBdM7JBga0gWPQAsjCggUJEehUMnKLfwCAbRVB+VOjAZtQ1VFAviBz6iAXRgQc24kyGTgXQyA&#10;g1ZAXYMqBgKGstigpEf8JN3smBFq/g5ZCDQYdPvCE3QTDSHudLseghOiJAgGchWiB6aCUUCrOQDd&#10;HdpwAdX/AIbXvBJbXN70ewdX7yGsTV3PI7wT8BBp9Odi8WhKtcqU8L4VUBUTMlx8hhIHh+sMEAv2&#10;HkB+rEAfwMomYTK7jgIHEBO0hgdD2j+nAuEhNToaEBaLoLx3P4QDA0QsBn+h7AOWFAAMKmH9VGxG&#10;KLyxgAk1BlgFr8iQt2iCQEpF6gA2uISFIIS1cAKYCwhVRlINgE6gRQBT/AgYILgmtMyQhsIQTw+I&#10;UAHDwgEB+DSI62AQEHbhEsPYcYEIlAAr/UgDKnGwhwFvBQUh9NUAY2aAA+XQJT3cFQgap4LgZv1W&#10;HWAPB+oAlghmjaaIkQyooUI1Zm4KGJMhgQ8yxZIYUau9YAEczADvPqoEn/REkHf5v0ZDEH0lCQAo&#10;5/8ARICHeoANfYMIIyIHUMETqQAjs9P9QHLqR1gDzGSSXVjsYG8/7wMIIKlioEBgFyiPQoKIADGk&#10;QEmCoxeqK4cJ4D6gkJ4KEAzDnAIPxQU6m3UkACr6MBgLKVGA1HhuGrqp8gBKmUsCAUB/RYMCt4pI&#10;tSgBb4fkgBhocQAN4PaBBEXBiIbavsQAsNDKBP4aAQtYgAe3AADmR/IKngABrd1AAJ40AAB7gAb6&#10;GxBBYCIAcqRfAB8Rj0RAxgQAKgC0KoAE7sLIAUN2EJ9HMICPXEsIBg4QhORLjAHjGoZPYWFpCB1w&#10;WoYwnVBgAHZoIODrQAFX1wYANGHuiB/1GEW4sZHI0FSRlanRmYUDAKMGBWwhPzULO2zzIUEHdDQC&#10;SDwpCKbVUAFvmAQCMsEA2OwpPI3AD1hfaKCtYrABzkBAjL4ViDNACAXLSL1hWqZC1vhiJRB/V1k5&#10;ib7lNiaS7F0jL3zI30RuAA2EzAAYYnljKKVmxOm34Ixil2+vdS7Fww6liEEeiBHJNRATzwAmnEpA&#10;LM8EMBv1miBtioiAnEAIwHmIgsAB4FBA8+D+kilFElxBqYATiOwiAA2zBGwO0kMjU/D5JCAg4nEY&#10;N8ABIPvIJ++zAgoLkZhg8GcBNINoAsko9ACBQhBEGGMLUQMW8CGvCgBjbmMh+PsIXjYAIL8ooEZw&#10;EUW39NKIIaMlRzapfQt4KaVV/AAu8KiipslPj2i6cew4uiOlqNKraJ4Y3BQC8XChLFZBze8FgWDv&#10;RN+DbKN+2wpUyb4nskjJxZAjnBxaxAISfsxgQGKAQk2QOZU22I4lu+02A2ywyvEcLpUlSREAUhJw&#10;yvMTCCot/Eyk3De9YAR0BJNiEA8l40Ju+EIGbqAEB1AB5ZmIilelSwAfIeDgAL+CQIRe1AIVmWAM&#10;owgoMSCMoJPpEav4wQYEiEoLlAXD2ENwF5cIQmup2oYd0LSJmNKJmgoGNOwBY+EgAMEiXAcEPagh&#10;7sl5ABm4zANaAEJBQBDCkQUacTGfxlOvZh6+o/4Wh+onLs25QE4wQDzYu4ooeDwIDan7wEBR5gBT&#10;jgMDCr4ge8wfKIhtx5/7n/C7LubXspG8lI3kq/KDeYq7DtzkihWInI6FqHgsXiEceze9HKogsTlE&#10;wBgBoiR2Ch7gG4uDyI1Q1EGqDUAZBzAsCO9wA1bRQNADyAIPz9AJK5qagL0xQAGd71y+EEE3YKmJ&#10;27juQAwW1QhzHtBJmA2GwhDKgIEaoQBDJGAXkgHsRwuHTbAQKsqgX6jDwAP/AAlAFOFZAJSohE7T&#10;AARZWIEdnDC6I6xsEBThCBVefAAdyajEHjJRHvQgNEcAAddRAAYFYSIZbE0BjrM1QDGkISMH9ecA&#10;kfZkEAsehh/BkgBhQUFsTALVwCAGjO5wAQnuAA73cTQVXp54QKzUIU2KAWUKEqlUlBudc+dtwA9m&#10;oAHnV4hCKIYIAV8yiVYcRlLqNYCjGsgFfgjgYhCgAdgrZKpEDj8X3GgBwDaINzQ4IJDz9YAIfasw&#10;gEwUEQSaZAEicJQk+hwAH7f1GARhcwAA5PgQBeAAc36hA12R1MITB5KQlDAQA+oECLuihAC9ysIA&#10;GKIc+4kEaGRmB/DAAqFhIBzgAYXtEhG2PcAAFnNyQGA22FHilYAXt/sADx8AA6hoAIH+AAmzAB1d&#10;m4AwMkEe1VhCBuLCCDg0AAPzJAWMuEAwyqGQh7RAhmALOQEKRk+gZZrEACSyGt8KQGtJwxkOV6AY&#10;KmfpxCCUB+d8JEm/UoCDUpgmJICzkIFKQAK55EBRPu6OnAAihKDXAAGTgI4VTOYgKTgG+EHKHQAP&#10;KlgPpuYOgG+mUAF6MwgjAgA3hGQ73KIHVBn/AAEAKSACHYIrWgBF/L3hCA14WtO2sQ+9/wDsPjHg&#10;bCCaSS105wAAwakQbpPVkVx8+joT+jaBv/qVZUfpRoDlioxtqN7JL0TvXtTdMNoIDFY1KZhjggCG&#10;yNwQe8FUMBn5QADuECoEBLAQFANoYILR/ckmAGWXaKEDqgTKBvEwiBWQsKjA6lwCAXMoAQv3qEDJ&#10;odC0X7ioQTZgAMOa0CBYvT2AAu8JgKb0IC3UiILTOYcMBb/ZoEh2/wDeAIEGoACSOYXB3bUoBBrU&#10;KjAYUhM82/AZoAjCJgAjwI8JIgyUv6WE/LNekdDoVoF8EkhISp5Z15nyHPlRgU6qxAesXM0OCynq&#10;flEUQyGd1DzVyRxEXzO7NkliDT4N53q3D9LdFLcd2Vqfg2vZQIJ+TmLvkOU3Rjj7NnHeKorSWcKt&#10;1iBuhluKTW/mptexJW6sObREFqxzdnVbd1oggJNoX+tIZHsBD/Mihed4gB6eQA03gEDKKhRFAYcC&#10;AfAYCwKAMjAEvQMAzfuAD4IIHVoVmhIXC5kesZlA0X3AD/Y1O9oSSl2vcTHo2sPdP1e2Nc+qJ0O6&#10;F6gNgkyB0YQiEXigWF75woQF4qiDvXgxlBd/PAgI9BkBAU03FUWrCCAXqABFc5LCDNYsBBKtAgIe&#10;kLqIZiwZwtGRqwVY3NPLlTuXvzWVIjJevpy4iAgPEJhA1yQAACzZCncXWAMxMSDldjuuAXDhweKi&#10;CEPQ1wSe6ip0bCipCPERipRHvPESiPeZDjq7ncjsS46u5/kzFEq+Dc6BIU6ooeh7whM+shpW6uby&#10;ZXxWQBE8k6CL2whF3GACFfCkBGWYYeTA3r+xQCgl+NAkdlQRD/IFwOtgkAS3AABwwA76BqFrToAC&#10;cHqAHUEEIL8geS6pCBIHfHAQLq5IGReGYA0kWE7tQaiApPMhFC9G4UZ1D9wAIcAwD5AiErIcCARc&#10;ADpvIA4bIIftggRocVBczBgG3/EQN5AgBAoFIOakCwKuP+BQGPIhEGFQAcGxSQAUQQw/ULMk4hNp&#10;FGUBQbFVAS4AUe5a4KUdBDTGGBLWHCEA/kCgN8BgBgWxgb0cIX0ABfIkcAV4AF3YMJuzIRGHwBq6&#10;LAFQ7uSFNRbPBgAg/ASNcSiCMB8hEP8AjPAAGLSUjAqbCgn5DXZu3RmEozT9QzYA37RqEGsxoAQD&#10;+HAZXEAPoAS+1gLhqgA7DyAcKlRAY7cACRViJYdAErZYAHAOGBDCVMFICW0J7NE3GpWp3+gN3gMS&#10;oMC4R9wgSG9kdQhL+A3AANzYsEBPtwAjzuMIaFhAbXSACwsGhcmyUEBmNgkPgsIBPkHAAHEUwAB3&#10;WAgGDcCAi94Ana6moQG/zogI3cFjLIeEgUunr8EAGLADGQAVU2CBwBpToG2XNCsAM/RzpgGB/FRq&#10;6EBoZ0RBxd0/HPlaRc6qTYAt4lygF2DRrBiI2AF3GBKYHbwkJBRIWAATMUSQQztJQQIYKAAzFBlA&#10;MEhgA6EALAkCTdFJAdUDBAiMbQQRZMAE0c9fJoAEoNgQI8BoZ61CCtvA1DLu+ABCtGzH+Qo39GzR&#10;8HScJZVWi6X76ojxUrQ4GV2GUccmwq62UM9PhZopQmrnQpMlI1RpRX6bq0PsDAEdJ2EDz7zCEMe0&#10;oUEWMBE3clBIoXiWkGUsswBAb2oRb+nCAS1gI1DrCgAA0Qd/AQOEAKz/AEQ5gH/aHCKBhm4AFIns&#10;DiOcbC/CBsQ+BOa8CDPtzcwBuH2IBXHsxhohhyHgCEBMwAPHlQoYCtgAM1T2AAnFSKpCYyfDwFoV&#10;py9dXT12vAAhhHiCGhL4CIP8+vRGcCh+gwgQqh+4AEogMEAhxeScI4bIcgnlkmoSAfmnlJW4+2pf&#10;r4H+zfkD/U7OoqoQERoWXECO53MPZ/8A8pFurDX7qKJQ6ulSVNoAEm0AdgGLDrgAT9vMhgmRtyoM&#10;UAzqDqIMp5sFmFWo6iR8P9eKMLiQuVNtuIX6QpsNWKq5pJ7h8YGB2GUb4aQAh9BEMOHOgwBAqAsi&#10;OrKsEgGRA+XUEZCv+lFhvAL9X5n+FFj4HhD8gCPIgBUqToAAdYAHzvIIdFQEcTjJT6EHPVCAn1C4&#10;AGu1CAO4bBAAvSJOeZiD3QzX/OAQDOUBFObIQAVh+RhFay4mYDr/ACWh8Jfn8UF3RBAlYSiAVFwq&#10;HTmDUKdxQKDqMhUAjuSGJcxcNQH8L+CEx0UQIAYYWqlQs/qzW8He/Cz5QS8Da9n9E0NU/EgUOmZE&#10;shZX5csy+pLKg0mqIq+woSWa7Hn0wyqCjLNz+nmramIER51kwn5e8AIH0wE10nYMTClQQrPAQE7E&#10;AEXoYhAzAAr7cwg5LAAPtBAt40hBj4gqASPUQcCQ5YQsh14WED+whBl5rEDMB1hB7g/AAE9bIMgu&#10;uLDqR3CAjWHUCVRAweRhkQMgM+uC4AVMPHjkCVAh3Eh14ogfABC2gQpYYQH1EPUA2ACBOtggHzGQ&#10;ECzy/wAHsGVnnUoMIh9MgID2NxiBcDBe2CRr6nQGjYsgLGsIYvsLgLwfAJrqwTyY0zAogQAU+kUA&#10;IwmAM63AAvzBAQOWyD90C3gRQGHcAX2ggPPh9AVoAt4hr6hgAE9E7kXxoAFBfIZgg5mAOyQwQBg3&#10;tSHsoABWvFFwIR03ADocAWa34ZE72swEX8z2SEHwKgAV7BD+U2KgIVzw4ID52wHBMTmUY5zCBszE&#10;RA30iAabARgQ0gg9mKAQTZrAQANbpcoD2fsUgKsFwAAJuwEOFFb0EobNDkMDvFhkFaOAA3muAWEL&#10;SsIBRyMoBy2GABTbMcBFkbcay40cdyiknSoDrBADOR8CAO6moQhJJEDC1KsBOHIQOzPoAVjjLRAo&#10;twl9dO2Exw+FJ0iyv++tiRakfMU012DCrEUIVCBKABe2sEABSoCApwBYnpacS3nIXlUgLDkwPk2n&#10;YJKAXBAETeXgajAnTbZIQX9/hYANDBhIMAOcQBI2fHD1xxdakmmxdspv0y8qVyWq+ThHYQAGhe6B&#10;lTgRS1xGQAxnrUF71xmIIBIh5AglFkP0BQk4Na6FwELrI8CCSifGMNJEUXFAH0GiRCmnRpAAk+QC&#10;QOYtwXaDm2XFxZmvfcpO1urbe2ln9V3fWcg4zPO7RREMZSVmLdBmKXfvF5mYcFyBEFgaDZW5cEIs&#10;hcAuvP8AeAGlcyAKaJRahAK2ueDUECjRMgIVtcFAYGTmFAq3kqABePQ8QBRyEUTL1lUAPegrgA79&#10;HCQFzJ5KQQC/GLCA0plAkyRApCA65O4oDdSHQAL4JABJOQAc2KwD0WvUIDcRlCAcZSoEoh3cYD8E&#10;cdR2iPhN8d2F26GwyO8ahAI/DiQERL6/AICmQYCFh0PAACOLErB4THsiRzFdo0J2XfoDI0kaZZSJ&#10;Ht4yHA3fA/GkO4twMg5MH9QgO8/f/JJV6sqUr9NPJLmWrGOOINaIFumvldt8NjAHV7Fc6aAdouhm&#10;8RjOBEZCupNsbPxOu25kqKzOEbnS992pyeTKmeQwcC4sh1/BGsAJuugAF0JMAh3GBK5AmQF8kF/0&#10;w0O6/wBZvCRJN/f42jN2GZozldKa0O4SOoDAAI5IAuxkXgKEWeCeIICgQOdQEHnhBDHkCsM8eEAG&#10;C8AAsKKganUAB2wAAmU2AqnUNUABnnYZyflCh/X8mVASlIcZkCkv9FmQALNBoAxXhgQFm8nxiAJw&#10;AvZiQcu4vk7gCebPJJn1YE4h2gKAAidhshGi62eFfK+E0NowVZmM+kY3KzvsVc5nuypEy6yL6X7G&#10;23V0Nyce+Aom3tlE2aK6iqdf4woDWIOH6wibXHQYqiEhVQFECMyfUAJMUKCvgIKQwAoYMbOJwXKE&#10;VEPkA+wAAmwgHCsJQA10BGh9J9CAJcCsOVMhAL4+CcD9QgCZIAGZ8yLiJXR/gAuNwgAf7AAoFhkF&#10;uMkAIANRCWCAg/pMcFv9gG95yNkAVBBAODcQXXgUAI5gAULP2IA18OAQ3cuCA/zIoDB57/C5AA0Q&#10;kB3nCAA//Aofm+AAW8oADrSAGYiwocN4hoA4IAAvNQBfRyECD5cQgD8GeMD0wgCwATmaE3yBBJRe&#10;wRLShoAFyxyAKG8alxA8ToCDgRq4IICmPBFAAUojUCPJQhg6yg5B65euAEk0EAAZnDDBzYiEeGAC&#10;CMIhh3iIE0iykAoxsxA/xASADqnECCEm1Ap3AA1RoAE/ajCECqhDiA7+GTjgMBrgiS7cJFjcADrT&#10;i1wQhBU0CAZxF+NXFtD8PGLMaltLrCpMl0wj+rg4pZW6c5TI1oCJQIBVHtR14ObyyW0oWEJUrbuM&#10;wAHwCwAF4WoBHvQSM1YgCcCsMiFkgJAGkqhx5chikEsKkURRw9hAEDqQFVqk/gRAJ4rykBuYDAAL&#10;3U5AgRtgPjAoY5O4AI6HBA49mIswf4UJIWskpkBh0QPnCCFIWSBPDdAAXMAKJUkA8NP6RpQkKuAg&#10;Bh0OR6WRXaomhpK7Q5TgKQD6T5xXE3NqzyEgOFs97miY4WRQyk+WYXzmAwObygEduGIBwL4LhA55&#10;ZMqAdywyhLqAAR+QAdzhPIwggTNMwAZkhESLdICOePguDJuUICAAnQJCgL6cVgAEgyABp5XwlAIf&#10;UiFwAD5QQYWNIP6ELwoSmDIGwB49Cp2wyZHddUYaHn/x1y6Dqmk4NgBSDM2QQdurCCh+EAAYyuBQ&#10;m2co4MmlgggK8IABPB1ADZxRVAa+3AADdqgSAx5hIBvEABfPApUuUxEArCCRkQEMF8wLgK1p+AgC&#10;npJA69CgEOogUEF4sAB7oAkvydRgb6YPSIAAZwgAYQBGTUV0QI24BDQlZXCAGUgehrw7gohdZS7U&#10;V2yzRUHXEgdbjHgAiNEIarIRi4DkQtLjq7/8bRYRPOtdy6nQw5mfqIv6UTr99GDXmO+R3cOqbuzH&#10;5EqZKPxX0Fiq7WP9P6UB/SPwACkAAT1UA7SWGCCbRp1U04CFcnsZ70Of+N5iLKPwzejWgewjBCwZ&#10;41AAdEBZAtFBOqrxuHB3GYBSIbsghYEkAsZCACmxQGhOXKgU1bBEDawQHlhIIGPQ5E2jALjCCNOE&#10;5gCS7RJP3PyqGD5q0CLANiQXYKhgXcEAia8AlJDBBp96g2EA4gCoebX4MwkVJUwRBHj1EACAOAQU&#10;vK20Ls+5teyUx7yNR3GmiuSOpUZzn0naUdy7283yC6XZXZ3E2H+5jCq52ND2IJTV3VO5HbGy4t/p&#10;OGqQF/LwAEltsCA+KLcJPQwXu3NSi9sc4QBNmAAYOpgXkM3ADncdhADCDAYyA5nJYRFawUGx3AGt&#10;LRoslkOslnCDg0kIqAbRJ9CAHGQQFu4gIJ9Gek8AiGxK7toQOPq0HhWBDCmATIj9SLSdwAZ+AQDo&#10;BLIfJACWK+5pGIs7zkEBlYCEytgjv/L0OoUFVCtQCfcKF7MAA9uNegJLwo0ABGAAOWpioNmihRgj&#10;iCDYAEwAA7lk0A4GSETutgVNgEALYAmdEoMR4sgkamEEAV8hgIUywuwH5Hk3ACmFgB3qBIHDYOYH&#10;51AEdBMkA+SAB6YqAowNu71kHA9lIPQxjAGeuJBXgBA6mOwBpiegKRPMIlRuxkABn7DDNOyQgndF&#10;3NskdNDDQSLY7hEAeaKgCARQEV03Ouku8DqU6Wv1DT5u7wBA6YShVqCAAvxCIYqECZgAagQAesIB&#10;DA4QB1gnAKB4oxEKjzyH3Y76TNTQR/TVmVOe6CCt6+lCgwiFPbxbcNiAsB0VHhXSV+Oqv6JLgf6V&#10;BkIAPPuUAA4OoYMTiGDcVQBCcaBAVw4pAM9EGgfa3PZAQClF8NiIBJjgAQODLreBW75V8B8L2HBP&#10;Kl3pzUzpSPBCd+3Vdw1KcKMzv57QFVat4skDEGvrLCAAZmddwBcHoJFDDgAWLCQIVw0F0U493xEM&#10;XQDqCQHQimoSNMeBEljjISC/uiDgExtiEAfUcBGCg4zQAQqpHUIAf4ACEqQB4dyABV8OXEP0p1Uz&#10;Oa9PgEo3O4WdtCYAacPcAT5f4awCSggDLI0/olBBZxczeIzoECg4R6GQBAMwskAvmwiDYRuEDswx&#10;4BCqAEOymhAGDQIDTTIAnOQkHozgAmdwBI/ZoQj80ZBQfHj4PYAenUIBoghdu7my+FXzhqRzfuN2&#10;y7U70tXKnUXZnWuICsfEAKMjYgk2oAw/SkBcjsIAdBaEC9dwpGqMqKCl+uMQXFSgbRQMC31BlMhT&#10;lAEA3YKAs4EQ6KHUI+g0A12CEJmw0RAZROAhz50UARK8sIL8Z+4AB+DCADrlASIgIIwzAQFOB0JB&#10;DwZBQAEJ+BIATkYFgzTeEYBgTYBVQtT4yNRulwAAvwISDg7gDroKxBe/O0dZEH7l+HlVuXq4+78H&#10;6ZeI2XdUFgGEg1dJzfucAs3fweJZgxgPMAfyAzkVADxegRN+EgADqiC67CwwlePgMAPlWPC7Yyn9&#10;f8Yso89vNlNynuAABigDL0UEw2BZ2QzAI/4TgAAvNCfg4AhUv9NgoG4CgNnACWZRgIzTBAjhCVCc&#10;xXdM3ABVTuXEgyVCIgkJGQYKJKASBA0vZW/K6c85k8IEiWTUqC4ooYYiAxQWDDwAO2EAVy0iIAPH&#10;iMHXCxjAJavQHZTlCCA5rAsKheXc/FJ8Gw7QyJHQKNfRYJ2Cm1bEZUeBVLY6NH8GbK80gqNHcZkS&#10;tmfhVua8D6hZH+z8hKDOXGIA3XZCFwgF1IAd4igwJE4OBQ/yEGv+9QQIC74NQAPScwAFw6gAczUC&#10;HeAoBTEVMLgMA0tBCGS/aCHTsAFv4YIEoHoQZ1yiXpLCIdVOAEKtqADWjIgGDakJv4wgeMgi9gIZ&#10;nHXAgD2xu4dxU+woIgYwqtAgMpBGB6IDvCNkAI9ghn0dAChrkUO3FwBaRzAZUbU7hAUrjXBBG9cM&#10;OcVp3ADoQWp9l4EJycWEcNjAjJfKD9gOWAgkWogKeU+BAuDJiiMMwiODh8nEgWO5ZIDPyKwB6gAs&#10;4YIByBhNBxb+CGPb2OiQF2jDIwEPBOGsJADCGKASaSwwvxITy3LgWjShgMeIAwHsjLmmQBRMKjOi&#10;oIMfcYL0ChRRyOxlhCBy7BAJkGCQUmqAELl1j0re5rsIMIfuDaEF9EnMcQkippL6oA8BTEQIuvSs&#10;m0Xi3OgQHcwhBUQ8hIMkMmEvGawZruWmtOk5guR5wjDsVImwQO9pXNUNjaNd0xoIiGsoy/lmf6CD&#10;y8GQLDacKoOIUEC8DtRUR0dnBiAzJ6gAY6P2AFUwGDnqMDI6kGASOxMbyBkpUBbpwhbyUmSxyBBX&#10;CnPTVULvLFvgoNnykVMYE8qpvapSI4wTiphoOy8gArkYQa4pdRB3ohAQG5hAMSYgiReKgHUeV/ev&#10;XiAoO/rEy56RUbWY8QIa3SgmViFZiCUBwybiCCQyIajIoUgT3dp9IwzynvQ33RS1WhGRLjkWAACw&#10;zwEFHxHUID8AFXGHtDGq2jvH66fBISJgUyMDcrMkZD2XDKYAYIrgUfGAIC/LiAH15wcimbSvZyMd&#10;YsmkvREBBQjB2f3iW4xxFGMKC+y0kMwB5PN3puOghxYmxKBAPQgP/gKqcByAC64AA7sxoQXZj4k5&#10;kg/x+TuAo/MJBvNBqoNls5xBMvDCBBNAz2kW1fVdVsU4amnEYAFnMBCcQwAINEgBlsVkNEGAgR2M&#10;nlI3zFAgWDAV1qADggQAVT7sAxgvYQbwkCB5yAKVhhE3+YAN4FYAS8WkIB8qhAlw3DBXMQEb9AQD&#10;3qWJQL96UYADNQcEAISwIIACDqNBGrAATTL2GBkSKiAE+vrgQkrBQAFqG0DAriWQLw1twckEa+Jy&#10;pAWKoQEpB6qDSWuzxzH2iDsT3/OQge4n/kgQBF62G5ly8i4ZRR3cyyP3qgBwCXYPPVDDgN+/weUt&#10;RpVEOfoAB9IzMYDVCwQMZ2URTFggJlEEtmUB+UAqmXABkYwPcIBzvM/wUtIQlXgAeb4RBv2UAXoK&#10;DJNBhCfKlFzU2QoohxSwQWcIIYCpRx2lBYUCaBCI+QgFO40GAEBs/qEDHBgASDiotB5A7KAlT8zb&#10;+i/4aXQ5V0/2pUAA4srPQQaApLY4HO6AADgJSOpkABsWAQw4ABBG4EgvH9YAENo++zRPzgmoz0HY&#10;UKO85mo7F0Ojc4fw8Ub0IfLc48kPA8i+iqWqeh4HYo6r/s6FqCQp1WFW7xG/4T18GSLgI8IQALFW&#10;QF31rgpliGN7UIFmNAcoC9ygikvKUANB7gA/FQdw74IBI5ETIT8j7lTCdCYWAmcUCQnuhA51B6CA&#10;8hh9AM+dhoPsKiRAMroAB3FgAL+4ZgAUospA/VKAZQQGD0hBAYrEyjuFYWV6kDJ5ARWgABkOQGfC&#10;JWERyEZ59AAN0X+hArUJYIHzrFBJDhHFgEVk4ETZEFQdn5s1iHSgqSzaTQgCv4ABtfrIBUgkIkxm&#10;RwP2MheZBIgAQqIJmE4AkHGu4QTcxKCNKMoDZNCgBcv34JMwqtchIBQwlMB5BmQKiQsGCZi9w4Hb&#10;zgYzzOIgPnCiM80NhwL1xBFiQADooZAyDYx4IC16moiHwwjK7GxmD0ICAEc2QjkLcAzY7HUwMi0A&#10;AG18ABEND5Bgef6+zkUBOnHEBcIEAYQDLSc64gxh4DUV/wBaQU6tfxgAfQAHdCAcmukAtcvQIKBV&#10;gCiYiDLsh3o1gmaEjrKBZ/6QhEXsxV+ZDo3MinpM8ALhfIIBQ0PBiTX4gbwQg0CgNE3vD2ELsGWR&#10;LczhFIlLSBH3cORAfL2EGAh+DAE3C+KJ4JvFZiNMVVkvZv1nmqLI8fv3YhqRdMVAGXg4AgNpYYAF&#10;hBW9cah7jm0yq3kY+3n9u2kzlVJqZBB1OJHQSnZNEhm09BdAeraOHgARXYCK98BAmuQgfbEKgRVb&#10;RtZU8dN5PHXMW5INDNlxvKtFLkL0Z61i2Miu04J6IILKwd6IA9TRzHPJ0ldqxZJEBAp7/EA3A6FP&#10;GEGhawkAw2AGA98ADaQOwn6crjHKJsyk+667DZ2JaK8gXLUKEufBYrlayauKoZCSj9B6ygk2Jp/y&#10;IHIRUfo6SmRcxe5vXkkICHAdSBYBxAP5RQClMU+UMyW9xg00Mwgx+DQBY5UIG+VogJm6JTIBDqdw&#10;BadagARaWAQivYIMhFKQJev5AGWnUIDTJguF+N/wAA+kAcogdmAEOgshBDd80LN1/J4IKDYQaxJ/&#10;gBQXyCB0kkFFbIHgCwyAF4LFBS6McCDNmwAAKICA0sEALz+SBwYBAPm+wCcDoEpK44AEicQC/dgB&#10;LdCGI59kBJ+hHoMaCsBoaQMwATyGahUiE6gQrxzbAIAgAPiBD+Qs2ZF8rEuuwypeWw2vZXqFUyy9&#10;pte/w5UOpUS9X5Kiu3uXjLhCvzmy8VLoDvH7fcoMJL4LcAD9sKErrCgCOHsIL/lQIbTZTCQKo8QC&#10;jJFAeHNEQoWtdfCqj28Ly0szqy7b6lS0AsCAI+pgFY1CoQW2iwBOpKUcY/0A8PsgLGtAXMYdUMdx&#10;lWC88/AAE9wARzAwAAicaRQBUhWyAnmAPzOBUH5uosQeBdXtCHORCfVQSIDD0kD4BHjdFDuCNggb&#10;CgUK1TgoG7sSADxbU9FAgPwVuFFTPASFUzlWzxG+GxRvB1FcyR2J7lO12LRe+hTtdi4M+mo0hfaB&#10;sil/olT0dsO5HYsvgp4X/AKD8GD+6BAVkoAIJkACNyCA63gEPXVUcJ1jwgyADheiAf6HAgkdnAQU&#10;QdRA3GoADoYQDncDuABuIZGA4QGA9ggQJ0owHyAA0LwIHzLBCVujgIjKoGGtoYQA7o6Oj3gkDiqA&#10;DD7VBItAANm4gAHJmEjQd7R2FDQHLmp1ADAQSML+AAS80AB2YbDAFzQaAADKBC/qH4AIZQISqCda&#10;zISxJ0TYYIWqwDJgAyG+iCX6D6XETm7dQ13AZFgALo9pNCAC+fQggX2rxAAuWCM3rEgtOGHoGC5q&#10;BLGuAAmeWIIVA8UQq7BzABjkAAP2AAuawG5f8MkITFBk4XAZowycUSpcrAwHaMJDPVgCpLUJe0ki&#10;wLqmGEn0wDHqk7gEsHIwAE8gga8LY8AdIIBxkAoOJkoDlan8GKR0RAA2CeQDewh4Ft7nAQYp/YkQ&#10;NYcQDCUeBAcNLKFM9cJOCQqfZkh1G+esQlCQEhx1gB9f8kATWAIMRAj1QAAnAwOmlRAMq4ASB7RI&#10;UEaE/wBAAC+TggtXWahQlgqGGlOYADIXAAxQdwgO8JSAAYf8AQzQMMEJZYADJUBoSiu4BrB4AAFk&#10;ehSMqFoS3Up5uwanEZhslOSiHXCaOTKPVyFbE0NTh1Vcu3OsYQKNyLYUGRkABVbxCA7YAJ6z9Oq+&#10;65iVrMXDvhlSBrjd6HP+lwiQu69PQpwQYKN02VaO9pEgeLMTHyo4aFB2SPY1d7lOCQ7jtq5moUFD&#10;GwgUEYAG/RBgyLifsMLw9YAAGzE4AZRQuQAgGyjM33u2dTJjUNZqw62K+MyL3pbhWboISJcr2xM8&#10;kvWNPYYmltHiqVASyTp5rDoDmW8A/XczIbq4shZEbYAj/wDxCQlnII2CHrGIjUzCBDENggT5BEjI&#10;Mw4kIZMMFBKPKAI7BcIhAuncARfLxhEKjb3QATaLoh9MmQHYeEMTIBaFmETfgQFtuMFxogFIqmQq&#10;K8JgAVeYIBtKjAbhXwABzjAAwXLj2GAfBBIGSwJCIe4TZLCCDdmoYGfEAgK2IwArLBwADPD8CCoW&#10;HdSAUwkgEuIgAWEAq1ixAuTDQEABdCgAZ6vhYBTaYBjWkFQAOs1DtAce3Q/gYFzgwCIrMlT1qE8e&#10;SgeyKlarrIgGoil0j9b+LKzfQ6vRqO53I7YJIdF0udpR3IF5F37aHIxUSmzmR3I7FT9paEEFTTwj&#10;BDCmhVJIfyzcAE8aANaTgAJXUkYTyuY0GDrkpRANQQEFKpAsWtK2ilBxqcjM7LqUbE/P4BgTW7AA&#10;xqGVgRaBH8gNkDQwaALPuAABiQoE/oADTjUoA7sUhfszYsFA1EbjCBAMYgBJ1wDdsWAQzZ6Dyrrj&#10;N3ZP6df8MwkKpAVhKHLZi2BLplKHAXkMA4LJANDDAwOjuEU7CGIDIIHwAKOnh3jLz8dR+Dk2NdcL&#10;x2J7n9A7D4OS6ZRuS8kP/LOhahOXHkeKChClK1ku6/3hyqUM1eh00p88+vwsXQSLYnzWDoFjy48E&#10;juRe4QAZkP7I9AiIGmBLkGUkJKOQsQhYYQEICBtvYQG7CoALmlQSZA8SgAJZ+iggHuPAAoqfrEAS&#10;xBCXJqEI+brDikSEDUKBTC+ZWBBw6BG64gp9cXEAEKSgMHNhhQTcP3IHHrVQA97zLCABdmkKW7y8&#10;AwGT4iAK4Dki2QAaOEMCqXQAGqINlKIGoGtSKKA9OkeAg74ISBEx+8ANYyaATYEAPAh6oR7MEAiT&#10;cAA74opIZvSRaAH3NQixJGi0d4CCA31ACxKAoSMBQX3JBIIHmtRhJcRusIoNxZCB6uwCAjzILGf+&#10;IZ1AejEEJuCggU1IAMx4glLt7BAuABAdwEFJ1OAD+uhxAqrEQPbBE+tLmZkVAAs3FCQcFcJwKA2E&#10;QIn2PEMRnytYNAYccCBOCu4FQ0BhFoX9CE8AHCAAKw5iE6S7gBj2vgkADauicFIDMdggF/CoIDzg&#10;QVev0IAiWCqJVJoKgktsQUGVSmfHYXwA6/LbYDdXJRnGDc00dEiQgvbCikARG7hAoH9aI4DOgSy6&#10;G6f0qGAkfggEPAf2CFWNYGRlmgA4qBJf8MCQGUlCs0Y9iQMZRZM1Comapth9AIAtBfAEEv2exA+J&#10;gOyvZCsWDrknS3xH6H9Sn0WXysi7hVuGNCZCWT0z9iEQfGmwrxkx5Usnq2CLMdYIGajgQFVUGgEH&#10;RluKAA+qKIRBBAKnp5UtRXZKHbk2iZYbAhZRxmfFJL+Pe88va2TqkyxY1xnJZSyE+SJzJWjkW5uq&#10;Gl3shukdMVRSOhAJZSJwkMCK/AACIgADlGkGeNAGHBKAC3agEJxYAiAgqarfhDOhmZLhmiwL14lr&#10;LlblKAAIsXFIx37iN7IADtskI7BtABXQ4MIAwBHvsYREapBGUIQzf2kyCDoOwRfu+CCDcoAQ96oD&#10;JgEANZYgA4kj6CATgsAatu+EFBG/kCZEV59jCBb2FwAGQnQAG/8ASkAAc1IgKbRFAh+RSSSA2NAA&#10;w0CM0CAEIoiLlqCB0mCzADzAgGl+/AhGmMAYZhCU9RC7QEBoZ7Bk65CBuA/vIkH4BHgEBlKgAuUB&#10;EXNxhWX0Gy/wAPYKIRZKgCF4A/xbhwR8UEAm2EBU2YTBYkmbQBmUeHmmt9Qmm2hYuBq7joEzO+Fn&#10;Sb01Nr2ULalruxmVqsULp60FbnJmo7YQDjxj+noGqhMio2sjDLySgOXT9kAC0gIIAhjSGYNMCDa4&#10;GBc7yoCF8IAAfHIRRNvawaOqq2L0uqGoB9H2MIGOhk4AfblB7CCA/jHkPpFgCQi0GQhOEQAE/Jwz&#10;WMKKQltsEnOZwAMbscCBTxgUA8kgC0+CkmM/kr10/wCFDBqs0Y0IAxogoEDw0AGrUAGdM0DQP7AX&#10;YPDkQnvKYAB/A/ADrACQ/QZLha9wOwLtkZP8MNr2WP0PUzNbGenXPUY3KzvsKT/RdScex/aI4P0a&#10;joj6wvvT2UTb2x0UZ9f+AArXKAvEAAzBJYAn534BI+gMopCPv6BBGXoAHboIcwbwJUQN8/UGAAIw&#10;DBZYcghKwAEes8AQ+5IAEe4zCBgOYBe1gv8AQAkOKA3QQXQQNaDYIDJ3CEdBaUOV4iGexv8Agggs&#10;lJEvWHCMrDRPUMIPy1wKALlBgN4qGDXEAH+KVLteEeFU+9QF8EcY9vKlaADAiYG7RAC5SGYhm0vY&#10;IAEkahBGEBECishAofP7EEGS4zhoL+fl84CAVSIpt/L8GQJDvlzpghDnyCA9+IVjgA4wCRb+s3BE&#10;v58iFIFHwgUIOPLBXo2CA3QgR8S+NQgd240gPfSQBS/P/cAAEDSIEvRGElTTEAeOxAAyIAAKcoby&#10;eISQaxkFAAMVgUAY8SAF/VDuAAthQIFpc0DQDRcYPwiRYTPUqpELytQ9b7nkAA0PwEJ6iYRWwkA5&#10;cKBrEAAzY/6ADJxmxQFC6gIP4P2AATYAIwW1gFNoudAGpgRI2oAHxWiAaBqAPT1U9mFu39aBrYqq&#10;4mlKSJmy4kmv3zUxKqKMBV9hNFkkOMICIcI4V15OIBadQIua6lfc0oBnwDcQQQ34kBeEL/jKAG8L&#10;M8/IIPtfva1WICYZEOQyPeSmcxWKVkilFD/AAioAGkdRIJyUBMBcSEAK4FHxVWrOvs89UuuKWBbq&#10;SCQC/wBiAB6pANxsPIHUuJoCt6DgUKIgFEUhPBEl2mEAmIIaXdXh9Leb9c2TNhuOc+49Hb8uTvtC&#10;QlVSw5ecJ4FxWyBMD9vBYbLcoIi9wT5VGtyqV50wIw5qJQA/yWcUYJuYQE+sUksCjEUymbpuUDOH&#10;2bqA05PEEKdAESqTAMKAQGKoQbQdQAT7BYAA2oAmUtAAMbsEKM+AYCx/BhAZ40EJVInFhBoR8BAM&#10;79cJiKSm4ABfiy4QHR1AgPv4kAO9CDnBIEUUCE4f9Cw00SAmXppAQnqAA6cgAQ5wwG454AoqrEHP&#10;eBAIHQgAQ6gZIiUGgB8ub5NQKCCFSDG+LxArDjodVSIibU7y8AAb4wKPhABH/gYEBaNCoP4pgxBP&#10;b1ghl0AxUyiYtbLCgK/s/gAHg8ACKv8AZcBJjKAkYZ7YP7CKQIDhsDvlGQbCAprLQoAFNo7BAANN&#10;icf9bzZ6afKhHx/zkIpWiGUvJKiig3gFQB+A3Oqe1fxSVurEKl53t6ltL6ilBStPHSVDA4TBCGz+&#10;wCgQgMgQDIEWaBQwDP5cdHh46fKwJR8tSrJVU18UAXtey5Unac/MuwEAQMHJPoF75QBPPVlCRX/g&#10;APuwwYAfRQ+64AGNAAP4AP8AfAAR0kC0uL3kAUahcBE3hsZIQxoAxfWo5/whMDX13l8EAqyztEAL&#10;8jgAQvMIGwRkgLBsiCADPYiAFGAAiQ00ZnFbAIzjBIKLxny6x0HWI+0eCU8eyDd98Z1KLdy99CHk&#10;U2LP9PRF95pocuxK/wBosdY+x7Or7OPAnmau53I7ES1xE5C1N3eN7BFkKyoAEezCheUACnkLABpI&#10;1AJZ+VwCU4lBPCrCFcYdwEZSAHzbHUQD5wAg/IgPaDBQLt0kGoBaOYB7pNBAWC5ADvQzQEYQkBwP&#10;uM4AQ5Zz0MnxMMIUAGD0CAAlVAV3yAEuAZQNayYqAOOoIABAJfzgZsh6AAbE91IyJEt1jVDgCG5z&#10;ACquSQAVDqOgA8pgGApZgR25iSoRHBEQMhwQH0P6eoM44vYBj4SQYNQABI2AAfqBA1BugGhukBlA&#10;ACrAUF8vP1iEDMCBzzgQ4nUITbojAHWgIEt4sNj2hQAn0B6ABJPlAfxBKhOeyaggN/Q5hWvtOQsA&#10;JYZaYQg9N2EIi5LCAI8sKCwQsANC2aCIfZjCggQxWXVDfIQQHrFCAC5Ss8QAJaEAYchgQHqMQJfg&#10;CAVPk/gAGIaOx7AAzvwSncQInIAhp0AE8xQCU4KQWC2AI3SgXAV9n0EA8kygBwcqCCVRhAIFqQuU&#10;gUwk2THhuaBSonvlJyUafYQLPgzIrOtsaAjEg9CgPxRm7pa9YzbcTMyzZGle/fqjOADSZEAKie0V&#10;DBwsWFQ/kz9GsAI6bdDMPAXXnsJNbNLOUQqOrm5KEhsGbxfmQFAW2Zp9z8aRdMhdBe7fOlyI0SUf&#10;0LqC0huABRefsulT+cjQao+QxHJcLjUHpheYzsVSLtHx9oqmiUCMwBlggHxdiA9v5cJJfDyEQ7fg&#10;EReYkoIiwBN3AB9i4gQ3l9lhIt+K4UCfFAKIdQMoc19RnPowAgZ20xABPyRq24fpuQhBzNGJgd33&#10;7PkAc5iDsDEAQUjB7YfJBRGACAUhDZMKziCqGIEN6ZAToAGu4AAklUYAWOQkx0EE1e0YAAukpDOZ&#10;QXpbSkm2fsrtxz2Ax5XCEQB8E2ADA4GggE0qhAwOgSz6CGfD0SE/PIgAq2haCDBwmQS+wAG/7vIg&#10;WUPHABM0CADOoQO4kIOO8KCE7YUkHxgExRaNiOojRQAhmSWJBufgkL+EmbLc79nxCQcMhAsWRAmB&#10;BeakqIS4ahYK5eesWEGuRBupogOiMTxuVAh7EBchjWVQOempmDAzQAKMNAT7GWoxiAxIGBAIFPQA&#10;E+gvCHF4BgAB21QxAABIpgSS+KuosDdKRPhHBZs7uhwlB4Vq77QoUTossZQ9MAasqYFzg9THWw5E&#10;A1dHYZzTplTZuYpyg/qFwAeKP1h6Q0Tt+pqfsP5+E5ActlLeMgAJVSgFmcNGwACV6HMABfhUEAcP&#10;yrYeUZSfQPBwAXG8oFo7FU1GDc/ABrAMxeACoVGfAiGAf4FoEIf0MIAW5oBwO6PxgAIjzoADYb6A&#10;FeeAE7cuXAgaJHAfHIrBjE2/IUj7GYAgvEegsJBP9P8AlSVos6NOG+IINKmULXOUAtIY0CgXFVoS&#10;lLGQgPqnCgyFNigKCcISDaMZcwEzXVSLh9R2hLW5H6Zgf5Kr4Zlu+RKJxbvyw3kHmTc1JREp1zN7&#10;0cFJIK54thdsru9caJt7WHQcPHu+mCB3Qh4MwGb1CAkkbKt2AtT2ABMFAALTPqF2lSZydYAM2goO&#10;+GZwIHf/AOjAIF4SEIGW2pzEGXjcAFG8HySAYzcqo8guaAG4UGoAqPAFMRmXKANZoGaQJ8VNPYGJ&#10;F2ASoUCcLSbOADHYFA/p8gEPkgA4aagA4TgsEBCRIBCKgQOUG5ActTgZ3p8nYIGjYQGPIAwQLERg&#10;U0C0rITnuQg86BABMgHhqz+FglwXKYEAVlcAAe7AkUUFAA/ogPzMAP6iAAASjRD5XAgvdJsAeV+z&#10;sEB9YAJ1ZAElSTCfIhhxDgvwAFNIAFh0KXPUiB5Z9QAZsdQQVaVpYG8nUEEOiYAHt8UADtnscsIB&#10;CcqRnoBrioAOcqBsa8HAALIzGiD2DWAAT8CCTOgyDyexAA448o4EBXn9KoAPswChEpahIKIWAD0X&#10;QgiewPDADOQQO+MBET4sABuevyiID4gZmDo9jBekAEM0wgWFSsAge3GBqbQge98AACRGJf2e2rNm&#10;fN0KfW1QtN3Qrh62HRJob12EhmZOovRqqGsZ7bulzYLTLQAxKJOMEgQYp+AI56sIDB5OHMQRL4Es&#10;gbM0BXZdy9OMyzSWLii1XalEPv0BoqNx5orzQnHdzxOvSxJTWoX1XtTbdFccxoBTVmECALRKOoYB&#10;HOgACSKlCY1Xkqfr6S/w/wDrg26vnChmCBmUQAtJ6ADXxoks6QpkMW3CBwXXWvbq2WgLCAE5GANS&#10;Hx9EghbNGgAC56AEqBBCMMFcIGJ0HgQHGf0ciA74o6BQb8UAAGBmEQ1ED8AICF4AEPBEX5AkZmZJ&#10;CKaPAkcyjUAIYUeMiCZC6iAyZIdNYKqQu5hgFA2rCAAzRtcAtMuQAMDsCwOS8QDu6C0Kq4ejAkeQ&#10;RJ94Xk0VgTvTXLTrXgcL+ZCATYCBicwQJQ2nAlf3IwABP7gIn/UQHyLAAcOP6GAirMIBeaACUgE1&#10;rwqOgBGZ7QQcUrAJf/wnDAKoq4AF/nxUFlQARL+oEE1xIQD1CgTiBhuGuPAoCqpMA7HzEECuoA5p&#10;qAAMVeKCIqyB6kSidOwEoHAhBeogAG3Ei5BoQzBCmGAKAHqw7gziNidUpoFFgslpshCdBAtwAogv&#10;EC/igYCi1gQvnbZBNLKbQAZuRS0ymMc7mo2QCA+QTvVMSMTolp+xtIFMh/xUnRSErIPmEZJ2Z+z4&#10;oMeID/EGoAmvz/AIAIgEgUyqIQKSgK0CAc4GZY4acX/QADIEudHb1revKEGSYcFy5G1blaIddvik&#10;BGkHVQCb4Mk+KQ8QHtwAuDoUB0pz3SLIuNPHQQOk8axv+5+vCAAuo13ChzA3CEf4shgIEb6H4AId&#10;9zCBp0uAgxkUggwqkuwAmzoQCB86BJdHeITdQoEHavIDYADKIOktKa7zeR9e7MqPobXsz/qTqXrj&#10;e/BASK59SPwizg2gIBYBrVhyw8BLY8AB2FhBLwyhAIUIIAlRUnyTQJd1ckzmp1rX/mhVFk5/ShdE&#10;3zNtDxHnPY3vWFDbWCztP+xqoomLnQcPAkKdUdxvbCEx7yMv4wtF26u60x+gIelBmBnCA3joAExX&#10;BCLX7ESCGYhCviagAMJ4QJxYwkbypH/9gCZBIABIZUAFfUTAR4KAyADt4QAB6UKAIRQXAGprCA+R&#10;/uAAO6QAFLcfZMUFUHBAoeEAKkgADEMgDb+whF1ceRIQF8zyW8SCeIgArMwADXKLAAPomoAHRygB&#10;H72ABW+igQW93D1sQ+JAjxYQg9iM1AFGWA5HPAEA3OoQZs6gh7AgD8Pk5/gMAniQFoGqX4En/BKA&#10;D32IKRwvZDGsJ4YUM6QuAA6FQsT6gWRnqCQnBWyAurAAieb+8EwR49iD7/EMDcADOuHAs6ogAG4C&#10;D36ydBAPhmABysUGUBxUghvSDQo1I9IyWQoEBa6kDu9SZ2ANH2IBQYAAbpIY6d5OAEHSQhWStJzw&#10;PQAQ4sCAW01CBR8gAShgIfB0MMAIaAIHsSARz9Ex6AwIwh0/1AAS0SIYhjIsJMYLEBey7gzyfOAA&#10;MDkEHZGZAFMB2AIClTWsRs6uqNIIj14s+ZztEQfIWYXIcCFiKsADitUoesbYAVucbDwMLNg1nRzu&#10;meAQgSQSsAW2pqoykO7R0yNHQ0xq/IiNrlqY4ADNTWANETgA+3Y/ogEIMHA+P6kxR02UyV4bwHqk&#10;Hqgfmb2Ikqp2CNbAIBcuIkiNboZBJHqAdxZk1AZjIwXnfhoALnAi5gQGvMKDpQNYIhCkU7hBniLj&#10;Arqg7LE1YzSRWGU5ojyl49sVjM3s4GNQFyOQgJEBNPZVh6GoXbzJ3ES34BAEF4KIT9ZAE4DAgD4Y&#10;60JUJC7muBQQpy6iFgGAAtOoY95bgoa0FAAOw2AHXUF9NIvUWqKXbAZwgEJ+mICA8DkWVAKq2qfP&#10;WRGJFfHACkYRMk4Zv2BNQAPko4AATj94AAJtjCAt2kA3SAyQQcg3qNSXTQEQCDAAXLP1MSJJ4ASJ&#10;kUZDRoAT6qFQgNeswUABOXCBHCeIEKNiAC+4JAgOBtEBAnUNAASDYYD/AA0AzVBANi4Eh5kvAgO7&#10;wAAO3wwn2i4YSYGMhB3wUQf+BBKr/RlAxFKhaBniEAfoLuAcPKfouICYUQADXMAAB4UgILNCUAAu&#10;KKKgA1/U2cIRPz+fgAA1IjRgOkiAdumgxDTYLCAxUjiQocD5GoAGPUBmshzyAMBBWNAI8whcgwvD&#10;iBgEVz9j+gAp86iSQ0FqG9AxiKKoAOsKEA1tYAbFwg5H7MqQxa24EdY+TgORrC+rWirfAIGap6Sq&#10;gFlgHcYBRDCIwZJBdeTAGkndBdzAKJAx6H9KCEW6RK2Lr5r0fiABVumFEPOAAOAAArxDckTjBCyj&#10;MEvQG1At8o+l45gAZtzf6VWDnUQZBhf8NGAgu03CRwEyiINlXCVnSk8s40hfaDO36wcGkZjiHnRn&#10;PcrJyvQ2RW/0Lc3PzTBd1/sjQEv+J1iwI4MDCA55/QABlAwQjc30CAnWAMEszAByrxWS4puI2Cj3&#10;UV2DvrNMr5WE2Or63IHuozRziDppT559GZeyR3U7V59FjyJHsqzOVv4e4ULHpDLWFnyk8UFE29o3&#10;NmAuBTxmerXBgv3XvAhveZBEewoRGVKjadHkKsCWC5iEHTJIDsCEAd8ggJMwECGu4AN4g4IublAG&#10;4/n2ZAQClDagk4eBgzW5voCcjMKGlYYgD1AF4TEBu7gJ5AjcCkm6SZ8WwuACXL/DQIC7lhZKjDAA&#10;u6hwF4MQNZ5ICPVGgNrYoR+wwW8sKgTLKAAuy57ECA1bJAPu4k6ATfc1ABrSnQBG9GoRR2FiAFXo&#10;bCQZ3GLLYQEmiCEC9RCYwNIG4pKDreozCEGSQAY7qhB86LiBsyACXj1IN5EjW3AAB11NQAfzoADs&#10;MIwJeYcACOQdxgGlxAJ7CkCxuaIS2SUmEz5hALuokEzGAwFSwQDlX6eCrBLFP5EAFXsIYAazCYWQ&#10;cHAWdbABDIjQgDgwsEB/OwoGdGNwBRcDQSK1CA8fTAAnLqsAHuAwC+cRBramqo1UIm74mpacG5Oq&#10;NKm2pAAUoKOIMJx6VfHU4ADRw+PwABD0IkTwgdAwRMkqIDVMJnkD44ZAGYnEAIZ/eAgHEFO6C7dd&#10;Rb42tgAJZigUPHKCASviKB0qgkfXxCIKxAAJJABq9v2IpAvXb4HCgPHaSFeoBE3QAAqn6CF5xIM3&#10;pgAB20AYkIWcHonigdcGgYDx/FwCo3AAyGhYJ9jUMt5/0QECsBM0EVsHNsSRaYG4g03iQnwEcBPn&#10;hIBFWkaKQAbqFC7PDIT6e5t0ZzSAqg8Y5x8VWzVUIpNURmekqac5FtnUINFMi2pYjAMIA/ERIy9O&#10;jF38bVjztLEODD6IADoP0Aui0oqva4AwFowgG+k48n6CKA4ZZiCAb19BA5o0og3leBlVfYYAHGSE&#10;VNf4YENMhBqMADNABmlDAhGwOiAmuBgd90GgKL9DgQOnqIDA7tQIbzC4xE1gABs5jYfhkGCgVwi2&#10;SwgxsM+UCMiS6AwsiWZtVEArv7CmvMgjUS5FD8bZKaIdYUGAQ4TeAOu4UCAjtrAQDa2QgHjCPfCC&#10;QyoQOy2mqAceDeCwBFnCCLjIIyYHh8AgO9JuBUzYIEKJgiA0KwIPYZIL8O0g1HqTADw0CEvt0Blp&#10;OQXahHEAiT/mAADv67AEcACkHqLAJGWFSgcxC/0IDyFeCACdHcBvsKhAr8X9KAXocawBr0jI65bI&#10;goBGSPwIAGVaAkGpQgBG/YxcBCJgQlQUAMwlUKvwCAkFUEEXcpQIoQwADBWBCwjLAawAiIFNFAgK&#10;3lexJZCO4rPO2IYIrGAhnBTO6AgyGDdrRMxx/SxQgQZSEgOkmFFhvYAb/swIg761QCGoAAZd4J7f&#10;iAIIUGA+dCNeQdymqYg59IgnqmeUfy/KER7zLPZnhT5FjvKO5dS02qV1EDTRDOLTBCA6cYYA3+Gx&#10;MCuwNBShEUVtwvnr9YBAA7CFhM8ACJ17e6B2MpMRUuJpdlbiOSyrX7O4mxA/AzNMijcl5LupJYqD&#10;rS5oLmwOOZVp7Moyzc/v4NJPhlo5Vw6Fq4SFA6wuwALmpiRQdkhV9NLFIT1QAV/IgQG51ADglyFu&#10;oEBnTSAFmxumoEFpSJA+hzMBxr7jDkONyBAAM3kAGywe0P8AQqKgG90oiY+xBtDmEJ4KAAaxwkGx&#10;4NQQz/AYgE8JFUC4luaQQ9MgCiSwUmQTMIHh9QAPc0AEJeYEf5AGFAgj0g0L7HGhoAA2lxZDRAmY&#10;K08OxAFmkICXD0BX7IQVh1tQCdUoHzwAFvkWAzwIJAZOqF0gLLOgC8ZJBrriAgNU/YAcjFAMqkCu&#10;gwpUx6pAGfxgEDebIBbCYwQuJMKGA1yhyEun+4SBn0goRnMHBF1GOgM4wwAYaEH7rBuoaABNhAb5&#10;CAodW4YeACIMIElH2IBdFkGVN5EJ0DLsy+t/FytD6xGXw6rAAiqyCAp65YACtw+yoRCcCgVSe6D4&#10;wAOcDDhJw4pMtWlmkjzXapaEKSvlqw5nOj7Yy8eL8OXrkQmMWWcLwLWt25m18TCMgBm0LwVDAAit&#10;uAWzF1A+X7QADnuJAT8AoG8RQdGALcU9G1Z8WEBnB4rhQVtnaACEzGwgOhSJVtABwim0QauQxEE/&#10;58MgDrLKoolFSLOJaRqIAbACEEZW8ehlUluCZbNRuyEuT2CW2lbJk37R7yd+KDbrjnYW1Dk3RRBR&#10;/wAKAQAlygkMGDkgBZJZHIFZiaNV5et1JkpLrMGqAzHDuAFeYpQBt5sVEGIqBhXCBs6WnvdxWEiN&#10;1ls1lbBMLb11pN4nLN7zrhAZAWYdCCHNpVT1kZ8+lTNREMp/mDF8zUQa05PJrowACJQj9AAMrm5m&#10;EG+BGA82wEF9pEJ3BHKnsHE2ACfi4UBo8f6MOQHLggVkGeD+oAjHUIBTBghO7EN2FnLBATSoSInF&#10;AA7sABg+WgBgyOHAPa4Az23FbIGaagJ6iGgAV56U0ARAgIBH1CAqiuNd65oDYIfxngzt4SJ2OBcF&#10;/NK1QUZDyEo1gqFDqngUISnkAFWAcv6iBYid8YBgqCBtkAjNcwsAPWADTOlMCgpgwtwKawCAUIBA&#10;KXyOAB4TIQ9tBgBUAEdVQgVmlgBAGVCBDZFYDrwVQFv4JKi4TMbMQDnQpqhqT49HMFGd/n4AA+iA&#10;vYQm/WFgH6AlAAecAQ+uLAICm/mQCee4QEXA2YAD8xU6iA8gcgoJIqWCg86ACT99S4pCngBHDs7A&#10;ErwBQSJTnZKA+82AQFmoIIBjE6UkCOPUBHJDH8Cj/lKIAgCoEgPQ6qFU4pGICqkExZAHIgGL66IB&#10;RQcQPAwkDQuyYKAHe33BBgwlBLN1xhgaOOJDWO4oL4QDUIWCZh1AUre4KA2ZoPsYSdnhd/WAFHeQ&#10;FucxM/koXv8Aiffgh9075FgI2G47QgyHIQDeWgAVrgiEC5R0ANIBRw9cgRaoyFA9IEEEA9ISALHX&#10;WQVDdoUGyEpWV9x/uRqPSXIxFFproL4DPO0zwF2hvqVP2Il4DGinaS0Z5/ObA5VLRVKKzr+X+BAG&#10;KghZ4wEG056BBLlPIAQWGgAC+GUDOEhjoL2HoEWEH0C8cAA7dDQAWO6gBBN5ABm6nQC1mPcADc4A&#10;QLKPkDvwCk9ewABz2CLCUACx5fGAAomoQCOdwBHVMKAVh3DQIPFpSLEZVXBQcqNCBX3xI40CyVEB&#10;fSjCau7+PJAAIsPAAcEQB71QCH4ajkgD43yAlIIAsA/CT7mwDAi0A8u4gAWHTBCAurS4Sx0EQFMU&#10;aYMyYQgvRgMHCUACSxiVD7sEPgPtGAAGOoABeZgAR7/Q+whyrC0KgoMGI/KoYQKlJygCnEziH3YQ&#10;Lgj6wTCC11gIPORADf1wBB3NghuTADk7NxsQLQAgnwIo7QgrhcoIeltlAAshWgQF6gwAM1LqMgIT&#10;WQsLQfL/AMPZEGzYBCPsIABieQQB2RhAGTR3NABgkgIq6sMEODs4sAiOGCaBAfxmRRA4+5CV/wB0&#10;OgQjHOjgEE1wMgQLWsQA5hGCiBAch3GHZlYIIAy/gCKywpQJgsYKZWkgwFd6qTn37k2hIQ/pFHl2&#10;i2mB8hs2+nUXg/uZD6TCPoTAByO5wGBuoipBggAdWAYJSIA3E7iBvMZOoCq4cBAXv+CCCANAM0ZL&#10;cOC+4DCAIVVHhKwZ5AFpkoj2b6Ey6R8+lRdicy3ICEIZpgWDYgSHizQgJFOQIoKvHAwSzjwAAFEA&#10;Q2HoCKKABwQI09kCHd0JwSSbgFDuwUBRUEdE4Z1VV0VJLDkWfzm3ZyIxvsFPaWu9R27SZPjuxEDp&#10;nuAIEA1KNAgDkDuAEPhQAGvq4jAfggO4WABWe8Qt/wAACGaAFULcpAKgqyAB5lBhI98KAeEgdpPA&#10;GAy0vxUaz/hGGhHsX51qu/sVADM9YR4d4WEUUrzKGZsDSbCX0GEgEjpwJJvwcPbZ4QA+roBz2whO&#10;UjEAbkw3CBXoawCGcUEnl8uMaCRmQOADO2EQChUIDr3GQFlAR1WaOhHUVJkKFQjsLED38w4GWrnQ&#10;8ABeAhWC1R4iwIGrgEm5RuQAgwQhI8RTDgv1wQHfFAALAPIMPr4EDlgAZZlIAkcoKgH5QSFGxqAN&#10;Z8ahAFXcR6CDrxhNkqNNEEAO+A2Yg9RAvqFNAnyGYgCRSf4nocCJyJ+xBgcxCghcgUMqgB4iABBQ&#10;IQG7ICBcsYjcMRgQQCf48MAGqkCJtAkoHc0g2QQFwHqABjwLKAqfJXHQPVwggnLCoAEIBfQADvCZ&#10;AAGGZSOECQAalIiBD9P8AAXgBBzCPqP1MAaZALmwV0gAUEAEfkASFkIFVKO5AJ6OgS2WBgnCQALi&#10;z8shD6w4clBPcLjxXAqmTCJS3Tmgdz/4Gr9qEMRoN2RswQgMjFoCl/sjAQMaIB+lbsZKdt4YkZpQ&#10;IWHwxgazQVGiVlABIobBAAqOE+RnE9yLRgIZ+CfBZkHLsWaGaLRkaZmh1JKM83P4Uc2yimF95WvX&#10;EbGIcq/jRIAaKSUIhIVKfhU+oAbc2wCQDsyQaePIwNUItZcQOzogF4v/AAkMCp/CoVyzwDfhJwUP&#10;/J1AB5nkA51DosT4VAkJyABUOukHhaBAraQJfBiCBudQBjL8pPYABwIaCOwrAIIlcAs80IAA15wg&#10;I4AAdRYAwfHyAHeAAN+/QQOz4KwAPFZDFcReSGCotRuQRHcukBZsoCXPkATc/wAAQtGEEFvwEIhB&#10;RUBjUNSAxuWnAIhd1AEQ4MBM1AQC9zhIQC25HQVVOAAD0ACoxvnYUDiQEDiw8AJq+AgAI4gAmf5E&#10;EAaa8EBttysQBLrLBCArhhYB1heAAK3FiBPTEBqp3wALkbELRFYXBdVbEIFvsQqqAJQ9PQ0EEmoE&#10;DNvjYMHrAkADcbCQi0OcweJPgBhUdGgAD8SSCZl0msI3wpAXGsDEagSvH4EBfBgxBAAG+7IfwqAd&#10;QmYAEIiYAFO6FHzH+mqAOoKgAQooiKq2biCAPzyNZpB/OIUE+AsLBMKJhde8WQB8KNSABS9UDGw6&#10;ACK0kvHi1wqeEBiIhBt7BEJKKZAweIKgCrK5RrZljcBhgIbvmYg65n2OITgqEq5H7gQm5d7b0y8K&#10;iBI2llVjJhhu3LSwa0ZdFMt9AiBQDSdezgNNJVVkulj7kAMOkDp6woGD4MkQUMSUwOHgH32oQKhI&#10;uEnMawB60dSD45kFDHTcQATkQjrAQJBkAAe7fCQhN09AAOAofwABMIrAfc73iMBqAQCLEEHCackh&#10;BaapQuImfP6PtOlp5qUCh3xsE0N4uALjGp+gA8EqAm4eADKBgKtwAC3ScCBt5XAWDpfABKcn4JWs&#10;icNCwD+C5IGxGgQDbcJAlwGLAWwWADRtIAddxhAF+7BAX6DOQBr54ECE11AAen0MuA70hAGcgALV&#10;wBBaFgEw0NRkiNQTnuGHrAsB9YQzGaotBFtmkAHEYUEJbO4QT1gAhIQw+njkh3eCoUMe5gA18AEk&#10;NBhBcEwCiDXMIHYzIAlO0AdK2CB0dQAMSs1VKakwUBvuFjAWPQoLyEwEyoFpklJUCPif0aja4+AI&#10;BQVAwm0gAXUHAHeblQgrJDUoI7qAHtv9YAKLccWBfxMICmEUKB3MK3kAbA4CEf8AMUntAKVCiAGE&#10;eagA9DRhYMGrFSAABQwvyFDkgKdhgI+QEC6gYKEbIgABlLCgK88qDqG+wIBAixAqhAmgwlIe9QoQ&#10;BwYJNtAgnn2QCsQgb5XJZWYQT5AsyazHJAGW49kkacErBQ54EgH5qd4BKzJxsIDEP6qUy+iNetWp&#10;btp9BAe2rDDYFksUzNx2WjXCrc14xMQ6oEKB2SxXglwCCBuAdj5JM9pQMuf5NQj9aECgBa4qFiNI&#10;gBwkB8CQQB/5yrhUhXkMkJAB6cY98JfUFo3vRVWT+FZ2g6EZ4dCg6FqEO51x0Hc2S2VPjHL+MBmO&#10;2nLYQIaJ7gAD22ty5A25ej+gI5/GFATYIBMm/vMACYRlCjtpsQA0gAD/ADGQQgrgAA3UCAtGACuk&#10;GHfKwDJouDCDomgQLmLUIZ0sPQBCuXKEBMdAL8sB9MIAxFFDPLhALj2AR/HjkfTQdgJBg9QkJj82&#10;GBVDkQNkGEBi9AFLwAAehQHfigQou8UVwTQgkYXbTSUlNnCAN9RiNqRxAL/fzgCR83OAnld98Awb&#10;/CAO2w6xAVQ0GFOce8GAPQsCYeapA05diBYMH2CA71z4wAA222gEA4IL91KgA+7I/oERCAbLwKCE&#10;+dQCGlYAAhpAjTBsARdCmAAtQsggYCbMIAvFQbIwQTnJ4GF7xAAIlgXqEIP7PccDP2YhQGnAEpQN&#10;QieWmCGxE9wCX+XgAMA/koDDM2ahxGwvKAY7gAT+UCCk+FwA5XYAjb9pAQ25MYMgI2csTwTRszIJ&#10;hyCCte+FgYl7BAbxqAR9YJgLkAgM5KQE/EIQGaZKEo0IxAE5QxK2oHBAXXQkbGfYAaaEpAc1HiOv&#10;6NIIIRWmoQTEXIIRfwWB1GyDi+ogoOfoAD8mxhAFo+DCADYOPZBUch6+ZqPbKQjmtsT1hM3InQv+&#10;tYI7QHUQRn7UorKSoMZ8EeS07BOQHtQBm6mCFzsgCAQ/QECeEILuZABvaaCQsDASzIBvtMgS3MSS&#10;DKPbEAAdSGeIJjUMAPSAtqQBCrcODCVVku45kzA+3lNra6ijbHP5FzX+mIQCvIEBQ4CAqQlggOFF&#10;AAO9hYBC/sQdLgMCrsMCxQUNlRUAN7cCCAEMIKQwswIEy+pIAPwWAZAgaz8SCFICAr+24AMJMAIS&#10;IQyEBLRDaIAV7AARPKAqVyuXgZkyexAaOiQeGBgO/ZwAA+0AwebAADt/WAgJfCBfuvo8iDk1FRAc&#10;evxABLgBdqIDM1xAy09kDh3EZAA87cBgFLhQd9OAB3d8AgVS6AIYMERXCj/qEF4VJCngMAdXAFUc&#10;qpABxZlAfiDmHHc3DCX9xZAFpDChovTjEA9QAFKABpIQqv8AwjAAvKAAL4hI1XMSUUG0QCMPNIA3&#10;XAwCJmsgDdiooE6YCCkJAQB5QSjFyAgpiYYAmy4gpY+wB8zoeACB1GQg2un2ABr1DEQMkQ0ADp9g&#10;DA7W4AI+BECA3yKGAINmqB01oCB0AvAie9R6wGArrAQAhToEDuooILzcmACkN1AA/qmAQHeZCBaF&#10;ACX+AB73+cAIJUyJCaOAAJgOgLC11lUIODUgAMkwRrRG6gZgAEcA4RRBTriDDyvo/APV4MwsAApG&#10;WFSdoDojt/zNl4Ei59fLmVmi9up5t5HPWvkVwLXeGYRG2+VyMwAK/KNhLIZhHyAgWEBBzdQAwf4E&#10;CUgZGykiKs8z5EC1CogJp0PIgWBKyqN5zeHWXMbcGcYEkr7zg0KdFhwZmT/THoWphbeFr0ws8I/p&#10;k/w/DL+MMrN9MQgGtUAPDYABoDMNBRvkAD+OxsEB4pQQlCw1Ah/sYKn7jCA93oIEqYwNIceAAC2C&#10;AhalwABl1SwAR8xAjmgAc7tMN2/BIUNIM7kRPzU4DptFDwBWDQQANUMwUdhxiWUANkj70BeMIBvV&#10;8sWmGZF/CAPNwiIiFqF/vMAkOdiDYDcDyNGjCRl2MFkFw2SAeiUBDz1Qg01AikPIACWQkT6xBZQ8&#10;OkGXHAAoLYkALVvYLjUbhwvSLAILCqRAKS8UxFB3REF9ogNPO+IQFVEAYoABV2CSEr2F1D3uAEAR&#10;VIUzjGigPjywAaNZQYBweIAWdwhMEIgoVxUIlzkIEbFVEBnCAgI5eQMICldrFhKdr1AfjMhkw0EC&#10;NRGQVQyJA1ZmYEFI04EynbKqMgAM5x1EFxW6AfowifJAguggGBSYomeWZU440kVbmtU1GVNcAAP7&#10;IgUwwoAKcgvCC7lJWhqgC10UAhjagINJtAjNrByACg4QECesJK/TEjUO916n966Y23PSw306dHCm&#10;De9LBY5R4EA9eIb7kQ6MIBA8JBJCROfvoKyIgpsSjfXtzrph2QMMFcmKCFsukiC1vj8HUAOsKgSo&#10;09QGQXIMWjQoLgwEk+pPKTh6gAwEYSS//Kp98tUPciKZnO7tKpURmUYFUsKg23EADLmUC2Tno0D/&#10;AABohJVIB2o/OjlrLJcwmkfEofgGDLW99mjIAEK0CA+JwBB6QogXXcjICDtDdQ92fDIRHUJmoBXK&#10;ZNAVfbDFHYooii8SXG/qU09WVWpQ+a8gEqg0W4FVRUYXRvUTBbpfBIJN7cgAUdKmAZnCABqmAMOi&#10;DYm/YlAA+tEhXuf0cAn4FhTrsBkNuETMVlyH/Z92EAI42CA/L4jAZwAFS1gAM0xinKtTVyXlrbgP&#10;jjLgSPdkA9kXCGKv1c7iKgj/AG+cED0y3BvYfqAZuCAisAHrjBoA8cgsgG1kEBrf6NgBMmQQL2Ei&#10;Yjl1xEAOy2AK1zuCiTIgBAoSEEKJjgAdrYmAGMtWKEECa74AAH3AgNbQ7pA8eQgZR3FANoQEBMvu&#10;SAhgegAUwLKoTRwGQEPdmQAddfZARqI9Q0gCXy+VARlukmOMECroyojKh2hIEFiBMcEAJ+WCR3P0&#10;FKkDNDQWOAHBsNiAzEUAA3rKAK0uNghw0LBqhzzvsZxA7ct5GFcy18E7WTTlgHAueoQGGBugIM34&#10;BA0EmABxYwgk7PwAP+MiABGfGkYDOJckZB8SwVK4oYGcDGVCAFg2HuAG5dRBiAs0EJLmoQgKC8YM&#10;HwgFkWHUhVsxoAddwIaiSEFKhJCAbmRcAE5AgoRH3c2IA+/gOwCXb+GAoiIAa3GcBFKQLDwBJ8WE&#10;BUwGEEmMK1JzvXU1ea0lyBbidM+SpenTLQ3qX3ZWOEmNTZon2tIVhuTXplOgyioC7XPcIBLw9ZqA&#10;u8VSphjB4rWAXfIeQDKEB+pz9ncIPzRGC8dAwAF1MgA4WAQECAdLhRiGuiwEOPEMgBbpJX3kyInO&#10;8fjCZ9ZYvMm5qQC93PxGPaUdyq2VnPnTG7r/AEUTb2/wCBwGDmKhENvfJm6AaROYVy1RUAGPUWDg&#10;olAnWc4FHq1ADl4AAY2QAb5eEMAlpASMvcemAzAgmKueWGTMkzoTIGJ4EBOmZ8yDZYRATFQQOsPM&#10;bBAW9gICJESAq/IjORbkQxaAxMtKBIzbzFhAOxoAKSgj+sgA1/WQDGAFAHJR7QnAgADN9xhVCw4Q&#10;EfEXkB/ggAFqgAMxhoC8dWENMkAGli6E4MBgPIQBKadgqQRe+wQOpogI+wQUB6FQ1IHkQQXcriKB&#10;EV3jBQV/yAKSAsrZwNAqOAhxIS2A4O5AcJYXhBN/YgFWLACooD7cKDgYDQH3xEJoEEgPngya+XKB&#10;36mEIF7ncoDNxPJAYPdx+yQAN3WAARFqhBugTcagBCeMiJIbuADRYRACFQQAzHAgI3U5IByH8IAw&#10;dluKGQeQIgHs1BdGHUITj3gFDV2QDBRFRtJhuiq4QBH7BnDPYSIdcxrLYEMsBAfzhwXu5zMYMK+R&#10;sFYzT9ehEPWU9BVbSWtj3aa5WJcYBODW7xQTsrCmdwJmFd/fpfiZ/WUk3UIsdpslwMdFPI8dPTrc&#10;CATy0ASHTuHGAGtAASQACPWWQGDRBCsD2DUJVHFdBdc7q7lRKNZICdZRh0gJmLJBzw2GF+c9l1AC&#10;1+AgDLpEZhETNa2Ud5+FtgDIluBAbdPodsgUGsrKhKhPpV0jpnHyiSoTRzCHr+gcwB1zsAtMwA/m&#10;GQgd3z7ICWRPJygglA1ThIA5DAvabHwRSr3Wh3E2L/8AnSMV2n8j6T70M2g3aYA4JspABP7WERQ5&#10;bxA1gkA0UkAMHQEZjvj9hJ+lRfQ/gAjzIAOkNIGXykxmYBGRUyPlQuEGhK/rICA+1+kaPoFc8EB4&#10;aQJLuTyD8tBoAJsgsHBIC/ygc6BsAH0s8AALDoABfVlkgBNBiz9vLz4NgBIUFQHZ6sAofpqgF7yO&#10;0AVYyALFtCG6YBx0AI3pDQCBRzABvsBDqGyNhAH/ADSwE74AAFKZCAXF/TwQFh2IOfBpJ9lGYA4S&#10;oJG4wAAsaRBh0sOIQ8Y/WABI06zIDrwAYG4w8AN4iVUWQgQHxONigPLKQaKEkPCgYbjeBQD1YGBu&#10;EDGA/OQwNvQYBPkAALlJDASpqEBGxRAfSEBmTUCOUPcwL7GQkcIPQ0M/TEIGcACIPYOQRcekMEQ2&#10;LQggDNRxAAPqPBYcXgC2HEBZqsIAh1WEBQquBHQIIaw4sCogV52GCVA2ACgSVEgZ2oJkLoDsCNzI&#10;hd6FYS4g/PiDUEDXKDAAa0DFuNxghi0AEZ5gCEQoQEEXUMV/DQBKGowAWdkIBs64QbX6oYBARkEU&#10;Fgz1IBby0Fy63ZiqFB8F0Cde/FZqgPfEkHE5SfB8JAoWTbK6nJ2LlF4jwdIaBc/AHUXQgp4IAlrk&#10;BCp72EAM9xiLwwEE9EQwNoAIwMLMEd95BE8LlJoR7umzv/HRNvb/AA7kdsPJF8yqZtJwIt/pJ0LV&#10;OhauHwdBewgR/mEjKNygozgC4wgjeAA3TMQERUpAj2YAbIZwiFpqBkw/QpN/P2dwhJ8REAz8CMGg&#10;FqBC3bAJ7gQTjwABVYwIMMgzACKQoBagWA39oBD2sQMEbxhQg7OgIecjAwDuIiYNRFhCBxAAOtkQ&#10;QBaQlhG7MAgF2VAGKsAy8oXDAFYSBUs93AQPz5gCuDoADroPOQEfJFQAozgNAv14APBO4EbYAAFG&#10;AAQqgkh2ZxBr4EHPbHAClrUoACyAJU06BIQHvQEVQH9EfxdFhNuAUMLEy7sEBHobBCU5guIO+TMi&#10;GDVljAAbygAKGGECvWQoZjPUZEF1kZhg4KCk5fo8iMKClI1A4RWEKhehUChSdUEGBcPZApWYZQHO&#10;qoQQucSB4czGQQZpALA+zXcYM/QEEAJVvmAFKtwrhgdrrgEB9rHANc1NyChfwFA5iWAAzNSgO7zA&#10;QD/CAB5ucCHgINBz2goFNAQq++DAL2PuYYM94OArqKEEk1sAJMbNwQpfGT59z1tzKkCrWFdNFky3&#10;5qteTpkbznIXwppbkbviHLoLBKElgnJAZ6qPq362UEgvP7mEkshJCgwBAFLgmHsNwNo/1KFBImoB&#10;M9AALh5jQ6goYVAA5QHEAIlhCoa8wVCA5qJMAnrExU+GoAnq0QgWOF5BN4UETx0U3azBhBrqj04x&#10;EcOgEHAAl8dabcJETo9vTDZcM7LV0eAgB1grCP4EFzmQwsFRKIdMDgB+8hD/AMTRRAZhcvXCYDTr&#10;qmROY8dBjIJDoRbOtPUw+3Ywgu8wsAJOGEYRSAAojXAQny6qIEeA1s0CA9EgDdSVLIHjMEGvZQQF&#10;mAF77KBB1TwYCNZvoMB7yJgRhZDAr5roDh1ID7Q6ICh6wYQx55VADPiGywCEUQDBz9ID8MB+h3mI&#10;AOiEdbxhFoAB/gE4bABAoLfsEQID73MTwIhMaCSDPP8ArgAF0JFGsgADyBCJpCHC5qUgAtvfRWJP&#10;eo8gQT0wAwRyRJYcGRA3TE9iHN4AcLX7AQgDgAdTkQGwrnAAkBj2IonNxfoYNoOzDCt1g37PAIGn&#10;CgQv31zQ6pBX4aiA2FtID53RACRqhBGANhga+MwgJQhCR4skZi7ECR7AAfMVAiqhQFDkBJXB1ZaB&#10;AiRgxAfUMKU/wdQgrCOZEgAOwBK4HiqAhgmiRVaQAS3SoFlAA+wHWAC+WSUg1gRgIY/EAAaqIM8K&#10;AAh1VugKebwAIp5wAAUIKg6nwg6AR6bwFaPsIGSFBqz5NYQApupQ8puBTK3C1iy+QAeQZhLHgbBA&#10;f7yIgQHPgGJGAkWlkTBJ5WAAZQXcBBxwLsSUhyLAcJA0zT2QQyCpMRTSAF70EZXWg+jcw1uU11ZI&#10;dAOECHthCBSpMFwEYuACAEAAlQAMKUi6nJB1ECwCAARLW9CUwCAXoAK6ZsAAUsmilGzy9PrVXT8r&#10;Lu34Qp6OxkROd4wipvP/ABuseb7EHdDuwEASjEE/MhAD6MjiBRcywQLl3ATp9BhuE5FIQN7KQh2p&#10;NApbGgKG3MiAAIY0IAIA2USvAQYIEiAVtRhU/P8ApQuAqeBwMEwJwP25oSGZsAiE5+wEVDAxieQw&#10;ywSOgAbgAhLmCfY/9YBA9IAVnEEILm+Y4qYzD/EQD4QB/wBCDVG3kBGjo2Ahd6gZ3hAIO9AWNRZg&#10;AE7BsIBIblDuyowUV+IIBPAA/kUCFfZIwGx2qwIAU0BQcxI1WBGWhhAdG3MRN3A6AFwyBAqUgBSl&#10;hAAQ7sMgh9PLjnI9F1CmBf8AAyCN2xA1Ge9/QT+BukSogJmaQOvaHkQDwlZD1DooAoI9rAQMzEBY&#10;LQEPTaPRQGTcDivzMgeAJ7CkFX9MAOCpmIjJvvAwgJ1FAAgFgAfrpiFAVCh5YAD/ALqDhHMg9sQD&#10;1VGBYBQohAF24AwvOuSEFZzQAEEa5A/nC5CQFuKDLxIqIBS2gSIoJEIZx6YgjgEhPN53lXXWV6s8&#10;qInWws/qmsjdmL00ihK/FEiFPux+eVzLrbfaYlywy5U0HzpNK0NC5gFjsxT6jVxCCfYC/cAFtyx3&#10;ARMh88IUj3Rs6FnUlWWZk6AWQs/BqMG/hGRb5OenIMgYBsuAA83AzAS4wBgL4AD+A13diP8AYAB6&#10;GVZJNycbnt5eL7/GtPoWzLgu+TBQWfgf3avHjdBuOtZC2NtdipIIg0wi2hDSHSpoEkGTvLO9ATVb&#10;IDzAv+iIuGpkmgthCQ/mIbXT2wYTcxTXGXvZOUU7Q0fIrO8FjNvkK/LH0QSwLodk4YjOAWunnAAx&#10;syUHcpXNkULlOW2LQ3lcRtXgMl/oQEC74f4XgPZ5cIfL4KBpYaDPnwFgrwIRyNxQ+b3ipZEPFcRJ&#10;zXIhOUpO+AE6CAAEmoRAy8gDvS43cCzxjQC1pQoATLQA+RqcAB/RvY9QyQQQUNrDHHsmoCd8m4wc&#10;gqj5RBJBYBd82iANgiBHGF0B64AH6gUoAK7kC5YQ0B6iw2ARCQI6LLiA8bXENyCUKgBHn5ABiu+A&#10;0lONKoOgAO6hEAp1iqADglmEBuNRZSn5YAAj/wDgENyQgdXKAgMc8hggAsLMF4HoASPCkTsg4E2v&#10;2IEB+1CAjYz9jyHkAGwWgQQSQgW5f/LjgAQTcQESogngtajoDJppAyyY1ghPc2wCnqosAPgk7uG7&#10;5gwgOKpYAACtkhdHlEQoOf6oB4bEICKo+QgHn9vwAFnxgOCAUCxrIAHALUAgvwCEB1loBfC1YhCr&#10;mQQK12NAwVfD7ICJo5TCB/ICIK6LQQB++MLidsagBTbWAIMRBA108AUjw9jALxMIb0mBPRYGhPu0&#10;i4G3JxQYS2JDDgqDAZkcAAO9aDmDZIsNgBBYlioOT0HzhAKcgMWAIHLH4SGDRkHGIiv3HAXGywDg&#10;DAAC70AApDBsGO5B2DkqjoAC6WRZYB/E/AQEADyCHDggai7XgNIz/jN5KIjqo5XmV3/FyPR4wZOY&#10;2KR+EhYz60P6tDlN2ajyaEIBOBSzwCCV8wAcV4isYjrCABskuwAxde4gDrn2TPoAXKGAMc/kUghA&#10;yYiaf8gynmW0GFQt5RgGAmuJBPiUDEJHFqQASPuACmYUn0GG4AjWYJDflIROFbQBplQA9tMiB+B6&#10;iDrQEZNgin9tiHpsYmAzXYAP1FAAOYXCQg3/ALeSAglsaQzgUXrGYYdsIoDDsR4GEagwF7gcIIHz&#10;YIC7NAGKkCgOxYuXosKgRp8gAnrDIgVaoA3wiSBuphLA/wAcEHMAjJeAYBBOAKvPmFAAftpmoAQf&#10;kAlnoxUAzoAE9mIAnsBDC/3AgZuBzZeAgD1iUz9M8iAz9cAAn7jQR2EGASB3IDDB5CbPJALes+aF&#10;wgMkSAaiNDaDcmikFnQhRuAigQHT6Q0KgPIhsZhAc34tgBBmcWAIf+YBAcRoMA3FcEQH7rmECQRQ&#10;RiVfDAXSsaCAMAYBB+ZMCuLF1EFPgYSRqQXPiALURhedXQAKPmQOAafQoAJcwpJQHhQisnzXx8pM&#10;+labwFRZuzm3VveV4eUSufKb5FgFQFdH2EEUZiBLXjUhCte4aAQU5uFBTCJALUipFb9VtnKKp6SW&#10;AAK3xeIoM4BMkf3LBEajIXVJWEeCQCMLkSBysADT0KAgK+A8AJu6xBABmUm8PEJcPS5XlPqRvJh3&#10;cyUKUVvp85R932BZcsEGTdBmt9uj6HHDbWyrWE2qFV3EPuS+OgQgf9USwIx2GwdCAdCDWN2/Pgoa&#10;gZ1AE64MRoMl/c4NAu19CqUSxuG+I6IUM2b0UdK3E9HT6xQNv3nABjTwdVsHFj+tkSBKIiMhgIOV&#10;ZvsrBQFMOJThQmMP3gEFJqME7Z5jBgPpGFCYBCXKwHMWMeWvjCPY56dvGpXyuA4CzU0QA5MVQgLV&#10;gNCEf8fZ3Jj+MeDoAE9U3kHKDoD9hcIG/noJC5JUAN/uQNy/0QUgI9YsqOIbKDlhACb7wQAqlEAU&#10;Tl/h0AAT+OpqMFMCMPyGaBdAxzF5/qRKA3jGi4qLyFBDTAElyCgBJunVwAh3wkD7FkA6vDfOAAw5&#10;nwAOo7CAXv6CAA/g1hAkN7jIFGTMAB4VQAj+iCLWAYC7mBComoGxdhYA2e9cAgMcMMAEISirtO4C&#10;P01ADOYvAASI9SgGIGqALlWSA8mkh1B8kJOV8frAYIPshD4wKCV8ZgANfcY7wBhUAO4dOY433oAP&#10;kzoUHOKcMEUynzIDqECDDOhKkSgdsIAFHHQCWuEFqfgFDqpGBX0EAzb9hAKxUCThTIEPboXWANL4&#10;BQJEGpBVkZAJc8ICKgKBZlAOf8rhEDqWgBNwKA9QBMnNEqR364i3XsoitgI6EMBVgjpKFx4JhICb&#10;KXQYEHIqAAQvgHFQgOEGkAp9AxiqAfwMQlIAyQAnjAiMAA2ZOQwVOwLxxIQGdgVh7KCGRLCALcaC&#10;Bczgk68yG5xO/LCioLFziCp5wMB2wKAGj25sNjPSvj/rdd9fnVldl6S8j4j721YuacoQTMyEBmwA&#10;GkSEhV0AA/w+KDGko1jAJ6QI6lRsAAyogAA+4AHn6ColA/MCLTQQIIkAqVpjUUCA4NKE6DOQkwwg&#10;C4ggO/jgIAnN0AIQqQAfHYZAHAURAxrm4g1C7qudkgxAFit3TYEbGyABXiAPsM5QIHTpIAHOzqFB&#10;3vHTAYNPDwAAvM6oAd1FAB6OezAcWgRacBYCvzCE/f8ANDMIXEwA4v6CCE48aEgAaUqDUP4FAO5N&#10;ABqswhK8oZBAeeRwRVn35EJKjR2AIfhBAFoAANgaBAWJgCET65oIgvUAFTs2AA74+xh5gDzYID+o&#10;3QLm1yEEFG3yzgEGZikBP5ZNyA164sgMveIFm/wEATgAamQICSqUDW7e5kgCaCyAhA1xI70HYBRo&#10;UCBjNVLKs/keAgOuNbAGX3ynwukzRkn6x3XIXwGdZ1rzYFANYv8AsAd3CAADSDhUTLbjIZAYM4QR&#10;zZWHAVawORu7cuEJhOg6CDGGBCkDcMQVcBhxPYQNIsAoDBaHGJADMs8WQBsm+AQHESDhqWAAQPwp&#10;0bIUUk+9FeNVNRM3lGxT3YSGgwGk2AIClQ2CsD49TiNREAFHmBT6e1NgMGVK5SBIgu4tMsVSUpWl&#10;gg7cRJIukgBy5FEyJ0ysAA9IFSqA7+GAU0B/hAb0yIKMFqG6QL5kLAA4KXMpNadNQfZUjcQiyLfk&#10;TooUQmql3DYoGQKo9pihgDaHAGOuCwsR/RQA9hhQb+jZRy2gVE0lDo/CBoAF5JKwmTUbqsKLnW4C&#10;jPF1NqadVzDr7EFFX8k7QyWHuMopY8K16q5EPN9FsKRAKaQmx4CAJct26K6E+eiFa0tqYL4e5wIF&#10;FbFQEa1OoQeGCi6Yh5LhhhDgLor1p3Z9SBomj6ydGRDMr+wv5+t5auY1BBY3Hk0AFKXCiJfvIA6O&#10;ZkyAu5+hgAP7gkIE/wAAOvvAQOzYf3RrM3DkjuY8uAZvmOwK2CoF394eQgKzNUA9SQkJWPyAsBhP&#10;9ADgAF6ATMrHM4P8y4w0+5GDORULGQAGFkHkAdbtDAALMCA6IAcDTARv5ScII9QIXx3EC6DCCKWv&#10;ONi4QC1gAQSyAQ6GUBIn8KAzN8AwHmYQDiwEX3AAw8SMxB9vCC0QD6MAScnoIL+IAhXVg7sStQOZ&#10;SIQtZwDC0GAArIY4EgD5d8QSFsADakHArUsTC6gA+FyBA6xx+CYEwACDQADQzCAfkMgBQUVYA8j6&#10;dk4SBVZ8jgwDPqUICsGAAbx8iB9YoAD8wAKWCSAX/wAwEfkwk3VlhAJ6cg6gSfr8CCoGd0FEtADo&#10;szKCFJDdoAKUguMAoDkMNOEHFitlmICBzxbjA4xoUTQKEVQuuGxCPJKAAJrbhAUIgoBBy/EoABrA&#10;hA8yAARvAxCb8SIAnUdIHElG6tSZURhJeuJAZ1+LAA7HY0GEACz7DCAWwagCepDMAgT0wl1G6dXe&#10;DAEbb5c7FIACz/w/H/Ct0CFt/wCHy4WMUKPrXoYgNouhXKlgEOhdKZ18HUIA8cwIWAAg69YrC9YE&#10;GEF4EALQMQyw+iFwkMRDaIHXc6RCOR/YBdiTVCDFsI6BkjQKmigiMywQkexkFDUsGAQ6oDgp0MgI&#10;SlLLAamS8HA1P+GgEhriBdkcALrjAU9CIQNfnwCAO0BgdloLSualwkNTwRcAhbHAAK4ywCAP5hAu&#10;hBcgzZhcILNyhnAQvNQQeQHcxAhOAQ2IEdVU49HkJXlbAATOlgCEhTcsqFq3RQQFx/8AsQiJ+f4L&#10;DcwA1yMSgR8+aJBEGYYW44IHTypuIlj9Bh/Kgg5veI2rIUeWhcoAAOAiTeDCCsbxAM1KgA+sNFAB&#10;UEgASvDCA5vQQQqVIh8OquNxhDJGz/0wJhIxIQECwwCN0kAbrAA6sQEwgiAq0YBw5gJDRf5oLqTj&#10;pNeSXy8DapGs9YHBpKVrxJ++HQ0jJq0YMEkAC/kE7YEAB8ExKBF1gAczU3RAK0HOAnM6iBjU8mgT&#10;OnAjA6PSJBZgEH63ACi/GKSJGhB+sAAkuEB5d1AmlBkgmfT4BQRwBrOY4V7SC90fpr3AfH5LBRIB&#10;FypYDeClpLgttU/KwlnbPAgLkqRmIgQBqEt04IRDxOWB0CYitRvMWxL57jw8JRv8m1w2XPdoyGFq&#10;ULGZJX3lUm8bnXRT5ADM4CIjhAFMRQJlreAACpJoEAj/AInOFrAi34AAZMUu5jTFmwWuYdEFzvuc&#10;TQbiBFAGYcKJDN5zCK61P4ANAx4T7ksARBIXfzc2HW84BAbKZQL2TNfjQAPGP2EBaWIhB4EBSUsk&#10;Qqp50UxG4rkwhv8AkAAjMDiBnHFnQIC9YMkEzMpBVcj8kAAy15xU/SH0aABPlwg3nGYAFpF8w7vz&#10;ChgMukIA69UACqEACPx7QgxQAfpqQH5YDsfrnBcID5MNQTmUOpAYQYbEXr/0oBmSgwSDruISyeAB&#10;WzOghOIKgD/uID7mWCAHKiwcZmAJuj7CBPGLoA5TEAbIQSyzHa+RvC0ALzamAARkiA8/TUonDkAB&#10;meYwfl0u5JVAXUFhVTw4CALUCoCpm4YMYAgH7SIC8YSAuWoUGRZQD2x2QB+kD+5VMH37J+wQGYED&#10;huYBAVNAB9hIwCt6kgag5AQp5NTVYJvCBBVEoSboML4WRBvQMBgXABL2QECTYICITwQSXrcQXsEL&#10;AHHGXBILVApLILnUADL/AAYwM4QoKwkYDoSSDBTbMD9NQCFIgISRGEAojYGgMN1EBPAgQIx5AAIB&#10;1KAvhIAOm8sMAUfrOehcJNiuECXnYhGMEB3IQFICP6ARabhJXvi5mQAEo4CB359DCAYvMIA8V6MH&#10;0YET9CEOF3MhoFRg86AKpTGD1Y9Eg/8AwADPqQQQdgNSgXnj0AAWDoEC4+BAGEiChsfIA6LqECgP&#10;yAQkVcEKZTAA7LuxuAC1EKgBXsexCgwoOtb8eYYVbRIgGo2tvwGKJf3443Ie25/8WZlJ6c6fgkgi&#10;lgfAJIpOlfBYlDGYQAURBwAn+AAHYIIBQGbpCKDFc3ADrkAw2lQBZ8/YEdBAzUWDKQvYC/oODDAD&#10;SAV6SNwSQAT8kiA8OQDbKogA9Vi4yf2GIAz+gBMWVQ/YRNC1KELbxaGcAMJGBCd+BpEBMMIastSw&#10;iPR5Q8ijMCu9gERdQQHWo0LmYgyu8BviEiJEcrnYMOg3AAbCBEav4gAdCAA4JJ5EYq5QYPweIhIk&#10;cRwhayM4pAi4EAW6Eggb+ACOucmADcRQEDP7okAkWFCwQN9YAgb9wBL74BiB68AEe3N0AC/73AAC&#10;rAQJKiQG4X+HzIC+hoqBm1AAkt+rAgKtYEvt4ekYCQ1CEJcQJ63DggtEnCIIBVD9gpAGeSJBSZqE&#10;AvPw4gEkkIDdkCEYelEiG/CH0Qqo0TCUsWWCFByyYAJteB+wCGiEuEhavkojTncRAlSPABo3UfgA&#10;D1mVUBWzcoD8zKBIM2GggVXITIoEPeFgX+QVCBriEAIaLbAl8o7RzVP5WHHwf3HBAitSrA6A1i3H&#10;lrMgFxIDywgBSgDkEAcdiHSJ2bgOQwSamZBebubnoOXQ6gK3UTRIBdQQ0LI65rkjSnxHFMoOgQ4W&#10;tZ2pyRXixczeYw8EosJ/REZCA8OqQICVCD9tjgQKd0GAgOPiockJBYBAgV7koCuoTlaNPhZWtH1H&#10;UoF1FhdROAIPYWKFuED9xwkB/BQP4E8QgK5CA1CEruUDMa6JZUI3CKvOT6DNGdxJ+UFwk+amYAGI&#10;gAtrCIZ39AB8YCQy/QgLdYi0BKd72MLFKebDsDIOP6HWAAB9DVQozRkIR8kyA5PaEhoC3lg3IfRz&#10;cWQB5GhUBJswAxp1CAOhguy1LUAHb8SNFQKeQwV/nGQQKy4bgpAAHNZsENuXgHQ1BFEmVfFgEe+f&#10;AId4QV0DBAw61ABtsPUELyVgCM4cAA2alzlPn9Mhgi2AEte88lhbL6MwAd8QhG3GAa3XIFgdiAVw&#10;cYC/0QBoGaQPLKVJ3zAkBPD3kHH4wiujCFBOM6qUx4veAQK3QFDsoLQZWGQkMOQeoK0EEAjKCB5v&#10;UVGyDdIoEL6JSk7BQeNMBRy3IgtxgFE9uAM4JCBemrfGRVH68AALQCXZb4gQYoA9SRmI9pAF86pE&#10;LCBgHbJTwE2oAPcagDGiwgTYYkhMvAiYgfsRbgb6YQEM2qBAm8zIAB+JAgPYgAd2vATf6MiqgObh&#10;AEZdBUAAn2ADStvALcCiRGo5VxAIniECtuoEHEaoPARQqN0gD6EhC2NgQINIgB7xCSQug2QB2x3i&#10;AZMh/Qt5G6QFGHuETWg2QAiGskibY8MUxCbQwahEQUJlaSB9ARGHaSRRuHgMB/qECvqTaCLOupoE&#10;HfZFGBZm5oE3ursUQIgxuAm1QkAzbWiGsi5mD0kdeYxguca+S67LNNyVhD+12OAHiDlJqICePsIV&#10;gE/xfj/AMvYuwBOAU0LVAQm88vo2+ayEEB7fmCrPAEGj6ynE6UrStD8D3FLe2neMGTNeyQdgTjgs&#10;FLqAOTQKC9moAMmQQsigihxoIRsGzzUAGkZkYDgCJd5AD179mQiRudwgyahAIy0ED+JjA0IEyw4U&#10;B06lIAInOgQ75CQI5z59nEwf4RkGgvQykHQVgIEagBrHUACiwQGzI6pg2EAB0MP8BoyADi7MiAoZ&#10;tQBTOJAFT2QB4UCAf7hBAf0ABXLCA+n4gpcAgl3CEyyagg84aAR5QFwwQnagVJyFGx+TyQgBu8R4&#10;ABd5AwXAkQYYHgRG1wRsIyGB3HWAGdm3AAnhRYCrAQdpAqhKjcAEpIaqaNCBpVdsOgCXjRAGVgAF&#10;g49GBOmAQHVUBDEllCDJ9QIBfN0qAHZwAAXx8wgvTsIEHcABPOSAKTIZwEedPghIBWXQfIQFcJDE&#10;O0ghSnzxRABY+IwIcacwYusNgEMttMBFRhhgXWQEDFgoALLsuCAGJPsEThcAR8dcAgF1eiDe45iB&#10;4gcAi/QIAFYAIH/LYrgxkfcMTZcgutTQ2c1vzoS6hIACvqzYAojNARIbq7TcjRczpWUgDAmMlAQC&#10;Pm7apDal0kZyFxosBAbknmIgAoEDn/wEAtwaDNbZaAA6tk8i8cIrqbkCzkFlLxBlU8qIzC1rNtFU&#10;gy5L53L3VYcGA4eBPTowYp+UavsXL6VBAOLk/g4QJXBgYBugjEuCGk1rYOB8Bc7kABZkYH+WWAXv&#10;rHUAsuSTXEWI9FxUAAz4aAIiCDq3xmAg53CEQmAMF91qXY2DAcfEAoKAG3qAAAoACvr/ALwABLGU&#10;RHiiPMU8MAAi4WYHRuKLAI/qiAgFswhNX5uVD9f7M6DVomh/gzgAAQfITySAA/bBFQzvIBnUQKgN&#10;s9zB3GEICYAnvIIK4+AD45OEAObEgePGwAKYSEBPsEB4QIFGZAB6JQ6oRiI/4Ghq8YwA/MQD/NQy&#10;FSAgGfbCAAeewAtYdUgLWNYBbMOCZd/pKjD+8JEA0aXmEAYOvYRjaYX7iBcWADp7nkSboDrqcwIi&#10;lxE69oXRHtjWIPvU6gAvcMwgb7lRUVpNMBawLL4AgPGAQVdO6AHQ2ABbErAftEgH2YVCB1/xlBGc&#10;XBjv6ELGkBGFAB54NQDGgaA8P9n2EFx1CB0CZgFAM0KB6T1AB5QuBl4CBAeGwE311oDmCIDWO4IF&#10;fMEIJzqQlEEP8qr4gBLoFi7iUGiawzAQZ2JAKdmhW/QVKQDydAgKyBgQGE4AALyUBLvUYnHKsYag&#10;ChBAOKYvFGYn5EDfBKzIaJIQMCJAeBtsMMzkNkAWDh2AHEbsIIVRFNA8asAADiGcSKQ+vMzsQA5Y&#10;BBi0QgKvkID4sARxxhEBu6ciQ6uPkQWEdsQBBsH44A4IARQHZZE1QlVQteEn+C3kXq9NLft1V5iT&#10;mOd+9os8AGG+9GGp6UgMBYNR5iMvKdrCwgLo5mLCr4xRj0uASIvcDyKzPCrqE2pJ/VDC6FMwntmI&#10;ewiv6X973LAjJ84PIW+PUUro9beNmkq8PS+twmSiJYgDYgxBAOn4AqzZQF16T0ABwgtgtDUAHgZB&#10;BmHcIXifoQ+HAD70agZu0ZAAsOAkTPrCkU8BcgYQBDOQSNZ5fZdpBhBAR00dYViQZ1QWdEAFOgQi&#10;6GgQ+o7CGYhdxOIBmYIKZpoBqcfQgAqhILwY+AAoAAnWXAn/ACpoGGIfBiOZqIAS4ggPbHHIkOFT&#10;w+EQVxLI6bNgA3YgAZuRlAvhgi3v9gA2wxB3EgAw7UMHp+sSgGJAAcygLELCkEA2wwn+ogvz3I6B&#10;AUYQC/4Ad7LViArGiQGlwIjR7/cwAAG3KCJQQ8qbOaDRYUQHZCz98zIEoH5RUEYCuBQozmaDixqK&#10;IBy/MlABEUguwC0M3QMdNYgBI9wApdPJAQNB8CygYuxgwgIBPIAu4yCNBFkKI7zAAhhBRHWRAXDN&#10;RiWGgwhZcISLDuITB9QgvYJgAchpFBrhiARsAAuowgOD0AF1RIDh/Ea9KwlYVweABcPFAfd/gmQG&#10;oBFA1figS+5JVlBTFUa5XKvLeQe2epviLb7vsUA8iyaMixgKebT60LJdgpgRyGreGVTLQu4xrYmG&#10;gR7QFmURs2ZQFc5AAHoNKoTOtAG0GQAem5k3IDqwiAoIqDsHRqAKxgh8zqWtSPeINeO3+kKIUP8A&#10;HQ9COpKJmT2Ylw3daWs1xTzm3vHJqMsQAZIg5XIGWED+/hyIG+yw/Ww2CAT5Y/gOeBB5xiBMewci&#10;ZJq2CQEVzoAL+pcQkC8RQFVggQSjUjAJDDuEQQ9JgM8PglcASe2wDE0gtQ/ORNFe2CkAwhSE3jqK&#10;X1JSAB42PQEHxkpmzQtAAZ7d504QDoMQ+MC+AA1AN2vXTCALbkMy9ZAxXKOwALOSID7/AAgQHUQd&#10;AAGxoAB7BQ9p6wz5vwAHtSAEd8AAOciAjfxQR0MIBLABk0FQgE5WYoN2HSQzkCAMRSAFiTyIH5yi&#10;AgI/woIDMQQI5JAHPeQLzEEoHAV0ATShgzIFh4KDEEAEG0oIB3jBAB8moDT5fAg+QuMKgF8R4whA&#10;YkFABQAHLbjk8nGzAAG/LCkD2YIKAVjD3CjIZPwk1YCAWN0ABacBEM6BDEagAbZgABOBAZq1wCEK&#10;QJEXV8AwN4gXCh67wGFoF4pmA1YAjLBQWQ8SBoAMU4ADrt/zAQOcTAMEahEZqZKEDZggrAhgAwaY&#10;PYFwY7AFil6ppfWYgFNE4KjpC5HlGQQHTUgB8FwABkHOJYcCAe1Ak82qcAgIdMkCdv2cYQFqgQLv&#10;KAHVxQEpYQAPHG4AAY0kSCP9M8cWIPI1cOABmYuIB1YMkOXDcAxJHcATycb4Qi2QKu3JjSLeGAC3&#10;gBgmBA75sEI/4TgABnbAAttgAhiaDEdxCjUBUZPQIQBBKesJDlRIZE+x0RJYQfQAZnCn1kgstnIT&#10;YTdGx/vsXFaDoTF1Vjki/wCnWF/zGhQGe6RnI14Lv65OB1iQap93orLS/Vrvl1ez9IlbGi0tU5P9&#10;gJM9o/cQWCAhAdt3lDdbv4e45ABWhH9PHCJLKMhAr0/6Jlo0wUGRYKqJM0lgE4Xci/0pAAlgCEF/&#10;mUD8IqP4OsCC/wCgAeKHsKCrO9zbxgAfpHAH5Ap0uEUd/kENjgAbvcYiAilcySMDzO7BmAHO3GAA&#10;jIogHWBwAHvBwBajwTEO4lcKE8IAOqEcNLEIiWlA0EhA0/14dCUqBAvSXCg05oVAXTnSQmDlRCBf&#10;MAAPsKovBCAd4AK1jJAB+jhYAXlOcQ0taeBAW1OCAem4wMJ4xBoeQvGCE8xA3tM8dcDgFvUmGaFh&#10;Aa6SlQBZoxIAYAA2jCQzJNikBKBGiPe5qJgBdzACz2ZQDMgYN6jEYVEINs1MJoZAQZMrDCwAOEJF&#10;ILcD/IuCBbPgCItAAO/AICH2wQDfqdgwc7xiQxpwW21SIHrPiQOUNrngkAXWBDXoKDb/ABCGYAAV&#10;RAyoQOGSCFV4ZP8ARAKtUQQBhUQOD0hIfntBQACxY6CFnr86YQD5aZgYLYFuEAQZfBAfzWaABihX&#10;EBSAwLALufhWAaJsfQArkUZEAeMnmw17NHqEuJHtj+/++RviCD+u5TMKUrgbx6FKBbrIhqCa7nxW&#10;kpBzC0pRyCmvBbaBBAFzUVO4YJufZsIBY74EcxcgGW3+pQIH7eQgCUH3EBUsAAOMLRIg/Oi42iZL&#10;oVfzDCmbGiRSRkoiD7OxxUPmZQvamx7DAiYHmYQn43EAp2A3K94iKSbV5M9hBw3QIHWVSAd/mNYS&#10;Cw1CjZ1HAsLzgIL6L1j8f9KYEY1jJUMSJZkG5c2Vo5o6+pSQ0X27Lr6JALRPh1wAAJQFUYJvrEi4&#10;N1MMYw7QKQvNbIArisB33YALNDAAINABFXDAAZyiVLrDQJBcMiTgVdx0A7cgN8cqoD2wCMRDVbaW&#10;SoRTfYohXPkqAC2Qkmw1Ta0ikr+AyP5AKN5WGpDa5ZkCD/Ee4CFSqQeHkO0FHaiAgA+s2BBvAMO5&#10;AwDpBABGyCZwwQLyCAE7QA7QKwdb3DPAOFMEvqLxSSYI7j3EIASYMDsBfaRjFwD+AynxCAGGOAgi&#10;LjR3wAAm2yCgqI+wBrBDmiu1kAIb1zYogJDkeAT4w0AxJISKmPhgB5CAGReLZBEqi6TG6FsEIBwC&#10;RSXYKCCGEQxshAqAkIVcAJsK4QJK9oAp53xrkTkuQEueLhg2NNyZGBWsNQgTdEAT5KORAXzMggfR&#10;TOAgNhcgYDwbkQKKhJ78PIA38aCFd0OwxU3PBgugBsSkAAUiBxRgUqa7CGBWqCRjDcZMaWcD7wDF&#10;XWwBE2poADL/AIF0ADIWh8PUwEEHhoCI0JgNtCwCX5wCCtxsAENE7hCnJPAAvH8IUrQwBUPcECQi&#10;+MsBAXKATpUQA6wgHGJwmvyMFbCgD/bAA3/csIcMVsbQA/wxAd7mkTckGQB7dWEQ8qJIhhpVgkFg&#10;zwRyAOHopoLiF3AlVYkHNeQB1sFQ4KVwDpmAwAw2gUATJ1BFIN+ZFBsEwZQCYyjxlAmU8yJHpRAi&#10;79D5IYHf2uLA91U9CGtXt/HYU/XZcVWgulA12l/gpLhHNOQBrPLRRARf94H7hFxCVRg24EO7r2Wz&#10;tI1Bpdx6yyvy9KagyXx0W3I6DAGIADubjqQQ/Y/wAGH9EQuGF2B4yEBF6gC/4sQyugSsMWoA1vqX&#10;AASIKg4jpwBFqg1AW4tigBGQgS8kYDYIAQPAAbpRAGeqADj0xkgHUAblygDCGYDuanoMM4W2CQBv&#10;NwgzeslgAe/f6SgRKMAQrUADqsoED3yABRuEArrFwNwnjvADArgAW4ACeoAORFyA63iB7YY0qwD0&#10;Ge0AAzskHwyQOcVxQNUGUmbgCBOwQM8QoS4Qo9oEkZ2LCA9NwAMHUALoSgRo1BA+JcEBHpTXGwJA&#10;iI3nVf0aAxoVQICFZGGQE5UsJNGGEC7YQF0KAb4DdoBuGwRM3cUShw87YASNbJgM5ScBH/QULEzU&#10;ABO2GgDz7GZQHTcRPYDQBEt9pIwVpLB1BKuIJgaemv4QQGWYAeAAXOxCB5vGqgLiwALwBIgO5B1g&#10;x8QfUDvwKC+uhMBZNLhD6MEgABWYCG5QEhOT9gApMiBRYqhA5yaDAHiggKfQAgAJS/8AVAbYhyg1&#10;lOsSxsR8rcnChxc9wVLBZkxoyuHqjLrbXFcxi1xeU9Djg1ahqIXogbqbvuRNOtPlPmABBkB1IwbM&#10;IKhJnSIDolgCSukzgNvBQgcGUgMuljbovusLWuj7sEBGhJTyOoouDDEIzmrkURLiuKLIbHSpCcfY&#10;BPtIgAl8JjZGH2iAeyd1AH8CFBvQAbPmIDrLgAnnpmJT32CBP5kWEBOQbqo8ggi2BpYUaBd+fcpq&#10;1dKuRyDRJa0Z7DQYLhrHv/AAB3QgBkQg5BAiHzIgAGN2CibDYCnOAQArkwFJi/sQBedwgvywpPfx&#10;QAm8+fOAQPjQAKvlO46MB8wA71JLkD5IWc7xB/IHxAd4bg6iA9iQAVx3CGLiAKu5cwMLSxNz4QDE&#10;AV0QAt+Ud2g8dABffCwSTvUIDxxAM/qWKPPWioICkZAIXhLSP8DQm2GYDAjQd/wAC36YKAH+4Q3/&#10;AMAAFuYHkSFeEhr1CXIjllhYikYCRCBow0UEQfwQAQaia4HsmsAHjZARbggHo4CDDfAJrNBuDgZR&#10;obSbuBwUChnITgAL8/w4mEOWRcVnW0igIAsAtYMnOQUAdgyEgRFubAEbJBAYZSAJH3YCD+lQAPYV&#10;hllAAGOgwRlNlUcMvDvxYJjPc+dCQgPbxgDBZbwBMtx1xCF+ULRBVCAzSIAuywYSgPE8yiHiwbAH&#10;4AH7IokxjAcpyCAXwKgnjAAQIAAWe3ILvPaYX2xnBHD81gVNigvwIAEFkAV294AIP29gAQCdyABT&#10;AABa0hsA1wCELueBINMUAAHgCg3pQBGN2B0GJYPN4hATQQKHUAZjYqCCkVQEAHyAlzngYAWhiBhb&#10;DxBkMAHDiCCRkICA2hgn+AC3YOAQE8rKQGBgdggPmGViAzICAEePZCAAJwqmWwDLcEIjjoahBYUl&#10;NgIJiVMwRC9S2AHHRorkSMJ5fRQbdnwSBy6O2BAyio4oMKbY1wQAZIu1QRW4DZwMka/sJT3k5jTl&#10;N3RmioB4ON0AbQJCCq5M2AIq05AK1yggoAq0xESC8pgcZQ5D/wCSBoHxJ1SAPj5LwAIyTIiJVlQg&#10;OTFBINqBqAAljugB+jQMALgEZfMKBTYIFnbic9OKmcQU8gBgmJgvZQC6Rx1ARQoMCNmAQP7ZBikc&#10;CQJiQgN5KKFPIAHnAAFIqAjFzYAhFoGD0HgCQn7rAb3gERzmwAe5lggjqiAQfegAM7QOOAaGxIGD&#10;cGgBK4ACzCAiNJ64IGcMwIgjgRg3wAF1dwgCX8KAC4GQANOIBBzIJRtRjpEvn6IBB/PTcEH8hSAD&#10;kugIfJaiEmqRlsQwgVzsASCbtii5oGAJCSAsAzGWOcmQnTOQRJO2UsFeOdggscOEBchqgkQRABBF&#10;oFBmi/oAXVghAWLcAk4rCBu+4hjCd+GCmkCAFRhUPVwYBRoCIZrFiGWuP9EPAt1qVFj3ofqACeMO&#10;gLDXEAusESyRIAvZ/oiTRggD2UQEsbZMBA6w7GtxDXQCuEgPTxZygQHbo8sIAOMEkhjug25OSaum&#10;mZWiSyonEr6pzuSYi79SnzdZpNaZOSFZ9qdjxuztmVPMiIvX7Cu5gQAdgmBXOAjnXgIMawAG4QwB&#10;cs+FgDAEGgAToOdiQlbTYIBMyIL+oMlyuuLVfU6HaKejHV8fgK9P4UM6iOf/AHtmPx3B1wECrvaA&#10;Z4QBPySHZzCCENqEHYKEwQkFD624IBK0LqhV1FqUpLk8nq89pq9NFNuhlACjLJsSMslCJPwugtpA&#10;PBIyuQB/qMQAC0QJlrQKOe/3ToEFcfwbGWNCAB1JAIcp8MdJ2wtEVFa/liYMImlIJ22VkBUpUMij&#10;ARkUcDPshE4GYTQULuAJsBRJvaAd0wAAtqAB+rcgktQ81CBmwQAXUghWRAIB6BAs1AAqE+4AjG8A&#10;cewBKgQABlhPBSIcmEdhnEEwUbeegINH9ih4/YSsLYMILLIICWD1IDGRSIfx3iKJAb6BrWvlRIAe&#10;scAbYQA0XeOowPkCPMOrM9iS0C4L+jGsoGyKA/R/6wwBWoOaOAhEz/RRKSmDQDaAyParhxI78sAJ&#10;w2xziEOfqSABs718mgGJ8CJd4VQDKZf1RCZ+AESABIiBT8vQLOOBCIxBAPdABtDcIBdxqAHydxN9&#10;dPMxCwwfUUf7IwQHrK4DWUl8R2CgVMzmQC+g5AJ2pIgKyWYgFmEGqCodICEK4UKFRAQBzY8EEDtk&#10;UM9rgAGZTDYFaNUAXnIAUydQCnTWMJXKVbBIBwIcIsID58VxBQdoBAi6wBnGEgIDWANXsInDoAFn&#10;xkh8YK7PAgewFwAFQACTSSoYUdUod4EQBWWpEejCggInMqsBhqAG89QiOg6BoFofsIpjIAHUFggK&#10;hQQA67AQZUBAY6gwvrIqhAISXAFQB9iQn0QQJ2H1YFDUMXDBl6QABs0hGDTWEQgfyyJBeH0iAGw1&#10;EpfqQBBgUaIAMKVgIvK/CIg1R6hAOJHIQWAzwBwyA8IF3T1H+TOeZIUyPQQrMDebLsl7vTCEWfAC&#10;DQaD+0LR+8WMnVFZIaAQa3LIgdiANX+RD4gCXcWWoJ5+xCPwkCkFdf5OIQH7xIFtMBGf9Bq8IKhR&#10;3UgBqfCAAtxEQN7UIcMl+gqQB8nDAR3DqALncIHKIgUBdcbpBWJQwBsMgH2CHpGkDBS5AQu1EAgS&#10;uaBCA0WFB9q5kUABPa0bKgF4EK26FIgaKyFCINbCNXu+TUIGEqUFq8MLQDAqACZkYQPY3gSCuogA&#10;goCQIZUcLZ2KiB7SahAXvLhI9XyiywETqKxALsxgQRmpQB2eBSBOgADXJJIaU6QKNQDwQGeFIliD&#10;Ei+gALzlyRAfln5OBI9s/YhBfzqAGoMK/G0GAC1wAHp0NwAFDYAMkJVALSCOAuhAL5SWmz6gAFDC&#10;AA7EZagZJgBOHZggMY3EBcnQ9rA/YAgGbAAY9guJeEqcAglblgiZpQ0mUdrI4rSjYS0hAdwAGq1G&#10;BAfoRuA9OEFB9ECO4+4BFXRDtA3jwEyHIUMAWhB/sAKcdwFMAsBUH8KFQ7aT0MxDD64JgALrIPQW&#10;gECfUniQoIGTsABloHLx/Y5dywQAFjpwIHniwqVnV6s1gMxZuKqlqhAdMQIiYDMSZA9CBClDRT3f&#10;gAsxIB8wIDqEgpsChnivl0akYK588t9aTZzeoo9PY7CJ86zV2MTCR2qDfoAX4ALekCNDaoKAA2Wh&#10;MDfuIslcJgNcQCawwQGqxdMLgZXl5oIhobZh9+CIBSlukLUsIQrtqaS7yp4NEFW0x7kb/e83SfUi&#10;lzxLalciZR1wAVMfc8ADL2PQghh0ALsMOAv8EJfFowZ3vZcIGGJVzpAelxJn/GSOZzPcf0EESSOB&#10;IQH5j+4gYYCgtdAgCzMkhNVJYYX8y6GY49NBQw1C0FZRDeuIAD9gCM04IvJBIMfSgAkAXhbbjz2J&#10;ClodSD2BeggNg0PWDoWFAU9iCdrAAINMYDVQIwH9IYlB7FABpyiD1uh5NyALn8AAHkBwAGphcQiG&#10;ED+FheQMNXdAD8+AAPwiB9X9IR4CSCrtZaIvon+jIQBLCUBrAQA9BqA53lhC+lFtAAc+gA8CExkA&#10;yD17DaBufsBNwyEaLBmAFW5hC7MAAKz1GA7AAGSgWHkQjaNIAGPvkBlgDBLUQFrLTRM7uEnYMBIO&#10;d9SzECo2YQJwP+wysEv80CAhuvAAAZ2sIB+hqEAA1yB/rLAghHrIa7lCDgDNyAA1aqECABlI1SRa&#10;ATcoNhE/0BB1FhgOeKGQAwph4wdhIAcFYIKzWiHeEBwBdnAsMDLRtgCNArd2wkAC4VLhB3c4zgge&#10;EoaGQWgagVvD4JCMr49yAJ6fWFAC5Ci7MABdcvAQ6VVIsaVRFK2Gub6wQAFGoQLrmAKoNaBAXyYa&#10;gG8YoDbwgPeMADi+K4BADoUTuBpj1AJ/YPhwF+P0ZQA5kYYJWNiMIw8l/wCl0UK8v2ZBA/mfogAB&#10;V4xXEK0KwYGJA/JQVWJKQCwQYAGCHTQBtyHuDt/kkEAF7cvnAAJVSxmCBtAkXUoBKINDEvmlreGP&#10;FOKiBBOBbdQiue2tdrCG0AjzAAE/hUE6AhAQHpYH7U4gQR6VRUIg+KgBPQEgA/IHAW+AAI6LJBa5&#10;GGQOeZFgc3n/AF5EDAEomqCMy2CwQOs6AWIVzSi84jqEEiyAAjKRd9GKAA95CBowQNIMSvQAXWGM&#10;UuhAFGQDmCZoAvcAAMH6nUZWo0AQeSMTM9WCQn6mrkqqJCu0m+P8EQCAYnsFQm1MbgT2xnIm45AB&#10;iEAa0EnUSKlWSsUDRAAH6gAY9fCDFlTBMjcdgAsNCE5R8I4FBOszUAHRgQHrgDDlAOXEyo3hyVlk&#10;CDjZw2AAq2zIIA5m4BL+yDrVM5hAR7cS7uKjGAK/7AgVyEAqa4QEuyILCH42IArG5lC4B9nhiBfm&#10;wABqcJrMLDeJM4UgzsVA4of/AFJABnlNLNZ6rTX11JCAxpgggMQGkADrUoeBALz+BgAdUjQB5lQF&#10;DnA3D9BCegwAMcFoAaCQG5VYKRAHz3MoAPAXsIDNFwRjUQMJ4pmECjgwmK+ARFyuAQBrY6QANXcI&#10;H0auEINjWEgZsCV+OMdM6oD+uoF5n2+4rgkq9adIzBV17T7GEw1OorBKKhaarFbRUzICTFh1EqAv&#10;QwBH5BqBbK4ACwwgqAx9SPcMG1+FKT2kOQFmQcAAmQduQBfzDuSvVwqGTt/CxFBsuIhUE6GAg03C&#10;ADeoUhq/NIgPYYUAk0oAyp94Afte+AEEKIUTz6kACNkmhzzMIAFJuNM9TuZf6aIsPQmbRscHDqH+&#10;YRE4iqwTfvjMAWnB2AO5AhhKEgj1pRYtCc/fKwu8CGpLlRmdKcbMBUrfXa7ZAJC9Pb3/AKi2AOLS&#10;stRAQgfu8OGEHVUAe1YVYVP3mx4Qvbj+GFz7XkoALlzwQJfjAgLWgATwOtUK3KAYDo3ANjqSAPLu&#10;QxEMrtj9Ab0bgpMIAnd9LjcIK4BA1WgwLfsYQC3ASasGNndnUSdRQIBx71gEBcolQVDzFxPKogfT&#10;DJo3B+ZwQEX+sQbn6ZwJVyrwBl/5JZcAyIQBX+BELPOVgAZqJM/gLgqkHvmKgQNDB2ACuOkQsuJh&#10;OSAAl67FIB2mAtGSIBCwIEbz2JOjOJWQADigA21BnQAN2ABXiIAwEXwdiAccjCTjxAQdby+ACG7g&#10;AnZKl0QImWBA2GAEv4FCt1EAF/QVRPy0GAiT/RlBDrm+DYAlxAAFt2+yrCGHwggOCwAN2q4Ewzop&#10;ADrtYEhFxQLoEAUCOUiA9tOfBwA70ygQDeOYRI0+Yg+cAgZUIBWxLiMG6YpXWG0J+whADNlAgUhA&#10;sCj8SAquvfDc6DAjj5AB3gGwndEAOaamATtDgRC5W4ANDnErCBV8BSN+d4Cq7zYsABcxfs4UTvNT&#10;gQHC6lAINqElAq+Y5uUkBEggYAnpAJnaAgd0+zMUmmWRABVZ9j4AsAwOYEHyKBGCHY6v8xcEp3g4&#10;J7YyCA6GcAIT6xMAXqsCM4cn4ABrTQgO4YMdQIDHiAAUuRZKOfoB2HAVqEBwBMwAP+gMtg5O/tR5&#10;YAIRYLQUDwGohzLCnYS4Ajc5W0iNvS0EAAwq8FBgL3pIDcTRRL5LTskNoYaAkBAICkLYKHLAQMX/&#10;AMCgjCBXUOqCBzIMQCKqD5AzGgQkWxBHsNAEcVhJs1QCGvPkxAQMN8CA5oGAEgMcCKMBT0TwQB49&#10;4gKJMAC4/QAWxc4Ns2oEyvBBRvR+DyAFuEBHlmEQGqgEV5hUa9OIAilKIF1UocRWooPMEzACeEL2&#10;JDuKIARdgQPBkRFJMAxoHFH1Yhn2EoNfxQSGA4EB0bBMNcwncpfAMVc6gD2koHAHvUMfzgRQP5Eh&#10;fRwcsUoYHCMQLmmYQQhfIEfmcACyYSJOyEHjOMBkBvpgQO6q1BBxg0D4FABDZCGyc4YWsFJWYgVM&#10;WeYiUm4QwCVVUogc00AANsPShUNT6zwNHRJRvUlp2I8VQNFkeKYdjwhId/IrrPBQSbaPviECzpIB&#10;w83AADcwQ5RSNYhnBRwQUF2bcgTBGZDFMogzAXbN7ir1jQA1AxRlQEkesNwAerAzEBlFqAAVfA/k&#10;+kIZ2piQRsO1ysbiHNU9B1XexPzYGzls+61MAIBdi7BoC+zgR4HnOErgVj7fgIBkREARmgAu4BhA&#10;FgwEix4r62DQsn0AAqYNUAmVAbGA+IsqAWqOr6Zc4eS1g3teAAchXSheh57wJBeR0B67AEB9UEDn&#10;QUBhrMwAXQEXAHEQaAFMABR144Dw6EgAB+dAAPyDIIYAKu5SQrgxwAPvqOPwzgRkCKBbFCgBFz1j&#10;adQEjq5YZIbcAB/k/wAADjsEBKV+wnB0MAy6M8wwCnteazJr5UNmyqqmqaLOdTgSVispx56Ca5G+&#10;E7CXlJ30fn2OcSoYPanti04aSqJ+A3CALWogoEoSqAZ/IIAOFAB9AEmiUoAH7DD6MIAbaMgCs10g&#10;Vy5IiggA2AAaFGF4AgYTLgAjk4ARGBQwpsU/wAAYIA7cAJoUgBgdB4IkAbGCtIQuoHRIalWgsIfQ&#10;B/RDZYRA6JCAZ4vUAFYKWNRzceACeFAgTWICdwfBBAfKQO5dBCYZFVfgIBVgQKBgPLxAoLwE9GYI&#10;QGycB3f+CTWD5XQF5YIEVYAAF9sABv0YQCJxxmAHohJe8TugBE2ZAA8u4AAS2oAGZu4C4LhhoA01&#10;f0SJk0s+4kAFdn+ZC9gLxOdQ1PiAB1oC1wMCMP6agAHZcCIRhkAjVmYAXxymedgAkGuAD6+smSAF&#10;AbIyDOIIG5aGYBQf3+poQBNwh87gAKopCF3RUFRDC8QAYsEECVBI4eCAEQZKOC42MxA3EQAEJguA&#10;BgaAOvJEKj0bCGxurCAQHMqiQcmJgfNJQBNoxgANs0CDoUEBQNoskBExcCGV6wVCUZpQl29osEAE&#10;1VFKWVYQSOBQEK0Yi4SUYQCCUAU7dxyRAViaAQ7MqhAkaH+/uMtAWSCyqXAIWrQAv8AE7rEQFsIH&#10;wGOgT4KwBtKiB8nBQMoUFtRhDwChNwgIagnEogtMcQQJNfcJf2BrZT2MAQjSCBhgACI4RROrf9x+&#10;gFAwVuAObYUbyQG5fgUkAPrQKZD5A5EEBvaYAW4NhAAb53AJuICp0kfpVj6fQgNbmRoIAeQpAgPz&#10;FaDl92OABPOhLaAFwgBP6AB9oJADgvQwE5BLhZ1BFYYlw4NTAMIHsDbeajQHUPjcQEgzGQP07jAn&#10;ndMLfw2xAAitAR/e4Ab0ghJL+JI8Z/TMQF/caBAA2NEtk+knpT+ABROKSD4WxBC5iwgmjkoCH4tB&#10;BD5YSwkdPEFwHdFQhnkDBqPYQLQyDHk4UhNShvA3OaAMo5kABShA/HdqGOwMSJANWVAAvuBJr3GU&#10;iTrWKriEI1AE8fQhiwAEA5QJaTAzA9WIU7L8EEB3xQAPY8MtECAevyyQALpkgpAD0aixegC0FQMu&#10;2VTmoyeJkWzqt9Nrk99LCFtO/l+7tlZDnrcuRsp1yY2rCZdVnRBnlmKppVq8BwUCIGaAXygWAHB6&#10;CBl44QwgCzaLQBjgwALhzCQtVkJXIn6FA4L28YG+3MykYgFAAUGWAQOyAP5OkyUGO0rG1IC6FAX1&#10;DmMUcA6JC3Ouspaj5YNAtoBO9AQJWfIQVSUUHfoY400qDxzc6DPbFp9YpVCBOTAeAAUMkZCCXtUA&#10;xGCXLCK9cCueCwNMKBkABwZAhCcDLRMIHCRYs97iTx9ZYUJ8ZYHQAHbuOY4oFP1VXAABzMAD3U1x&#10;AWH+AQP4YQNCvgz+YAj8AAVqEk+EAezqE6Lc57ekb6YwQIL+6GCAD/6ggJuABDtDYiMPcBPBQEDB&#10;ExAVIYDlvMBYyF2ZajoMLXCTIAfziAKmDJC8hqSiklBfuJJXDEADCsO4D5AoICYSNlsWtLLTr2Pa&#10;B85MAQVFIjCTALV1ivRaVggABXg9BAYYgYGezSE80LDG3/IQcAmfGXACuSQAJgyIAX2QgfDRAPfU&#10;agBOwuQvyvr8AAl5ELuAgVeQEjQ6iALu2IAWkBBbWYgCA3QAGNnkHoEiwqEn5FNDf8/RBJUJ8JAA&#10;3ssIgPScgJ0gSFAqsj8ODDNAQDivsEK3BAB3+5AJh7tEV+HUBD7pOYgLzQw7KLq/OIEH8oC24QAb&#10;3OAQ3mcsoDDroEEhBgHVYweX5w/1iOJP3wFAPhIyMxAQJodioyG34AwNUEI4ZZDEoFhVIAV6hg5p&#10;Akgg22ShUIDL1kCg/pnfAApSEqHqToABBALDqoEARf7AALjHCD8hC9+uAhMdQoMN3AAtIYIUkaqC&#10;b+YkOJ1SEeuASSblAUzH9AHPLCGYy/343IGB0+KwQ+DASc+pQWUQUAWdpIgwgbaQGXeBYJn/AJQA&#10;NwwSX3qFHPUY4AA1OJCfyEK3O6AGS3AD8JCCC9xqMKgI9ISB7zu5ENMdwAUkadwCVHjAQAbLFATw&#10;NUiJGbuEGXWASdRkABLoRoU09WOAoBoqowu3yCNAHNSNQAJGRGEPkSj4rBL90lwA8/L9E2WAuPBA&#10;t6EN+gBg44AJvEAn3AAG3JOBA5L/AHACLlKQJduaiQAcn9KCAA5SmRhAx28MCAxUABG2tQgDDUYg&#10;KBzYYOeRlKgzBAb3EA/QqFR2GgCGw4IHkAGnJPnIF/qfsACQkIDfkRLLiCApABvmEBo7kF7f4wQB&#10;PUQCkyCIlxh+g3GGgCnGpADMNRQTDZNJEuwEAHcVCBrQbiBWzCqoo/NsAgGKxAaXCCdxYAgnUIDm&#10;4dEgn5EQCGSvJGKsHStWWFJBccDOHuScADu6esAAEZSChtNUgd8x8kQuqZSAxGoQonNYn6GQGHHg&#10;AMpoXiAsQwEcgAn93KEXsJghdcRcOeNQAjz7EDVhABsf6AH8oEBgSEJO/wDqO6AAWoEr5QNAHDg0&#10;kzcoEAPtmAQFJ5BEczCDdimALKDHlQAWIgUfAIEWxADYBU96iDmcCCwdSwgDZZaEBo1gAAL/AMjh&#10;PNwkOoNBh22IEHGIAHChuAgS1V8mkwHv7Ngha7wwUQ5kQgYCYAVPmQg1gqCgDFQIZuCiDcFkADeM&#10;BFaMOJCRupcYBcLKAGPvYYyCPECnYAQ03xNh+GoEqBgEID4EDgFJUEDZIBhmgPTR4LVzmGxuvlgi&#10;znhZyAloAcdCpmwmPIAjMf1EO1m95E3QYS5DnW38TgjbAEgUOkPGN3CM23xL5MwuPzNvTd96qa2w&#10;CAcUQUPfT3mMGWfDyqgNpLUkBBE5mAAhaEQp1NSABWRAFafglnjuAQyGBjEcxAcIDOtID4WFJOoA&#10;Cu8cZQABPwSxRRxC3Qko7GsVAqAC5lH8avinACAlspuV7yIKKkqqrlcgADOtA0AGCgFM0qAooJBk&#10;TBUO7+UP2SSDHHHMjQgFl8CBfnkYYBbAyGGzvKhASiphQCdwgFjKAK9MXAQUhqAdEcAAWehckLNj&#10;aAB7jqR8c40OEWyQHh2AF1ZBFQ6cKAC1mBWMMCXXIR1usoADgxgAM6wIunBzgDPwAD8uAWZyAIcO&#10;QgpNrmkg/s+inE3iZl8TICRgPgwAMQQAoAC+jYw3A9cKCLz+SzQZ0dxXbh0ANgwAUe1egHxUCB3z&#10;FoUCJmQEPYIB5CAxkhQLxBALmyQ43jDOdBrQocgKNEoJAOj4izFT2wEHcVwg12OilwtQkqxkMA4L&#10;AAliogv4bEUDPgQHkHAA8yMDvFJkU9PY1AzlqABvD6KBDB5ghuec0QDgUMCWewAPxuBBeCYB3SwA&#10;zFm4BCV9dOCO4ygJ6UDGgzARV9l9CgAj7kkOK4AN/wBiw4pFCqBAV7zR0CBKDDujuAsGbcBHQoED&#10;1xaKCeXpuTFc4DKRvh4FBnypuEJ/CGWmAlDWZQSpZqigEUpECjfLUMD5YwCl31AmEzphiHFrc2EC&#10;NOCAVrVBBf2BdSMEkBLuvDUsEB4IgiCqRYjCeCQt4ACky5AE+FTUKDWwdwCczNwXMMADxVAAlVDg&#10;gBbyQGb1wAwEQgyI38MisAVtCJUkIBngsAIVigAaoMDMwYTm90tCF8okBw51sQsoEYnVYCMSuMiS&#10;sgCfoMBG5k4As/EjYAqEcUcWcBlADAwVggSVSIACIvHInBQUAB4h6g+sMjCJTXFBlx/IQVKv044i&#10;4BBw+yAfQBuOdzoQJQAB8YAC5ZuDahuAHOsRPrkCEb46YBQRMiBwYIS4ggoFVB9hAmj2WBQgtR8Z&#10;9hB4DccRUgh/m5A79LwAAiuYH3alQAPr5AA8iDHMkQMDsSKt9AAMSE1RDQoBa4xIiyQD0ygDR3z6&#10;GADzqALz4AhaMNRHLpIHyAwSEHYZCAgpzqBgAE9RARRXAAzuo5Y3DC8BAg6wQNIahADriCk+XM+A&#10;ALOYF76xUBJUxVCD5UnAI6okHku/Q2gF4sZACW44AdvuQFlg4ACgYDTpp8iAWMgBnfznuTEE6m8A&#10;AbaiNKm0AN/VvghDalBMHS/wQCUvcxAUFIH4kAV79fgEI1ZA2sqgNqAyKp+CECuIANbJVahTwGL7&#10;CgQAeooOBJHedQErTDEIcaBAlWATNAkBoPMeAA9dIwDgjZv5KgWYRkgEEMgAONf4QIPnXDKBGKRn&#10;VgzsiKeqHyzt3VGmJqtm4uorX92LKB0SNtvfTP5tTx3j5oB6tSCAFuCAqaJyrGVW6tHFBwvvAmke&#10;aDmFdG4FLA5HAdjiyf8AXiKRfSK7CtHFjCAkoddRqwS16ON7LiPuG/8AxFlhr+jd2PAY0CKJBPlf&#10;4FFRqMNJ/wCiDxx4Ei2w7k2IEA09T0CIavjhEgRvqIPjIkAao15Q1ABMrhBmPF8CA1qDCKhAHn2o&#10;BocSE/H+DChuvC6gIbbMgISXAUe1ZBZ206+pLSYrEbD+lTFxZ6AuyuXSaMetk17Y2TUeQnIkz2V7&#10;YAgd+LICU9JU4GzQLYYibwnz9moAlUlSnAUAXkkEAP2a2HKRqDtgAm4OCOcyKpgM8oXQDfAhBrAc&#10;AujAYQuIkpwbSVUE+QmliFhcBdvGMRSQMMZgQtWHAAK7cukBO2wAA2WAgC048kdhQEG6Oo0gBLxo&#10;tCnTq64ATYKZwBt0wCs/tCDRcIFnNCAL24AdwwgHQxBeeIoABz+PtIF4gAJEUoAFUah8gzCzAfRg&#10;Bx6hROnhCgQ3EJ2NUdbmhkAASvQAzEVBTTfQsIE0YwjBgFH0FBWf5J+ggOP4AABhjqZywgFfhSJ6&#10;OiAvEgEuzrIyADfOAQN+0I1Y6wTLkHCCDLcEYpHAgD+okAj9EECbPogJjyAOBDCZrhAlOmgF5dIb&#10;ik/n9wEAO4QB7amYAJIDDghyMBD0koAVpHHkQWgjdIAn8XpEmtUQHvIANYwP/obgAFclHeAL2Kgw&#10;oJQUhA+sgE8bgVazKIE+A0M/oABmQABEkBTU4uRQG/BqACZEB8aowYUM9CNiChXSdjuGA2omyG7s&#10;wkUgfACBdAWCBNMIICfNgBZkUBGZdRA2lQEtDaIH+HkCc/6TkqH9P0IrIKOOQQTgdEAWbyvnAIN6&#10;PuEA7gUFAveogNdTIEiiWEAqrqRCuQVlDIDv94gAHoEBGHlggRWkFMlikgOFsQBq2HAPTof4YP2M&#10;QDx/MoAvUYAEYgACYsAB9xc2BC5hBQXmMLAAuwMjhSeCAhEVgEAgAoEQFIogwOq6yrAAaKRWIrUm&#10;X6QIq44ALooRQ6K27LYIBBq8bMOmsgUaueSMqAS/AwS/3HwADdDAGwlhoMMIGgCFHEEA+1AS+W6A&#10;bIjH7UfAQNpY1gQcBIFu4IGLgA2r/kQYQvEAfY9YCgWd8QAZx0ABlCgAO49yig191lQgDdIsjeHR&#10;GLDM8CYix0l6CA8MQU+rnTQPwAB8wRQdFzUhKfWdgBTtgAgV51BJ2jsMr1Gr3ALpYIXHBgIVOoEj&#10;VxAAHSALn9DwvO/EFb4C3+pAhCLCFEr6TMAGarbAAQesgAIrmERmwgNDmmYgtSQAcEBfu0AocGkf&#10;5gAt8IICXgATgAAf9CldSAnEd3OkAEJiCAdqAB78gCOwGAHYwgKfxUABYSwKNsEgAXQAB4YgCpqi&#10;Aue0kCglDT6Ih0yICDcGEC2jRIGSvCwK5Qm2QBcTBGQipvUABZj3gC1vmjQAZru0ROx5Mwg5waqh&#10;XwAY3dIABdqEEbxqEjSO4n1I+KSlGpNpz1REFs6whon9qcn5evVRQJmYiru1OIKEQelVHfFb5SHO&#10;AGOsiu4l7VJgPUhm3IK5iWTxwpLcCULTxSWl1BoKicqWdQRPIirQygAi6XxpbWLRT7OBnQqrKXD9&#10;TxQSabTsAgU0EhAJlAGuzwrLsaHG7hVCGbNBoABnDIAKwbgEFodZAf4MAppMhAZsICsH0A0c7EgA&#10;YZyAD9R9xCTCm7AA6sACZ3JwCBrS/cO22muqwqqkxq5lhTpV53QXSe689kpGP0GySnmmlIxS8ZiS&#10;yQG+MED3kADDCBhqnXhjYJK2aan1vyVAETmUEDdvkeC7A2bRmRa+fOAAMFC+wDl7JDbB5OcAD3DI&#10;AHmZkiyU9UIL8+wAANqILpmGYD5ZjUGYs1BFKCJAHo1FBBSjsAgOqZAIPgUIEqcSgBU+sASL5YCF&#10;lBICxCJOzwMKsPAA+ADybACE4FEV1HIIN3/owCKWL4CG1oMcgJmXQYF69CwrAfsACjMSQfkoNxcD&#10;MNaAD6pGO7coUBUeQAtvEONQGeJRQYKMwwtR9QIuKgHRh8CUTzUKNuX0aAAWPEQe6jP8obFUgcmG&#10;AJZLcDANCDMgbFUEXfnEkEO8uFBpqACQoyANTWZwCmDKQnRKSBypGBkQvcqFJRQoCgMJ6iS1YYAC&#10;W5oFyzUICWKAzCkl6qA1AgkJv54QCLg4C4LnoGmAHBhEVa7qg/xeyQhYRcbAHlWdwAw4QhfrMoIc&#10;UBNbQdcAzcRAMNkIAQ6+UlBb4ecgFdYAh44OOfMigSm1ZuAC6aMwJ500GGADuiG9A/YfYIAD/Rkg&#10;QCyFB36sTdMH+hB4EyphwL7zsEQzD0ABiWD2C/AAd2gAfH/8ICwbTsxDEEiAHHzABGoOkQwtvUAP&#10;Q5QDIwguStKcwHYaIYpcb+RtyU/B8FQCdICDMDjhCDVBSCDcDIYhFwNiFAjNk9+xkIWzEIgbliqA&#10;D9PMgkJ18BEtudCi304AXXogOALjM1HA0TuABlxgE4AkpIAHDHAguMQQLqCGAujWAQAJpQQAft6g&#10;SHAyA0fk1A+TIgMEeAQrDK+BpbcNFQKkV0ICnvloVIDy8FQg4+BNQnmZqkCsQgHEiEK06ADKYKGE&#10;hRLgiZABTsD7ACvfyxmQB/gkuI4dwQt/DuEaDwiChAAAcbUAdJEKn0nIhaSswkD4MQHAYIE4NYAL&#10;JcQDDY+8QAZwQTBBQDMvACqegogZou6GQAjnx4ADdwAMz+kyBMPI8gAXgoDuagAXJIATuQAuf2Ag&#10;tC8ACuUiQNennhUBX+AIDX6wgBIxQdCYYIC5c5AIKomBJrxngwg/AmUCsOAwYjgOK6lQY9n6CG3D&#10;wFEWwH0hAAX5kARAgsAaxgGUoAcKOXEDA778QIcBfKmoQCOIFxNnw/RUQmYXi0ksWxAVYYTdoWrV&#10;+FEBNTQICxLgAN7LlqVCI1xyQNvyCYApGIBItVuPyd4gwVAMppkL5EOOrgGfsQG2+yNgJSGgAOcw&#10;ggxUEAbKAIwzUgGeYQmcTkAgpgkFMoE3MMAJoNbgYWBGAQxiA7eoQsDnwiJnjZkL+wS2l6sQrNT5&#10;So5W7moCa29SFbeiB5w4ZJYNRTKAfuS1L1Dv/wDoZr2fw2/CSZUc2wCBI1EkKCA/P1OoQuRb5FHd&#10;AtEBKNdr9ZzSFOgXhfmlrTfQccICgQgLdp2AFR0w8AFImBlidt+t51LL1NM8JUcdIEBde0AWmZIB&#10;tUSFMrDH4hQnIGA3xDkCZxWYSclEIPtQFZfKUINawZB2cMhAPmYYB9SD0ADW4gCT2oQDuUeat/zs&#10;SEH60wAE5yE7zm7j/oijwGsf5gBg5Z4ajX1h3IA0AFP6ECVYXMsSGpKTdW7ABmvuADwoWSaN+E4A&#10;isiYSjQIYF8Km6BC/gBA+RZgAe4IO2IiHXYDJ6TTzah9D4yPVlCCCzDBgc8HMIHSwAQe6CSGzoBA&#10;hEhABdyzWAgD3ChX+IoLOvg6DAF1EH9AawCAmbiIBJdRhMOhRcmC1Y6CQwG9XuAfeQ0qAd2RAzPI&#10;4/IDwAMyIPkEOvoRuA+TCY0Hlc0NIgofoYVyoENHrfYzAAOBBGxi24+RsIcCIEVuwYCSBJAb/HkI&#10;FzMAP8wIAEvgAlQkRBuD3AhdjrYbS6BAoAJ5oLiAvpkwBF9TGCJiMoyOy6wQtwkIBn6yjqEDooGB&#10;EqLUVgKBikydpQi8BJkh7LqDoiCtnMoEdNI9SMm7AWAB/BIqgZUY0H5D+ISAmEbhH+RAS1GEAx7D&#10;IYGNwIHWGgYAB90IMsAv8AFIgEDPNIApSMQB/rA14mSNwIYbGUYK34WNIa8kegFx9AovCKkHPGog&#10;ACTwATusBBeLJNQs+zOgEVY/CAdcG6AUAyAApuAguV/9hssB0K0EFwwzBUpcAA8UCBSSpJYtmZAe&#10;ZQXXDBEXSTuDODmwhPAMt5lIYOaMADKMI8tl/gwoDyrABA7QOoTIFkAFkpIDW/gwAA41KATrMAFt&#10;SIOnyeAQEwEBrYQZBO7owg6gWgkAXrjXMGJUSkFzWwGCjHgMSsKCB2YQRHZsLAJsBBAcoQfgDUZD&#10;E53FD2AgpZAQEVFbjATpxuSVE6ACVWAECcLgAWH2BQ7IIJLhoADaxBIoHyQ9GuCIGchxWVvgAFVw&#10;gIlBAA2KARtgRIFVqIF1iA0e9CSAYbvEAFHCAm9oyMQHoCH6wJshQMv4GVh6ULYEDYXABwSAKCtD&#10;JHcGEIdh+ygkAg2NKZYrA3RGHA/9YUBH6GBS+xqEDhpAFrBA3DIgTuoAvnIQPDZ0GIEUhgPU34Fi&#10;gZfpwaAmgA6MoWQYsg4ERLyowwIL8AC5RdBBOwSSaWAQNzoAH6nAAQ6/hYIzFhhgPukUCRbMMQAl&#10;TAAq9CAQQABh+wDKWEQF7KiQHif0QNQdcEQHzE4GGszKCDP+tA40QHtjYAN6v57EAB/TEFgDjoae&#10;FgIBDARBFm4ANxeBA/hwPa4Gg0DAAXR4iEB+ggE1yRj6BArEhLhW5gQGG6QgdIfzAmzUAGczABBY&#10;6IBSpHwTFA/wgICzWH1AAHIUAtKhANRYQhd+BYwDlFcJ5TEb5tppZlKjf0JKdcZjP6xErh315cAy&#10;jl6CJWJatXkzKs5p0Nvv2R2BrSlQBBIcnTSLgK7G4IKAz4WS/CPWR6xgIRSwAPBR+BCjOch1SfGq&#10;6tN4ErdZ4+PLSXUqEMSAgQkg47gybR6QOvO8hGrVfxsv/M8AEs6JI/oTxBZB/kKjAMYmtQFnRiPX&#10;EMI0Ok5AQfDbAx5YIFHmEHIJAZlOZciDzrc4gkCoID9UAwkyXlfxJELrxf6LhAICBCMFeAduDD7z&#10;IyiKvBuACwSjIKnF5ANiUaZ1qIP1EQFJw4AwuYwCjAAR8CIxuTgQSnaF9hw3RYAGvlsAgToA6bJF&#10;ITbEBAWrPK7B2WfxgkrFO8UWzI0dsEjMWkxsXiAakjQiAvvOBCR/2UCa+CwAcjVDUAD/AChQgYuJ&#10;AwfhYAh8AhqAAZUAB9PP6IUcgKAbGQdIDhhMZm0ThgKTeUM5wSOwOYwsg0bExudyhAJU6QEi2YY9&#10;wGsfsMA/CZFSuwADYKtAx5IQD5UkI6HnDIAGi5+zMIEZcSF88jAIC7aEhFW8OUAHAFoAG8wpEbsE&#10;BU8dQWUOwneC5h5QFoQvQvfDCQtIkGQM3HuAFTcIHUIB188QEv8AIOyAFRpAY7MAI15FAAJ8OoCo&#10;mowhm5wgqgU2UloqhhsACvdGuS5yfKAB32JAI93E8YBBQ3kLmZ+ng3CD2qSsADxGMAf9RUfDdAj0&#10;wiFTIoCBYPJ4hANQSYQGC8wQ7uqaghvLPYCDD1AG5JFkhZ+gAzhYADZaJ2IAgbe494BLJiQqpPHo&#10;hsBAG7kAQ+Tr+RMBwZgQwApaRmwjFqQ5APapCbjeAEBx46hAfoQggMpOASzp/MBQTT3FBC0PABf/&#10;ANwCA2NAhebFwAEvDCIGXTGB7VJElMgNgAClosEBkYMAilPQBHsC7BBbaBUhBGNUCBaPgYEWmEgH&#10;1KaRAPg6BBHx+8EgL9OAFLj+8GoD4rlBxzLN0AVJ1BIBNKMdwAEQsMwDP48YBARmdAUxcXUIAeiw&#10;CDHZCAfYYzfFAgt5IQAUkgAIyVwKda8jYaKFWQERywAErLRwD5qKIA5b0MEAwq0gN6HgIA6gA5wM&#10;BXvMjiA6frWWAJB9ZCFCC4EAeM8AgI/uCTawED61DEj76wCg5pQQ0PehYICOsJHNUsbhgDcYbSh/&#10;YKDecBEIdYgAHfokADI2CiCN5AAmUyAlS8kJELj09DtEA1gBDVQALPGSADrUUIS3SAunHAASbjwj&#10;SihEGU91gI/HQANEisAGQTCxmikFNetCCAfKIBPpFlFYiYIAh1uCKEWysDBmUUA4d/YgXikcN8XN&#10;SgYOeM1BnqiBYBcCB3bGw4OfCRYSUGFAmzgnCzyOYH2oaeJQf67BekUCKW5G4EfwBmW3AQbx84DD&#10;+oyUETDBAHrgQOVmOPwodcAASCTDOMQE2jiQV9sfAAG+GkBGWYCW0wCAzJA/kGOog5DkuQCs0cgW&#10;AqgADMsICtISHzr8KAAmIG4wjXeJQOAGgQK0mEOLvSA7iAgh4CAuLyggGlwIIY1OAwNjstayD61u&#10;eY99UQOvBLS2CAG3+XsqAH4LNgiUEJJHjkQDwRCaAAJAJwGG0IDmI9wjWJlbpPbgKqQV9koxSCIO&#10;Fbx3mw+naagqcjPElWtaBTaOs8UbsVpPZhAKRaCCDw2XxOCAN+QXRs2iQgKtnk5gKNFGwUK+nsKQ&#10;AvtI6ADOn6FEqRTaMwhHKhBK5yTRBVQuCHQqgDr0NBgGKAxoBiF4EfwIAX/VAB9cIABvzjUICszA&#10;A3mAAO7zcAHvyhSB+w0CJUQNc8sgefKAk0vQgEW0kAR0d/l9NGWEaZioxiAHKghJKg4NQBF+8GMj&#10;RIUAm+6RB4WoUF4Zp/RgGXJ1jOQIn5wThMTINQgRyiAFj4QCgBtwgBVVkSAIJ8UqATA8AAuYUDlh&#10;QgMYzCAOeMKgLe5IDNpmJwDvkb7APRMASoAa4MIwH1CJncIGlySF/GAAPrMDD6hUCE8cEn5khgYW&#10;gAHSIAVe55TqEAI4EjH2Q0hC7Cxhg4YZoaExeC8+kQAgFPFA15CC31CB+SEgi7IJOd+iAzgCCvsA&#10;G4BRUD58hAHiwC4B0dwGBLFAR4gFNc0G4GVvgQEzQBC3AgABpGD3ShRIJSkkVsxYAnk59iLADSJ0&#10;CLUGAHT8CBBiizGAn4YEpdOExoBPSQgDdLAAyVGh7IewCyUC5/mZrAI5xrwMEuH2ovEXhQAOtEAq&#10;EdFEELReCDwDtYoElvcUH4AVoiXaMjXEge2DBPluOa1Tj4PkIDXmScrXwQg1AvJ3AA9Bh0hWzBIJ&#10;uSEAZ/AEY4CAaNEpBBBdDBDOA4JCAhTBALahooC7BhsEtcjCKpxhEwPz1QqAB7QUnVhsWAp3a5ob&#10;AB4L2ECUj6AJO/JQWi668EkpuwALNEFRwMXiMAApgIBIFwTLSj7OABVLQYBJeEjDAAQI1W2QAdqC&#10;tFQLweGJAZ/QWIBugAtkDA1K5CKckjQImiSBB5PniOFg0ifWKCbUDAzoqACcVme6YU5MEGyzOAeR&#10;iAXwI37hAuL0HZEWQAfb9CBw8LQAKxYQCh2HWAH74sIEHOwxL8FQAJf3YgBfRkM2qiB7WocCAv8A&#10;iKAAhGEZAHDyQNTKQHDfP8EgOoWsy4jW+nAD/wA0GG6G6j74BETqhEheHcJPoAziSRgRzwc91JEP&#10;7ugF4qgdSqPomQkLemmQQF8+CQHyC4BWGxAzwSgh/gDeNsAE4BkAxVsmQQbwNojMcYGQfsggXQMK&#10;lsQfwIHhRAFsllBFhYGGy0CRSFxQCPyjoADL87YAE6ryQBRSAILVRABn6BAql/AMKeWQqwQCXgIC&#10;2nACU9Exkhi1QA28udy0AP54+jpwKFRIAXOwCBD7UID1fAASNsEB/WSnkXCgoyLJapAQYCB1hMAN&#10;NKamUPGRsDPspEFl2Z5AXYAAirAPQSXiABZYIAF5xICO2hURHjeYADRMCgGteQAPsAUArlAG3BAD&#10;OSMqH2yTCD0+0QBjT8KAOLuZEdZvP8ChNTMIWEBuCgADjIIF/KLoG7goYDZyUuED9zPAQVZHUINK&#10;e0GxynOoDe0w/wDXXOh3x2c2+nk6A7YEAW3PLQQMSz6K3IZT06UqztYL1UOvqli8KjyZFyBIjyYI&#10;wvQSkDcDSBoapooPDmIAjgAhbDKTz+ydggwkAPl3GdYDaTuINi/sQNogyBLKLgCpsVADYYBTdJAd&#10;6Qgd6FjoA1UdgQr1M8BIWsoEJl5/RAQYnW4EGyoBuC+qAZ53GXgLmw/UQqAAXGfYsSn+ep+TuAd+&#10;VGZEwTKDYgG9UOgFHTAAbi7IACa4k71qSwAE6qgATfXA2eyUMJCwTAQN00Q3pmgQG2RgghVDuATz&#10;gAA+RhBgFgBG6QWA+eAC/wDQ6BAlAMMQgaxqjwIFgB+Q2KB+MIjbiBndIofgAILNAbQAG7F4AboK&#10;gw2HFqKPYAHII1BylAI6TkBeSEKRhXKwGBq0Agn+mQn0LDE55/pqAAaGElz+HhAWiBvqQJGH7IeK&#10;CB88gTMKhQlA0MgwyUQwAEJciiBOpBmGewBnFJTQtJomQQE7AuQCf0AF9CkYgrCG+RQpMNEG8DAA&#10;eeggPSRuD+PIzCICBqAAgaBgBzScLSeD5EAQquHAf1UICSVChC0dBA6AGAFbVUOo6Ef6ADYqoSFy&#10;f5JAgytK4BLrxBEl77RIYZObhQ6GGAZSOxJIHfQBGgDcHgABUj3ChMSAC7rUMgD2y0GB49BQQP8A&#10;ukROPwAB/JABGG6AATIAj14ghIqASK3gAs5hhzA1wwgT9AAfCQaC/wA8S2wN6n8CM485Au/w1CGt&#10;dwsAwUy4RNl1ABEKCwHSsAjrcNJQfC+kKMxwlkQBehgJhvmohdgBwZAJeKCMAuYGBRFQKASJCA8B&#10;kEGmrWAgfUYDsCOwQwBxuAT4ig2Q/gslgBtpSQO9OcCqZ7jJoGw4yAhBEgAMrCoQAYYCAtjYCImv&#10;tiEZSGV0BUPX/LAAW26FAwQMbDjqAAawEA/WxAbhqAAQnIhJn+AABvUEONOMuAJWJAAFxlEC0hNB&#10;G8CQATEzI1nyADZnM9ACXfDAAGYACh6/2GYQR4boETyDUFGIQFMjQCBJfyLMD6MAJQu6EgAUZLIA&#10;LgwgFHN1KYAacggT9gAfixgATkhgV4WNfORACMQGALOAhpBIUeAgItUAQWb8BQzaRAJNlVGW58AQ&#10;WXIIW7czAJ03I5IBX5Q7gDR2UAd5u5qAh8VAA81zIYAFteDQQAkBdICUHMBMeARmewRDgBFQDlsT&#10;x+AASkQBLoAmqdEiP8IAJ8cUbkCT98oATJawufMhmQRHegBbQSxaZEpqAmKRgpJYoIFeYaLMmNQA&#10;GsERQn0QWDF+gAfasJFAHd4gWc9YG7RIrC3QAFcNYgW5HsqiBHy4BJzFQAw19BEM8biVACbpDgCU&#10;2KCIV5r9DhAVWjiQjPH2IIgFhJuGXFzCH7xQRGannj7YhAUQDWqQAIfuYJ8uAE/iIIBvVAAMIhAK&#10;zoUz8lCEP3sMDMKH1DBwpwQBLQ4yaAYW5SWBBMEXNMn4m/8AgLKk/ZLfCDQN57ncYgOD01wEQHqA&#10;B/Y8HDRk9QWmP3ADyJP+C7EADeMQ6Xsi3tEgA+H3ID9Z4RFQgNqCE6xSmgwfnxuVGCazuCSdMB8n&#10;xYJHzq4CBeQgdHZ/IshlqbnQAb4Bhh9AQaSkWATMjCKTTooTm4QJZEgXlztqJmAADH6yF7DAgIPi&#10;/AgaygQL9QRnJEgUOFAQRNiAHshAM47mjgAEIf6WCBNNECHWIxQhGOggaFyAZi91EIU5aFdDcJL/&#10;AKGEyd8IATG0QEvOGQf9yQoZQu7uUGLzeDUYM8WAQ3CYuUQB49wJrEAQbl/BkeJ4wHvQkIO/IUAE&#10;42cCDiqanQQswpxBfNTIEH6UAAfHlHXIFwlAEmGMBnKQTZreC4HvqhUAG7QwIfwAKrFBYBHbADbs&#10;QIDVg1ABz64AAqXFFd9+wwC12k/QgCC2wkIAlhDBDBAI7yEDOFBKHDAQctABHtAAc0EsCd5O4Z2J&#10;AAnPzyECOEV/zAMCbQoD4v7jGBG851MQQOBXPcWDoC5dqJKB6cwkbAObgaBAH2HUKBywKAd6gAA8&#10;yUuO/EFRQR5gDvGUAWHDBntwA9185zGCxy+sBDm0wCFUQBy5lEAwmQALZQYQGahwID624AvSpIKA&#10;McAEL4BNb+QprMCI/wCAAvL/AATBDv1CA/uegwGYXC+zA/XjM8BHkgoJn6AADswABpPYUZcAJmiQ&#10;F2EHspQfcBDoMFwANycAwLiTLjJi/gQObgAW/wBAgsHF3QKwAyc7gAqoqmC1guMBw4CA5gAWmmaM&#10;gEc0BCBbUz/h0EnQSBQV4iwAL3nscwB23wwsB9CQgCglQEc+rAwOl34EQ38AiZi4gn4CacSGwSAU&#10;UiA7jAA7FLIAS2DABZvhzVXZ5sTg+gDeAAudhgIDtoOFIGn/AAYMKRFuACIxhBLSkBamoAIiTpD+&#10;DwQMcAKjJAJ9IgK6CwfoFNQgDpCQ1DEwOSA9QDgPsQA1NLkH+cMAIjrCDOAhF82AAM/AQDR2gp4A&#10;AnVCM8IoCKt8fCYCO3gAaMAN12dwAnxEKDQvHaIB4oeIgwumBCk5QABX1hUUEWEYjI6ABYH9gJlP&#10;gABQgFFbLKA+qJiWgM7KHxRIc2QmVKEToYCAYBCCu4AFUbqATaSDcyoAOTPUoHiE+NTqACF29/or&#10;eIvzYf6jmfoDEEDVBqEADB0Aj0QBA7srASHcP/AgdnqQXkVACEluggEf0yCoOfNZ6GAj/PAAgv2w&#10;d77CqAF25oChILUQgY1AYFQAJLoLDPL0ehFBS9gQe2BRCYgSKq9UUBCujiQBKMvYEBAa1C4WCfav&#10;xBEC4IDepRBRQEDBuKDQRggUXmQAlgr5QLwKlIv2j/doXr97cAMOGXBCRJgAB7OABXKjADxADRIk&#10;SYJBTZHDAUCAvaMgBgDAQ/S8Un0v/SoMKot0CB7hCGAFdgk76oSV40d/J41ehQIDixNqdurM9uxO&#10;QDR4v1JAFXOKihFvWCJCHowQJyXVLABRS2cgAsugAcRUIDd+KoIIi1CVWZCgaOAIeUXECy9wAND6&#10;EgJnc+RB6v1SswFSnjwJkFLAIJeXCAY/hB1kRG39UBW5VBAutiBJGwkDbIOALehkIAamAATPUMHc&#10;1gFDcqQA6JQDWWgBns6wmBxskAVEFM5HO0whRqwAm5AG1zYISNtkgQ47HqAEIEBC49DEFDlj4fwU&#10;x9vsllS5vLT2W8AACqEhQG+s+WwGR9bUYbrYBAzGDIOvvOMAZ7kBjCfxI79QEU5RADvJYYLsRP8A&#10;yAefkAmasWGCniwUK8nIMHsRMgPvVLjLekhBm1dzsRoRZmEB11jQIBfEiCl78WASKwqEJHDFgD5Q&#10;gFdgNo1cXguAHNLdEBATEiYACsZQhZooKBlGEgdmbBAANigNGZgAdTEEBMEgo51GMXHUMLx2IDZ/&#10;gFBcIBI0Ad5RDABChuEB/L5KAAF8y4oAGdDBgR8TAlXMAFy7hA8NhQHyCYoAB3SxQCIXj+kGkDGM&#10;gBDmgIKcuoQdDIIg/wAguBDngwBs+JgBO/7lAhI5AsyOkWAjgIGH2AB+VUBhaKAA55qEIuaBwImf&#10;DQCMfqAEtyaAwFJrAQDdacQhxqgAbrCoOsOgATTMGC0Xa+RAXBASDKFv181MgQG4adwS+8ZiOUHV&#10;2ICMw6hIgOty6gAMe4QAOAST3GOzKAQVs0gbFssKghtyUWmZ3xAOA10JAA/WmMABkMBpEC5TB1IE&#10;F1kAhEMIHyAdmdBs+6UFhPHAgWIuSmI8BjEAS7QLYQFGJCcewEzEHiLf3EMDHgBrDIBBmp7xBnDK&#10;gBUHvgZuUr2Kg7j8SIWAE8tiwBHYbYSLlmea0lpMEoAVRnFwLjVlnAAhvuEBVSgAZ5//AEIAhw+E&#10;BZnRAdI9AMF4ypSBqQY4EGoF8cZmGk4GogOdxcYG+dDNAGN2ECpaBGHJjHwK9y+AAFeuAKKZSAdl&#10;gUAwOxAIIFBmIADOWCAV48AE9gC+oQDMKADo3EFpy+ioRH+JZAUdARFK72YAAd0AJoyQDq7yzKBA&#10;3bqZQEGhxACPoVmAzgXgAH3fBBD323ZEJb4CwRDayPAwzuJGEAAv9BA6fJSIZyY2Qi2fkISMIQDK&#10;TkhYKK+9xAQChgFRw1BoCjhdSgQHPUyCAxnOCJEyhQwz7WEaZFATwGA/doEhThzYqEBGDZiQ9Qyo&#10;M2fEnQVMLUILHyABxSlL1uAD6uuEATLACHpUAmp5GTATmKKipEDNP/ZIFCj4YoyluMDcCIQEzQSG&#10;mg9UgIgw+5Cc58hAPZf4ZIvSTFYQ9cyBt72H4ggZQQEqIJoEETrAIO4QAAHEgE4+kAAXAgQLP2WA&#10;eFiQ9Pa4QBH+gilFADpQABNWQATwyABfuACOFoz5VRIWQwMkoSEJl8cABWlBiaNKAKZ4GLMgemjs&#10;OpZIH7CoEn7wICvyxBm/MWHRk0KiA0I1HyHNAJfKovBfoSF1AgghIhI8NOplIFbVTgAHOdBDTDIQ&#10;THOwAFS/78lgSCdrkBshIi57n+kBAZxWQqyy4CuD672T2moJPDaRpUsSOBrNOUegBDQOQAL31HUs&#10;Tx1Qme4UKATtjATdAroyaAAdzYAH74TLcAsZxCFYeRcizCB9WABGyAEaWUo2zAWoEPsICc4sYR0C&#10;/jtgAA/kIINRCbbOoETeXGx5vl5wCR2FRhEnUGbkIAeljQiTo5b3gEM90APIoAijzssZAAcKwgQh&#10;AL2x2AG9xFGbPpHUEH9RqITP7kBQDtUwOuGAG+gBp/kbhBZGAoJRgAHQXHg65RACbRuIBXyHyAFY&#10;AglyoA+s8AhryABldAi6jcQABojIMuzcBQPqEDy6GCJANlSB28IgEaQBdoAXkf4AjXZR7CINx6AB&#10;3lAAb6oSBnaNTUYBQyABgyCYgZToAc/l5OgQKgSAvl/HkRAGfdoZhA3t+cAAB6wADJxEIZikAUVh&#10;8ATjVxIYcIAAtggHBNwEGuD+QAqlgALNIeAPOGwADp9RIoAA953y+AAPtwkFj0NI8zCAZ1jIKIHZ&#10;IBoQI9jbHUIGmuhj5gAyGSZuMQLvcAB/C6Cc28aABmI6hQLD6AHBkAGyGDmF7kMMABwIINAGB2ID&#10;h3gyhE+4ldAb6gQADxgIKqb8wBq0wcLkELG9fw3BA3YAAL2FlDPLOAQVnUAdHlYggjkkrHTqX0xA&#10;oZaAA9PBCYu4CXCi8IauEYRQ/IRDY+D7ERKHIBCIQAiLAqHGNWohgxyAiS6hE+efBkGC82gTFHgC&#10;gCtbYozFQGN2FwyFeQcAM0AQJkEIH+FEg7RagAFuXuWDAGH4sQNlPwhnICFqgCsKgg7qkB3yrwAA&#10;6gakJUST8Dk5ttWcEBMiiZAA6+UyBBghxi4lcIEfA1IuoCR4kLBBnvSh8LRAJwgBvIQXWGQFgmDQ&#10;QG+OAEAuYXAo50fIQDxmgB9hDBuzOA/JSNl555CDNHMAbfvwIABEQJSX34yAG8NgBhwEG+CEAzQA&#10;0fWUEDgIAEJWAFqRhUQ7CAQQaowGp2jD7JOEgIYrawQ0CB3oKDCUBIj2yIID/uEBiTqEA+OhIRvQ&#10;1HMSiBGPSECOo2AiwgMFxmwHeGqAHrUWXEf1zrCCkVMsMFqQAA+kAkTQIOaQAYmwAHPmQBMbRAMZ&#10;2AAOl0AdNahUT4jAQEMyUNGINgKAMqickCHS2IKiffwgwA3gQO6wgdf8xgETDiJaaWhCBAJgIyFA&#10;VFUAOU+owgWPokDW8e4AFpsXABESqgBntYWBhRAUswA7ugKkoC6PwUASQKfwAy6Y8AQPuILUAc+K&#10;wCSJq5hBgO1DCAKQPAA7OjJCAj2EXgCmsWAAwnVALqHAAL2fs/YAefSABaVAAHFgwOMoAE9gsgAE&#10;3T2BBTgCDmkECeV4M9GsmoZaAna0DAAOse/oi1glYAIP0yIA3xEUJMCBjbk4UzetS1PxwCCxCIaJ&#10;BijmoBGUTwBLmyYNwQT5JABUw8AMVEAcnKWDquxzWKvGEf8ARr3sdtXUL7aRF25WZDnxUsx6R3kB&#10;kQ4AD+bGYwdd/uiGYVcr5+8EEOjQoBUdgAABWAAUodBICsBhANC1IAdMAChCF3AfzMEKXZAiBeYA&#10;O4oEl/DwweElYVvYaCNlCUECZSJz/TAIAxTksFlf6COiQCldzIgJFcycLAW8kQIDqGYAHzEMim0M&#10;7mZ6P7BqADM/UEC4CE/wkIE8egEHgQXlloBDwgiNNkECuL/IBTcuUJYboZ+wkN2AUH8QJvkPb3P4&#10;FG5kEB3UIIA6zrEy/m4ARYSVUF86FULTOL+yQmQOjNgA8OAAGBqNbYB2RLIe5zAA10AAjY+0Cf5K&#10;gE9PAAb0EcGYMFQpMNhI3EcdEP8Ac/mIPTUILcQQB6SQB5QgPrYUQHrHcoAGvt4wA/4QGZBQYbzS&#10;AftwgBfSAP50EYEkuIKvdRyBByYAIfIABisDVW1w7ABiwACzIAn+yRA+mZEIavcoIjoQuEP49IGA&#10;AIbKDL5MHZ2FCOfBADPJQPr0MgAD24oD1bCQwKc4oQBMMQRfwLgMXz+RAIGSYBI8AvbD5QTxgOjv&#10;DAX5LA48qVjS1kLARDO5QPTYIYcBKB/6hMke+SwGAvXCAk7nQAH0IIAAz8GHl/8AIwihTr/QwjIE&#10;sFodgmcAjWAhBf1DCo6oA2osEZskEKxE7oEBqAhQ2QABvwQCoJCCHnOBFysvQAsUAAK7qFwBCa3A&#10;BLS5hiu29mAAVOCIAhwpwkCh4YMB0YagK4iwCC20LWADD0AH5gEDHygwzpL990YpkSIALf2gHqZq&#10;CdXP5GCcFOXNwAP60EDNozjR0Lf0uQUD1fYAAtpBBZXmhUdiLlccAADEAQ3b+WXCAfZbHQARmqgB&#10;eCKoAe7iUSLuxCPQDs5piAC2VtCELgCTAGABqvof2ZQAsKtwmMAAMqADpujCAH6gQFSPL8YhQdqE&#10;hx5RIDfmR8gFeaoOWxmAGKCR+QgPsAII8XDBTiggw9yYrwmEBT6e4AEx2ATT3CDUDt8AIFNRCjsg&#10;QDVCAFXOuACdzC+H7GqwCJGcwBb6j/QAS7zgIFdQIHp7BIAwalMA/koDxkABWcwK+UoBO8CA3+ia&#10;xAnVQY/pMB/QeQQXhSYPgF+ZACcBSYUO9AAz0QgMABXOZQdt4MAeVMANqFKs+H1hGg3XgASzIYid&#10;pKolTPYQqkkAH8KIjCm3hBA3CBVBmAsBgA0BhgvKQBKoyKBeGgCKNQJHVqcxiOoruIZiatwpft6a&#10;EIMSw590F4GbnVkrvIohAxygq+ccQQpxYY5K/wDKjAAqaQT5JIw4IAX7gTENaHAv8nk1ABiwGAgO&#10;CSTsbBkX3AGDvUHidb/3ARABlkiL80kgo1uvOlsApN8KGDI6dmMrjXSqtmIAj4yuSEB3FmVhAS03&#10;nt8OTJA6ZhA67IusBjsbkGmcIkReCICmBIjwzhVEOAqa9tUYq8OhKbR720q5h/NWrryHUAJ8vLOU&#10;IoNhbEtCEHRDbfdd8AgQ6TAsCoWyFmZBD5uvgFADk3cDuaOo1iWckRPZjZMoCrsIaBAVhI3BB8gV&#10;omZw2CB+5FxHLVAQCz4QQZQMZAKJc1M49kvE1GU9MAhenI4AAXwIID3kCQEjdhVv89CDUCFITHLZ&#10;zKwAQXhf4wFKhmCIfLXE46ZVOWDABGCAIOhAbEyHAtwRgBBFtGO4NvgQhMfNhAMtF4oC+8KkQ6eC&#10;QBzbsZDCN9CICk1TZYoG+AQD6mEhD8UQ8IgTczgKi6rgw4IblAcHM8xgRAsAA5dAALCgAHxZwBWt&#10;0I8tgMFbIwcHw9G2wPjkQD01QCD8AgNbYCLPACb/AIZAT0DgGfusGEFyzTkwWkogHH8oZBTYYINL&#10;QIBrPDKggcwWgNekCPPyhRN86AAnhmEyUTiADvkGgMPNC4BMKcgGFjI0AHS8kJhqBSaskFe3j4Lo&#10;kedRAAE5w0AVIQBegoNB2Qe8ARmBApzoAIebsAvAArlhOjjDgQTehAx0Ar4oIDu/5DUICswegAHh&#10;oCSwMFwVADOziyYJ4SYaOlAOXU+ABo2ACvYMsgRtCgdzMJOgGoRY9zRSTD+ADT1Am5bkC79zgQnP&#10;BAI7+EiHoZAA7hgRfaILjUQA/QAD3fo+qJ4VCDDeEJvUQQlndgCAxzAB7v7wERRSxegXDUAD5LHQ&#10;BipgCRRbiAdFwgArF0AAv/UKAA7Wg6Ea1hAEDpJiBNcDHBAOeiSC1ZimMQPlA2AFy9CBpfgVlLNR&#10;gZJCCL1uAL2CkK7UiE9vnQViATxUIDfKn9DAJlHJwBU7HonCBDfW2ymsg4gqABc+pmCVTcp6CGTo&#10;uED6yNCHPhAAlKyfIODMTLiFgnNIcMI/WhwQe+EImYDzcAxvk8CQOf3iEbmLASwAdapFQLxsAd0B&#10;Q20tH+xKqKN4JggB9+4YR8JACO1EimcQBHNRBcA+LiCeO8Q+KoANjiIIyQAxkGWb5f6XAAeWBQKa&#10;iI667pFCHhcqjFcYixw+xhUCgioQAgz1A0FAgqBSftJcB/c9HYoPgQQeRh3AGfk07AE8wI0fMFS9&#10;jNoDaD5CQAyACrnJFQAroW+IImkD/wAAIYJACMrggdU6hBELJCJq8igAutiAVh4AxdaAdw6SAA45&#10;gA8p75mAAurPAAR9qAAOYv2UMoxigN2UBH0LgADqeightGoQtslywoxQQELQQQ/iICOu4QEIGfgk&#10;OiAAUADnsELsiZU4EnoBtg6EHeDAEzNBpwhK0/pwBA+GiIEeT2ABOYAhNkPgsOLMX0BoEBW+AOJg&#10;eKmYAGuBMgdNrUWPjUr3nFI6LREYHj5EVDJALXzoaADXQogA93hkAAmJR1+8gBfiNItFZoy6XHIs&#10;ASCFxQSQe8ACB0AQ30Eb6QBJPhuuu8rEWLC8OSaRmUbzGynTtZ9nJa+Yy0DoqgCS4A3VSVcn6kt/&#10;QtoijX6EExAeLtsAIL/RQA2ApHtAAX8CwGzFRc3haeU519LtWyzTymovlIdGrPIqbSSnYdRePIxU&#10;pbmiE5a1H1xJ8xbObVf8/YQFeiTNVPlAI5XxQgHGgWVSOr1cQEG8ADXoAhqKAh5OSF4c530VEJ51&#10;IdwXRzYgBF/nIrIE6PCIAxoLJOoHyQgqR5nbCoBcNBAM3gEHXnciDMOgInmhoIHdcQagmgu4DaxA&#10;s8j8QIRw1ACUPOEN2MGk32CB+V/rGLAyAxjqBL80AQiSANBfCEAGtjEJNQZCnO/wYwFXmiDriAgA&#10;uiQVORRGYK0BhKWCgAo3yYWErsPkAG5QAEekEQTcjRTEj9SAXpuIA5QBAaiGFHU3AIO8wmYKdU1g&#10;BSjNIC34AA5BCPgiMeQCevsmswt21RhgC6BAKWoQPnkdQgrmSInT0d8EfAh/wAjGGoDRwADf0IIX&#10;OcKgAsYmQ6NYBA2kaFp76Bl0HSc4ACHO3TKSoALc9gIB/sJOzn7wEe8g1AqCAD9QjACOcNRDECMv&#10;YZBRnQGoCKiwWoLIUAA/7+JJbQ36AAfHAQTm5IBOT+SQ4jEIE4PiAQNogawkgApJwAHaVQqNMuEA&#10;HWEad1LqAvzHBMZzQ1Cj40mhC2k8NS/mRsAgcFABn/TCDMPTR2wH8p4DBV0DANsEFA6EAUUIR+pT&#10;sEhgoJmb8ahB+ewC7CAA4WgAA6aUxmu8ARedYB0rEi3Qyg6tYDi9LhJdEUGyoBB+KE/TPIkhhzTD&#10;AIV+XAgl9fqIgA/juAAaVC4IDDI7hATBkBJtQMqCcwGFd5jCKKfgwZ6PRAL4YJFaCwL8MBH8JAlA&#10;67JBxqJ3ABMGQA5xQS+HdGHUn8XHsABt4GBfNjTaaWi4AdPWZIDPkaRDvqGQPl01IRroGb+MAmZm&#10;MF/0cDQt4YEEQIKbONxJaIXNCQBkgpKNSnCgJbcmSGe/xQEotIACWjwCCfYyYG0EWAEOQsgEHujp&#10;KjgfLgnAwBAiGc1Cg+zQEvYQhdhEYJgwp5AB78y0MZgwIq7n/gwBEikBFdSNAmWAAXNqIWWHBAck&#10;9QAzIqgSQnaaABaWgQl/0w4AD03N4gLGFBBwQASAs1ADEAQhjReskIB+Hyg35hCq+UKgB6JAAKuY&#10;sSAQslgAGLkyBAjj4ABziKArXAAu8wQAAlR0CBngAC+gAPK5xmMmDNnnKh5ZRCgoJgVWgKSACHcC&#10;Q9YAEVp8FE5T+FgRKcJCAD2AAH55hABp2gGqbKD/AEQJh1CAQEgiClGQgMEAguGMhB35SfAAGaGH&#10;wneXKSAMZBIZ8GActqArgQkByKKCQwPVjBkm2ABW1gotlydnTcnmE4AeUAE0EhIPQlgel8hOtTTQ&#10;AjsA8GRqYuczcdec2yN7Lal1G1wCAEUAA2niBg3gAYzEAo547zEQuv4BEVARlTuW8Ae/bUBxgzUg&#10;dPn7EIe5NSgBFYwXmsoHPL+HesqrR66PF3VnoNERaM4wPfSANSqRq9kr1cBgxvLHEykMwBRnF+/Z&#10;Wehzcpsh2GA8EEPf8CBXUMgAnkgMDUzCtTcDOWVBhjGWUo2l2ylUUC+KAb5HN4XLrOBVdkuhUIDo&#10;L/gACX9+ioAbVR1CHx7FA/jAEPwFe4JsALVhARcpEBl5jBwFt0FYCeobFk6T2SLsQCMkC78ORU8I&#10;r7KIAzHuQj6cwgH6MQgb4EHQ5ghnNACLKVhAa6R4CpywBAF5BYYAV0CQVINCR96CQAZvhwAkbsZA&#10;Qu7EgCwgDWVRAP5oJcvhJQ/AhYgRhAJUoQ3iAHR3xJ3RGrdt6jyxUofZ1EgIDfvzxCALoRUug6jR&#10;qIAtXqnsANjocEB3NhBCA0AAeoBFkFAVjUwAAdMQyKdTA5XRQYAbMKZQuoCPwi4YG56pE6aAA790&#10;OtEDwYZCSjQIKu9OAEHdkp/hNggPagFs6OQBjlGEyEzqAkSBhQmOegAXpnMsB8EefkoAEDVGYA7z&#10;QATX9AjPOgzIXaAEjkxwF2rz5Ay4XYAFmgAP93kUxzV5/RpCVvcvoeoAW4CgCv0CBfmPkQSQO+ne&#10;EHB0IAm6wLIMywRCdrABuMABfkhAItQA/BSIHrLoAAjNf4aOBx/CiA/IANQ9J8oECyJaCRIj6QIF&#10;TsYCEp7GCAJn4ABVq4X2Xv8AMgQDWf8AYPJFVYdeARb9YAAPAAZtHCAS1OAPXKkiQwfAB7AJuoEN&#10;2DBgByjIKd7mQC+BJA9HLgkA7SBKUSSgO9aWDMe5ydSgFmxcQNWYRAJMgQWGMYDnxN0AXYMEHfNg&#10;gG0DACw87IqCZYSAFM2YALxzDQzhwiCp1LEBngGExZuAKsYIDgG6QKgUqjA3hBQLXdsBJBfT1YCn&#10;DGsDY1A4APKcAGkMFr3PbM7M90BF0SCO9eEFosORQXwIACWQgXzwEfQIKYBAWKADq4NgTpY7AIIw&#10;gC9ggGuRmYEoXOZAEQxYuDD8AwDv2ADmUAAeTQAdyYdAGWokALMOAh/nAoOzMQdkN0gAHW4g8gOc&#10;IAH1xw3npYIJMfSAYf5gEEluMCJYIbHMAH6IafsfIUANQxXDD/BkXABzFgNQzAQM6JpagIKDeBCH&#10;mgDcSkgAG1Aohu9zqEDJuWbhANnwAO0KgBdMnDAbpEuEOvKIiBUK8EA02oknkUXApS/6yDHOOaCX&#10;xACyZYHRpMogM1mgUSh/kAOJEAqzUCD1eIoMU2mACbBLESmBKUtrgCbhiQEooQEcrOKSQHWAzbhY&#10;9eAAIGMCNpWU9CVPU2AA9AWSAviAwKuQgxMHTfEjRQf/APBBqArwYRMR+4iwuoT0MRgJwoB80zgD&#10;aggKpuAJ4BAgl1XDI4z4dBQMICt246nJJlooPVjteFTVhW61bHXMcvC115ekKSBb2u00HSKxsOxh&#10;Z+xMihrP3bP22uugLozC/wDxY77kAE+goB4BQNCDalYDZN1AbYwCCoAbhBmyvgEJvSAR4NgBJ1GY&#10;A9vDnQBMogDKXhUXhMkk+gVQQopibSX7b3yaVVURYvJalHvcVz7UHutWOydgq7maX09iUIGw5pIL&#10;2CyB5MEC9FYMGOrOQEfcubBBQXCQ8n9nMYeGxQkDuRDNAFvISUB/XLgBnIHBaUEYFAAcFFiwCuAT&#10;V3iVYDM1CA/qGgktewqoPdAAa7ggz/JIwAK4AXpzEPhZ64IgrNAwC8IgaoABG81Ax5HDqALdz0BB&#10;cEGYAKzJGoCiyKgvTGslDIYYoAD7jYACxGiAGWEcOCIE8OBtgERtlAuY7w4HyK/9gsAC/LcyAgJh&#10;RIDeFRC70XdBE7nMzcIBFTeA8OyvwOFR0qKI0gtshCN9rAEum5uAAtvxB4CCAyTCBJesyDBs4BEL&#10;tyA7obgA7skYQOtAUHY7ub4CgPOQwaxBJD4w2CSjAOwWqT8+dBnVA5xQASEhG9xwETcKB2TBkJ6a&#10;VFdNHalDrlFIAdLcvgZRB3IAFazj2fkRhA+CAKVwAzsMwBxoACS9gAJJ5YNjhArAA16ABPd+WGDy&#10;CwwYAZKABVUSkDhqBVAAOqiX7SAQECg/YUMhA/LFAgfXPmQIQ/kpisBSH8gGj9REglgFp1ANkhCe&#10;IOTt6GoQI83zLiAeZ5niBO9IgK+oBvNgmGW4NTAPMWQDwER5iuIMti4AausLmgOzuFMGjpuwAjJG&#10;yCaDSC1OtBAenUXowqcPBIBRbgI0poSNgFBkUBJfAABRqwCmCgAdBwF63LgA/smeQp4zIEcG5ADk&#10;ahB1oNQzhJQagATfXAAFJrILJPAsfuxcAN1FAANo8KCBMNzAA8cgATiWExXciCIOrihgs978ToP4&#10;gCVaBB32Qe0AlmcAViLIApXoAUoeABedyoAZ6IcwNoAZnVMADCkDALcAIji56WjVIdDQIA0GYAAp&#10;KouUC2YhRHqwHUAD0MoCCfkRcHW2IQVwIisIA16kYQChAGBQ/lRRggwotgQi2QgXzandAFoGyAYs&#10;gqFOvgnFkAEw6Ule0AD06mwSFiOAB78oWFE28CB/eM6APXoZLAe9RAwQg5hAZwNwkcEkAvFXGASv&#10;RFBDbxJS7AB1Qg5HgeYCh8cAgL2mQowkAAu5pJugOBAx0pgMFu0UBRoMPkBjAAB7VgLvBSgDNQID&#10;cMW9HDgRC/kjaA/WlAeMxAASlAsFNklCWC1gLCcggrvn7OBgXOpsAhmEQB7keG12MwQeZkAAKhWG&#10;EF4tvEehqIG3fJLhij1USwAsMHpAqTAK/wCbCDAHAoKu2FtiFuVwAnJIICtdNTqEBI0nMCCHswYB&#10;uVFCDgMACCJQcwOl/TQKNELIAGHoSAfJJg+vWGAGc8gQ+m4AHXoagBcLADmH9aE/g7UEaRZxBpAO&#10;wSurLy4tfqtmI1QyQP8ARzoHNlqcorAoIn1VUZ2af6ghkT2zTQJ17xCKZUTSvtmWQNVOg01F/wAg&#10;FVGQgpeqIM9DgAYsIPKpc0BFvasGyM8qEQhbSgG2xYBBTTDxAR/GE/ol8AEmwrgBmGNwACzfywAm&#10;bRDC3qAABgQA4KVtWAvqbh4PBBeYQUB/wMBQ2gNcJJAfVTiABu0Ae1AUHOgEUEhIIOl4zDdo+AEO&#10;/M0AxByFBTycQgK7QBdsgIMZA2B6fFAmQARYAHbkQJ/JUUDiwhx2diAgHd2MgDaRRrSADZqAE7KM&#10;JC0QgDOBeAAFzIBkvL4D/nIYBekzQBEYG5uhblkxUcaFmH+YGAJ9qIAumQgJB/6DIIB/P4QMCPCI&#10;QLPWBlChPoJGWO8gB0QQCLg8KAt7YAFj0AA7hA3bgg4BkAA80wADV3Ag3p0JDeQQgfToOAQaXVsA&#10;AXG4QhiVFAJh4A+5AApXQyDL0nMnULK+cMDo7iIARlcxQDr/AAZABQeQiU37AjSLGgb5JFmgVSwN&#10;I3n+hxIudcAAugghs8euAZF7QgER4EAQQUIAoAMm+8QEloAB3jUZoANeRmcAT2uIEHaSOuiAdUEC&#10;4F75yww3FsMwAL7KwAGzBkEYvtd+IDT8BB1sC4SbsG4QMQoJaMc3C6ufM0ADdRQgK/z/AKKCCpWn&#10;cAZ8XOgQXNjYQFISUkZ5hCmmVmdwy80EjIHD8gCpAACt1AUFiajPgADrQCH2EMC1A8cABP8AGAAE&#10;6yQCKA1h58ZQBCnCAhdZAHWiAcjrTUnMBZTDEAH+4ATnAmHXUkGAPhI46hAeEFAfYQQNuYAPxLkA&#10;HkhHByf8HQLDrQ0TMkAm4AUQwuh/oQjlQASXuQs0BmWPioJjVAxSoAI4d8QCAkCEA9BM3hwge0AB&#10;3LQRnkRAZjF4AhU+d0ALlAl+nDQAXpBhAQFTIQeG4ECYrbgMRHIyA4l4EB+6lxAbhpBAYoeb1muu&#10;JqTtAAWqMRbiEvCuzQoFq9S4QJCgmADAIK/oFF66m2ALNYYSC2BgIzf4IDMSFM0OhwACLsVJoBLy&#10;GCrAADzgIDWvgCLdyQX9xAGCCABlYGRZZAG1dJF4+XCQN5PguAOrhRgrsJByQyAOygDQIBCg9pAn&#10;OAEE5EQjG7I6hYHokWPKpYAhigaJSLHTQIE0WMANHyGBaN4BOegGoaw2DE60uESXtLBAyiQEEc3D&#10;X420D3UTUYBGp6krIwLQBryQA04vGA8rhByuoagCu5nIF9g5BCzjyBgIGlWUAg5xQIjbzbQDHSQJ&#10;Nhg0ixAOxZOYIEmYgHvtgEWaRIBq3ABsMJEb9g6hAbv7KBI79TAKlGdhgAtRBQOWSAOTIDDPGoAP&#10;1hgN5mgCx2AIFtoGBhTn+DAATcMD+YQORj/ggVa6NVyTqar8vik9MCQExp3byIYFASNnVDrJkR5W&#10;mojYbSOe6DI8V+xj7rZUQ6uBTsCl1yxHCK2TMut0vfk8WBqi8OurAqEhJqkBK8iQA7y1CC9IYQmw&#10;OsTgUXkms+AibhmSQTRcQNTwQATNYVH0arAOGqY8FAV9nsN6OyRmg8AmckZECkgWgaTiRB1hMMeA&#10;6zoQQS59qKGRDCgIGuRfYKAuHyf7JFwJjJJA1jqAD9zMQXOMAgnIFCJQCA+iQG11MJAG8cYA3YLu&#10;XCAGpkVnH8RAAAgB9tUC225nwPfGC9AvUoDFm+VxgDQDpSxEFWBQkkNsyXqToYnSIsEBfy5mWAAB&#10;mKFbhIga1ciG9dMwCK4pagvqGDzBAMwBIKKjTwHASkgBR1CE5rw94ABitQhdqLMCHP4MBSLBAozI&#10;QM1+wVJ1jYCrwEdCyIMJ0xEBUggAyhSXKDAREEvLgllZ86DAAbXADGogHP3hAqIzLZhAdLyx3AFf&#10;IGwaRw4dESnpXgZKgM/xZeIdl3CBtQiBBsaJAegMB/BuIIIb26JGC3QVCAIrCwduvBoEA5qQCtNp&#10;uAplETA04DqqsDzoWhgOYNGiTYSPqIRQ6Gx8hAemoAWL3KBWIGHDLqdQG2hYBF0QYCArMSGm3dFQ&#10;AQ9DgIdAsGBc9RUIN95XGAj9ABryGEP8llgWW4lBkuEcrXHAA7JrEPPgiJW0ErHN/SRDiRrAnYQ5&#10;sxgo4PAkC2YSUHIAB5xAPozEWrgZFXx0FFuEKDRYSsqQgzN7kLMT7AP9NAKVCgAGFxMgPlYoH48O&#10;QAMvRkSAwkzIOpF1KBuX7HwAFdv9JjLh5xIQx1EE5sKBFBqFWez+SBCvO3QAowCMl5/RmADn6ECA&#10;Mzh7OEoAIIBunhcQTidRgE8NSGc8rSAuWNQAEQZBwUwPwA8HRgAqbABZwQByXwVz/j2aAYz+/AQu&#10;WgoB+7DAe4VcEIk7wkaLlcFQPuoAgmQARBkEC+76FBKVAMYCAALHLhAFcFEQ90oAQJAJL7oEFesJ&#10;+EOlMAgKwjpkr0z6NQB9K3MwwN6jSQGGZXIYWASbrBQaEGH2M/AxgHVIDgyrBf8AgKAKBgAvtkAP&#10;4YABiCATQgFn0oDHKAAKagUFfNwKBF/hBNJKAx/UIgAICBMw4QBGzzEATk7FBvjAxedQkEFHrlAr&#10;mhYAC/oMkDFUAiuwQI9DXEOdUP7GABeqFAIMc7IkIvPil6xRflAHXPKYgNyb9gDt7YKo3KA1gVRh&#10;AQ6KNl0CgQ51xJ9RIbTAQAHcQNxUICw4adpoDf4KBIDHAF1ICPDCC69ok+QAbz2ewgB3nMzCIOdQ&#10;kisZKEfAgB3IQTfWAUIZrMADFxFEhZAXKvBADcLCA20kCGw6EEYYIQ1jIBV/+BIgD8ggYkeCwccq&#10;QERxvmidsdyp3qbo557YFEQ6sISI9YnIXysIAjf2ADpiEAruGD/vcA3aMgA77TEAxy4LCA+On2EA&#10;ESGGxlPLf4v9SyAZTLESAM7UIOAvUq+gAOfv8AAF9AAdPgGNhKxgVU+VIDDkoFFjNoECqwyAev7D&#10;jKzDboDPHyA1owEIWBAw/iiPm6OBYGFAA6ySBNpV1DggiElCWxwuyJACl6edxi1iAAWsBwT2xWAB&#10;v+UGLQD4sABeRg2RkZAgCP1iKiNQTMj3P4VCHQJtNC6hhULuoSOpFUewAaxaMDWKpEP6kp0VbWFV&#10;euIYUg7pLaIDxRQJxM07EFueCoYs/CFAAjaAhPIPADxclQG9gAMgwABz5DqgAJgSLYiAJpASCfj3&#10;NSBsDe76fJIDAtoAO/WBFD5cBiGAgPkyAWafiQ5/qZhAXFBcR34+x1QBDYwEPkYBBCTIQKey0ANO&#10;wBk2ggG8BgeZkSoOPhJpAAJJXyAbwzAJFcAhML2YASFhAPehIAGp+c12pNacuxUAASn5AP6ICEGF&#10;oIekbCgC5YwVQ3XDxgBBrVgAHo5kAvBoC/WHMI1XMHlLChYlJjqERFhUObugwGHugRM7xhAC9tQA&#10;YQABG1HBjIAlSjIg7pzOHgwALGAJqdsASM5kBumbgKzfChFNBcp2MwygIYSAS60xaDmZCEmPlMH9&#10;BigHFCgd5Fr1kQEb5owEDggQNxG6AOoaqYPIgGYCiBIApcwDVOHUAC4QP9jC9YDQXaigyIXiDhFY&#10;AvBQA/8A0APRYANENCiFNcaAinNREeI0SYEK4K+UIhsO6iCuwAKL5KAyJEJHhwYFesAlPeFYQ50E&#10;bzp8iEkZAVQiek5ZoDLzngIm6eZkX2jYALjcBD7vkcWOC7XHcAhdMAAjrIlxBYqBWCpQL5gdSBjI&#10;YCg7ASzowN697YCADnUAIdCAJEGsKg8IoAd2AW05/sasASsEA6AAnKgf4OwEGVDA2ogVB3WCAizb&#10;DQQ/DzAhhHoPQDYUAAR+oXwAGdkZQQJQJCFeqYoAq8socSh/p7BN8DKSLwqABkkkAyIU0ZCoJND9&#10;wELChDMbLBgGxYBAduIPt7uLxAOJ0Bp9A2ACo7RA8MIYGgEEyUhAN5BIjZcAA9q2EanmQgTTIwCB&#10;xACxmX+iRWLjA0ZSAEzm8ADO2MAhGHwgdZDYD40CEPJAEElXuIa5UgFmJCBudwgM8AAGUAHk9jMI&#10;ClmBIOdYYV1E7mBVoxCi5Ai6EN+sgDiKCguxQyZTrbD+AAVmgBC5vw4BhBwN/oQXAbAmADs2YI6l&#10;F4gaCQAL/UbQNgyyAa5kULH+hAueAAD8wASvdwAA7eAANcNHBZyiiyapCrWvQ1cyqEE0QGBUuAFl&#10;+8rghA6ooEBfFxlAKK7hAKxGsC6Hn6GyQGZ7mYgCYABiWQAdSYAg/LIEHMoJ1OBngADphICBW4/R&#10;w6jOVcYYAoIBXuwEd77DwQBoyERuZIetHFxB654K4QBxSgaDbUHHvhAXzjSAE0riBBWUABhAGW/w&#10;MhKyCxgAATwHvMBXETgVt/gk7gxsDcCCrln1/GIngIJYQA2hBY3CAhiATcIW2RIDigu2BB4WIBPw&#10;UULO2hT+H3qRvB5nnQsqUvaUp6v0NYQURBKVvoR0M0RelYppzWLFbzY6RBwdYfo6OSzVggQnqSJr&#10;A9rEDLpC3OhMTwL/ADpgEH5BoAtIMBhbsVoESnh1AM5JUhCZUboADJZAA5kf0oQFumooIXY01ISl&#10;8agB4UATEtshCoKAAHCYZn1hgLuNkAVgIAC0LiB/lcDA9SGAMohbjc5iCJuaiOAN/oJDmA9AAeMA&#10;gtunXAIS4yAB8uHaEBU6BAlH+DBZCBAMdPfawSAdVcwYdFQaF8QANMpujNZFKSWEAcxH3AK0ISN5&#10;8QMDFz0hCwB/mgAEYUAG1AhSSHMiPeKEOgAzUhEL3gEA7agML7hmgKdY06A+EkBERiqCQF8kjHRf&#10;g2QjnI9YAANfUBGTZREFw4BFaADUCksGSmgBGnGfgC27Aoz9pCRyaEOglsILPoAZn3sAdGGwBoZI&#10;DTSIP2Qcf4ARYQAs2AoM4KCIA1kHgHGAD6ABOWIFlSR0EdwEC6gAejx5oXfBwMW/QgIFjDxg9OgQ&#10;OgURS+4K1oC3AA88CR3PsQB4kwLJOjQMfMoEKvyGbBXK5JcBbPmoAABVQAvuCiAE3sNxAo/QB8IM&#10;oVDkBBYLDuK21EHB1vyHuEASxUj1TRdgLoECkHIHcBPMwIbEF6IJPIA4foU8zNwkZjqCh/I0Sb8A&#10;AGcANvkXMXQOoBGVQkdeGQSH1GGCjsQHUAB1O4Sc4RgE8BAOyoMBmNkQL0jyTTPQBRpANvsipPcA&#10;NzJubRA/kmEaO9rcQORoCBjzgAOyyBSLSIcGCCOFRAps7gACvXBEjpkNVAZ1oE+h4NsAX8AgLHAA&#10;48YQAENgOEL5wBDEPcAFgu0LR9VAcQYkUQtIwVn3CgJeyRuhdypUANCbCC93yfAyNSKRQJVZmlwB&#10;Pl/uPBA8JiAyI38CglNxy+x+RoeEp06YBAq9RBnypcoFvsuZn+nB4QWgD0jqYJHqEAntgAByAIFq&#10;qeoIkhALTlUCAFINoQIUABQANauIP0kIkxAPGQBcLKgG9wgIwR2VLXUMgU8BmAG+fIrAp9PLgAim&#10;6AppCgAvmly5FGS8AYVU1ADP0JAJydrYAgLIKAFfIMHw3EAx0gAM6hUIudGQmnwBH+1ZIxxhM8yA&#10;8DMCJ3DcpHpfICG5PYIGziEAXgFLmIQamQiD24MIlFmQmBOiQzI9OICB3N/wQGpDlUAFrnJoJ8se&#10;ggzbAgFn6AEVUe1O4WmhuywcqevmvoIQCpKUqAkguJHDJBhcLS1AHtQbirG4wQKvAYCBrRKWAhP0&#10;LEjWC3tlggtbeSBcFcwXggWbkRv5A4CBxusyIOixi0i1IYDbM7RAO4ZAFzTihEPQDTAZCFTAQJVA&#10;70UKJiCAUcPgAL/QogBHz9vCAgho0UQtRAOg6GeNyZLvKMEEBV7M2EWGO5Gw8sapHY9bw3in1aVd&#10;BwK4XTUkm2EIADoGUSAPwYAeapmUAJmHiCJz9wgIzVMAAmzmAgG5gg2nA9car4uveskIKBhX/cLz&#10;ODmllpiE+XgBFPjfohWmF+JJYwgSBQobKyhicTLo4StcY0FTyiL4u1K8d/p+mpAD9tAzPQGrWjIz&#10;LWO4A374oA4BDIKAY4KAIF0yDyPao+XQPY1FAemGUEooADihASEtAPoR5C6/AmQeCQXAoZTsFC1Q&#10;gQhX9kEXsEd/DwAiuiNRLqACfNiAxmPDAxBlyCD8ewDZZ/Qx3j6BBYSACdKwQBpaA1hiuAPSex8C&#10;C+2AAI2yAB1lmHUQ8yw3B1UKDAgvMEAZPMagBCTSXwTwDY6xUNCWRbkL5sFCTYFQbddJQIeJvcAD&#10;GwAHeQB/VP6HQA2oABq8yCt5zCAM2pQCdQgUF3vL5lwkH++NMDkheyaBAuEAGMP0FGlsIByNTyNU&#10;gC4YagAC3kIWVFmkR7SRGg50QUAh8gAeRD8nANwABfmMBnMAFlEBANszcAQuCgUcQaAA3mCjgE91&#10;OogYiC4lvBgAC5wQF/ND7SDhQQNGNwAqVcgFy/gQH5IhX7EZ9LO3+YQg6YBEiDuARxIALdQCCCQR&#10;sXzUbNAHkBZi/EADAT/IAGcYUxARzQoAP/AhfOpSO9hALgbgg0QcNwAFDIIKmWQMgFdvoEAKmXJN&#10;GAWPUqIDPIHgG8qVQFeTjADBV0IIMvAEQXbABoGKwGZC6BIoRCML4gBqkwQKAKmABpBqjKosiEyb&#10;0AIsLgAW8LoAV1iBcE/UAgCDmhgAJvrCAzmQiv7BQIESKDznrL5RnQHO4oFFiUpMAJrmUAyoBoOX&#10;XBYjhgCq/NggtpYBLAV0DAe2DsAO0MGAaEugOouwqAAj4AgD/FgMbkVUIsXsAZzBBOaLB17rzUoA&#10;GfUP6CCbAGB2ooAOW/UFaAfjlhCglLqEq4/wsCA51EHOAQMf5AAXDGQBlQlEBzWYHCn0ELafAAFM&#10;ZD6CSHQio9mEAPvoIAo5coKAlSQlltFQR+T0oBAQ5NAgOYMkgEn9FAok1AnIHMCPpHEgfZiIAsFz&#10;gADTBsABcX2MR7GgAKZ6gJviQOCP3PgEH8aAB29+BGUUegDvXFgKoX7RQAA/GBgIBA7+lEFzUQTp&#10;PBEH+ZYDap0AC2IGfsaeSAWkQv5Y3EAHgwZqoQLiRgFYEo2QAHOaok8KCAUJQIVVYBhn0IAsJbiQ&#10;WoIAFU3RAArpjQRNT4QD5/ZUAJ0oGQCWEojJngYDHf0yQBv+AQHUAAiQQD5LnKCqUbAARhBYGFMU&#10;JV2EBdDFAGESAEuYFJBKmNuKDpspJCXL3EAI0XCAKeCABYcxgMczACiM+wHsQdAL80JABTt7YRCT&#10;ihiwladPpq2cCAZ+HooEDXzwRIAFl4PkgAFCcAB2zI0ACj4DgRSm5uKpCfU3uaBAaeGCABRaayWp&#10;kVe7LcjuFR8xUs4/09VZXQYpML3I6piso7pSj8Ydrsq8sTlEqPTt5rRM1FSuc/FDhJRIF19jUASg&#10;pEA7edgPA0ysAQwW4rCQ796BMQB6sQGnegAZiMDoEbxMtQ0xWl2JfNAwDsGo0EMHaA96n/hBBpfU&#10;0Cmza6A98VKXQ0G9S5zIWbwUPS8RqqyPk6OLmLj4FGmr20i7/BgyipjyXFggaxkAFzjtzUIFs4QN&#10;xXxfGIAeAA/QCJw3/T+IBq5kXQAJYsEAOH9hAGMYClO1IB+MAkUQbqK/aYAhDSXMZCkVyEobt8Ag&#10;G6gEyhoLQa9hB90NNRBQT6BAZmUkgB2iogJ70AMhgAWsgA/8nydDQydjO10d6LvLAQlMgg/UCC+/&#10;pICmCoUAAuX+gAXPYA/wJoEEr9jAD2EgF1ERhNAAPKchDB7iAdXKlQgNZ2DwkjFDHQUilDQDxOAC&#10;QAP5qQPDYpEBZAaEJFpECwEkARGLiQGfXiML7EAf1gAPIIITifAAOYdgEGSElkc5wQBudwoB+QjI&#10;5aIlTg+xBAJ2oAjz6AF+dkAETMBDRFSPZQoEBj8ZNAgKUa3lftzZSoCUVkAJ4mQAJlPGACCD68AD&#10;y0KCJNI6hB/qf4QWAF64aiBkeBuLrEBAdaIBB8iVAhCsNwUn7gxAcKuUEDNu+hIBufgyCBeKgA4Z&#10;AAZ+g0AfMlAXugwyECkJKnPYIHBsACtORuUBoaXEflzBCsGwfCCbOBEeXGUMK0GoICj3ED2/+4FJ&#10;DoRfT4xciFTYkfsD4OoLHaXOgxERy2IB/oe8kAAvHDQEDFurraJAB7MiAohpshAR5yUDMHxB/wCk&#10;RF/8GYcpa+zAanAD/MAFn3KA4C3uIIAtwIqkq74QQqVJyBiT0kA9H7DH4ACzyHdkTYXA6lbgAqxK&#10;RoU+AMAaQahMToEir5DMARV3MhTcAP11/wANCAY9CmApg0iFAEbF2pkACOIKAuWx5Ki1kLwEc3kE&#10;Eb+HUFBwzBgb4uADVQYYARwTC8QNgV/CERVdQAMzkGWEYMKQZVAO3PjYKBYXQANNRDU5ZVFUAY5v&#10;JGGYCIZBILQ4APOSRuuT0fBYIBcwmhpmJQYAJgAF5twAPdnYonKCRsAF34AAkncAvcDyBBejJAKM&#10;bAAuIAV4XqWACXl/03GDjAkV/SGAm9KmRKrYBIGmsIA7FZELxsVCuT2JAejVFAgOBaEDtRATb6Fh&#10;AZREbhQ31c9FQATmEfIE4Q4Q9eXNwkTv8SAIuJXvCIXCygd0ZAIaEBQBek4YTA9obEgElmsJAH3A&#10;oEC9SAPmR8TBKIFrCcY8AuDuFSysOGA/0VCAveMCx7CIF4oqBb/UKBIZ5RygiqUDDVtR7AJEsIAp&#10;xwEF5UD+ADKWke0QHqppSAGNABGObUZqIXngIG3+jEIC5QADRUiwAFJUbIVy5kHMkaP2UG7iFQZB&#10;0mgQOPaiCBQD2sTwMUAB1UsABzP/ACIFjQAbhahkBDJtgAGZ8EYUEVfVc4Oh/vuEACGA3EDlAmBG&#10;GAbwp3uGhRgDgJ0HKf8Avf7siIVMFfC2UCIjda7ZqIrpgFB7iEwUDhWLUINS9wCF6kWCBqYFJAs8&#10;YQFbsABDgAIbZVEBLge3V4OyITphKhhySdAVp+ZFae4alPMmzGnEBEJwmAIg0rrExBKzUpoLwi5i&#10;AczKx4CDvNcQgO4KBs+wAPMwgdhhUfDCAiFh4EAkL5AAhxhgArBBtCwgH9QQDPwFBQ0EkQQQY1mA&#10;6jcAH7fvAQipjRCUVJ2PcQ7vEAjNZHbLaYmq46CB6oA26I4AA2SgmbR1gACzsGD1kYQBfGQUqYAw&#10;84B3NBhMgS4V1ATDMIDfIxoagBhhBV6WRqTZ2AGxnhweGDAiyNfDb7CyAP6AAfUyEPHcgzCOr78s&#10;NkIpAABHcAKlxwFGBA15BAQOsADuR1CAofQKguTMIGQagBpm4AI+nEEbowGugGU0J2CCMlgADRP4&#10;IAhvkIHHzAnZjAAdUSJ1U0AAtBZCdImJVLJQEGdCQNhohAJSEBlDN+DB0JCARsUEAz5g1wJxsOYn&#10;UySBNww0Se2x0AYZkBTy6DcIHjeQcUAOACtvYgYzCA9SgSBLBLjg7AQXQcAB+txBCFf0AB0YACao&#10;Ew7Bk5PAAccCQAYtsAAZkQS/BRHwB1JIAfmrI8gCfiAhMssWwYSMGIiwIWoRHB4AHYRAi3/gALRU&#10;ID9udgBb4+jIBQqKAUtGsDh7lyIo/NYDojqGDRv7kM4IPLAAF0MEFcAA9zM9gpNEwQc1IJCKs0xz&#10;Q2QHa89DDvHRHgAMkFSw9lRAIsxPgT9MBAVGT6gZ+wAPwEFdUTg59n5NhgK2AAvSWCLwMBi5QZyG&#10;ldABdrQoAJrnyeiwQC5kAOMjsIEyIHsUMloKKVApVabkZAAN4vgAhKKOoB0H4lQkrwWIFyQfwBcB&#10;Au0GI3hvoATp8CIAexqIBe8O2AAdcAC47GYAdPGoQI5QYAXxpAAHYBZiMNgY/wAIIKBACsBA1j0I&#10;A0bMUIWbAC9jUgdQK8pgELjRRsEOGMAI9IHCqsxaZ138me0AIvgKAfHCID2/h0ITyYBBOdygeWAE&#10;McwA7aEECOdAgalQsEAPBYAy4YMlbuMAUDDABnxgmPXoAgHiaEA/MMJ6xScB39iQAAx6BB3eYgAf&#10;0QDcgygLrOoAD8ZeAAH4yQOw+QCaXAI4YYQNmDhqC/AKQ69UAV7FwQNn29jKhHm+VOGEWt/cSYk+&#10;YAgHQCN42ADedhBAP8Ag1b+sQiNBQK9zAB3FCC1w4AN1QDcsQuHobGwYiGoiFe0JGomHcoC6wCBL&#10;WIKiaFkICP7wMYApIBNPkBs/se8aJi4UPwWQQASFgwHRBAfJEC1j64Ile0YCF3GLwIAR8xAuAsgB&#10;LxYIY0GRAAHyABjZGAfWAgH0tuA2l52+x0/6bSVHy6M9ADBwEgHuiQRweBEmMrARNXPKogDrYbA/&#10;yH0rJtGa5LCh1RtBW5W9AEy8WClAAedQFDW6wEw0gA0cGANdMAAP+IhM0AaBANnCBQCeEJiQbKYF&#10;EVAD0hYDApxCH10IkDyjQIM+kQEqOlhCY9/ZJF/Iurq4G25qhd1NVUL3svRUnOJ5ytGuDaTtEDwh&#10;AYVECaUoPyzpPKnMcms4DQWUBYaAQxuRuBCeElB8YKNUeUcAL7/CwAc+cgQBhImiEozQ/L7NCADv&#10;8ApDIAGqCxAFsCCF5yBIMRZgcAvexQMFNVNEAvYZ+w9nMGn6eURQhFojPfIignclZ0DEo2prKEC/&#10;ehCHTbVmekVjBp5dhAAQYRmos6QO6ZW5AuGYAwYBP8q7BPOaFxgo/RYAB1kIJ1+uIIBcZAEJpWRs&#10;savJkEVzxveAALZgyMpUGNyYg2zAFAxggyyhYE/PICfVbp+QgFxgEF6YAWYEHDdgAvrTAAFR2AJ+&#10;jz7LAAi5UBKaBCnSgQMIQGdTwUDf9jCAmxHhEAdazyD/AAZZAG7BgQexfYkB7sAHppXgNxEEwvJA&#10;o5UAjKSNDqDp8+DwCuLcIBdPsEOuOhIkTLzwAQL7MIL5jDABtUArGECwVUAkv66QI/AYHTBmdGCA&#10;FilC1gA1cEGfg+wDIH6EOjNIDqewBPv5jwEZcPIAbDROoSITqPLsQAJSoPrchBipYDPnAsaDkdAI&#10;chcQPeEAUPY89QAKxgoNgRGscCCHtgQB50NkNoOFEXPETIkS7z0EAqjWcuQDOqIJXrlAoNUYJgDc&#10;YO6oC34wBBcUdeksAIlkBFgcH30BqCAEBhBmDfOPAcCTiAXkIDogoMd+5mAHL6DiAbvMgASUKf0L&#10;jUdBjOAa7IEImGB7FhBuTMgEOyiEiH7aMxANQwCOriogRvUOfiBADLJRGEYvMAA5qGAsG4R36zEA&#10;DoA8pYQPo8LxgERIYjBFmAh3ghgg1VhQN2HAFWGECkj7gK2TCAIMEhq1qD5Aao8iCnfobAAHDEoK&#10;8ACGyAOTzEDrQ7KHQFm8IFksAHOEpGcYDvgAntghZNIDyPcewCDog1mA28RkAhFILBliGGYBvj7F&#10;KgQlNWACG/jCRBugCar+iABRQASjax6kA+ZHAIbsdgBQzIIxwohzFBEDckoR+P8A9NBAlkelBKeg&#10;BDcQAEcAkTQHCFsg0LeEAD6QAAduAAU+SIJFSzmQhRYTudOAYT/YNjC6INwED6yCCc8ADk3EBAaQ&#10;QljIgN2BUKGT0mAEd1IAFFuwA2lUiY7wAAm7rAj/AOMCGUAqHgmV8MYBAaQAAkqBATuRBou9GMQS&#10;qgQgbIMBbc+BgQXmYJswCACiU5gQW3FBEazCAFKGmIBt8KGcQAeqCAunxlgYWMsdSAXeI4EGrEHR&#10;A8pwkb+qAjz+KhiV0wZiYl7DhQKO9YCA6SID3l/huBAb4YOZJgm1hDU6UAkG9jhuOClCEGYAXrih&#10;CJ8gBUNmMBNKWBgEvYMwlzgA93sQAUEABT0Rrw9ele/7hVEQLCKu7ajnEVITLCQR/HwJLpQO6Ivi&#10;aII0M4LLh0tgQiIAnTgSjNWARAqeZgYVdJGVKCgFn6DKgBamhIzAW1hFIDj7KLiM0ABLlgVOnYLh&#10;AYcgBCo19tYRGG22EhaC7ChKcroqUUfESbz0VKT4aXWrCI2K9dUEEpYZwXYcAPAdhiLKHjqpVmbL&#10;nnAdR2GMg1ZIQj1+QgrDNj+ABCyCgSnrEHZ0FAwCnAKyy158QON0mzN5Tz3+QD83U6HUsBJhQboA&#10;lQ41A7plf0upzBH84sIgbLCDn3ACgFXxfS5W+V6c1R0xUzwt7pa/pFPBAf8AhHYACiIwwFnD1AVT&#10;dhI9JgEOegBN40At1wiHU5BIPgY1g63aSLDgZ2fIwYn6hQWuuwghCJUQbvIQF4BKowdqigHBh1IE&#10;xXVUsCEdUAlyZdijeCATlRsQlMYYqg02CAuTLp/s+nnvR2GAVSkmoAMGXCAfnINQA2eXOxIQ1MsE&#10;QCoxcEYeEADXwRbG6QTIsYDrg1IiQ4AQTDAQEtBmwQkwqJEwwAKjZtA0AOaQygZG5H2ZAA000YAf&#10;JAmopsYCBTSgiKTKgKagBx36LAQFmFUrlkQgDxqcAIhh1LAF/pNQAHuAAE9AYLzf6PoAHkbyEVs+&#10;QAbg8gBvRcIma97mRBQMntIBMVcKgny2AADIwRbsxBcMaCGS+uL2KwQj1CQsDCHVAxTw1o2oSiQw&#10;grqAPqoAeSmAIWLaYGQXCEkxQUhOv0uFVGFxTt8AwD6pmBy8AwUgw535jcADZYATOMbgEouAENMY&#10;lpqQEUAkJCZ/QQIQRWA7kQA6FAM+IEMBxwMNW0E2sI6gXqGAEUfoBAHYXAXkj9gH0IGfcoYJwG7k&#10;CD1BjWAanU7wBEUFAcf+ZKLjmHoA/DUABTqEHyB8MCQPiWAWsFQdIuMhooAQwMIGKwAuQTIMAohF&#10;rjmMIWT4CAUt+AgclAgGM+ggOD5AAlBoQHxWg4gA1A0kFh4YEwqAEmLhBeCAB/kQHNP53PKAI4MJ&#10;ma08blwgN4IbSBwKG3Bx3DoQFx3uFey4Cu5YABk9vACgiDUTCCK72AIh3GBwG25BsIF8gweD0iKc&#10;QmEqIiFTuOiAq6mAAE/cAGjcCWooGAY3ggLgrFZwqBQ6AADoaEgA5sp1QViKDsBXUQWu4IDzA0Cb&#10;6EnRwADh2GFgEdZkzwkGgLAF58IQusP2BhEZkM8EgFdgYItgCCnAQRy2oi4Cqck5ACddj2AHRmMI&#10;bMgIEyeR9gCHvGIgT8QO3gJAe+FSoNeEIDYiwfh8IqLadVgfxCAMoEEAEgIDnxoBCJADdUoCnKAQ&#10;240GgJWAiAwItMwmp6gyABqoQU+gilYgedQ/QGOLAKNaokEPoRAtJhmI3kGoAhpPggAZHUIDWPSA&#10;P8BCNCoAE6xUVEIX2KBNhiAPPtjIIHlEiAH1oNDN4QEbFRzMz5YAG+b+veAQE+pjDuHsAAOThBAR&#10;SZIHD86hEZYkIBn+SdBJR5+Cwk89SBA/fMBhA/sCBriDAAELoZG1Sd5S7CsP0cPAMhUoO/oQfOZl&#10;Qih8qBBFEbEBQFygcriVAPAwygQNdQaAthcAPLoTIILUY9QU1uBgAVVMfRCBm0Ehiv3bc2Gsb2ED&#10;8LvryJ3Q67FHCstqkH7a5a1XyZZmIfRKFBZBRb0DM4AFLPMzAB9hQB/uEBy7YBB9sAKwQgBlpAAh&#10;yAJaqGCfdZy89GUIjv6CZUtvrlTYTnkP1uaWv0tJj0yAg9Gr5z4ACbbvAixQa+GoU0t5VVvUrKKM&#10;yJ6sNICRLBCBRfZJCMC0BEngE5OmoQXKsUIEOuyQG4liAruAz+KhNze54EVCIx8glkAU+oQbl/rE&#10;DMZDPkSGi0NEQAHg5AFTGUYwmAQs7IEVv1JIA4XwfoBBEhQqbIkTCAMkjrIKBZlhg1xgEhJiQS41&#10;2McyAhkK4san81pY7laD1zE6OmYwiAqpBAPFw0lT5AAXGog5OcWABn5rAEvlYBAsoM0F7AJAlkIL&#10;I3GxQpALywQdfxcUwIO7loKRCbAAe7hAKr/xhBEjLAAsDqQhuBgWhvhUACTCAgbHaQCMUIB4IA1s&#10;AsfLAKQCHUOAu/woAXKIAtAQHH2kE3LuQFAPyGGFI3dwAONwiuTcAXl2Cg6vJVIdNqGrwDxaAQNB&#10;OYi6qpQABlQA1U+wYPEGVAjqiOoHM7AA/Zx/gAcD2ISsCYuC7p+zQQ4SFCffIQAaCCdBNoIAg9Ig&#10;J3MIANzevggRtJnQQ+iBC5zyxYgmEchEXz4MCPOfZAL8gA6CoAJDIBkO8sEG5NvJYgbOJxIIwciC&#10;XzgQF4h6oV64AM/PUQWOBAht4guB6aeI4Ihk5I92Ac3IDtKgAbcXByLU6hQ6ixAP7iEFhz4IgGWR&#10;WVWsNCgFT+IgkAes4dVQ8xACvbb/AAkJA4h5fRUBowmwCcUiA7aKAA6bI0AE8rRd2sSALwUKrNYA&#10;LUcRQHwAbqgRK4LUBnsBDWyDyhTIoEQVR1iIpwdgwff2rAAA6AADp8AAMECB4DQVEjoOoIvaSZQD&#10;FoACveKhA0aajUHHh8nsIGKBQV+HgBOgANCAda4ALar9CDABtg0O3NIjXU02cCK5AxKgAaBRANrZ&#10;QMgbBAfF0BNcj/EQRlQC+7RiIAzTcjmpaADngGiHkKGJM+YAuxcAajuIYWDGLawQOHhEjFEiqiFi&#10;ELzYgUyYSwCSwI2pyo1B2OBANcPQAW+o0PHygCKIQN+olbwoAVdcIgs/4wCaSABubwABO4VIvIks&#10;LE3ABTgAA4fQBbZQge7WsQg4CoocdA3hvgBG/wA6ED3DWAMp9IIA2EUBPvIIjfLiAaHY6oCF85gB&#10;Xp9YiQvAAMwAWN8iE+OgYH+S7yEIUaxAbGQL6CfzIDAfCEGzPABuFSoNuoGGBQgC0B5B/BBuBDIA&#10;gVm8YADUARVgRMxqA4YZwQAB6ZMAdsJYWMBjoLDPoAC8fkAS2WAwdSR0A6djwwXfRuAs1QgYFTfX&#10;O4D/ABEg5GBgDlxUBnykQEVbAAQq8bhUZhBgTx6lgoMKge63CIGpYAqwqFAVZ9j/ACYLQguFD3CE&#10;AbQIJD3xQYDHoBJzZMB7tP0ooQAs/sZCQGMgt2b4spG7p/AhpfpQAhigAFGo8ga90p94AgzZC6h9&#10;UoH46MxMFWQha4ZAGwSqwIyhqJq2Wa2rM640crJuNJ7fH0IE9ZM+AAaBpyA+4XtN1pZM+wuyRCWp&#10;zrP0uBxyeIYEmgADercsrfDQLdQAD48kLgTvyaApxf5uAQRTAMF4gAenBJFQUZhOo7FhEhIoAIhq&#10;ARZHLAIvJGYARXwQAD3SBoIAAFMYIqmQgdPFBmSUa/gaHyo/tQugC7BARxTcAD0m+AgbbDEC3QMD&#10;MFWGAvmd0hQPZQ+koANFyA7mvioQGvsAiqd4gLdeUYEDXGgAdRAAJ1AQHpx2EhUL2oK8bQYHmDJI&#10;2hMiLZbwkAK+CxgTBlwAJQt4IKk4EC1H9CENASD4IG/y4wkvwN+TqABbHwwXXCBG/sIHflBcBAho&#10;FHofqPIb/j7EJ6mxCO+YoAJcoBgXokLAAASgAJoR9gI1GCUYA8hAmKaBA3mXKCB9X4hAx8AmjoAK&#10;AEAv5BA+H/pVEbpRAduEDy/0gXIZEyeJBwDHiVCBufj6LAAsOxRddGybBg4DoFBwg2ABp/AEeWDg&#10;8VABP7z6CBqZCR9j0EACz7zQQCkylcvmKEJH7MAFzpkBbt4gCrGwAPv2IFgQZAe7CI/QamAhfYIK&#10;MeQZgA+avvCAXSoGSfUCb+QwiHHUABtKBAFXUGHqIiQ3kSNgGUDLAFhBS5vQJv4BAX3ADpO31iPx&#10;DpAoxIAFrlqQIt9XIggzJP2iLRpEhvYXEDyr+gggqIq0nZwZgokTIBDMZEApuHP2Rdg+jk9wATDg&#10;tAZDcIDMugAn8UAAKGagSyG6KywABRVQAarvz3gJbSAEjweQwfsj0X8MzpEkCgAC9iAiBzjBUICz&#10;JAALSBfg70CgtUA6mjAtZSAzyfYJAUfQwNoZAEFSIsgge7CCsUgqu51s4GBtljwGB2/WIDNRgebf&#10;ABP+jhQ6vUSARqpyy4m4p5QUR0HZoSGISSQCqBiIogxQclAR2JCkbADRm4QYvAKffYvmAcOwAGtD&#10;cQqx1AllI9Kn+dBIBgvPABtgukDyNAER+cBgNgInL2YyWIP9CghF3NCUsWhFCQ+CPgSZg/uZAM2A&#10;DArNHCwgSfUBAoaBAXXDIAfEAAFB954y/NQCbf5MAAlSgwMjQsEXagDj8AxmgHwUA5/TEIG9SgI3&#10;XoAFKQiK4j3cAQFeSFAsg3ID7FCAoiAd2kBl4AI67IIAT3OQBYeCyKy8gL5WEDMzAEx6eERP5CsF&#10;iyyIuJ1JcmPPsCEv0WCAxgAACOGeAZbEAB4XER/kSlOxkADtCQAi4qECO/qDggOPbAAMafyBDOAA&#10;YGWaAEyKo8HVkFHrwsjfn6wBCjLcECHmEAGiLqBxkEhYmECKECYkUqF0n2gBkDE6gSQEA6FFZEaQ&#10;g8PgAQNB+u0y1TfpexPqBKqyV/eyJoAAYUPD7ErD7ZmU044AATQKDwRhAADxja8tdKFx1MAQY/Qd&#10;0Arf4JAC2xIDCLgBtnUBL5zwUC/cZhminTaHUru32IDZjK9LDpmOiJ6J+DGBfNl+YtmgL6otFfAY&#10;Ai4e4wGPcIiD0zwp4SSFmwoSQtQRSGgAE5QMCRYaCtr4ACXPOEAK8kANGFCLrAAy38EhLIX5XApH&#10;6iCDJzVLhBW+NwIfDgBrsVCANK4wAC3ykQkOmAGP7EE0QEnC8gOdxAPSOiYB3BckDsf/AJiFB2Ag&#10;CuvBCHJIQENgBjbuHnUCcJRtSYkiRMyKgdR5KAMMAH9WDPNT9RlAGJUIB+OAAMhNQH7j2RGwqMj1&#10;GC6AGjqAJOBagA+HQIhvg4QAKXPobCJkBu2w1FrwICe4gAD28ALSgAC8hIwAC4hAWxsyBN1Q1EC1&#10;CZEDW4IDZzMIQV3ABNEgXb/B8gQD17JEhTZYMCh2ACt3+xDPxAQzdlDqAB9bjbEAEUACWaABhc5g&#10;A4oICkuywJCAnCwgB5nEEMogVoGImwEjmQBLgHxNBAl4RmSIai5AQvskCbYdQAATJABftgADdsCW&#10;VSNKhX+X5EGoCuP3gETWhwJnyEaFnIAl+wAOG4gE4oIHV5QEDuc2sUAhQAC8MIBOuBVO8UEEE0wD&#10;R9MEqDfhgA/Hjgb5oayA0bSDhMQvKF4BLlEjCGeRmagIImsZHNxA5ChXSU7BAePoAHrUyCBcqc8n&#10;kSSoITuOi6wG1xswCmWEAKWcoAG9EjIDcjgLcmkhAjRwpIHe1iBE6gDqvKAA6QKPrSCPQdnQJFf4&#10;JKXDX/n5KgAKY7hkIRlrAEKSoANw0BEhbkgxhUES+mBAHyRlObAghcz0gYdAOeAAbqgg/jcAFJuY&#10;GjIYJ34NRuO9kj+INxh2UCHixBxkhNz2pe4spgFa2QJeH2EClMKhMyMBNR7LiuAEr2DAcLwEA1QA&#10;XGI4ImAF6TdUNhoACfrNwAT81QH6Z/vEQBUAdKzCNmLEj4geuO0AB1mAVG8GeQTmBQKFWlRm0BIg&#10;dcQG2LJAufhALOXIIEUlI3DIBCCoIJm8POIwLoLA9VJD8ghJpV0SSDYznUJJlKoCnQBB3cZGUA9K&#10;yQOdH0InJAUewyAQ3YAAXTJgNAGAClhCQASrdj5HABtQALrRUISl6gBd4QkWs4MAytHcSRsWQcIf&#10;YIAC1KoBJteUAO3hCRccABb5UQabfWhMxQA4ABwCGPeAhO0GohNy3AAG+BSPSAARHMg0D1Yf0ABk&#10;gRexJlAHdgBCPyLgOtC5Pm1GQkKeSAGxEDJdrYlPMjMl0xPMs1GiqxwRsCdaMrOM2wRgZeBH9GYd&#10;wKQFrCLwc1lBfAKDpLgFPYUCQSr2CB0GABFjUaGsoQJcjzY0BB5wkBAM+IQOgAN+RACi2AEz7UID&#10;yIQA18eASMs6iI0sEBHkCkwLunynUs5VR5+U4+vDKLkzRNHyOEqISKvQideb87PIzvTYdGCi+Sy+&#10;+J8uEBMASw7HRACNvSZe7JHlaplYsygSPwhQFeNHkgBA2nLigAfnQgubaYDResQjlhCdO1nyAnhZ&#10;pENA4gZ4XggE3QIN+4zHC/kgAcuVey5KganwEBL4UCWoKjePKNEALztgAAZ1SNmf2EV4whmqJSIi&#10;/oIAD1ghWseABjzMYL/CsMImkhxJVn9koS8VABdADWgABRoAIGWgjTaDjeDwNaFoJ3KEAVA+uOkB&#10;bwSACP539nVwR2EGaX6EA3BscABkACKWQSMb5hg/INAgJUIAASaEZcb+vs0SAU8gomCFwIVVkKBd&#10;m50LhAN6y4ABn3EBcUFEdPv6ajIdwQQX7KA82CCxGjZEAgTmWi3IDDcJcxAAA87cMNJYIHYKig1x&#10;EQAiLhNNNALlOkEN4HFgdEhPsbgwVJaANsHMaFPRc4BfwwgJ36CQPY2GU5KMAQGFDPQuEhygAFdB&#10;+2EhV+kCiEOYCnlEJAx9VQBrGngSHeczjAC3LlBIlcYB0xBVkDC6gQTxL4VCHQI/o6ADH+5gmLBh&#10;2SRB/Ds1ABPTF0RzyQJMGhAGZYQC/igQYAgbajM2TEC6dTFjigNvkncIDoUwJF7MABEReGegocAM&#10;zCAhDCAffyWENK8qEBFtCgSzXAMS8guDZ4oAXAFbgQF7oWEwrOAHtBBLiMQDWBA+CR/xBSpV4Zgg&#10;YU91BBU4A1PZKRInYgE0GZD5lAiBmQioRCaqIf3wKCd4gd1nUBby4QFQNcIDetOwEzl9moQZb4kI&#10;cP2x5AgQsBETSsOAO4YIUbwAH7qIyLA2cBYB3QVAEt6JkgGWGiH+sEQihg1cFFgMGwdQJgAj0ETp&#10;AgIsPECeSIARchCyXkwBGNZsBjoNBGPKggGEwLWANJ+gAeG1arp7M6oRx8KAi7ktANFAgRVIxAZB&#10;AlgAHVSB/oGqND8IBdMFoGE2AOZkAQf1gNMGAmSgQAZgAcLMLElZ7EUOYiA8hAfHoVADlahqFAbJ&#10;I4gXHNSowERhIsJe4UGZZzgFDQALSWGgAByABfzd7YBAgxBDMmoyQBzK5NQAV3DCMB6AacwEF+AQ&#10;DSrABVFZmf4CjsBNNv0gBLrgCAGsELWTygwXB7koAF9sECJOYSE5gJh443QjMEC/FwBINkAXdCAy&#10;oMXNdAABLhMn6CBvbyBAZJ1AIO6bCIDuoAC6Z+yRGwEVsgX0S6QE9magG9HgAKPBGISwgYmtfggA&#10;He1HQAZC4jAR4Art3CA2iAKDbKpLoCaFTUDmACKXNAb+QMNgFKPbjrzQ800T2wGA90TKgkNlyBUz&#10;3ECZCaMCWYkTBXuzYAg77GSgwpwAMnIAB9fgITfZSAbvYQSmGFB8fIAuaWaAcyEBniBQBgsgIXQU&#10;CBveKjATqEK1LwFr6wUK4exfBWqm57yqmFRTcO2cCkzjLoqnzQzFWb1EdFIQHKNdKkfrlJI25c64&#10;ONoTmo7lyTW7d01gQYVYDeLW5fmQBFokmaLoSEBiQsihfgwgZICWkoGgAOPsQJ5CBUKYYSFVjVRm&#10;BUNhbKmAyeLUDceiggVo+dP2fwKScYSKpJNATV3ZIAA+tvrAiE/YCEQwAKOQANaAAY5oQO18PAIK&#10;9gAOOkA23IcxMl0YdB4/fwMIWHo0hBM+CBwCBhCQAIR2CB10IBgqucyM5Af405hgS6QHn1Mk7mcd&#10;QAICgCaLrqGGRGLFgQPqO9SgzIYkb8AAzSKBQK7BRB+Rgn4CCbVhFzNsBGe832SGBTBcIHSrIQ1Q&#10;BsjBwDv5n9CAngDB9cBCSfwBhw+mZgB56QLZGCZSCuEx2BYsCITNcQIIdFWG0A82anBAf3JOwAD6&#10;WIB8nTQgTMMxQOK6hiXQ9yBISEQ5V5MLMAqAEIoJPH24wAFFwoEHAsOoNFG5IMrEFBXg1jAOaIiu&#10;fdAImLYACwhNHIQIFz2YRNOvEIm4AAgSm6AE5gGB+VkACjUKGMGQAbCoBLE5FACoDUAL62JI4Jvi&#10;KgkZucRyCPGVgA28XyZBFeiIMA7KAEC9JAZ3KvAEJQ8gIktgMjX+EAFZg3A2woOwb44AZnQAjmnq&#10;AMIJQBfHuADcgMAkuYgBfUAV6B4ABwmXIPzePBmALv4VQBmIuSCZARrau5IQqUgcICrYgHPj6Mwh&#10;XqyJmgNbMWECPr4AmUkF4cpgAhH/AEAHYrVBJtBmanFIGQA0tAaY7MQE0D3EChB9wcwGFLboCKKo&#10;lBUaPCIBywA6nz+jhEb/ACeACdEDgDt1PcQS0MiIL9RAHSJJAKWFhAfh0eBANMMAE8AG3aQAGmaE&#10;iARaYJDPAuF9sSMhA53gADioCDuCF+dTdgQXiCW4wCNyAJmFFKGuRmvQNQFb7MNQvDABzmUakGoY&#10;13Ps9igtCqWIvEhgNUEidD7AEzQVbdotIBdD6EArGDEbuSGBg4ABeYB7S4KTfHYgIUHBv1gwAy3A&#10;GuEAC7GYAM/UyCU6LJA9kEZAxsJIF8ggGIZ+gEJpsYF44IDp1wCAXnugDpnUIF/F6wABurgAfUai&#10;gnxQ4ErTAJhWCKvqKqoLwJRBCJgARVwgLwEADTomsfUIJmB+FRGoEmkEAdpAA5smBYgnUyw2oBep&#10;mDAd2yCANLceB+5Y3Ao9f7eCAa2ZAAfIYKDMzj5xCKiowCsMgQm7uAQNXUABOlwsDiAIF5eWFKAb&#10;glDHckVmDPIzaBdrFEI+a6GgAHamoSAgtIF0ZMgA+OGjoCBVAE4zokCCwRA1qBQc+UdjvUiQfvIC&#10;8LggcQ0qbBBxHr5Dc0T78ZlIb3+CUExszEAL1AIwu2MB0JQgjhiQA25dQG6/bpEYGGloBs8XUQWp&#10;hUA6dLiFuAi1TMA3kO5APgABjuoDf3EZALvbAIgci9gg5mCFPoGAUCqEButfhgWArQCc+GGAhNQi&#10;jZlTuGqRaCy6cciDwlKRu5WpE8VUbdW0GSgnXDjGzVcbbkQE4ap/g5eIlFtCGp1ARc2hILLnpCMh&#10;aPsMDdGEDq/xIBGvoAC50EK/DYqAFXQusFxzCNTFAQeealIgFDGJgGniAPpswD+g5dCI3BuCA48x&#10;CsTABk/+AJAEfoECyyDC/wBwuBCPbAgUcB/4sLw7YoItEDABUm5FgcviNhofgKGBcP8AlkoKNikh&#10;WDELMKH2dQkHhwAHwIATgyACf46wA3wA9AkXgBEKqxADbRiAVbGxAuIA/bhCho1tJIUiR8B7Zy4w&#10;jPFdcAgWTkEKLBQEL7dwCD+QA0xCdYMO5uAK87RAtVwwYdKeMIGwRQDvNwgaoa+Q8wPkQHF1Aqzy&#10;qf4SWaAJRMjAncgoQGHoKvRJsGVK8fAA2un4QgGyINUQB+ywA6SCgsBBbGAcmECWJQBGSABSEsSI&#10;6MMgvNxDKCop0AZd9gQhnAiHfjOgwUQhACjivCBHm/AIKdSCSnDpDGR/FAU0A/mGQB3ooIAKgEhK&#10;/pzY6AiyhIGc2hAQE4aBA3hABy3CKvdShQH8vACCisDh7ySC4ZLl9iEKanEG5UMLcEC7rb8EgP4A&#10;BfhUT7nCFyYP2BpPDmA90xyAAeSJcK4BcFkQaET6sSNBgBBsgGENowbfyAAZjBAJvX7FmDvYmAAL&#10;89IA/fn2MCQb3uYcNWkOdCDHx7GoA69I6CS4OwQXEADzbsQEJfnXZIuBsZwABR7JFWNePNhGTsAG&#10;Sj2RXghUBdeEGE1gFJpIAmeg3IqeGxABmRAyDlsIAaJCh2LqCyKxKSGC3H++JgFQgXtQBdCw/QH2&#10;Sgb5eocECc6lwAXiTAE2AAcMAE8rgBXzqMzCu/iUBnEBP7Ag2TIoK0CDqDXP7gEHgSshmjHogRpO&#10;i1I7IzSA/EkziRABUEjPYDSAFXYcEDQMOGXKjEgV46GAyb5JBDYQAzQNQnPimI4BIAd+YR3D4QB4&#10;B9/uCFv3AA18iggT4EJBX1QALMgcAl4/RXYZb0KBw2CBtncILBIAHOkBvHYCgx9kQCgO4QG1gGAx&#10;+AEWRBDXLhSSYbwEhEkIEJNK7DHOC819iAAo6BgFhv0AAfWZAA6gsGwB1xARQuEAXy/oqkK9OOFE&#10;3cqUqER7AA3cZEFog0AvhCAjIYtquDu4H82HkwgKjUAUoVCAS/FQAFqmMZr8hBWngkAinsbCEBXL&#10;DAG6kAOiMagu/OogVK4QEJ+4gUbgAZ4II4S/jwAimi4gv44kgVDWJQgLUhkIIt8JSzQIMUSgAGck&#10;CF6iMlAzxzYyCBpMhua3gCC557kfVrv5ASDXYoWZCQzJCgGA6oAKot6SP3+RI6gJCyCGfqGBW/ih&#10;IGCNnyALBsRiX27zSID8ZgAaVyEi8oAiDdUANw+DIEcJggANt3AeyYAQWSTkAhodwh3FQQ7iwuEG&#10;iYILHJXVUIzNFTfT0J0sz/8AMVbIqEBLi1CJhy3AF93DYFBcCJSJyB9AaIOQCIaiFi+cKlAJD1AB&#10;o+AAMoggFw9mewA3gwDhpIPZETZiHjwJAEHTOQNnkiCQgY6gI+dKgATdgER/uEDYKSA0jOBA3PGM&#10;hDndGFFgJpAFGxKkDB8gCyIGYMqCg5MuawXKTTEKgKXaV87f0l+bKgAZMg9QAVX8wCBqq+QAeCFE&#10;j6bCBxdioR67xIAWxjFDxZjp4ywCLAXAk/VnsAAedQBV1cyHkQr7im8MWJv+NgBkzXRMHBcQXau4&#10;AQ1TSEBbaMoBgaqYBxSfkBL6gIiB3DhJAR1g4XRkD1YemcQt+KkDRE1ynoIPPsBADGoBiHeN5lEC&#10;cEQNzAAAL1Bgb99EDAS1QWI0o3CDOmcA9rxDFVJUpteWAADtwA1lNsQKQSJAc9BkYCYwAafYQDaE&#10;wDA6ViDl+sOoJ8KaADlATVJW9hIMHXggewwEB3+/NiYhVPDAWZ1CBQaBAGoqgwzLwTyShhwv7GQM&#10;yY6AEqwBg/BGPjgmPX8cQjvcEjMRErSBQDVICSl5AAq1xB/pQChC6BX4bSAa1uEB5iQVfQABmmEC&#10;VgrDwAKG6hHZUBAXg8Yj1AAMWrgBAbknkIGGggABefUDXR4eCjNmXCKbAgZgBoBBy+SQiMOrghrc&#10;AOpOAA3sWChykg9AbyeNTYAO9DACCqaACtNgga3cMws3ydMJAyxBgZOLMAHMwBXI6AO16MhKrJmA&#10;luJrUDNwsGEMgN5kAZCgqvsMZo82nPJYAAAkAAjABcXAXdcswDEWADV+FJGTAEP3uIgwF87Agbj4&#10;AgrCQJaXCQKQxxKBQcw5gdgB2WQB55dRQ6QObJA/iYsZe9HOxwJBsT8lVQVG2FmA08Bh6gbhKMDh&#10;LzBCqpvkDn8yUJNSHXM4ABPcXKBbV1FZxBP2Fmu5w0MwB6mIECcCCXcwQqqHuIDw5oQgApfoNwLv&#10;5+RBEFioqMAlw0EAITcBEX7CJTCoQqrSYAKPkkXD+AgjmISCq1hgmgu4zIaBQN5YAHMwkAL0AcG+&#10;XEZA79jI0CTYVQ76YuABm58blIAU3G5UBCkHYJEgjpkZ4Ro6bQAQ1wAByJhwhf1MgARFxEcgpkBz&#10;IuEBkoeBwP8A9ioAEI1CRp1DAKOICIVwIFXxwAMdCCT5CRIXCB9cIAA7T74UgPMADUbhAiKmQBGc&#10;v8wiAO7hC+ezLBBsYQQAP4MLpcuAIGLbCoLHTAIJNEECZrwgAHIYD3QAj5MKFN5SQCCZQHBsaBiG&#10;TlQiAcPAB/8AJgJQaAE9sMwIMhqCBea8ywAEoNsAFwSK+AEb5NYgOBKAPTSwnAr9XzABp6SIEsDg&#10;Dh07kpEuKwDUtSDISInjgEIbxHUID+oxrAD/AKyAh6NEhE5Cf6ALaWCBZjLAefhBAGrsEBsDoAR4&#10;gNXsykMVE5EleaYADLaYCDXM/Y4apad8/faOBPA//exEAR9V0eTK9WkcVUFpTAFQw2ower4FhBx9&#10;oqMCNgSmT+gAL50RBNVhEE30AKtsOzYIA+0ziBnmZaBxg2DB1pHOpJwfoOXGQSuZggnn+AQPYsA6&#10;9SDl7QkIUH4/kkEMZOgAHEmsgM6smAAN1AAiSGwyUkykFvkISRBDAtjAAz6CF92/RdAA3BAB1w3E&#10;C0K6Jc1gmQ6kVmABlvgAC4gg0Z68BjJEDOIeGIExdQACujAZ3G403cWFRXX81iT5QADr6zWOX4yE&#10;GITG0EISAAbTM2S+OQCxkWkRZeSKAI5bv9iKwJVVCAhGQtAObkIctF7wEERdAidxISoPed0gtyOc&#10;QKwpMgMd4gITKfD5FCqAOGQCZoEHThFURawqCswEA6fAC/yAEf4SAOyAIAsZ/wBEBdEAA5kGoL5f&#10;EEBOvYICGRjUCzCRXY45QEM/8EAR9QB+xuAAf9oAiFAIBwAkEFwAR84sAgNGDChSNKoAJxHqABXi&#10;8QNyzDsAkGIIRHOIAo8EhNSIEjoRosS1dE8qAzBHnD6SDqB9cSn6gsyAFaGyIL62BIBn8BQPqiCU&#10;hljIoB/HECLAVDcAMmdUDyZIEOcQ+iJAHMGNR1ArUBgSpwJBADPRANb2OAgvPGZgChtQBKToAHjy&#10;EDj+wA+BJULbziHcHIpFAXye4BoEGqEkG0L2jD2XgEhQZR685BsIB4FAO3QgeJPJpHxYDnQQW82A&#10;eU/9NkA76VwyAqrAHbyfKh3EndBFkVAFGzKCAeT1Gm6A5YADY1CABofoB+MQHAIP2cGJJQYSE1NM&#10;MBBpwQBHP4bBAXJ8FB4CCgjqwAAdfIJ4jrhAN+WPAwGgcDAjkhBLZ8BBM3PMOgDaxQAEfBBHY4uA&#10;8/gUyHaQACdFAMldMQWE2urGRAcEEGUmJOtroVY0kjJL/UGRgAV7BA6DYVEZAHmABTrzUTumSQIG&#10;/wChFaucEA+6igCsFwAdSCw/e4ADziQH8GwApNQJyauZwAbE0wAo1QJDMusVEWrc8QBdggH5ENQe&#10;wII2yoiUZ9ABTRWAmFMAQfWcAAdqhI9KhAf3/NRhUhExAJ0CBax0oEvQaBA34BoU9mCCSqtD6AE1&#10;iWHFvQ4EFfDOADX0GBAMI6ww4AHyQEhDA9EA15YQHD8IifZBIZ3EAA8qGSAc4oHFowCArs+AMoQt&#10;zJ4LKuEB+YAIJYRIh91QisQmYEYCNTsELohAQC+TAB8gkBo+UEHqPRQVaGEEEOogH7IYEG5QFtmh&#10;SdggcgSmufkcgCtItA2BQAk4sxC/6gJnuGDaSgHBqtDcIK1hD5Tq9PgAhYYBAXtCqKQOhAKwqABP&#10;xSdAEc0XAhZzQARpj0KAc/IEKQWDSyMI9DkEAb+xobR3CExuCxJgAFaxoBdqjiwHc1ACG+TcACf+&#10;LI7RuLVT4BkFqMAEgSjJDfDCwHrR+xgyIARpAAodV2AYGpFwEvySvlFggGzAAENwACR1GAUxkACt&#10;5lgoLnQhfEu8FFIBkxKZSTbmD5ihKiCyG8sYiiUMF/vCJixiHAQEDVAA1mggsOHxiVtCK4f4QWGC&#10;DXAI1Pd+gkZBDzsMD8mwgAf1SBUXCB80sJDrPJwt8HxAXI4YiR1KhJogwOgdBqACgqlUQbsCFWoW&#10;vmofYAtYOBBPHQYA/pbAAB/u4gaOwAG3xAADwSQ87iADqDSQHF7IQcCTds2RkEQ+I9wBKkMIzHzU&#10;ICeC5sEQEIwKOdxkABrsCgX7AAKTZkgCEZFAV0HcgK1GUgHTFxQnTBhJm1k8yCq4QY8xXMgeQ3hj&#10;YApo5kAzTYdIDNkMNhRCBp2jcRQkDIxg1xQX6CAubCA2SVE5EbQ6hIyqbJBTlABYWoRgP6MbhCKP&#10;QAHNothBFVA/7rAvUGGUKDsYHeUAEU3USQJ65yYIAf2iM2HUQ3RuEB4nKJFsdgAY1QTABX6hgMf4&#10;sBIk1SFU7U0JOC4Cl7kcBN0FBmCpZFEU3FR1AKvHYQbAhqtG1R6gcA2HtzuEDfBgRjo9B2EVBlGB&#10;Xd8rAjMB0YW/BAgCDWRkAnDAgfwKxuwJGB/9MRiVghH1gAuCUAM2yQ2C4IO9kMD8kMQsx9hHozBA&#10;y+AjkAF7m5A3uCBLgxsij1AhUCJKglNDj+SVEyG4OBTyZBB6I4+SBelW0ajKgZAkgHhdCwwJ0xIe&#10;dhI4PdhiCLm8F4KQDIFu4/wALeAgGiTFtsJABYWAAENWATG4rrKgQVUPUMrmLDmJvhoA0yoAG8LM&#10;ABA1KAKCQc1Zxj6w4ZkBlqXCHyCCwQYMRWQPmcSBB2G42EACa3oAUKIA/ZkCjHi2EDc1jvvRCSAz&#10;fU/zAeGVEKZSgILyIqh1OmRSNzyQAMD1FTcr4AFn6BAT/wCjHQEKsEIHaAUGoj8JwFwoLgcEwTD2&#10;rkaArV/PoYAI2hsMD9hgCoUAgICmxgETAE1JSr1MQQwnMwIuEqwCGo+PGAAAvcC1tcECQndyAvRh&#10;sAuCoL1xQZiggGdGwQCvgBA0uAIbBBMAIgIGFoGJDIASbmQBm3zcmAD3AgaGP9AIzhgANdSADOFA&#10;AAxXACx8xmADYEgAb3iAGw1lwQNucAgglkoB7bIgQbcCgOA2cnBIb39hA1DCDjaP4VCA7llhACid&#10;XA/FgQbeZACToCA/V4BAVYgglaAB7YCBEkQWcgA+yQAf3iJk81BmHrGoAHCw+Qb0wCAbOAgNugqG&#10;xc3cCmfBlWHRkEtYpOh8EAbnlikgI4cwAQSER/VNQhTkaIAPFhKD8oAEmt5QFwun1xAHcQZewwVi&#10;u4xBqjdKA5pmn74AECEoQM7xX2bID+FzsADZlSDdefA/lJ3suGc1NcYgqUxQALdEgg3abW7YsktJ&#10;CpAGxh5DWZTRkQH18RIR1TgCBfYMKUKw6MNx+CxAN379T2IHvncgPIfyRmAlfq40CAcZAR97eDMA&#10;DSM4GPY/sBd+jqIHaGYlZtcZfwA8SEAjW2QI/aG4DphAcucR1CCgNyQ4uBjUBAvMoDWecMDpywgk&#10;BSNMwBQZncQLyMUCvRUgr8GwGANYH3S+NJWP1zwIBUE9BMdQAW5XAQeuBY0bBRIDfXUzEBPP+GZR&#10;lu0MKBZKsKBo1gRBFZUAjv6gwgEnelhACghAfeXgCAQ+jdCwwNhAjCGHEEW5ggoIDCbwB1GsMRAN&#10;PkoksPm4AP8AeLBQJd4wigHxgChdsRBRzApaoBXLUACPIBOoKnAD/wAjXJUWicOD0IfkCcMoTOgo&#10;WYwAzwQK0ygAllQgY/QBKuAqkbBALFCFEOhjqINwhKQC20CE38eSoBeyNRuMCtUgIoOi5GWQ5uAZ&#10;hQFigYWYPtAYESNKQ3B9QQMH1liwCH3CFcP+jCajalIIZpOdAALiADtGIVCBet4IAqmfaGwYzqQg&#10;tzAAaBKZFYAwD0liIPPhvEKUSIDZc52HXAd/Q1CD3gil4R0CAqAh0Ch9Z9AA38RtDRAR5MHGOiT6&#10;MggI7sIgN+QLwV8qF5ATBZQD+pB1QOBEGdCwAavCIAbTUBNA3ID8zAAaZEYQPLhet0EH/oD/AGbx&#10;AjBJQDPbAEygqDJOt6YGHgLnqAJgSACKuuhhoaATu/6wIX+bMBkDKbDRaOQdC7LBgGYA8yYCPrsA&#10;cc4uoeoAbuT+DngRN6w/Y0AumFqnmNghgggimF6BAMwgPAHH+lCI9YZIkBbUghOpeSBAdcAJyBnC&#10;+gCdGCAXUmBx/kAvd8lghBGXABxL1qGaGQgeT6vyQUIKf0AOwEAdmAHg0ITblggbxwkObgBGxUQu&#10;EyhI2lEfDELigTQyILyE3KGALxMF6WZCAxDQCx9tYDTuQA4rmYQCPXEFExAB1hgRy4kdgrAAxzsm&#10;EUACb0X0ACG4AP6PxgMTfZRAgEGwVTwMDKf4ZlI6d9B+wxaixAL6eJhqUB5AAOcKcABbWAgKHwgA&#10;3auQCcalSTDBBtIAfXakAAYawAJZZgA89JmUA7iGFYI3WUgIccYAAXPXwEBOjkSd/TAgGagsBVxG&#10;AgaBCbZ2EAAA1oP1DNDwog32wLA+sAE3O/hSJgjsgBGLgABBIYBszkEIHCAP2oBH1oA7rFggFHtE&#10;BjC4QEkvUFExsAjYnESNvqlEgKvrpqgD+EUBg1AInJAHyf7gEESQgCZjAQOAIFzLAADqAA8vyJCw&#10;TkECn8oICBmkAAqpASQSh8q/QNsZDAn29hB3BTr4rgEC7WAIMPdxAX5IRR7IQLWBsQYWMBCCZsua&#10;CAA1IAOWYFL3eNYS0PfAA7/HgMFdABQjqSA4KQISYdI6YyTwKPaRE7UWB0hDUrIlai2+V12MIgCI&#10;0SJRsQisipNSi0+MYREeaARE5P8AmAArjUTJ+XBEPcuROgp39iRXYwiaa9fubzAL6igQFcobRRVS&#10;gWCfDYiP9Axe+IkDUQ1ADVJUAk9SGwQekACeeJRGaEACuqEgnjcAPeiBTeogHx90B/8AcAINLMxS&#10;BHPziIGxR9yCDHNgcw0NmuImigdgbowHQDoeigbj9uTWggAeOogbfmgQPzIAHM4sAAlrUgNOoAPp&#10;0DBXxEQvdXRmAD1ugoIB8DBIjZACR1AA6PQoW1HcAKyFAh0GgIIV2mwhaAZwqQA50RIQFTv6kBkA&#10;AHbwFr9RpWD64EAwdTqEZpT5EJBV7IQNxgQu0GBPyAC6GSA/YL8FwH30iEAKbTAkFHok0E7HGwk6&#10;ArACW7yC1PoAGO+8A1B1YACSr+wJkwG5YCARCA++aIlKE+QAkgjzQKgWQAMZOcCGySmD5LR/Ahej&#10;IAH7EYElBxf8NNANCe6AC2AJBfpAHXHoICxhBgd95ItLSWGpAD0h9AhGucCAudSQycDTCApn4sAc&#10;wAQvqKB9z2IGD7v2AB2GEuGlQGh0W4oVTcIXWj+hFuMABLQICyrzgDv1tgAF3IAGdAwAEC5DEsP8&#10;OgAFhZgdy4QS3J8lQg/HZnAhJ8G4AGXqSEhO+/LAYDeoEx5LuIJUNf4pgUg84QE/bh+skF8E6JPU&#10;D56A1mojM9axsJDbAAesLMp+uAQN7oQM6j0AXxEMAjMxC34QGA2I6AMkgEdVAIikkf0iebiBhOEA&#10;RNhyAH5AguRVBAMMBWxQAllMFyZSF9wCc1PmAGfOgw4R1H8jAANbgCI6t/Agd7iCuhADeGgAoobB&#10;gUXgSO/oMrgJ0pgI3LCMPQKDidR4gG6H7JAFA+uMRgyTiJLIEhtAHc10wmB6AArgBTvgygfl2GXQ&#10;E9JB0KN52CD7Eydz9yoAeK6EAA+0QA5o4EAG2GVEAbqECSdhgfdiAI8RGcQlvwiD2BD9pAXkFIk3&#10;YwBd1AH+T7IKZ1+g2IAppCDqGfAC4i3ANwoAJMGUgH25ZwABvRA3BrYYIBSwWA63BEYL+cscAbNI&#10;PL7DJaAHWZQZDGdYwP2AABdg3qMjMgC5uCMoWQHQVPAPCu0FQS51AAvBhMwEaJUAAo8GAEtYgA0S&#10;uEGplwAFBUiAaTC0GaAAWPwBHJKIZFYDAEYdQANxgkbg7RoEgXJmAWziSwr1dEAAfCpUKBPaAF2L&#10;QoBQqEgwosqATneNAUNaQABjj7CAkooEHBq2OBB4K0JHUB+IOAQ1FYQSDpcAAV83ACPXVEFEOSwy&#10;KBQIRMt0MJAPcqg2rDSIk+6K4E9hilbcg84i2jB2R2CYWo2OQpFgBDiyQBpaJCIYBmgJmJGmCeAD&#10;mQ07yoQNTaUP5f8ABkQELicEZKEJNWADMzABvAmEtqAAfdQBBPrtnPRMrWxdQUP1BdkNsfRohHKN&#10;HUgPD2qDm+1NY2dOpXQ8htmVqiExnd5XnlWaVOMR6RvBSw9xgaAA+ruCg1JCGo4Y2AJ7jCUK1auS&#10;ZovzUg0YdOSAP+mEAAVsfAO53IIWJBoHWV/QFOoA1Yls7gF6H+L8CJ3A5RIAnQZWQyuKAAc+koAr&#10;WwVBIn4vcoEjuwwKR/WQAVRGpUH3JcETVDCQfclgAAXCXRFRHdnCCy9VgQIEd0KU6DCRhALyXgEd&#10;XliWTUF879EjnRbSKBJR8hTBaAGNxxZAFhUfoADxMTUfxggH4UDirUCDbYNxJ9eooAh2whAw1GgQ&#10;AEQSLhRuDYAOchKCOF1gBjAIN6BEDw3EC2kOFx9ggXCgRJ8P9wkAIV8iI+BpIAGdwyCBj+iT9CRk&#10;GxQDxDpODF2N4A3hEAbpYIHjsBDqBeQsAgXu1gBXiIg3ySG6zMgCtwgYXDzUABM6DBXA1CBU+DDo&#10;BOwgB3lFoVo6TLjYKbDqAKEajcQFeBgB+7wB+hsowCYgA/w8FAHDgAOZUKgvg5PATVUUQBHUCXQg&#10;gAN8nYCVDFIVo8hcCI0S2BB2ZoALo9IMBDMwuE+kqaiHvoP2BQLgADqkGoGZmbAt6gAdzqQlA1+L&#10;iCv8QQaStwf4fAQEvGsUCHMPTAJBfMhCPZKzIAG0Dgo7EpCC53oOgyOwh5htQQbUJWE4LrALQzAg&#10;rQLxd8FhkA/NFAAOV6hloBrgAR6AEpBPsArhYQHOdBiRO8BYyYZgu5/SwAuN9ABsZRABVzuSmADi&#10;30EBxhAzdIzAzziKGH05IIJoAKtnDyDMB/pOoAVmyQXzQygFPcmKFE7nB3fw2AAtyZ1gBkZKEZ5B&#10;MZ/AER7MAMyACT2eEOQF5m8SAGyXBA8DKbgCRm2PYRDWwZjKbKKsnIFw66odYgXqklAlm4BVFgCB&#10;eGGoHr/4eWBePBICegBZfcahAxBDRYhcoAUO+U+zRIPlz9klWlmZEEOpOoBL8AgdgkHNAgpdFUC2&#10;lbDQhO+gw+ZQAIT7MAC6uIJNxCYOgAHbwQVS8vlxwXVYQIOpDQ3ePQ6RDc9oLkIADrowANHtvwwA&#10;Aq+FCEK2PsAQMaAALm4AFMAQ9VUgBGoAO47LQf1xgAd1j9mxYPwVK0IA1wqlAEoK4QgHDCzBT+Su&#10;EALajSJ4SMAAcPgScbZ6AIAwAGVh1CKGgQLhv8IGAEoYGsgAm2BajIQeAPxPIQEMORA6XIQZY+nB&#10;APZBAft4sAQK1oABSiLX4FSCy2ogWg/UigATagzADxnipxIfQaGgUKaLCAnTxcqMBe3XQzBA3K4g&#10;gK6DSyDOwD8BikwoKxJYIH1GNgqCQA1clQN4SIfzQUGKZzUV8DcgHQgQGKpCD8EBcLYIDA9cfVip&#10;F9brROWa1grkFAK20OAAfEO4ORgggHBNKA3v6CGCCoAXUAPc2AAYUGgDHQALeg0pKq3bjLFAuFhB&#10;auxAYewQgggQj5xUKzwwAGGIAgSKMoJfmuq2hRoQ4Y1RTMZ/8lmlxSSXYtPJLOK23mmUYJBATUO4&#10;gGGoEE+sEEKJxUJEMh5guefkoT0L/wBLgfoz6RUCPW/8IAo6EAgkAHbDkPT3gAC9QOgzD2In8IJf&#10;IDy6QkPlhhgVNM/YtTpmzH6vqF7ELGoeTAncj7SmDfhgUjyyIjRELqASjQAFa2/gBGFSACq8AC8R&#10;CA7MBGLxABdAAHJCLzwCRBDr8AAMQiYrvuYQBT3EATr/AIIES0BBk/vGKYPlzLAVLuMAA6LWYCNX&#10;SO3wu0RYur1iFmWmjiPlcFBzw4IHXN8Bgd4WADPO4SDFgQWGMEA80vtsFAQMQe6jB3mQIdMaCE9z&#10;INAZMINQMGAAa6McNOvUuAAL9URsQIDFUCEYMLARZB7RilAC1fcFHoBpUgVGc8ZAARoMlhqqYIDy&#10;AgEsEgHvmgM3VhbBg478BAxoKNBqSAWlwQ+GBBIdPrhpDO5/+hQBmq/yeTeYD9xDoB/uCQOIz7lA&#10;vpkkOb7HIkB7/poAKqbP68GwgfccQDlp0PMRFgUQk/Z2QGJ+A8nyAD39HQQP6GQFJyA4D+ylSC8/&#10;RoEIWXgg2blEyyCxzARs1ACQnUIAoktRKsoCBdsxRCPwmQmZkzILwW8IA6c0BSyKKgLXXDAgPRJI&#10;Tzc5+ghvYFIL+xCD87iLgNe/7gEJvwAbPCGQBPSwi775CaAPX0FCdzXAwHeQAR8UbgDaiBIG8kWB&#10;lsAPOwtgGI22BCbMQDc4x+wBhJIE0EA+ykCyB6yQUO10iKgApqAWdhFRGQzAGL3UAnABhpLUAMVC&#10;JM6d5qAv64kcBN9hBQDa+MXCBjmEIwC+rMATaTIABVChANXQIIA04AJvgMHRVMBf4kLAeCXqjAd2&#10;tiAA9CEPl+kgKgYBGrIIBPgADrYqEAdyXGGy+oSABmM5MD8n/BkCPhhUl7V+gzbMOKBlUAFbcgBq&#10;zQJbFZkJxn1JpVW+iQ0A+seQALBZhwn5EH4iKQVuK8AFAZihdeKAQ/ojSFN+YQTgb5GAKPrwgguD&#10;oOiAPh4ZAn6pAX3PgQGSN8voQQGwOIEFu/R4ECAy5SwCP9BC7mEAN/0IS5IgILgSgP3ECoOcDCgD&#10;5EMBbAIZZBQY8JAXUNA2mg7hBeZhAGoEj3kZJgQaAE6PSHECKTQJB9lAAMus1oOxdABHCAAM8w6y&#10;n/ABHcISUgajWRg67Q7FAJk0CARAYZRY5az+hHgAK8w6h4wgAHy4ED2f5LgBjmAAkXSK+UoIOHOA&#10;wofUScpRqm9GZT8pIg21dzbvhEEHiPnADazThNo47ggEwKCA4/URDuggAskvIHXPk0GhmBDSnJGE&#10;GeT2AAv1MiBUmPUITfBggc/7ABIN5DcEDvIED3DlotoHRhWUBOUSAAL9fVAtEAE8DXQvfuYDw2hB&#10;yhsYtn0SBOQEAb3SwhT5wYSPsbkgINskAFVcoaBIFEBQ6nZ53KBJajiFBBKwkQgwZaAPUNYVYrys&#10;b2ci886ZnbXCgEy9NFAAfb/5gUiFEDcD9YuACLW6QOmKJDAEiUag6Sh0AcPdRPZZRBsNAAX/AFkj&#10;qwAAy53AbJhBRXWuwgALIAE85HkIFiwIW80iGD+gpVuvuNTSGCPM5zwhCDrrS2a+TOBEhYHYSiQq&#10;6tRN4ThYFOlcIiVYECa1X/oNUqbgCLKcQmoFMURcN7gmAApYAHzmwG551M0A5z/0BHJdAMThgHNq&#10;QAHbQQF8tfA0gFDpwIAqpzACcPqArywABxBAr3hAMxAAHgYqRqECAcpIgVhy8RkQH48qMkgAILiG&#10;JEwEBNKIJnp4QGAkNjKIIv34QFE2agyNAiJsEEnrAGm6RIUqIhkRBLZhAUlh1AcWBqAKEQT4DcH1&#10;xFA8tvgRUA6xPoALhBsR4uCguAzEEgP/AKAFx3iDpgAJcqNwqeP0jC9A4ZUGNAX/AGAC8AEAeaAo&#10;L4yWEAaIrAg57BAgChrgXNsIIYtOQICICKzr5ICAzR/oAPekahAoklAHnvIAk7jcuCQ5I7EBvCoE&#10;NRrWDHjKHQAGyBgAJTWBAkOxlBNkoJEwngAfAncAXDYIEioZCYQMgJ3EaJGkVzFmjUAOcLBAo854&#10;AEXoJJSfMGFcaY1g9AI2+k9gH/ZYCHXIkU6EKoXCC8sgAnS8URmjXU3CY8wGwXogh37GHxhsBPTh&#10;Qau5QCAlQLjQv8SgMx6Pj7JQYA/ARj/gQHvK4AQLcEJ7yMIC1mADDaITqSXuPvwCB3LDCX8EgKmU&#10;A5EJKAXG40AehmCRrXlRBBGGPyKqLA9og5ABRpEAeHdEFHMQLXYSAUu4g+EGBcVA5RflPBAB+MhA&#10;gqipqCfCQQBDnp4IIwGKGD3UIBG+TCEH/oALhQIj7HtCFzA9x3iFoowKsoT+/gAZ+CBEW04EA/UA&#10;AOEEN9gqQ1JfREAoKfgAu/mMAC+zcAFxIzfVm57MU30EaGGwzXXKjEA39QgRKACaH1gAw15ChjqA&#10;AGZGDGEAAjahRjDgEOW/06BIarDAZCQkJMMvXLgCA8hABUwgM8/gQUIo4QCEEpnaGYMtQglFL7mY&#10;wMtFIwZkzrA2+SBEFFoh9gYIdQYB+GCTN8tggEmEH9AfJgA41AA6IMsADggTIMA07UCWPIRHUBiE&#10;DGWBQgqRSAAegBDnBBCnugWyQca7uiUaANAq2AZJgBDqQoFzxpAeTciqQr/LiE3jdID7GRIEh40S&#10;DAkISqoqAPD6DbALnH+MICOkgYBgcYQMSYiGnJPSZFUOV5HN+qidITREOhWOuEIAPzkEAuA8m0nU&#10;l6qHSYDr6T607DuSOq0engEpVVcQKtofIiJWATU1QINJ6mBIHh8iQY9rEAqmUCO4AAB1l/AAuLxi&#10;YJBIGoMEQSRNggPmPI0ABUnYYMSURQRACAtUEI0kAASDAPaFwAg/AgNXi8AFF6moATTQ5wCTQwuG&#10;sgD8uAFp3TEIIGuBAy5+RgL14CCR6fRrXYrKiXjwWCADL4ABOiGUDHGAV/EDvUAB1MQ5oIDRpkIT&#10;mTFwasFhwPomADeIDYT8BhAnk/YQCw1SR5B2MB0dEAlwggNrQJ0oZBBMPATdI8AP7io7CpCcanlP&#10;1gmuLD0c/m+tLrrgABJ1pjMdICQrXpqx7IMoehWUFAD/AAsVoUkFA3voA4TUYDe3OrQCa/R0ABLA&#10;ggbQgbAwQAHs5kRVafcISzYAhhowCAmVgDYHINYAeL7ciBe47mQAdt/yd6AXgMQAA+BiqSQl7AA5&#10;1DCfe5cJHaYm8P5sQAE8FEEaLAwOUokJA+a74AAyc1R99ixUAap4AXvoVQBacQo7wwItXCAw5+wg&#10;Pw6kO3j9QFkCgiDBNAQn8UEQYEhq+2WAUH+AAEt4PKAH36O0guwYZKY7UIGevihmAALJCAW34CCZ&#10;Pv7hUAFXqFCCXBRHnj9lAAueAAdiGyDGaABP2InSo1sBANnYAFAZAMD7qAFS4APV39ICA87hALn8&#10;JEGo2EpC1MoQBGfUuCAGDByAAXZoKJWwYRYFrD3AhWkWoErlg+gEMhragdwbA+IEAMuEbFhAARLz&#10;TcCoTFMNgSIAI4+FGGBBgAMq6gEPOrJkBHGDkFj/ADYIAC+UBRaT2BSKsBDC5QFTQIGEoAEkyCQ+&#10;oWKICozDYAGTCobosciCvrAAeMayNfQmZ+w7LgBwzbCIHo3CBcAgNl3BBfB5EBGFQAcqgAFiRdAD&#10;oCCOz8ECDhjwUAElNdZgRwCBr9gI/hVC1YQSoVldgABekYE+oCJswPIEJoghuDNCvIuuQajDPnEA&#10;FC9AQEixU3AuTIIb1jYgOWCgRANA3e8QA2CgCHcABTLAANuUAIuIFYLRsFCCJkgEmepAjF8wTHwB&#10;oQKFPJANApVC1Bx15mZAAnPqXCAoe4zAB1Ex5DelMgAa+fs3s2yUmAn0ADK9RIouAAbQEQYswiGy&#10;IDDCQju2CB8DCiNhMkC+sADXOWBAH0ABRQKLBTwIwQUQEPY8RYcEVARDVrjBXzmbwgf79hBqijKc&#10;IV3LYASP2QAEfQBd6V1AAapkkQBW6gQl6og6pebkCqWNoADC6yBEii2AXj8UArhAOIAK6OAE3coG&#10;XDuIR8EIFZgB1ACqOjzJ8mLeDmkxhfRHAB1TolCtwGAtsBgSKgQe/k2QDPP2EG5A5ASz+CGwKcZ3&#10;AGpYTkwnrC4HG/8ACYUcTewACN8bFNYHJJ0WY5LvrqISRQc7HfL8IFtrQYAAcRgvxylAO8iRrdhR&#10;7uyEHRF0abcdyrwNJ6fQRkD2gHeJCAHXsEQDMqNBP9AcABFKge8gHvJEAd/ggDW8CA7mZQJCS5gA&#10;PgQAlAquIKgvgQAcQAHTah5CE7DcKGe/wSEA+UyQ3kIFnzcyNwQbsFyAz8KCn0QEDxlCAAGUCiGq&#10;L/6XCQ3uMKJu0EgkbJ8svxUwCaJqCBLdwYNVgEB/dv3P9Zt6LxbpgxgEeXADWF3AHePyQAWQPsUA&#10;leEkAN1wAGbqWAwY12APe/2dAAeIiRaGdR9op3q9yruamyJD/wDBLp5g0xjATgAZHsgBLon0QB0I&#10;EBdI7qJ+pqABJOABdscwndyhAGZwgvfsmoveBF3ACh01xBLMbjIpbB1tlFPoNaxVdhRigxrzcgCD&#10;Qwh+xGhITV7BC9xYHA2wg2TghhGp6CDFeUf/ABi8CphfAwjpTIJvHUQGUNCCu6csQABvoEhOOQcg&#10;An6lhB5bQBEcDEByUE2b0nRYCpCQM4RAARK4kBIcjIQB7FguIWascABki3skSCFx4AFWkIDtlAJp&#10;xI0Kg/jIwoEX/E4AUywYBrUUgMWMIRLWAC7QMwu7igLByxcBHywwvBwQMA8UwUYgxkevf7FTANlJ&#10;EQOn4VIMIAA34dv6MMwRLRIC/KQhB6cCAtJYQdibkVKMaNvZ+CAc+ADdAE0aaAEjggghcMAA47AI&#10;JemANA1caoA2URACJvAiOBgK7Q5gFLCIn5g/yHLEEi4VeAhjKdxClr8Dy+wtHI7N8XNkggokwpnU&#10;N9DIQDSYgoBCVL/BI6gDwEBmiT0AoIAB/amgI5WGgNGxQdVEcNUA7Y3DAsQICQITB8vUkAGuzAhg&#10;tWrAJCoCGPIwEXjCg1CIZ7UIG8FlAvSgg6jX4QhrrgSCP8+ioYN5n9wSAukQCUWbgEWRhKMeaRMb&#10;nkAGHcBI9BnYPVhqkASnBD6lj+w7sLANfMQL/MeWEP7CFqC/NgMB02AD+JVIZLMoYScn+A87kA+a&#10;gIRNA0OGTEnTcAOqMCSDXRjYELoGDZleKALcICsa0EAqANROsSMCFBAWIEIePWlwFHom4QGPOQIg&#10;YMSoCOMcn2GWaCTT4ggMoIl0Ey9noyCHZBoADSVEBp+kggbSgFrFyAOkCCf+AA/OSQM4mc3lNqmk&#10;zEkCQfQgnAaLSEv9DA2Qgswe5EfYo8h9ABYQEDObMIBYIIP3/wCyJID6hUC1SolYclTMAyLYQ9oI&#10;hqSBNyYeOZEhP2TuZmwSHZExEHfEAXF4ipAF/ABdBRAKRh1sS+gQAGdIGgMD5BByncABfWVQgHig&#10;ACecQQF/YIB1yOQANjMRm4MalhBD84gAWhaBcMAAf8BAUwZWGRncgXOUNwAEouAK6XpADljghrBQ&#10;FnOI1QKGkCfpEjACaxYCGcagkVZY1AAka4kIA4UPQAOtig0CsMhR3TwewAowXAxatBIkDvP8KJAW&#10;FI31/kYMAITsSTjMV9MrXU5moz47PEYCIAD2vADA2GACGsKgATMIkGduAQN6CwADFmEAgrCwANiI&#10;5mqRAwTFEVf2IHgywAsaqdsxGq1tMsajlrrGJyVqbCZR0knwqQB24AuumxkIRGSoAmSIIqC9EdCA&#10;OsIE4C8zAfplQPIgWEjGoAAh7uSwQJ16uZEBgvAJJV1YLlnM8z27Yy7tmVwm1NHa2Y4El1J4RQDh&#10;gKxBNlbHs+xYAAPFEmgE/VNQKCQ6wJ56ljzsADduAn4WkGWuGDREoxkWdgAmPkYKi+vHmRgRTVkz&#10;3/ZcAKIgMIAGdAWteJUDI+kkMAVOABI+xUgN3qAOG0YWAiuEI/uQFeVYAEZx1gKw/sAC0qJwP7iO&#10;BAvd/RcIIt59myR+ng3BAs5/0+wJHAjm6BAf4IACiaAAEyGQQCfAQKGY9OdShWA/fBgh/gkgILC8&#10;MakBluVNADrsYAG7ltgUhaZEqGGIAF76AEaoogGqeApAGGAAKKkiB4OAKOPlEz1FoEE2FUCCeBho&#10;k12gkB9YjKCjOWANXYSQNL5eEgH0RQHIjh/TuADoggu5OBoEBhcOQBMkgqTYyZIgN3C3myC4goIf&#10;UNAAJYAKcwBEZ5CDmPIAZJFGQweQAvn4BZL3KgAW3oQCJ1OSMgVunIzApJ9hAAZj1AACKDQfbWYg&#10;3FS0RJreAAJbSRMzoEBTMebA4Yn3H4QiasIEnfoAD5AgBhLgBMKgEJvsHoICkGAADjLoOuJF72UM&#10;giRAbodBj4CmUgIeYciXrUYR8BdP6Reh5gL4ZiBlQQJcHsAwEIkBLtSQD9wBAf6IixGqE/rJABsv&#10;j0gGuDqYd97HSQHDLBTCm4aN+TgIWowZgWanmpIBBr4IRG5RUwWwZDbUQAZWLsAB/iQUuegMKOAB&#10;mbTgAJyXECQzDXGQYMcrACh5yUFHGmkDBmYQDNAzCCQIBKdRZFBncnBBDzUaRDuIIdzI4ADT2NSB&#10;rEgCU2TUP4BG+anARqWAPYTCgH9AIO3QIB7jQNDy5sMqg4QYJnZkyGBSiSA0eyABZXArGQ5BQcmN&#10;yAJxGYgKMyZuECdkEoYFzRSA1ZjNHUcvQl0A8VmTLjJGYHclCqgiGDwCeAIzyCqnFIwQAyd6nsQh&#10;D+4gDEQDY9CIgeMc9RjAYTIAT80ybZuuEYrgLKBKsPYISCCBdTtgI32IJigQJ9QDFeWEEU2SJCgf&#10;UXBA0/OMyCU/EgvVwhyB3n+4iCcAB6gQRWYQLF5UgQP2TLFCJHcFafovx8hBbfzgEBvP8EQ85cYQ&#10;jh4zEABdfdmSwWoAqEDcrgE3QEAox8BIPHAAP+hcABnYdyA/tEAAM7hB2VCA5MaJAUHPZUIDlbJA&#10;FhAAb8wBKC0UJxG4SHSho5l0YTBO1zABD4oaABMjDcEGoRRndwQAt/IQBwMUFIMwjdQfggGaBAuX&#10;kACeEAAttFGSqMEKDIYAVVdYAkFFgBRPMzAKMNABqpVgUzblBChSyZVAKsFEgXBkClGSEEvDIRDL&#10;h0CFphCgLWADrEECd9caiA2XhBNuWIFIk8wEcL5+iACp9eSMB92XDUVrtgEEQZVsQVS5sE9AQAKi&#10;AnoLsVnUUH4IAKKhEpp0BgP1MAnHIFroIRI+AEY4oAXnm3goEBp+SDU+qchB5CR5abw8lXZAvKkm&#10;EclSaZVlDL2iiBKfbRrKDV1GOdB2pDF/XJSauJjNaqhHyEiARC8DIBBe2ECZ1CBRdyTukQygDtUI&#10;PbmYLMSzeLDjADJQAc1fmSEOoWhNAH5YVEA3x7ENJqWuIqAdx7AILgWYc+UwAD/sUbklsDsmoD+6&#10;NLUAYyAde1LgBX/O3cuARnPUkMlwb1gkuhsLCAq6lAT8WEADsgqVAeGUBA/gCmtWgbkBWH7QAV8k&#10;DkRrjL2NYgJZ6CgEvtiQkKJtBAx5JLEBw6xit1kWBBtnsAG4VAC0pVhQcJBAbfAAH88Qg+kEyfQC&#10;H6N2YCVgCATQAGFICaSAa9BKQHV6UCACy1AJlbCMBbVMD1YgAAq1FATQcSFViqAyG+TigWsO6ghL&#10;+4gFzYAbzkMA2GTWB5OLkEG5DoJD3UaM5LfPxKAhTXFjBAGggGU5BQPuICB69Do0h+xJnBtO4qAD&#10;JUAG7/cIObNswiLKyjiBvLCSfR+mpoFOtFgABBawE07gAWxVW9XcZBIFFgoDgyVIHFsAB/EFCoR6&#10;FRKc3ha6seQA3PoaJS3hQgu89iAYSFE+eRIdOoES2M0QH1KmXLTQYyIYq7BOKYF+VLAAPMtQQbeB&#10;AxAv+hE0bAI8MAhUzCQmcMh9PEhAt7hkRc6cGCJXC10CsQEpI1RS7GV4RdPUhgOFwBNQjgDAsrmZ&#10;A4/kMJElOiLJAN9YQ0DxuuIUlkC5ekQDQzCSHZD+UczixVAD1ghe7YuBBOf0AjZDDIGMl3CB5Oq4&#10;gms9AAex1saucyQCBuAB0tLIBoyAoIBce/wUVABIaQbrlgDz7cQEF9Jdw05wAR3UEC3yNUgMsoMD&#10;PIIUodLsU8YiKgeb0JmbnYYD0b6LAB/84wiloAAcYMLkmhoKCUbCfnqFBAuzBEQgLnKICqi0AVM+&#10;YsMzNPkYAHpECLLgETFKgBSrL5AHYeEB9dhCTMiyJGkoB3HxIAJsGQdnYG2z6FExYBpk/CSM2MJD&#10;CiHEFAU9/gJR8CSWKQQW7CA9BkEBwyNlKgqlyADNzBGc+QFOFjIKz9CAeIkYH3QqIAgrTaDaJDoV&#10;CDzgjfJIgF/UwCrgAT5hFBBBuEfAKB75EDg7Bgb8CALbgAcSED8OwqzCuOKnoIO2R1If5Bk2B9+I&#10;IBEkQfUDCKhwABxjCtAA6MiApx/pAgP1gggFnK7AArwhgel/gQETSAGZ+gUmwCDrhAEqzMDdc/gx&#10;kBnPQhP74wEF9VABPOf4bwED8AgAjkAQ7TiIC+0AH06LDBcGAv8AIwCS2bgYW7zFfQiRgRA3wXcs&#10;BF/8PGpDhkC51IBUrn8dhmYA+l/JJ1TGXaLARNCo/wBAC4yAB4SYADDhKgZvoEJ3JmgAtwIFl2wA&#10;AhAiz3ul3ypGBUzhA8dnUxCAinvIpQUhJIgUDOKB4QYFYACwZiAAkBHHUoA4q4PjAQJCqAD3gMgI&#10;eUdnUH0O4oNCZSHnmIAJdiAhQEi8B0TUm/mcjFfRazHexTuVpOS+rcZ8E7l/a25VbcA65YfNXlBw&#10;CwBwF0k8gCOaACD3JFwoIUVVA+XX0dwAb39wKDsA2ry4gO1biKkY2/lihmCEgVCTuRPcyvscdwKk&#10;kFkTFjAL8gmAugB1MlZjD/A/bAdJf4grOVTMQcQULgANbRIO2wuCAZaIMWyAlcAEPei8BhZITRNw&#10;IPtQsADiwrLzMgIEujIM/wC/NBg7A7JIEEaGhr27NcQdAQ1AQFc+DWsGWCUCxpkBv7NIJ9XLmRUJ&#10;LQ1nIA3HXApAdyEAkUODVfUQwfTsICAT7gAl0KYACN5AicQgO+Aoh1IKR6bNSG4YQGrJANkKwEB8&#10;iKD+tEAGnwnQAEgVkgE+GBT5qEjuuR9xQBxSV8Ag+32oCQ1MB/VJOZLHugBMABXNwBXwgFZTMbIs&#10;Hu4gNXFgKFbCAAHUYSRW3hKkDfxx3CCgIAsrrrFUAfOADrHgIA/+JqABvcCAJfICmuFan7ymEFg9&#10;+0UAUNkAAlS0TB2gkNkGBCcgAXmAENQLgBfQ3BVh1BB/yfMQBxn9g5WIAO5JXXyMBs7hA+o6AAGl&#10;/wAhBESYsARRUOxBTxBg7wAjqwiOTo+RAgX/AHjcAH+/wggBWrwAAaXaEHBgbgYTKAxbgzE8ssQA&#10;naACOYQFb+sJYHGYmY+gBFDIQElpDA5fqAAk2YQMnFQgLESQkBgAmFG7wiAH0yIMrf0FQArzlsAI&#10;O+gXmC/hkB+5BTD5JANNJMggNa9ILcWacuIAgCsEB9zpj/bfliwiJ+oeh6z9jjFO81QCH7iAEcai&#10;ANr/AJGBEgwcAAV7BYD41Ch9WCQ9CS74ABOLAA7P+MXTJI3kIHN/+sABTngJDjcADvBFUBn4fWAQ&#10;P5DgBqMiUgCKvk8G+JB+MAF+ACRS9AETG4D3wgAM/AAXBQIHt5ezjAC/Aw4DyOImMGjtysAP99Ul&#10;BAJUxJKoQZgARwEJ0NJ3GyAANXpXibRUABJGpAKGQRXR/qi5IAOZ3IkAZOQUASaIYSH30AO7mQgV&#10;XkfBEPuSXFEfBSCVDInehUdTUoWmohNuXB6EABrn/wBhhBXyxYAGe6IiEhp1JUxkAQPeKBgL/AEO&#10;feYAbnOh+wF4UQWCAOKoaGrxiITBA0i+xR9m4wK8ZABpZfUQwCXfYAOFgAFbQBHTYmUAMuIAgwJD&#10;IDqCmCAk3EZGIAC4MARrQJCyKImqwUALO9CBBpdAgQdQAQ7TQCFxgLpB9FgCKwgNSBiIuSgEkWWQ&#10;BX/UIwIgEaBATxIFuYE+sYiuYAQGyUoEAH4AmAUcygt+VMACO/EPeIYTAojPACETl4AG4qDDnD5Y&#10;FEZ40iJPDEDdEHkbhABxtQAMM6COJ8jAkf8AU52Np6EPeJUgSIkQtMZAOfjU1MhsQAD1IAoAGRw8&#10;0x9wANoDDoRh1ACkoC3GNDAg6q+ZYIPHbYgAz4KA3ZRkzZ7cHKAw6JxEcWGAAdewOBXWAJ5JABdR&#10;pGZsiZHSvGAPsPwRMBKGloCMh7EhA0+SG6lTQzgdHuLBAcf0KBhcDsKKCkwCSAdjcDXBbICggLc0&#10;ZhBooATvAKgadhkwBdMFQAOUwGvzz94AR+6QdQRkHf0DhCa7kmomMpcAGmOaJBUKCokpCDpsAB8M&#10;n2IEOG9XKBAJxgADBQR1AGzPKf6QpcdgkjwInEA71FAA0EzQQ/MNyANdBmQABtFwAQoSkA4NCQVl&#10;zA3eZugBnLAIppBMESYFcHeOqRT9T8ABZWiFCUQAd24wAi4gPYKAA0Iqg+nEsIByZXm4wBFGJBMB&#10;f46kjwwAe8wGz539FCVFRW4gCZHtEDNjIDwsgwZ7nAAZSqYDW+8UMkBbIdikdACGwBB3Y1QLsggH&#10;vBUjQ8FABdY7nUCY6Q7AjnCYO+kEX7pSUA2JFAPr0VAZMQywAFRBN91IE6rIegAzi8DQAvuwAdP+&#10;RQA4/wCQhGMCENRFWgdhs8AWWw5BAAExlTmrbBYENRpwKHintAa0S4B/XICr1okQbSVEMAVZcAHH&#10;ipAB+3oIDeeCAMOUGwQG3WFYAGwXYBD9w8mJ7hxeAi0HSQraiA1GW4+TcADxAuAmDsEJBUFRnwYg&#10;BSAjD9UWz9tQxAAnakwpzqdSCQcxAU2ATSMZiI8sAOeCmbILz7EJyR6SJavoIARuWVg6XyECPGcO&#10;5ucbFYA75f6NIBDJhgCk0Br938CCDwIG0Qj0gPgjHZECDdtGoQKiCH0DtRAYF4VnftRTOyQD0nj8&#10;CDQVef8Agg2C6bj2AANcArB0CBe1QAPHepQQC17DMJHORx0CO+gYLuFUcjYDiggpC7MgQCcF0AZP&#10;4RuADwVQoJZzAshs49xALIyZ0AS4CHzwYYESUYpyTwAmCemYEEx8gBtTaeiApAbrGcoNuCD6K/wS&#10;KnmYusGNoXf5Fww7bGmgJOqwCA8AAhmgA2sYANAwX3cQM9z9mmBSldRlugaHOSH594QU4CgX1JmA&#10;b+IxGw0IDfGiAe5lhKgeoAF+s5ENc2KAGB8LB5gF5G6MEA+HxAEDwPoAEzmCTENwAIFkAwLeoMPM&#10;KzMsAWvCQAUmdSBMlQIKnEFrviACsAh9QILB4QW3QECKUkYEFqdxAdBxRAJ1wgc7l9kBCP2PCBD1&#10;hmF4+gEOhggXkG9RyVCXpKdQgHabAAOywEJNQACO2AAKMlAALdhcIRD+wBf2CRiqAAGkxQBgUEDV&#10;SQcv8tBa8oSEuEgQywtJwVLdLs3wqwFFgg073n0RtAS/DYeD7JUgYj5kWNgBJFBARqoSgcFlyUVz&#10;EGSMi/4GVABLmRlyCrHAAHo0NZhY1nnmR0ABXpGAA1WAJPBwBdH2YC4RMIAknhBMAgyZsBCJ0UmA&#10;AQVBEAIDSddAHbN/VftSTCWAugAWsMACgAeyECJ0FA51HqKBngPUIFMiAAxPgwBVABSwBFRTUIJ9&#10;9IurHAikGaq5FQQGJCQAJ0gwAeATfISfCoBvK+KICCynUAD9qXE/l4gAuXfgUAlhgImU0ZI2AtTo&#10;AHpOBG7IEAmAR/ex1HDdGAKdMTLB2MlAEFsRBuWZAGrIN4zIUGWyFBC6UJFHAAJXjJAmfqXLYPO9&#10;bsz+HAKHEqfAgF6IRUxJDnXQr9MSAbweAEDHoAQDtEHQjx5AgeZgAx5SXIB13kjIB4XLkAZwbgR/&#10;CgwlXpnV7+qLlgJlRVPIAFwoADXT/XgQDe2AgKCRkBOQZYPuGIL2qADsOAADulgATQUfkIN1wBA7&#10;1gIJe3QBUmQAr1gEh+hBDtiA9A1WARnesgA9lGQBFMqyALHfQA2u8sIAFZ0PtQOUIOYHjhAJkg2T&#10;ogLezKgA6p/gDS4wC6EC6ABMq21EFQkCjV0TkCv1s7hBcwAAP9goAFQYUs+8EAAr4SRaeHQAGw0E&#10;OzBQLPOoRXxmamDkkiCR9cAENniKH7IzGFALYOCO8wABRNRcj3KOBQUz/cBgb+ygmyYSNAKDMLWA&#10;wEA4FCA6QEBxuwEkjMkC0cAsZlkkshQgCUrMkMuGJA+FHGYSb3XBAKyMCnkgZSB7rxqkDbxhEBSi&#10;fgcHLqIINjkGOkrgoG6wkeQpWAIgtgIXdAQIh9KMMQOWtQhF8pCsPjCymDpNwG9084AA7hGqZ5c4&#10;4gEBCT8pRx4jcoMjkELqUACmH4gPnkZqAgaDLlUv2aBDMhgBNZkAPlj3AvH0rx5wAjqMApsbaA0O&#10;lp2Ai1UMAAxXEBGqASFWTETAA/yBjD5QoQztqdwGRc0MwgBsKCA7vUBprk24Ru89TogAOAIB3CZD&#10;cb/AMl9BAMVx5IF7XzUQYAU1KBWoSKGQhCD0pABO7CA4viKNCfwhAXzI/wBiKLEFSCgAGMgiEpVY&#10;EAzEBMovN+htyimkzCZCkOFEmHdCi0lAeaf4MNCcZIRpNAACt3DCwgsQAW7WEqPcMAPzoYBXwFIL&#10;9AEdzCFQma5JY3jAMA22oCJQzzQQO+d/p3AGYFgPqiFQBYANHLRAWMLTAdSCymZAIAP7mLAADCkQ&#10;DPj/AAGhzwBM8IDTlIFI4/eBAQYuUA0uwAA+EUBY4gKDGoCHsZC9UEoyAVQAcv5GEA/7hgn1JCQr&#10;x8RLzENhwZj2bwAw2MJ05zEArrLAIJa1gIdajoQHJ1AGu+WKSGxXcAQw1AADek/0IKPQKM6ECKXd&#10;HsMA1Z2ShE4wNQkTf7PsoGszYIVyyGKF0ySj1S4UjI1LBp5fe4po1b4HIS7UQ1JyLSvObbUr9qQA&#10;DyBIICHA3FApgoIHYKgQej54CRKViArH45xIAHoIGQHmyFQAN/GSgQG7wAU10QFXYXABuf8ADECC&#10;rYYUtoKCPhffHpPNnI/KQvUkQQ7hQgqRQCrPCFG6BACqDMAA2EhWMAJPLChaXL6wUBW0BYKYiYiM&#10;90dYzayXU1Teacv/AHvk8ExYMuG2tGQQrQDHL4vr9PmhmIGbTiAh8gtaINcU7qEBlSBGGBQjfpEM&#10;v4cVghXkIQJuT5YmGo5xUQHZuIG/ogSBEDCgLcqUgOd//ghEZDNADgtty4hh9wAqZmggJngFHuxI&#10;ghqiD5XUgACjjmfgXsAygC6Y+AJcqIGeIBFk/AEBKmSoR70GS+EA+oePVFdtHzmKCrRQkCR03LAA&#10;NdkXCAailgCWeQHu7AyzFdx5GC8PkFYHJgIDeBmQBszcIF4QEJuOXAeVxgBZAQdpAZvBAgq4CdwM&#10;EBZhvJgLhEDHj84JB23NAleXEuGlelGwQN+YkeE5p+hswE2gQCphdwgN8aUG4INh1AfNsIA7+AAl&#10;7I1MlTGeKA8zkiDBBgj05ASqtMQyycsFCA3IogKMMAiEBysEKkYQIVW4AQMKoNgAugDcqPBAC4YQ&#10;tFQgHwjPAoDboElWLT7gH4ZgAeBIKBaj0wGvPGAiD3IQ3DpE9jKgXiRQ1APtHMwRRqBYTUgANu3C&#10;AMwc+PZUH7hOSAA86HAEi9juAE8PgQCojlUbBVYa2AAEFmEP5mLBAM4AC7IPkGbgAbjqED+CuoJR&#10;oID1I4QA/gIK7cgAFMAIBHUwVL7JJS6vkw2D7CBhhAzIDhAADrgAGvWKoA9cIEAV7JF83EAKMm3A&#10;Bx8KMDKgACdyAQHg0AF50sIPq4oADMcCNGQ7kAx4EELEXgQQswsgzFBeUYTqD51x0QB+MBMS7pnY&#10;KDYYuALAUI5UMAOp0gg9RoODDsh0BpBkICv4yAC+AcuWUFWVqIozkgxoAqSQAsBBbRwvnDsJIAe1&#10;gwd1kaQFRmVAwj2LD3+AEpYgAtpCucpgQaqAAl/wIACVmgPuT4yAAQ0rg4iRE3Bhyk78ZIDBmVgL&#10;EDQgSgC1vEiKzQgAhfPKExALzi1IExCUaACfmwggSRUDz4rhADzQSkuoL8ACSRAAHOw4crPyADod&#10;gBU8NYgN2+AID6gAFjIABSVCCbMoBPLfEMQwAC/2II4IWOZihIP6/GBQG+jAVrwQI1CQ+CB9hABI&#10;wZIMJ+AC0aQBU9TgQKvKFAAU07UJdoZCBuoqBA+cMJuO40lACyiPNc1IC7sUHcESJAhKbMB10DoA&#10;AwwkCVbhhYoNxS5rAAElYBAuxQEJniQAB+QCGwgKEIJSbdemACNdxA1EhIo78BLdoQSCBpBB1idU&#10;AOMMIOa4ADX30MxAsPiAQ3oARW+XEEBnwcBVeyoQGwiYUQPoxCBi9+4IP4qABEvxAw9hoSEgOAhr&#10;6KcZXO2AQFIBHYDF77EgCL0sAMHukAFUwEFQSghS7iQZgSowQWnuEBoo9gOQMALt4Zg01jABhtFF&#10;CVBMCB3sfIQDu/AAFMyQoi9ocSdq2MSOuICBQAD46hhKVEDTiQSAuV5BcBDiYgC6QYFYEWYRZfoQ&#10;y5nKId6hOyDnwvmayE6EopGIeTSW06Vm2y1q3ipf8GicPIiA9ETyYwQvoAOExTFnI5AY32QRqoD+&#10;5STcZBIKojEEA6L1EEQfxABWcQihyxAQVTWzw5QX/wBDAwzAHHpCAcidIAYIDIG1AiGMoMAtEQCk&#10;/Y9A0cjJErJsD0AcABWIiZRWCoAZqQRa4bHKYV4aQSP1kIDTFBIM2CUQFCQ1BqSYSzaVmpkIDClQ&#10;ExhAER6gAXUFQJqPh0lPtYggKrjIC4zER30lGZvwCAuMMgXOBZi2CB/vJEA79WBIG1AgX1AkVhwo&#10;UCqkAAYoQLuCrgABpICA/jPccQMzYFQgbb/gEnBYAMkiButIB96hANeUwLxQAc7TcAEHUSBnUowJ&#10;YJLBdGs6Brzb46BBG7gEBsBkArLACOZyAKI3YAD5mYwsAfxEISJyFBTmSoIepHIFcyMk4Ew3AKw0&#10;ABLD9AKxcCnD/QAf5gDUlgBDLAIsPoMN+MyKDdPHwQYQEZDC3NVgQGCB3dBmEGOqAce2ogoB/r5c&#10;2Cmdd2gdR1MCgrIQCW8SCAL0oAFPcYEWnIGxD5sQXOYkfYXCUAA0clYACXhEzsRLADY2IIaQgVXS&#10;4EBvUIPWDDAc1hAYsEhAozZLMnVYQ4u9lNAZyyEE2cFgEJjQIhB4Lg9AkDFQBETj5AjMyVwDRYQJ&#10;DCB8DQKRgQA92wo4caRCl5YcYiAdAgMSgENzuxIYXM54uhQwEOlLcBGa7WIAsyCAKgbRIf4+SBbX&#10;NDYA2NxSBG8AQGrBpBSs1CqASdnhBXk5ioIu/GGBDsCLeltEp4ghLy4dAUxFgmRE+AUAOfAA3dp7&#10;AAxD1EGA6gB4fIALnxoNJQjAkIC3+yBAZKL8DaK4AQ+IAAWmQtZ+FAF9yyECQPD4DIKykApWChQH&#10;zoABUFUAM6SRoZdQHKZxQwZaOSqRnL3/AE7IFmjYwGeZGrIFkoAifiEJ3bAcE1IjHNCAUxBW/IQP&#10;FgrswzLA0QIACIgzgRIC4bjMQAfcAKsJCDF8Ag8/sYEg78jaAzoUQA28c08mwAE5xAaZBIZ6gAai&#10;EBqjsAASWFEnV+DDhLvJ3AHxYGABlAFzMAk+GEFcIKgq4YAJ5UAAkyEHngALOQSC4csQBUCT7MAB&#10;vwaYABbvAksEAAbMQCV4obEA4EDAZqlBAYtUAPu4QeYFY9oDkDqL4eQI3jcAGuMecHWeaA7LDECW&#10;nACIW6HkAAix1EUUAcAJ1OMSyAQeRAGUNpYBrMqFW5fUYwBM71MNICm1hWBkqQAO1YAXVTn6KIC5&#10;pIhsBxXEC/2PsJ74MwgZ5MCgq/0AFr2wCBtFwAJ7CBlWJBQbIXdxtBAFpNYQAsO8A1JFKIHmuIAB&#10;PCClc7sPwSAsy52hKAzJxPoIAPFQBHGxqMBjBBgZ5IJ5XB+ts3qLfXtr4nqOohn3jAAJpJDPtQIl&#10;LAX0c+D1lOfjyv8A3TyoJrWfhgiIZNLhARdZFXS48BwL9AELAFR37CAZAQFthQL5DBG9Q1AabPiC&#10;CfcA40XiAWZLIgIDY8AE5f8AogAHTpQF87FwQS6soGcoAB96UA1PGBUUQIVCEx/wELxcA786gn4l&#10;hE0dABGUCNmLBcPuVGIAo6pA7aEiaBfDAA9bQYBb0DC1sCxV0pYDD/AQNwqADU/bAAfRrdIGQWMA&#10;LtRAO6joIZyyKxQNWFRCo0TcKEqapAeV5I/Ruwk0CP8AL+x1GD8P0UNEaNicKAYH+XwEAF3aCPC5&#10;Q8BBQeChy2CB4WBAHjcwE98AA0qoAE1CIgXqjtGCroMhAXAYNujMKBATGQgFqDogAseBSb25WYnL&#10;jAEsUqoHvskQBNRuQAfmoo5AQJV7MAgOsEBYq3Chuvn2Zh4iAiCdBuB1aDNIJYHQC3z/ABIBcEAP&#10;nkQl/gAk42DC9AAPleRURN0AAL2CNnoAfAIaewBB+WOxBmBBztTAvcbBGVfCQBAmShDYvBxORA9o&#10;E/8AgoAlI3YYDsBBGQtgCGFQNnwgEObiEBy6gQQQ3vudAqpTAAS9owKAJ7VIDmW4Af8AKe8AN7nt&#10;D9R3DTn2Cf8AbjM3CTernghIAwIoooJjNQA6ngCB1BDxuh7kCjQQHfLAAh6iQBnpAwAYQUG/wQDJ&#10;iQPMAsWoGMBFZABHAKgmQMbgYsSKIQNFYK5tuxcKIPNQDI6zbhBS56hgVUSqETSwAAeLoXEGlmUk&#10;BTwmDJFIEN+s7iDycR/pAukx3GSGM4Bv5JmCI1xsoBBQBmAAVsxAQLQMCpsAF3BAErD3SDmikGgp&#10;kCIEdYC9/ggUA+vKNwB3R7gIAtcCQGthAHB/wbnAKWMAc7AgnmjMWa7TIR9aUfjQMHzcsoLYeGww&#10;NhgB8uVC06PEOgN+ssGz0AC5LfwktfERmwAFIzQA0K5YCDoUAAbPpJAVE3YMBAxgmwELiCS+DIBA&#10;kwAaS10OjuIACu4gx9qEjN3EHUshjXC6O4c3AQkxUIJ8H2AC89BA8bjBfmRqABZkIhoNDJtZYAGR&#10;hjKGiKIfqICQfIkI+ZIjKU+fRqEaYSAAdhIjO1IEFhIQZeAH8sIDZ5FxCv8AphUBswINMwoSCTak&#10;mt8uMKALw6YACbusAWcCCUjKNJ2Xl+cAgJ7iD4yIimqICm+ZDCBliPkIXiQhmLwGQA5iCTHZMAAf&#10;QVbnb/00EAHg7QDpDcOPlxgOSxJkLP4IAP4AHQAZyCAGUhsEFJGf4AuRkjsKJHcP1/oZBQcEDBXd&#10;EgUEFRI6YapAXQxBBA6ZtDHAARyz4QUeV1CDrtyZQG+PIJwYKSB9HgQPczNBAR5iF8oIfFZaeQpf&#10;WTcARlIgTyKAuF7HQALpnyYDygMAXpIGTNgDPhMiBasklWGAoLmhgLnqAC5eAQPQWU34jUA6YQSQ&#10;F9QCLQlKH94OxiUkgA7AGQAuiB+QGxoFgOwAFuDwwWfgYIoEM9K5Y7eyH1S1TtoSGJSWWMAMF0eg&#10;EqGYQKkuAEyHYakeAVzuDDkI7UXMucmB3PxUsAD9gXA4M7iIgDGFYAa+OKmjo4UBj2GGYDbtCAAX&#10;IBhWaAMjgYKA5iDSB8ioIeYgBegEm58fRCRHv7CADtmoyO/uGCQvYwkwqc3uPoJDCD8CmBQUJEvh&#10;EDLYgNPEDRJuw6EkFcowuASC6JcEGsBULJIJB3QEQjM1hswH8AwOKAohCsskMNcp1rQkCi22BwLo&#10;ZcCUBqRUAd/joXgD7JQAC5AoRMhANH5mJH8WFBB51kRBwgOeYcH2CAfXOwAGd+AoIcyvEdQATZiF&#10;oDzwwQXNgArnYQObDoEEvSahA3CQgR9zG1AbhSEB6iwQYfAgxP8AQRox1wGCRoo2ZaAznNoHyf8A&#10;mAAJ2IDqYZAPTaAI3AoxHBQPggKJCBXtglAIzFhAhLZUALGF4CB/EAWipA+bhBabnyICD6eEgDYA&#10;CCJTA2thgCHchWGGGwRDh3QgVAb8JQxMsBuURxAvVCAAdXsERP1FgkowUAE70CCuouCL++WFQE8o&#10;CG7EBwAOQrVXCIAvijNMwGQHwUQJ7hJE1ZGdBEncgA8mzpAA1smAIWsghUCAVCq9h1AIm7ktQKNg&#10;Ufa+R1GAdzJKBlMIAByqOzkCMIAJwRM3c1AF8ysAHJhD0VntYSgVbAaPQahApMoAQtUgSibAAaxJ&#10;SAIUAQNrBALonYSJJWBETVlNEV7giyh3AQ3AXCqiA00glw8vAF9O/sSqARaoBQF9wAe4yADIHQCX&#10;Cgl2OFoGxPFAAV6iXPYaQDPUAld2p9F0AZYCAsNwA2aBg3nZ+iQAPNZ+xAPw8EHcx0AIoJrE41Uq&#10;zqEZrudggZyCJapqIFLbuUDXsGQAX2eARzrCAbIVAAfXYABdsAZR8hATghAUtwNKfyDRBlLSUCLI&#10;5CBtepJEncs2QAeSSAVA24QxgvAWprodQD0cqd0EWlgEGzkiMA6eAQPcAN7okhEUDQbDNwgyZJAk&#10;p2AA7uICEtmYcDqPfACHbwAFnc1SjaT3AEn9nICN8jDIAjXUgMH5JCgCMcvUCzhoACb7BNRZHUQd&#10;D6CgxAuD33OpQUK9sPSMoAB3xJHvnEABpYDi9AhSxXDCKU27OgAakgC5mzQjPUBdMmQCndRAT8xw&#10;I+P4sQCOuERYsuEdm4o5AD6BA6YQCS6TC4DoroOdATxqMDEwg17xUIoStACKAGqBBmrACe04IBEy&#10;uwEDtaYIBvgUi/LxkNYAI9glOe4KLRkqHrHQ4d0QBg3zkMGP2LHcjXmYBA9bxSAAOgfQCarz94wx&#10;oATxUZhovYAbpJQRV9yp5Oc9sI7xr9p+hAHjAG84NcS5CBR3XoCMvAIjVVjAqCNg4+VjKQYB/CBF&#10;wFPpgAAT1kYz0fqtRlWBKdCr+E6LIjpGG5Z69WAAE3T6EgajFhATYEGqJqLA5+T9AAIaAblwFy9a&#10;dFQcM/QTSIavUzAD+sB/XAoCf8AA4gEBMVAQHhkQgAqCPz+WwEBZndCfNTMILUagDpeOIROzMqMB&#10;8mQ6gYxYGn6BP7B7yIIz2TUEGomgwHOUgZ/mdRAPogJy5JBeGECqWOBWywgF5EkoLuHAEVYdgmqI&#10;AGvWdIDQKh4JKw8gv3AxAa01AIUVEBujoETcAgW2YAf8fgQALrQzBesSIV2yEhtGd+xwRJFmhNl5&#10;JcAEzFlGiPjAQXm0y65ZkBcbCMmb8DD+6nAGcAAjgogBbogCBbhAoemCIRUoACrAAOEeQI3UKIE3&#10;ypAD8tcRAGBAQEVXSoGG4AOAgQy6gLBiTmBH+FMHgBvAhFuQAX6gQFlioCnonCVAskH0KMqIjVw0&#10;BvpQDKoGbOJUQAN6qAkhAQK/VGQiLviOoQAifCQlYBCPiCFRMvUCUauELx7lhAFTKpX8X0QAZn0v&#10;HYuACdJwATxyBADdpc1gST0QDU8AAT/IALSoQpAL0cC1f02CA1nJGBlmCohNu6EBR7cMInxeU/AJ&#10;PxBmgQPyKRcc8AAASVBA5AsahwW5qED5JkGTsFfAGyMEDHr5iRbP8ghpgRD8CIYrAF2oAgfLAZjd&#10;CVAUIEDS8MID7mQAa9FgAF6QFD/dSZU+MAHqOwWxgC3RgKg7BtCMTgj6ugRIA5gnDB1hXqAHdDsh&#10;L4RgAALrAAR2IAvKFdRASGQUmF6A/IPs5gQ3khYeDykFZtsAVKyBBCYhjkoAbfCd5yKjU6sMLwLC&#10;QCco8DO6YUQmaI6BhKwHgyAFR52hJeATBUqo3aPkKQBrIXk+xElz12Iah/jMohCscgXD7jMADLAG&#10;Nuk2/udBLTKABTWDfYGSABoPMxEXGQE6HQ2ABNpzmIBLpMwhNQewgJGGIFjCcYeZ4xAoAFWH8DYz&#10;MBEMLoPoZCS5MErhjf6aLBuJsMePEIBYIESbpAeVDBdEBqAW89lAIfXv0OOAJeTgQEimYSc0dQgn&#10;c5hV3JAgSHqkbshgbMMW4ILj2JnNhATJp8AdhjvI0GBD3XIgJtQb7+RGoAOnD7FARAUEBHZJISS8&#10;QMBspCmXldgUJowAH2BgE8EDpgBBFCsQHicIQhs24gA2MggFzSgkDhAg5uACCj/cAhWY/wAEAGgQ&#10;T/xpgECDY3WArRYADUOATj6ORh7N8ECK5/R5IyQ0L2KjwU/QiQA3o1RcADGGj9gZzJikL8NDqIBX&#10;8Im+1E/O0cEwHA1+CCDiqfIIGPjUJGSgQLDwQC0rAgKYJB1cxJEZ/wAsYgpQgXNIDWKQLAPj/wBG&#10;AQNWQmmdIUK9OWEQCt1AbOlBICQAD5IGAIKScweAJ4gjCuiB311lTfy53IMA2VH/AM1pcTbLTv0K&#10;159WQdFId8EIpAkoMAKZmAM+gEu+rBkBBvUuBqXH6AvHcgiDcM6iJI/QzQm6pSAHpFJgN7seqBFQ&#10;e2QUfCyAmX+g8AgCYHwK8IAP9HQEVwIB1UpMxPUdFwFwNImgoHDuNKSrUg1CA7ehaAhPiwAbAgbA&#10;AM7i5GJABDpCAsOCC3aASQbkEOM7qXAAzjAuDhwMRONwAEXFiwAG2eAADl6gA9sagASUHYBrhkMA&#10;JQogMaNPsLgHL++EAMFBAuJAUaffmAwfV01AAYnUEA5cQKnk1AHMlAsD0AD9Ace4sYf6Aw3ggfc/&#10;w4LxBQ9RgyEBtsEm+uYySB+MAhHM/gA2MvGOAMZ3om3QgBLZMKAtXYAAb5iAP3yQgMOUeyiheRa4&#10;8ECZGuVJAAebcYICOOhQFOdwg7uAgTewACzUJEDK2TAKB0IN0kd6V5GDYCXsKE9fSCCgOwOaQzsJ&#10;CmSFuJD5AjQZAHb2Vd0qyo9IF4OpQWruUiBnW1zoXCDYLCQyQnBJfcubhBIHOAHNjIBJwhAajAEh&#10;HOJkANRsEBLPGKF4h69ABnGQgMYBAm0yAq9JZiBOdAMu1+qFVwJ5mAWWaokADY2AkImwGAwoAKn7&#10;ABdsAg3rF2CeqBMRJDLC6QIJAKEMgOLJ5gAroQA5cL/TNgChXMIR+EABvyIAPqEGZAQb044EFvgc&#10;EDJBuLwo7AUQvoDrm4QOqqw5A7wqGcc4LcIpqCgQH3amwABQI7KFbYRBrUVgXlyBhcA3dyBwA5rX&#10;wIGAKuaQRKXRIFBIVSB+oIQa3PVCDYJQerGgD+f9PCID9UIII5UDAbLgS/WRA3BalwDM57AGOufD&#10;SPlAAA51CDfpoYX7SEgBTOUoPsLSXsCEA32gNwCBb0qB7i5vACS4kDHN1MgAZwUBqnX+QQegD8AD&#10;+GC8EG/VBUKArM4I9EtMBmmMhPqFo0C6n+pIvI2LCQJmYgH8QMw0/FBhLuEOQAB2iAgNDoKgZxJz&#10;AEQnYQH5iAAabIAOi9JgA2RErNk3f0LBAHxiAI/CAELABXwoL1FpA0pCwQPePQGDZqgBACwlUh1U&#10;KPUFtwgwl8lgADviAkpJAAvGZcoGrKoAEx1EBeKGoATdSgzI3ABnAmIvagQYncIBqcAAtv8AoBGK&#10;sAeTiwCLhB66CHQYv0XoMbR2EBFv8pnACvvaXQI6VgIDL5t7GCIJzjzspvRGlgsoBYQgXABvxiBG&#10;lCRA/DWjdDBiZzXSKagQBYwBvmVwAI2uAOzVCIE4SS3k4IQ95BKQJfS6yAuVFBIxBgA+EBwwAch9&#10;Yb8tslQeCYRDYJOAhO3Q52GAVBdoFAAbXmSxG+NQEO5kMABMtFASDoAPJIINEZQLw3mCP1B5igQH&#10;ujJTsD/U4AOPRcQhVMdCgVxBQMg26COgBxAAEs8ZlQA1HMlQgZpAGThAAf2AAswmABSfUKBy9/It&#10;YRPLDMB76NgADZ6AB/Fwga3jmXABO4GwIEGSf6D52QGXsBP4NmBuINgPmegC1ZYAAYzQFQZUHygY&#10;KDCA63NRKKFnbhI6ygQFw6kAAHsagJYW4fhiAD0F/oiX4IJLQAEaoABv/QUduNTcACvjEjL3f0ko&#10;BzrM/AgRABs4AT4yCh/8/BsACtHABDpECgRsgRhd0UBVMt/1IBnMiCgY6vALXFhq+iwANjugj6yh&#10;cgI7QHoIBE+QAPolKDqFxBuepAHwOJKNA3xpoCEsiYHWqTrAc5c5Fj7NMIAe0ABpXsRX6QVNggH4&#10;wMrx0KFogCG2F4EhYcggGaxTeAG8ECSEY5Sg5vyEBJAABTeOgCPBDAzQAFKbBg7GiWFI1N0AHEMI&#10;A8gIyMFEC96hFbpzthEQf4QK35JmEBbAhh4OUEBPNQEUcDCBXAEtmYPLjCCGkwifZlqYBA60RAWv&#10;QcCBzAAlVEcBtuSGVNP5lyCcKVIAWv8ACcRgP2AA3wgtAEoiXUDGuBUS+IA2BArUIGTdDuREZDYt&#10;QgM+UwCSTomDoOx4EBYENAPHpXAAGyoIQJTUAjkJgQdtIAOO6kBX0CAwDbJCh5u+AADqCYDjIaxY&#10;i4QtHQgOpjIRfjxEvy4QB390AJ4w4A/AE6uEB5mXABQ1kBmIhABEzDT+ri+AMvJBKdk1ECAJ0dg9&#10;rYwj4JFyGQG9wABcwCT0EpOQDVY+QD7Qgv3iYHFoMQO58dBCvJkIAfNggEGdikZwAOQAXFJhE4EA&#10;PwMDR7udsSDxCC6r3LIwlA44ahgrFNJmNdBtUBruQQkU66BMogOjq/ooFA9AeCQD+iiaI6gD9Dgg&#10;+xbqoOgQ1bMxhtPQaQbu4+8C0L6CB0c3QHvQwYAYQDyEBazhrAwoPwA3GWAC6JD+ROohiSwEa/BB&#10;zkGQQF9P0ICefyBA7EeSVhU2SogPl6jZAd+ilLyoAN1jDUCdmQABsR9kAcLSDMctSAKosQEgSpaN&#10;IwEGYIP4gEFG+k1EVZm4AFhQD2OEQCZ9kA/KEBIvkAAnhcQBf6joFBRuFCigGP1sSYCYdzAG3O4B&#10;HcmGBcFgE8gUQMX9HCQggHmEgL7ZIABR3oBAICgaLcCb9R5MCuOgoGXG1miNQCaDCARPUgESlCo1&#10;3scgKMMcqLUIWobuEaRG/TLAAcKKkDY2TSRJ6Qx647zoEAwAoABayCSYQpOZacrc9iAiDUIB/mZI&#10;gXxgAF9UYZB0gAfJoQCy1AAD7nUKFUpwAuYW43x+jMALLU1FBhoAF1whXb1Cnj09wbhWrOhaNV13&#10;EjYNStHNQC4agDy8oTOblFQMOUcqgMgSnkUWo1yQBckWAFUD/cDWESENxAuaFCyBQAHP1Cln+ZiH&#10;tF6n2AX374ABXSGyCKFBDVJ6IfwaA/WOmRJYAAhkARv8jGsAeCQAZNKqL1gBRqkQzzlzyQKiBAop&#10;hcBTGQA1yyAdeMXIb9ECAnGqUad+jcEdmnAINgYDWtHmpUNDtOgYXYGoyIDm4sABoRTByncgFjZQ&#10;ayexURCTK9hAd/DsATNFCgBodRrN67IAGcq+YB/iXgEN4JQj1ADQXgZRK6ugTgqSH2hAK8UPZA05&#10;7GJA1/hwhbgAPwCGRckNEyABiNoZFZeSA3dCAIMZxAASCA1KhhGPPAabcaCKRFhAc/qBeIDIxQF5&#10;GBE2oEGKzUJCISKA+nioEspgxI0GygFkSisFhyxEFgXgvjQ1CB5DoAvnlgIHI7CDeuMABmZEPgsw&#10;CAn8kAJHISDqBgQVjC4A3wgE5APovBRXBSIAC+9IQPYJBA159zMSLAwDF/VBE4KEASoEKRtdTyxK&#10;oDuFCoQBEIMAnQSMYBnKRYiPIAC5DLBnNwAPz/osEB8fnRAMJGGABCgBJ1AH0QKQoJPrxKUEzuAP&#10;4ankAOIDYFrOMm4HjAAzACG+okGJCBs3sSEAnCQpeTiSdzcuAfLwTg5XoBes2EAWWgABpgQHQmog&#10;AtFdgc32GMXZHIAb37lwgbKLgAGcykhgaxhqTFIAo2e1BBDYNQgcZgAtGEAWO7QPD0AASoAGIYIC&#10;9fQQcoXw840CLf1DBS4bzQuHcZ3IauPRmCN9BIG68oZpB05zwdAhN7lIAcyygUushMIMxISkGJrl&#10;IvBJ9Aif/RTUoCBJtAFnpGYAbTQSGEOgSG/cAF0bicgv8A/YAR7CDRJBC1eLESZWGE1CwBAiuohR&#10;/wAlojIA2oRQBh4SYYHYD9ZuAA5wEDtyzlAXtHYAJEUkcFhTmSACdih1LKEBq9nYAscFgpFsEBRI&#10;1AuNfZ1IB5GgGYoihntgiPQoRIM4hgAV1Jx8uDMBI4EExWdgD0xQZcqU5vOMAFAEG0qadI9hIWCG&#10;u2IEEQIn2oQB/wBMB0GEArmDAEiXXgILQpQP1efIAG64BAeXCDiMhDAtVJkJkECeok+O/iJhgZXt&#10;QgNHQgN4GCAcmWW7Rp2AF23mRYEFekVOcFN0EE9yRhuARVgAF3CAeUUAj0AB1nEgjHl30cAB/suG&#10;i6pZEjb3nl9jIJvTHsT+CE6AIn5yM6RApUUz6bRT66nao9b5FFIVuNBkSfqg9MaVWets8AqO1RQg&#10;y59f8xQgRUOIsB59Kt8dIura2z5jtqaQAQWDywmMAD4QGkCIGqgka3WYERVmESynY6CB3uVClNwg&#10;V5pKyAzGAwLMEBeADWcAAe5XAgIbFP5FqbFTPyJjHhqfSQNikJn+qwJgtNRB3EwADvUABSBEOeCg&#10;OiPqQn5eAQe4wJ6ufJAwEjqAATt8FCkogXPw/o0CE8cYA0kb0xDRv6H+SAUwY2aVJSsXTtgAMYhB&#10;OMJAWps40NQob5ngNDaZBCpWcgH/AAJITtxUTZt/Ih4HoUQp1WLgC6hBvJIXQQnMgIySIAqwCRaf&#10;ABAjRhq8uSABl/RAW4w2oNCqAZfrEHLeQXCAufMsRAn7cIAd1AP2NxyIU94y0A50xjAvVADuZoMD&#10;YRDIBGR+AQrlALn4Ap9AAYhgZgdOwVoD+oANEwBQBpBUFnhIhq5hhnAOknA2XEFAo39ywwG00MwD&#10;nwkI1MrKpoIBlmfNCAgSMjgAepQoOFYgdMBEkzGIGpcEC9mRAaEHkEDRAMYEhXAha9yiAPTwQlAV&#10;bwIBfJ9hA8dQALLmQTfnccEAO7YoIsAVwEGhJ65jAkTeLhkHhgYvbQAm1hAb/eGwQGOlgEN2UDIT&#10;waAIlrEC8ORCsQcAG9CAzJGH1KhEVVH0M4PXJBya0sHZdzwCAbtIkSXkAsWoBI6QhN1EAB8ghgQJ&#10;CxXQAd7jAQuXAAYwmJR6fj2ADyBAYN8QhnFcKM2p9iDjiFFw24YQP3gCPGQWDSRYDbgQUThYZBix&#10;G/mYx/QHRqYD0oQyc2EBtlwACVMwRPLEExHgwTMoLOVEBl6iABzKQALHACr+BoATIEQDD9gAE+Dg&#10;gXXc7h2NggZ72xABFADJDoAZuAFsJgNkAi/YAFoIADcwMBBfqENeGAC/6xImGVwjntyQIXusUQQp&#10;BFyvKlIIHJ/JA9cQgc8h4wgOnCwyQ6x94DAZ5mBGu40IBxA+ZwGZuUJhQE9H+iB8mMNiHZw94A7Z&#10;QCjXCTRC2X0EAQgKAJIKRKjBowAXmDVR1wxADZUQiLBQCD2oABKZlmgPAQPBIBrt3wJ40iBqMgAU&#10;cLEDmEZfnbn6AAmbHzM0oEwoR+qAB7AuOdGWEBM+BAzepUAWzQvAL1FACpgewQFCCFnwmoQNnDAl&#10;B+wgLCA0Bdm4ABufgINHAA7KAIWFCBmZQBqzxhuHOaBQcOAC8JJD29iKCzfzFwBRkEBEqAF5RwyA&#10;XK0AhspAVwhYIfx8igQCplA4B7HYgMrDoBVFhjVHRNhgs8mAgb6gJkG3OwEcagApJGgjusYACdYA&#10;KM6CBN5JpED5eANHoIFcCzlAAf1LQDH2wjkuuBAfzLBAFvUFN4x+IH6jliZCWAuICeBCSGdQGDuA&#10;CNcIHnm5cUBdGQVjWsK1B6Ahl5kqqtX3ZN8ypTZOkZlk66Qw68zzGNWnwtSON+Kq+O6I8lAL8WEN&#10;3U0MDmbDIBalUEQ9kqEH1dmUDBZmAQQtASHGtypclNqlAhYlA3CAdxAL7CDvHEkX6KhKct0PVWZa&#10;5hoMg7YjTSkzXuMIAAryrMRH9pAw0e01CCsIEwwOQZkPfAHDdAogjK4kzOMVXdcBCOLg4OuHAInk&#10;6XCg83kgWNgwX8+jIQPwQghU/cjKACp6wugG/wB4ASy5CA88KAj0DcgeWFQogoThrABfwBBXoZQF&#10;DdQ1M4at+fB6ACiC7hYIkzFgwoAyPs+Qgal7OvOs/eBAYQAOgsg1uAQ8CQaiFADur5NS4BZdxDLh&#10;Ci8iuBGUEuBvgqGgWn+AxEWAJjIu2AA3SYBMSdx7AhkAQpwSRRrK5hgA/tGHlp6CRXydyGwkQt1g&#10;qgUxgQAwHUQDxJgE7ykCXzKZXmwpYIsw6gaQADS8VAEsi3Ih/neXIICyIflC4h8xpIgfMOgJ6pcQ&#10;BwUEB0LECLB4A85EBZU2AIUEkegTIUIDZItcMiCJJwRNvYbehPFLwa64UXB5tkLMAufgAQaOYQnn&#10;eYQJf8QuEDlCCoEpmAbbGcEmVQQDsIxWAMij1tuMMwH5/wBMxgJ0EAJDf4Exi5B+hwhT9gEV+ygA&#10;F2ZEXsnigA6NDKIGK25RULFQf8gaAD/ZYOb+CBIHzrElFSV0AWpFjzBvNAgD4/RmACXsublAAdhs&#10;YAAoAHXuNwAN8EBBiE1BlLPOwwkSNpqROSjtT6gOhcAfme4BANhjtA/iAA6BURioQVDTcJcQCuf9&#10;OwAGFQAuyyQ6oQXj0gVqGADmABkPKDB3xkODIudyogTHfDfAG8lCQGV5BbkrEkqUmTy4AE8fkoAD&#10;RfEo2IAEYcAFup2JC/K+Bh2FfcqMC+BQAzoBndEbiDCXdBD7EB0kAJ1MwzAl58NwAU8r4EERX/Q0&#10;kCvxEIoCI7BQNKCSmeV3LACZfUQEBd4QBznAWAYH8g4D/AAI6JCXf7G4IeoQgFmqAmcUW+hBaGDF&#10;YnPAsOOhcAGBlABn5QQc0UAEeHxcnp0AAcIBmE5AJ5rqfQkhEJIpJ7oKANfcRGx4BQOkDUN3xAC+&#10;GEtBAc34+BIAIqoAnQDD+8sh0ZxB7GBiC6BnQCBHwgDxCaQ7ngsAZBILvEQANgO1wAb3g2AFlrkm&#10;YOwYNSR2Ic/Q3CAsUAZjkSAMic76MyBc8MACJgkAjURAw5gfKtMpIEirhAQLb9AA5JbgB3FT5GAV&#10;zzEBckgCecJCAw2XBARBDsmYgCBDfcCEHcCeoSLnYIBuinVAJXEWAD6SqBD/ALHoAa58kHuj8AgG&#10;4AAT4ILv6dQCeX8EAQUHPGNaI+yqCVYQBTLQANIgIAYweeUODxCFFMILYFggJ0CBZuYH8CgCkQiG&#10;1sAokkAAC1/QkQj7EQMMCiQFKEAK+/ccAAKRS29hVhTYWm/USSaE+cegQDTgIhAvLzGAiMYCDKQO&#10;AAUdhBUjEirRZQAGZVEBGK8EiJ2GBVi+EQCK1AQZC4AU/JMQG89MYiiwiLC7MwQTILl+hU8myeNa&#10;vMq9cAAey/QAm4l0+jEADO3n7wIWeWgH8z8iZ9gW4sAAoSAlwvLFggT/ACJhkMG0COEErgFGNUAC&#10;PV0B7BZgEb6kgNBzHQKrZIawGOBHfIAD9Kh+A05IOBgF3cQMn8cN5AfkxAeIebAAKKTdHXKiyHW8&#10;+zIAArKGBKL5/gIbQAHsQcnLMXwUewvngYZonrGgA0CXUYXQJKAvuASWsQLGchFXj3ED9AKgpAJ6&#10;8JJAG+4AAbAwCfZJA0fYi4AZ9uMCQUa4hAaMgAsA3RgviIAGhYcEBe3AAppUFx1/0oFDzlTAABWs&#10;ghfOLR15RUAOeIUgBhJRULnkAWcRAoMit4g0z5sv2IFwcSg2tEIcgEVgZ94sEL60aF7LsyCAqlwg&#10;FyvZmALeY2gB+SLAHOgCPo7AGvOGHgBtAAX3cQLd5BJIwC2BD0QQIFWSAiBZuwehZgMEsFDPlBUM&#10;LCn1gVtQDRd1zQmALLCIJCcitp0CmXQA4aNRXYNSedCk3XAAB5NUgTuloI5YuKB4iBBUMgJVyOgy&#10;SYEt7JCNqOoBIwBB07wB3jIAYtwABfAsFv68EQzpAEdm+yP8UBDps4ACzsUCmEFVs0R3gFcDAIFS&#10;hDOtzI+BHIVO40RQS1gI4BVmIDxAAFzp2xAD8AN5TAAqkCBgAGxcYCbWGCKtB6ggU7HYAe6f6ECC&#10;r1QId/8AYtMA/wCAwZzCFT+eRICRdAQUQE4rVAWGoQN6iAVydJQXCADJqBhqvoQgDfjkGYCFsxkI&#10;HtEkANFNTgbAksKLAYVG7l9SyAMH2viR82hCUsMGrpvFQIF3cgQMPMf5wEXWYgFj/Qgu5kQYAIdw&#10;Rd+ARNQAMwwW9gUE0MzyA78/RQRmaCHMBYMJWT6mADs1gFIkMP2hUGsAawgaQchogQEgADb/AKeD&#10;dAGoSSBsHy4z28+n0boBoqhEQiwVOgt1DUCUM/QA9iwREqNpGWQgafAkHsNVm0gbh8kFsElWktdp&#10;hEBxkiBfncyCRhiABItcIJ8rBAQfMwA3BYCSk6AFfz8mggvGphJJgAzWEDnhcaAuPihIAGfofsBG&#10;lgAhjTYRsVXV8Qk5EPKQQFkgyQhps2A745Q0kBLDWAH9DeJF+YCwjDsGnd4B+GoQWHQQD0BHo3CI&#10;79hISdyC53IBIE2gQXnzmMIAToH9gh7CBq/AoGiDSE2QcDDgQvYRAGVkjOnnShpArKO4RsAAFKGY&#10;q4iQDk0CQugYkCBE55mYgLqGZ4GuAEDpvqAB83OhsOk0AAiQ4qW9ADbKm0COQBBuQkMNQAc2EKFO&#10;6BoOw0pD90AAFhHEBpo+MADC8SJgMnCQA8RAHPnQ2KJd5kB18AFyRbEHyRpjX7yBtLNDZBGCAhdI&#10;RQgbkBRvgAEQkgmREP8AMk1HIcnxe+ZcmiG5C5aBy7yi1AA9skBCBxG34razV9VTAABw3ELvtGCB&#10;KF1MBuMxAUvOoJcsqKaP5chq+pqERdCoMgg7gAUVYLCp9esMAEkZzBIR3AjxcTyOewTotQA55fWM&#10;APtQG2g7IVhCR3QQ3JYGFgudKEZVAkgJf/bhACpkAe+fYChAhr5mWXgZAejA6xAZA6SDC4Srn0JJ&#10;1A2GAF9wCPZiyAMtGRuDYUNYDGqSTeA+MikCd8siKmwA59eNQG3GbkFcO4ABfDMhERYADtuAHGFB&#10;0HFe/wBjPhgWGyIEGZgAUBhlRkpgJ4VZl0gCqLBC1dIcABVkhC6T4uSMA4OUIssEAN/AIH5gGdUB&#10;BtQhSs0ACGk3GDdRAGoZGwAQMc0idqHcILhhUAfIQWg1hAV4dhIAJ5IhAPdPGwigJc/v8EgA5blC&#10;BMHvYAEuGgA+I0Q4ALkAENdFogV9HPeCgB5BJO4qIHx+MYgg4AEXkGCGy8UGkBL1sTIA6XAIL0f2&#10;BZYbgaHUfJgnoZaoQZJRytzQhAPjnHgAABGgBEMgfQFdgAhz1nMCXwwU4R3TAAMb2EBgWNAHiYMN&#10;Ws6gAM6iQAamwkIDjnh9jqEE85ucCg3F5AYGjAEgWojmG3YUfZCYWFwFbB+wBT6Ei7CFv0WCByBA&#10;IcFgCdoESNqwAMtRArXXszMAFUBAzAZaAT50CFasOwDfm+Cgmo6gSR49QQWgAFmtsAYbwoTD5gFX&#10;iYD43jB5IgwPAA4JCIDEggu4kGp4gTC92YE0AbmQEfsFpcAnbPAEn9+xNYSvbAN0wbiHG5A3j/IC&#10;UIJAURr9xBVLmATguHcR+GxA7lKAH+k+QMUgjQmdEAasJJfUA5PiQRPJdmSYHO0pAD08hKQKVmwQ&#10;AczKAA7t3yhRZjARq4byeAXYgRPpIOgPsEnoDhEAl+AAWLuAD1rLAAaYhnpYXD9mAhxqIIDv+YRu&#10;YLSoKX64cB/goqACWsUAA2HP8wEBhEwk+qCBdB8I/wBByRrAHVr+jCAdMBC84yeXggCKqgCzcAfM&#10;CGGL0ARchAAZWuwoMDUBALP5UAuMIAvEnH6PiAA6phBoAub+xajFpjURL/fNAAUiuAFdBdSBBubE&#10;AxIANfacSBskIErcMIWoBgCWUA/kgM7pUBDbnQQPygCDLhgD/wDsLhcWwa9/gFA+IbDykgCbZ2iB&#10;GLMCDurEzDi5zeYMiBVCj1crCA1GtlRBNwzIECTB4A7QArvPBOHQCDN1ABebiWGV57nOIV5J/AAF&#10;rtCAtgQkcgCFVNWEgM83PSiEgDARBBcZpgdbsIJCzJgcXVBkx/IAGIIZP4tQOmAwC5aSkTzK+1BI&#10;QT8MwQCj4ivQDP7wEhdzqATAFBd6n2AvIoEBNM8gDz/oiiDo1wUB6mAfaRBe8ENlkGBDWp2nYDE1&#10;ynikgA4UCxYCaQ9AkbGuITQFwxZoEk+yBtA140HgIT6n5MwYsSIYAC8bAFYoM1OwoBsgOAqfjMYI&#10;7I4gASsrz4Mgo1SkAKLhDvKTLCsbFIw6QAplCBOdggK5qGCIAYAkSuFAJBbBAAedQA/fn3gJHvii&#10;VHKFQAMu4w6AomzB0fSomX1yzCDjYD9oUgPMJHA0P2AvPsyAHrjQQG3ABoGIncANLUB+OMXJL5bG&#10;ox2ZsEF63ozEadFAEKlggbnQLUNDqCOG6RQAGfboD4QBD8cgA7N8AAZdQSBvd/ozADnYbiAdDAAf&#10;4BCu2VQCJyhrwGmHMJ91LBCT4wgFgAYVfqDaEAGCUEINybGPf+AAOELsoALIO4H5Axgm6BmBPRHk&#10;IClGuwjpgABvtDAbipcIDXJk7CAMX+hRZDyBTmghQNvBAHOhkABUzAHUYIoeygAPQMEAqkRdB/c7&#10;GYQKpaMI4VeDFICeQBfX3AAGqCoJsRhApsNABX+HUIOI5hBRW8EAMyzkKlQDLvQKTABnAg3wKUKF&#10;AwAOZOsG1jzY+oAXYyg1qIZFEAoNwe5Nv6JBEkUjxQejqABbNgCagQSB+oAPP5DMAHgIoW6EBLMk&#10;lAbokioK4BjQCr4+BUQPgioAk9KwFCaw1GMB2wAcp8hEYagko2M3hzegT7IXEIMnxAJlRI4bQIV6&#10;iAvLncqAOuQAPLYIcU0nAhkkBuD7GAA7kLgTuwIP0fWAgVtEA++T5OpoE9hA2UT7ACg0hg338+yg&#10;APGZmAKJVk4PQagUQgAVLCsEyF9wQQ4CZmIDfN9lBiG9UbBAfNg6QRMw7g91NkTP3gAhYBa7Z7CG&#10;GNANYJgtUQM/FAgi882yAiIsQCwTP9YPeRhjO9SHAsBAzrSDiflcIgA3IADxYVAjn/WL2PcgF65I&#10;AK92Y8gWIf6AN/MygMu08KAfzsALyICGulqATZmuAAFVBg+8ghIDDcpLWgFcqCpHgy/kbxgamYSJ&#10;1IGKREKDjrL4Cg9PmIH8rEDWtkVAcHm5IDhLwFADzCX551hBKw1ASGHBxzoJmAF8dWQs2TMqDwkA&#10;PIMw3xoKGioBBfUdQAce0AakgIK9OgAdZkBMEghOtMBlcwCyNYAtZciFyj+yAke5FwgHBrlwF+w+&#10;CAF5cACGRANBIbedBr0B8ABf1VJc4AAVukKQ/YYCfkqFDs5cgkGbWAMLMDErK148IAe1wAWf3IAA&#10;40AC3kqCE58mAAL+JB7GE3QdQYBIdHqMGfXsQANsIhVkpB2ggHvsZkM7LAofaGgIFsNRZzfsoQDa&#10;iwwA0iA9gAVqBh3LO3waqZ8WHcbdwMta58SNSOktppYSpUWavd1BBiihbKjy2wCCyRsBtw1AEzqb&#10;X4xBANCBkxdAJGugP9RmQCZUAp+HNgVG8QAY606ltg8nn+LaywQA2gunQAG+DKkADsgGSSZwFuQM&#10;BgJUfkfeigG8FLU5IkXCI5poEQ5IRBA2XaB+rgQP+AgO0YVAjlahzZROxQG58l0i1+exIVA189zM&#10;AONfJKhAadUVULmFgESRSIBrMEyDXCWDZAqRxNKFZg4VGxQAghcH8wEB+yAE8LqNUAetU2oHM5gB&#10;X0MWl5MYKD6AB4/qO0QB9DqAiiMZqDpAgHaDlDnNhh1A/eIcgzIM5idqZQzrFAEtVsti4PDEAuZh&#10;zK8hAIkBmJsLIAzoNQfQbCA+f1QpQ+BAY/yMQijsUAzyTuOEWDDAjQgkD+CF4AW4E3oAB1WgWDQw&#10;gvB0aFTcg9xI/UEEADzI3AioQlEGxP6BJpECcBd1xjFHCFN/4AMzlzYINkgkN3S0huSgouSLNqkS&#10;6sIjA76AAUKAA5MmCMgfagSyXxKCA+uDgAoc9hojPwIB4+8DBrqhA0VhULAA9AgNewQAhBMUf8II&#10;G2hgAN7QIFccfY0JC5h5EDHNygDnQzYIhT3ExhkopoIRAFwA9oX+QD+WGAHrNKAfpAKaSAC8kSB2&#10;WYhBRCaxQTJ+3YgsA96NRBzvsIHcIAH66gJ+AQC8qOBDd8AAGxqQQPPeIUXHycAl3GjSbn1hBBMz&#10;AkmSYCIJL8M1AJ/3gwyBDjUQFYMAI/MNhEyCClRQH82pIzw/OggG3AJFECBbfCDNOTkhLYJh8ghz&#10;MjiJAB2nPUEP7GhFpw2lQ7PgcBuQAd7KgQsUXYB03ghsmwCFwA2kM/0eUA8AH8bHoITSQmWhNEAX&#10;TwoAudiD4LELroESxMwD8nSAVS35Ui2AopdWwzgDN2GEkR+uBg0UgIwgHmE0ZX5OyQce8A3oJBg/&#10;YDkHtMB02EGYJluAC8bgBvIeAAFftUHhYgc+ACSSHUUFwEPEeCjeE8kAFRz64BB+7EAseSnhVrBA&#10;BZkAFcTGQq1/mywAG6wg4GXdwiiZh8D6CB0TMAP9MAgyVAhFqAGUXJ2F3LCgdjKq2srTIQHjsMCB&#10;x+UAEhaIE64EDblyQoOsSED4x0CA4zgDOiZDDazsQwfiE+uAOwFyXL04QalEKwcbADG0ADeCAJbF&#10;FAs3DBqWQQPmZiYJBRU6rGAge7CByfgAB0gItFRBh4rqaEI83QqhGo0HAE3xl4BODQR+wcAAM2oW&#10;aeQLg76MYC0QOiioi5/IqkAkJQts+4oEOsZtACO2bYjJB7EckAVMYyIdZ+gA++AAVUIFyOeAYn/M&#10;MgAkwoAvdwgZ3XAAyVMSgXDKjFuWEagEjWwAHzxUPszCQKkQAaY85dBK9vNSOdiPkIS94yg2gLzY&#10;ID0YhAbepP2h0nBwQCeZYAARGNYBayIID25kAlzk6BgqOgALKAACqAV1MykHKlG4QDxhCSMLn7AA&#10;2KiA7/OIiP4BWawBtOyQIvQma7gtgqvZZfmRyFDLZJ42064QAQukAE30SB8SCC10iBcU5DyEDt1E&#10;QAyrsUMPiF+xAd5qVJqDs0gA+xKQACXAQyQiCUoyKAA7MCGYTaeGZRaWc05+OkupzEInUiFplC9j&#10;7SALOFgUA1gyARvFYglQoyH+/LgZr51KBlnQgL8ULBAaCDwHnuT1A8wYDXTwPyAV+PAAHcAUNRF0&#10;In9iBj27HAHJXwAGwQRG4iqO4QP4iSBJBUNf4ZBAn+BCgwBPHYCT8csREv3/AFJYZA9xAkub9OIB&#10;HUgI1cAFT4VEAAboBA+XO4ArxwEb/WASXmQF88QEDLmMLQ67DskAev4BAnAAJYSI2UyAQPZ0oD0p&#10;IkQBpYMHYQwJXAQkg0AA3jVGDh1pO4AF+ABLSkAEoIRwQ7mIFEBlj7LqMZYLcRMIAiCAjpGFp5QM&#10;CCCCdLEAafQIXflBByAqWZgDfSvgFlxpAgP3QpKP6CCXe7JEEPjb/I6EBGLBGeqGC7gWeBQ5rUwE&#10;L7ahAVkDzOz+yoSNV9hkADhMUFRAkK0apGe/h0ADOEmgIHNGJkCoMRQZaJAyaoMwgE8EIKEvqAKX&#10;qMJIvfVIMgCFcchG3AIGaIP+KTsIdcCEDbzCATWggAqPqQIZQyCQRIfUAA3YJRtfUOQgPCgAvaUE&#10;h9mhBMwPDkuRveGVAd/hqMcgZBuIT+AWayQQHcPGIID5/wAg6hQ18/YAMOAEBXIMI3hmEDpCpFOl&#10;GNIusIFedAgF6DsgR+MQeCAB8dthAgJZ2EE5rH8fhJHYAHAABetmHEgZvbICASnkDHH9kDUgVEV2&#10;hmkFojIACevOBA0zIKQ8MoBNBRxGgAUa4sPryJDYua/pQxe/b+sYIYUTHVqBEamRGZs638jGHcWo&#10;WALGSYKJU+nj4NQgXlgFquWoEfZACYw2Bob4ZKMuAEHdgAL1GQ4FpsIIND+D3hoE4ADPFuYDhkDc&#10;X43AJ1wyUUW0pAEHnwEAdDUmGlSAOPuSIgA7nBgNRfnyDhAHozCYpWluTKruiAgAzO4Cnw8lExO+&#10;AJLQBzUnKAB6kKgObwYyyA6TcaFDYSRmwAF7CpAdYGUe1QYJLHNiwE4fwIAgYMEAb9Bg+bAFXRIj&#10;TzcyCA4GY5EJACgLIkIqwKBQioAcMy0AHHUeQPcCAzDwgD/seAAWQZiJ3ny/ZE6glFwq2uo9BgdB&#10;AAuizsQDDI2KDRMxBN+KkAV3QKAAdcBUPIagAsyb6EcEiwBjYiJNMghQxqBCz8Kwm7+gBtG4JXjC&#10;AgFNJUJIbYMABuopQdM2EB85JA5NcYGADuLWcCA3skQQkFBKWYAGDeQQG1wADN4hDAEy8ggStFBU&#10;j1tzuMAH7xwCBr/AgKAnAKCuoSBbg0DLqeyrk3MGsUgk5DoVAYFA4BArX8OoAPxuCPdiAmI+6CA4&#10;iVK4KRgMsELglkhAkrBQEn3jdAKGEUCjIGgE/CQk8lSsKZhAABChIo6HgBDd0QAitZI5hHEwEN68&#10;KBP2wSD0AO40G4ILZUAFNPmpcIHTTDCzDZ7ADUumwIP8GEJ5FhTZaWerGUA2R+67Gfk6JIVuPJIh&#10;F/hCotYCJroKQlIBaKyB5BjYAN0NeAubQRBmYQbavbnUSBN8XYBHZ6BfCABmYQDXIgdPHcBvfAhM&#10;gAH1AD82NOJX6GAaNZwIHOwsGZIIb/TzaILAQf8ABaEEDJeVDIwCioIB2SAqW89zqEGcCIAGZylx&#10;5QUVvzQAYz4AB2gADhguAT2+EQf9iwKQoDaCQSai5YZCAm/lAHsAgdZgADyQ6BeAABLQIFaoxBZ/&#10;+TiAKPMwHn0AFwkHnHmaACkgIitVCyAcajUlohUID4dEQcmwBddMBBPfAYJouUDOSQBE7pCbUNoz&#10;CGt8PvAICkZFANlA8ArwBAzUSIrtBHcELjQeoEsVB7HYZgAo4IAFbNgA9usCAZ7UBNNBI0JxiwAz&#10;NEiu88AMRidZJB49QJQrcA0OcICtLKDRuCJzwSC5x1rAj6jCBUqHZEr4gA3hEWVjA/GQMBcCSM2U&#10;RBMQOALp/BAAV8WiJgBtARPQgzwUUgs9ZCoQQ30gC8pwG9yeAH/oBPmkLYCYRAQK85YB59QB0MCt&#10;JwjiA+OY1AAPBgBP1gArdBAXuj+iAXiBBTp2iB+oQIUD2wQa80IH+0UBxyp2ENlTcAAxgQH79hAo&#10;3IDC4AJ4CA27g9hBbFMSAaYWRj8rYsIDCoE9oEljUMZKuACzIAtVyWACD7Otn7GkATsNkDfj9EiB&#10;LkBR0VxAIPBAB8GAA96AMDwhd0AIy0hAsyvABr2QeHA6nfA4DZYACGwEzaMjaD1qCwQOe38zPIgc&#10;VCAnuhA/h8hEYGAA9qRJOXkDewhZg4bQCqoRHa0KOojZmQSOQmQBoyGB/IzJFBU5FiAc5YAD8IcH&#10;Siod1mP0KiKHp9hDHkX/AKKIC35qEOeUGBo4x3BrSv6NSwHlAB159lYoK93AQb24CTlAgPL4ySWB&#10;E2ADUCDOawA+k0AADcEhKgcjwJfAIRsKzNY8hAoVCDkO2Jzm0BH9eIDzsWQAOOH0JABnxAAEKoE1&#10;9MAbEoB1qVBwCf0ZBGPvNTCeoYcBv4wEAl/oIHmgAkMID1648IAf0RFjFhL0DQJLrjiYH+wYzJdi&#10;Gf5gM6kB9vZoILK3/QxFlfNEmy6MhEDbgRxQCgZURgAK9iAIZhEGhhBMsVEAbTVRiSEQGiVtMvrO&#10;pA9OFajwoAo5mMAMKDqE8QaXYALsxKK0QAoBnAVASXvn6GQA+RBAt7CaTEGxPAAzd5JYZAdj5fQ0&#10;wK1QM1ThADc1/AoMkAAZBsA8aLAnd+IY8QCneJB0FxEdHBAuimdaVEAWi4GC9My4cNl6Ht2rcuIJ&#10;iAF7sNFoAzqwwTB4A2IzhB8MNjqIbyZEAGpXggWjkEO0/MrAg5rAFBkkOgNoagB35+zgQGXQqIDm&#10;MyED/pjoIIyoAFgSwjJivq5kIAV9TohdyqQ7Qk3KCdNcAAPUURdyoQBLhEu6ihclQDtAhNyagA1G&#10;QYevfwrMJf3ABanhlQSGHcgOYhaV8YNAGcek6AA2dEmDIhHIQ39EEBIQZXLBAx8xM7AUZZAeAAfL&#10;m4AL7psAQ8iIHCCSAoVCwQpesZSAdRAcfWvAeSGYFU4GfaWmNwgZspkASllAZLFntB94BA/R1UGM&#10;gBPDkInaAD9xXLMLOpQI6LgNqnqUQD++JjGBoIDAkTcIAU5UYBjLQwAfQUOhiCiETAAdUjwIuP6K&#10;AAXNAQf0K4FxozEKQXowEl4eWwKBc1HkA9rGAA9ncF7BCFvH6AQ4n6aGfJAmK6BzcCEgghi3UBoA&#10;tciqA83CUgD/AOAG4w7gPDZEghSCUJBXXiKAA06hUHXXmTQAe7zQQHl5BDcDUIDXYYADdmkDZVAF&#10;KCg3VISMMxP4xBUV6txFFgTelgFgeeREqNYtUQdQDOGB7gJ/cegILedQAzzDWAsXcKE5GoC6lu4g&#10;d7j2wKA4pAAlWCBExQBoipcMhfoIFmgAUcgA1wcwQPn0EFhBmIEqAhceEAPgA9nIF68QAfsQMH3W&#10;IhswAfWHFAMG4UAlygwXBiGUm4smDmCyD06Bq3IGAX6uUAA+hQiKc+wAf3EjeY8QwAyKi50BB49/&#10;hQADL4ukBC4DA3ZCDuB8hAQcAAcYIEehepoAN0CAXqH1ELkCBFTtyrTqN3QkUBUaU3CE/YAPT4CC&#10;SSdwVIEA/XR3RBKAcAbl1gguCx6EFV0wBE+fmB9LyRBCFhzEDvG4QqgISxKMgQE1AA1owgZoBJjw&#10;IJLlBBZCZLDQhigDI7QIGeDFBVNai4CV1mbACIz5gh7hAkEVRAEOv0EAM2FolxZsE0JyLgiHscgF&#10;NdTQoCpGiQZjQTAk6alKx4gDq5oHA44UBjwADYQB3sIAzOQKf7YPkiDf0XQIaCGBgg3mxhT7Cggs&#10;BPHeIARJsgbRkgIFjtGwIJBBYB4+HuKOMwAobB3gEO/p1CAvF+z5CwrPAAf9htmBJgkBq6gBXwuA&#10;H/ZgQZUAXFqABff5KNJqtH+nFDe+48yATsljGBlewelHAhvm5QIeSuPCAIsAAi45hiZ3O3PAiD9H&#10;4AkWQhqfj/WACGdQADOxlwYN9OBYKZpAYdc0UHjMBk06hFMdwAugoID0utMQAf8AGCoCRgCzIAAX&#10;NCA6y3DFw2wCJ1PtAGewAVHMAO/q41wEBX1JhmKoMasxGpROAQVh5ABie0yIB7AuQIXhhLFZoP4C&#10;qZgQ+o9gQMqiiAEAQWd/dQCnmfd4EAGMtQd8VJOF+TuAF7FJEEIKBIN3lToAG6IwDEn1O2CDCI5I&#10;1O4kOBpvnwMGsTL5+jqFG8ZBAV6JYC2WdjEea/M8AATsKwZyBBluMwBX7zQh5nuAde2VCBuhUQFQ&#10;JlV7xw1wgyKp/wAAAfUBCzo50wCBUgT5Rj+DBedQDuGCHU2fOhcSRfEdgQ7EADcCgwk9iMPIBNAI&#10;UzQ1Any1QxqAyzMIR43wABcgkBvzfsoEohhxVg2gxB9BGeQAHNRIochMSRDVzovgFCdLAEboMB8m&#10;YDCgAnpZN7KAyELmxwYK3LEhBw/kqIlHMAQOpAARUBHkmwISxBjYA/v7PgAA9IABitAmKJhqCjKj&#10;+FhCT8qG4INHMAGbghBqsdwBkZFAmuACbfFgEpdKUAafUCG+5fRUAEmagQTH3YABr3g+SgLxjgW/&#10;+4ZHA8DAK4gAJ5GcCB75U8gDfKecAgZGABU2CoOoSLd2AALWqgWuqAz50BcAKOAwHAX5Q3AIWWAB&#10;7oIAyEmQeb4sAFwqgJepsAHeu4ABWGcUGTCHaXQwYH8pMG5ooIGdlkky8UEBtAkdyBEKq3iABlKL&#10;BQX4kZgF9sJ4pwwAZYP2EgcJIiTFBGQLcDgA4woYAqOoInnMyAWPSVH9HsIMdJB895U+pDw4MVvy&#10;owVBvZEE7BilSGeQAJ5cCjgIbE5qkOTkgAUEIBlcbAQJ08sABFTAALIZATd+xuEJ81EL58kJYWHz&#10;FAXwScg7QCZakDZBjGHS9VGSsWb79gDdhigtMAB/IgK/nDVJg5rBEFoFqU0jIB7fzYtACo4VKACd&#10;wDB3fABDKQA0M4Qbg6FggZdgp8ONHQJ1oIwAeswB4tsBSLAtDV9IqAfbf0XuAPiJPP8ANBdIA1Du&#10;30aCGLRNIWPyNBoQC/GcCAm2moAN+NDH4AE/H0APImYQYswQSgiNcG5wG3kQIHPVAw2FQAE6+Eij&#10;NkYZQH8nkAOFaFBoGfipUwIdaPVQK/0uETtWWIADkKDVAASAAifCkBjcEzMJGnoMFwqtFAGo5sex&#10;BjuWAAsMwDt4Yqdz9mgUV4AwHkiaxmSiLdojgRQ5PkE6YC2JqwYZBArZlAK1GQBgnAQ+rc9gCMsA&#10;P6+AQPqFgXouICpCC4m3CCIZINJDzhWBu7KAU7gECJEQU7QJBdi4g+cdQGtYu4goYSBppwAh/uIE&#10;ZyCSAagAAu4QJNDB1xkh0N2eCq00BGRBvZICzhAIZl6bEAeOPgSIAtSga40lHBI08zQQ3xgBAgBc&#10;UCBHpB/YNwaAslAAKQmBACwquCgfcoQJQPhCAAX/AFhjQ1RGwQDpjUAD5V53NRAuWDIunUQHL1Mw&#10;gTdQ7oFbMYTUZNhCs+ogOfgBHf5LhKXuRBAckoJ1wwRkr4EBnz9CACd3VgC6V3WQv0LaDzqmQgFz&#10;HEAldi8BEwTQgGucAhfcBSsZCEdvs7kQGT0WKBAOsBPH6CBaFEG5GdBABXdCAGMyA1yIQPvKsdgR&#10;Z4AAfyehAL1IASmCB2orYP5UDLMAT6AGg5AQ9dgA+AAC0AhzkyUAuniowELO4MgAOUOBA8iS4B74&#10;fQ4kHNJkZNhC7hEc5kIOHoPyAKV66sAgfOgjeMxdKpUAN5YqggwqNDqoZBATsYIF6WoAbHqKIXTq&#10;EKuQ4lDO3ZUSNfrgkB08glrpASwDPwAHiaAAZj8IKt5QYAfL4UAAmMwiGICNsEjUbBIk1oNFxtTS&#10;IJ18AgO8gN8oARVsYAymaYAAF/UMCqIDy8EhgfE6gQxiQAk4UpLSHoeEAxuVCBRJaCg64+xMQBD2&#10;oxFNLAQOwMKQf5gAtxkIABakwKw6hGxBkiC90PcG9GgAEi3AGwSBB1l/rJQBUxYkgUskUA6SsDEX&#10;wAG5ABaMUGDeEMd9gJ9HUUH8fAAvm0gQizSEDXIQF2ygA1A0AClGDIRbCxgDbanTCqAc/wAtRnAw&#10;Z4iAp0AAWX2kBfQ/Uk/ggQAmGEBN9gkBrdKJAWj42GBeFWoPahAPQKcAWKxgAXzAB9veSIs4XsQQ&#10;CT0bgEDiD7ANyqw9dcB+wR5GmpzV1DB2hNx/Cg6HzTJDCTMTyzEFhAr2wCA64ABjNBAMM5XCJBQW&#10;CAHP4CCpkdh9oCXwAQekMDnaKkJIaohlAY1iKHOwAEJtgFHsACUgRfEGMCCB1vNJ2PIB6pwcHXlR&#10;CID8vpQZAl5inT0MIDtPCSQBng8gjN6CD4oaASJmAi5cjJjPQGaRyGXFwHlzcAIOwSiaAAX2IAOR&#10;GoD8MogZ6HMW/DAANpCyC4aGVG/7LgBbSIJqDiVSB3YfAQAupAMkvL6AB6MagMp4ANH3Mi6g8IQD&#10;0siNiDQAHqxQA+AQxzfooAHEZkLXDAKF+nsZhA/EgAPcIA2ggEo4rUJyLgHBNhzgoQhizAxdHUIl&#10;4fwQbQeZgO6n2yKghABXgA38zJEAx/soCRxAJfrgRRPByJ/TknwACEEB6AmDbRxADbsaAgFoYBIE&#10;YwaG2EBc8eh2CBdhuACTmx9EBPlgCGfE4BsCKqIGf6CfYGb/AEaCAXQmBDU1AF0sgg4/tIhLHBbi&#10;g5ywt/Q/zABkCN+eSAGlk4oFy/cMmjP3LACq+SB8WGiW8yADuz+IBO5uewEZYgn2F5AhKLQTkP8A&#10;wVSgTH1FAg8JlhkQLTqf1BTHwojSSEVfNuQEACoAyahDcIEAyAA/ykzBGsoaBDfKAA31H8IQDSwn&#10;gAYKhVBcIG4EpxDWg94rCUpOAAN/ggdSQygW1gEJnmAHPvcsZAISoEBGUi3JprBBmIAmJOob9m84&#10;ADdGOwh/jUKiues4z6CBtLAAK18DA+lCUfbSoQH9RsECxxcD+M2AA8/YxtADefozLGk/qAGp/AAI&#10;jmCBXuANhRBQj9bzUoBsP7EEG3oMAdAAlKOmByz3IV2JIg37MJDMFxYfIKOIVz2NLgfXzgqOyQAe&#10;3ICATcBlwmYAG9JimJCATvhwZV+yQMnYiAQzD6CHkhAx8OABqzAjZomYSOy4gBfQUQB3RAWQ1LQG&#10;5cwGE8BKfLKqAlahAdZcYD43C4BpuQADyoDe2xwJCXnASH1sBNYBzAFxD4AAK3NTujNumAUGvFFI&#10;BHWvxZQIGYwAGzggHtuWKAXjw84JQuELxKKQgnL+QdwFKpUQEDmugDG9UBC39+zMQGwmhAEfxiAH&#10;Ruj+hWEKPewP1ioB324kZJme4zvA+ZkDbvQkAIo3HSAXjPAMFdBAGeQBWTQWGJZyCB0dAEEZJDUB&#10;gSQ4LtdiECNJAmUXgamUEbjMLC8gnYAF3DyAAczcxRJkEptgkEcqgBKkAIqQNyoJ6gQY4AIfRZAM&#10;0CFBl2cOIT1JoAFnBRIduEHsZCAa/J3FEDCkwAVsAEvgiAL2Ah8yQoH0CAkyEDq5KgAlyXNgEjwn&#10;CJFuACuMf2A6SEkYSiIrfCQBuAXNxcMDNRCkAT6IZAQ4WQB85wCx/VgJwvJBL9cKpZBB01LDYBbi&#10;LoPsy2HfamQCasCwLlAgvSgAGPaYBRM+ugAU8zKAApcfsIT0WACLqDV3wMgF5uQOphBoKuVAAKdQ&#10;EC5mYgUGnOAPdyJgD/oEuMxX2f6kwh2IwuzmgwF98rbAOKBOkPb4yH0MNJY0Cc+VwARYmFBNoEBW&#10;hDvQXjHFCDF4ATG4IDvUCTMKftBRwjfuM4IN9JIoBwwFQ5bTIMhFxA0bC4BV85noVe7g3CPzHIgP&#10;8ucUAbuPYCNSoPoOjQoNsVASLjZQwUeegJS1IBPJREzgAtP4eTG4gQCILBFaHUO+bBgAK6hAZaT7&#10;AB0MP4HQrU0KIAGCQAW68BgAygcyACdgxKY68UENMD4WOBhG9jSBI71ADjJA/wAE2bhbWP8ARkeJ&#10;CFknn+jUAH2MohhkN9BIMBD5e46iA93SgrjCbeRiAA8UADmogwZAByq6PoLpAAf2s0Agq6GQQTEo&#10;ELXCn+lFgASGuUMNBRwPxByWEJXofIHcXIsEA+PySe4P4qaDHAaoUv5rDCg9AhzkJB68EMAT6NRp&#10;gMCn6JAE7MagoYwAA9Aalkwhk08TLANvM4DAYJDgr0IqEDOvwKQjqAgC6YhPRuMWAyf+szASBCBh&#10;pNYs0CLlRQEXBklNvEBAz3YBBNSAaWzRIA8xlB2mYyW51eVD6LS9WIOE526gnoQIBeBJRCvPYAPk&#10;DgPU0AAMYQ6AD8hHQUyAAqayDQ/ABV9/owkRzBZYBEXmkwGKigcC5LUuIBd4ADrB/oAKwKA3X80D&#10;qICAmkJhDqQuF03/ABeMANpQ/qBGrgIWpABOJLcREnwbdnXS5QJHuJd1ukhAKrvAAxOlkYiU2YBM&#10;hFgABpqANtCZUBzlxgQhpd0JCDq8GCBrgNka6k7/APnAoalFKNBQAO0ASr70LI2dXKEgYJ3Ukn4I&#10;QtEgAc0+WMwiK8/s2gBPn6KCA6gVCASBsP2AsFhSfxtAEekSBuM8gDdzoELnQAfkusBx2EN6MCfs&#10;IJ/qICWqIAA75LAgzBgBkmcfYDeVCC8rj9EAABrowQEEAFQSUUKBOYP6BwYBDToYBRNRQzVauNAF&#10;FH9JIROEh9DIyQcIBC33gAr+MAAbtfEIJjgAezvgNSCJmBVigYHx51GbAHVRAK4MoUH0dygLwTi/&#10;1Cx+W55iIQfAqIu4yxC+BoQ0dBId1AjlEgJG4gvUdhhHiAAdqEBqc64ooD5/Q7DAVH8AEFyAmeEA&#10;a5SW2+PAhAWO86lABMMoMEr4QWyeAUKQA7TYQLGapNCdwjIBnICWucYIG6I0ABNGwi42dAA8JRQo&#10;ILiJsOgADb/wcECN3IHwa+zoED/bAREsG4PHqIYuF5pJC4I9cAz8lhgAsABZYLij+wBOcvkkIDeU&#10;MCwkyDAIAA+Qmh3f8Ah/dQAahBoB2epUcB/mpmAQ1NmAc/P8MwADOhQ+6wS2wjuMIIp5LI0EJfBB&#10;AOkUCAb8/QgjN6eROoAJ3AAT2wzrIVN8DA+LoAPCGYAfaYg2YT2FCHd8AIPehgNDDMFmZYGrqcCp&#10;z0KP9AnyOADrIkCktAgyQMpLBTygILKRArZKVQVkYUBDXECcz8P5gERKBuIbczQCmgyFPAQVQAYa&#10;lw0+IgBT1VwgCNwS1KgANNEXBtRhAx7MAfYIDaQdBe0uCBWcdSB8fACPx3GnYMPAKQHBATzYQcgf&#10;OokgFvqEBBhmkROH9ICh8cwnUgXcYbj9HeSIPuYaEgSzsBV+fYoKNlQ5woA1AdNkXVCSoHEBw+AF&#10;rUQs/vEAApAINzoQDsKAAOy4R7z6yADQweifsgX0VDQIlgEH2+gQ9QoMHszIMQmkhBlfvBAgMUAA&#10;zJGgXjQYLi0iABzdABGIIAvBYAG/w2PwgfjC5CMEjkBIWmIOgT8sAB/tVI+38YBIMCgKKGAAZfsE&#10;SmoEHamEQc2ADs7iKIGZYCN6RQp6uDiO4CBAckKADiNI5IdU/cg19xbIC+jnXBAH5hhH5ucKA13+&#10;4gA8gAAEwwlB1M9u/s0wAdFBglw0iCEBWkQ/o0uIZe8RBenOJn+ieGL/AK734wCDJiYSEPQdwg96&#10;YKAAUQwDD5AAXnc/ggKjA/CIVpwVMCvSIIHi4Bs+sGEYAYlQACnkME6YIfyigPGBAedCAFdhoEO2&#10;6UDW9PyTMgEgrGBEkoJuEeSEL90WIhle2MIFlgwjJkQDgrAZIEbi87gNb/GKeASMATV3hjR9i9MB&#10;EK1DSYMtj01Eme+f0Eom/aO9+Fe0l7tsEQDEuRQMqIkIVQQkzkTmyEB9B9dhAYNri4CrTQUwNVCo&#10;gYNghk6oWYgLwi1BdFYCUr6yQC8sCQBVopDKqELhQDVQmEf0RA4RhgcmIMc8MAcJAZ5KAd+1HEUJ&#10;7BQ0N4IVGFFkvAIP5k5qlhwRm9bgC+yQAMviYDBx5AgvWIsAQl3jJYjKVAB3PYTEaHnIgCdioVB+&#10;e78BoK4EInCXj2CBfPsgEBaAgI6iUAAugasCOQIILwdAAN7AIyQBU94QrqkF+Jsatd/9EhAfX/jg&#10;AHKCzUGttEIAycKgAr1bJkFETGFbABf7n9MBg4EDt0wEA5UzATWi4wH5MNAE9QAVegoOpoIG4/5g&#10;ADkFgKLYAGy4qUgykxUROAZEg22wAHSXES/yJEHZcRANUC2n8KEQYBkwUOSOBOgHFgAOkiSpVQSQ&#10;QqdqokDdrhBUSkTMEhkw4LpkEFIVccCA7mZcABqHwSSggDzyAAZQAbD7GYAFZ6nkYXhKhsy69CwQ&#10;Dyj9BAc6oBPOkS6xJVAaS8GkdIQJg+AMzDwHzoWAT58jDQOfvkDUpAEKvZQgH6QAf0IHRwxBqE8/&#10;okIMu+dCAnFH5AtzVLGMz7A4sCCYQEAuMADKXAgN+yIEBp4ENoB/CIGgA+wCFaWAM+c6FQlGqw+0&#10;ATRnAjM1CLccADbf6AVCR9gFkjsBiwAGmSB5RYA9/nokIQPmAoljqARfQ4LB11wEB2cEnkQYAYIQ&#10;6DkDX86DKJGSMCrZr4GYAX6DcAC9wgcD78Fhgb1wAB5YAr4gQdLhAXI0YAPyAhCRfBAeCoS++i4E&#10;UM7MFInmEEZ/fJEHds/RoAO8huInsI6QDEoEAtqgBaT9gIk9sUgP0gWNoAt2AQK+4gPIxAJPj8yJ&#10;BJrkcyzUsBE5SMUaD5NQSW/sSAqKAGMAHDwFnpEBoYoA6gIqpdAgFQHUAHvIzEUPpyUx1NHUFGWj&#10;4JEAYxC1FSvDCB5vp7wkD9igdJCCM3KAfQAvOgAFnYgCdRwKAnLYBA3IEAHGBlxF1RJuAxjQTz9W&#10;cALz7wQAUPoARw0douEAP3IicN0IEQFYDooAGKCA8kXkAZgfg6AGrfHyUAA9LM6kGdwIH/LmYEfx&#10;8xAHyFD8lINOwgDqIgdQNAKh/CgLsAgEacwhKwF8tJIEFlDhoWO/3EABLg0B9RArYQgAKwgCiCJu&#10;XiVSB+OQnAgCr7CQhEc8IAKcIgDObAZgfRhB4FDmQBfFwBd8MEFX6hA0+QIrF0goMyHoFYADywCl&#10;5kANwTkQruTcAGbqUCC37DmEZdsEkEqABMWYQBtQI7CAz6iqg6KQhKMsIDLtIDdZMABhsCNp0qCD&#10;7RfQxPsHzGiNChkEDhEtELIrOTEFjV6wAAmTlADXKlAAcEksHOGoiIGZRHV8JEoIpAA7fQgNP4SK&#10;gCd6AF5U7YCRcIdMaAOF7mwAnc0SBKPUYE/gYLnXApF7M6aXGIRC4KRJYSEJQF7uAAaCCpLRYCkg&#10;XoCgwpAFVh3Ei0jE+AA287jk6AMKXBnY9Ao8mDDjX8RqAD24CFFCFI6gg6h+oMISd5YJ1F2ZAY3R&#10;QglWbTn0MY1H9edS0MEsggbACg0u4g9hTAZz8EjE4EYAJwgPuVwKqIk1EEZ0wTNDhNE7FoEDgJQb&#10;w1mhoIN+EjApslpg+ZMgIZ8BAU0xCRqIEnoACtnBAZV5YBCjWgQIjAUBt3InluWT3EDWpiOgQBeg&#10;YbfJs/p2CRlqID2pQADTa1k0Af3fWAAXxcl04EHrD1APLgAcyIB4oIGMABjkBEXQFnwpBoAdOAwI&#10;algK48vsYCSZFBkmE2tpS7BV3EIWgQtggYVtsfyEnjqAV9/wDBasEJjRA5A9mhEaAbcGSDoDhkZC&#10;R3XIQ5vTQG4Er/s0IA7XFRBmB17mYg3poEUA9/qW0DWX31OBgZ2pqADnMxhEiHpkPAALwC1BvN9E&#10;EwgthAvrwAeJChe1/wA8lQSObMIP3xmAAcUQejggAH8CYRuAAtTsAJUJF1B+DIAyzrZEJB6ty7BQ&#10;5anpoijgEVSoA/EAHSOIEw6gIG0ncBGKEB5+xY5wCArWiRh3ENZgB75fAaBNQC4ZUgB/afADxmIG&#10;owQIdfYAOlAA2iOkkPvEfcEG4AP/AEMSDoQo8V/NcAAn6oJX7TgAHXkCsOARa7nUIP6h/QR7FQgA&#10;JCAHDXCAzAPEDVDUN/P4JIRxIAogg6g8A1SAETm2Ex7EmOdjQASDDAmYAD8zEJHoDojdIFN4LgG1&#10;/wBwQAbaCDZ62AABnQIbuZIYpa8spOCA3mhIBJhsERpRgAD1ABWFAAub+iqgPFY8GoxVJoEF+8cA&#10;EDbqgLeWCAoL0IgBL0hEAVZCABUU/QAOsQVwF3ECrHQYB4CATpBDe3FwBoOEgZ/ECxoQl/EAXwEH&#10;s4EBX3JG6CB1EB/F9HmAWPJJDNmYEManEICqABnsADzGmAPl3GH+A2NCIpJAA83DNANYIgH17wYB&#10;4gx2/wDqwEA9UAImRgB7kBH0KgQgwDF8kTKB9Ywcg/oyQKMcqFP2flyAZY3CCR5cAAoIKCbJxgAm&#10;kINbCXAGrpgrpWqIIM4ecd4AlHcC+OAADoqMDAcR4VQAyoNIGaXCCHoD/wAAsOkMEAQyFuDAFiRg&#10;EgwcGihwykgBI+6JAMyYmALGfVAE4CAtKAG0CBbJNsETH8wGLDBBIIXaRHFfxlSzCoVFmHCDA10Y&#10;Hw0AGNwgJ8bgEOPlhAFTkgV8EBqqx2ADWXIg5r1Sa18AAp8jA7aLQTZtxg2ALp/EIMuJ6wCgkLwE&#10;E+slQAL6bH7kSf59HQAEaAGewMU9Ofo0CBudzBilAf6ewCPvIgUAgFiGoDLgEBriBIcHgQS+4AI9&#10;eQJpYQGNulzcoYDXikWgEt8XgBCP5sIECmJABc4FBNIgONyCgnoeMi8AHNAg0AXRcABiWwYH2JEB&#10;cwWbxfFwQY7qIJJ3C3+YhCfwABOSCBzhTaIECwP9gOEBJY5vxqGR8NhGH4EFqyRAdFthAAPf2WAB&#10;sr/SMoQGhbACr+clQAK9ggiGLACATyg3g5wnAQjl3AKF4QBnQqDoFOgAGbERCTIAe3UJCKQSUMuF&#10;wkcZABFQxAAJZBA/aYQlG0CDyy0FGQI6FCFh6gAqmXIRGXKhA1AeXAID9MGgN6BhAqKRZhg/mHUA&#10;dpyO4KPxB1gEwwpKp1NAALIsEGnM7ACzGnFR8eeehkoCUuHoAvewA0QLgNLCIDv8JOoaCFEz+gAi&#10;gEKssx7AInkSl+EEBAANmYenQID9YYkAk9kA77sOGA26OAvRZqDP2OoBjGwEciyA5Q6kLKYhuYuA&#10;hURSxCA6IMfyIZUBAn3AniDmG3QuZyombDHlcZBGfxKaSNeAQW7cQF+WISCS+OOALyCoZcNB9BmE&#10;CJCDIE68ygAYCDKDBmAHQ5mgt2H1QRdgBt+53AN3yhJpA3MQsAO4wAG6DqC/AuEjBQYPoBU/QRhd&#10;xQIpItRTf4BHeAgAAGPmESLwXcJ3TFRpkfYxFRmJAACigB/Igg9wmC8ANzdsvJoZDgiM/ceoL4EL&#10;u4AhjcSIoADpMBcZfEZhEmBAECjsAfOmANNUqXB5oNABqcDHnyMGSd/FfIFLkgDR/OBhUuAGdIgQ&#10;zNKy0T/YqUDLnEXABT3igEdIahEn9RsYH0EAHzIKykNSgWVADRuMEG0QAB3qoyCADUEBdQAG3Hcz&#10;AAPtgMN7CoWYRADv4gJkdCitZcAV2CJkGQ/YQm20GQAedXJHwBGYEeBg5X1TMAMqXLDCGa6yoQDn&#10;MMyfRMA3QUECWKhASrC4uMDCJUfIUDPJyAGfyCguoIMy/biQDs3kDAD6rI1BNT7GIUcENQhpXwAV&#10;ziGA2UgQxOggKXczQIGiMgXt9/OAhMMhmQyoAHz5+wGP+FYAJhtQSAs2/n2VACjahAqnoAAkpAhk&#10;8IgfGEAD3CkHM3CAtwFW4Fp0CkO4CLYOGCArwaBtwGD/ACZAQJSBaSaRJLcaevY1CAYzqwAVGgIT&#10;qgtqAGfIu0gDBBlSeLyNQxERUyGcIR79oCvAAJYxbiAto0ChY/iQK+SAhMlzcID7qiRIHI+VEajM&#10;kFcqsLwdowQAqJf0ABjnAAD81ECzCgNQigqRNzggkPKUUFTN3CACZOgCPOTmZ4AAmYEg5MNQH3Q6&#10;GjNwQzwkA/8A0BOZgI7zREdG24JBtM4BXmZAg459iw8iHoAXyg+GAdCgNwZoSgT9sMEA9BlRS2KB&#10;OGgobpEBpUxiALICKdgFW0bBA3v8JEAPeDSJBjgAO2JAt8ANTcDZ95eRAQJzB3CAM7h4CAUiEBgw&#10;EJ+1BR1gIRgEFbQAWfAMA6Q3FiUCHVytIJc7mQIbwkgVudQALFQgKkCwYGP/ADYCBkEko1hUDc5o&#10;aAENYqEgjlMAEG2PyAMSwIGqrQBtjynDy0MgANsUBHGAAdrFNwI8sHHJ/XOEEE+/iCTMVFBkhOw4&#10;uocuRAD9EmggC3vsZhA4LMIOPf4fDg62NCBBABx9kSEEWFgQAMyAQfCQF8WAIA/oBB4AAL8AFLRg&#10;gDcVBd56CRlAsEE54Ag0QAPiTSBuOgAJmoAGhAgpvSZBCKpKBQ1+bkBUDjkINzZuEnO5BKT7oeAI&#10;CtWELN3o5yBKNkGgIyHwZgMjrOqBa51GPMB9xiHDrzsAgOnHtG/AETNAAGPIiVuo6EBkLuAA6f6a&#10;iAL3/ZCGQfzMJ8FDAfkAP5wIB/WgAxxwUygZ0kN5aSiAOzDkHkMzQQP1hsAT8YQJAALfDb2WAO3c&#10;uEDTiQNpc/8AgoAHTJgV3uiYSISZG5I00RgA/RA45J+pmAB4FQVQCQU0AFr0IGAlGyBNIjBYcCAE&#10;1b4LudhBvpHqCGwCBtoCFx0OgA6lgA8qEAE89oAdqDdIH4VAH/6Cg/GAjZsEA5yIgI+YIoAZ/cNw&#10;gBkg8oNhlehG47hDcosALDyJM8A1wkZATl/pIUAkWqJ/mJDgBuMyLCBeBaBnmgRRMuGAFDShwAB3&#10;oEDrSClmk8BLl6dXscglj5HABfnbjBCkzz7lD3CiB8QHwD8HVh9glAB1BBurioGod9JUAzvo48YB&#10;AvAoGeISUUU9/UUxZ9lZYBAA3IIHTqpPg/woDfXk9iJ0ZoIMalAgTdOKFAgQ0AAc+RSd3GwECyws&#10;By/UYSPd/DUaxO9AzgYA8bgPk40IAUeoAH5YRDA6GDO5TBxiwC705URchpOTgMIrcInmjAM2sFAI&#10;W3MAOhkhsNS6yRFgXsAD6nYIjwKA9yMCjDmcBjewAAbAAvuEAg3YaALDaEH8foYAvH5wAA+Yaxaw&#10;iCmFVG/BqGQ9x0iEzDYBKCbDYwPgdiERVuSzwQckUUb8+ZHogpoAC1nYqDAZQEGbtsXACT8gg7PA&#10;hOAE/wDsIXGwAPkQwoEZEK8AQG6DCZmicIz/AGkiakM0EpGfTcgSWmkSovu+AAAWhJSBqhGAlayr&#10;pA+MwENDE9pa11nEVQrppNAkm/UgwshpJiAjeTgdJeAevBAg6cHAZdxkKAoAoAB10jQJhLxksk9K&#10;T+PgCEAIYBDBQiFc0AArgBBegYA+BSD0fKAMH1ggDvRABEE0AAv0YpAkiIHgBYWqUNwD+NAU9wga&#10;4DAdjcAAZdFDWNAgKRoQD3zsAAufZoAG4yCgC4g0CBYAgQ+yaWCBwKkIn5ADnILAa9ZIuQVeYg1Q&#10;H0mELAoIJZsCbvzNCgOS4AAXyxkaSQOBW7inlHO2MwIT+INAoK92IwFqgD1bGAUCTc/QMyADsyDV&#10;nc6lAxzCBpzUALDqsxBNA/3MxV9kgAAR2QgiGCgRVgFfOMQI/MggZ0txAQP5gHeGCAL6JQDfdECR&#10;PkACx/ZSE2ZgAXQbBA+/xAH4iRi8pUJKugQM+gR6g5hQ8gQE18BgNSMgAZK4Aina4CIvuAgXumIU&#10;JMkRygAu3PIBPMkIy9CogCzhBMBtwgWbKgy7rokAIdsIsu55cQT7YiIA26ZFfEIF6MDL2AAtFSoP&#10;igAKtKBiTLqP3xCA6AA5BQOOTUAGxnAQIuhIHGQCss7AADsuwBg0IB5WEkE26xLys4NANyo5NACX&#10;MxTyBhsDK+UGFgH7gIHrLEM87wOEgIdKTkSF+TQY/NuAQEfABfmx3oOYgAPksj1uIEJH78SdYDi4&#10;QLeuGFwwGKV9fZjAWDVgwzVfJkABqt05E5gLoYyHC/SMgB+/c1JEyGnXEvKRXEAH+zAXI6cBeXUA&#10;p3hSBOwbbxgQIg3DABMckYA/7UgN8tscADv0IkAWy5EDOxIEEHQHIVkBXyRGAOmHJgeTIIJkGQAP&#10;lAAH4+NSG4E6Cfw4bNQCMtTQCkwEZZYe1gEDxyFUb+ccZuQBcMBPhCiAV6jgBeoAP4hyg+5TEQkQ&#10;EFqwIBc4cwEiKAGUATbpGgAt88JCkDNdQE8+RGxF8AMSYAupmY6XsKED9DR/CZRSqjW0g3OoAL9o&#10;mAgsgqG/3DL0JznyBcAgPVFQL7yjKyHL3yCxAA7cQH0riEzzzek7ALDroRP8EL3FQQrqVLiBjYvU&#10;V42GAGAIBb0IOxv8CmbYDpdGWAoQnvASWCQLrqhIQEzvRAsKGoAsvP0dhAmRAsybafAyACnYQnpF&#10;E3HlAAq1iTJEiQ5KO5JE4WEF0RUTruWEgO6hQcqIBUzVAE6xhSxL9DQcC1oheo1AQ+wkQncxWADf&#10;9dvYggF/LcRAOIUOxg1MYUAcuIgHbAwiOwyBeYqEDJmAAEmGBC7gA6VAB9wTdAkEh6zQGegRN8RQ&#10;AG32iJdBUAA7YADbzxSCkBBekSBrx+wb0QAfRQjfQBT1wAAcnoC/JKb6YqpyAKvD6PtIDFIxeAyY&#10;eBqOUHNlmlRcwPowsLGD5zGCQ8YTdEQsCswbCxV8hEemtSajnUJr88TwQZdisb0PlrGIBRAgFMIC&#10;fSUUkwfQA2qCRV6WbMYK9kkJKPggg2YxhAbHlxYhkigsYubMAHRmYBB6UQBr2R5AhjEgBCO3EQ3g&#10;0CHln4BMYaABTyALd5D68z5ICFQUv7GECHM+QgV7n6EAAaYQgqnUAJOZqHcvxS87nyQyfBTW8/KG&#10;kgE/blyAANZEAw/YD7AHzsIdhUQdwxgFtJPMIBQPsgVvodgh1PeIN4EAdbGJiSEhuwPAAHi2gh1l&#10;ERWlEAIegA/BSAHyiWBANuABPcqaiIsYA4boFmL1DIC5+YIOa5CoANqsAZ5x6GFEc9x0MGbNQgf7&#10;OAAFkbuT1hgAD6kQV2e5/oALDCAMACAEV4kh7IessMf6C0INwoBIzqIBOFInPTsQCz/TwdgAEGYA&#10;NvbDcgZK5QTUcSZQBZzHofEBIdI2wAAaSCAPbCoiePQADz7LggxnARNECwT6+hkIguskbSa0mkBx&#10;5hAFawI/QnQCoCwbQyNgBbpJJAF3HAQ4uVKAAuZ0MgOsXB1SA4tAAF0ABq3g1AoQkEOjwgRGb/Rx&#10;4sEAuFwAXRMwAW8ipSF1ThAAXWAI0fQm6gSXCgSpgBvhQIHM6gIOGYDH62BAUkuLV5oUCQDDLgS6&#10;Z/oGxcAH1NQDVbsdgAbz7P6EHvggUYBZWgMBIBPQYUM5SLjXNKgz7AyABZROEUu5KUIaiYAUABtu&#10;YQHuhdUjbDBAKrJmdNEwFqCg9N+OmACP3INN5X6OoALywwAqgD9Aiq+HUIYrAEJZ0QB0QBqAM2P2&#10;IBu9mwg7y4AeoDC0vUFCIZ8gVgd9goDcVeMhg++SSAv2AALzZFBQHgWAbDAAXtEBFIAk+qCghh0M&#10;h3+khyQCxHKgPX3iCRyRg3ZBBq3jURrywxBP8AAD2CH4LpkQBu144IFfRIzIm9mB9Fmim/vASbgg&#10;BsqEfYxDUDfoIBGMADXyAgsSBDY8QBCxQAGuYMT5ASEeyAHZAIbFQeYPlhFkC8zkIhAHQUB9WNCg&#10;OnMhDp2VBbBdkFagoDjZExkrUh6AOniA6aQxqAIYIBdyjrLZIXgdxHgg+zIIFLgBi6KgARgoFUDD&#10;2jCpATMx0om5/wB8A3vUA3bew48AYMBkDGgBnncCMSBADtxaAFzeTBfw4kK51J/6h6KIAegMA6mQ&#10;LTQxAqc8RIJwvvACLRbgRgsGUC+BhEZASGPUGE4xEgQgDUBjyMhhJFg4EA6M2IzUJuIKgYUAgqQo&#10;+BAUF9ebEnZCh0wRBgCDDwBvVQc83AA33NggdlACpx5BA+PcCCouACpoIgBvnVBBcCQ9WBnSQJAZ&#10;oGgYeaQHyRAu46kAPj7KVyFQbwEEsIAfzQMDPugSeuCoALR37D7O/MlmydpIfOSxccBqu72OobjP&#10;kSlRixJxC8PzOOCoHM+fs8/JMQbAdTDRIEDYYGc0ADYYgAGQAOmcDAU27wgsCPRMDiwUH+gYC3Zi&#10;B+aBK9wuEE9hTsAAqLIliiCgHrkRBnxlTCoDLwIhfAgEBmxAC0h9AFNn9AyYMHsFUSASMVUQEOGU&#10;f1QgMRhLB9XyMIwP4QEHE4A8hZygMA6hv9CQBdGQ1bgAniwALIKACkmIHW4yEGDIGO67FAIdQAJG&#10;WCPUWIQOcT4SbAAGyAmER8xwAV11NAAae/0IGAwzA/0P46AAPFkADPn9HYKG6NGAosF1AhjHzCJV&#10;FaigQLpMIEE1gw20HkYC4+AAEhjHgp4El3wiL/OEAwy0eYAMYwkHyJhHiiQggAHm3CRWCBECw0gM&#10;BxMhDn5avJaMiMRBkQvp/IwAAqagIbuCeACuzFAsqmHAi25cQiAjONgBkQjCqD+nFABIL9YkfpC2&#10;wADc2ABeX6iihztuKIl2C8aFQAVpBsYCV+CCLagAVjjYAaGACSuYJ0uMIdBFwCSv2AGJiAeQgHyx&#10;kJDOfZQDmRQkealRQbn5kSEBvaIAUtEgASOoUcIdQQY7SkjAkAPCyA6WboXuxJrATrbAIX2OaC/A&#10;oBzAp9hi9MCAGUSUAzOCBcxgCFRkdkAdgQP/ANQJoXALvmggZhZJFBX7AAYZw+5YYVBz8kmwKtTy&#10;AKWbQC/HwKodQ8WAjz4gJIFmJMCTCLXEBVENBAOaviFUwKYoPMJZDLUJe46EAbi4Aw8AnbgAWkYN&#10;BgQxewwH+cUmwQdioUnyAgBI36ED00AHjDC4Hr4kDFXAQOAB0bm/4YwPDGFxA1CDYkNBG9GYAOaC&#10;QdZwkDNfRbiC0EsBPbAJwuFnhcEA/eAhdcyEFsLkQB+hJLCkhE0mcOoFkO4Dy5HsQYOwC3hoDXkk&#10;VflCC404wvLZ6AgoUbfzLCAH4IE/lxhKDowMJA3t3GhIANfpiIMAF1CgcF4RFmrEDcwsAvFiGA5V&#10;RCQM8oHcAwPSoFZtMaYDCAJ5QAOBsSegFULDdB/AgPWxtD1tGwyEAeeiYD14DDUBsMGlicRkA7jO&#10;gOCAHOrAE6ZnA2TEAL9UA/DqEA8AxXMABZRIg4i5YAP0gMwojCOK/c0Aj7KAGQqMxEFwh9Hg0BEN&#10;TgNCL9BBHU8QAW87GQAOjNXmmCwdSXuSq87H7Bg5IRgLaAmSIgsCQA4sIDn2gQH7xQAHennuUAkm&#10;WgOQENIAD39sIBuadwf3gAskgBkQ8iYAE0BICyIZHEXChvBgIIHGEBdNAQwSABzmJ74AIIuwAHBM&#10;BG1l0FJe9EiAwo4laVcqqJDEP0ftgACywE/YygGyOeokgFZksStgpARYPgMJlUAgdbYBLztD18+4&#10;/ldWvs/gEiBIyiSBJ5RXx3XTXRa81XYt4oO8hC6QxvsJAoaQIydjIC0gD03GC66Bg5oyCaYBmugY&#10;+gJgPlF8lUAEfMEDvSoQEMYFBMUylsJgUQABUD4gyn7FUkEXwCTvsmBG+wYSI2xgGB0ICg0rlgAf&#10;yhhEJpQFYAc3sIPerNAhNMDKwP0AH+hB8G/NcCSuI1uHFVMmRZsC39SpB4YagB1R3Abz/QYDuf8A&#10;+BDICdxqgjYlQDVvAFVx2wSOmAByliTYNsEACsGBGEAHIdSD3iESVgETsxAGdgASWSECg8xMg8Pk&#10;BcD5CBQ8wmRnQCcNgAfINgSSLjXSzgAJ+GVACao7Yx8BclQBjQgB3Tc0CAqg4JB25BYsBg+4gfMq&#10;UhTsxBgEkQA/jQAe44okiP2xABo74wAMZQID6JCc7jhcCoiHf+AQDdlEAYqyjyB/wECY4AHm5JcA&#10;c7kAAfxAgo5ALzggKAo8344DAc0UIEu9TISkBmvjn5EAImFiGlDlADevrgAB/hG+ZsQDnkGYTP6Q&#10;B9mMx0vvQqkH5tzQMA3F6GIo9/CWQ+9uIOwPPJYAR8gCeS4Ahm44LPd7AKGvcNHlsAvmEAE+dQg2&#10;RYYD7oAnrprzMiAjvL8EAZgAdYAo9wAPPYgHxgBZteBhMRpowyAXiBDYgeuITz5mMPIPcEoXuBBb&#10;KkAoLYAPs6eQgHlgD74qukyLuMAavmgWBPAUBlaj94a8AGNXgAA/4HsAcyXAgt8vgAXWYUjEIMo/&#10;4WEDjcABmh1EgggVNIUHBX8mgAeBYMILUEBqiAORwC0qACrSBqEcJ7I2IHTDCBO1SBxQfsgkgZwS&#10;34PZA1B0P9giQzAhLhoYe3GAbX1hQ/kFYkAIr/iToEBZGQh/jAgQJTbqACoqEWdgKBpFkdv1wAEJ&#10;VQAU/qbgBYPYAapAggVmB6QxjApUSAeyP2F2G0A97CCM/hCBRBlEUFt/BUA08ZD0G4DqAJaCEhcd&#10;mpIQBe4fHeXAjRqAF9S8wA58g6hA/IyADTVlwE85HoAAVECgFiRAMdciQEWjAA874An6IEFXctAD&#10;zaBARFAgWKZsu7zZmQkO2zuXQIlljA61LCgHqBHhx2Bo4EAs6lTQAdACOcLBQMNgiA5IfYjfgIDN&#10;B8AZ3EaAAP3sAgO0Ag/QmgM4CAg3sNvYK2ZA3cP3G4QVnFAIrYqJBw+AhuRQG/GWAsCAqoMyYwsI&#10;n6gE+EKIoKDK2KBk8n6QgKPABG+5zPQIINzUYQFiiul9f6MIFUFAR8qC4/ejhsAhvgABfJAPFSBU&#10;YgQFuIBxsrA4TWZUgA68cgACuPACKFVORHO0/dgkQEzIIBAhyIAY+TyQBlabQlAZdEuAhoZ/Bebk&#10;EID8wwGWXAKLgCHvPSN4xbgp8KIQlmpQH8HWiuplAJxa0HR3Wyh2IBgmgANTIK6dIgWwIJcAYtgI&#10;mY039o4EAWZ+hnUIMrAZgagJ6ozEDqgSCAZpdkQJPLKCQASToCogcqCwAmB0BBtwoApJhqA5xZQI&#10;4OABKjOqpBGkACBUIF/IYAACdgEB4rhAry/YREUdgImUCA57VIiQQKoGm5oQluXhD1hzQQT8iRW7&#10;0p2ARa4AgteKisbNAeOsA8lRR3UDZhREhAi7CFrJIGqxxEfGKGnAYiewgkLrxpglRthjhAA3oEBO&#10;M0BcuULgBwVADmAA+kXRJ5AQxzM2h3BcoH86joDI2PoIOAJtsABqaBA9z+ygAZ3P3HyAFZmUQvBW&#10;iBz7/gEB2EBnhQczKKEpNUA7pYA6oJQUUwGEnyvCCgUxoGEz4CAzDLoEsaEEB1yUELk6D4gJxYAa&#10;FtzuWGAFwCJhVZA47jEcWCFp/AAJfNAexBWBeC0n5Mkh+BkA2YQ0CBdkd0Bl/CsQJTMIaqzIBGJB&#10;4A3o6gAPeRAAuQQM8Qw9nYuQDe4qEBrm+AAEucQC4oENVANoKBnSAE2cAB6+DMCFKOFgHFwQ0ZdA&#10;IqCGi6CIQAbL0A/iQgehsPDMsbglrywQHPLrJEQZE2BYDbFoMioI0/x9ngIJjGQG2RUAUWsv0J5R&#10;AMo6qCuOhECNmxYsDhUoNr+OAAb/AGAISO+EEwjVV++YgGYOFQaCHOuFYaaBBDoc0Af6zGoQhGAI&#10;DzmcHvM1NPl5c3AEq+PZoKBxeHRBfCQIWqEEXHycAAImh8hZahhAvVEA+qxYSgyyZiDe6zKkgs4A&#10;8OQiPgJGR9oJAtSadz/UgLGUA+WVCB9MYugBocgU2bjYjRHQAXmAEFKAAp8SSHkFuQwGB/aJAFdI&#10;Cz2oq1QesgClCyQNL3iCCTT82IAAasEEAtrMJN9yBUAIUSBw+ABeyCRmJEJDvCdDA9CKADqIokkp&#10;ytUCMTbBAklWoUgcQAa3EoZRAAfkcaQJxfUAO6WEBiKkIKkYYzINIgIAPkgt9kigFSTwAC92LAA4&#10;HIiuZADU6hh+hF/OhuCMpw2hBySOCGAIfZTUhIQalIOOkXE+kQIjf4AfywBbVFQiPFkMD3tcqQjX&#10;lxDI3A/ljKIll8GH86YFk27BA9ygDHf2IwaeeYOAB8igyAcaOwHhYw7pJBUFMHgCB/oAD4hzBHO4&#10;c1uaDBgMbXEP7uZFQwJx/wCj0GCgwDZNmJB8+SQEoCjhAI4MEisfyCogNKboQ4ICMa5Amjv0MggB&#10;XXCEAw5yKBz4xA3QAC1AC76LmBhU4W8EQAwfEUA6zsAKdQHS5/TgID3oXEquUQSfPsiAj9f43CTJ&#10;+AAMjGAHhBH07BBxuAG55BkZAZ7MoAB2kFBNoAQLuC4/ReAeZjCBh9oCFpQP6BjGMLQ6SBAcqbnz&#10;qRabQIEcKxhWMoMS9T9ko3SkUtuSEBrJwP1M7MjgrBQATC+ACaYDjYG9/AAXxrnLB97jgAd9Ylj/&#10;ABAGKAFizADEYGgPtQyhlIYI9wWZEDp6gwA6FwAZ/oeHDyhJAGB4EFxAZEbMoAq0jIAC/gAFGiBA&#10;Hm8PUMDxFCSPdH2MkAxQ4H7fCQiXIRKs1O4gAPkEA2wEVvVSAANXhDDYT5mMBw0JBjaVF4cHqF8Z&#10;gB+PUIoDc2AAC51ED2OBAQ9fZUICdpOGJDDVQEB02f0IdWEAFfhkCGz8yIIKPaCGoz7gNg6IB/Eb&#10;oJ+IGgBCRATfMiCrEwAzDiASSgP5IDncAYBUAA87GsgCz7ACEBNDq74AAuXEIJ4WxMXIew+VM4gU&#10;sEogQTcJiTpDYpBx0AAI1wEQ7sEDkhAr+g/kQVrAlmCi8ECBVIgYZNoYOYMHeInwAMuY/YoPLmYy&#10;Ag/3Az984BBxMgFRSTABOVVgEhe3ABq8BcAMzDsCcEgARfcBC4dQhpcSOConYBMdziBPfYAKKBgC&#10;CPclSA5EFo/qECC8zyliERrhAkEFQOa/PsRcwKZjA4uBB1GYIM/EhQDjOArWhBA3lFgIByBcCuT+&#10;jOqB7gSEJfr2BTf0KB15AAOncS5BjqADPVATSEE9PpMgFwswH5EhXD4ArZj9AgqCI0EKoGUBAaoo&#10;zQLAYQnr+/k0gT8XmR8hILxsIkxAafqvCTcQR5xcqAH+02ACgbQB/wBxDPYNEFqA9AAaBkAM0QXA&#10;eGwCFcVWIX/CQCHpIA/xoDK4sAEj24BC0OgC4mEAh9xIdlBhw3n+DAQWoMQbIgOoBD9QBoP0c3Lg&#10;STewwAfQBS/QVED++ahQ7/PRk0mPowDB8yodh8gShA2YqsaRqcAR75OwQ3P8KEkLQHuPzekR9xgq&#10;REBPBoITs4AW50ECR67moQ774EgdEQkEoQ9AAHPPkB5yDzAItDqAMr5IizB2uARcdgQLyig0+BgH&#10;IVI84YQ/A0NaREkkCUZ80iAWNoABvgAQ2Fhq2MgQHNqIF9g3mYQUdiAxLQ2ElgBKWJRXYMBbJwQH&#10;HoQBnI1CCdQFWc79meK3axhCVEMJGLkEA/4ID2fNxhxHzgBqVwZDAIZWZcOABaCbPj9xhkAwwcDv&#10;yZwCyJIQ6WM0APmucLNJyxogDW0kZgX0TgIGMJgOtx9kiwlvPAML+3EC4Ragc+pYg5ekuQeLDcGH&#10;x/sY9QfH0EEzGCwP1eZspC8bHQBd8SEBb2eAhwwsDZBmAK4GFUDzmEI8f9wFRI1rJJ8zAE1kSIBL&#10;6yBUOfiM0P8APmp6DESBBGWIMwHpEgS5bgKFlDqKBIAJmDAc/IECfnXFgIrQTF0YQJFIoDqodSiY&#10;QUTNiEQAE4AhhyhIglKNwASEQII7YQED/IQAsAgM6DDM/sCXQkhB67Q+kgCzCEAZHIAAJ3CgkPeZ&#10;GYQcz/0A1UWADvSaADDZEA72Y2AG6BCmylwIk0ACQMB59skABkYYAYggCaqIHPp8eAYVWAAOuwA3&#10;O/3DActaADTUM7QLRcCAaj+zgQlU/wAwCALPKYO23AcHY2CFreAEdodAPKMpEB8CHc5iIgeYdmYn&#10;SOWwECBcVA/XEmsEf2VBDlS6AGnaIIOw0HAgJeTMQh2j2MGc8AA15hmnbFQgNvmT+gCEmjgHRPcA&#10;Q/x6JCA9WGokfVDYi2MBA9U79DGdQNxuABoGADcerAejP8CCiQGCACGxIAetED9YkJ7S56ICcEeh&#10;wwgiYH7kBTt8sIbAc4uIArcWAEYHgoM6l6IAiCDSDbBkhhdLHMGHCAAz55uSEVdZQhUxysBlSgzB&#10;b5Sd0iBIoNAl8QA1nAKmdqUID83DNwE3iQ1Cpq+oyANyjUsYV+GEACSwVEGsIhEDVjq1HEg6uIGF&#10;hCpzCABYgEI6FAd6xARMeJkAAmsNxDhABXUECzwkAFXMAYC6hBeYYIQ4vkiDoC579uQVLgH6RIA1&#10;h9YUAbGxCpNj8xAFpaesAAHcQH15QYPIF47gAO56EEADPkBLh6BP5+bCCoDVnmfsANgptXdyLgDm&#10;+hUoM1qAFcfUSmALmOwB+PAAJXLgHq4gaAbX/o0APfi4AIqADi/odgk+CAO7HA35QKh1piAhXoA5&#10;4AAsbkHMIawTDp79VJCF05f6ZoBp2LhF7QXgAuDMAIKqIUPjqKCKMjMgAbXcUAgjgIX9cNAgF47h&#10;B8oAAw4SN+QADxB7AtKDMxc39HHdGyyAC7mzQ95lULDigRGsxYgD+bgANIQg0F2AEBpFQI6pAb0M&#10;PrxSANHqB9GshCDfWxEflRhuC8VTFIHbEMCpLgEljAXVkiAONmUFY2wwKWEEgbPoOSAByBUFZ2FA&#10;dojgCB6pQMfSABz7IHwaRhKsgSRU4zJBcHxhA+whO3QDcyyFmgIOb/3AYAUvgMIACV2AAPtwRciw&#10;gLAICj6A4QcDGNzUELwQAHTU6AvCgLeAA4oIX5MbmnIdAYqBHsYBUPtFM0LrIy4BxyxIRuNDu5nz&#10;DYFJyx1AF9pxkf0AEIXMk2EdzR7iploYJjQKA1iAAcdQKgGVCKIP3QJRYiAByrQBIqgUvQKBpdMG&#10;F8hKjJBcxRhcgfdSYDymzeAhFNQAJNbAgcZJAleUiA/kAFnoSESNf4FEBh8ID7YdQ/H5AACAgkKC&#10;s4CAfgUO3MzQQRtDCKj+QgQZngYQAyiEmsLBAQdwAXwFqdAAT6ShWE9DMAWE5hBHo4AAWgJAtwzA&#10;GVaKgEC1HcBHNkFArUP0EjiUQF3CCjtUi9eOEbkOwLs+agAzLhA5lNRAN+CygGCgsKEGe6eiCm48&#10;AaGuhqAtzuMEA72v4INRBRd6ALzE5IDGQwB32El+0+SCRwYQEE2bUyf86oAmc0DHlQYocmCABU/h&#10;AH7UUFzAS/R6LgBuGwAK/ErAILMgYYegUAD1KAM1LRYYypaXCAqB38gYC0zAThXn+YAS+xwJGT1O&#10;ACO8qZBKTHqZAC1KGZm8aCCgPEFqXXzA+YhLyzEeIDqJkyhVmABFaVAEyMpGSPAAI4IUgezxASAN&#10;IG6ZGAA1nIDktAQN+EYAKBNFQe8wiAlcAhc0igNQrdRjJqNhoCGtXMm0RBxcQPOL9koAYDoQAOwo&#10;ZHXavRKgG8mCBhWoAB18fggSQ4mMqdm4RxQkADD9zAwZmTjCJC7eBU+ACLbM2JG4kDISgkFQapgZ&#10;CAxgWQUOgUByEJfKHSw4kAJegQiGHgAo1ABvo6ntAKOogswCFvUpAuwzIVUXIAj1iwAIv1QhBDUT&#10;Z8SkGEuUDOMoAgcQzuwQD8YIvQAh+QAbHuREI1EDz0EoABHi/RVUMGyCgK7PAMBf4AgxzgYAG9Q6&#10;Qgr18AAKcwBZ/qEYAHwUQUFrADEfiFuw1iAbHZBC4UxkgOCOrQge66+Zlgg5wYJSpzEBstnmQlD+&#10;lyZBoyhqYC4Cr0ECbMcgYIY5P0AB1xDwd68yEFA5fjuEWEEA5BvDuAAb/Ygegg8jz6gsAA+oLgAT&#10;CoUELk+RBQBiqBK/oQACakALAQEABBsRLoBD4YYnihhuiDYG8QPhHUhcFTiVoyAB8w3EWEAJ3kEg&#10;d5JlYmR1M8CIfuI1ACx9gRyS4IMD2RABH5UEAudBgAH2bTZNNgD9hCJ9gCcgshq1AWkYMpVUckAQ&#10;GjKTJAgLQhDugC9JABo2XANXWEOwDZ8KFpJAKNcBtgDug4QnyAAsUB9TIJrzcAG/ggHsAE+NiA5Q&#10;WdVgAR7coPQoqgLfaCCoJhKM0IXgzAK5N3kDR/gA2vk6AAE4AB6pF7huADLAAGtYVBfrcNpQFjDq&#10;B86gsAgNqACg/wCGiQL8/slHUyOZCXdA9H0UFhkAArx/jydkADl+gg7HYIKjIABPAYIVmSqSZmuo&#10;QFsMwCRV0GmQkNoIWVGsAbF3+VTODAL5Mgi1diAoLMEDCSANJMhGwRI1C3qyKQEemwOGSqNdEUCE&#10;faAgTmHUW5j+0QEeyAn6AEiD64ANqEgDApik/tQHiATZ/uNJUI6hg3nIAA0w6gOMdCJogBfvgRBj&#10;VCIkcf6SgBjAQAu6YAGUUCsgioUAKHnwbiAfCgW3AAPWBUHmNLjYJKBZhIgPsznY+QASxOP0JhAF&#10;wgVkZwTeCQLtgkGwCAFZbMVerAADuRBZllAYUCBsyQkZnDSAysgL6zUIlx6mwRXi0GHeBM+dCwAY&#10;0DITFMLCLQVAC/uI+kU3fIUABBkS6BfyuBextpuFOYRaG8EadxSUHBkcHaWBAgrI8gAJ8k1CDd6D&#10;moAXkwIwZ3QILjf4tTyWBkWkB3GgByJpGFLnjYQaLxQDWAeILUEWA1QgkQFZZCAYzEBwcgBoyp6e&#10;BKwBKiDPYHCAEL8wgMRoMCw0qBgshwADgb+3UpGEAYFolD+SQGZjAgc474houBAA6yKwfKAPPtiA&#10;9hEloA3f+KcgF/frAJO1DWA2wAADu4Ad3AIjchHAHcQMpgWJObiBYuFGL5cQQvRUAjEEAfYAE8BY&#10;O4CAk+YQJ2Sw9g0vhUgJuH49moAaoZ0A7yCJ+S5IQiEqwEmgGY+VCBn+4XANNmjGogfnRIRGpIMF&#10;wAacQwHcwAH4IkEgmoYH+YACDGoSM5GAYz0gI34WDVGYZdjKEFbadpYACneQpE/aSEB1tgAh3kIc&#10;G/OAQD1QYTdc2KwcjoKACf8AeQAB/wAjFBJAYauxUoDPV3GowT8ALnvFA1GfKCBAUkoAAwJEQYag&#10;BSO4FCsqFASpO5g/TGgAaahAVZiDGsAJD9stgFAggd07wwalvHMjC+YWsIBMkSh0K8gL6Oi4gDi+&#10;OY03A1s2EQJlBUF2YigBC/3LgA73ECHukgkgwFfQABZviBxIQF+gcW9hmCEdsQUgep/tAGvLCAiz&#10;OjgAlzvgBC3gAjc1OCA+7CDMDo2EgXpiqjshEZkDqMQRngAv+cBG59oB3fNgELOaiASwOxQA+jGR&#10;guJLAa4YAG9iBqcr7LEFjjBB0qFzbBxm8hB3ArMSdX+VERYAngg7zFhNs3qQ/OYRZxGQBveUPoC0&#10;WFEsVwA/Ij/gBKJQAekioBl6BoAbugjEFDkwkYCAA7QKgoekVEE8EkGQDlIwEhmKDTUOYSBgADl4&#10;fw0ECv5uA2MBBJFJwqhEP2mYQO5Pz0OFQ7m4KS7sSNoW1j9gQuegQFypAAHtQgV9TIAjFoFGe442&#10;4oVR8nmYYJoPUBO2KCgY69hA9/AKjhhyd/xqACZWNIPfk8jBwFdQBe31LRSgZ5aIQ8AiAfUFmANg&#10;4xX7C5gA6gRyvypID5EwEBmkk6cyAMSqBG9okMAtQgLT1YWEH5QZgAVIM4D0EgDbqV86LuzcQjWd&#10;z5FyBcDe5ubARdcQZGBXsNQAybwoBOrEPYgMO5/URBCdsEAQ3AHqVCaQTBAH2cAfVTgwRvcqAAvE&#10;YFggL1GAClWHQkBGZ8rSoAN1sQuB4AAn7XKHJzBgoHJEBIPNIgGApCIUgiLvwwgOjAoAwSIAdkGh&#10;phjBc3YIDcOZmAkJPUAGmohNSxUJbNEndKMwgZxfaA70EkA0c5Clr4VAAd+WIAIq/YzIDrTYwuDp&#10;887jzKCTUC8H8MAYIAiKxs0LehQABgmox8UjNByEZvTQ6IW+zAWQp0LbrW/4eHdu7GgQHJkIdFRB&#10;wAV4BDAabAwgG85KBAp9WpWQUpNEEDAOYwHv7ggFEiAAE83AzdRmAWTHUBHJGAQ86EgfKZjEgBY5&#10;owhWxmkF3gqIgzCgrbolCZEB4X64Ay43YAGNhcgx8pIDWwADeoG4EaBjUKPOxBFbBQQHPEUH0B/K&#10;BEAcdAAtdm4YTZygKA3b+Fi5jfP6IYopBCqBoWzHzMmQdsMEgndQRr2AAnv4AAZ6BFxOa5AAyv3g&#10;II66kArMgMO14XkSH0Jg2hqhnAIk9AIL0kjcjwgqIo+SEf0f0BHvQhaoBETyAKRoQRcBAnUIG2GA&#10;ephYAHDAAyyDTDgRf8iQq3gtADenAJDnMCfdECg0RYBV265gKBUq81M0BMju44G9CV0CXEUJErML&#10;FsYAFsQDrcINY2SBsmsUAd3mQAPKJIAl/ZRoggDPPoQB+KxPmsOqAbegxHeEDCCB8YAkqUAG/IAJ&#10;v7CPwQgMb8AAIxAQAUBdPO0aAFYAUUiQA1rZFJCB9AWgLIJE0d2AgBDmIBr5qAFpEo0BSRmGEDGu&#10;QA9Ugo0knRARbcQPUkaCgnj9nUIA+5AAL4mwSHhKyCiopFFvFQgBHvqGTgEOoAESsIBRbBQ3q9Sp&#10;ANohaMHvLAEvQyAD+PgArbInQGscZwAD8UWSZ3mYUacaQEfoAF0IHOGIjrIDOuoh1cfoYE9h0YcF&#10;AdEGFDgK3LlhA66foIAsckBx4JCI27YIBOyTZJdAn6AlBkAMOYQQ3rpAQggA/qiA2iyAmPUBMpNB&#10;QDULiB8/JKwBy1nUIFbfgADtpCB3Ap0h1+IBQbce0JBBBroYdQv4wQD6CAKUZ6gEJcAHqmMQekBd&#10;TDIGGN3EDeAC4kIArMRqZyAzVlcQJfYkQKlssgQR0IfR/UAPi7DW8HQEflwgX0UFFoB358nsQPzq&#10;Mi9BggtskwF9AA7uAkvUzAd20S5I2KAAPmZFRHMwtSBmb3AC5koMlOkgabLmRqAAFEIomswAf9Nx&#10;uCTiU3A7A1AE1esMewA98mYgzWIHBmrdALvL2cACR3+CWIhVhAQk8BElL9gMuIQDgcQR5csgBsi4&#10;fLBpYS2Qy2yKLlxAcAAL8DM4H7nUQX5qFEW6A/cEFwBqD6EbYZAN1AKomHliDAHYAuvjcYZAWSUA&#10;UZJJ8F1ICApJAJb1ghfAavvHURSbxl5JA31MaCQFI+JUQUKQWAXhM1ADT5YhQ+SioEdENQQevMYR&#10;4n5ABKyuXwAg5h9QDIYR8lGYQDwIFkDq5YQgCdQAH7GACoRDXhWfbJBCGfQAERoCnYg3IMQeAfMh&#10;BQINF4DZcAGM6wAA+4s0a4g4D/4GOQdfZdaE5IA88oVNwv8Ak2EkyI3HqSKWxRAyRPm+xAGpKjMy&#10;Hm6mYIQ7EAqvUWAArWEJgWhhhPThShAhYPIgJVMX2EklzTBUDLQUw2/8ugvXZsABiVmBwfnAAAuy&#10;VsQBv2f4IA2xE6q57hQx+JKJrySEckpAk4YQG780HwjOH7h3EAnPIoW4gwUOoEeoAOrcv2MJAHWD&#10;Ac25IwgGplBAZxOkQW4+YABzTqMHDSJbAqY4XQD9GgiK9AYD0H2AAHW2oFzoUAEREFBBsABQiGoC&#10;7H6AHuKgB8+/oYSBKkTTJYUZqWOwQSKMAF+EAAK+UiF3yxTIgjhEJiswglasQQHaAAFloBHpeCB8&#10;VARN8ADeRYIAKBKwicwQUosaAtRhBgeQgPmAneV5AM0BjE8NxDDAS0vPIagIQINcEIzQSR6QXI9k&#10;R6JAOGFgxVTUIfTmRcIJzQrIdv7B0IDP+8cABUgo6PBAxQVtp2CA/KEBAmn7GBnG44HizqA1hLB6&#10;CAW9ggBr6SErCCGKHMAEVwhAHba4DtFR/dIjh2AknbBeCjqgquB/xIDowGEHAgfihAEmoIW4UCMz&#10;WHApd6EVAM6oZE/3x7CVx1ADofoIF7+GbAjXKDw6QCnpM0AXP9kQAVmx1AAC3Y+SWVMXblISJwCA&#10;sZIGjRhqE5IVcotmYEJzncgLu/syBEUPkRG8Nhg3AAn7AB4NQAF8lQBwkGCCbiCvUUSBxW53gmo/&#10;gBkwhg2P5PR5CBbfeCQLiBQCyRaAAqxzAh0lKhUs+xBJ4AB/U58whsGvsOgEckBAQNi1u6iwAFdZ&#10;0AH0/o71Cc6IYtxhAho0CdgA2QXAFOizmAdAATkjgVIEiEc4CqCkQeKWQhCNQTTtYK1eHLH6IKAt&#10;UisAcbmYQAxAJkeEFwGc6UuJUBbwgAewALaKgAwnYAkHgQUUKF07DLJE0Q9Qw+kApCnyFkgDkb1C&#10;DkD2pI7B0UGcQyAApxwBF0IqgBZgoW9YkALxBAtaAHL2iRMhDGYCLuZkAPIecAgdooByNUZkzqh5&#10;0AXJdCxAThgiTWggbw2AAg1IOvLMAdfCCUbyDqB5jAIKV2A1V1kPqAB8pgYCzCW4R3GDsCtSwKJk&#10;SAnjBg/plQAYXyACRhkg3JH+gSdjUAMlqCKveamgRP2HgAP6hynA7DUuNMzNnkCkieEwMyoUMrn+&#10;EFAzXQQewGHGO6jpEBnGgAS6wyQDLzkQKPCUUABSAqIMyKkDWzuJCDgDfyS4UJ3GNwlwCQY3Aoue&#10;ILkIEvgACo/oAo6gQroIJ5DOYRFoFHQD6ixgFfjcAfgdQB5N9yXcAeVyoFc8KC+wkviBFwAWsAEB&#10;2EBwOXDg6ZvU8QwPcIM1jQSBBqDTHQBxADlsBOHHYDOgBpYQIGyNQHO5IgGwRQpVHY9FDCwbInkQ&#10;FQ40mbPFKA7QDuHAC/0Y5QdxgMnElMj7hAKIFDrV/hRADr8IABqfkYQIGpUB0v8AYFJYxlB5wIAl&#10;eAoVRx7MTzGiwuAiwH1CBUwEBAmznARDdfs/wCFKiEYt6q8Z511Mql2Ow4TrgH2V7SGA1sK4pFaf&#10;8I6GIPAwwzx4ioN/LqAn4ABQ9ggeAgzAN1Gwz/A4yCAPAAIbwLrXk2AA91OSQ2dBx2AlZRBQXE7D&#10;OrAlAloIRug46QEHTfjYkPwhWIH0SQgO+FhEhPZhAL8AkFzOxWBfYAHMajA2blWZBPDCJKekhAdM&#10;XAIqFiLazQQTL2DBAYichCLfSJDAXi1nY4GwseCerYIZgSEDwNoJEEVvj4BL7yBO04DEbl8AIdsz&#10;B++FSZRsqgCZRPDSCYA+/UyMATsKygNUvkaBsSAyExOACx1wKBmSUAL4sbCG5wAhn6CC++Tc0KKL&#10;krsXCAFhYw4s7/DcoCZ1BAjagAeXkIGGE9AnEBpLwYMo9AgOnUAgTpS4ANFAAOHABu+pBmcuFFZ7&#10;iNABCGHBJnK4EB1yYDcu0JGrnU7kA0TkFwlyuAADKsIAcyogAzYdAixD0pZY9yRXowBAOgQcsyoQ&#10;PX2kPzsAD/WASN60QARpjaCDXgIMh3UF8ahQuh1gOuOgAToAM25Ah/QQKkIMwRF/lgQjc4ABbsMT&#10;ABGBATQEHWSSwCLc3AAcj+wFUuAs/wCuEARuWIKmOPJ9BfzQ2AiXhBwH11KYh39sIAO9QfUTT6ED&#10;nn2MAdXkVCB3ZoAdpcfR8BHoQQB9HQqAzsLeU/r2IAgtz38NQgI9hIUltRaZgE1iB9eEqAFtQiN8&#10;iTpz3lwIBtAaDDhA27GMHqGAfDYBC6lGkzYAY84CAg+oEGNmKB8kdaN2+h7MwgfBfsYEFdgMw4bq&#10;UgBj8ADbwciBbmRQomLbCNipGog+fpEAgOonGE5EJHMzqAd5JQOSDzDO6hU87QsAMvxoNkoKEakB&#10;mWAR8OQSgAf28VABjm4H4BcmAOudR2GfsNAC35NkgOT6AQ8gQys7CEfaHeiucjYcMx4ECGwBnNcS&#10;HvNI2IBfRLlAAhBQBMYsGSDQB5jVJBB1dQ2IBxT6PKAHbACA5NQAfcQWAQ7ggO3qIFwF9ERZoGj8&#10;AIM5mACHmCBxC4hAdDAfNS5ZMZJCnVMA7sKftk6ZOTWruojcATfPjNAgm8zIIG04CAs1oB8EgMuY&#10;UK2QEDhuZmugGPmINxH6CAwkMjB3AIbYZAbuoSDaD/AATgAC2SAZMykQMzLsBJVQCFUTjQAPSAPa&#10;hISSIOo3LwQB1DQaDkABlIkNQYCwVwoh31NEAA0CCh+gFPkFAaBCgClLUIPjQAEVgEG68QB4dwAH&#10;lhAWCr4IDbyAH8+xwAXW+5JMjWzYIs3FG3nYAIgBbPIrgh3xjfQZYB0Fz+HUENyZVUCTUApd6fIz&#10;ogezYgMiCFitS4Ad4hxsciR44iotHPqKAan15YQWKOLkAAHUBB9pQwvfmBAamgAAmqWCQBVAaJJR&#10;WteZdF39JMvjXEGQZq2dY24ZAH2B6Nlg9lcyRabxyDaSECXjxflXMsR6VlQqg0r1ElBBUdjZkQLH&#10;sAH/APMCR6rAAfVQgMpEuQZ20RRPHgQBvBoEDkZcpHNAAYYQQXYBYFEJ9k/aFUYAHywQVwJd+wow&#10;MwBe3gGvOBhA3o4MIB6qcyIRhV8uw5/IB/Mhm5AyoAFtaAC9wMQCSbaPkYBNa/6IBcQ90GJg3lvA&#10;ARfZgAL7ZIDYnLUQn6FQAaNYnQfgxhBLSsICrzySQIS49RgMjUYAEyLCYdXo1AC7IEAWGkAVNABN&#10;nBIRRu3cWhA1UB2qBfb8AgPkEQA4uAHayxuAB7GQ57CAORgIH91xAI8InxUAwJ+iAfCgBBPsAFbu&#10;EBXp+AAQmINQBySsQ2QALsiDyA+FQAq6BAUxKyR3jIyAbdLUABEAO/sCPiYg1QDMIALgtoLn5QZB&#10;AL8waAivmHFQKXbJJgAigAHBIAMj9SAsTnAYd3jwQAbpAg4SIDqUJchsqiCXaRBDe76lEgANwAGd&#10;ymAAF3CUwthCPlYgGfIxDWLNRWZAahWAWe9jinsABAagAHLRjILhA76SIB5QiQgGvkGQgPoygEMZ&#10;uskFxYAtGv6ICXEJCQDNRQgAAIAFlqaCqahI8uRQFAn0AROEADC2MFWmBoms0CPVo2llB8EHzBLN&#10;gHDDsD8So3WDJH1Q4I/+iGoRbyoQBz9DVAGckABD7RAUzG0hbwQDt4wAZVngOrtC2p8ywURxnqQD&#10;nYBgBJUQ7XCgUsfdQAjWioEHpxJBbZfnfskRcM5ExCjugbgAv0DAGPnyIIpkADd2Bw9sBgbSQB3H&#10;KCIwc5cgYAk/AQHlxAeUQCwNJBbgXBqZqaoeh+pYAb6OAG5DChqWaRAQhp/WZgYNUANGQcBbdTIw&#10;etSqgF/P/TgOxBmAHuEFAuVk/puION1MgBs/n7LIDXNJagQ4qGUAK5eBBdEAjZlB8dyoAGv4oIIB&#10;0XcSNBNIkABfECgvBoSCQCgwsgIkL0F8CGGDRIC6wAzm9CLIAmRkEBoRJMA1UQxGg8B/RBkUas2B&#10;CToAAqy4ULNoAHbhuAEsBHyI/VZFR8B5LUuyJgdKAwYgR1ac3wlBXepQVnQYFcfZ3giOJKJjDEAP&#10;Mgc8kjBZR4BLUeADKAAOkjDfutBAioX5AIlI7gKCUgVhdiNo2m/O5I0BIvoEXxsEDqO5AZdOdiqg&#10;YMAAfYBWwMCtgAE+0gBfEdBAtBqAOrAAEOgsAxIE3A4J+fJAJZyjQQD8wQEGYDOKoAYjOA8tn6EC&#10;xhACilwCi7msAtccbg7iBAHye4DgEAebz0+CgCXmMK9bTwGASEDmjvxKBAH3aqWXACeAAaFtwiNi&#10;AGljhC3+dUgjioIWMBVfaZcASZ7gPj4ygALh4glOtEQGvkdJvgNyCPd3zxoMm0qPZbNzrn7+C5ah&#10;xgMRq/yCUjM0IASGAQhblPXxnWsFhxiaoljoAONpR7gAWKowuuVIhB6hdUQaoMxIewwt/kAHoHNy&#10;AYIIIOnOQAbCCIcHAAdzTABekD0mhlIelMLhcg8ANMJCAz6sAgU7hA3zYgIBcIwTYRhcfbBUNdyA&#10;rHsAWSOwoXVy4BCKkgASLUAm8ZjBB3axAG4aAGokMAL68hQfl40fbsAgPligDyXVGDAUhmQE4+aC&#10;AAypkClOUABoUHAS1DACrolJw2aAfS6BdoR6EBfxmAQRUCiX0CBnUCg9357KpAmTW4tgEAfeoAUt&#10;MAQMzcgGcXBBjggQC/QIwMAlnuYgZkeicd3IPYgLlBFOBG+C4AFGYQLrwBCfOwAP3fhobgIekIAV&#10;AA1UdhDpp9zKQOZECBkowBkpqpRAH1aNxBRxBQUDAgaX2ELtIiS+awLatf5+8CQtoKNAuTcQARHk&#10;QA8xFZJi2QPDI+qAJIbgAn6wgVGF0FerL1gTdEVCA1iaNAPyQQACKMcEq1RcABL6CCUEKZUm4TlB&#10;wI3IlYMMiIjCgzoLsIC8IpKyEFxiFKQthtqsAgR3qMhgwiLVBmBZvJWQTYYQIHiILsKgjLJNjPQQ&#10;vHhACi2oAFl9iQQGavl9HQAL+h0ARs57OIC7mpsbPFEBATCvJSKBdQtg5RgAHaCF/wByA4wgb2CB&#10;bT6GkCl0jtEDEWAPy4yFricUFgJ8qIQr+rAgJ+5wTzLAAb65AinfYAfkOS4c+2TgQEu/s6BS1PMT&#10;2hJowxACYAE/hAh+jgydzcYQD3W5YsPyuAAYVDCMG44BNaMgAvXihUQGhpSMyC31eEAP1AjxAgq2&#10;MDQFZi1BfagC/qNoAF3FoIP2jVqB08WIBYWiBX0WAlrBxAfmwRT23MsDgb2qQFKYGsCCrMEAtsZA&#10;AdAwHX5DgIHuXGsmo6j1ABsrmj7YsUCaGQcP3gAC+1iA3hJRBq9EAAFbtkO9n4NRhOfEMmKoGmEI&#10;DU+gAvmgjYBo6dxB+CAcpLAx8vQIdLh2AAFNAWm9wDFAgvIOgXPoEDZUwe2HsIF8yAgWzlgsurId&#10;4qWWCBev/DJAD3KuIYCeCEXQBCUKICfUKP4CMOzIE/D/AAQY5iOyCBo+EADRDqCKQKVS41J4gb2q&#10;QPlwgdOdgALjTtC3q4EB28iQ3iAQwdoT2aEpGppqZCvVNYCX2O4QOanwDfCQeZEMxpVBPNyDMIg9&#10;kqAGnLFA6QQJEPnHQIgicUOiJEehugo7gFv9KQtHN3LWArDshZ1KBBZXJEH0BA4NRNiXLlloBZGC&#10;tSEjDSBsD/JoJFp9zUEubyTuQDZRxNE3JAF+0zDvqCoYG/hgErElMCRwN9kDBHl2CgcsyjmCVuMF&#10;7NAQMgAPGGAvDA5VRQEuEoCUmBopKWvMmNoguSI6H+QU8xEA36wEgIWBWorFv7wEsBqACN6O4GgE&#10;FBZvGWEA6oRAK/UgAnbzFAjoDOQBYUgI7akQXTGQjePHwZKkU+o/QAEwzGAmdnoAKQKkAsAoErIR&#10;ETkSAA34kQXG7cQg6IAL7ggZyg6ANqS4AOvBCAOSlSSxowiP/wABBeMQhfBCXnUAM8gZ5m8JUgaX&#10;xJSgUqPH6KiA3WUVh0jFUE31CAauM/AEDYgABRmKgkYYAcJOc4EBndS8oArxABASGyYIEm2isCzu&#10;dUwAB+GRUhzX/RQBPpWgGW0ABhzIJjjgYIFzcIF4QQMK2UJeBqzEgdVBtwgCCgWQwLUpCDcUhF2D&#10;EP0PFRwIi3lcA0+lQZvzqIH4AAI7UIBRlRxNzMYUEJ+pInSagDqF0iCA9wA7nODJsmqOzkZABpfC&#10;gAZrwCgz2CJTmABM0QETdQGAAzuGqChPTEMQgEyWQN6INwHeeqEfDDuADg9hnlMggyB2SFgKCiyA&#10;RqACqaPHqVQAHGEZDWzSgldYIJ/6AR5EiZc6HDCVePAgXqIwg+Ra/wAjpGFzc3gA/j6IPqC2LoAO&#10;D6k7mBAKAN8kIjf8IAE/QILM1BL/ADG4CQCNAGLYpCrVyJSA+VAgObhlGnMHWm8INAYNVgPqajA3&#10;/o+wA27mZkCLnUw8+onsAf54Jg1XHkKAZ5IYMICzUA8vJWyGnUoQDa81GjxwIJ50NYATIB9B/FAh&#10;n/lQzGHfmQiLuGFgS3L6OoMmUQgvYAohkDUL3zIRfdw1YDOT1RCVA0JAAgZCSSY6QVgUKB6ujMAi&#10;rwAYXXAQP4HHyAOZgATwYAlw6pVCIDQWVB7B6XnCQHcxqhPnCEXuBghkQWDIqCm+jUeX3IxGAbES&#10;tUIkGEmI+oAGSA0PhVAxNwIrsCQK3ESr4zG3Cq2dhAV8I9mYCPDiFu2EDiAjgB/3INkZVgcP3mgA&#10;CT1NdFVJ5oiMQAgtqDMB99Pg/wAQChxlA3LbAa6gAW4kIBuciBuNCoyflqJX6zMIGbywCnfGZ4CA&#10;w7gAblBBqTIL3OQJoACsxmERGhyBC947gD+8eC8QbXJtDIwCk02ZAWV04BACvhIfyZCA6DSsKNyt&#10;UCpQwoDPUAFUIGQLMOiANZHci9NTAAFt3AnCCrCr+YEIDYDuGEgKMIoBagRZ6BQ/IYZATRbhBThg&#10;YTj/AEFlHUANDJAGtjoIGGAN2YHPq+SRZOfyVCUNNpfo+wZ/FB3QYIAEGZidAeGnAL+2CSEbsEOe&#10;ABJZC/wMQKADLkADBMAndnoASLKyiun7OtDLTzC+xBs4YYIUABILQKpzckqR8oMABkjUWs4Ag9IW&#10;QN1GIE+QINIVCA1jEEQwgomTsAgIqICotYzRKnXfJJEAjahkPB8AhF7AAQuAoBMIEdp+GArfIQRF&#10;pgSFi8rgUEPRPXATFvxWo+QAKlcAOCAawAC/1Ai1dA0BcKOeooEsDYHY4gDfbHKD9Glgd7JAABiu&#10;APzbkmIb6BAIak4HosBCmOBBcioARdQUPbi4YC+WCwgSVHFhABHEMGpYcAAvUAF0mwAQfIGf7FXe&#10;ASP+Rwfn0IMAPgBCRQGbocOD7mYpNwMq4pEAo7BCXCUKRqCMbABun0ELgAr6+BonTHMxAePIJAA8&#10;vAF7SoIOto5EA1j9FBoGMIYDGKBITspI4Qe0CANwADfsSBR5w2JTEVhALhgBNpwBBLKqBGSzIhyQ&#10;nATfEDqB/aGH2Fv6KprFxUAHHTBCAKmhaAEZUUEew05thQF5UAfKhQrOWhaiEFQHQEAOxAyjZiA8&#10;BYO9UAFh/ojD1AloQ6w8iENTiwDm75hBwAvgQu4JJcAF9I4EJN2IA7JSoJDoQ8gGdwyp8gZRzBBU&#10;SABwWCB7mBUhFgACkPoQsKgBZroEBDIpgKIyI0jkAbeuAFl8ojsUHO6KagkqwdfAIL2xBX1rgACy&#10;QFeH74RAb7FQkNRUBDrxYMAix1AGhNgBzx3CVkbAA2l72CITvgALbTIQJXnAAMz/AIQMkIzYQZjV&#10;QF0zdcTnwCJqF1IItJaASx8xuAgdVAUN3TEEDcJATIpCJ9QEgzgiOggzhmMLgNjsBIAF1wAnKI2B&#10;6dQTryQI2BfgAhFJCQps0qLyAFY6QDHChBC7hJIfLv51FCvk6wwAfyFQemQCoPhAhBswB9XIQedA&#10;79jIvc1wCBPJgHDrYQAF+F1BXEigBD5fhIHOOIDsFQgdb7igQ6WrnwNICzxKhCfsUMWMZFAuC7CA&#10;DI2BYbk2oHuRDTPkAqCQYI/QADKBAqNAQBagADJACF6isxbJIhgYYYfRcMogNpOgAl8AAniQi6hj&#10;ciDf8dShMPHvRnAG3/8AZmUF26cAAGpQAH1wsIAXT+BqgE49kRZgrcAlFzAPmKCkazu6Ae9i3Ab4&#10;EhFU6QgluJMxpUDvj2UDeVAi9kHHmkSdxjYOg/BI5weI5Q2iBfqOSAszJIkADQD0EMHIKjVT7Uca&#10;jAbDPC+A6gE43CjlIAAflAHncCP6jyADm0Fsx/QUNjqQHY6F1MBxQD2FF4QRCddBkEDGHcNPI3AJ&#10;3tIBBsvTLCJBWmgL7RQA3IALPUSRkfLYQKg8R0Ae85Ai+b/0gAZ0QMpC3HiKgAEv6i4QfOMBI0AB&#10;GRYIJAC0whO5YjAvCIdwLU+GgCD48hAMZjc+nQEDbsKswWNZAfWZAdjUkAPwQW/slAPDkCL7lyh4&#10;AsYZA2eXIFkTpDTgTUyHqFh1Q4BAvKmoAIwEkKoEALL4HNXJzVP4IqbCALqybirBOREogcH/AEIN&#10;jcLBxkQ0CQ1XaQDuCCAOFN8HSJDySKBbFgJCsIkEK5CMS1o8MAX4uBWryyK/2SAv6xBcBnRAAdcs&#10;AoVcYICYmLgSqRjcAAN57iVBB5oEF9QI5msSIIfm5lQBJ21OZFAACHIbQD0OwACKE6lPHBCy1oVi&#10;CL3mT6Ag5hBNxMQYeTdNBA2SQSTUAAU9AqhQdlgBHmCCBmcUG1S/KfsEPuAAYfEgD98AgwugAjNQ&#10;DOyYQFbmABesABlQzTBr8ozAIlBBwCcawEC7NAggH56Qe3JBkINtRAyAABfQQJ/wDpfzd0AiGzAH&#10;SgzkAIcQdbQQRUBklhAJENgDtIkIQOSI0hh0pJgFuMCOWAY1+dsIgDkQVCE0CLLtnCBP4QUA+Cvk&#10;sADlefRAAPw5gALmQWbc6EgCgyENajUaDtMSRM0A9hgdZ3BDA79S8AtOLMAW2WAAfyEFwK8xKRA2&#10;ojJBZE/g3+AgI6AA0iQzoEDmQAkImaAryWILo2ECl9KEH4IQZeJI8cgCRB6hAh3ShgcnuQHvPHcG&#10;B4/0sQAXJYgWdeO2gHSxULKQwAGdQUSiwAXhjsBgF8AGpOQGGgAWFVF9ADg0AHgIOKtjcQP4ACIW&#10;MKUs8sMOAv8AqWEB5YQAF+0CG9P2aBAK8AgKQQOHsggnV8Ay4hDTZ6ABTdSSQTVUXSBVcnsyEPFe&#10;SwCC+QoDX+f0yEUyB6AA/QgqwPnIwX4AwthD24wQagSCtiBBG34fJkAV0+p8hMbjiEzPcACBKoHp&#10;8hR7B7CSH8CQPldSoDQuIEdnR3AG5YUAufgsENshlMFuoQH0JICml4/ZccDBuRAeZuRDI0YAB07B&#10;QwCwB1nDlhEJoIDuAj3GpE3AUNwAEVCkOsggUAgY8Ai87Eg1DPUKBAUZPYgDkhgnUUE6oHhdDoAf&#10;7HUInxOgSDEngh53wMA7gVg18AAN5B+KLjYQDzV9EgAf8AA4EA4gvmCgeoriS4hehnDDIBeeASNj&#10;Ao9aDooCUFJAYTuIP36ZgTpehsECuz5oTH9Dc6olxQISWeNiw7EdhDys0BR/3KgEvByhvQd5nlgI&#10;TSISDM68AR0ioLczAz2OjzALS7aiEA2usED7ifAAC9QQ/Dv0MK4bYWkUCgBJg90AKBASs5Rr5YgB&#10;Ue4G5iCSkcS9ngABz/ogJMwF3zsSKoL0bMiIeiwAeBzzgAFbAAaZ4cguOpAedAgcI3Ia8yBpC/uJ&#10;qAfXSLuAjGHUrjAJK/i6BhKWwD+OKhnpHhCUADAYAJZXBggAH9/AIOahg3fMAgh80AgKgUqwgj1p&#10;CiobAATYAgeeCg3A/UAK+BIUxjSBubieD4KAF7dSAzwck7SJTyA0nNAKlix+8NNBebkAbZO4g0A5&#10;3IB9ggJWEQF35T4EAnB1bDCk+B6DKaAisX5NsQNA6gBhCAz+fRRl4S+Px1wSCPmYAVd4DT8Akwcc&#10;BrZG4StOUTTs6uEDjIAIzK8UEZj04K6BgAd7kECXkrAIBCssRWqVhZgmykBV85CEBukNQgvxwIn+&#10;ZjCBeZQACxsFLwXIAbUVIhptJFE8swMoPh08EgqGmXcBfs4Cj/cRE8AABaBQeapsAC8MIBrCGVT1&#10;4AA7LQoIc5oBnutFn+IC3LgA2l4IDHz5PTQN+QEhXrDkAlYUNUXfn4KHA8xp7LCg/N0PcKdcQd4L&#10;aRhRH0AZuwgAnsyGF8ER8CoLsUQBA+wEWT4wCgVcbCA/S8BF3UUSHpqWH3BPKBMBH9lDd4kAHTUf&#10;sEFk5gHJ1HMLmb2ASFVAAvUbhRwaQApzuQKp1wgzZ3sfYAvDISzhcRP3QcQKzu2AAF2QQOvg9gEL&#10;A8FAV0HkY7HUIJ9BIJXaTcAgxiCA36grAAVUfswAgwoAB8uAm1J0AHdkB+gDrEpWRQC1iArKhB2u&#10;FQBDkAHGyJTloGdQB/JYMArfYSFUHPbAQGmZAZasUAAfUAi2hIionwPQngV7i6CAoYQCJFmB/H6A&#10;AOeWNhAr7/I0wB+QA6oa6bNgAXmWwhsQ8UCry8AAXsFBuAm2AAU3oANRIBY6ieC3BAs4KFbz4Ely&#10;P5FQBKiOQQHIwGbKGSwwtwcYE/dnc1Cr8I0ADe+VJgBvYARdGiCNbRkAANpWVABXuFUgT2EQX93A&#10;97jYAIXrggDa4O4PNQBe/YkWhQmfgAczCZoxWHuIJC6c4Gj9ZC/IhqAaV3FlSHAAPo9JoAAroGAT&#10;x4dEEVBCegZAAXChNrHZ9AVawuUCE8LVFBsHYTChhA2uxF4lZEQ44XAGeUwAB/AiJ8lAB73JGgGq&#10;ue8IBAIf0r/xkSgBiOsoBBK4cIAN+sKMBkPQHkqsNZeBAEddAELgF+mhATpgCDa7xDjDuD21hBL/&#10;AIAE0OggNXwSMtQj6FmoAfAg0EApyReOx4aBIPwoAC9AEOqQU1nahjuBvl8MBzKQLos2HUQ9+zCI&#10;FMABiQOI+eRQDM/c7BBRpIZg7BgPmHsHx8wGHUgHyEkKAB9ycEEF2mQDf9XOxImpJ7oBm4SwwP8A&#10;0g83UgSLCFyzRIi67B2GJ4khJEoqSAD0AwL7AAcQ3IADYagaxKAltGDAY6fAvMO5/wDuEBZiAexW&#10;4NvYdECOQADe5GYoHocQMH0uwg+QBKQBzz5QQOAwvIDf0oHUhZFZ6kS1FAh4VwUCBCuiSx6SghCI&#10;pcjUALoQIAq0BhUFjdoYsSKIdfjCjiCBfsAOvEAB4YStFAg7pMeBBEeG+CAIxBAoyYqEQe44wIvA&#10;BQQAKRnBHwSEJ2wBxJqA3R/eEUIFjCwCdQAN12HAiaoDILX3JH7DpgAB7hI75lQAZFyQC7W4I6OH&#10;9ngAIRc+SE29EBGWjGCJPsxnA1dD5AQHYtzTYZUOltSu3JPUkaww4lF57sAQPMkAZ3QTnqABbhEx&#10;nfVgAPs4AM2fQhBHMYCObAA59hhAn6hA2WAA3qaFA7HYIK8UGBlespGCv80AJTvNsM4PpwtHeUIJ&#10;tFP0Aff2QIcNvJJBg6QbkErgwbxqElAU8aMIheMgA6WgQPSVxhUfe/szgAaQAMHCCvkBO0JEEGL2&#10;SB9rmhYILLf+pAAWMJqBiiAE0hCUnMxDiC2wBSmgkB9kixy4iB8CCf7+gI/wEx7tQALBgt0wM8gB&#10;MFwg1edTMohJUAHakImlvmZBBbhAugVcrDSXmEDvgIOHZmXzoNogG6i+1xJQB0cIAK9BG4c0EGkE&#10;gAlce4A8ARdeQAHvlBAQZeX+FkBf9SA5CqQI6rgEBMAC/KJge3kQQRYW4IMICNjTlOMhCZUHBmuM&#10;gqABNQRRcOgwN4MgvVLW4OQB/mCAV5AzBlcIpO/4KAARIkEDpMAqXHuuHvHCgtJAYM6y4HxhdAlx&#10;EYF7MAGtbhAHyL4YAylAALujPYQNIGsBVTY4CBxMDCHZgB5JTUA0wg2IOeQAyiBLOwfiDT/CAO0D&#10;vT4f6AD0UACc3bACGbuEE/AEB9HEDbyUAvR/oBREWKgF/wDfmYiVbq+sMAbPIqMxAUHw53EBbwSF&#10;bUsTEmd4MyCigBPu4AA15KB4QOAHdz4BBRBoC1CICAZoEHYjYNemUZDQuPQCGjkEPNwJAlKHQAgg&#10;TQEXHBJEOP7IQFVBQQCKHBAN9BAF+DAJaqgEcwUcJ/0N1YB+wRRuWABsvoQ/gPzOCDepAA71gS8i&#10;6EBBPyoW1QKgQatgo4BPyxqUARXz5NDAk/awnkmkAqsWQA1TQkcOwASbETo7R0BtiwDNwMgBl5f7&#10;JBMUy4Zsh5Wx3KA3WVEDB1IgbpdpQaAAzu4h7gYJt0BSIsgJn2hA8WEFL6EAUdCQEOfnEADup8hD&#10;hAQS7fkge/G5mAhj5YKIg/DAqvAO3MhE5LlsBBbEMEfvcANHYqalkWEIDrPgAQhQgOge4K/rIOqK&#10;p+wAWACtuh1Af5RBSBLKC2FnAxLqzCFDG6SK+uAATWgQDV68AB+hrSMZBlGgSH0AAbuEFNIAKo4A&#10;BK0CDercIyFFo02BFjIJPMQAB1FAfPImZ+hA8sNDnw8DOIP+y4k6vkdAiOWBKRb+CEuTwDK4cSMP&#10;hIJAo4ABvj0WECoINozY7ADNXEFwgByEBJKqgUTwQM+sIgtgAJKqXqIQAbe5cAkLqDjQBNYIABZC&#10;AYEZECUuSA8/kXHA7hAgQUCchmur/RhIk1KZdKs3GYAnzz2EBPQqP2HDNsGEBySMy53MwTr3iJHw&#10;wN2kP3ChDuAd4hBAXITCgHXhkAqwgRMoAFPG0bgHzQ/QAf8As2AAnakhD73ESOBalqAC7wgQACeh&#10;ToSB70E+BQizcCkdcWDwkjIGABL7aiEVKQHQ8GAMCHjJBCaUjBwvQPAAo5AL4AhZ2NAof8KFJMgR&#10;XQUObjAXCVjW3IfYSwBD2ECvUR0P9AE9JEDyVHKAqdzaIHc3JAGfvzsZpBa98IgNXGDs9GABLIIH&#10;6A8EBwdNNAyQkE5WLkGQgM5UAHJqwCA7UKgcIABdYwMYUiBcOYM3fI7IJzUBUZ5gBzBkBdMgQL9k&#10;QIGHCAFu7liDWoTy/wAKhf4ajDURfePIQCxdAEZAwPLmoIpqiwAQAo5QDYtQApbyAxB9QWSNGALA&#10;AaMFAJsgAY0PIRcegQPm5ggANJaRL92KmYSS4ZG4gahUgHesINm9nAgN9B6h2ocBBn+IQYGq3AID&#10;qAEVQAC48UMwQc4twAd4fJwIKfJAIIO6gAU+QgE7mp3AG0oawM7xJAaLlgAdg2AAaxABzEBqXACS&#10;LMBNVOxAPgO6PKgT3fqQNwVaRQgfZBAboj/WUCeQ8WAgatwfsgYxARHNFAC44CDV8A4PfgqBoaAA&#10;6QQABcwADnUAB3gKgyKI7B+SAG2uIXz7CKmQjY4VAArXUqIgL2kSNZABO5yNwotgEDuYGAJYQj/u&#10;ACTUAX/D4EP2Adu+BQkYgEFtoQFQ13JZ4HsuAJ1fU8EF4EC0CxeggEqx+gA2GxCxkC4BEP1IboII&#10;SEAbYIEVAgKP9AD04RAR/wBUCsMEEPtTyB3ndAOvDGHgBoEAAWapAf1m8AfqkgEBE8FQWIQQ3VhU&#10;AKwzKHPR0CBuTQgdEgQnWG5oQ7qMHEABsIG1piBvAAP8gAlwA1Y3QFCgAlcSGPfTmgl3D+X9lYAe&#10;8IQdvQACCgANsGqCA5al0lxwQM2SAwCQQ1MhYJlILZdEIMgLMkqpwvyuAQLX/QgsYbA1+5QqPgAA&#10;kZgUKlqWnMwB+uSNAsaxFBI6b1GEH+oMxFvpQdiHfn6gHpA0QvQk7BEhgf7g/YFlcxz+dSB2A1xW&#10;BSKJup6iHqSHVgFiidQSYJ4DYACz7CIcSekAoJUMajJbYCD5IMeQgdBkIM97gC+Md1xFGpwIIk3Y&#10;Pi4IB6AAw2Ai1iEA/oACYx2Az+YAvrAEk8yQLXFQAM7AYyAqUzGgjAACJABRfwSBS2gAmMLTA6D8&#10;KqWAd3LXgfIyBBhMADeTGiMu/KAD5kHkQMNwgUqegIq54NBCesWCAD/IAADAsGX5kAFa38AEaYNQ&#10;XXDOA24sRDIADUwALZZxgAGfoACXin2ISKWAFTGoAcwUGSH6xqhPx2UMAAODFUNsGPVNu+KkEyBH&#10;q5oQNxDAIAvSmDvizADXhRAQoYQ+A/GNhcwwhOqAJ3ADPUoABNRmVFwWcsMAK8fMmwCpAYwA2z1E&#10;RcF5P8EEUcYUimrMAAoQusAT4BiAPhygBHyMAAwV6gATxgRgC6hoAAmQTjwB7uKACT+44ELfsVIA&#10;TwCwCoz3YUDzzgMGy/3AcC6wUHbwBEY/9A4SAI+AoDbx/hIQSxdiQ2iQ7jfRC/wPIQAAakYtZZQl&#10;92zIBAyTAABYg0ob24hBUuCGUUAYZlRvOICEQSFnUIPxAAyHgwsBS4w1AycBEMjfmawFZyUMi60j&#10;BG3o3iAwzNkBhwH5EghVlSDGd7ABKjQQVNQAjgYUAWu3OhAE5RjggpKwGq1MCrr0EAQ9YAt2TQoT&#10;v+gB82AWW4AAHL7wAW3Y6QFeQAbhhwABnf6QIcEko9MYAIlABVYAc22GAMLuZkCHEDMHNqEJw0EA&#10;WHXqwIA/UIJKCClbDRKExmADe+MgAafLGgQKCBhA2TwL3g3EB2tx/CoQGcKAAtsk4AHlgA6dYIYN&#10;bCBQ/MFWAwFAVAEC0nlBFCAJmWgHh74BAOpABWJhU4A64wCBogtUdYGDbA55FhQR8xJnIThiBbpA&#10;wEqwhw+TgABeklIWgwAMK4JFrwAC/wCQBE1ABecQkHAQxhcTdDYIJF2CHnfoRAPIXCMPoESmVAUD&#10;py/IANHhkAV5TFcvKQ1Df3NQoTD2IFMAoeoMbAMmIHUpARvXgH7aZiBQY7eNcAMd9MAIZkBuhsAA&#10;7UQMGRA9USBSBcICmZ4ARwgKDYYhNAE/TQgSuRcIEo4AfxiSzPYAAM4GGq3HsMHCCAEkIMOtALdV&#10;gHSUC+CwwCgKqQM/eRd4BCUzRCR5yMhAwtIAekgA6RoB/pGLbBsMAAeX/oEgVr2AjcfwMAjhcAAM&#10;juHIkcBzwCBGZAAbSFgEOy0AVAFFvH9EhuC5UDockKDyCwBtAAesAVeqFuTJAD1R2CwsgEkYJs4m&#10;jIQPj3NgYswiEF3lkEJzyzrAO9PeAADmKCylAtCA/dABsAQ2XCTo5VFQqCpZCnXj8DSEeZAkCJB/&#10;omaog2PIBLSJcawAkDqoA7+pA6BUoc4AUgL1Xn2UgBR8CAz8kgUE+XDcL9BzKAEExGLyB3z2QOSf&#10;6IKgYbSAKvgEDoH+gZ5kQKHVtCHoBOEUVBM+EgQAHNAiLwgADWABe4g5gVtAwocxZgBexqApJIYr&#10;q0YSC+tGEQHyBAj5ADDDsHsbD43gED3QAHc/QxChZWcRADNTy5kgB4cM6HugzVD8sdBU/wA+CQEO&#10;z7r9EjIEfyqAJ1/kWGQ298AEr70CD65qIgAjbB6SAKV/ADNCCIafAAP0YagxDcQIzUAOyy0iM+JG&#10;YG8UhLo3PDIDvzYIFBIAO7KjLDQyjW2qcO8YAAKxCAoLsJZFMaN5go0AA00CgsNgEDjcAE8McCjq&#10;EBm+AAEy4gtdHQBLwlDk/IxDIGzNChoVsH7ZXlKy0ykAxNQHK4RKppQMLDTzvggQWVHDgJ8H2ZBQ&#10;0XQ3Aw8zBjsHBgD8jz2D2cARh8giB3C+EKsM+1FEYjAPCCaDIsuB4QFPtBTImhXjuIP2jFAZXjW+&#10;ZlxAqcyO5QEwgjbuIE7RuEA8ggIREkQB7CIELGAgMstgwR8IKDZdmIBAO3n9ncomUoFAXqBbtEWA&#10;T6QFyv4PAIDVUGGqI+vOohgEq6JvEP0fsgoBT5gDeMIokpQO+PwFFE/R8BE7j9gAHzcoAD0CDXu9&#10;jAaibDMMCy5fAy4g25dDAbiFGB3gU79oAq5FAEHmAAeKhJ63mhlAloo1oB0QgAaw8g3UNJjn0ToR&#10;ZoAdzLiZkAj5LNAD3/DABmiglACkEAOVa4PdjMoAzbAXVDoBB5r88RADBiL4IH+vQoviB0YlKP2C&#10;BaCZQDGvBiVczgQTOakpQhoVRAEDcgkDGRB18mH9gXwSF+otQLKDA5pAzOG5YYQlX9AE8gAD67QA&#10;PDSSbJ6oCXtQufd2BAamEIGWAgDSMAqCgF5wAF/B0gCrG+gHCA5AhuarArxkQE+sBA0GAzTwQxYB&#10;v4ghBBDAStUizFIQSc7HAAE3JOAB7dRAWB0ThAB+WxHBdlAYctAuxJAhR/f6IjwYLAdm8DSh0AIt&#10;mpOqAXrwCg3KowyXvGHADvGAQBu4A5QICx9yAMHSB0kMgPNFwC8//wBGgC4T3FiSCoAUvsivg04A&#10;scgRBBWZDR55wCA6ZAke5bsB0lZCo01CoAG/5DAAu1NIpzOhANw0ZXAn5zJP0C4VAX8uEwsBdYgM&#10;6iFtm+UGBBv1Agifsief4IAHQKBuoCe+gFXEILAgV8E6EUu6cAh/dBF0AeAUCkuHNRYDHkBgaIGL&#10;BlMwwb7iXsCr6YUAYkGoD8GAAvedQArHYAk55ATyZE2NQMKAL/E2BGQkT2cyKkh33FwEmcAAPbCC&#10;cpCAczFQPfkdQBcQYWcpwqYSP0oBsygl5b/sqMXCoRHh9MGF4XBHOwx0x8+pkAtQwKA3KpHG4PBK&#10;IgxriQBWpXqAyfjwcED/AMGhwKGHqJ0BlsBfSjNQAmaYgMPPiLRzN1CDHABvAgqgyQx/ZEEAM8Dg&#10;BPR7ADAySG79JkKPGP8ASQYyL8/okAH42ISYGH3AQjefSgZTMPCgASOQDI9fR0SKiQQatkJDIJvO&#10;ww7QamwYR3QBGBwQ/YghGiT7AGKnoAI2Br+AAFCPAW7qTCgfNthEHoQF5qIJD5d8PB2iDzhBAnoA&#10;SInOR91A3OASjQcES/JkkUFjQQmwQNsEASJCJloGPPwJIAmhzBg0LIiUGAE93QHp0a9K1IGIQg9s&#10;mAApWwAC7wxGALUIL8sQAWiBCXpEMJJAYcuwCA2TIJdTahAwCwEOVkYLgvZ57EAAqdc2CuMJHrpI&#10;NA1l9ikl3mde9FbFe7WmWrwQE1Yno2TpCEABexCICApwGCPSA4fLElXesYflgIDXSLgPzUAGedCA&#10;lgAByITNxAWw78kIL/liQicOAkjjykEBisIFsgCEPQg+foQN8fsYCJCwB5oEBTEEhdjEH0CA2Ift&#10;oBNQgVufYwiqueVFEdCxuEB/GCvHcy1IXK45GTfZmZFYoQXFKv6fsAI0IDoDSwEOvhBXeYSAOSCl&#10;2P4P6JEwYCgJz6YGFl4AiryZFPtwADtIIOVdCBJm51FAAaxxQH0iwIdTSBD1YgAG6YgwFeOAhq85&#10;BA2FQGjPYQQufJIQ+y83IJ1gEB+VcAd7NQBLc/0dwAm4WBELJBGV264DhKgyOr8ncWGN+hmIGVuM&#10;AAYqmGA6THvbEA7swACRboAOTIBXzQkAsdszgg/eSRAItVCFlY/xSGjdIEeVCDRY7AAvxR+ygQIA&#10;K9hqAHJIkVC5fZ3oBWO4AeIMgzD9okIAVqqHeWHoID2wkC5LAC/CEexwIEPOTqAj8lhUAAWJmAXm&#10;N4AOKggXZ4Bi2kAN6AFn1EBu4OOgNbEDowP2IIEoAF0hgcpgAMRKFuIzQABPKDDYDIuADvx/BUAf&#10;K+QDSK7lOhEN8FCwBKsLBQjUzDgf0CQhL6Y6KaKCsdN67djwSNHYQHaGQw0G4woNDg2QQW/P2dgY&#10;NwkAG1nQAu8agbuMEC1tIC0bIBwdXCPiCVwkhBAc7EhlVnQXAxBxRswH4oolBvn/AAZwB+id4kLg&#10;wSU7VQyEwW8ZDIkodL9gAJu+AINc1A+Tv4QQCl3DHhhjM2aFwM9tGhkgvTqVECjDkBuSEB9/wdxA&#10;8MrAecoM0EIDBCCyUsQgWQATUg7+mAAL2CEujYIYwhoIEeyEUpszIA8uI3BtJBJAyc+ggA/lBcD2&#10;CHUtceowO6ZAIzkaDYE15JA+G+uAKxWMMmkSQ/QAbvigMHyNwNmSR7BUGvStpnlYJxUlHyW+M9AD&#10;KwkaMdbGa/LJAr3EFQEteAIViBt9eD0dgoo+wAPlkBQ78dQAHysETDVEWByIBcIAAvIEA0WDmQNC&#10;rHis8HMHogJ3LEUj2AEuk7gCgk1BA0sBukJ1BWpgEFzuAW7qYH5PcjDwABP20B35wCCNMBZ87kAS&#10;oQbLoIKhh2JICC0fogMgKE8thh1STsIJDAzIaZEFAFumILfxeQA0CgPOcPoCZoDCAm4YGwKnfQMF&#10;Vaz/AEEEZkEBnLgRX6RQAEi3MBrhgJHZEQFPqBS/3G7A77SMaof1wAI9ZAAF0FSrx7gAS2AQDduo&#10;n5CoCKnZcQDMIeCYzYF6OgSNsB21BG5p3iBAp9agFzEAKBeYuaAAY3CIebgIMJeQhLjpEILnywqQ&#10;mWCAMrqkReAofOABOdTqANOBAB6qJBVi3wBQO2v/AEECmy4rBxgg8oDsIQrANaREzBp/BCEgSDIg&#10;xYoGnP8AQQQOVoyVYUGWQCj3ygVTPQgCuqEmB3JmARHp5wgF2TuACCYQEv0sIKwiySEFbCAoSGBA&#10;RAwsg9hiMBwRDcT7DiAPoMiMN8igb8oEB28IIA/QACCAiR7CEuNAoZ73gJBDQkjkmEKCRfBA+FEk&#10;3oRYIDqsyAYpMgbBkmaA4rikqbhAZ1EBD8y/6HQwngB9hWAaQk3D8tKCG8JAADGDYH5RoQXD54SB&#10;D7oQIzIaRtDc5kBWAW/vMCAL/aAMtB9QgjTAEhhrBENyQENPL/BhQKqSNDBWl0JFGYsPFABKADCT&#10;AA0pyEmvGxAwgO9BoABbmGEPJ1HMzqBBzHQJBzUoCVgCBpo2Ab8yRAwkqoK13lyQNkkAHtBBBBQ6&#10;BkE5FgA62RZAf4YhQqCA7gAd9AgXw+SgS5x0iD5Igue3KkBgdkygMuiZAgejsAA+00IBIHTgUJQl&#10;BQ2ogAGMgjFpcECpsNQADUsACy4VEDcrKKEA9ubpCbznYAAf3gXRyBAq6CAAO+IESulcXGDLBScy&#10;B0VlgwZhA/Y7huUBcbLJpD33YgFqgPRIUZ9L0ALDgA5DwAD6LkHgaMTBLwYAO8cAEfYSHx0qfQgb&#10;BiDc64jKAnrgBDasCB+WKCgTmiNAgKKSCD7fpIki6xAAN9wWnGgM5MQJAGo+pDwgiitFwzCHvLwA&#10;Oe6kgA0kANFjBLpCaYHxdzU6gQUBGmQXSWoEDUTAB1wIay14/wBMxSxrDA46hA6qNRAJZg4BC2aE&#10;gChW8M4RaPBBfosiIHqCH08ICG4cuAE+gA2pJ6H/AAtAlfs+wGJncDFIn7Io6gBZuYG+4edBtggJ&#10;BQNH0TsJ9ZuAO5EwaqIe6AF6JAlcZxJIjjHqIKyURA78bhB96pwBOMqEGqNeBuABXMhgSNTMoA+k&#10;VAewEHUHs9AHnVQFeSBChT0HlIDMjSy6MwNTegsgAmFigkBFwQF+BD+NsAwe1gDSUHKfehBoBtBc&#10;IMoh1CTMNICQAUxxgIDOCEZydTQdQQasNmtXarew5AWDMJCgkrgDn0KCIYPooMrFFS+70IgCzD0E&#10;+ub4irxKNh4PEAKSBm7634ARW+QAtDwAWgCbzTcIOpbNhRHZCCjqNj7Oh5U1GFB1c/ogZAFEr+SB&#10;oDpLACuk7iLvqxE8QnfgAnXQBOcQBAeoQHPYQQOmaoDWQdUdZ+xB/OsIF8iMIKoHU4zwjAOwAFew&#10;YFTBYAyf+IHlziKN5EQBW4Ae11DKgOAdJJOoQbQ0ARswAKtI4ADvEA7cgYUEJmkADfcICMgEn1QE&#10;Z/4YCIdQEl8cBJq8goBFP8AQSNogAMWBEAVW6jP1WAt03S1gA5yRQGjCzCLiu4AoY2YQL40ARMj/&#10;AEQMA/TRAAiXOBQsOnjACSYmwAQ+JhkA13LczKgAMgG8ATE5oAK84ABx1LgA2TmY2UE5/rEF5gcX&#10;AAe8WIfmRKS5lLCAqLZUAiutYgHzewwUDj1n6UAQA8E6GAkpCAMqozYabcFrhIKIQh0DzyzSpB59&#10;AB/qcGAa7rAAKpJoDPkGgQZiEBFiggwBoQ4QDqGVB+rn9GwAN4AguLChpSBA9xug2CBZQKHrqI6N&#10;SZgA5mBDfhAiaZtkAa4t4I4CEFCcrLABBf2EAyBAC0UaIDjNoNdsZBBNQAK4dschAn/CACHoJE2f&#10;w+DWGAmMQQC/+aHYJO+4UCAtqIJ2RaAAeNgATn0FAFl2TBHWPzesBCd6FkXEAvIkvGYkfsQIGsNA&#10;hJUXIZrHNQC87BE+5qABpjAFHWQkcdSU6fkQIg19b9nBBv2MQCtkEIfFUgBsQADPhA1UACywBNPo&#10;LAAcGDjhv6DCA33cAU5+ywAEKwVTYiLAXHg4EqyoeQASq+wqoHKtjuUDOLCKLPahuhDDBBA3WCI1&#10;aOdRBmS5WSN4rABkqhIM6+juUBYyFCdJ0AxI9BRrBFG8BJ8ywSDF5AAYIAyzqhQEDLRfoEOEEPg6&#10;UMBtQlbi8DUBRBdZs/AALnPhhOoX3HU6kAZ2KgJenGD5gcZmDyRkoTopAIa/1IigExgkiGcDz5qQ&#10;IM+d2QNgM7UqxfAMwAjUDCC5RQC7YADqAAKWZdQkG7AgD2kwcBS/o+CQJ8AgG9AB2xbAMP4GNxfZ&#10;qNJrBNYAA2FEA4QFYOti4Qlxtj5CAyJCR0jQuI01EA0rJIPFcgA8/QQZAyoFwhRUYwD2gDyPMVAF&#10;pwOoLiDsKPJECzK2F7kFO4gWzYN88SFgGddxASlzT5wBBRbg2UkQV9aEr8g5KArf6MqBP5jdiC5Q&#10;zIVxOVAXAGssAIS7cAMe4AOX1Dr44r5JqAKC+SD7QTC6VMlhAfT9hD0mYAfOWNRAWZIcBegAa0rE&#10;gnigIeimiQNdwobgV6UigAN/34IBsH3QsFBuJFA0rsexEgncAOP9CLrpISC5IoMNaihUDjZBB1HH&#10;0UNgO24Bjl1AF/BApVlPm90JYg6xzqACmqAFlYdnj+hjIBBQgRXZWBHvcCA/IQA4gI37jAEyDsBX&#10;2bgUlAJdBtAB7wkMBtwFDl4Anz/TyACvAKJsiPVp/wAEb/SpiN4lQQNTYc/Yz9hCXNRBqH2RAyYF&#10;wA3yIhiggC4RFiAAe/KAg+hAHPL0dQAvCAAj9QiI8OAi0uEgfNFAj18NTYZdCMxoEAI0AR47ywIM&#10;LviC4ez+AB9WMAsZnao/38Agr3gBuCiT5kAonrABwRmoaeQAKAQOEdXUkUYHQgJaswAngKkSKjFY&#10;iqntPpXoeh3XsvVJVbNgAJ4CU0hAOKh9mQ9CwgCIzIB+fhAMQkpGCQAIsGc8hA2QwgNVJyx1ADp8&#10;kA+8FAbIDIuuGEBgIKVFAXhIQHE/1BOSIBz/ACMoKpXBUkCuQwJb1Ak1j7kChkAVuX9yNAOe8UTZ&#10;Bu88nAuKgDANRFhR/wC5iICdAAc8kCwPtEAG28CBAf5gAvASRnsAAJDkOLHJMiCPvWASBbCAnwED&#10;CuGoQbsABSQYCTiQIuMeAz6Mgg0PIgbWPsUDlwSFKh7ourBABDYCLqcscAA6xCBwFaIyCOc1FAr6&#10;cAIX8g4EJd6n6AV+FAHUoGQAJ3eBG5HIA0XzKhAWsWkHd7+nlKHEqLn4SAFW43uAAB/YEfcsYECb&#10;+xDzqCbLKMTF/bgPFCgxyecpgIufUKDdcqABMNABuMjIDdZlFBQp1BEFOU9SRNASJAqGPlADZHVj&#10;ZflygCbNqCCAdAhucbFsJHhADeNAA24/ZUoHDr/BJCC/RIGhMuIAMwqqU2AyDwlBPPQQKgjBiEAX&#10;p2BA3zAAFywD2BFxAHyoBQ7vCgQ6bLAAB6dIHBVCAo/YBBZQRUTi9+bHAg6ehocOLMB/SKqAleBA&#10;z5ISAn+SAIZQIGWbHABLdgRTWEgkAnZQgLqV4AfVABvBGEiF3IgKHRwABRIIbVAgbIEyCEMwkfsA&#10;nwJLBDWAAPaiJ/HjU8iCeYoghlJJ4e4QfSaCDZYMWEcgZGMj/XAUF1WZTJzCKAMBhAN+gAehQEVv&#10;I2YA/lGogMsGEoMy2FgXajBWcwAeuEAAUo8eAF8EgD4yAR2eAgKLAhbIAEbHsIEUYAcPmhLgAvyA&#10;vog7A3QAu0jArNMBP6boDkaiyJKOo4SIme4vU2IBOUEFBwQkfsOhc9RpIKQApyAQC6pSvLBjOL9B&#10;hiolTRzZFI2WaBHAuig5YwHQA/SFQAGVkzFhQaAfAQOTmZheUfIHDgAD8yJIZLQOoBhBAeoNCZrU&#10;YYqluyJKgXPnBIH24wNhDWAX5ABspNSDvOoAG4USDrXsSCAY1hKtR5YZUB2JwCvyEQUScCIc3cBD&#10;9gJLyusCW/6koBzurnOtrwOWwE6noNt9n7kHAMF0NAHxL0XE1D8fQ8sNLckUCXGdhEamkKdvFRgA&#10;5NkADP0s4QVvMiAv2VJiFXn0oAWmfIk/0XihwB1LAATonAG/3GHURp9TsgrNwCfLMkBlILuqCSA2&#10;ex3QBZHQIJxAQKgg1Bk48hAeJP2ACP6LgAbcgi7SdcAyXGAo9QwjwBjO+ILjIgpPwnkYmAA8AV9A&#10;oiNxjf40H0ADNv6AZI6koFHVbIlAnawgAk4CB/AxEp6COAAF5bAAHsAHIUgCgfd0H2KACd3KLQRL&#10;3GpVIHcqGBF/CwJQPPoBAJyLWIBQBKyiO7GHSCjyBPkjACpIwNz8YCgasgAGe86oFOIAedRhdBnq&#10;MOoFjSAijIIMFEggFtAQAUCUQNJjAFOYIBSJYIMM1AT/AHRrQgJIfIA4AoPcCq/0bACxHABP+ghA&#10;dkeAAPWoQE4CBZAz8oMXgeuVISI/P8AgbCB86SgH41AIZSJDJmb9DQGFLixYIKjdAg3ENGCAsmRw&#10;PLuQCse1SKnmLAAfquMIUYsAC2AAzfAoOAAnbMAJvdQwG+TBWS/ighEAJp3UDxmpAEo4AdkgsGtU&#10;mpuLDqCaHQAGchsBAYLAALDRINtEAJjMJMx0RuODuTBIawD6X/ogAPOvIXgC5wXcA9x3EHwgAnJX&#10;UVAAQkUKLBiLCsAFe0GAW4XxrgT9IwhgxMeDDxJ8iAfTAYD2qkmYbgYzrD/oAHPYKBcQNCNA1D8U&#10;CBn++ADJIRER4AMM5ACmIEERxzCj5yRkdX4MGqDXE8BBcHgAJ6lQgcdgAJYSBV5kALiTgA3vgRZp&#10;mAEoZCIx52QO8KIlCDgQN0GFAFou/wBEAuOgExkj84iaCDj1ID9huEBcUDAnF/hIwA2yAXX4Auhm&#10;EDk6pKAAB9kAeeigl9eeCAKAY+CztoDqFDbcQAAluADrw9RArWGQIIk1vgKLhoYH9ngOdgwBKgBR&#10;jaRAgioWEWyCAOmUhNvhgxRD1gtaCigGx0iXUG678uADM+58yJYCJFAIPcgWTKhVjDISOSU/nfFo&#10;js3BGAg4KBlGrSA2O4OTWAA+qgIVzBUmSkZEVIJAipfjI85J8SERGckCgVgzGIrDyGYREwQRBU4k&#10;Cu6xjEMNlAAWrcgCNQC4yQABmGbvHMwYKd46hIHzJcAnj8gB5UBQHTIIsSWc/YgmOECawSDUIDMh&#10;bgBjMRGcLBCKqxP8CA348jk8kb8AAVRRMDlgANRIN7BAwNAQsyMwNr0NhBqZFc4LzCFZzplJBggA&#10;71hFV+sEBpCAGupBjmBnmupQzD3xoYI/AB93EF/ZCCgGlAuB6rQQEVL4BgKhgPqiBdXChQMOTG4e&#10;T+DMlgBi9wUEOLAggDFiAdiFICL/AEqQXRxWoCcgYAD1gAbCg0IsqiVUH8w1Gx+ygkI7xBZBDVxJ&#10;zmv0QMWTPvvAiQKfnBoBJZYMDMkhATlQ8AAvEnQAPf8AwgMKLmAICcxG8vySEIKqZ0AB1P0dwk9i&#10;oyB3gAD/AGADp5a6DUAH0Aw0fEdgATVWOjmoANRuED956OBBNNywAq0xoACcsEE5BmA6oggf6BAR&#10;JL6CDrAXI7ACxzHFpkAI3tSgfFQg01sQKgO2EYA1VCwtgC86RALQi4lcIETrAFvn7JAKEMtkCQ47&#10;2SAV8iS4VI9/AkBB64B2cuzG7qQKgLuAOrwwA3vIACa6FhgOSF4gGIB0GB5YiAgSL1QHFkIJmNvs&#10;ZgAYD7EBf8YKBF+wQGwbhgMtQgAA5zAgQu1kgA28Q9SVmNwAeIITroQAXiAV6ec+S4AsKNei4AMe&#10;SEzZmEn6kA8AAJkZkbiWBLMlIMnVmpuIL9yKsBa5SceihcmlwAgpZAgafkbRIZ5/UNQAVj2EBobF&#10;B+BgMIz9EPXNcAF3OAJFdIEiPfSAr3zQsANL3kjQMBVRJXwEFyNPAaJgBWVkIL1/oZIHBAgbzbAF&#10;3oAuHkAfahAAUw5CgmyZQI3OeALgQgA2AAqv9O0g/mYgAA9EepAQ1mwMariCgHiZYahoK1kERfj/&#10;AAZQWGwBsyAjwXWJBAaahAAXIZjxkoQCyDwrJH7KAi+5hkMAwqEB6SQlBoYWA6vZLAI3hCAitYAs&#10;6wA6vjYScwVsMOZwfANUmgLTtB9DpWIFWJ7MMGSfRgID8SuAlcCTZAQlwAXQMsAySdigH7kA3wKB&#10;bYSOvx1nAg7m2AQEJQKHY/MgCC3EIALzJCDOnrRAzDPSHlcE7mgDzKwxuI2WMgEWnwjgIq5rgASP&#10;+gc0AV9sMfAMGABHptQDUHnAcZyCCqLzRsCZfI2kDxANA7kTqgXGogY2BeTGG/YA4SKDfwgAugC1&#10;JWRIiHayABZD5AD7YAodfrENRC0YAOuAS+cqkBkLBCXYALw6gDzATcKNwiVhDQHdkgf8/wBwgDo/&#10;QQeiQUx1nyoMBshneCMKwBqcakDRB6VwID14oDp3GekDlwgo496GDYD+yB2QYGpUGP0wR5/SmICJ&#10;aBFN6SA4UBADsMKqU66JDYrLAAjLoUAS68yHUaACAIAFWNQCP89AEDjRAD0MAACtNKR7SP0BD41A&#10;eqkqQQx54CEi6AFzjUQFsIHgDvPZucAyBSBhmSBEyWByR+8YzICg1RA4A13NzoE7BFTUgzeuAQFI&#10;AJ9sBj01WEEEsbCP9AC8AFGaKsXKB4KvUYAHzw3AD5cIaXRTUYQgViImECgQ9A4J81GYBD4zBv4G&#10;5fAABRsNxJNw2BVQKI5rgHW8bsCeNAgPZ6BAuBAbqQNgGoyUheOpgXeOICPb8ZgIzYIAe9BC6dM+&#10;BEgoJvAAP/qXNogCJNGkoyWfksBhpCVCt879iR9w/sZxAUSoAH1gY588yPlIHYVQDZrECV95Av4I&#10;3kPjY3AAcFUsa9efoqALSIqAAuxID9MFInZEBuCZgY3mhUAEVYSK7r1GQUOGYUHShiF5HR2MgAdD&#10;87DCA8KgBV5u3nBYLzFCGNE4FBG0kAAZVoED9/ANC7QK9R81jUEjnTrARuMwWIDVwWYCgPsGMqJW&#10;6NACb8ZkAMoyBipMF/QN8m0QQEQDg+ZYAEotQAp9Gf6kAjeBXOIqg158gblA0h4NcZYECFNOefOx&#10;IT5Ey91DbdiBGHM3CEgNrhiUsGAAX11AASNJErDF0IKJLHSQRZbbv1/pmEvDB+EH/lxJhS15iAyH&#10;s+PpMk9cS81L5YVIcj6PPBjCY2Aqig7f5OACH2GYNpsQDsIB2AYIkEpPRxdIBWLAAFS0SJAMr3Lg&#10;KqnIwAEiZAR1CBbfPAQF7KgCXf8AYkgF6QQzMwobQZWV8uv5xAwgZJGYGhIAl+Tj0VAat0RyAibu&#10;ckGXmZQAapxwAS/2OEBdGogxU/FBAAH1QqD0qVMJpQ4CD+jcAFSxdDxN/CAGvVgEjDABnkg0qOJk&#10;SD7ZCAxAXBqHNeQTLTUgxbKBRtZlID64CBkoAOu6fkoYoFRPyAGc64mIaxM1CZ0mX9DOIDsiQwO+&#10;RkEB5cAAM7RGklI/QhdEj4gktzIzgAH+wipwgBL6xkqcAn0OAA2eSf6MDbIgB2uAA9zIQykUCgSN&#10;WFwCnm+MwWL7YgBRAFPOdAGKGLEG93EXmSQgSfpAHEySA2VMSG1axDdJEgaZQkTJPrjZAF5y+BKg&#10;DtjgCBfKYBAulIY1X8IIEITO5gdEhROrjUKDgCTWBGPmcpiAdxC6yG2BWwIBuKCH1Y2BH5ZAppZK&#10;QC5MYgQ1Ho53KAQoddnYQJt/QxAAlcWLIReoa1BoGAm+zHyob+8AANkCQNbGRESmokDiRcQ+5bAB&#10;cZG6H3iQCbnkslByiAQbzRA+2AJuSERXQIYAYRSoQPEA1NgBA3JcA35kMJm2QQIMzYkAAfYAJ3XB&#10;AH1IgEHcFmgBAgJE9S/ABLnYAm+cFYFdkB0P2PKYDIZahkzABuFO4AVjflgha5m5Be6igQm0KgDc&#10;1GQADthgIJAQ/PtTOIPrpAuC6GRvsSsXCSKoAByJoEBfMxhAVwQrKlHxAA0NWAOfoAIrJrF8AQLy&#10;65f14dQAGeZAPrKNBg6QMGECvrkt0jFhKaK4yCEGOZAA/bmwIDd1RgCL0SD4HYJBP+PAmyJiLMPf&#10;7jMEGqkQJ2JgECsFwM8IKC5MsQbOnASFpEYaZiZuBp1G1DcsRWgn9hEgyHOnncZqhvBsgFzcQKQL&#10;wGSAUDKI+QEbgpEwPgknMzAO6OAMudBJUBGXsrAZIArTqCVnIAr2i7QB8QgP1PPBCxvAsCRVMHAE&#10;GqgAKihehAcbgIdPBIC0fx+8AQPJuQ6SJNiGY6MHPzgRDRBYCzHsGpcQIs2/we1oMsrSg2xGoNfn&#10;+SFPGAbCuhcgD34ChHSI6D4ABlokA+R0h4AsZXABI8mHXuMEj7CDQu8QAcCqQLCVKON+4grH9uSA&#10;CF+TkYJUiIEDAIUfPI4YWvM8AgJvAAlzjOgAfs1DB/DiwQDsvZB9RBAblqrARXpCQ1CIgbwexsAT&#10;SYERRjrIwrD6nnECHgAZLqA/nXMggPCg+ggEyDdOfQpjkE7giPoDA0tTQQCQVKZ+ABeIGvPEAFXp&#10;AAtT+4QAMQkBJHliGmF3AAPA9ATfWSWStOidwWzqKO6g3AR1kAHWnoABAxhAMLAkEAlwAygCBaJm&#10;bwVJwCDuoA/30kZg+INL2Dz7N0Bw6n+FgFxRILgAd90g+QDuHowEj14RiqBUgCKBI48pEEK4gqIH&#10;kjoA+AEDrgDthgi4pbGoCNQxAbxmDUAJ+ABB86gAXfPooiVDGAlFgoYjmAD87LEEjV6bc0LAvhwE&#10;NzpgGCcGgxE4aAFeAEA7skDK+hH9ADM6gAtJlB5GiM3JBA7GA/1fO5dIKpGDIPfoIDQsJgqEAQAR&#10;1mgAvLmSGB+BAOz5/Bh4LfuSLgS+uBAZ9BANBVCxi0H+wQQACdAoMF8ENTMIW49QDHyAPXH5JAAk&#10;iigRVZi6iL+sspBacjCHd9YcAZjCIWQ9QQwHX3gABO7Bpt5kjagv/LAJIzMMHYQTGaa05AApqgQH&#10;TF4AaDIQJaM0Ax2MlAXgCF9BAf8ALcYAA+6iBXtCgBGMYKEuMUBQlwYifoAHxb18lG8AcfQwsDwk&#10;CBrykG3gcgZoewEVeFmIcjkADrvggECZIHcFwQF+y8QLXs1GCKlc3iDWYtYzSTIgBwaShHy4sY2N&#10;4TJgUUabQBAqlMOR+JAd2IZFogqkIhygJhUAtFuTtKDmlTSLEt0EOFjYY5C/wvsyODfphBaDVa0i&#10;QAOx8oEACmEyCVHUJwp74IBc0LCBTgw4ArsAj2SANrxUi6YLZT8BAGwsEDhSAQDnBkyAHSgAH0QC&#10;saH8AMYFCLF0Jdy+gBwwAMGVIN+UaIS2iCBASiNQ6MKkxDwBNBEahggFwugqfsITValKBxVtSDsD&#10;6wxFDr4oBfhoIApVwAGiwQBtYEQgTiAhAeoIpxfUAHizkBfdEQBZWHYCJZQ2ClThDuIOcXsoQDvX&#10;qFQga0hINR1gmA9oFB7j7JCg2lIAfAa/WBA2kgP/ADEJwAH3IPUoAB8wA89MxqIRHQZnqFgBLoNg&#10;AveARNzCwCNMBLO+P2IYYPYou9nKaFDAJmvzLQBhiB7gw0JTxBATHcwBb4ADWcFgr2jQYJhUJmv4&#10;ARHfUAjQ/wBCDKI/MFqfrABK9fIQBUhUBnLZGEqK4kiGpGmgZE8bFYeqJNSOl2KDHs0EZmKCe8Qi&#10;JJvL/Y1AmGSdmale4qWNBGQGRodRXw1UEDfCBwfyAkjGkaSsSuQ8mkg15ERJ2+xaYpsSLIqApEEI&#10;QWsEi+4JqKKaNkiCJagjqidBaGok1I5KIwTKT4DlyuXVAehKWvyHZIGCZBklJMqqhitImLlkMupS&#10;CQ0KBtMljF0VzXxxDnvGZYKzdSVCJRYEx4PclRdeG4XYDtKuB5xS10FAiOqihJaEyVrWJOi/eo+m&#10;ROz+Is6F7qKKKcqWlmklRcKfNG0T0gbZR5UJsFmOpl2F8Bpmg90Sd/Q1D5CWsSmVGf3QTU/CqSBL&#10;LJBTvToivD2DyR1U5vzFe0Y3Q0abI3cREl7B1wJc5zUUex70oNr08uxk0eVDvke6iaSYsQp1RAzV&#10;Lutl6MItJJZRGyKth6BNUUvO4xq6LKzoaKC+9hbXuJCVaW4lELdiOkZbRclRHi4pRQq4m7ioViZz&#10;mR7Uu4Ia2a8D2mvIVUpCZFIDaq5Ft5k9BEOWpJSai1teSbbcSSRh0czWw5uCIswVpWZdNjRpue6D&#10;R+0DVA5UJFEy1DUMh4BOhTCUKTdd1ecam1iULwHH0bQli3T1v8BmVS2C6xoN7zG2xk0Wdh3kpXUZ&#10;jidIbIgqSKEu9RpOZN/Id4npjbFUYeuxbosk0u6khWtRY3WWOpJC2RBAwTQTXDmofJ3CRbmcEro0&#10;GK4yzBM7S0xdmPjpD8yAiQQbx7xRk68yZySjr35jowPZCCALGCHmPeNcWjIQhBQoG9OR5DDp+cjk&#10;DWMT9BBJAU8reIM0lFw2pBddIktGI6OWRdkkjKld7oTOU6wQoJFNQmXe7rFGKQV6Xl2h40nOWBLY&#10;3e51NEDK/MdCaVdUrKy0oTLI34PvH2kXGSNYdf0Xmhqq4oJsAs2Ks3F6jQCSVxYdy5wL5HNxoaLq&#10;REEYrojaAyySJ0ngkkqJNQix4A6qgxfsKCiIEkqaGzYah0JB1WyyKlJQ0CFVDU7u48QRFAtHWKOw&#10;Rqq7WQjGDsloaoZogea1Af5PI9TUFqubEHqsVqTlbkz/AKG9S1znk+RjLT9zcSeaI7sUJaSF1zI+&#10;MNycuw0OiUji1FGku2LnEmuVWo/SJyGhd1wi3gtupQQnSIecvYgKiZoyhIiCjWhk1wU00EKktMiE&#10;OqAiESUA8n2D/Jreyw7SHQnpVInSlhpPYPRjkfuJIIM1MiBr2SrIjORilIgOUikTHtEymyEvmSti&#10;kEKXRFmLLR6UJFaWV1UMA7tY/d3Ek3cF9w1SOGEvMbbqclVRGYBV0aIHygCZ5QUddi3ZCerRirdi&#10;aQobeG3cqhkWJkOKCXRbkD1yCzqXqpfonNy9EWVBtGVXG90aDZSQ0J6QIXU2Ka43Kq7FVuZrVVUi&#10;pBSBqqLsOnQxCdGhapC2qJ6k3Yi5FNxTl7UNhmtC9BhvBJV1EMG0HCozGcraM5mGCo6yEFJHMm6G&#10;IhBHWGLSOg0+w7LKSs4ElwNeUhITsl3S5OqVPMUpoFq0tbmoFnWaspnMByWU9FeTAs1VOIQsCBJ7&#10;xUiRSWnQFfZCLdGIreG6whRylZOghsuVa1digUY48xQaRqFQVNd4fIsUKrKbDrqms/ViZJqBkJhW&#10;VDYtSxy3kQQKfcUeFJIoIJYo6dRmkkitEsS7mbUl/Y2w8iJK3Uagq5DVsLSDSTISOmPM7DgkPVdi&#10;lAE1SEQdMiZZD9CUqPKEwTKN0PVBmVTkV0JuSjGlLJMmRSedSMmtymo6uXeFjQlKGuysTCuaFBUQ&#10;UyidZm7ftkEKTTQT1CZJkpqnIXRvBmz+yESVW6oUySp9wlHpCRTTa0KVJa2DmbKYqkSHqBJynU4n&#10;QQlLY3La72yP/9lQSwMEFAAGAAgAAAAhAI/2c/XhAAAACwEAAA8AAABkcnMvZG93bnJldi54bWxM&#10;j0FrwkAQhe+F/odlhN50N2ktIWYjIm1PUqgWSm9rMibB7GzIrkn89x1P9TYz7/Hme9l6sq0YsPeN&#10;Iw3RQoFAKlzZUKXh+/A+T0D4YKg0rSPUcEUP6/zxITNp6Ub6wmEfKsEh5FOjoQ6hS6X0RY3W+IXr&#10;kFg7ud6awGtfybI3I4fbVsZKvUprGuIPtelwW2Nx3l+sho/RjJvn6G3YnU/b6+9h+fmzi1Drp9m0&#10;WYEIOIV/M9zwGR1yZjq6C5VetBq4SNAwjxMVg7jpKlF8O/K0jOIXkHkm7zvkf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1BkDxpgJAACQJwAADgAAAAAAAAAAAAAA&#10;AAA9AgAAZHJzL2Uyb0RvYy54bWxQSwECLQAKAAAAAAAAACEA6L2eO5PKFgCTyhYAFAAAAAAAAAAA&#10;AAAAAAABDAAAZHJzL21lZGlhL2ltYWdlMS5qcGdQSwECLQAUAAYACAAAACEAj/Zz9eEAAAALAQAA&#10;DwAAAAAAAAAAAAAAAADG1hYAZHJzL2Rvd25yZXYueG1sUEsBAi0AFAAGAAgAAAAhADedwRi6AAAA&#10;IQEAABkAAAAAAAAAAAAAAAAA1NcWAGRycy9fcmVscy9lMm9Eb2MueG1sLnJlbHNQSwUGAAAAAAYA&#10;BgB8AQAAxdgWAAAA&#10;">
              <v:rect id="Rectangle" o:spid="_x0000_s1027" style="position:absolute;left:685;top:27889;width:67817;height:699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tP9wAAAANsAAAAPAAAAZHJzL2Rvd25yZXYueG1sRE9Ni8Iw&#10;EL0L+x/CCN40tagsXaPIgiJ4cVsPexyb2ba0mdQm1vrvzWHB4+N9r7eDaURPnassK5jPIhDEudUV&#10;Fwou2X76CcJ5ZI2NZVLwJAfbzcdojYm2D/6hPvWFCCHsElRQet8mUrq8JINuZlviwP3ZzqAPsCuk&#10;7vARwk0j4yhaSYMVh4YSW/ouKa/Tu1FwS9P5YZn1v/XzNMgzL671Ib4qNRkPuy8Qngb/Fv+7j1pB&#10;HNaHL+EHyM0LAAD//wMAUEsBAi0AFAAGAAgAAAAhANvh9svuAAAAhQEAABMAAAAAAAAAAAAAAAAA&#10;AAAAAFtDb250ZW50X1R5cGVzXS54bWxQSwECLQAUAAYACAAAACEAWvQsW78AAAAVAQAACwAAAAAA&#10;AAAAAAAAAAAfAQAAX3JlbHMvLnJlbHNQSwECLQAUAAYACAAAACEAy8bT/cAAAADbAAAADwAAAAAA&#10;AAAAAAAAAAAHAgAAZHJzL2Rvd25yZXYueG1sUEsFBgAAAAADAAMAtwAAAPQCAAAAAA==&#10;" fillcolor="#1f497d" stroked="f" strokeweight="1pt">
                <v:fill opacity="13107f"/>
                <v:stroke miterlimit="4"/>
                <v:textbox inset="3pt,3pt,3pt,3pt"/>
              </v:rect>
              <v:rect id="Rectangle" o:spid="_x0000_s1028" style="position:absolute;top:27889;width:67849;height:693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lsfwgAAANsAAAAPAAAAZHJzL2Rvd25yZXYueG1sRI/disIw&#10;FITvF3yHcATv1lTdFalNRQR/LvZirT7AoTm2xeakNFHj228EYS+HmfmGyVbBtOJOvWssK5iMExDE&#10;pdUNVwrOp+3nAoTzyBpby6TgSQ5W+eAjw1TbBx/pXvhKRAi7FBXU3neplK6syaAb2444ehfbG/RR&#10;9pXUPT4i3LRymiRzabDhuFBjR5uaymtxMwo24av9nf1UeCDah+3usvtu1kap0TCslyA8Bf8ffrcP&#10;WsF0Aq8v8QfI/A8AAP//AwBQSwECLQAUAAYACAAAACEA2+H2y+4AAACFAQAAEwAAAAAAAAAAAAAA&#10;AAAAAAAAW0NvbnRlbnRfVHlwZXNdLnhtbFBLAQItABQABgAIAAAAIQBa9CxbvwAAABUBAAALAAAA&#10;AAAAAAAAAAAAAB8BAABfcmVscy8ucmVsc1BLAQItABQABgAIAAAAIQDuHlsfwgAAANsAAAAPAAAA&#10;AAAAAAAAAAAAAAcCAABkcnMvZG93bnJldi54bWxQSwUGAAAAAAMAAwC3AAAA9gIAAAAA&#10;" fillcolor="window" strokecolor="#1f497d" strokeweight="1pt">
                <v:stroke opacity="19789f" miterlimit="4"/>
                <v:path arrowok="t"/>
                <v:textbox inset="3pt,3pt,3pt,3pt"/>
              </v:rect>
              <v:rect id="Rectangle" o:spid="_x0000_s1029" style="position:absolute;top:27736;width:68580;height: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LOvwQAAANsAAAAPAAAAZHJzL2Rvd25yZXYueG1sRI9Pi8Iw&#10;FMTvwn6H8Bb2ZtMt+IdqlKUget0qordH82yLzUtpYtv99htB8DjMzG+Y9XY0jeipc7VlBd9RDIK4&#10;sLrmUsHpuJsuQTiPrLGxTAr+yMF28zFZY6rtwL/U574UAcIuRQWV920qpSsqMugi2xIH72Y7gz7I&#10;rpS6wyHATSOTOJ5LgzWHhQpbyioq7vnDKLjGfMD87C77BR51NsuGps9Lpb4+x58VCE+jf4df7YNW&#10;kCTw/BJ+gNz8AwAA//8DAFBLAQItABQABgAIAAAAIQDb4fbL7gAAAIUBAAATAAAAAAAAAAAAAAAA&#10;AAAAAABbQ29udGVudF9UeXBlc10ueG1sUEsBAi0AFAAGAAgAAAAhAFr0LFu/AAAAFQEAAAsAAAAA&#10;AAAAAAAAAAAAHwEAAF9yZWxzLy5yZWxzUEsBAi0AFAAGAAgAAAAhABFws6/BAAAA2wAAAA8AAAAA&#10;AAAAAAAAAAAABwIAAGRycy9kb3ducmV2LnhtbFBLBQYAAAAAAwADALcAAAD1AgAAAAA=&#10;" fillcolor="#1f497d" stroked="f" strokeweight="1pt">
                <v:stroke miterlimit="4"/>
                <v:textbox inset="3pt,3pt,3pt,3pt"/>
              </v:rect>
              <v:rect id="Rectangle 5" o:spid="_x0000_s1030" style="position:absolute;top:13106;width:68548;height:14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LOtwwAAANoAAAAPAAAAZHJzL2Rvd25yZXYueG1sRI/BasMw&#10;EETvhfyD2EBvjZxC2uBENiEQWugpbg7JbbE2lhNrZSTVdv++KhR6HGbmDbMtJ9uJgXxoHStYLjIQ&#10;xLXTLTcKTp+HpzWIEJE1do5JwTcFKIvZwxZz7UY+0lDFRiQIhxwVmBj7XMpQG7IYFq4nTt7VeYsx&#10;Sd9I7XFMcNvJ5yx7kRZbTgsGe9obqu/Vl1VwbldV86bHSx+G+haWxw8z+lelHufTbgMi0hT/w3/t&#10;d61gBb9X0g2QxQ8AAAD//wMAUEsBAi0AFAAGAAgAAAAhANvh9svuAAAAhQEAABMAAAAAAAAAAAAA&#10;AAAAAAAAAFtDb250ZW50X1R5cGVzXS54bWxQSwECLQAUAAYACAAAACEAWvQsW78AAAAVAQAACwAA&#10;AAAAAAAAAAAAAAAfAQAAX3JlbHMvLnJlbHNQSwECLQAUAAYACAAAACEA33izrcMAAADaAAAADwAA&#10;AAAAAAAAAAAAAAAHAgAAZHJzL2Rvd25yZXYueG1sUEsFBgAAAAADAAMAtwAAAPcCAAAAAA==&#10;" fillcolor="#1f497d [3215]" stroked="f" strokeweight="1pt">
                <v:fill color2="#548dd4 [1951]" rotate="t" angle="90" focus="100%" type="gradien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31" type="#_x0000_t75" alt="bubble design" style="position:absolute;width:68548;height:27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LpbwwAAANoAAAAPAAAAZHJzL2Rvd25yZXYueG1sRI/NasMw&#10;EITvhbyD2EAvJZFbqAlOlJAWit1LIU6c82JtbBNrZSz5p29fFQo9DjPzDbM7zKYVI/WusazgeR2B&#10;IC6tbrhScDl/rDYgnEfW2FomBd/k4LBfPOww0XbiE425r0SAsEtQQe19l0jpypoMurXtiIN3s71B&#10;H2RfSd3jFOCmlS9RFEuDDYeFGjt6r6m854NRMH4+FWmRDuPbwCcfT8M1+3o1Sj0u5+MWhKfZ/4f/&#10;2plWEMPvlXAD5P4HAAD//wMAUEsBAi0AFAAGAAgAAAAhANvh9svuAAAAhQEAABMAAAAAAAAAAAAA&#10;AAAAAAAAAFtDb250ZW50X1R5cGVzXS54bWxQSwECLQAUAAYACAAAACEAWvQsW78AAAAVAQAACwAA&#10;AAAAAAAAAAAAAAAfAQAAX3JlbHMvLnJlbHNQSwECLQAUAAYACAAAACEAp5C6W8MAAADaAAAADwAA&#10;AAAAAAAAAAAAAAAHAgAAZHJzL2Rvd25yZXYueG1sUEsFBgAAAAADAAMAtwAAAPcCAAAAAA==&#10;">
                <v:imagedata r:id="rId2" o:title="bubble design" cropbottom="38140f" cropright="699f"/>
              </v:shape>
              <v:rect id="Rectangle 17" o:spid="_x0000_s1032" style="position:absolute;top:104394;width:67843;height:94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lC9wwAAANsAAAAPAAAAZHJzL2Rvd25yZXYueG1sRE9Na8JA&#10;EL0X/A/LCN7qxoBpTV2DBEQvHmpDobcxO02C2dmYXU38991Cobd5vM9ZZ6NpxZ1611hWsJhHIIhL&#10;qxuuFBQfu+dXEM4ja2wtk4IHOcg2k6c1ptoO/E73k69ECGGXooLa+y6V0pU1GXRz2xEH7tv2Bn2A&#10;fSV1j0MIN62MoyiRBhsODTV2lNdUXk43oyAuxmU8HHerz6/ivI+S2zWPKVFqNh23byA8jf5f/Oc+&#10;6DD/BX5/CQfIzQ8AAAD//wMAUEsBAi0AFAAGAAgAAAAhANvh9svuAAAAhQEAABMAAAAAAAAAAAAA&#10;AAAAAAAAAFtDb250ZW50X1R5cGVzXS54bWxQSwECLQAUAAYACAAAACEAWvQsW78AAAAVAQAACwAA&#10;AAAAAAAAAAAAAAAfAQAAX3JlbHMvLnJlbHNQSwECLQAUAAYACAAAACEACsZQvcMAAADbAAAADwAA&#10;AAAAAAAAAAAAAAAHAgAAZHJzL2Rvd25yZXYueG1sUEsFBgAAAAADAAMAtwAAAPcCAAAAAA==&#10;" fillcolor="#f2f2f2 [3052]" stroked="f" strokeweight="1pt"/>
              <v:rect id="Rectangle" o:spid="_x0000_s1033" style="position:absolute;top:104241;width:67856;height: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BHlxAAAANoAAAAPAAAAZHJzL2Rvd25yZXYueG1sRI9fa8JA&#10;EMTfC/0OxxZ8q5cqFEk9RQpKX0T809LHJbfmorm9mNua+O17hYKPw8z8hpnOe1+rK7WxCmzgZZiB&#10;Ii6Crbg0cNgvnyegoiBbrAOTgRtFmM8eH6aY29Dxlq47KVWCcMzRgBNpcq1j4chjHIaGOHnH0HqU&#10;JNtS2xa7BPe1HmXZq/ZYcVpw2NC7o+K8+/EGTt+TYvT1uanlstrsZbl1h27tjBk89Ys3UEK93MP/&#10;7Q9rYAx/V9IN0LNfAAAA//8DAFBLAQItABQABgAIAAAAIQDb4fbL7gAAAIUBAAATAAAAAAAAAAAA&#10;AAAAAAAAAABbQ29udGVudF9UeXBlc10ueG1sUEsBAi0AFAAGAAgAAAAhAFr0LFu/AAAAFQEAAAsA&#10;AAAAAAAAAAAAAAAAHwEAAF9yZWxzLy5yZWxzUEsBAi0AFAAGAAgAAAAhAJ8wEeXEAAAA2gAAAA8A&#10;AAAAAAAAAAAAAAAABwIAAGRycy9kb3ducmV2LnhtbFBLBQYAAAAAAwADALcAAAD4AgAAAAA=&#10;" fillcolor="#1f497d [3215]" stroked="f" strokeweight="1pt">
                <v:stroke miterlimit="4"/>
                <v:textbox inset="3pt,3pt,3pt,3pt"/>
              </v:rect>
              <v:shape id="Round Same Side Corner Rectangle 14" o:spid="_x0000_s1034" style="position:absolute;left:2743;top:13106;width:8858;height:8572;rotation:180;visibility:visible;mso-wrap-style:square;v-text-anchor:middle" coordsize="885825,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tdwgAAANsAAAAPAAAAZHJzL2Rvd25yZXYueG1sRE9LawIx&#10;EL4X+h/CCN5q1kdLuxqlKIIHD9U+zuNmulmaTJYkrtv+elMo9DYf33MWq95Z0VGIjWcF41EBgrjy&#10;uuFawdvr9u4RREzIGq1nUvBNEVbL25sFltpf+EDdMdUih3AsUYFJqS2ljJUhh3HkW+LMffrgMGUY&#10;aqkDXnK4s3JSFA/SYcO5wWBLa0PV1/HsFNx/WBNO+/eu0mFrX85Pm2k/+1FqOOif5yAS9elf/Ofe&#10;6Tx/Br+/5APk8goAAP//AwBQSwECLQAUAAYACAAAACEA2+H2y+4AAACFAQAAEwAAAAAAAAAAAAAA&#10;AAAAAAAAW0NvbnRlbnRfVHlwZXNdLnhtbFBLAQItABQABgAIAAAAIQBa9CxbvwAAABUBAAALAAAA&#10;AAAAAAAAAAAAAB8BAABfcmVscy8ucmVsc1BLAQItABQABgAIAAAAIQC/s0tdwgAAANsAAAAPAAAA&#10;AAAAAAAAAAAAAAcCAABkcnMvZG93bnJldi54bWxQSwUGAAAAAAMAAwC3AAAA9gIAAAAA&#10;" path="m142878,l742947,v78909,,142878,63969,142878,142878l885825,857250r,l,857250r,l,142878c,63969,63969,,142878,xe" fillcolor="white [3212]" stroked="f" strokeweight="1pt">
                <v:path arrowok="t" o:connecttype="custom" o:connectlocs="142878,0;742947,0;885825,142878;885825,857250;885825,857250;0,857250;0,857250;0,142878;142878,0" o:connectangles="0,0,0,0,0,0,0,0,0"/>
              </v:shape>
              <v:shape id="Shape" o:spid="_x0000_s1035" style="position:absolute;left:5029;top:15925;width:4483;height:4306;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1WhxAAAANsAAAAPAAAAZHJzL2Rvd25yZXYueG1sRI9BawIx&#10;EIXvhf6HMEIvRbP2ILI1ighFoZe69dLbuBk3i5vJksR1++87B6G3Gd6b975ZbUbfqYFiagMbmM8K&#10;UMR1sC03Bk7fH9MlqJSRLXaBycAvJdisn59WWNpw5yMNVW6UhHAq0YDLuS+1TrUjj2kWemLRLiF6&#10;zLLGRtuIdwn3nX4rioX22LI0OOxp56i+VjdvoNq75lz/DCf+5K/2NRzjcn44G/MyGbfvoDKN+d/8&#10;uD5YwRd6+UUG0Os/AAAA//8DAFBLAQItABQABgAIAAAAIQDb4fbL7gAAAIUBAAATAAAAAAAAAAAA&#10;AAAAAAAAAABbQ29udGVudF9UeXBlc10ueG1sUEsBAi0AFAAGAAgAAAAhAFr0LFu/AAAAFQEAAAsA&#10;AAAAAAAAAAAAAAAAHwEAAF9yZWxzLy5yZWxzUEsBAi0AFAAGAAgAAAAhAEjfVaHEAAAA2wAAAA8A&#10;AAAAAAAAAAAAAAAABwIAAGRycy9kb3ducmV2LnhtbFBLBQYAAAAAAwADALcAAAD4AgAAAAA=&#10;" path="m17011,6372l19825,4715c19091,3632,18173,2676,17133,1912l15542,4842v490,383,1040,893,1469,1530xm18357,9940r3243,c21478,8602,21172,7264,20621,6117l17867,7773v245,701,368,1402,490,2167xm15665,1019c14502,446,13278,64,11993,r,3377c12727,3441,13401,3632,14074,3950l15665,1019xm11198,18287v-2081,,-4039,-956,-5385,-2549l8567,14081,,8920,,19242,2998,17458v1958,2613,4957,4142,8200,4142c16644,21600,21172,17204,21600,11596r-3243,c17929,15356,14930,18287,11198,18287xm6914,4779l5324,1848c4283,2612,3365,3568,2631,4651l5446,6308c5874,5735,6364,5225,6914,4779xm10402,3377l10402,c9117,127,7832,446,6731,1019l8322,3887v612,-255,1346,-446,2080,-510xe" fillcolor="#1f497d [3215]" stroked="f" strokeweight="1pt">
                <v:stroke miterlimit="4" joinstyle="miter"/>
                <v:path arrowok="t" o:extrusionok="f" o:connecttype="custom" o:connectlocs="224156,215266;224156,215266;224156,215266;224156,215266" o:connectangles="0,90,180,27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7E02EF"/>
    <w:multiLevelType w:val="multilevel"/>
    <w:tmpl w:val="5F166C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6EA062F"/>
    <w:multiLevelType w:val="multilevel"/>
    <w:tmpl w:val="3DD0BFB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23D13DE"/>
    <w:multiLevelType w:val="multilevel"/>
    <w:tmpl w:val="C0C4C5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62A74EA"/>
    <w:multiLevelType w:val="multilevel"/>
    <w:tmpl w:val="0AAA61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54243567">
    <w:abstractNumId w:val="3"/>
  </w:num>
  <w:num w:numId="2" w16cid:durableId="512036662">
    <w:abstractNumId w:val="0"/>
  </w:num>
  <w:num w:numId="3" w16cid:durableId="1840388988">
    <w:abstractNumId w:val="2"/>
  </w:num>
  <w:num w:numId="4" w16cid:durableId="58865666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removePersonalInformation/>
  <w:removeDateAndTime/>
  <w:doNotDisplayPageBoundaries/>
  <w:proofState w:spelling="clean" w:grammar="clean"/>
  <w:attachedTemplate r:id="rId1"/>
  <w:stylePaneFormatFilter w:val="5804" w:allStyles="0" w:customStyles="0" w:latentStyles="1" w:stylesInUse="0" w:headingStyles="0" w:numberingStyles="0" w:tableStyles="0" w:directFormattingOnRuns="0" w:directFormattingOnParagraphs="0" w:directFormattingOnNumbering="0" w:directFormattingOnTables="1"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4D52"/>
    <w:rsid w:val="000074FB"/>
    <w:rsid w:val="000B27AF"/>
    <w:rsid w:val="000C75BF"/>
    <w:rsid w:val="000E4F8F"/>
    <w:rsid w:val="000E7CC3"/>
    <w:rsid w:val="00110721"/>
    <w:rsid w:val="001257F0"/>
    <w:rsid w:val="00162F83"/>
    <w:rsid w:val="001A199E"/>
    <w:rsid w:val="00216054"/>
    <w:rsid w:val="00250EFB"/>
    <w:rsid w:val="0025130C"/>
    <w:rsid w:val="00256391"/>
    <w:rsid w:val="002633EB"/>
    <w:rsid w:val="00263631"/>
    <w:rsid w:val="00265218"/>
    <w:rsid w:val="002D3842"/>
    <w:rsid w:val="00306174"/>
    <w:rsid w:val="00337C0F"/>
    <w:rsid w:val="00366F6D"/>
    <w:rsid w:val="003B4838"/>
    <w:rsid w:val="003E0129"/>
    <w:rsid w:val="00431FD3"/>
    <w:rsid w:val="00435E8C"/>
    <w:rsid w:val="00463B35"/>
    <w:rsid w:val="00482917"/>
    <w:rsid w:val="004B36E0"/>
    <w:rsid w:val="004C2F50"/>
    <w:rsid w:val="005008D7"/>
    <w:rsid w:val="005154F6"/>
    <w:rsid w:val="00562990"/>
    <w:rsid w:val="005C4E65"/>
    <w:rsid w:val="005D124E"/>
    <w:rsid w:val="00674F12"/>
    <w:rsid w:val="006C7A40"/>
    <w:rsid w:val="0071089C"/>
    <w:rsid w:val="0079071F"/>
    <w:rsid w:val="007B52D2"/>
    <w:rsid w:val="007C1F7D"/>
    <w:rsid w:val="007D4902"/>
    <w:rsid w:val="00814D52"/>
    <w:rsid w:val="008374E8"/>
    <w:rsid w:val="008D3EE1"/>
    <w:rsid w:val="0090219B"/>
    <w:rsid w:val="009B0D08"/>
    <w:rsid w:val="009E6AC6"/>
    <w:rsid w:val="00A3321A"/>
    <w:rsid w:val="00A61E98"/>
    <w:rsid w:val="00AC7198"/>
    <w:rsid w:val="00AE3FB7"/>
    <w:rsid w:val="00B03BB3"/>
    <w:rsid w:val="00B122BA"/>
    <w:rsid w:val="00B91943"/>
    <w:rsid w:val="00BC1B68"/>
    <w:rsid w:val="00BF5A49"/>
    <w:rsid w:val="00C06FD2"/>
    <w:rsid w:val="00C16742"/>
    <w:rsid w:val="00D4436A"/>
    <w:rsid w:val="00D65012"/>
    <w:rsid w:val="00DA6B53"/>
    <w:rsid w:val="00E46711"/>
    <w:rsid w:val="00E53AFF"/>
    <w:rsid w:val="00E83A75"/>
    <w:rsid w:val="00F02AC0"/>
    <w:rsid w:val="00F27B67"/>
    <w:rsid w:val="00F8443B"/>
    <w:rsid w:val="00FC02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AC1B4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ranklin Gothic Book" w:eastAsia="Franklin Gothic Book" w:hAnsi="Franklin Gothic Book"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semiHidden="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6742"/>
    <w:pPr>
      <w:spacing w:after="240"/>
    </w:pPr>
    <w:rPr>
      <w:rFonts w:asciiTheme="minorHAnsi" w:hAnsiTheme="minorHAnsi"/>
      <w:color w:val="000000"/>
      <w:sz w:val="22"/>
      <w:szCs w:val="24"/>
    </w:rPr>
  </w:style>
  <w:style w:type="paragraph" w:styleId="Heading3">
    <w:name w:val="heading 3"/>
    <w:basedOn w:val="Normal"/>
    <w:link w:val="Heading3Char"/>
    <w:uiPriority w:val="9"/>
    <w:qFormat/>
    <w:rsid w:val="00814D52"/>
    <w:pPr>
      <w:spacing w:before="100" w:beforeAutospacing="1" w:after="100" w:afterAutospacing="1"/>
      <w:outlineLvl w:val="2"/>
    </w:pPr>
    <w:rPr>
      <w:rFonts w:ascii="Times New Roman" w:eastAsia="Times New Roman" w:hAnsi="Times New Roman"/>
      <w:b/>
      <w:bCs/>
      <w:color w:val="auto"/>
      <w:sz w:val="27"/>
      <w:szCs w:val="27"/>
      <w:lan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rsid w:val="00BC1B68"/>
    <w:pPr>
      <w:tabs>
        <w:tab w:val="center" w:pos="4680"/>
        <w:tab w:val="right" w:pos="9360"/>
      </w:tabs>
    </w:pPr>
  </w:style>
  <w:style w:type="character" w:customStyle="1" w:styleId="HeaderChar">
    <w:name w:val="Header Char"/>
    <w:basedOn w:val="DefaultParagraphFont"/>
    <w:link w:val="Header"/>
    <w:uiPriority w:val="99"/>
    <w:semiHidden/>
    <w:rsid w:val="00E53AFF"/>
  </w:style>
  <w:style w:type="paragraph" w:styleId="Footer">
    <w:name w:val="footer"/>
    <w:basedOn w:val="Normal"/>
    <w:link w:val="FooterChar"/>
    <w:uiPriority w:val="99"/>
    <w:semiHidden/>
    <w:rsid w:val="00BC1B68"/>
    <w:pPr>
      <w:tabs>
        <w:tab w:val="center" w:pos="4680"/>
        <w:tab w:val="right" w:pos="9360"/>
      </w:tabs>
    </w:pPr>
  </w:style>
  <w:style w:type="character" w:customStyle="1" w:styleId="FooterChar">
    <w:name w:val="Footer Char"/>
    <w:basedOn w:val="DefaultParagraphFont"/>
    <w:link w:val="Footer"/>
    <w:uiPriority w:val="99"/>
    <w:semiHidden/>
    <w:rsid w:val="00E53AFF"/>
  </w:style>
  <w:style w:type="table" w:styleId="TableGrid">
    <w:name w:val="Table Grid"/>
    <w:basedOn w:val="TableNormal"/>
    <w:uiPriority w:val="39"/>
    <w:rsid w:val="00BC1B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qFormat/>
    <w:rsid w:val="0025130C"/>
    <w:pPr>
      <w:contextualSpacing/>
      <w:jc w:val="center"/>
    </w:pPr>
    <w:rPr>
      <w:rFonts w:asciiTheme="majorHAnsi" w:eastAsia="Times New Roman" w:hAnsiTheme="majorHAnsi"/>
      <w:b/>
      <w:color w:val="FFFFFF"/>
      <w:spacing w:val="-10"/>
      <w:kern w:val="28"/>
      <w:sz w:val="32"/>
      <w:szCs w:val="56"/>
    </w:rPr>
  </w:style>
  <w:style w:type="character" w:customStyle="1" w:styleId="TitleChar">
    <w:name w:val="Title Char"/>
    <w:link w:val="Title"/>
    <w:rsid w:val="0025130C"/>
    <w:rPr>
      <w:rFonts w:asciiTheme="majorHAnsi" w:eastAsia="Times New Roman" w:hAnsiTheme="majorHAnsi"/>
      <w:b/>
      <w:color w:val="FFFFFF"/>
      <w:spacing w:val="-10"/>
      <w:kern w:val="28"/>
      <w:sz w:val="32"/>
      <w:szCs w:val="56"/>
    </w:rPr>
  </w:style>
  <w:style w:type="paragraph" w:styleId="NormalWeb">
    <w:name w:val="Normal (Web)"/>
    <w:basedOn w:val="Normal"/>
    <w:uiPriority w:val="99"/>
    <w:semiHidden/>
    <w:rsid w:val="00265218"/>
    <w:pPr>
      <w:spacing w:before="100" w:beforeAutospacing="1" w:after="100" w:afterAutospacing="1"/>
    </w:pPr>
    <w:rPr>
      <w:rFonts w:ascii="Times New Roman" w:eastAsia="Times New Roman" w:hAnsi="Times New Roman"/>
    </w:rPr>
  </w:style>
  <w:style w:type="paragraph" w:customStyle="1" w:styleId="Text">
    <w:name w:val="Text"/>
    <w:basedOn w:val="Normal"/>
    <w:next w:val="Normal"/>
    <w:uiPriority w:val="1"/>
    <w:qFormat/>
    <w:rsid w:val="00265218"/>
  </w:style>
  <w:style w:type="paragraph" w:customStyle="1" w:styleId="BlueText">
    <w:name w:val="Blue Text"/>
    <w:basedOn w:val="Normal"/>
    <w:uiPriority w:val="3"/>
    <w:qFormat/>
    <w:rsid w:val="00C16742"/>
    <w:pPr>
      <w:spacing w:after="120"/>
    </w:pPr>
    <w:rPr>
      <w:color w:val="1F497D" w:themeColor="text2"/>
    </w:rPr>
  </w:style>
  <w:style w:type="paragraph" w:customStyle="1" w:styleId="Contacts">
    <w:name w:val="Contacts"/>
    <w:basedOn w:val="Normal"/>
    <w:uiPriority w:val="5"/>
    <w:qFormat/>
    <w:rsid w:val="005154F6"/>
    <w:pPr>
      <w:spacing w:after="0"/>
      <w:jc w:val="center"/>
    </w:pPr>
    <w:rPr>
      <w:caps/>
      <w:color w:val="1F497D" w:themeColor="text2"/>
      <w:sz w:val="20"/>
      <w:szCs w:val="20"/>
    </w:rPr>
  </w:style>
  <w:style w:type="character" w:styleId="PlaceholderText">
    <w:name w:val="Placeholder Text"/>
    <w:uiPriority w:val="99"/>
    <w:semiHidden/>
    <w:rsid w:val="00E53AFF"/>
    <w:rPr>
      <w:color w:val="808080"/>
    </w:rPr>
  </w:style>
  <w:style w:type="paragraph" w:customStyle="1" w:styleId="BoldText">
    <w:name w:val="Bold Text"/>
    <w:basedOn w:val="Text"/>
    <w:uiPriority w:val="2"/>
    <w:qFormat/>
    <w:rsid w:val="001A199E"/>
    <w:rPr>
      <w:b/>
      <w:bCs/>
      <w:color w:val="000000" w:themeColor="text1"/>
      <w:sz w:val="24"/>
    </w:rPr>
  </w:style>
  <w:style w:type="paragraph" w:customStyle="1" w:styleId="BlueBoldText">
    <w:name w:val="Blue Bold Text"/>
    <w:basedOn w:val="BlueText"/>
    <w:uiPriority w:val="4"/>
    <w:qFormat/>
    <w:rsid w:val="00C16742"/>
    <w:rPr>
      <w:b/>
      <w:bCs/>
      <w:sz w:val="24"/>
    </w:rPr>
  </w:style>
  <w:style w:type="paragraph" w:customStyle="1" w:styleId="Notes">
    <w:name w:val="Notes"/>
    <w:basedOn w:val="BlueText"/>
    <w:uiPriority w:val="6"/>
    <w:qFormat/>
    <w:rsid w:val="001A199E"/>
    <w:rPr>
      <w:i/>
      <w:iCs/>
      <w:sz w:val="20"/>
    </w:rPr>
  </w:style>
  <w:style w:type="paragraph" w:customStyle="1" w:styleId="TextCentered">
    <w:name w:val="Text (Centered)"/>
    <w:basedOn w:val="Text"/>
    <w:semiHidden/>
    <w:rsid w:val="005C4E65"/>
    <w:pPr>
      <w:spacing w:after="120"/>
      <w:jc w:val="center"/>
    </w:pPr>
    <w:rPr>
      <w:rFonts w:eastAsia="Times New Roman"/>
      <w:szCs w:val="20"/>
    </w:rPr>
  </w:style>
  <w:style w:type="paragraph" w:customStyle="1" w:styleId="BoldTextCentered">
    <w:name w:val="Bold Text (Centered)"/>
    <w:basedOn w:val="BoldText"/>
    <w:semiHidden/>
    <w:rsid w:val="005C4E65"/>
    <w:pPr>
      <w:jc w:val="center"/>
    </w:pPr>
    <w:rPr>
      <w:rFonts w:eastAsia="Times New Roman"/>
      <w:szCs w:val="20"/>
    </w:rPr>
  </w:style>
  <w:style w:type="paragraph" w:customStyle="1" w:styleId="BoldTableText">
    <w:name w:val="Bold Table Text"/>
    <w:basedOn w:val="BoldText"/>
    <w:qFormat/>
    <w:rsid w:val="0079071F"/>
    <w:pPr>
      <w:jc w:val="center"/>
    </w:pPr>
  </w:style>
  <w:style w:type="character" w:customStyle="1" w:styleId="Heading3Char">
    <w:name w:val="Heading 3 Char"/>
    <w:basedOn w:val="DefaultParagraphFont"/>
    <w:link w:val="Heading3"/>
    <w:uiPriority w:val="9"/>
    <w:rsid w:val="00814D52"/>
    <w:rPr>
      <w:rFonts w:ascii="Times New Roman" w:eastAsia="Times New Roman" w:hAnsi="Times New Roman"/>
      <w:b/>
      <w:bCs/>
      <w:sz w:val="27"/>
      <w:szCs w:val="27"/>
      <w:lang/>
    </w:rPr>
  </w:style>
  <w:style w:type="character" w:styleId="Strong">
    <w:name w:val="Strong"/>
    <w:basedOn w:val="DefaultParagraphFont"/>
    <w:uiPriority w:val="22"/>
    <w:qFormat/>
    <w:rsid w:val="00814D52"/>
    <w:rPr>
      <w:b/>
      <w:bCs/>
    </w:rPr>
  </w:style>
  <w:style w:type="character" w:styleId="HTMLCode">
    <w:name w:val="HTML Code"/>
    <w:basedOn w:val="DefaultParagraphFont"/>
    <w:uiPriority w:val="99"/>
    <w:semiHidden/>
    <w:unhideWhenUsed/>
    <w:rsid w:val="00814D52"/>
    <w:rPr>
      <w:rFonts w:ascii="Courier New" w:eastAsia="Times New Roman" w:hAnsi="Courier New" w:cs="Courier New"/>
      <w:sz w:val="20"/>
      <w:szCs w:val="20"/>
    </w:rPr>
  </w:style>
  <w:style w:type="paragraph" w:styleId="ListParagraph">
    <w:name w:val="List Paragraph"/>
    <w:basedOn w:val="Normal"/>
    <w:uiPriority w:val="34"/>
    <w:semiHidden/>
    <w:qFormat/>
    <w:rsid w:val="000074F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727087">
      <w:bodyDiv w:val="1"/>
      <w:marLeft w:val="0"/>
      <w:marRight w:val="0"/>
      <w:marTop w:val="0"/>
      <w:marBottom w:val="0"/>
      <w:divBdr>
        <w:top w:val="none" w:sz="0" w:space="0" w:color="auto"/>
        <w:left w:val="none" w:sz="0" w:space="0" w:color="auto"/>
        <w:bottom w:val="none" w:sz="0" w:space="0" w:color="auto"/>
        <w:right w:val="none" w:sz="0" w:space="0" w:color="auto"/>
      </w:divBdr>
      <w:divsChild>
        <w:div w:id="1733000651">
          <w:marLeft w:val="0"/>
          <w:marRight w:val="0"/>
          <w:marTop w:val="0"/>
          <w:marBottom w:val="0"/>
          <w:divBdr>
            <w:top w:val="none" w:sz="0" w:space="0" w:color="auto"/>
            <w:left w:val="none" w:sz="0" w:space="0" w:color="auto"/>
            <w:bottom w:val="none" w:sz="0" w:space="0" w:color="auto"/>
            <w:right w:val="none" w:sz="0" w:space="0" w:color="auto"/>
          </w:divBdr>
          <w:divsChild>
            <w:div w:id="1103644993">
              <w:marLeft w:val="0"/>
              <w:marRight w:val="0"/>
              <w:marTop w:val="0"/>
              <w:marBottom w:val="0"/>
              <w:divBdr>
                <w:top w:val="none" w:sz="0" w:space="0" w:color="auto"/>
                <w:left w:val="none" w:sz="0" w:space="0" w:color="auto"/>
                <w:bottom w:val="none" w:sz="0" w:space="0" w:color="auto"/>
                <w:right w:val="none" w:sz="0" w:space="0" w:color="auto"/>
              </w:divBdr>
              <w:divsChild>
                <w:div w:id="677579598">
                  <w:marLeft w:val="0"/>
                  <w:marRight w:val="0"/>
                  <w:marTop w:val="0"/>
                  <w:marBottom w:val="0"/>
                  <w:divBdr>
                    <w:top w:val="none" w:sz="0" w:space="0" w:color="auto"/>
                    <w:left w:val="none" w:sz="0" w:space="0" w:color="auto"/>
                    <w:bottom w:val="none" w:sz="0" w:space="0" w:color="auto"/>
                    <w:right w:val="none" w:sz="0" w:space="0" w:color="auto"/>
                  </w:divBdr>
                  <w:divsChild>
                    <w:div w:id="116602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373005">
      <w:bodyDiv w:val="1"/>
      <w:marLeft w:val="0"/>
      <w:marRight w:val="0"/>
      <w:marTop w:val="0"/>
      <w:marBottom w:val="0"/>
      <w:divBdr>
        <w:top w:val="none" w:sz="0" w:space="0" w:color="auto"/>
        <w:left w:val="none" w:sz="0" w:space="0" w:color="auto"/>
        <w:bottom w:val="none" w:sz="0" w:space="0" w:color="auto"/>
        <w:right w:val="none" w:sz="0" w:space="0" w:color="auto"/>
      </w:divBdr>
      <w:divsChild>
        <w:div w:id="1096438510">
          <w:marLeft w:val="0"/>
          <w:marRight w:val="0"/>
          <w:marTop w:val="0"/>
          <w:marBottom w:val="0"/>
          <w:divBdr>
            <w:top w:val="none" w:sz="0" w:space="0" w:color="auto"/>
            <w:left w:val="none" w:sz="0" w:space="0" w:color="auto"/>
            <w:bottom w:val="none" w:sz="0" w:space="0" w:color="auto"/>
            <w:right w:val="none" w:sz="0" w:space="0" w:color="auto"/>
          </w:divBdr>
          <w:divsChild>
            <w:div w:id="2030793751">
              <w:marLeft w:val="0"/>
              <w:marRight w:val="0"/>
              <w:marTop w:val="0"/>
              <w:marBottom w:val="0"/>
              <w:divBdr>
                <w:top w:val="none" w:sz="0" w:space="0" w:color="auto"/>
                <w:left w:val="none" w:sz="0" w:space="0" w:color="auto"/>
                <w:bottom w:val="none" w:sz="0" w:space="0" w:color="auto"/>
                <w:right w:val="none" w:sz="0" w:space="0" w:color="auto"/>
              </w:divBdr>
              <w:divsChild>
                <w:div w:id="1551650274">
                  <w:marLeft w:val="0"/>
                  <w:marRight w:val="0"/>
                  <w:marTop w:val="0"/>
                  <w:marBottom w:val="0"/>
                  <w:divBdr>
                    <w:top w:val="none" w:sz="0" w:space="0" w:color="auto"/>
                    <w:left w:val="none" w:sz="0" w:space="0" w:color="auto"/>
                    <w:bottom w:val="none" w:sz="0" w:space="0" w:color="auto"/>
                    <w:right w:val="none" w:sz="0" w:space="0" w:color="auto"/>
                  </w:divBdr>
                  <w:divsChild>
                    <w:div w:id="182061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212842">
      <w:bodyDiv w:val="1"/>
      <w:marLeft w:val="0"/>
      <w:marRight w:val="0"/>
      <w:marTop w:val="0"/>
      <w:marBottom w:val="0"/>
      <w:divBdr>
        <w:top w:val="none" w:sz="0" w:space="0" w:color="auto"/>
        <w:left w:val="none" w:sz="0" w:space="0" w:color="auto"/>
        <w:bottom w:val="none" w:sz="0" w:space="0" w:color="auto"/>
        <w:right w:val="none" w:sz="0" w:space="0" w:color="auto"/>
      </w:divBdr>
      <w:divsChild>
        <w:div w:id="1650015196">
          <w:marLeft w:val="0"/>
          <w:marRight w:val="0"/>
          <w:marTop w:val="0"/>
          <w:marBottom w:val="0"/>
          <w:divBdr>
            <w:top w:val="none" w:sz="0" w:space="0" w:color="auto"/>
            <w:left w:val="none" w:sz="0" w:space="0" w:color="auto"/>
            <w:bottom w:val="none" w:sz="0" w:space="0" w:color="auto"/>
            <w:right w:val="none" w:sz="0" w:space="0" w:color="auto"/>
          </w:divBdr>
          <w:divsChild>
            <w:div w:id="1268080636">
              <w:marLeft w:val="0"/>
              <w:marRight w:val="0"/>
              <w:marTop w:val="0"/>
              <w:marBottom w:val="0"/>
              <w:divBdr>
                <w:top w:val="none" w:sz="0" w:space="0" w:color="auto"/>
                <w:left w:val="none" w:sz="0" w:space="0" w:color="auto"/>
                <w:bottom w:val="none" w:sz="0" w:space="0" w:color="auto"/>
                <w:right w:val="none" w:sz="0" w:space="0" w:color="auto"/>
              </w:divBdr>
              <w:divsChild>
                <w:div w:id="1506746332">
                  <w:marLeft w:val="0"/>
                  <w:marRight w:val="0"/>
                  <w:marTop w:val="0"/>
                  <w:marBottom w:val="0"/>
                  <w:divBdr>
                    <w:top w:val="none" w:sz="0" w:space="0" w:color="auto"/>
                    <w:left w:val="none" w:sz="0" w:space="0" w:color="auto"/>
                    <w:bottom w:val="none" w:sz="0" w:space="0" w:color="auto"/>
                    <w:right w:val="none" w:sz="0" w:space="0" w:color="auto"/>
                  </w:divBdr>
                  <w:divsChild>
                    <w:div w:id="163906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727121">
      <w:bodyDiv w:val="1"/>
      <w:marLeft w:val="0"/>
      <w:marRight w:val="0"/>
      <w:marTop w:val="0"/>
      <w:marBottom w:val="0"/>
      <w:divBdr>
        <w:top w:val="none" w:sz="0" w:space="0" w:color="auto"/>
        <w:left w:val="none" w:sz="0" w:space="0" w:color="auto"/>
        <w:bottom w:val="none" w:sz="0" w:space="0" w:color="auto"/>
        <w:right w:val="none" w:sz="0" w:space="0" w:color="auto"/>
      </w:divBdr>
      <w:divsChild>
        <w:div w:id="118453600">
          <w:marLeft w:val="0"/>
          <w:marRight w:val="0"/>
          <w:marTop w:val="0"/>
          <w:marBottom w:val="0"/>
          <w:divBdr>
            <w:top w:val="none" w:sz="0" w:space="0" w:color="auto"/>
            <w:left w:val="none" w:sz="0" w:space="0" w:color="auto"/>
            <w:bottom w:val="none" w:sz="0" w:space="0" w:color="auto"/>
            <w:right w:val="none" w:sz="0" w:space="0" w:color="auto"/>
          </w:divBdr>
          <w:divsChild>
            <w:div w:id="1119301892">
              <w:marLeft w:val="0"/>
              <w:marRight w:val="0"/>
              <w:marTop w:val="0"/>
              <w:marBottom w:val="0"/>
              <w:divBdr>
                <w:top w:val="none" w:sz="0" w:space="0" w:color="auto"/>
                <w:left w:val="none" w:sz="0" w:space="0" w:color="auto"/>
                <w:bottom w:val="none" w:sz="0" w:space="0" w:color="auto"/>
                <w:right w:val="none" w:sz="0" w:space="0" w:color="auto"/>
              </w:divBdr>
              <w:divsChild>
                <w:div w:id="1537505657">
                  <w:marLeft w:val="0"/>
                  <w:marRight w:val="0"/>
                  <w:marTop w:val="0"/>
                  <w:marBottom w:val="0"/>
                  <w:divBdr>
                    <w:top w:val="none" w:sz="0" w:space="0" w:color="auto"/>
                    <w:left w:val="none" w:sz="0" w:space="0" w:color="auto"/>
                    <w:bottom w:val="none" w:sz="0" w:space="0" w:color="auto"/>
                    <w:right w:val="none" w:sz="0" w:space="0" w:color="auto"/>
                  </w:divBdr>
                  <w:divsChild>
                    <w:div w:id="192487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6157334">
      <w:bodyDiv w:val="1"/>
      <w:marLeft w:val="0"/>
      <w:marRight w:val="0"/>
      <w:marTop w:val="0"/>
      <w:marBottom w:val="0"/>
      <w:divBdr>
        <w:top w:val="none" w:sz="0" w:space="0" w:color="auto"/>
        <w:left w:val="none" w:sz="0" w:space="0" w:color="auto"/>
        <w:bottom w:val="none" w:sz="0" w:space="0" w:color="auto"/>
        <w:right w:val="none" w:sz="0" w:space="0" w:color="auto"/>
      </w:divBdr>
      <w:divsChild>
        <w:div w:id="1045177587">
          <w:marLeft w:val="0"/>
          <w:marRight w:val="0"/>
          <w:marTop w:val="0"/>
          <w:marBottom w:val="0"/>
          <w:divBdr>
            <w:top w:val="none" w:sz="0" w:space="0" w:color="auto"/>
            <w:left w:val="none" w:sz="0" w:space="0" w:color="auto"/>
            <w:bottom w:val="none" w:sz="0" w:space="0" w:color="auto"/>
            <w:right w:val="none" w:sz="0" w:space="0" w:color="auto"/>
          </w:divBdr>
          <w:divsChild>
            <w:div w:id="757942312">
              <w:marLeft w:val="0"/>
              <w:marRight w:val="0"/>
              <w:marTop w:val="0"/>
              <w:marBottom w:val="0"/>
              <w:divBdr>
                <w:top w:val="none" w:sz="0" w:space="0" w:color="auto"/>
                <w:left w:val="none" w:sz="0" w:space="0" w:color="auto"/>
                <w:bottom w:val="none" w:sz="0" w:space="0" w:color="auto"/>
                <w:right w:val="none" w:sz="0" w:space="0" w:color="auto"/>
              </w:divBdr>
              <w:divsChild>
                <w:div w:id="1961060510">
                  <w:marLeft w:val="0"/>
                  <w:marRight w:val="0"/>
                  <w:marTop w:val="0"/>
                  <w:marBottom w:val="0"/>
                  <w:divBdr>
                    <w:top w:val="none" w:sz="0" w:space="0" w:color="auto"/>
                    <w:left w:val="none" w:sz="0" w:space="0" w:color="auto"/>
                    <w:bottom w:val="none" w:sz="0" w:space="0" w:color="auto"/>
                    <w:right w:val="none" w:sz="0" w:space="0" w:color="auto"/>
                  </w:divBdr>
                  <w:divsChild>
                    <w:div w:id="61147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0991390">
      <w:bodyDiv w:val="1"/>
      <w:marLeft w:val="0"/>
      <w:marRight w:val="0"/>
      <w:marTop w:val="0"/>
      <w:marBottom w:val="0"/>
      <w:divBdr>
        <w:top w:val="none" w:sz="0" w:space="0" w:color="auto"/>
        <w:left w:val="none" w:sz="0" w:space="0" w:color="auto"/>
        <w:bottom w:val="none" w:sz="0" w:space="0" w:color="auto"/>
        <w:right w:val="none" w:sz="0" w:space="0" w:color="auto"/>
      </w:divBdr>
      <w:divsChild>
        <w:div w:id="405759821">
          <w:marLeft w:val="0"/>
          <w:marRight w:val="0"/>
          <w:marTop w:val="0"/>
          <w:marBottom w:val="0"/>
          <w:divBdr>
            <w:top w:val="none" w:sz="0" w:space="0" w:color="auto"/>
            <w:left w:val="none" w:sz="0" w:space="0" w:color="auto"/>
            <w:bottom w:val="none" w:sz="0" w:space="0" w:color="auto"/>
            <w:right w:val="none" w:sz="0" w:space="0" w:color="auto"/>
          </w:divBdr>
          <w:divsChild>
            <w:div w:id="1704863527">
              <w:marLeft w:val="0"/>
              <w:marRight w:val="0"/>
              <w:marTop w:val="0"/>
              <w:marBottom w:val="0"/>
              <w:divBdr>
                <w:top w:val="none" w:sz="0" w:space="0" w:color="auto"/>
                <w:left w:val="none" w:sz="0" w:space="0" w:color="auto"/>
                <w:bottom w:val="none" w:sz="0" w:space="0" w:color="auto"/>
                <w:right w:val="none" w:sz="0" w:space="0" w:color="auto"/>
              </w:divBdr>
              <w:divsChild>
                <w:div w:id="1119840603">
                  <w:marLeft w:val="0"/>
                  <w:marRight w:val="0"/>
                  <w:marTop w:val="0"/>
                  <w:marBottom w:val="0"/>
                  <w:divBdr>
                    <w:top w:val="none" w:sz="0" w:space="0" w:color="auto"/>
                    <w:left w:val="none" w:sz="0" w:space="0" w:color="auto"/>
                    <w:bottom w:val="none" w:sz="0" w:space="0" w:color="auto"/>
                    <w:right w:val="none" w:sz="0" w:space="0" w:color="auto"/>
                  </w:divBdr>
                  <w:divsChild>
                    <w:div w:id="144673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105901">
      <w:bodyDiv w:val="1"/>
      <w:marLeft w:val="0"/>
      <w:marRight w:val="0"/>
      <w:marTop w:val="0"/>
      <w:marBottom w:val="0"/>
      <w:divBdr>
        <w:top w:val="none" w:sz="0" w:space="0" w:color="auto"/>
        <w:left w:val="none" w:sz="0" w:space="0" w:color="auto"/>
        <w:bottom w:val="none" w:sz="0" w:space="0" w:color="auto"/>
        <w:right w:val="none" w:sz="0" w:space="0" w:color="auto"/>
      </w:divBdr>
      <w:divsChild>
        <w:div w:id="496575731">
          <w:marLeft w:val="0"/>
          <w:marRight w:val="0"/>
          <w:marTop w:val="0"/>
          <w:marBottom w:val="0"/>
          <w:divBdr>
            <w:top w:val="none" w:sz="0" w:space="0" w:color="auto"/>
            <w:left w:val="none" w:sz="0" w:space="0" w:color="auto"/>
            <w:bottom w:val="none" w:sz="0" w:space="0" w:color="auto"/>
            <w:right w:val="none" w:sz="0" w:space="0" w:color="auto"/>
          </w:divBdr>
          <w:divsChild>
            <w:div w:id="1090157964">
              <w:marLeft w:val="0"/>
              <w:marRight w:val="0"/>
              <w:marTop w:val="0"/>
              <w:marBottom w:val="0"/>
              <w:divBdr>
                <w:top w:val="none" w:sz="0" w:space="0" w:color="auto"/>
                <w:left w:val="none" w:sz="0" w:space="0" w:color="auto"/>
                <w:bottom w:val="none" w:sz="0" w:space="0" w:color="auto"/>
                <w:right w:val="none" w:sz="0" w:space="0" w:color="auto"/>
              </w:divBdr>
              <w:divsChild>
                <w:div w:id="2138989236">
                  <w:marLeft w:val="0"/>
                  <w:marRight w:val="0"/>
                  <w:marTop w:val="0"/>
                  <w:marBottom w:val="0"/>
                  <w:divBdr>
                    <w:top w:val="none" w:sz="0" w:space="0" w:color="auto"/>
                    <w:left w:val="none" w:sz="0" w:space="0" w:color="auto"/>
                    <w:bottom w:val="none" w:sz="0" w:space="0" w:color="auto"/>
                    <w:right w:val="none" w:sz="0" w:space="0" w:color="auto"/>
                  </w:divBdr>
                  <w:divsChild>
                    <w:div w:id="128785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444183">
      <w:bodyDiv w:val="1"/>
      <w:marLeft w:val="0"/>
      <w:marRight w:val="0"/>
      <w:marTop w:val="0"/>
      <w:marBottom w:val="0"/>
      <w:divBdr>
        <w:top w:val="none" w:sz="0" w:space="0" w:color="auto"/>
        <w:left w:val="none" w:sz="0" w:space="0" w:color="auto"/>
        <w:bottom w:val="none" w:sz="0" w:space="0" w:color="auto"/>
        <w:right w:val="none" w:sz="0" w:space="0" w:color="auto"/>
      </w:divBdr>
      <w:divsChild>
        <w:div w:id="217404452">
          <w:marLeft w:val="0"/>
          <w:marRight w:val="0"/>
          <w:marTop w:val="0"/>
          <w:marBottom w:val="0"/>
          <w:divBdr>
            <w:top w:val="none" w:sz="0" w:space="0" w:color="auto"/>
            <w:left w:val="none" w:sz="0" w:space="0" w:color="auto"/>
            <w:bottom w:val="none" w:sz="0" w:space="0" w:color="auto"/>
            <w:right w:val="none" w:sz="0" w:space="0" w:color="auto"/>
          </w:divBdr>
          <w:divsChild>
            <w:div w:id="76901811">
              <w:marLeft w:val="0"/>
              <w:marRight w:val="0"/>
              <w:marTop w:val="0"/>
              <w:marBottom w:val="0"/>
              <w:divBdr>
                <w:top w:val="none" w:sz="0" w:space="0" w:color="auto"/>
                <w:left w:val="none" w:sz="0" w:space="0" w:color="auto"/>
                <w:bottom w:val="none" w:sz="0" w:space="0" w:color="auto"/>
                <w:right w:val="none" w:sz="0" w:space="0" w:color="auto"/>
              </w:divBdr>
              <w:divsChild>
                <w:div w:id="1095517592">
                  <w:marLeft w:val="0"/>
                  <w:marRight w:val="0"/>
                  <w:marTop w:val="0"/>
                  <w:marBottom w:val="0"/>
                  <w:divBdr>
                    <w:top w:val="none" w:sz="0" w:space="0" w:color="auto"/>
                    <w:left w:val="none" w:sz="0" w:space="0" w:color="auto"/>
                    <w:bottom w:val="none" w:sz="0" w:space="0" w:color="auto"/>
                    <w:right w:val="none" w:sz="0" w:space="0" w:color="auto"/>
                  </w:divBdr>
                  <w:divsChild>
                    <w:div w:id="40727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8723488">
      <w:bodyDiv w:val="1"/>
      <w:marLeft w:val="0"/>
      <w:marRight w:val="0"/>
      <w:marTop w:val="0"/>
      <w:marBottom w:val="0"/>
      <w:divBdr>
        <w:top w:val="none" w:sz="0" w:space="0" w:color="auto"/>
        <w:left w:val="none" w:sz="0" w:space="0" w:color="auto"/>
        <w:bottom w:val="none" w:sz="0" w:space="0" w:color="auto"/>
        <w:right w:val="none" w:sz="0" w:space="0" w:color="auto"/>
      </w:divBdr>
    </w:div>
    <w:div w:id="750279970">
      <w:bodyDiv w:val="1"/>
      <w:marLeft w:val="0"/>
      <w:marRight w:val="0"/>
      <w:marTop w:val="0"/>
      <w:marBottom w:val="0"/>
      <w:divBdr>
        <w:top w:val="none" w:sz="0" w:space="0" w:color="auto"/>
        <w:left w:val="none" w:sz="0" w:space="0" w:color="auto"/>
        <w:bottom w:val="none" w:sz="0" w:space="0" w:color="auto"/>
        <w:right w:val="none" w:sz="0" w:space="0" w:color="auto"/>
      </w:divBdr>
    </w:div>
    <w:div w:id="806699083">
      <w:bodyDiv w:val="1"/>
      <w:marLeft w:val="0"/>
      <w:marRight w:val="0"/>
      <w:marTop w:val="0"/>
      <w:marBottom w:val="0"/>
      <w:divBdr>
        <w:top w:val="none" w:sz="0" w:space="0" w:color="auto"/>
        <w:left w:val="none" w:sz="0" w:space="0" w:color="auto"/>
        <w:bottom w:val="none" w:sz="0" w:space="0" w:color="auto"/>
        <w:right w:val="none" w:sz="0" w:space="0" w:color="auto"/>
      </w:divBdr>
      <w:divsChild>
        <w:div w:id="863901842">
          <w:marLeft w:val="0"/>
          <w:marRight w:val="0"/>
          <w:marTop w:val="0"/>
          <w:marBottom w:val="0"/>
          <w:divBdr>
            <w:top w:val="none" w:sz="0" w:space="0" w:color="auto"/>
            <w:left w:val="none" w:sz="0" w:space="0" w:color="auto"/>
            <w:bottom w:val="none" w:sz="0" w:space="0" w:color="auto"/>
            <w:right w:val="none" w:sz="0" w:space="0" w:color="auto"/>
          </w:divBdr>
          <w:divsChild>
            <w:div w:id="300964655">
              <w:marLeft w:val="0"/>
              <w:marRight w:val="0"/>
              <w:marTop w:val="0"/>
              <w:marBottom w:val="0"/>
              <w:divBdr>
                <w:top w:val="none" w:sz="0" w:space="0" w:color="auto"/>
                <w:left w:val="none" w:sz="0" w:space="0" w:color="auto"/>
                <w:bottom w:val="none" w:sz="0" w:space="0" w:color="auto"/>
                <w:right w:val="none" w:sz="0" w:space="0" w:color="auto"/>
              </w:divBdr>
              <w:divsChild>
                <w:div w:id="196734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795574">
      <w:bodyDiv w:val="1"/>
      <w:marLeft w:val="0"/>
      <w:marRight w:val="0"/>
      <w:marTop w:val="0"/>
      <w:marBottom w:val="0"/>
      <w:divBdr>
        <w:top w:val="none" w:sz="0" w:space="0" w:color="auto"/>
        <w:left w:val="none" w:sz="0" w:space="0" w:color="auto"/>
        <w:bottom w:val="none" w:sz="0" w:space="0" w:color="auto"/>
        <w:right w:val="none" w:sz="0" w:space="0" w:color="auto"/>
      </w:divBdr>
      <w:divsChild>
        <w:div w:id="1706248165">
          <w:marLeft w:val="0"/>
          <w:marRight w:val="0"/>
          <w:marTop w:val="0"/>
          <w:marBottom w:val="0"/>
          <w:divBdr>
            <w:top w:val="none" w:sz="0" w:space="0" w:color="auto"/>
            <w:left w:val="none" w:sz="0" w:space="0" w:color="auto"/>
            <w:bottom w:val="none" w:sz="0" w:space="0" w:color="auto"/>
            <w:right w:val="none" w:sz="0" w:space="0" w:color="auto"/>
          </w:divBdr>
          <w:divsChild>
            <w:div w:id="371656463">
              <w:marLeft w:val="0"/>
              <w:marRight w:val="0"/>
              <w:marTop w:val="0"/>
              <w:marBottom w:val="0"/>
              <w:divBdr>
                <w:top w:val="none" w:sz="0" w:space="0" w:color="auto"/>
                <w:left w:val="none" w:sz="0" w:space="0" w:color="auto"/>
                <w:bottom w:val="none" w:sz="0" w:space="0" w:color="auto"/>
                <w:right w:val="none" w:sz="0" w:space="0" w:color="auto"/>
              </w:divBdr>
              <w:divsChild>
                <w:div w:id="7371074">
                  <w:marLeft w:val="0"/>
                  <w:marRight w:val="0"/>
                  <w:marTop w:val="0"/>
                  <w:marBottom w:val="0"/>
                  <w:divBdr>
                    <w:top w:val="none" w:sz="0" w:space="0" w:color="auto"/>
                    <w:left w:val="none" w:sz="0" w:space="0" w:color="auto"/>
                    <w:bottom w:val="none" w:sz="0" w:space="0" w:color="auto"/>
                    <w:right w:val="none" w:sz="0" w:space="0" w:color="auto"/>
                  </w:divBdr>
                  <w:divsChild>
                    <w:div w:id="64759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4907384">
      <w:bodyDiv w:val="1"/>
      <w:marLeft w:val="0"/>
      <w:marRight w:val="0"/>
      <w:marTop w:val="0"/>
      <w:marBottom w:val="0"/>
      <w:divBdr>
        <w:top w:val="none" w:sz="0" w:space="0" w:color="auto"/>
        <w:left w:val="none" w:sz="0" w:space="0" w:color="auto"/>
        <w:bottom w:val="none" w:sz="0" w:space="0" w:color="auto"/>
        <w:right w:val="none" w:sz="0" w:space="0" w:color="auto"/>
      </w:divBdr>
      <w:divsChild>
        <w:div w:id="1470126534">
          <w:marLeft w:val="0"/>
          <w:marRight w:val="0"/>
          <w:marTop w:val="0"/>
          <w:marBottom w:val="0"/>
          <w:divBdr>
            <w:top w:val="none" w:sz="0" w:space="0" w:color="auto"/>
            <w:left w:val="none" w:sz="0" w:space="0" w:color="auto"/>
            <w:bottom w:val="none" w:sz="0" w:space="0" w:color="auto"/>
            <w:right w:val="none" w:sz="0" w:space="0" w:color="auto"/>
          </w:divBdr>
          <w:divsChild>
            <w:div w:id="542330748">
              <w:marLeft w:val="0"/>
              <w:marRight w:val="0"/>
              <w:marTop w:val="0"/>
              <w:marBottom w:val="0"/>
              <w:divBdr>
                <w:top w:val="none" w:sz="0" w:space="0" w:color="auto"/>
                <w:left w:val="none" w:sz="0" w:space="0" w:color="auto"/>
                <w:bottom w:val="none" w:sz="0" w:space="0" w:color="auto"/>
                <w:right w:val="none" w:sz="0" w:space="0" w:color="auto"/>
              </w:divBdr>
              <w:divsChild>
                <w:div w:id="640842968">
                  <w:marLeft w:val="0"/>
                  <w:marRight w:val="0"/>
                  <w:marTop w:val="0"/>
                  <w:marBottom w:val="0"/>
                  <w:divBdr>
                    <w:top w:val="none" w:sz="0" w:space="0" w:color="auto"/>
                    <w:left w:val="none" w:sz="0" w:space="0" w:color="auto"/>
                    <w:bottom w:val="none" w:sz="0" w:space="0" w:color="auto"/>
                    <w:right w:val="none" w:sz="0" w:space="0" w:color="auto"/>
                  </w:divBdr>
                  <w:divsChild>
                    <w:div w:id="141716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101935">
      <w:bodyDiv w:val="1"/>
      <w:marLeft w:val="0"/>
      <w:marRight w:val="0"/>
      <w:marTop w:val="0"/>
      <w:marBottom w:val="0"/>
      <w:divBdr>
        <w:top w:val="none" w:sz="0" w:space="0" w:color="auto"/>
        <w:left w:val="none" w:sz="0" w:space="0" w:color="auto"/>
        <w:bottom w:val="none" w:sz="0" w:space="0" w:color="auto"/>
        <w:right w:val="none" w:sz="0" w:space="0" w:color="auto"/>
      </w:divBdr>
      <w:divsChild>
        <w:div w:id="876508543">
          <w:marLeft w:val="0"/>
          <w:marRight w:val="0"/>
          <w:marTop w:val="0"/>
          <w:marBottom w:val="0"/>
          <w:divBdr>
            <w:top w:val="none" w:sz="0" w:space="0" w:color="auto"/>
            <w:left w:val="none" w:sz="0" w:space="0" w:color="auto"/>
            <w:bottom w:val="none" w:sz="0" w:space="0" w:color="auto"/>
            <w:right w:val="none" w:sz="0" w:space="0" w:color="auto"/>
          </w:divBdr>
          <w:divsChild>
            <w:div w:id="2070692887">
              <w:marLeft w:val="0"/>
              <w:marRight w:val="0"/>
              <w:marTop w:val="0"/>
              <w:marBottom w:val="0"/>
              <w:divBdr>
                <w:top w:val="none" w:sz="0" w:space="0" w:color="auto"/>
                <w:left w:val="none" w:sz="0" w:space="0" w:color="auto"/>
                <w:bottom w:val="none" w:sz="0" w:space="0" w:color="auto"/>
                <w:right w:val="none" w:sz="0" w:space="0" w:color="auto"/>
              </w:divBdr>
              <w:divsChild>
                <w:div w:id="116551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596696">
      <w:bodyDiv w:val="1"/>
      <w:marLeft w:val="0"/>
      <w:marRight w:val="0"/>
      <w:marTop w:val="0"/>
      <w:marBottom w:val="0"/>
      <w:divBdr>
        <w:top w:val="none" w:sz="0" w:space="0" w:color="auto"/>
        <w:left w:val="none" w:sz="0" w:space="0" w:color="auto"/>
        <w:bottom w:val="none" w:sz="0" w:space="0" w:color="auto"/>
        <w:right w:val="none" w:sz="0" w:space="0" w:color="auto"/>
      </w:divBdr>
      <w:divsChild>
        <w:div w:id="462581319">
          <w:marLeft w:val="0"/>
          <w:marRight w:val="0"/>
          <w:marTop w:val="0"/>
          <w:marBottom w:val="0"/>
          <w:divBdr>
            <w:top w:val="none" w:sz="0" w:space="0" w:color="auto"/>
            <w:left w:val="none" w:sz="0" w:space="0" w:color="auto"/>
            <w:bottom w:val="none" w:sz="0" w:space="0" w:color="auto"/>
            <w:right w:val="none" w:sz="0" w:space="0" w:color="auto"/>
          </w:divBdr>
          <w:divsChild>
            <w:div w:id="1993755654">
              <w:marLeft w:val="0"/>
              <w:marRight w:val="0"/>
              <w:marTop w:val="0"/>
              <w:marBottom w:val="0"/>
              <w:divBdr>
                <w:top w:val="none" w:sz="0" w:space="0" w:color="auto"/>
                <w:left w:val="none" w:sz="0" w:space="0" w:color="auto"/>
                <w:bottom w:val="none" w:sz="0" w:space="0" w:color="auto"/>
                <w:right w:val="none" w:sz="0" w:space="0" w:color="auto"/>
              </w:divBdr>
              <w:divsChild>
                <w:div w:id="210583993">
                  <w:marLeft w:val="0"/>
                  <w:marRight w:val="0"/>
                  <w:marTop w:val="0"/>
                  <w:marBottom w:val="0"/>
                  <w:divBdr>
                    <w:top w:val="none" w:sz="0" w:space="0" w:color="auto"/>
                    <w:left w:val="none" w:sz="0" w:space="0" w:color="auto"/>
                    <w:bottom w:val="none" w:sz="0" w:space="0" w:color="auto"/>
                    <w:right w:val="none" w:sz="0" w:space="0" w:color="auto"/>
                  </w:divBdr>
                  <w:divsChild>
                    <w:div w:id="211177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060190">
      <w:bodyDiv w:val="1"/>
      <w:marLeft w:val="0"/>
      <w:marRight w:val="0"/>
      <w:marTop w:val="0"/>
      <w:marBottom w:val="0"/>
      <w:divBdr>
        <w:top w:val="none" w:sz="0" w:space="0" w:color="auto"/>
        <w:left w:val="none" w:sz="0" w:space="0" w:color="auto"/>
        <w:bottom w:val="none" w:sz="0" w:space="0" w:color="auto"/>
        <w:right w:val="none" w:sz="0" w:space="0" w:color="auto"/>
      </w:divBdr>
      <w:divsChild>
        <w:div w:id="1184055349">
          <w:marLeft w:val="0"/>
          <w:marRight w:val="0"/>
          <w:marTop w:val="0"/>
          <w:marBottom w:val="0"/>
          <w:divBdr>
            <w:top w:val="none" w:sz="0" w:space="0" w:color="auto"/>
            <w:left w:val="none" w:sz="0" w:space="0" w:color="auto"/>
            <w:bottom w:val="none" w:sz="0" w:space="0" w:color="auto"/>
            <w:right w:val="none" w:sz="0" w:space="0" w:color="auto"/>
          </w:divBdr>
          <w:divsChild>
            <w:div w:id="1279292916">
              <w:marLeft w:val="0"/>
              <w:marRight w:val="0"/>
              <w:marTop w:val="0"/>
              <w:marBottom w:val="0"/>
              <w:divBdr>
                <w:top w:val="none" w:sz="0" w:space="0" w:color="auto"/>
                <w:left w:val="none" w:sz="0" w:space="0" w:color="auto"/>
                <w:bottom w:val="none" w:sz="0" w:space="0" w:color="auto"/>
                <w:right w:val="none" w:sz="0" w:space="0" w:color="auto"/>
              </w:divBdr>
              <w:divsChild>
                <w:div w:id="976225175">
                  <w:marLeft w:val="0"/>
                  <w:marRight w:val="0"/>
                  <w:marTop w:val="0"/>
                  <w:marBottom w:val="0"/>
                  <w:divBdr>
                    <w:top w:val="none" w:sz="0" w:space="0" w:color="auto"/>
                    <w:left w:val="none" w:sz="0" w:space="0" w:color="auto"/>
                    <w:bottom w:val="none" w:sz="0" w:space="0" w:color="auto"/>
                    <w:right w:val="none" w:sz="0" w:space="0" w:color="auto"/>
                  </w:divBdr>
                  <w:divsChild>
                    <w:div w:id="122264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275744">
      <w:bodyDiv w:val="1"/>
      <w:marLeft w:val="0"/>
      <w:marRight w:val="0"/>
      <w:marTop w:val="0"/>
      <w:marBottom w:val="0"/>
      <w:divBdr>
        <w:top w:val="none" w:sz="0" w:space="0" w:color="auto"/>
        <w:left w:val="none" w:sz="0" w:space="0" w:color="auto"/>
        <w:bottom w:val="none" w:sz="0" w:space="0" w:color="auto"/>
        <w:right w:val="none" w:sz="0" w:space="0" w:color="auto"/>
      </w:divBdr>
      <w:divsChild>
        <w:div w:id="2053453676">
          <w:marLeft w:val="0"/>
          <w:marRight w:val="0"/>
          <w:marTop w:val="0"/>
          <w:marBottom w:val="0"/>
          <w:divBdr>
            <w:top w:val="none" w:sz="0" w:space="0" w:color="auto"/>
            <w:left w:val="none" w:sz="0" w:space="0" w:color="auto"/>
            <w:bottom w:val="none" w:sz="0" w:space="0" w:color="auto"/>
            <w:right w:val="none" w:sz="0" w:space="0" w:color="auto"/>
          </w:divBdr>
          <w:divsChild>
            <w:div w:id="1804232824">
              <w:marLeft w:val="0"/>
              <w:marRight w:val="0"/>
              <w:marTop w:val="0"/>
              <w:marBottom w:val="0"/>
              <w:divBdr>
                <w:top w:val="none" w:sz="0" w:space="0" w:color="auto"/>
                <w:left w:val="none" w:sz="0" w:space="0" w:color="auto"/>
                <w:bottom w:val="none" w:sz="0" w:space="0" w:color="auto"/>
                <w:right w:val="none" w:sz="0" w:space="0" w:color="auto"/>
              </w:divBdr>
              <w:divsChild>
                <w:div w:id="364907900">
                  <w:marLeft w:val="0"/>
                  <w:marRight w:val="0"/>
                  <w:marTop w:val="0"/>
                  <w:marBottom w:val="0"/>
                  <w:divBdr>
                    <w:top w:val="none" w:sz="0" w:space="0" w:color="auto"/>
                    <w:left w:val="none" w:sz="0" w:space="0" w:color="auto"/>
                    <w:bottom w:val="none" w:sz="0" w:space="0" w:color="auto"/>
                    <w:right w:val="none" w:sz="0" w:space="0" w:color="auto"/>
                  </w:divBdr>
                  <w:divsChild>
                    <w:div w:id="110507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6751768">
      <w:bodyDiv w:val="1"/>
      <w:marLeft w:val="0"/>
      <w:marRight w:val="0"/>
      <w:marTop w:val="0"/>
      <w:marBottom w:val="0"/>
      <w:divBdr>
        <w:top w:val="none" w:sz="0" w:space="0" w:color="auto"/>
        <w:left w:val="none" w:sz="0" w:space="0" w:color="auto"/>
        <w:bottom w:val="none" w:sz="0" w:space="0" w:color="auto"/>
        <w:right w:val="none" w:sz="0" w:space="0" w:color="auto"/>
      </w:divBdr>
      <w:divsChild>
        <w:div w:id="621501151">
          <w:marLeft w:val="0"/>
          <w:marRight w:val="0"/>
          <w:marTop w:val="0"/>
          <w:marBottom w:val="0"/>
          <w:divBdr>
            <w:top w:val="none" w:sz="0" w:space="0" w:color="auto"/>
            <w:left w:val="none" w:sz="0" w:space="0" w:color="auto"/>
            <w:bottom w:val="none" w:sz="0" w:space="0" w:color="auto"/>
            <w:right w:val="none" w:sz="0" w:space="0" w:color="auto"/>
          </w:divBdr>
          <w:divsChild>
            <w:div w:id="1242107629">
              <w:marLeft w:val="0"/>
              <w:marRight w:val="0"/>
              <w:marTop w:val="0"/>
              <w:marBottom w:val="0"/>
              <w:divBdr>
                <w:top w:val="none" w:sz="0" w:space="0" w:color="auto"/>
                <w:left w:val="none" w:sz="0" w:space="0" w:color="auto"/>
                <w:bottom w:val="none" w:sz="0" w:space="0" w:color="auto"/>
                <w:right w:val="none" w:sz="0" w:space="0" w:color="auto"/>
              </w:divBdr>
              <w:divsChild>
                <w:div w:id="1793859738">
                  <w:marLeft w:val="0"/>
                  <w:marRight w:val="0"/>
                  <w:marTop w:val="0"/>
                  <w:marBottom w:val="0"/>
                  <w:divBdr>
                    <w:top w:val="none" w:sz="0" w:space="0" w:color="auto"/>
                    <w:left w:val="none" w:sz="0" w:space="0" w:color="auto"/>
                    <w:bottom w:val="none" w:sz="0" w:space="0" w:color="auto"/>
                    <w:right w:val="none" w:sz="0" w:space="0" w:color="auto"/>
                  </w:divBdr>
                  <w:divsChild>
                    <w:div w:id="108930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227164">
      <w:bodyDiv w:val="1"/>
      <w:marLeft w:val="0"/>
      <w:marRight w:val="0"/>
      <w:marTop w:val="0"/>
      <w:marBottom w:val="0"/>
      <w:divBdr>
        <w:top w:val="none" w:sz="0" w:space="0" w:color="auto"/>
        <w:left w:val="none" w:sz="0" w:space="0" w:color="auto"/>
        <w:bottom w:val="none" w:sz="0" w:space="0" w:color="auto"/>
        <w:right w:val="none" w:sz="0" w:space="0" w:color="auto"/>
      </w:divBdr>
    </w:div>
    <w:div w:id="1946106879">
      <w:bodyDiv w:val="1"/>
      <w:marLeft w:val="0"/>
      <w:marRight w:val="0"/>
      <w:marTop w:val="0"/>
      <w:marBottom w:val="0"/>
      <w:divBdr>
        <w:top w:val="none" w:sz="0" w:space="0" w:color="auto"/>
        <w:left w:val="none" w:sz="0" w:space="0" w:color="auto"/>
        <w:bottom w:val="none" w:sz="0" w:space="0" w:color="auto"/>
        <w:right w:val="none" w:sz="0" w:space="0" w:color="auto"/>
      </w:divBdr>
      <w:divsChild>
        <w:div w:id="1786192991">
          <w:marLeft w:val="0"/>
          <w:marRight w:val="0"/>
          <w:marTop w:val="0"/>
          <w:marBottom w:val="0"/>
          <w:divBdr>
            <w:top w:val="none" w:sz="0" w:space="0" w:color="auto"/>
            <w:left w:val="none" w:sz="0" w:space="0" w:color="auto"/>
            <w:bottom w:val="none" w:sz="0" w:space="0" w:color="auto"/>
            <w:right w:val="none" w:sz="0" w:space="0" w:color="auto"/>
          </w:divBdr>
          <w:divsChild>
            <w:div w:id="1827939847">
              <w:marLeft w:val="0"/>
              <w:marRight w:val="0"/>
              <w:marTop w:val="0"/>
              <w:marBottom w:val="0"/>
              <w:divBdr>
                <w:top w:val="none" w:sz="0" w:space="0" w:color="auto"/>
                <w:left w:val="none" w:sz="0" w:space="0" w:color="auto"/>
                <w:bottom w:val="none" w:sz="0" w:space="0" w:color="auto"/>
                <w:right w:val="none" w:sz="0" w:space="0" w:color="auto"/>
              </w:divBdr>
              <w:divsChild>
                <w:div w:id="201144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218535">
      <w:bodyDiv w:val="1"/>
      <w:marLeft w:val="0"/>
      <w:marRight w:val="0"/>
      <w:marTop w:val="0"/>
      <w:marBottom w:val="0"/>
      <w:divBdr>
        <w:top w:val="none" w:sz="0" w:space="0" w:color="auto"/>
        <w:left w:val="none" w:sz="0" w:space="0" w:color="auto"/>
        <w:bottom w:val="none" w:sz="0" w:space="0" w:color="auto"/>
        <w:right w:val="none" w:sz="0" w:space="0" w:color="auto"/>
      </w:divBdr>
      <w:divsChild>
        <w:div w:id="2980132">
          <w:marLeft w:val="0"/>
          <w:marRight w:val="0"/>
          <w:marTop w:val="0"/>
          <w:marBottom w:val="0"/>
          <w:divBdr>
            <w:top w:val="none" w:sz="0" w:space="0" w:color="auto"/>
            <w:left w:val="none" w:sz="0" w:space="0" w:color="auto"/>
            <w:bottom w:val="none" w:sz="0" w:space="0" w:color="auto"/>
            <w:right w:val="none" w:sz="0" w:space="0" w:color="auto"/>
          </w:divBdr>
          <w:divsChild>
            <w:div w:id="942420178">
              <w:marLeft w:val="0"/>
              <w:marRight w:val="0"/>
              <w:marTop w:val="0"/>
              <w:marBottom w:val="0"/>
              <w:divBdr>
                <w:top w:val="none" w:sz="0" w:space="0" w:color="auto"/>
                <w:left w:val="none" w:sz="0" w:space="0" w:color="auto"/>
                <w:bottom w:val="none" w:sz="0" w:space="0" w:color="auto"/>
                <w:right w:val="none" w:sz="0" w:space="0" w:color="auto"/>
              </w:divBdr>
              <w:divsChild>
                <w:div w:id="2054117851">
                  <w:marLeft w:val="0"/>
                  <w:marRight w:val="0"/>
                  <w:marTop w:val="0"/>
                  <w:marBottom w:val="0"/>
                  <w:divBdr>
                    <w:top w:val="none" w:sz="0" w:space="0" w:color="auto"/>
                    <w:left w:val="none" w:sz="0" w:space="0" w:color="auto"/>
                    <w:bottom w:val="none" w:sz="0" w:space="0" w:color="auto"/>
                    <w:right w:val="none" w:sz="0" w:space="0" w:color="auto"/>
                  </w:divBdr>
                  <w:divsChild>
                    <w:div w:id="129482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3133012">
      <w:bodyDiv w:val="1"/>
      <w:marLeft w:val="0"/>
      <w:marRight w:val="0"/>
      <w:marTop w:val="0"/>
      <w:marBottom w:val="0"/>
      <w:divBdr>
        <w:top w:val="none" w:sz="0" w:space="0" w:color="auto"/>
        <w:left w:val="none" w:sz="0" w:space="0" w:color="auto"/>
        <w:bottom w:val="none" w:sz="0" w:space="0" w:color="auto"/>
        <w:right w:val="none" w:sz="0" w:space="0" w:color="auto"/>
      </w:divBdr>
      <w:divsChild>
        <w:div w:id="2078242023">
          <w:marLeft w:val="0"/>
          <w:marRight w:val="0"/>
          <w:marTop w:val="0"/>
          <w:marBottom w:val="0"/>
          <w:divBdr>
            <w:top w:val="none" w:sz="0" w:space="0" w:color="auto"/>
            <w:left w:val="none" w:sz="0" w:space="0" w:color="auto"/>
            <w:bottom w:val="none" w:sz="0" w:space="0" w:color="auto"/>
            <w:right w:val="none" w:sz="0" w:space="0" w:color="auto"/>
          </w:divBdr>
          <w:divsChild>
            <w:div w:id="2090467855">
              <w:marLeft w:val="0"/>
              <w:marRight w:val="0"/>
              <w:marTop w:val="0"/>
              <w:marBottom w:val="0"/>
              <w:divBdr>
                <w:top w:val="none" w:sz="0" w:space="0" w:color="auto"/>
                <w:left w:val="none" w:sz="0" w:space="0" w:color="auto"/>
                <w:bottom w:val="none" w:sz="0" w:space="0" w:color="auto"/>
                <w:right w:val="none" w:sz="0" w:space="0" w:color="auto"/>
              </w:divBdr>
              <w:divsChild>
                <w:div w:id="197277633">
                  <w:marLeft w:val="0"/>
                  <w:marRight w:val="0"/>
                  <w:marTop w:val="0"/>
                  <w:marBottom w:val="0"/>
                  <w:divBdr>
                    <w:top w:val="none" w:sz="0" w:space="0" w:color="auto"/>
                    <w:left w:val="none" w:sz="0" w:space="0" w:color="auto"/>
                    <w:bottom w:val="none" w:sz="0" w:space="0" w:color="auto"/>
                    <w:right w:val="none" w:sz="0" w:space="0" w:color="auto"/>
                  </w:divBdr>
                  <w:divsChild>
                    <w:div w:id="176090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ayaneCS\AppData\Roaming\Microsoft\Templates\Follow%20up%20letter%20healthcare.dotx" TargetMode="External"/></Relationships>
</file>

<file path=word/theme/theme1.xml><?xml version="1.0" encoding="utf-8"?>
<a:theme xmlns:a="http://schemas.openxmlformats.org/drawingml/2006/main" name="Theme1">
  <a:themeElements>
    <a:clrScheme name="BUS_Activity Based Cost Tracker">
      <a:dk1>
        <a:sysClr val="windowText" lastClr="000000"/>
      </a:dk1>
      <a:lt1>
        <a:sysClr val="window" lastClr="FFFFFF"/>
      </a:lt1>
      <a:dk2>
        <a:srgbClr val="1F497D"/>
      </a:dk2>
      <a:lt2>
        <a:srgbClr val="EEECE1"/>
      </a:lt2>
      <a:accent1>
        <a:srgbClr val="F7F5E6"/>
      </a:accent1>
      <a:accent2>
        <a:srgbClr val="333A56"/>
      </a:accent2>
      <a:accent3>
        <a:srgbClr val="52658F"/>
      </a:accent3>
      <a:accent4>
        <a:srgbClr val="E8E8E8"/>
      </a:accent4>
      <a:accent5>
        <a:srgbClr val="000000"/>
      </a:accent5>
      <a:accent6>
        <a:srgbClr val="8A8A8A"/>
      </a:accent6>
      <a:hlink>
        <a:srgbClr val="0096D2"/>
      </a:hlink>
      <a:folHlink>
        <a:srgbClr val="00578B"/>
      </a:folHlink>
    </a:clrScheme>
    <a:fontScheme name="BUS_Activity Based Cost Tracker">
      <a:majorFont>
        <a:latin typeface="Constantia"/>
        <a:ea typeface=""/>
        <a:cs typeface=""/>
      </a:majorFont>
      <a:minorFont>
        <a:latin typeface="Franklin Gothic Book"/>
        <a:ea typeface=""/>
        <a:cs typeface=""/>
      </a:minorFont>
    </a:fontScheme>
    <a:fmtScheme name="Office">
      <a:fillStyleLst>
        <a:solidFill>
          <a:schemeClr val="phClr"/>
        </a:solidFill>
        <a:gradFill rotWithShape="1">
          <a:gsLst>
            <a:gs pos="0">
              <a:schemeClr val="phClr">
                <a:tint val="67000"/>
                <a:satMod val="105000"/>
                <a:lumMod val="110000"/>
              </a:schemeClr>
            </a:gs>
            <a:gs pos="50000">
              <a:schemeClr val="phClr">
                <a:tint val="73000"/>
                <a:satMod val="103000"/>
                <a:lumMod val="105000"/>
              </a:schemeClr>
            </a:gs>
            <a:gs pos="100000">
              <a:schemeClr val="phClr">
                <a:tint val="81000"/>
                <a:satMod val="109000"/>
                <a:lumMod val="105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Dark" id="{D39323B7-B2D6-4C10-818B-A5CD4ACE85BD}" vid="{15FD9199-0511-4D87-8BFB-2FF3F0C5B5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1" ma:contentTypeDescription="Create a new document." ma:contentTypeScope="" ma:versionID="9677210f24a1be23c92c90fd886aa0aa">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60e05723c5c1908df1a1a4ebf11d344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BFB996-C698-4356-9C9A-063120BB51E7}">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9F9AD60B-AF2B-41DF-8C57-6AA4C3B2E3EE}">
  <ds:schemaRefs>
    <ds:schemaRef ds:uri="http://schemas.microsoft.com/sharepoint/v3/contenttype/forms"/>
  </ds:schemaRefs>
</ds:datastoreItem>
</file>

<file path=customXml/itemProps3.xml><?xml version="1.0" encoding="utf-8"?>
<ds:datastoreItem xmlns:ds="http://schemas.openxmlformats.org/officeDocument/2006/customXml" ds:itemID="{611937E7-2B32-48C5-B17A-3B5032077D7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0871FC2-6EB2-4041-980F-C67F457F62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Follow up letter healthcare</Template>
  <TotalTime>0</TotalTime>
  <Pages>5</Pages>
  <Words>466</Words>
  <Characters>2657</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2024-06-06T00:55:00Z</dcterms:created>
  <dcterms:modified xsi:type="dcterms:W3CDTF">2024-06-06T01:54:00Z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